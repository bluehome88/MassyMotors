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834A0" w14:textId="77777777" w:rsidR="000617E6" w:rsidRPr="006260C5" w:rsidRDefault="000617E6" w:rsidP="000617E6">
      <w:pPr>
        <w:jc w:val="center"/>
        <w:rPr>
          <w:rFonts w:ascii="Times New Roman" w:hAnsi="Times New Roman" w:cs="Times New Roman"/>
          <w:sz w:val="30"/>
          <w:szCs w:val="30"/>
        </w:rPr>
      </w:pPr>
      <w:r w:rsidRPr="006260C5">
        <w:rPr>
          <w:rFonts w:ascii="Times New Roman" w:hAnsi="Times New Roman" w:cs="Times New Roman"/>
          <w:sz w:val="30"/>
          <w:szCs w:val="30"/>
        </w:rPr>
        <w:t>DAEJA YOUNG</w:t>
      </w:r>
    </w:p>
    <w:p w14:paraId="7D97B62A" w14:textId="77777777" w:rsidR="000617E6" w:rsidRPr="006260C5" w:rsidRDefault="000617E6" w:rsidP="000617E6">
      <w:pPr>
        <w:jc w:val="center"/>
        <w:rPr>
          <w:rFonts w:ascii="Times New Roman" w:hAnsi="Times New Roman" w:cs="Times New Roman"/>
          <w:sz w:val="30"/>
          <w:szCs w:val="30"/>
        </w:rPr>
      </w:pPr>
      <w:r w:rsidRPr="006260C5">
        <w:rPr>
          <w:rFonts w:ascii="Times New Roman" w:hAnsi="Times New Roman" w:cs="Times New Roman"/>
          <w:sz w:val="30"/>
          <w:szCs w:val="30"/>
        </w:rPr>
        <w:t>#27 Maitland Street Basse Terre  Moruga</w:t>
      </w:r>
    </w:p>
    <w:p w14:paraId="40345382" w14:textId="77777777" w:rsidR="000617E6" w:rsidRPr="006260C5" w:rsidRDefault="000617E6" w:rsidP="000617E6">
      <w:pPr>
        <w:jc w:val="center"/>
        <w:rPr>
          <w:rFonts w:ascii="Times New Roman" w:hAnsi="Times New Roman" w:cs="Times New Roman"/>
          <w:sz w:val="30"/>
          <w:szCs w:val="30"/>
        </w:rPr>
      </w:pPr>
      <w:r w:rsidRPr="006260C5">
        <w:rPr>
          <w:rFonts w:ascii="Times New Roman" w:hAnsi="Times New Roman" w:cs="Times New Roman"/>
          <w:sz w:val="30"/>
          <w:szCs w:val="30"/>
        </w:rPr>
        <w:t>Telephone Numbers:(868)393-2858 or (868)396-2390</w:t>
      </w:r>
    </w:p>
    <w:p w14:paraId="32746B95" w14:textId="77777777" w:rsidR="000617E6" w:rsidRPr="006260C5" w:rsidRDefault="000617E6" w:rsidP="000617E6">
      <w:pPr>
        <w:jc w:val="center"/>
        <w:rPr>
          <w:rFonts w:ascii="Times New Roman" w:hAnsi="Times New Roman" w:cs="Times New Roman"/>
          <w:sz w:val="30"/>
          <w:szCs w:val="30"/>
        </w:rPr>
      </w:pPr>
      <w:r w:rsidRPr="006260C5">
        <w:rPr>
          <w:rFonts w:ascii="Times New Roman" w:hAnsi="Times New Roman" w:cs="Times New Roman"/>
          <w:sz w:val="30"/>
          <w:szCs w:val="30"/>
        </w:rPr>
        <w:t xml:space="preserve">E-mail: </w:t>
      </w:r>
      <w:hyperlink r:id="rId7" w:history="1">
        <w:r w:rsidRPr="006260C5">
          <w:rPr>
            <w:rStyle w:val="Hyperlink"/>
            <w:rFonts w:ascii="Times New Roman" w:hAnsi="Times New Roman" w:cs="Times New Roman"/>
            <w:sz w:val="30"/>
            <w:szCs w:val="30"/>
          </w:rPr>
          <w:t>youngdaeja@yahoo.com</w:t>
        </w:r>
      </w:hyperlink>
    </w:p>
    <w:p w14:paraId="3750064D" w14:textId="77777777" w:rsidR="000617E6" w:rsidRPr="006260C5" w:rsidRDefault="000617E6" w:rsidP="000617E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40E8347" w14:textId="69C143A9" w:rsidR="000617E6" w:rsidRPr="006260C5" w:rsidRDefault="008D5E15" w:rsidP="000617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22</w:t>
      </w:r>
      <w:r w:rsidRPr="008D5E15">
        <w:rPr>
          <w:rFonts w:ascii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 w:rsidR="00E165EF">
        <w:rPr>
          <w:rFonts w:ascii="Times New Roman" w:hAnsi="Times New Roman" w:cs="Times New Roman"/>
          <w:sz w:val="30"/>
          <w:szCs w:val="30"/>
        </w:rPr>
        <w:t>January,2017</w:t>
      </w:r>
    </w:p>
    <w:p w14:paraId="0BCF0354" w14:textId="77777777" w:rsidR="000617E6" w:rsidRPr="006260C5" w:rsidRDefault="000617E6" w:rsidP="000617E6">
      <w:pPr>
        <w:rPr>
          <w:rFonts w:ascii="Times New Roman" w:hAnsi="Times New Roman" w:cs="Times New Roman"/>
          <w:sz w:val="30"/>
          <w:szCs w:val="30"/>
        </w:rPr>
      </w:pPr>
    </w:p>
    <w:p w14:paraId="1FBF5A66" w14:textId="77777777" w:rsidR="000617E6" w:rsidRPr="006260C5" w:rsidRDefault="000617E6" w:rsidP="000617E6">
      <w:pPr>
        <w:rPr>
          <w:rFonts w:ascii="Times New Roman" w:hAnsi="Times New Roman" w:cs="Times New Roman"/>
          <w:sz w:val="30"/>
          <w:szCs w:val="30"/>
        </w:rPr>
      </w:pPr>
    </w:p>
    <w:p w14:paraId="0AFBCD54" w14:textId="77777777" w:rsidR="000617E6" w:rsidRPr="006260C5" w:rsidRDefault="000617E6" w:rsidP="000617E6">
      <w:pPr>
        <w:rPr>
          <w:rFonts w:ascii="Times New Roman" w:hAnsi="Times New Roman" w:cs="Times New Roman"/>
          <w:sz w:val="30"/>
          <w:szCs w:val="30"/>
        </w:rPr>
      </w:pPr>
      <w:r w:rsidRPr="006260C5">
        <w:rPr>
          <w:rFonts w:ascii="Times New Roman" w:hAnsi="Times New Roman" w:cs="Times New Roman"/>
          <w:sz w:val="30"/>
          <w:szCs w:val="30"/>
        </w:rPr>
        <w:t>Dear Sir/Ms,</w:t>
      </w:r>
    </w:p>
    <w:p w14:paraId="7900D3EC" w14:textId="77777777" w:rsidR="000617E6" w:rsidRPr="006260C5" w:rsidRDefault="000617E6" w:rsidP="000617E6">
      <w:pPr>
        <w:rPr>
          <w:rFonts w:ascii="Times New Roman" w:hAnsi="Times New Roman" w:cs="Times New Roman"/>
          <w:sz w:val="30"/>
          <w:szCs w:val="30"/>
        </w:rPr>
      </w:pPr>
      <w:r w:rsidRPr="006260C5">
        <w:rPr>
          <w:rFonts w:ascii="Times New Roman" w:hAnsi="Times New Roman" w:cs="Times New Roman"/>
          <w:sz w:val="30"/>
          <w:szCs w:val="30"/>
        </w:rPr>
        <w:t xml:space="preserve">                      I am applying for any position within your company for which I am suitably qualified. Should my application meet with your approval, I wish to assure you of my commitment and dedication in the execution of my duties.</w:t>
      </w:r>
    </w:p>
    <w:p w14:paraId="2FCEFEB8" w14:textId="77777777" w:rsidR="000617E6" w:rsidRPr="006260C5" w:rsidRDefault="000617E6" w:rsidP="000617E6">
      <w:pPr>
        <w:rPr>
          <w:rFonts w:ascii="Times New Roman" w:hAnsi="Times New Roman" w:cs="Times New Roman"/>
          <w:sz w:val="30"/>
          <w:szCs w:val="30"/>
        </w:rPr>
      </w:pPr>
      <w:r w:rsidRPr="006260C5">
        <w:rPr>
          <w:rFonts w:ascii="Times New Roman" w:hAnsi="Times New Roman" w:cs="Times New Roman"/>
          <w:sz w:val="30"/>
          <w:szCs w:val="30"/>
        </w:rPr>
        <w:t xml:space="preserve">                    Attached is a copy of my resume for your perusal. I would be pleased to submit further details at your request.</w:t>
      </w:r>
    </w:p>
    <w:p w14:paraId="330EA798" w14:textId="77777777" w:rsidR="000617E6" w:rsidRPr="006260C5" w:rsidRDefault="000617E6" w:rsidP="000617E6">
      <w:pPr>
        <w:rPr>
          <w:rFonts w:ascii="Times New Roman" w:hAnsi="Times New Roman" w:cs="Times New Roman"/>
          <w:sz w:val="30"/>
          <w:szCs w:val="30"/>
        </w:rPr>
      </w:pPr>
      <w:r w:rsidRPr="006260C5">
        <w:rPr>
          <w:rFonts w:ascii="Times New Roman" w:hAnsi="Times New Roman" w:cs="Times New Roman"/>
          <w:sz w:val="30"/>
          <w:szCs w:val="30"/>
        </w:rPr>
        <w:t xml:space="preserve">                   I hereby thank you in advance and look forward to having the opportunity of meeting you at your convenience.</w:t>
      </w:r>
    </w:p>
    <w:p w14:paraId="54404863" w14:textId="77777777" w:rsidR="000617E6" w:rsidRPr="006260C5" w:rsidRDefault="000617E6" w:rsidP="000617E6">
      <w:pPr>
        <w:rPr>
          <w:rFonts w:ascii="Times New Roman" w:hAnsi="Times New Roman" w:cs="Times New Roman"/>
          <w:sz w:val="30"/>
          <w:szCs w:val="30"/>
        </w:rPr>
      </w:pPr>
    </w:p>
    <w:p w14:paraId="4125D375" w14:textId="77777777" w:rsidR="000617E6" w:rsidRPr="006260C5" w:rsidRDefault="000617E6" w:rsidP="000617E6">
      <w:pPr>
        <w:rPr>
          <w:rFonts w:ascii="Times New Roman" w:hAnsi="Times New Roman" w:cs="Times New Roman"/>
          <w:sz w:val="30"/>
          <w:szCs w:val="30"/>
        </w:rPr>
      </w:pPr>
      <w:r w:rsidRPr="006260C5">
        <w:rPr>
          <w:rFonts w:ascii="Times New Roman" w:hAnsi="Times New Roman" w:cs="Times New Roman"/>
          <w:sz w:val="30"/>
          <w:szCs w:val="30"/>
        </w:rPr>
        <w:t>Yours Sincerely,</w:t>
      </w:r>
    </w:p>
    <w:p w14:paraId="632E1302" w14:textId="77777777" w:rsidR="000617E6" w:rsidRPr="006260C5" w:rsidRDefault="000617E6" w:rsidP="000617E6">
      <w:pPr>
        <w:rPr>
          <w:rFonts w:ascii="Times New Roman" w:hAnsi="Times New Roman" w:cs="Times New Roman"/>
          <w:sz w:val="30"/>
          <w:szCs w:val="30"/>
        </w:rPr>
      </w:pPr>
      <w:r w:rsidRPr="006260C5">
        <w:rPr>
          <w:rFonts w:ascii="Times New Roman" w:hAnsi="Times New Roman" w:cs="Times New Roman"/>
          <w:sz w:val="30"/>
          <w:szCs w:val="30"/>
        </w:rPr>
        <w:t>Daeja Young</w:t>
      </w:r>
    </w:p>
    <w:p w14:paraId="799C15F4" w14:textId="77777777" w:rsidR="000617E6" w:rsidRPr="006260C5" w:rsidRDefault="000617E6" w:rsidP="000617E6">
      <w:pPr>
        <w:jc w:val="center"/>
        <w:rPr>
          <w:sz w:val="30"/>
          <w:szCs w:val="30"/>
        </w:rPr>
      </w:pPr>
    </w:p>
    <w:p w14:paraId="740336DC" w14:textId="77777777" w:rsidR="000617E6" w:rsidRDefault="000617E6" w:rsidP="000617E6">
      <w:pPr>
        <w:jc w:val="center"/>
      </w:pPr>
    </w:p>
    <w:p w14:paraId="207BB927" w14:textId="77777777" w:rsidR="006B34B3" w:rsidRDefault="006B34B3" w:rsidP="00B1112C">
      <w:pPr>
        <w:pStyle w:val="Name"/>
        <w:rPr>
          <w:rFonts w:ascii="Times New Roman" w:hAnsi="Times New Roman" w:cs="Times New Roman"/>
          <w:b w:val="0"/>
          <w:sz w:val="28"/>
          <w:szCs w:val="28"/>
        </w:rPr>
      </w:pPr>
    </w:p>
    <w:p w14:paraId="15F1B56E" w14:textId="77777777" w:rsidR="006B34B3" w:rsidRDefault="006B34B3">
      <w:pPr>
        <w:rPr>
          <w:rFonts w:ascii="Times New Roman" w:hAnsi="Times New Roman" w:cs="Times New Roman"/>
          <w:caps/>
          <w:spacing w:val="2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77D7C2" w14:textId="457AE00A" w:rsidR="00B1112C" w:rsidRPr="006260C5" w:rsidRDefault="002144B2" w:rsidP="00B1112C">
      <w:pPr>
        <w:pStyle w:val="Name"/>
        <w:rPr>
          <w:rFonts w:ascii="Times New Roman" w:hAnsi="Times New Roman" w:cs="Times New Roman"/>
          <w:b w:val="0"/>
          <w:sz w:val="28"/>
          <w:szCs w:val="28"/>
        </w:rPr>
      </w:pPr>
      <w:r w:rsidRPr="006260C5">
        <w:rPr>
          <w:rFonts w:ascii="Times New Roman" w:hAnsi="Times New Roman" w:cs="Times New Roman"/>
          <w:b w:val="0"/>
          <w:sz w:val="28"/>
          <w:szCs w:val="28"/>
        </w:rPr>
        <w:lastRenderedPageBreak/>
        <w:t>Daeja young</w:t>
      </w:r>
    </w:p>
    <w:p w14:paraId="1D9D2391" w14:textId="77777777" w:rsidR="00B1112C" w:rsidRPr="006260C5" w:rsidRDefault="002144B2" w:rsidP="00B1112C">
      <w:pPr>
        <w:pStyle w:val="Name"/>
        <w:rPr>
          <w:rFonts w:ascii="Times New Roman" w:hAnsi="Times New Roman" w:cs="Times New Roman"/>
          <w:b w:val="0"/>
          <w:sz w:val="28"/>
          <w:szCs w:val="28"/>
        </w:rPr>
      </w:pPr>
      <w:r w:rsidRPr="006260C5">
        <w:rPr>
          <w:rFonts w:ascii="Times New Roman" w:hAnsi="Times New Roman" w:cs="Times New Roman"/>
          <w:b w:val="0"/>
          <w:sz w:val="28"/>
          <w:szCs w:val="28"/>
        </w:rPr>
        <w:t>#</w:t>
      </w:r>
      <w:r w:rsidR="00E2367D" w:rsidRPr="006260C5">
        <w:rPr>
          <w:rFonts w:ascii="Times New Roman" w:hAnsi="Times New Roman" w:cs="Times New Roman"/>
          <w:b w:val="0"/>
          <w:sz w:val="28"/>
          <w:szCs w:val="28"/>
        </w:rPr>
        <w:t>27 Mai</w:t>
      </w:r>
      <w:r w:rsidR="00B1112C" w:rsidRPr="006260C5">
        <w:rPr>
          <w:rFonts w:ascii="Times New Roman" w:hAnsi="Times New Roman" w:cs="Times New Roman"/>
          <w:b w:val="0"/>
          <w:sz w:val="28"/>
          <w:szCs w:val="28"/>
        </w:rPr>
        <w:t>tland Street,</w:t>
      </w:r>
      <w:r w:rsidR="003D5642" w:rsidRPr="006260C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1112C" w:rsidRPr="006260C5">
        <w:rPr>
          <w:rFonts w:ascii="Times New Roman" w:hAnsi="Times New Roman" w:cs="Times New Roman"/>
          <w:b w:val="0"/>
          <w:sz w:val="28"/>
          <w:szCs w:val="28"/>
        </w:rPr>
        <w:t>Basse Terre,Moruga</w:t>
      </w:r>
    </w:p>
    <w:p w14:paraId="306A2F58" w14:textId="77777777" w:rsidR="00A35D4A" w:rsidRPr="006260C5" w:rsidRDefault="00836BB0" w:rsidP="00836BB0">
      <w:pPr>
        <w:pStyle w:val="Name"/>
        <w:rPr>
          <w:rFonts w:ascii="Times New Roman" w:hAnsi="Times New Roman" w:cs="Times New Roman"/>
          <w:b w:val="0"/>
          <w:sz w:val="28"/>
          <w:szCs w:val="28"/>
        </w:rPr>
      </w:pPr>
      <w:r w:rsidRPr="006260C5">
        <w:rPr>
          <w:rFonts w:ascii="Times New Roman" w:hAnsi="Times New Roman" w:cs="Times New Roman"/>
          <w:b w:val="0"/>
          <w:sz w:val="28"/>
          <w:szCs w:val="28"/>
        </w:rPr>
        <w:t>656-4</w:t>
      </w:r>
      <w:r w:rsidR="009D561E" w:rsidRPr="006260C5">
        <w:rPr>
          <w:rFonts w:ascii="Times New Roman" w:hAnsi="Times New Roman" w:cs="Times New Roman"/>
          <w:b w:val="0"/>
          <w:sz w:val="28"/>
          <w:szCs w:val="28"/>
        </w:rPr>
        <w:t>363/393-2858</w:t>
      </w:r>
    </w:p>
    <w:p w14:paraId="74A70940" w14:textId="77777777" w:rsidR="009D561E" w:rsidRPr="006260C5" w:rsidRDefault="009D561E" w:rsidP="00836BB0">
      <w:pPr>
        <w:pStyle w:val="Name"/>
        <w:rPr>
          <w:rFonts w:ascii="Times New Roman" w:hAnsi="Times New Roman" w:cs="Times New Roman"/>
          <w:b w:val="0"/>
          <w:sz w:val="28"/>
          <w:szCs w:val="28"/>
        </w:rPr>
      </w:pPr>
      <w:r w:rsidRPr="006260C5">
        <w:rPr>
          <w:rFonts w:ascii="Times New Roman" w:hAnsi="Times New Roman" w:cs="Times New Roman"/>
          <w:b w:val="0"/>
          <w:sz w:val="28"/>
          <w:szCs w:val="28"/>
        </w:rPr>
        <w:t>youngdaeja@yahoo.co</w:t>
      </w:r>
      <w:r w:rsidR="00915283" w:rsidRPr="006260C5">
        <w:rPr>
          <w:rFonts w:ascii="Times New Roman" w:hAnsi="Times New Roman" w:cs="Times New Roman"/>
          <w:b w:val="0"/>
          <w:sz w:val="28"/>
          <w:szCs w:val="28"/>
        </w:rPr>
        <w:t>m</w:t>
      </w:r>
    </w:p>
    <w:p w14:paraId="471AC4A0" w14:textId="77777777" w:rsidR="0084032D" w:rsidRPr="006260C5" w:rsidRDefault="00915283">
      <w:pPr>
        <w:pStyle w:val="Heading1"/>
        <w:rPr>
          <w:rFonts w:ascii="Times New Roman" w:hAnsi="Times New Roman" w:cs="Times New Roman"/>
          <w:b w:val="0"/>
          <w:sz w:val="28"/>
          <w:szCs w:val="28"/>
          <w:u w:val="single"/>
        </w:rPr>
      </w:pPr>
      <w:r w:rsidRPr="006260C5">
        <w:rPr>
          <w:rFonts w:ascii="Times New Roman" w:hAnsi="Times New Roman" w:cs="Times New Roman"/>
          <w:b w:val="0"/>
          <w:sz w:val="28"/>
          <w:szCs w:val="28"/>
          <w:u w:val="single"/>
        </w:rPr>
        <w:t>Education</w:t>
      </w:r>
    </w:p>
    <w:p w14:paraId="68F60903" w14:textId="77777777" w:rsidR="00EC5E37" w:rsidRPr="006260C5" w:rsidRDefault="00A35D4A" w:rsidP="00915283">
      <w:pPr>
        <w:pStyle w:val="ListParagraph"/>
        <w:numPr>
          <w:ilvl w:val="0"/>
          <w:numId w:val="11"/>
        </w:numPr>
        <w:spacing w:after="180"/>
        <w:rPr>
          <w:rFonts w:ascii="Times New Roman" w:hAnsi="Times New Roman" w:cs="Times New Roman"/>
          <w:sz w:val="28"/>
          <w:szCs w:val="28"/>
        </w:rPr>
      </w:pPr>
      <w:r w:rsidRPr="006260C5">
        <w:rPr>
          <w:rFonts w:ascii="Times New Roman" w:hAnsi="Times New Roman" w:cs="Times New Roman"/>
          <w:sz w:val="28"/>
          <w:szCs w:val="28"/>
        </w:rPr>
        <w:t>Primary-</w:t>
      </w:r>
      <w:r w:rsidR="00F4025D" w:rsidRPr="006260C5">
        <w:rPr>
          <w:rFonts w:ascii="Times New Roman" w:hAnsi="Times New Roman" w:cs="Times New Roman"/>
          <w:sz w:val="28"/>
          <w:szCs w:val="28"/>
        </w:rPr>
        <w:t xml:space="preserve">Rock River Roman </w:t>
      </w:r>
      <w:r w:rsidR="00671737" w:rsidRPr="006260C5">
        <w:rPr>
          <w:rFonts w:ascii="Times New Roman" w:hAnsi="Times New Roman" w:cs="Times New Roman"/>
          <w:sz w:val="28"/>
          <w:szCs w:val="28"/>
        </w:rPr>
        <w:t xml:space="preserve">Catholic </w:t>
      </w:r>
      <w:r w:rsidR="007068A2" w:rsidRPr="006260C5">
        <w:rPr>
          <w:rFonts w:ascii="Times New Roman" w:hAnsi="Times New Roman" w:cs="Times New Roman"/>
          <w:sz w:val="28"/>
          <w:szCs w:val="28"/>
        </w:rPr>
        <w:t>(S.E.A)</w:t>
      </w:r>
      <w:r w:rsidR="005D6A56" w:rsidRPr="006260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49E98" w14:textId="77777777" w:rsidR="004F75E0" w:rsidRPr="006260C5" w:rsidRDefault="004F75E0" w:rsidP="004F75E0">
      <w:pPr>
        <w:pStyle w:val="ListParagraph"/>
        <w:spacing w:after="180"/>
        <w:ind w:left="720" w:firstLine="0"/>
        <w:rPr>
          <w:rFonts w:ascii="Times New Roman" w:hAnsi="Times New Roman" w:cs="Times New Roman"/>
          <w:sz w:val="28"/>
          <w:szCs w:val="28"/>
        </w:rPr>
      </w:pPr>
    </w:p>
    <w:p w14:paraId="2F04F347" w14:textId="77777777" w:rsidR="00B90B76" w:rsidRPr="006260C5" w:rsidRDefault="00B90B76" w:rsidP="004F75E0">
      <w:pPr>
        <w:pStyle w:val="ListParagraph"/>
        <w:spacing w:after="180"/>
        <w:ind w:left="720" w:firstLine="0"/>
        <w:rPr>
          <w:rFonts w:ascii="Times New Roman" w:hAnsi="Times New Roman" w:cs="Times New Roman"/>
          <w:sz w:val="28"/>
          <w:szCs w:val="28"/>
        </w:rPr>
      </w:pPr>
    </w:p>
    <w:p w14:paraId="6BF5BE43" w14:textId="77777777" w:rsidR="0084032D" w:rsidRPr="006260C5" w:rsidRDefault="00A35D4A" w:rsidP="00915283">
      <w:pPr>
        <w:pStyle w:val="ListParagraph"/>
        <w:numPr>
          <w:ilvl w:val="0"/>
          <w:numId w:val="11"/>
        </w:numPr>
        <w:spacing w:after="180"/>
        <w:rPr>
          <w:rFonts w:ascii="Times New Roman" w:hAnsi="Times New Roman" w:cs="Times New Roman"/>
          <w:sz w:val="28"/>
          <w:szCs w:val="28"/>
        </w:rPr>
      </w:pPr>
      <w:r w:rsidRPr="006260C5">
        <w:rPr>
          <w:rFonts w:ascii="Times New Roman" w:hAnsi="Times New Roman" w:cs="Times New Roman"/>
          <w:sz w:val="28"/>
          <w:szCs w:val="28"/>
        </w:rPr>
        <w:t>Secondary-</w:t>
      </w:r>
      <w:r w:rsidR="002E51C6" w:rsidRPr="006260C5">
        <w:rPr>
          <w:rFonts w:ascii="Times New Roman" w:hAnsi="Times New Roman" w:cs="Times New Roman"/>
          <w:sz w:val="28"/>
          <w:szCs w:val="28"/>
        </w:rPr>
        <w:t xml:space="preserve"> </w:t>
      </w:r>
      <w:r w:rsidR="00EC5E37" w:rsidRPr="006260C5">
        <w:rPr>
          <w:rFonts w:ascii="Times New Roman" w:hAnsi="Times New Roman" w:cs="Times New Roman"/>
          <w:sz w:val="28"/>
          <w:szCs w:val="28"/>
        </w:rPr>
        <w:t>Cowe</w:t>
      </w:r>
      <w:r w:rsidR="00E74CB3" w:rsidRPr="006260C5">
        <w:rPr>
          <w:rFonts w:ascii="Times New Roman" w:hAnsi="Times New Roman" w:cs="Times New Roman"/>
          <w:sz w:val="28"/>
          <w:szCs w:val="28"/>
        </w:rPr>
        <w:t>n Hamilton Secondary (</w:t>
      </w:r>
      <w:r w:rsidR="00F4025D" w:rsidRPr="006260C5">
        <w:rPr>
          <w:rFonts w:ascii="Times New Roman" w:hAnsi="Times New Roman" w:cs="Times New Roman"/>
          <w:sz w:val="28"/>
          <w:szCs w:val="28"/>
        </w:rPr>
        <w:t xml:space="preserve"> </w:t>
      </w:r>
      <w:r w:rsidR="007068A2" w:rsidRPr="006260C5">
        <w:rPr>
          <w:rFonts w:ascii="Times New Roman" w:hAnsi="Times New Roman" w:cs="Times New Roman"/>
          <w:sz w:val="28"/>
          <w:szCs w:val="28"/>
        </w:rPr>
        <w:t>CXC)</w:t>
      </w:r>
      <w:r w:rsidR="00FB1B2F" w:rsidRPr="006260C5">
        <w:rPr>
          <w:rFonts w:ascii="Times New Roman" w:hAnsi="Times New Roman" w:cs="Times New Roman"/>
          <w:sz w:val="28"/>
          <w:szCs w:val="28"/>
        </w:rPr>
        <w:t xml:space="preserve"> (2006-2011)</w:t>
      </w:r>
    </w:p>
    <w:p w14:paraId="4D90F784" w14:textId="77777777" w:rsidR="007068A2" w:rsidRPr="006260C5" w:rsidRDefault="008D65A0" w:rsidP="00C9683A">
      <w:pPr>
        <w:pStyle w:val="ListParagraph"/>
        <w:numPr>
          <w:ilvl w:val="0"/>
          <w:numId w:val="14"/>
        </w:numPr>
        <w:spacing w:after="180"/>
        <w:rPr>
          <w:rFonts w:ascii="Times New Roman" w:hAnsi="Times New Roman" w:cs="Times New Roman"/>
          <w:sz w:val="28"/>
          <w:szCs w:val="28"/>
        </w:rPr>
      </w:pPr>
      <w:r w:rsidRPr="006260C5">
        <w:rPr>
          <w:rFonts w:ascii="Times New Roman" w:hAnsi="Times New Roman" w:cs="Times New Roman"/>
          <w:sz w:val="28"/>
          <w:szCs w:val="28"/>
        </w:rPr>
        <w:t xml:space="preserve">English A </w:t>
      </w:r>
      <w:r w:rsidR="00D32054" w:rsidRPr="006260C5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4D746170" w14:textId="77777777" w:rsidR="00D32054" w:rsidRPr="006260C5" w:rsidRDefault="00D32054" w:rsidP="00C9683A">
      <w:pPr>
        <w:pStyle w:val="ListParagraph"/>
        <w:numPr>
          <w:ilvl w:val="0"/>
          <w:numId w:val="14"/>
        </w:numPr>
        <w:spacing w:after="180"/>
        <w:rPr>
          <w:rFonts w:ascii="Times New Roman" w:hAnsi="Times New Roman" w:cs="Times New Roman"/>
          <w:sz w:val="28"/>
          <w:szCs w:val="28"/>
        </w:rPr>
      </w:pPr>
      <w:r w:rsidRPr="006260C5">
        <w:rPr>
          <w:rFonts w:ascii="Times New Roman" w:hAnsi="Times New Roman" w:cs="Times New Roman"/>
          <w:sz w:val="28"/>
          <w:szCs w:val="28"/>
        </w:rPr>
        <w:t>Physical Educ</w:t>
      </w:r>
      <w:r w:rsidR="00C46834" w:rsidRPr="006260C5">
        <w:rPr>
          <w:rFonts w:ascii="Times New Roman" w:hAnsi="Times New Roman" w:cs="Times New Roman"/>
          <w:sz w:val="28"/>
          <w:szCs w:val="28"/>
        </w:rPr>
        <w:t>ation 11</w:t>
      </w:r>
    </w:p>
    <w:p w14:paraId="04CAE167" w14:textId="77777777" w:rsidR="00C46834" w:rsidRPr="006260C5" w:rsidRDefault="00C46834" w:rsidP="00C9683A">
      <w:pPr>
        <w:pStyle w:val="ListParagraph"/>
        <w:numPr>
          <w:ilvl w:val="0"/>
          <w:numId w:val="14"/>
        </w:numPr>
        <w:spacing w:after="180"/>
        <w:rPr>
          <w:rFonts w:ascii="Times New Roman" w:hAnsi="Times New Roman" w:cs="Times New Roman"/>
          <w:sz w:val="28"/>
          <w:szCs w:val="28"/>
        </w:rPr>
      </w:pPr>
      <w:r w:rsidRPr="006260C5">
        <w:rPr>
          <w:rFonts w:ascii="Times New Roman" w:hAnsi="Times New Roman" w:cs="Times New Roman"/>
          <w:sz w:val="28"/>
          <w:szCs w:val="28"/>
        </w:rPr>
        <w:t>Home Economics 11</w:t>
      </w:r>
    </w:p>
    <w:p w14:paraId="7635EC7B" w14:textId="77777777" w:rsidR="00C46834" w:rsidRPr="006260C5" w:rsidRDefault="001300C9" w:rsidP="00C9683A">
      <w:pPr>
        <w:pStyle w:val="ListParagraph"/>
        <w:numPr>
          <w:ilvl w:val="0"/>
          <w:numId w:val="14"/>
        </w:numPr>
        <w:spacing w:after="180"/>
        <w:rPr>
          <w:rFonts w:ascii="Times New Roman" w:hAnsi="Times New Roman" w:cs="Times New Roman"/>
          <w:sz w:val="28"/>
          <w:szCs w:val="28"/>
        </w:rPr>
      </w:pPr>
      <w:r w:rsidRPr="006260C5">
        <w:rPr>
          <w:rFonts w:ascii="Times New Roman" w:hAnsi="Times New Roman" w:cs="Times New Roman"/>
          <w:sz w:val="28"/>
          <w:szCs w:val="28"/>
        </w:rPr>
        <w:t>Integrated Science 111</w:t>
      </w:r>
    </w:p>
    <w:p w14:paraId="0DBE1024" w14:textId="77777777" w:rsidR="001300C9" w:rsidRPr="006260C5" w:rsidRDefault="001300C9" w:rsidP="00C9683A">
      <w:pPr>
        <w:pStyle w:val="ListParagraph"/>
        <w:numPr>
          <w:ilvl w:val="0"/>
          <w:numId w:val="14"/>
        </w:numPr>
        <w:spacing w:after="180"/>
        <w:rPr>
          <w:rFonts w:ascii="Times New Roman" w:hAnsi="Times New Roman" w:cs="Times New Roman"/>
          <w:sz w:val="28"/>
          <w:szCs w:val="28"/>
        </w:rPr>
      </w:pPr>
      <w:r w:rsidRPr="006260C5">
        <w:rPr>
          <w:rFonts w:ascii="Times New Roman" w:hAnsi="Times New Roman" w:cs="Times New Roman"/>
          <w:sz w:val="28"/>
          <w:szCs w:val="28"/>
        </w:rPr>
        <w:t>Social Studies 111</w:t>
      </w:r>
    </w:p>
    <w:p w14:paraId="4F7DE675" w14:textId="77777777" w:rsidR="00B90B76" w:rsidRPr="006260C5" w:rsidRDefault="00B90B76" w:rsidP="00B90B76">
      <w:pPr>
        <w:pStyle w:val="ListParagraph"/>
        <w:spacing w:after="180"/>
        <w:ind w:left="1935" w:firstLine="0"/>
        <w:rPr>
          <w:rFonts w:ascii="Times New Roman" w:hAnsi="Times New Roman" w:cs="Times New Roman"/>
          <w:sz w:val="28"/>
          <w:szCs w:val="28"/>
        </w:rPr>
      </w:pPr>
    </w:p>
    <w:p w14:paraId="2BFEE4E1" w14:textId="77777777" w:rsidR="00B90B76" w:rsidRPr="006260C5" w:rsidRDefault="00B90B76" w:rsidP="00B90B76">
      <w:pPr>
        <w:pStyle w:val="ListParagraph"/>
        <w:spacing w:after="180"/>
        <w:ind w:left="1935" w:firstLine="0"/>
        <w:rPr>
          <w:rFonts w:ascii="Times New Roman" w:hAnsi="Times New Roman" w:cs="Times New Roman"/>
          <w:sz w:val="28"/>
          <w:szCs w:val="28"/>
        </w:rPr>
      </w:pPr>
    </w:p>
    <w:p w14:paraId="6C9F656D" w14:textId="77777777" w:rsidR="005D6A56" w:rsidRPr="006260C5" w:rsidRDefault="00E918AE" w:rsidP="00002A60">
      <w:pPr>
        <w:pStyle w:val="ListParagraph"/>
        <w:numPr>
          <w:ilvl w:val="0"/>
          <w:numId w:val="15"/>
        </w:numPr>
        <w:spacing w:after="180"/>
        <w:rPr>
          <w:rFonts w:ascii="Times New Roman" w:hAnsi="Times New Roman" w:cs="Times New Roman"/>
          <w:sz w:val="28"/>
          <w:szCs w:val="28"/>
        </w:rPr>
      </w:pPr>
      <w:r w:rsidRPr="006260C5">
        <w:rPr>
          <w:rFonts w:ascii="Times New Roman" w:hAnsi="Times New Roman" w:cs="Times New Roman"/>
          <w:sz w:val="28"/>
          <w:szCs w:val="28"/>
        </w:rPr>
        <w:t>Tertiary</w:t>
      </w:r>
      <w:r w:rsidR="002E51C6" w:rsidRPr="006260C5">
        <w:rPr>
          <w:rFonts w:ascii="Times New Roman" w:hAnsi="Times New Roman" w:cs="Times New Roman"/>
          <w:sz w:val="28"/>
          <w:szCs w:val="28"/>
        </w:rPr>
        <w:t xml:space="preserve">- </w:t>
      </w:r>
      <w:r w:rsidR="00002A60" w:rsidRPr="006260C5">
        <w:rPr>
          <w:rFonts w:ascii="Times New Roman" w:hAnsi="Times New Roman" w:cs="Times New Roman"/>
          <w:sz w:val="28"/>
          <w:szCs w:val="28"/>
        </w:rPr>
        <w:t>The University of Trinidad and Tobag</w:t>
      </w:r>
      <w:r w:rsidR="00396502" w:rsidRPr="006260C5">
        <w:rPr>
          <w:rFonts w:ascii="Times New Roman" w:hAnsi="Times New Roman" w:cs="Times New Roman"/>
          <w:sz w:val="28"/>
          <w:szCs w:val="28"/>
        </w:rPr>
        <w:t>o (2012-2013)</w:t>
      </w:r>
    </w:p>
    <w:p w14:paraId="3A02F0B2" w14:textId="77777777" w:rsidR="00396502" w:rsidRPr="006260C5" w:rsidRDefault="00396502" w:rsidP="00396502">
      <w:pPr>
        <w:pStyle w:val="ListParagraph"/>
        <w:numPr>
          <w:ilvl w:val="0"/>
          <w:numId w:val="16"/>
        </w:numPr>
        <w:spacing w:after="180"/>
        <w:rPr>
          <w:rFonts w:ascii="Times New Roman" w:hAnsi="Times New Roman" w:cs="Times New Roman"/>
          <w:sz w:val="28"/>
          <w:szCs w:val="28"/>
        </w:rPr>
      </w:pPr>
      <w:r w:rsidRPr="006260C5">
        <w:rPr>
          <w:rFonts w:ascii="Times New Roman" w:hAnsi="Times New Roman" w:cs="Times New Roman"/>
          <w:sz w:val="28"/>
          <w:szCs w:val="28"/>
        </w:rPr>
        <w:t xml:space="preserve">Certificate </w:t>
      </w:r>
      <w:r w:rsidR="00FB1B2F" w:rsidRPr="006260C5">
        <w:rPr>
          <w:rFonts w:ascii="Times New Roman" w:hAnsi="Times New Roman" w:cs="Times New Roman"/>
          <w:sz w:val="28"/>
          <w:szCs w:val="28"/>
        </w:rPr>
        <w:t>in Sport Studies</w:t>
      </w:r>
    </w:p>
    <w:p w14:paraId="1DD8BE4C" w14:textId="77777777" w:rsidR="0084032D" w:rsidRPr="006260C5" w:rsidRDefault="0084032D">
      <w:pPr>
        <w:pStyle w:val="Heading1"/>
        <w:rPr>
          <w:rFonts w:ascii="Times New Roman" w:hAnsi="Times New Roman" w:cs="Times New Roman"/>
          <w:b w:val="0"/>
          <w:sz w:val="28"/>
          <w:szCs w:val="28"/>
        </w:rPr>
      </w:pPr>
    </w:p>
    <w:p w14:paraId="1F093716" w14:textId="77777777" w:rsidR="00B90B76" w:rsidRPr="006260C5" w:rsidRDefault="00431C69" w:rsidP="00B90B76">
      <w:pPr>
        <w:pStyle w:val="Heading1"/>
        <w:rPr>
          <w:rFonts w:ascii="Times New Roman" w:hAnsi="Times New Roman" w:cs="Times New Roman"/>
          <w:b w:val="0"/>
          <w:sz w:val="28"/>
          <w:szCs w:val="28"/>
          <w:u w:val="single"/>
        </w:rPr>
      </w:pPr>
      <w:r w:rsidRPr="006260C5">
        <w:rPr>
          <w:rFonts w:ascii="Times New Roman" w:hAnsi="Times New Roman" w:cs="Times New Roman"/>
          <w:b w:val="0"/>
          <w:sz w:val="28"/>
          <w:szCs w:val="28"/>
          <w:u w:val="single"/>
        </w:rPr>
        <w:t>Job Experience</w:t>
      </w:r>
    </w:p>
    <w:p w14:paraId="3F9319CA" w14:textId="77777777" w:rsidR="00A86681" w:rsidRPr="00BB74EB" w:rsidRDefault="00C476A6" w:rsidP="00C23C82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 w:val="0"/>
          <w:sz w:val="28"/>
          <w:szCs w:val="28"/>
        </w:rPr>
      </w:pPr>
      <w:r w:rsidRPr="00BB74EB">
        <w:rPr>
          <w:rFonts w:ascii="Times New Roman" w:hAnsi="Times New Roman" w:cs="Times New Roman"/>
          <w:b w:val="0"/>
          <w:sz w:val="28"/>
          <w:szCs w:val="28"/>
        </w:rPr>
        <w:t xml:space="preserve">Sales </w:t>
      </w:r>
      <w:r w:rsidR="00A74943" w:rsidRPr="00BB74EB">
        <w:rPr>
          <w:rFonts w:ascii="Times New Roman" w:hAnsi="Times New Roman" w:cs="Times New Roman"/>
          <w:b w:val="0"/>
          <w:sz w:val="28"/>
          <w:szCs w:val="28"/>
        </w:rPr>
        <w:t>Clerk</w:t>
      </w:r>
    </w:p>
    <w:p w14:paraId="09512936" w14:textId="77777777" w:rsidR="00A74943" w:rsidRPr="00BB74EB" w:rsidRDefault="00A74943" w:rsidP="00A86681">
      <w:pPr>
        <w:pStyle w:val="Heading1"/>
        <w:rPr>
          <w:rFonts w:ascii="Times New Roman" w:hAnsi="Times New Roman" w:cs="Times New Roman"/>
          <w:b w:val="0"/>
          <w:sz w:val="28"/>
          <w:szCs w:val="28"/>
        </w:rPr>
      </w:pPr>
      <w:r w:rsidRPr="00BB74EB">
        <w:rPr>
          <w:rFonts w:ascii="Times New Roman" w:hAnsi="Times New Roman" w:cs="Times New Roman"/>
          <w:b w:val="0"/>
          <w:sz w:val="28"/>
          <w:szCs w:val="28"/>
        </w:rPr>
        <w:t>JM’s Fashion (2011-2012</w:t>
      </w:r>
      <w:r w:rsidR="007C37EB" w:rsidRPr="00BB74EB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1A5D525E" w14:textId="202892E3" w:rsidR="004A4887" w:rsidRPr="00BB74EB" w:rsidRDefault="004A4887" w:rsidP="004A48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6"/>
        </w:rPr>
      </w:pPr>
      <w:r w:rsidRPr="00BB74EB">
        <w:rPr>
          <w:rFonts w:ascii="Times New Roman" w:hAnsi="Times New Roman" w:cs="Times New Roman"/>
          <w:sz w:val="28"/>
          <w:szCs w:val="26"/>
        </w:rPr>
        <w:t xml:space="preserve">Sports </w:t>
      </w:r>
      <w:r w:rsidR="00BB74EB" w:rsidRPr="00BB74EB">
        <w:rPr>
          <w:rFonts w:ascii="Times New Roman" w:hAnsi="Times New Roman" w:cs="Times New Roman"/>
          <w:sz w:val="28"/>
          <w:szCs w:val="26"/>
        </w:rPr>
        <w:t>Administrator</w:t>
      </w:r>
    </w:p>
    <w:p w14:paraId="6DCC5165" w14:textId="4B9F9E33" w:rsidR="004A4887" w:rsidRPr="00BB74EB" w:rsidRDefault="004A4887" w:rsidP="004A4887">
      <w:pPr>
        <w:ind w:left="426"/>
        <w:rPr>
          <w:rFonts w:ascii="Times New Roman" w:hAnsi="Times New Roman" w:cs="Times New Roman"/>
          <w:sz w:val="28"/>
          <w:szCs w:val="26"/>
        </w:rPr>
      </w:pPr>
      <w:r w:rsidRPr="00BB74EB">
        <w:rPr>
          <w:rFonts w:ascii="Times New Roman" w:hAnsi="Times New Roman" w:cs="Times New Roman"/>
          <w:sz w:val="28"/>
          <w:szCs w:val="26"/>
        </w:rPr>
        <w:t xml:space="preserve">Ministry of Youth and Sports Affairs </w:t>
      </w:r>
    </w:p>
    <w:p w14:paraId="494B13CC" w14:textId="77777777" w:rsidR="00BB74EB" w:rsidRPr="00BB74EB" w:rsidRDefault="00BB74EB" w:rsidP="004A4887">
      <w:pPr>
        <w:ind w:left="426"/>
        <w:rPr>
          <w:rFonts w:ascii="Times New Roman" w:hAnsi="Times New Roman" w:cs="Times New Roman"/>
          <w:sz w:val="28"/>
          <w:szCs w:val="26"/>
        </w:rPr>
      </w:pPr>
    </w:p>
    <w:p w14:paraId="33705F45" w14:textId="77777777" w:rsidR="006C7027" w:rsidRPr="00342FEE" w:rsidRDefault="006C7027" w:rsidP="00C23C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2FEE">
        <w:rPr>
          <w:rFonts w:ascii="Times New Roman" w:hAnsi="Times New Roman" w:cs="Times New Roman"/>
          <w:sz w:val="28"/>
          <w:szCs w:val="28"/>
        </w:rPr>
        <w:t>Customer Service Representative</w:t>
      </w:r>
    </w:p>
    <w:p w14:paraId="5F36AA78" w14:textId="6BC1222F" w:rsidR="00C23C82" w:rsidRPr="00BB74EB" w:rsidRDefault="00BB74EB" w:rsidP="006C7027">
      <w:pPr>
        <w:ind w:left="426"/>
        <w:rPr>
          <w:rFonts w:ascii="Times New Roman" w:hAnsi="Times New Roman" w:cs="Times New Roman"/>
          <w:sz w:val="28"/>
          <w:szCs w:val="26"/>
        </w:rPr>
      </w:pPr>
      <w:r w:rsidRPr="00342FEE">
        <w:rPr>
          <w:rFonts w:ascii="Times New Roman" w:hAnsi="Times New Roman" w:cs="Times New Roman"/>
          <w:sz w:val="28"/>
          <w:szCs w:val="28"/>
        </w:rPr>
        <w:t xml:space="preserve">Wonderful World </w:t>
      </w:r>
      <w:r w:rsidR="006C7027" w:rsidRPr="00342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6B365" w14:textId="77777777" w:rsidR="00A74943" w:rsidRPr="006260C5" w:rsidRDefault="00A74943" w:rsidP="00A74943">
      <w:pPr>
        <w:rPr>
          <w:rFonts w:ascii="Times New Roman" w:hAnsi="Times New Roman" w:cs="Times New Roman"/>
          <w:sz w:val="28"/>
          <w:szCs w:val="28"/>
        </w:rPr>
      </w:pPr>
    </w:p>
    <w:p w14:paraId="5B3CD4B3" w14:textId="77777777" w:rsidR="00A74943" w:rsidRPr="006260C5" w:rsidRDefault="00ED748F" w:rsidP="00A7494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60C5">
        <w:rPr>
          <w:rFonts w:ascii="Times New Roman" w:hAnsi="Times New Roman" w:cs="Times New Roman"/>
          <w:sz w:val="28"/>
          <w:szCs w:val="28"/>
          <w:u w:val="single"/>
        </w:rPr>
        <w:t>Hobbies</w:t>
      </w:r>
    </w:p>
    <w:p w14:paraId="47B8BAE8" w14:textId="77777777" w:rsidR="00ED748F" w:rsidRPr="006260C5" w:rsidRDefault="00ED748F" w:rsidP="00A74943">
      <w:pPr>
        <w:rPr>
          <w:rFonts w:ascii="Times New Roman" w:hAnsi="Times New Roman" w:cs="Times New Roman"/>
          <w:sz w:val="28"/>
          <w:szCs w:val="28"/>
        </w:rPr>
      </w:pPr>
      <w:r w:rsidRPr="006260C5">
        <w:rPr>
          <w:rFonts w:ascii="Times New Roman" w:hAnsi="Times New Roman" w:cs="Times New Roman"/>
          <w:sz w:val="28"/>
          <w:szCs w:val="28"/>
        </w:rPr>
        <w:t>Singing, Playing sports</w:t>
      </w:r>
    </w:p>
    <w:p w14:paraId="14E734FE" w14:textId="77777777" w:rsidR="00ED748F" w:rsidRPr="006260C5" w:rsidRDefault="00ED748F" w:rsidP="00A74943">
      <w:pPr>
        <w:rPr>
          <w:rFonts w:ascii="Times New Roman" w:hAnsi="Times New Roman" w:cs="Times New Roman"/>
          <w:sz w:val="28"/>
          <w:szCs w:val="28"/>
        </w:rPr>
      </w:pPr>
    </w:p>
    <w:p w14:paraId="04E8BE88" w14:textId="77777777" w:rsidR="00F442AD" w:rsidRPr="006B34B3" w:rsidRDefault="00F442AD" w:rsidP="00A7494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FE21B1B" w14:textId="77777777" w:rsidR="00F442AD" w:rsidRPr="006B34B3" w:rsidRDefault="00F442AD" w:rsidP="00A7494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5036C163" w14:textId="77777777" w:rsidR="00F442AD" w:rsidRPr="006B34B3" w:rsidRDefault="00F442AD" w:rsidP="00A7494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5FA5C010" w14:textId="77777777" w:rsidR="00F442AD" w:rsidRPr="006B34B3" w:rsidRDefault="00F442AD" w:rsidP="00A7494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4C6227E" w14:textId="77777777" w:rsidR="00F442AD" w:rsidRPr="006B34B3" w:rsidRDefault="00F442AD" w:rsidP="00A7494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0261F33" w14:textId="77777777" w:rsidR="00ED748F" w:rsidRPr="006B34B3" w:rsidRDefault="00ED748F" w:rsidP="00A7494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B34B3">
        <w:rPr>
          <w:rFonts w:ascii="Times New Roman" w:hAnsi="Times New Roman" w:cs="Times New Roman"/>
          <w:b/>
          <w:i/>
          <w:sz w:val="28"/>
          <w:szCs w:val="28"/>
          <w:u w:val="single"/>
        </w:rPr>
        <w:t>Refer</w:t>
      </w:r>
      <w:r w:rsidR="00E432E7" w:rsidRPr="006B34B3">
        <w:rPr>
          <w:rFonts w:ascii="Times New Roman" w:hAnsi="Times New Roman" w:cs="Times New Roman"/>
          <w:b/>
          <w:i/>
          <w:sz w:val="28"/>
          <w:szCs w:val="28"/>
          <w:u w:val="single"/>
        </w:rPr>
        <w:t>ence</w:t>
      </w:r>
    </w:p>
    <w:p w14:paraId="0187E93B" w14:textId="2E52979E" w:rsidR="00597845" w:rsidRPr="006B34B3" w:rsidRDefault="00F8759B" w:rsidP="00431C69">
      <w:pPr>
        <w:rPr>
          <w:rFonts w:ascii="Times New Roman" w:hAnsi="Times New Roman" w:cs="Times New Roman"/>
          <w:sz w:val="28"/>
          <w:szCs w:val="28"/>
        </w:rPr>
      </w:pPr>
      <w:r w:rsidRPr="006B34B3">
        <w:rPr>
          <w:rFonts w:ascii="Times New Roman" w:hAnsi="Times New Roman" w:cs="Times New Roman"/>
          <w:sz w:val="28"/>
          <w:szCs w:val="28"/>
        </w:rPr>
        <w:t>De</w:t>
      </w:r>
      <w:r w:rsidR="00972974" w:rsidRPr="006B34B3">
        <w:rPr>
          <w:rFonts w:ascii="Times New Roman" w:hAnsi="Times New Roman" w:cs="Times New Roman"/>
          <w:sz w:val="28"/>
          <w:szCs w:val="28"/>
        </w:rPr>
        <w:t>nyse</w:t>
      </w:r>
      <w:r w:rsidR="004C235A" w:rsidRPr="006B34B3">
        <w:rPr>
          <w:rFonts w:ascii="Times New Roman" w:hAnsi="Times New Roman" w:cs="Times New Roman"/>
          <w:sz w:val="28"/>
          <w:szCs w:val="28"/>
        </w:rPr>
        <w:t xml:space="preserve"> Gibbs</w:t>
      </w:r>
    </w:p>
    <w:p w14:paraId="318F65D6" w14:textId="77777777" w:rsidR="00972974" w:rsidRPr="006B34B3" w:rsidRDefault="004C235A" w:rsidP="00431C69">
      <w:pPr>
        <w:rPr>
          <w:rFonts w:ascii="Times New Roman" w:hAnsi="Times New Roman" w:cs="Times New Roman"/>
          <w:sz w:val="28"/>
          <w:szCs w:val="28"/>
        </w:rPr>
      </w:pPr>
      <w:r w:rsidRPr="006B34B3">
        <w:rPr>
          <w:rFonts w:ascii="Times New Roman" w:hAnsi="Times New Roman" w:cs="Times New Roman"/>
          <w:sz w:val="28"/>
          <w:szCs w:val="28"/>
        </w:rPr>
        <w:t>Teacher</w:t>
      </w:r>
    </w:p>
    <w:p w14:paraId="08A6B363" w14:textId="5D4FFC65" w:rsidR="009720E8" w:rsidRPr="006B34B3" w:rsidRDefault="004C235A" w:rsidP="00431C69">
      <w:pPr>
        <w:rPr>
          <w:rFonts w:ascii="Times New Roman" w:hAnsi="Times New Roman" w:cs="Times New Roman"/>
          <w:sz w:val="28"/>
          <w:szCs w:val="28"/>
        </w:rPr>
      </w:pPr>
      <w:r w:rsidRPr="006B34B3">
        <w:rPr>
          <w:rFonts w:ascii="Times New Roman" w:hAnsi="Times New Roman" w:cs="Times New Roman"/>
          <w:sz w:val="28"/>
          <w:szCs w:val="28"/>
        </w:rPr>
        <w:t xml:space="preserve"> </w:t>
      </w:r>
      <w:r w:rsidR="00972974" w:rsidRPr="006B34B3">
        <w:rPr>
          <w:rFonts w:ascii="Times New Roman" w:hAnsi="Times New Roman" w:cs="Times New Roman"/>
          <w:sz w:val="28"/>
          <w:szCs w:val="28"/>
        </w:rPr>
        <w:t>(868) 331-4886</w:t>
      </w:r>
    </w:p>
    <w:p w14:paraId="1BF545B0" w14:textId="77777777" w:rsidR="004C235A" w:rsidRPr="006B34B3" w:rsidRDefault="004C235A" w:rsidP="00431C69">
      <w:pPr>
        <w:rPr>
          <w:rFonts w:ascii="Times New Roman" w:hAnsi="Times New Roman" w:cs="Times New Roman"/>
          <w:sz w:val="28"/>
          <w:szCs w:val="28"/>
        </w:rPr>
      </w:pPr>
    </w:p>
    <w:p w14:paraId="7E3C93A9" w14:textId="77777777" w:rsidR="009720E8" w:rsidRPr="006B34B3" w:rsidRDefault="009720E8" w:rsidP="00431C69">
      <w:pPr>
        <w:rPr>
          <w:rFonts w:ascii="Times New Roman" w:hAnsi="Times New Roman" w:cs="Times New Roman"/>
          <w:sz w:val="28"/>
          <w:szCs w:val="28"/>
        </w:rPr>
      </w:pPr>
    </w:p>
    <w:p w14:paraId="74F9AB29" w14:textId="77777777" w:rsidR="009720E8" w:rsidRPr="006B34B3" w:rsidRDefault="009720E8" w:rsidP="00431C69">
      <w:pPr>
        <w:rPr>
          <w:rFonts w:ascii="Times New Roman" w:hAnsi="Times New Roman" w:cs="Times New Roman"/>
          <w:sz w:val="28"/>
          <w:szCs w:val="28"/>
        </w:rPr>
      </w:pPr>
    </w:p>
    <w:p w14:paraId="29282BF9" w14:textId="3B7B2374" w:rsidR="009720E8" w:rsidRPr="006B34B3" w:rsidRDefault="003B63F7" w:rsidP="00431C69">
      <w:pPr>
        <w:rPr>
          <w:rFonts w:ascii="Times New Roman" w:hAnsi="Times New Roman" w:cs="Times New Roman"/>
          <w:sz w:val="28"/>
          <w:szCs w:val="28"/>
        </w:rPr>
      </w:pPr>
      <w:r w:rsidRPr="006B34B3">
        <w:rPr>
          <w:rFonts w:ascii="Times New Roman" w:hAnsi="Times New Roman" w:cs="Times New Roman"/>
          <w:sz w:val="28"/>
          <w:szCs w:val="28"/>
        </w:rPr>
        <w:t xml:space="preserve">Evey Mckenzie </w:t>
      </w:r>
    </w:p>
    <w:p w14:paraId="052BAE7A" w14:textId="0F774B73" w:rsidR="001C045E" w:rsidRPr="006B34B3" w:rsidRDefault="004A50A5" w:rsidP="00431C69">
      <w:pPr>
        <w:rPr>
          <w:rFonts w:ascii="Times New Roman" w:hAnsi="Times New Roman" w:cs="Times New Roman"/>
          <w:sz w:val="28"/>
          <w:szCs w:val="28"/>
        </w:rPr>
      </w:pPr>
      <w:r w:rsidRPr="006B34B3">
        <w:rPr>
          <w:rFonts w:ascii="Times New Roman" w:hAnsi="Times New Roman" w:cs="Times New Roman"/>
          <w:sz w:val="28"/>
          <w:szCs w:val="28"/>
        </w:rPr>
        <w:t xml:space="preserve">Teacher </w:t>
      </w:r>
    </w:p>
    <w:p w14:paraId="1853F3F2" w14:textId="6C2193F9" w:rsidR="009F2C4C" w:rsidRPr="006B34B3" w:rsidRDefault="00C23C82" w:rsidP="00431C69">
      <w:pPr>
        <w:rPr>
          <w:rFonts w:ascii="Times New Roman" w:hAnsi="Times New Roman" w:cs="Times New Roman"/>
          <w:sz w:val="28"/>
          <w:szCs w:val="28"/>
        </w:rPr>
      </w:pPr>
      <w:r w:rsidRPr="006B34B3">
        <w:rPr>
          <w:rFonts w:ascii="Times New Roman" w:hAnsi="Times New Roman" w:cs="Times New Roman"/>
          <w:sz w:val="28"/>
          <w:szCs w:val="28"/>
        </w:rPr>
        <w:t>(868) 284-8119</w:t>
      </w:r>
    </w:p>
    <w:p w14:paraId="77D12894" w14:textId="352F08D2" w:rsidR="001C045E" w:rsidRPr="006B34B3" w:rsidRDefault="001C045E" w:rsidP="00431C69">
      <w:pPr>
        <w:rPr>
          <w:rFonts w:ascii="Times New Roman" w:hAnsi="Times New Roman" w:cs="Times New Roman"/>
          <w:sz w:val="28"/>
          <w:szCs w:val="28"/>
        </w:rPr>
      </w:pPr>
    </w:p>
    <w:p w14:paraId="2E0EA0B1" w14:textId="77777777" w:rsidR="0084032D" w:rsidRPr="006B34B3" w:rsidRDefault="0084032D">
      <w:pPr>
        <w:rPr>
          <w:rFonts w:ascii="Times New Roman" w:hAnsi="Times New Roman" w:cs="Times New Roman"/>
          <w:sz w:val="28"/>
          <w:szCs w:val="28"/>
        </w:rPr>
      </w:pPr>
    </w:p>
    <w:p w14:paraId="02376193" w14:textId="77777777" w:rsidR="0084032D" w:rsidRPr="006B34B3" w:rsidRDefault="0084032D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1A6EB84" w14:textId="77777777" w:rsidR="0084032D" w:rsidRPr="006B34B3" w:rsidRDefault="0084032D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1BA5F9C1" w14:textId="77777777" w:rsidR="0084032D" w:rsidRPr="006B34B3" w:rsidRDefault="0084032D">
      <w:pPr>
        <w:rPr>
          <w:rFonts w:ascii="Times New Roman" w:hAnsi="Times New Roman" w:cs="Times New Roman"/>
          <w:sz w:val="28"/>
          <w:szCs w:val="28"/>
        </w:rPr>
      </w:pPr>
    </w:p>
    <w:sectPr w:rsidR="0084032D" w:rsidRPr="006B34B3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B5296" w14:textId="77777777" w:rsidR="00902186" w:rsidRDefault="00902186">
      <w:pPr>
        <w:spacing w:after="0" w:line="240" w:lineRule="auto"/>
      </w:pPr>
      <w:r>
        <w:separator/>
      </w:r>
    </w:p>
  </w:endnote>
  <w:endnote w:type="continuationSeparator" w:id="0">
    <w:p w14:paraId="3429162D" w14:textId="77777777" w:rsidR="00902186" w:rsidRDefault="0090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9B2C1" w14:textId="77777777" w:rsidR="0084032D" w:rsidRDefault="00CD48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E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10447" w14:textId="77777777" w:rsidR="00902186" w:rsidRDefault="00902186">
      <w:pPr>
        <w:spacing w:after="0" w:line="240" w:lineRule="auto"/>
      </w:pPr>
      <w:r>
        <w:separator/>
      </w:r>
    </w:p>
  </w:footnote>
  <w:footnote w:type="continuationSeparator" w:id="0">
    <w:p w14:paraId="5A471A9A" w14:textId="77777777" w:rsidR="00902186" w:rsidRDefault="00902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0BF0B" w14:textId="77777777" w:rsidR="0084032D" w:rsidRDefault="00CD482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1B0D07" wp14:editId="5DCFA18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1E0517C7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F0831" w14:textId="77777777" w:rsidR="0084032D" w:rsidRDefault="00CD482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75A087" wp14:editId="189C09A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5AB7448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E75EE7"/>
    <w:multiLevelType w:val="hybridMultilevel"/>
    <w:tmpl w:val="6062082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4426875"/>
    <w:multiLevelType w:val="hybridMultilevel"/>
    <w:tmpl w:val="459E2F2C"/>
    <w:lvl w:ilvl="0" w:tplc="04090005">
      <w:start w:val="1"/>
      <w:numFmt w:val="bullet"/>
      <w:lvlText w:val=""/>
      <w:lvlJc w:val="left"/>
      <w:pPr>
        <w:ind w:left="14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2">
    <w:nsid w:val="41592F18"/>
    <w:multiLevelType w:val="hybridMultilevel"/>
    <w:tmpl w:val="C38684A2"/>
    <w:lvl w:ilvl="0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3">
    <w:nsid w:val="661E50D8"/>
    <w:multiLevelType w:val="hybridMultilevel"/>
    <w:tmpl w:val="1B58792A"/>
    <w:lvl w:ilvl="0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4">
    <w:nsid w:val="726848EC"/>
    <w:multiLevelType w:val="hybridMultilevel"/>
    <w:tmpl w:val="6F28BCE2"/>
    <w:lvl w:ilvl="0" w:tplc="04090013">
      <w:start w:val="1"/>
      <w:numFmt w:val="upperRoman"/>
      <w:lvlText w:val="%1."/>
      <w:lvlJc w:val="right"/>
      <w:pPr>
        <w:ind w:left="1499" w:hanging="360"/>
      </w:pPr>
    </w:lvl>
    <w:lvl w:ilvl="1" w:tplc="04090019" w:tentative="1">
      <w:start w:val="1"/>
      <w:numFmt w:val="lowerLetter"/>
      <w:lvlText w:val="%2."/>
      <w:lvlJc w:val="left"/>
      <w:pPr>
        <w:ind w:left="2219" w:hanging="360"/>
      </w:pPr>
    </w:lvl>
    <w:lvl w:ilvl="2" w:tplc="0409001B" w:tentative="1">
      <w:start w:val="1"/>
      <w:numFmt w:val="lowerRoman"/>
      <w:lvlText w:val="%3."/>
      <w:lvlJc w:val="right"/>
      <w:pPr>
        <w:ind w:left="2939" w:hanging="180"/>
      </w:pPr>
    </w:lvl>
    <w:lvl w:ilvl="3" w:tplc="0409000F" w:tentative="1">
      <w:start w:val="1"/>
      <w:numFmt w:val="decimal"/>
      <w:lvlText w:val="%4."/>
      <w:lvlJc w:val="left"/>
      <w:pPr>
        <w:ind w:left="3659" w:hanging="360"/>
      </w:pPr>
    </w:lvl>
    <w:lvl w:ilvl="4" w:tplc="04090019" w:tentative="1">
      <w:start w:val="1"/>
      <w:numFmt w:val="lowerLetter"/>
      <w:lvlText w:val="%5."/>
      <w:lvlJc w:val="left"/>
      <w:pPr>
        <w:ind w:left="4379" w:hanging="360"/>
      </w:pPr>
    </w:lvl>
    <w:lvl w:ilvl="5" w:tplc="0409001B" w:tentative="1">
      <w:start w:val="1"/>
      <w:numFmt w:val="lowerRoman"/>
      <w:lvlText w:val="%6."/>
      <w:lvlJc w:val="right"/>
      <w:pPr>
        <w:ind w:left="5099" w:hanging="180"/>
      </w:pPr>
    </w:lvl>
    <w:lvl w:ilvl="6" w:tplc="0409000F" w:tentative="1">
      <w:start w:val="1"/>
      <w:numFmt w:val="decimal"/>
      <w:lvlText w:val="%7."/>
      <w:lvlJc w:val="left"/>
      <w:pPr>
        <w:ind w:left="5819" w:hanging="360"/>
      </w:pPr>
    </w:lvl>
    <w:lvl w:ilvl="7" w:tplc="04090019" w:tentative="1">
      <w:start w:val="1"/>
      <w:numFmt w:val="lowerLetter"/>
      <w:lvlText w:val="%8."/>
      <w:lvlJc w:val="left"/>
      <w:pPr>
        <w:ind w:left="6539" w:hanging="360"/>
      </w:pPr>
    </w:lvl>
    <w:lvl w:ilvl="8" w:tplc="04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5">
    <w:nsid w:val="7E914842"/>
    <w:multiLevelType w:val="hybridMultilevel"/>
    <w:tmpl w:val="8DC0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B2"/>
    <w:rsid w:val="00002A60"/>
    <w:rsid w:val="000617E6"/>
    <w:rsid w:val="0012300D"/>
    <w:rsid w:val="00125A39"/>
    <w:rsid w:val="001300C9"/>
    <w:rsid w:val="001C045E"/>
    <w:rsid w:val="001F33AA"/>
    <w:rsid w:val="00203355"/>
    <w:rsid w:val="002144B2"/>
    <w:rsid w:val="0028450E"/>
    <w:rsid w:val="002E51C6"/>
    <w:rsid w:val="00312636"/>
    <w:rsid w:val="00342FEE"/>
    <w:rsid w:val="00396502"/>
    <w:rsid w:val="003B63F7"/>
    <w:rsid w:val="003D5642"/>
    <w:rsid w:val="003F4CCF"/>
    <w:rsid w:val="00431C69"/>
    <w:rsid w:val="004547E6"/>
    <w:rsid w:val="004A4887"/>
    <w:rsid w:val="004A50A5"/>
    <w:rsid w:val="004C235A"/>
    <w:rsid w:val="004D2472"/>
    <w:rsid w:val="004F75E0"/>
    <w:rsid w:val="00597845"/>
    <w:rsid w:val="005D6A56"/>
    <w:rsid w:val="00623F5B"/>
    <w:rsid w:val="006260C5"/>
    <w:rsid w:val="00671737"/>
    <w:rsid w:val="006B34B3"/>
    <w:rsid w:val="006C7027"/>
    <w:rsid w:val="007068A2"/>
    <w:rsid w:val="007C37EB"/>
    <w:rsid w:val="007D7E0A"/>
    <w:rsid w:val="008277A1"/>
    <w:rsid w:val="0083479E"/>
    <w:rsid w:val="00836BB0"/>
    <w:rsid w:val="0084032D"/>
    <w:rsid w:val="008A6E3C"/>
    <w:rsid w:val="008D5E15"/>
    <w:rsid w:val="008D65A0"/>
    <w:rsid w:val="00902186"/>
    <w:rsid w:val="00915283"/>
    <w:rsid w:val="009720E8"/>
    <w:rsid w:val="00972974"/>
    <w:rsid w:val="009D561E"/>
    <w:rsid w:val="009F2C4C"/>
    <w:rsid w:val="009F4DC8"/>
    <w:rsid w:val="00A35D4A"/>
    <w:rsid w:val="00A545AF"/>
    <w:rsid w:val="00A74943"/>
    <w:rsid w:val="00A86681"/>
    <w:rsid w:val="00AB178B"/>
    <w:rsid w:val="00AC46BF"/>
    <w:rsid w:val="00B1112C"/>
    <w:rsid w:val="00B639E9"/>
    <w:rsid w:val="00B74A9E"/>
    <w:rsid w:val="00B80D68"/>
    <w:rsid w:val="00B90B76"/>
    <w:rsid w:val="00B9397D"/>
    <w:rsid w:val="00BB74EB"/>
    <w:rsid w:val="00C23C82"/>
    <w:rsid w:val="00C46834"/>
    <w:rsid w:val="00C476A6"/>
    <w:rsid w:val="00C72599"/>
    <w:rsid w:val="00C9683A"/>
    <w:rsid w:val="00CD4828"/>
    <w:rsid w:val="00D32054"/>
    <w:rsid w:val="00DF0ECF"/>
    <w:rsid w:val="00E12FC2"/>
    <w:rsid w:val="00E165EF"/>
    <w:rsid w:val="00E2367D"/>
    <w:rsid w:val="00E432E7"/>
    <w:rsid w:val="00E74CB3"/>
    <w:rsid w:val="00E918AE"/>
    <w:rsid w:val="00EC5E37"/>
    <w:rsid w:val="00ED748F"/>
    <w:rsid w:val="00F4025D"/>
    <w:rsid w:val="00F442AD"/>
    <w:rsid w:val="00F8759B"/>
    <w:rsid w:val="00FB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E4CE8"/>
  <w15:chartTrackingRefBased/>
  <w15:docId w15:val="{DFAB4599-8A71-F34A-8286-A148FF4A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0617E6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youngdaeja@yahoo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74148A1-5375-EA45-87D2-0D80D14242A4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{074148A1-5375-EA45-87D2-0D80D14242A4}tf50002038.dotx</Template>
  <TotalTime>12</TotalTime>
  <Pages>3</Pages>
  <Words>212</Words>
  <Characters>1214</Characters>
  <Application>Microsoft Macintosh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Daeja Young</dc:creator>
  <cp:keywords/>
  <dc:description/>
  <cp:lastModifiedBy>Daeja Young</cp:lastModifiedBy>
  <cp:revision>18</cp:revision>
  <dcterms:created xsi:type="dcterms:W3CDTF">2016-09-12T15:32:00Z</dcterms:created>
  <dcterms:modified xsi:type="dcterms:W3CDTF">2017-01-23T12:05:00Z</dcterms:modified>
</cp:coreProperties>
</file>