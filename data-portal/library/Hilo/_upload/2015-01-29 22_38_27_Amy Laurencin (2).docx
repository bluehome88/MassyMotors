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2C" w:rsidRDefault="008A4F2C">
      <w:bookmarkStart w:id="0" w:name="_GoBack"/>
      <w:bookmarkEnd w:id="0"/>
    </w:p>
    <w:sdt>
      <w:sdtPr>
        <w:alias w:val="Resume Name"/>
        <w:tag w:val="Resume Name"/>
        <w:id w:val="-1667471191"/>
        <w:placeholder>
          <w:docPart w:val="84A39D6116BF44C2A1173BD5C82DF9C8"/>
        </w:placeholder>
        <w:docPartList>
          <w:docPartGallery w:val="Quick Parts"/>
          <w:docPartCategory w:val=" Resume Name"/>
        </w:docPartList>
      </w:sdtPr>
      <w:sdtEndPr/>
      <w:sdtContent>
        <w:p w:rsidR="008A4F2C" w:rsidRPr="00721CE3" w:rsidRDefault="008A4F2C">
          <w:pPr>
            <w:rPr>
              <w:color w:val="auto"/>
            </w:rPr>
          </w:pPr>
        </w:p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721CE3" w:rsidRPr="00721CE3">
            <w:tc>
              <w:tcPr>
                <w:tcW w:w="2500" w:type="pct"/>
              </w:tcPr>
              <w:sdt>
                <w:sdtPr>
                  <w:rPr>
                    <w:color w:val="auto"/>
                  </w:rPr>
                  <w:id w:val="26081749"/>
                  <w:placeholder>
                    <w:docPart w:val="2CF437CF7403405BB43C9020A690F6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A4F2C" w:rsidRPr="00721CE3" w:rsidRDefault="00721CE3">
                    <w:pPr>
                      <w:pStyle w:val="PersonalName"/>
                      <w:spacing w:line="240" w:lineRule="auto"/>
                      <w:rPr>
                        <w:color w:val="auto"/>
                      </w:rPr>
                    </w:pPr>
                    <w:r w:rsidRPr="00721CE3">
                      <w:rPr>
                        <w:color w:val="auto"/>
                        <w:lang w:val="en-TT"/>
                      </w:rPr>
                      <w:t>Amy Laurencin</w:t>
                    </w:r>
                  </w:p>
                </w:sdtContent>
              </w:sdt>
              <w:p w:rsidR="008A4F2C" w:rsidRPr="00721CE3" w:rsidRDefault="00CE324C">
                <w:pPr>
                  <w:pStyle w:val="NoSpacing"/>
                  <w:rPr>
                    <w:color w:val="auto"/>
                    <w:sz w:val="32"/>
                    <w:szCs w:val="32"/>
                  </w:rPr>
                </w:pPr>
                <w:r>
                  <w:rPr>
                    <w:color w:val="auto"/>
                    <w:sz w:val="32"/>
                    <w:szCs w:val="32"/>
                  </w:rPr>
                  <w:t xml:space="preserve">Phone: </w:t>
                </w:r>
                <w:r w:rsidR="00721CE3" w:rsidRPr="00721CE3">
                  <w:rPr>
                    <w:color w:val="auto"/>
                    <w:sz w:val="32"/>
                    <w:szCs w:val="32"/>
                  </w:rPr>
                  <w:t>358-0509</w:t>
                </w:r>
              </w:p>
              <w:p w:rsidR="008A4F2C" w:rsidRPr="00721CE3" w:rsidRDefault="008A4F2C">
                <w:pPr>
                  <w:pStyle w:val="NoSpacing"/>
                  <w:rPr>
                    <w:b/>
                    <w:bCs/>
                    <w:color w:val="auto"/>
                    <w:sz w:val="32"/>
                    <w:szCs w:val="32"/>
                  </w:rPr>
                </w:pPr>
              </w:p>
              <w:p w:rsidR="008A4F2C" w:rsidRPr="00721CE3" w:rsidRDefault="00CE324C">
                <w:pPr>
                  <w:pStyle w:val="NoSpacing"/>
                  <w:rPr>
                    <w:color w:val="auto"/>
                    <w:sz w:val="32"/>
                    <w:szCs w:val="32"/>
                  </w:rPr>
                </w:pPr>
                <w:r>
                  <w:rPr>
                    <w:color w:val="auto"/>
                    <w:sz w:val="32"/>
                    <w:szCs w:val="32"/>
                  </w:rPr>
                  <w:t xml:space="preserve">Address: </w:t>
                </w:r>
                <w:r w:rsidR="00721CE3" w:rsidRPr="00721CE3">
                  <w:rPr>
                    <w:color w:val="auto"/>
                    <w:sz w:val="32"/>
                    <w:szCs w:val="32"/>
                  </w:rPr>
                  <w:t xml:space="preserve">#11 </w:t>
                </w:r>
                <w:proofErr w:type="spellStart"/>
                <w:r w:rsidR="00721CE3" w:rsidRPr="00721CE3">
                  <w:rPr>
                    <w:color w:val="auto"/>
                    <w:sz w:val="32"/>
                    <w:szCs w:val="32"/>
                  </w:rPr>
                  <w:t>Caladuim</w:t>
                </w:r>
                <w:proofErr w:type="spellEnd"/>
                <w:r w:rsidR="00721CE3" w:rsidRPr="00721CE3">
                  <w:rPr>
                    <w:color w:val="auto"/>
                    <w:sz w:val="32"/>
                    <w:szCs w:val="32"/>
                  </w:rPr>
                  <w:t xml:space="preserve"> Drive</w:t>
                </w:r>
              </w:p>
              <w:p w:rsidR="008A4F2C" w:rsidRPr="00721CE3" w:rsidRDefault="00721CE3">
                <w:pPr>
                  <w:pStyle w:val="NoSpacing"/>
                  <w:rPr>
                    <w:color w:val="auto"/>
                    <w:sz w:val="32"/>
                    <w:szCs w:val="32"/>
                  </w:rPr>
                </w:pPr>
                <w:r w:rsidRPr="00721CE3">
                  <w:rPr>
                    <w:color w:val="auto"/>
                    <w:sz w:val="32"/>
                    <w:szCs w:val="32"/>
                  </w:rPr>
                  <w:t>Hillside Gardens, Buen Intento</w:t>
                </w:r>
              </w:p>
              <w:p w:rsidR="008A4F2C" w:rsidRPr="00721CE3" w:rsidRDefault="00721CE3" w:rsidP="00721CE3">
                <w:pPr>
                  <w:pStyle w:val="NoSpacing"/>
                  <w:rPr>
                    <w:color w:val="auto"/>
                    <w:sz w:val="32"/>
                    <w:szCs w:val="32"/>
                  </w:rPr>
                </w:pPr>
                <w:r w:rsidRPr="00721CE3">
                  <w:rPr>
                    <w:color w:val="auto"/>
                    <w:sz w:val="32"/>
                    <w:szCs w:val="32"/>
                  </w:rPr>
                  <w:t>Princes Town</w:t>
                </w:r>
              </w:p>
              <w:p w:rsidR="00721CE3" w:rsidRPr="00721CE3" w:rsidRDefault="00721CE3" w:rsidP="00721CE3">
                <w:pPr>
                  <w:pStyle w:val="NoSpacing"/>
                  <w:rPr>
                    <w:color w:val="auto"/>
                    <w:sz w:val="32"/>
                    <w:szCs w:val="32"/>
                  </w:rPr>
                </w:pPr>
                <w:r w:rsidRPr="00721CE3">
                  <w:rPr>
                    <w:color w:val="auto"/>
                    <w:sz w:val="32"/>
                    <w:szCs w:val="32"/>
                  </w:rPr>
                  <w:t xml:space="preserve">E-mail: </w:t>
                </w:r>
                <w:hyperlink r:id="rId11" w:history="1">
                  <w:r w:rsidRPr="00721CE3">
                    <w:rPr>
                      <w:rStyle w:val="Hyperlink"/>
                      <w:color w:val="auto"/>
                      <w:sz w:val="32"/>
                      <w:szCs w:val="32"/>
                    </w:rPr>
                    <w:t>amy97laurencin@gmail.com</w:t>
                  </w:r>
                </w:hyperlink>
              </w:p>
              <w:p w:rsidR="00721CE3" w:rsidRPr="00721CE3" w:rsidRDefault="00721CE3" w:rsidP="00721CE3">
                <w:pPr>
                  <w:pStyle w:val="NoSpacing"/>
                  <w:rPr>
                    <w:color w:val="auto"/>
                  </w:rPr>
                </w:pPr>
                <w:r w:rsidRPr="00721CE3">
                  <w:rPr>
                    <w:color w:val="auto"/>
                    <w:sz w:val="32"/>
                    <w:szCs w:val="32"/>
                  </w:rPr>
                  <w:t>Date of birth: 27</w:t>
                </w:r>
                <w:r w:rsidRPr="00721CE3">
                  <w:rPr>
                    <w:color w:val="auto"/>
                    <w:sz w:val="32"/>
                    <w:szCs w:val="32"/>
                    <w:vertAlign w:val="superscript"/>
                  </w:rPr>
                  <w:t>th</w:t>
                </w:r>
                <w:r w:rsidRPr="00721CE3">
                  <w:rPr>
                    <w:color w:val="auto"/>
                    <w:sz w:val="32"/>
                    <w:szCs w:val="32"/>
                  </w:rPr>
                  <w:t xml:space="preserve"> August 1997</w:t>
                </w:r>
              </w:p>
            </w:tc>
            <w:tc>
              <w:tcPr>
                <w:tcW w:w="2500" w:type="pct"/>
              </w:tcPr>
              <w:p w:rsidR="008A4F2C" w:rsidRPr="00721CE3" w:rsidRDefault="008A4F2C">
                <w:pPr>
                  <w:pStyle w:val="NoSpacing"/>
                  <w:jc w:val="right"/>
                  <w:rPr>
                    <w:color w:val="auto"/>
                  </w:rPr>
                </w:pPr>
              </w:p>
            </w:tc>
          </w:tr>
        </w:tbl>
        <w:p w:rsidR="008A4F2C" w:rsidRDefault="00572E5D"/>
      </w:sdtContent>
    </w:sdt>
    <w:p w:rsidR="008A4F2C" w:rsidRDefault="00B128E1">
      <w:r>
        <w:rPr>
          <w:noProof/>
          <w:color w:val="000000"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1CC565C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A4F2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8A4F2C" w:rsidRDefault="008A4F2C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A4F2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8A4F2C" w:rsidRDefault="008A4F2C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A4F2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8A4F2C" w:rsidRDefault="008A4F2C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A4F2C" w:rsidRDefault="008A4F2C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A4F2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8A4F2C" w:rsidRDefault="008A4F2C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A4F2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8A4F2C" w:rsidRDefault="008A4F2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A4F2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8A4F2C" w:rsidRDefault="008A4F2C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8A4F2C" w:rsidRDefault="008A4F2C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8A4F2C" w:rsidRPr="00721CE3" w:rsidRDefault="00B128E1">
      <w:pPr>
        <w:pStyle w:val="Section"/>
        <w:rPr>
          <w:sz w:val="36"/>
          <w:szCs w:val="36"/>
        </w:rPr>
      </w:pPr>
      <w:r w:rsidRPr="00721CE3">
        <w:rPr>
          <w:sz w:val="36"/>
          <w:szCs w:val="36"/>
        </w:rPr>
        <w:t>Objectives</w:t>
      </w:r>
    </w:p>
    <w:p w:rsidR="008A4F2C" w:rsidRDefault="007C63FD">
      <w:pPr>
        <w:pStyle w:val="SubsectionText"/>
        <w:rPr>
          <w:sz w:val="32"/>
          <w:szCs w:val="32"/>
        </w:rPr>
      </w:pPr>
      <w:r>
        <w:rPr>
          <w:sz w:val="32"/>
          <w:szCs w:val="32"/>
        </w:rPr>
        <w:t>To obtain working experience with a reputable organization while providing great customer service.</w:t>
      </w:r>
    </w:p>
    <w:p w:rsidR="007C63FD" w:rsidRPr="00721CE3" w:rsidRDefault="007C63FD">
      <w:pPr>
        <w:pStyle w:val="SubsectionText"/>
        <w:rPr>
          <w:sz w:val="32"/>
          <w:szCs w:val="32"/>
        </w:rPr>
      </w:pPr>
    </w:p>
    <w:p w:rsidR="008A4F2C" w:rsidRPr="00721CE3" w:rsidRDefault="00B128E1">
      <w:pPr>
        <w:pStyle w:val="Section"/>
        <w:rPr>
          <w:sz w:val="36"/>
          <w:szCs w:val="36"/>
        </w:rPr>
      </w:pPr>
      <w:r w:rsidRPr="00721CE3">
        <w:rPr>
          <w:sz w:val="36"/>
          <w:szCs w:val="36"/>
        </w:rPr>
        <w:t>Education</w:t>
      </w:r>
    </w:p>
    <w:p w:rsidR="008A4F2C" w:rsidRPr="00721CE3" w:rsidRDefault="00721CE3">
      <w:pPr>
        <w:pStyle w:val="Subsection"/>
        <w:rPr>
          <w:sz w:val="32"/>
          <w:szCs w:val="32"/>
        </w:rPr>
      </w:pPr>
      <w:r w:rsidRPr="00721CE3">
        <w:rPr>
          <w:sz w:val="32"/>
          <w:szCs w:val="32"/>
        </w:rPr>
        <w:t>May 2014 CSEC</w:t>
      </w:r>
    </w:p>
    <w:p w:rsidR="008A4F2C" w:rsidRPr="00721CE3" w:rsidRDefault="00721CE3">
      <w:pPr>
        <w:pStyle w:val="ListBullet"/>
        <w:numPr>
          <w:ilvl w:val="0"/>
          <w:numId w:val="1"/>
        </w:numPr>
        <w:rPr>
          <w:sz w:val="32"/>
          <w:szCs w:val="32"/>
        </w:rPr>
      </w:pPr>
      <w:r w:rsidRPr="00721CE3">
        <w:rPr>
          <w:sz w:val="32"/>
          <w:szCs w:val="32"/>
        </w:rPr>
        <w:t xml:space="preserve">Mathematics – </w:t>
      </w:r>
      <w:r w:rsidR="007C63FD" w:rsidRPr="00721CE3">
        <w:rPr>
          <w:sz w:val="32"/>
          <w:szCs w:val="32"/>
        </w:rPr>
        <w:t>Grade</w:t>
      </w:r>
      <w:r w:rsidRPr="00721CE3">
        <w:rPr>
          <w:sz w:val="32"/>
          <w:szCs w:val="32"/>
        </w:rPr>
        <w:t xml:space="preserve"> II</w:t>
      </w:r>
    </w:p>
    <w:p w:rsidR="00721CE3" w:rsidRPr="00721CE3" w:rsidRDefault="00721CE3">
      <w:pPr>
        <w:pStyle w:val="ListBullet"/>
        <w:numPr>
          <w:ilvl w:val="0"/>
          <w:numId w:val="1"/>
        </w:numPr>
        <w:rPr>
          <w:sz w:val="32"/>
          <w:szCs w:val="32"/>
        </w:rPr>
      </w:pPr>
      <w:r w:rsidRPr="00721CE3">
        <w:rPr>
          <w:sz w:val="32"/>
          <w:szCs w:val="32"/>
        </w:rPr>
        <w:t>English – Grade I</w:t>
      </w:r>
    </w:p>
    <w:p w:rsidR="00721CE3" w:rsidRPr="00721CE3" w:rsidRDefault="00721CE3">
      <w:pPr>
        <w:pStyle w:val="ListBullet"/>
        <w:numPr>
          <w:ilvl w:val="0"/>
          <w:numId w:val="1"/>
        </w:numPr>
        <w:rPr>
          <w:sz w:val="32"/>
          <w:szCs w:val="32"/>
        </w:rPr>
      </w:pPr>
      <w:r w:rsidRPr="00721CE3">
        <w:rPr>
          <w:sz w:val="32"/>
          <w:szCs w:val="32"/>
        </w:rPr>
        <w:t>Spanish – Grade III</w:t>
      </w:r>
    </w:p>
    <w:p w:rsidR="00721CE3" w:rsidRPr="00721CE3" w:rsidRDefault="00721CE3">
      <w:pPr>
        <w:pStyle w:val="ListBullet"/>
        <w:numPr>
          <w:ilvl w:val="0"/>
          <w:numId w:val="1"/>
        </w:numPr>
        <w:rPr>
          <w:sz w:val="32"/>
          <w:szCs w:val="32"/>
        </w:rPr>
      </w:pPr>
      <w:r w:rsidRPr="00721CE3">
        <w:rPr>
          <w:sz w:val="32"/>
          <w:szCs w:val="32"/>
        </w:rPr>
        <w:t>Chemistry – Grade III</w:t>
      </w:r>
    </w:p>
    <w:p w:rsidR="00721CE3" w:rsidRPr="00721CE3" w:rsidRDefault="00721CE3">
      <w:pPr>
        <w:pStyle w:val="ListBullet"/>
        <w:numPr>
          <w:ilvl w:val="0"/>
          <w:numId w:val="1"/>
        </w:numPr>
        <w:rPr>
          <w:sz w:val="32"/>
          <w:szCs w:val="32"/>
        </w:rPr>
      </w:pPr>
      <w:r w:rsidRPr="00721CE3">
        <w:rPr>
          <w:sz w:val="32"/>
          <w:szCs w:val="32"/>
        </w:rPr>
        <w:t>Physics – Grade III</w:t>
      </w:r>
    </w:p>
    <w:p w:rsidR="00721CE3" w:rsidRPr="00721CE3" w:rsidRDefault="00721CE3">
      <w:pPr>
        <w:pStyle w:val="ListBullet"/>
        <w:numPr>
          <w:ilvl w:val="0"/>
          <w:numId w:val="1"/>
        </w:numPr>
        <w:rPr>
          <w:sz w:val="32"/>
          <w:szCs w:val="32"/>
        </w:rPr>
      </w:pPr>
      <w:r w:rsidRPr="00721CE3">
        <w:rPr>
          <w:sz w:val="32"/>
          <w:szCs w:val="32"/>
        </w:rPr>
        <w:t>Biology – Grade III</w:t>
      </w:r>
    </w:p>
    <w:p w:rsidR="00721CE3" w:rsidRDefault="00721CE3">
      <w:pPr>
        <w:pStyle w:val="Section"/>
      </w:pPr>
    </w:p>
    <w:p w:rsidR="00721CE3" w:rsidRDefault="00721CE3">
      <w:pPr>
        <w:pStyle w:val="Section"/>
      </w:pPr>
    </w:p>
    <w:p w:rsidR="00721CE3" w:rsidRDefault="00721CE3">
      <w:pPr>
        <w:pStyle w:val="Section"/>
      </w:pPr>
    </w:p>
    <w:p w:rsidR="00721CE3" w:rsidRDefault="00721CE3">
      <w:pPr>
        <w:pStyle w:val="Section"/>
      </w:pPr>
    </w:p>
    <w:p w:rsidR="008A4F2C" w:rsidRPr="00721CE3" w:rsidRDefault="00B128E1">
      <w:pPr>
        <w:pStyle w:val="Section"/>
        <w:rPr>
          <w:sz w:val="36"/>
          <w:szCs w:val="36"/>
        </w:rPr>
      </w:pPr>
      <w:r w:rsidRPr="00721CE3">
        <w:rPr>
          <w:sz w:val="36"/>
          <w:szCs w:val="36"/>
        </w:rPr>
        <w:t>Experience</w:t>
      </w:r>
    </w:p>
    <w:p w:rsidR="00721CE3" w:rsidRDefault="00721CE3" w:rsidP="00721CE3">
      <w:pPr>
        <w:pStyle w:val="Subsection"/>
      </w:pPr>
    </w:p>
    <w:p w:rsidR="008A4F2C" w:rsidRPr="007C63FD" w:rsidRDefault="00721CE3" w:rsidP="00721CE3">
      <w:pPr>
        <w:pStyle w:val="Subsection"/>
        <w:rPr>
          <w:rFonts w:asciiTheme="minorHAnsi" w:hAnsiTheme="minorHAnsi"/>
          <w:b w:val="0"/>
          <w:color w:val="auto"/>
          <w:sz w:val="32"/>
          <w:szCs w:val="32"/>
        </w:rPr>
      </w:pPr>
      <w:r w:rsidRPr="007C63FD">
        <w:rPr>
          <w:rFonts w:asciiTheme="minorHAnsi" w:hAnsiTheme="minorHAnsi"/>
          <w:b w:val="0"/>
          <w:color w:val="auto"/>
          <w:sz w:val="32"/>
          <w:szCs w:val="32"/>
        </w:rPr>
        <w:t xml:space="preserve">JD’s </w:t>
      </w:r>
      <w:r w:rsidR="007C63FD" w:rsidRPr="007C63FD">
        <w:rPr>
          <w:rFonts w:asciiTheme="minorHAnsi" w:hAnsiTheme="minorHAnsi"/>
          <w:b w:val="0"/>
          <w:color w:val="auto"/>
          <w:sz w:val="32"/>
          <w:szCs w:val="32"/>
        </w:rPr>
        <w:t>Supercenter</w:t>
      </w:r>
      <w:r w:rsidRPr="007C63FD">
        <w:rPr>
          <w:rFonts w:asciiTheme="minorHAnsi" w:hAnsiTheme="minorHAnsi"/>
          <w:b w:val="0"/>
          <w:color w:val="auto"/>
          <w:sz w:val="32"/>
          <w:szCs w:val="32"/>
        </w:rPr>
        <w:t xml:space="preserve"> </w:t>
      </w:r>
      <w:r w:rsidR="007C63FD" w:rsidRPr="007C63FD">
        <w:rPr>
          <w:rFonts w:asciiTheme="minorHAnsi" w:hAnsiTheme="minorHAnsi"/>
          <w:b w:val="0"/>
          <w:color w:val="auto"/>
          <w:sz w:val="32"/>
          <w:szCs w:val="32"/>
        </w:rPr>
        <w:t>- Sales</w:t>
      </w:r>
      <w:r w:rsidRPr="007C63FD">
        <w:rPr>
          <w:rFonts w:asciiTheme="minorHAnsi" w:hAnsiTheme="minorHAnsi"/>
          <w:b w:val="0"/>
          <w:color w:val="auto"/>
          <w:sz w:val="32"/>
          <w:szCs w:val="32"/>
        </w:rPr>
        <w:t xml:space="preserve"> Clerk (December 2013)</w:t>
      </w:r>
    </w:p>
    <w:p w:rsidR="007C63FD" w:rsidRDefault="007C63FD" w:rsidP="00721CE3">
      <w:pPr>
        <w:pStyle w:val="Subsection"/>
        <w:rPr>
          <w:rFonts w:asciiTheme="minorHAnsi" w:hAnsiTheme="minorHAnsi"/>
          <w:b w:val="0"/>
          <w:color w:val="auto"/>
          <w:sz w:val="32"/>
          <w:szCs w:val="32"/>
        </w:rPr>
      </w:pPr>
    </w:p>
    <w:p w:rsidR="00721CE3" w:rsidRPr="007C63FD" w:rsidRDefault="00721CE3" w:rsidP="00721CE3">
      <w:pPr>
        <w:pStyle w:val="Subsection"/>
        <w:rPr>
          <w:rFonts w:asciiTheme="minorHAnsi" w:hAnsiTheme="minorHAnsi"/>
          <w:b w:val="0"/>
          <w:color w:val="auto"/>
          <w:sz w:val="32"/>
          <w:szCs w:val="32"/>
        </w:rPr>
      </w:pPr>
      <w:r w:rsidRPr="007C63FD">
        <w:rPr>
          <w:rFonts w:asciiTheme="minorHAnsi" w:hAnsiTheme="minorHAnsi"/>
          <w:b w:val="0"/>
          <w:color w:val="auto"/>
          <w:sz w:val="32"/>
          <w:szCs w:val="32"/>
        </w:rPr>
        <w:t>Fireside Catering – General worker (July 2013 to August 2013)</w:t>
      </w:r>
    </w:p>
    <w:p w:rsidR="00721CE3" w:rsidRPr="007C63FD" w:rsidRDefault="00721CE3" w:rsidP="00721CE3">
      <w:pPr>
        <w:pStyle w:val="Subsection"/>
        <w:rPr>
          <w:rFonts w:asciiTheme="minorHAnsi" w:hAnsiTheme="minorHAnsi"/>
          <w:b w:val="0"/>
          <w:color w:val="auto"/>
          <w:sz w:val="32"/>
          <w:szCs w:val="32"/>
        </w:rPr>
      </w:pPr>
    </w:p>
    <w:p w:rsidR="00721CE3" w:rsidRPr="007C63FD" w:rsidRDefault="00721CE3" w:rsidP="00721CE3">
      <w:pPr>
        <w:pStyle w:val="Subsection"/>
        <w:rPr>
          <w:rFonts w:asciiTheme="minorHAnsi" w:hAnsiTheme="minorHAnsi"/>
          <w:b w:val="0"/>
          <w:color w:val="auto"/>
          <w:sz w:val="32"/>
          <w:szCs w:val="32"/>
        </w:rPr>
      </w:pPr>
      <w:r w:rsidRPr="007C63FD">
        <w:rPr>
          <w:rFonts w:asciiTheme="minorHAnsi" w:hAnsiTheme="minorHAnsi"/>
          <w:b w:val="0"/>
          <w:color w:val="auto"/>
          <w:sz w:val="32"/>
          <w:szCs w:val="32"/>
        </w:rPr>
        <w:t>Salutaris Medical – General worker (July 2013 to August 2012)</w:t>
      </w:r>
    </w:p>
    <w:p w:rsidR="00721CE3" w:rsidRDefault="00721CE3" w:rsidP="00721CE3"/>
    <w:p w:rsidR="008A4F2C" w:rsidRDefault="008A4F2C">
      <w:pPr>
        <w:pStyle w:val="SubsectionText"/>
      </w:pPr>
    </w:p>
    <w:p w:rsidR="008A4F2C" w:rsidRPr="00721CE3" w:rsidRDefault="00721CE3">
      <w:pPr>
        <w:pStyle w:val="Section"/>
        <w:rPr>
          <w:sz w:val="36"/>
          <w:szCs w:val="36"/>
        </w:rPr>
      </w:pPr>
      <w:r w:rsidRPr="00721CE3">
        <w:rPr>
          <w:sz w:val="36"/>
          <w:szCs w:val="36"/>
        </w:rPr>
        <w:t>Hobbies</w:t>
      </w:r>
    </w:p>
    <w:p w:rsidR="008A4F2C" w:rsidRPr="00721CE3" w:rsidRDefault="00721CE3">
      <w:pPr>
        <w:pStyle w:val="ListBullet"/>
        <w:rPr>
          <w:sz w:val="32"/>
          <w:szCs w:val="32"/>
        </w:rPr>
      </w:pPr>
      <w:r w:rsidRPr="00721CE3">
        <w:rPr>
          <w:sz w:val="32"/>
          <w:szCs w:val="32"/>
        </w:rPr>
        <w:t>Reading</w:t>
      </w:r>
    </w:p>
    <w:p w:rsidR="00721CE3" w:rsidRPr="00721CE3" w:rsidRDefault="00721CE3">
      <w:pPr>
        <w:pStyle w:val="ListBullet"/>
        <w:rPr>
          <w:sz w:val="32"/>
          <w:szCs w:val="32"/>
        </w:rPr>
      </w:pPr>
      <w:r w:rsidRPr="00721CE3">
        <w:rPr>
          <w:sz w:val="32"/>
          <w:szCs w:val="32"/>
        </w:rPr>
        <w:t>Swimming</w:t>
      </w:r>
    </w:p>
    <w:p w:rsidR="00721CE3" w:rsidRPr="00721CE3" w:rsidRDefault="00721CE3">
      <w:pPr>
        <w:pStyle w:val="ListBullet"/>
        <w:rPr>
          <w:sz w:val="32"/>
          <w:szCs w:val="32"/>
        </w:rPr>
      </w:pPr>
      <w:r w:rsidRPr="00721CE3">
        <w:rPr>
          <w:sz w:val="32"/>
          <w:szCs w:val="32"/>
        </w:rPr>
        <w:t>Meeting new people</w:t>
      </w:r>
    </w:p>
    <w:p w:rsidR="00721CE3" w:rsidRPr="00721CE3" w:rsidRDefault="00721CE3">
      <w:pPr>
        <w:pStyle w:val="ListBullet"/>
        <w:rPr>
          <w:sz w:val="32"/>
          <w:szCs w:val="32"/>
        </w:rPr>
      </w:pPr>
      <w:r w:rsidRPr="00721CE3">
        <w:rPr>
          <w:sz w:val="32"/>
          <w:szCs w:val="32"/>
        </w:rPr>
        <w:t>Singing</w:t>
      </w:r>
    </w:p>
    <w:p w:rsidR="00721CE3" w:rsidRDefault="00721CE3" w:rsidP="00721CE3">
      <w:pPr>
        <w:pStyle w:val="ListBullet"/>
        <w:numPr>
          <w:ilvl w:val="0"/>
          <w:numId w:val="0"/>
        </w:numPr>
        <w:ind w:left="360" w:hanging="360"/>
      </w:pPr>
    </w:p>
    <w:p w:rsidR="00721CE3" w:rsidRDefault="00721CE3" w:rsidP="00721CE3">
      <w:pPr>
        <w:pStyle w:val="ListBullet"/>
        <w:numPr>
          <w:ilvl w:val="0"/>
          <w:numId w:val="0"/>
        </w:numPr>
        <w:ind w:left="360" w:hanging="360"/>
      </w:pPr>
    </w:p>
    <w:p w:rsidR="00721CE3" w:rsidRPr="00721CE3" w:rsidRDefault="00721CE3" w:rsidP="00721CE3">
      <w:pPr>
        <w:pStyle w:val="Section"/>
        <w:rPr>
          <w:sz w:val="36"/>
          <w:szCs w:val="36"/>
        </w:rPr>
      </w:pPr>
      <w:r w:rsidRPr="00721CE3">
        <w:rPr>
          <w:sz w:val="36"/>
          <w:szCs w:val="36"/>
        </w:rPr>
        <w:t>References</w:t>
      </w:r>
    </w:p>
    <w:p w:rsidR="00721CE3" w:rsidRDefault="00721CE3" w:rsidP="00721CE3"/>
    <w:p w:rsidR="00721CE3" w:rsidRPr="007C63FD" w:rsidRDefault="00721CE3" w:rsidP="007C63FD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7C63FD">
        <w:rPr>
          <w:sz w:val="32"/>
          <w:szCs w:val="32"/>
        </w:rPr>
        <w:t>Trisha Montrichard – 372-2805</w:t>
      </w:r>
    </w:p>
    <w:p w:rsidR="00721CE3" w:rsidRPr="007C63FD" w:rsidRDefault="00721CE3" w:rsidP="007C63FD">
      <w:pPr>
        <w:pStyle w:val="ListParagraph"/>
        <w:rPr>
          <w:sz w:val="32"/>
          <w:szCs w:val="32"/>
        </w:rPr>
      </w:pPr>
      <w:r w:rsidRPr="007C63FD">
        <w:rPr>
          <w:sz w:val="32"/>
          <w:szCs w:val="32"/>
        </w:rPr>
        <w:t>Manager of “No Limit Fashion”, High Street, San Fernando</w:t>
      </w:r>
    </w:p>
    <w:p w:rsidR="00721CE3" w:rsidRPr="00721CE3" w:rsidRDefault="00721CE3" w:rsidP="00721CE3">
      <w:pPr>
        <w:rPr>
          <w:sz w:val="32"/>
          <w:szCs w:val="32"/>
        </w:rPr>
      </w:pPr>
    </w:p>
    <w:p w:rsidR="00721CE3" w:rsidRPr="007C63FD" w:rsidRDefault="00721CE3" w:rsidP="007C63FD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7C63FD">
        <w:rPr>
          <w:sz w:val="32"/>
          <w:szCs w:val="32"/>
        </w:rPr>
        <w:t>Myrtle Daniel – 3692-9209</w:t>
      </w:r>
    </w:p>
    <w:p w:rsidR="00721CE3" w:rsidRPr="007C63FD" w:rsidRDefault="00721CE3" w:rsidP="007C63FD">
      <w:pPr>
        <w:pStyle w:val="ListParagraph"/>
        <w:rPr>
          <w:sz w:val="32"/>
          <w:szCs w:val="32"/>
        </w:rPr>
      </w:pPr>
      <w:r w:rsidRPr="007C63FD">
        <w:rPr>
          <w:sz w:val="32"/>
          <w:szCs w:val="32"/>
        </w:rPr>
        <w:t xml:space="preserve">Owner of “Fireside Catering” </w:t>
      </w:r>
    </w:p>
    <w:p w:rsidR="00721CE3" w:rsidRDefault="00721CE3" w:rsidP="00721CE3">
      <w:pPr>
        <w:pStyle w:val="ListBullet"/>
        <w:numPr>
          <w:ilvl w:val="0"/>
          <w:numId w:val="0"/>
        </w:numPr>
        <w:ind w:left="360" w:hanging="360"/>
      </w:pPr>
    </w:p>
    <w:p w:rsidR="008A4F2C" w:rsidRDefault="008A4F2C">
      <w:pPr>
        <w:pStyle w:val="ListBullet"/>
        <w:numPr>
          <w:ilvl w:val="0"/>
          <w:numId w:val="0"/>
        </w:numPr>
      </w:pPr>
    </w:p>
    <w:sectPr w:rsidR="008A4F2C"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E5D" w:rsidRDefault="00572E5D">
      <w:pPr>
        <w:spacing w:after="0" w:line="240" w:lineRule="auto"/>
      </w:pPr>
      <w:r>
        <w:separator/>
      </w:r>
    </w:p>
  </w:endnote>
  <w:endnote w:type="continuationSeparator" w:id="0">
    <w:p w:rsidR="00572E5D" w:rsidRDefault="0057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F2C" w:rsidRDefault="00B128E1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A4F2C" w:rsidRDefault="008A4F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8A4F2C" w:rsidRDefault="008A4F2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E5D" w:rsidRDefault="00572E5D">
      <w:pPr>
        <w:spacing w:after="0" w:line="240" w:lineRule="auto"/>
      </w:pPr>
      <w:r>
        <w:separator/>
      </w:r>
    </w:p>
  </w:footnote>
  <w:footnote w:type="continuationSeparator" w:id="0">
    <w:p w:rsidR="00572E5D" w:rsidRDefault="0057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F2C" w:rsidRDefault="00B128E1">
    <w:pPr>
      <w:pStyle w:val="Header"/>
    </w:pPr>
    <w:r>
      <w:rPr>
        <w:noProof/>
        <w:szCs w:val="18"/>
        <w:lang w:val="en-TT" w:eastAsia="en-T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8263D78"/>
    <w:multiLevelType w:val="hybridMultilevel"/>
    <w:tmpl w:val="E85A64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E3"/>
    <w:rsid w:val="00572E5D"/>
    <w:rsid w:val="00721CE3"/>
    <w:rsid w:val="007C63FD"/>
    <w:rsid w:val="008A4F2C"/>
    <w:rsid w:val="00B128E1"/>
    <w:rsid w:val="00C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7C6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7C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amy97laurencin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.shim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A39D6116BF44C2A1173BD5C82D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FF476-9B5B-4CBE-B95E-CACFFF8BC797}"/>
      </w:docPartPr>
      <w:docPartBody>
        <w:p w:rsidR="00C55869" w:rsidRDefault="00BC3DBB">
          <w:pPr>
            <w:pStyle w:val="84A39D6116BF44C2A1173BD5C82DF9C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CF437CF7403405BB43C9020A690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3CF4C-0F4E-47DB-B965-69C51105E29C}"/>
      </w:docPartPr>
      <w:docPartBody>
        <w:p w:rsidR="00C55869" w:rsidRDefault="00BC3DBB">
          <w:pPr>
            <w:pStyle w:val="2CF437CF7403405BB43C9020A690F69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BB"/>
    <w:rsid w:val="00BC27C4"/>
    <w:rsid w:val="00BC3DBB"/>
    <w:rsid w:val="00C5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4A39D6116BF44C2A1173BD5C82DF9C8">
    <w:name w:val="84A39D6116BF44C2A1173BD5C82DF9C8"/>
  </w:style>
  <w:style w:type="paragraph" w:customStyle="1" w:styleId="2CF437CF7403405BB43C9020A690F692">
    <w:name w:val="2CF437CF7403405BB43C9020A690F692"/>
  </w:style>
  <w:style w:type="paragraph" w:customStyle="1" w:styleId="85F238C0B88749CE96D03C715D855A2E">
    <w:name w:val="85F238C0B88749CE96D03C715D855A2E"/>
  </w:style>
  <w:style w:type="paragraph" w:customStyle="1" w:styleId="8E72C9531E2248F2BDF5E536C851A979">
    <w:name w:val="8E72C9531E2248F2BDF5E536C851A979"/>
  </w:style>
  <w:style w:type="paragraph" w:customStyle="1" w:styleId="CF5E265BC1364A5A9C0F7E0BC3319DCA">
    <w:name w:val="CF5E265BC1364A5A9C0F7E0BC3319DCA"/>
  </w:style>
  <w:style w:type="paragraph" w:customStyle="1" w:styleId="053196F19B854011BE8E348213F85F90">
    <w:name w:val="053196F19B854011BE8E348213F85F90"/>
  </w:style>
  <w:style w:type="paragraph" w:customStyle="1" w:styleId="512AAFCBC0A245FA87A2E328BD9C9EAD">
    <w:name w:val="512AAFCBC0A245FA87A2E328BD9C9EAD"/>
  </w:style>
  <w:style w:type="paragraph" w:customStyle="1" w:styleId="A8038147D5594C48AE068721B2430E42">
    <w:name w:val="A8038147D5594C48AE068721B2430E42"/>
  </w:style>
  <w:style w:type="paragraph" w:customStyle="1" w:styleId="67D463F24FCD46AEB50C3D84BB3C1702">
    <w:name w:val="67D463F24FCD46AEB50C3D84BB3C1702"/>
  </w:style>
  <w:style w:type="paragraph" w:customStyle="1" w:styleId="965020FD19214F1688A1F8764D170BBD">
    <w:name w:val="965020FD19214F1688A1F8764D170BBD"/>
  </w:style>
  <w:style w:type="paragraph" w:customStyle="1" w:styleId="930FE955E53F4C4195D2F7D9A34A21A2">
    <w:name w:val="930FE955E53F4C4195D2F7D9A34A21A2"/>
  </w:style>
  <w:style w:type="paragraph" w:customStyle="1" w:styleId="B2552C6E36454D7D80F4B2B9E6854659">
    <w:name w:val="B2552C6E36454D7D80F4B2B9E6854659"/>
  </w:style>
  <w:style w:type="paragraph" w:customStyle="1" w:styleId="A1BAFB80349E4259A0B4017ED5565A68">
    <w:name w:val="A1BAFB80349E4259A0B4017ED5565A68"/>
  </w:style>
  <w:style w:type="paragraph" w:customStyle="1" w:styleId="1117663EE9A340F0AC3CCEF7105D44CD">
    <w:name w:val="1117663EE9A340F0AC3CCEF7105D44CD"/>
  </w:style>
  <w:style w:type="paragraph" w:customStyle="1" w:styleId="EFD35EF3128248F8821E7A2949BB35D4">
    <w:name w:val="EFD35EF3128248F8821E7A2949BB35D4"/>
  </w:style>
  <w:style w:type="paragraph" w:customStyle="1" w:styleId="CE35FAE51E5D485791F04224ACE671A4">
    <w:name w:val="CE35FAE51E5D485791F04224ACE671A4"/>
  </w:style>
  <w:style w:type="paragraph" w:customStyle="1" w:styleId="ADD15D04578349A985B9CDF4C7AD86B5">
    <w:name w:val="ADD15D04578349A985B9CDF4C7AD86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4A39D6116BF44C2A1173BD5C82DF9C8">
    <w:name w:val="84A39D6116BF44C2A1173BD5C82DF9C8"/>
  </w:style>
  <w:style w:type="paragraph" w:customStyle="1" w:styleId="2CF437CF7403405BB43C9020A690F692">
    <w:name w:val="2CF437CF7403405BB43C9020A690F692"/>
  </w:style>
  <w:style w:type="paragraph" w:customStyle="1" w:styleId="85F238C0B88749CE96D03C715D855A2E">
    <w:name w:val="85F238C0B88749CE96D03C715D855A2E"/>
  </w:style>
  <w:style w:type="paragraph" w:customStyle="1" w:styleId="8E72C9531E2248F2BDF5E536C851A979">
    <w:name w:val="8E72C9531E2248F2BDF5E536C851A979"/>
  </w:style>
  <w:style w:type="paragraph" w:customStyle="1" w:styleId="CF5E265BC1364A5A9C0F7E0BC3319DCA">
    <w:name w:val="CF5E265BC1364A5A9C0F7E0BC3319DCA"/>
  </w:style>
  <w:style w:type="paragraph" w:customStyle="1" w:styleId="053196F19B854011BE8E348213F85F90">
    <w:name w:val="053196F19B854011BE8E348213F85F90"/>
  </w:style>
  <w:style w:type="paragraph" w:customStyle="1" w:styleId="512AAFCBC0A245FA87A2E328BD9C9EAD">
    <w:name w:val="512AAFCBC0A245FA87A2E328BD9C9EAD"/>
  </w:style>
  <w:style w:type="paragraph" w:customStyle="1" w:styleId="A8038147D5594C48AE068721B2430E42">
    <w:name w:val="A8038147D5594C48AE068721B2430E42"/>
  </w:style>
  <w:style w:type="paragraph" w:customStyle="1" w:styleId="67D463F24FCD46AEB50C3D84BB3C1702">
    <w:name w:val="67D463F24FCD46AEB50C3D84BB3C1702"/>
  </w:style>
  <w:style w:type="paragraph" w:customStyle="1" w:styleId="965020FD19214F1688A1F8764D170BBD">
    <w:name w:val="965020FD19214F1688A1F8764D170BBD"/>
  </w:style>
  <w:style w:type="paragraph" w:customStyle="1" w:styleId="930FE955E53F4C4195D2F7D9A34A21A2">
    <w:name w:val="930FE955E53F4C4195D2F7D9A34A21A2"/>
  </w:style>
  <w:style w:type="paragraph" w:customStyle="1" w:styleId="B2552C6E36454D7D80F4B2B9E6854659">
    <w:name w:val="B2552C6E36454D7D80F4B2B9E6854659"/>
  </w:style>
  <w:style w:type="paragraph" w:customStyle="1" w:styleId="A1BAFB80349E4259A0B4017ED5565A68">
    <w:name w:val="A1BAFB80349E4259A0B4017ED5565A68"/>
  </w:style>
  <w:style w:type="paragraph" w:customStyle="1" w:styleId="1117663EE9A340F0AC3CCEF7105D44CD">
    <w:name w:val="1117663EE9A340F0AC3CCEF7105D44CD"/>
  </w:style>
  <w:style w:type="paragraph" w:customStyle="1" w:styleId="EFD35EF3128248F8821E7A2949BB35D4">
    <w:name w:val="EFD35EF3128248F8821E7A2949BB35D4"/>
  </w:style>
  <w:style w:type="paragraph" w:customStyle="1" w:styleId="CE35FAE51E5D485791F04224ACE671A4">
    <w:name w:val="CE35FAE51E5D485791F04224ACE671A4"/>
  </w:style>
  <w:style w:type="paragraph" w:customStyle="1" w:styleId="ADD15D04578349A985B9CDF4C7AD86B5">
    <w:name w:val="ADD15D04578349A985B9CDF4C7AD8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 Brydens &amp; Sons (Trinidad) Ltd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Laurencin</dc:creator>
  <cp:lastModifiedBy>Nicola Shim</cp:lastModifiedBy>
  <cp:revision>3</cp:revision>
  <cp:lastPrinted>2006-03-03T17:08:00Z</cp:lastPrinted>
  <dcterms:created xsi:type="dcterms:W3CDTF">2014-09-02T11:50:00Z</dcterms:created>
  <dcterms:modified xsi:type="dcterms:W3CDTF">2014-09-03T17:26:00Z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