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2DB67" w14:textId="77777777" w:rsidR="00BD62C1" w:rsidRDefault="00BD62C1" w:rsidP="00BD62C1">
      <w:pPr>
        <w:rPr>
          <w:b/>
          <w:u w:val="single"/>
        </w:rPr>
      </w:pPr>
      <w:bookmarkStart w:id="0" w:name="_GoBack"/>
      <w:bookmarkEnd w:id="0"/>
      <w:r w:rsidRPr="00CE59C4">
        <w:rPr>
          <w:b/>
          <w:u w:val="single"/>
        </w:rPr>
        <w:t>To Whom It May Concern:</w:t>
      </w:r>
    </w:p>
    <w:p w14:paraId="37B2DB68" w14:textId="77777777" w:rsidR="00BD62C1" w:rsidRDefault="00BD62C1" w:rsidP="00BD62C1">
      <w:pPr>
        <w:rPr>
          <w:b/>
          <w:u w:val="single"/>
        </w:rPr>
      </w:pPr>
    </w:p>
    <w:p w14:paraId="37B2DB69" w14:textId="77777777" w:rsidR="00BD62C1" w:rsidRDefault="00BD62C1" w:rsidP="00BD62C1">
      <w:pPr>
        <w:pStyle w:val="BodyText1"/>
        <w:tabs>
          <w:tab w:val="left" w:pos="360"/>
        </w:tabs>
        <w:rPr>
          <w:sz w:val="24"/>
        </w:rPr>
      </w:pPr>
      <w:r>
        <w:rPr>
          <w:color w:val="auto"/>
          <w:sz w:val="24"/>
        </w:rPr>
        <w:t xml:space="preserve">Please accept this letter of application for any </w:t>
      </w:r>
      <w:r>
        <w:rPr>
          <w:sz w:val="24"/>
        </w:rPr>
        <w:t>position</w:t>
      </w:r>
      <w:r>
        <w:rPr>
          <w:color w:val="auto"/>
          <w:sz w:val="24"/>
        </w:rPr>
        <w:t xml:space="preserve"> listed within your organization that matches my qualifications</w:t>
      </w:r>
      <w:r>
        <w:rPr>
          <w:sz w:val="24"/>
        </w:rPr>
        <w:t xml:space="preserve">. </w:t>
      </w:r>
    </w:p>
    <w:p w14:paraId="37B2DB6A" w14:textId="77777777" w:rsidR="00BD62C1" w:rsidRDefault="00BD62C1" w:rsidP="00BD62C1">
      <w:pPr>
        <w:pStyle w:val="BodyText1"/>
        <w:tabs>
          <w:tab w:val="left" w:pos="360"/>
        </w:tabs>
        <w:rPr>
          <w:sz w:val="24"/>
        </w:rPr>
      </w:pPr>
    </w:p>
    <w:p w14:paraId="37B2DB6B" w14:textId="77777777" w:rsidR="00BD62C1" w:rsidRPr="009C7E0D" w:rsidRDefault="00BD62C1" w:rsidP="00BD62C1">
      <w:pPr>
        <w:pStyle w:val="BodyText1"/>
        <w:tabs>
          <w:tab w:val="left" w:pos="360"/>
        </w:tabs>
        <w:rPr>
          <w:color w:val="auto"/>
          <w:sz w:val="24"/>
        </w:rPr>
      </w:pPr>
      <w:r>
        <w:rPr>
          <w:color w:val="auto"/>
          <w:sz w:val="24"/>
        </w:rPr>
        <w:t xml:space="preserve">I am a motivated, competent, assiduous, cooperative individual who wishes to explore my fullest potential and, I am confident that I have the qualifications required to help this company succeed.   </w:t>
      </w:r>
    </w:p>
    <w:p w14:paraId="37B2DB6C" w14:textId="77777777" w:rsidR="00BD62C1" w:rsidRDefault="00BD62C1" w:rsidP="00BD62C1">
      <w:pPr>
        <w:rPr>
          <w:sz w:val="24"/>
        </w:rPr>
      </w:pPr>
    </w:p>
    <w:p w14:paraId="37B2DB6D" w14:textId="77777777" w:rsidR="00BD62C1" w:rsidRDefault="00BD62C1" w:rsidP="00BD62C1">
      <w:pPr>
        <w:pStyle w:val="BodyText1"/>
        <w:tabs>
          <w:tab w:val="left" w:pos="360"/>
        </w:tabs>
        <w:rPr>
          <w:color w:val="auto"/>
          <w:sz w:val="24"/>
        </w:rPr>
      </w:pPr>
      <w:r>
        <w:rPr>
          <w:color w:val="auto"/>
          <w:sz w:val="24"/>
        </w:rPr>
        <w:t>Thank you in advance for your consideration.  I hope I will be given the opportunity to contribute to the growth and success of this company. I have enclosed my resume for your review.  Please contact me by phone (868-745-2736) or by email at (vjosephtt@gmail.com). If you have any questions about my application materials or wish to arrange a meeting.  I look forward to hearing from you soon.</w:t>
      </w:r>
    </w:p>
    <w:p w14:paraId="37B2DB6E" w14:textId="77777777" w:rsidR="00BD62C1" w:rsidRDefault="00BD62C1" w:rsidP="00BD62C1"/>
    <w:p w14:paraId="37B2DB6F" w14:textId="77777777" w:rsidR="00BD62C1" w:rsidRDefault="00BD62C1" w:rsidP="00BD62C1">
      <w:pPr>
        <w:pStyle w:val="BodyText1"/>
        <w:tabs>
          <w:tab w:val="left" w:pos="360"/>
        </w:tabs>
        <w:rPr>
          <w:color w:val="auto"/>
          <w:sz w:val="24"/>
        </w:rPr>
      </w:pPr>
      <w:r>
        <w:rPr>
          <w:color w:val="auto"/>
          <w:sz w:val="24"/>
        </w:rPr>
        <w:t>Sincerely,</w:t>
      </w:r>
    </w:p>
    <w:p w14:paraId="37B2DB70" w14:textId="77777777" w:rsidR="00BD62C1" w:rsidRDefault="00BD62C1" w:rsidP="00BD62C1">
      <w:pPr>
        <w:pStyle w:val="BodyText1"/>
        <w:tabs>
          <w:tab w:val="left" w:pos="360"/>
        </w:tabs>
        <w:rPr>
          <w:color w:val="auto"/>
          <w:sz w:val="24"/>
        </w:rPr>
      </w:pPr>
    </w:p>
    <w:p w14:paraId="37B2DB71" w14:textId="77777777" w:rsidR="00BD62C1" w:rsidRDefault="00BD62C1" w:rsidP="00BD62C1">
      <w:pPr>
        <w:pStyle w:val="BodyText1"/>
        <w:tabs>
          <w:tab w:val="left" w:pos="360"/>
        </w:tabs>
        <w:rPr>
          <w:color w:val="auto"/>
          <w:sz w:val="24"/>
        </w:rPr>
      </w:pPr>
      <w:r>
        <w:rPr>
          <w:color w:val="auto"/>
          <w:sz w:val="24"/>
        </w:rPr>
        <w:t>______________</w:t>
      </w:r>
    </w:p>
    <w:p w14:paraId="37B2DB72" w14:textId="77777777" w:rsidR="00BD62C1" w:rsidRPr="00CE59C4" w:rsidRDefault="00BD62C1" w:rsidP="00BD62C1">
      <w:r>
        <w:t>Viggarther Joseph</w:t>
      </w:r>
    </w:p>
    <w:p w14:paraId="37B2DB73" w14:textId="77777777" w:rsidR="00BD62C1" w:rsidRDefault="00BD62C1" w:rsidP="00BD62C1">
      <w:pPr>
        <w:rPr>
          <w:b/>
          <w:sz w:val="40"/>
          <w:szCs w:val="40"/>
          <w:u w:val="single"/>
        </w:rPr>
      </w:pPr>
    </w:p>
    <w:p w14:paraId="37B2DB74" w14:textId="77777777" w:rsidR="00F3400C" w:rsidRDefault="00F3400C" w:rsidP="00EB1E98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37B2DB75" w14:textId="77777777" w:rsidR="00BD62C1" w:rsidRDefault="00BD62C1" w:rsidP="00EB1E98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37B2DB76" w14:textId="77777777" w:rsidR="00BD62C1" w:rsidRDefault="00BD62C1" w:rsidP="00EB1E98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37B2DB77" w14:textId="77777777" w:rsidR="00BD62C1" w:rsidRDefault="00BD62C1" w:rsidP="00EB1E98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37B2DB78" w14:textId="77777777" w:rsidR="00BD62C1" w:rsidRDefault="00BD62C1" w:rsidP="00EB1E98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37B2DB79" w14:textId="77777777" w:rsidR="00BD62C1" w:rsidRDefault="00BD62C1" w:rsidP="00EB1E98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37B2DB7A" w14:textId="77777777" w:rsidR="00BD62C1" w:rsidRDefault="00BD62C1" w:rsidP="00EB1E98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37B2DB7B" w14:textId="77777777" w:rsidR="00BD62C1" w:rsidRDefault="00BD62C1" w:rsidP="00EB1E98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37B2DB7C" w14:textId="77777777" w:rsidR="002527ED" w:rsidRDefault="002527ED" w:rsidP="00EB1E98">
      <w:pPr>
        <w:rPr>
          <w:rFonts w:ascii="Times New Roman" w:hAnsi="Times New Roman"/>
          <w:sz w:val="24"/>
          <w:szCs w:val="24"/>
        </w:rPr>
      </w:pPr>
      <w:r w:rsidRPr="00F3400C">
        <w:rPr>
          <w:rFonts w:ascii="Times New Roman" w:hAnsi="Times New Roman"/>
          <w:b/>
          <w:sz w:val="28"/>
          <w:szCs w:val="28"/>
          <w:u w:val="single"/>
        </w:rPr>
        <w:lastRenderedPageBreak/>
        <w:t>Career Objective</w:t>
      </w:r>
      <w:r w:rsidRPr="00F3400C">
        <w:rPr>
          <w:rFonts w:ascii="Times New Roman" w:hAnsi="Times New Roman"/>
          <w:b/>
          <w:sz w:val="28"/>
          <w:szCs w:val="28"/>
        </w:rPr>
        <w:t>:</w:t>
      </w:r>
      <w:r w:rsidRPr="002527ED">
        <w:rPr>
          <w:rFonts w:ascii="Times New Roman" w:hAnsi="Times New Roman"/>
          <w:sz w:val="24"/>
          <w:szCs w:val="24"/>
        </w:rPr>
        <w:t xml:space="preserve">  to become involved in an organization where I can achieve my fullest potential.</w:t>
      </w:r>
    </w:p>
    <w:p w14:paraId="37B2DB7D" w14:textId="77777777" w:rsidR="002527ED" w:rsidRPr="002527ED" w:rsidRDefault="002527ED" w:rsidP="00EB1E98">
      <w:pPr>
        <w:rPr>
          <w:rFonts w:ascii="Times New Roman" w:hAnsi="Times New Roman"/>
          <w:sz w:val="24"/>
          <w:szCs w:val="24"/>
        </w:rPr>
      </w:pPr>
    </w:p>
    <w:p w14:paraId="37B2DB7E" w14:textId="77777777" w:rsidR="00F53EC6" w:rsidRDefault="0068207B" w:rsidP="00DA3217">
      <w:pPr>
        <w:rPr>
          <w:rFonts w:ascii="Times New Roman" w:hAnsi="Times New Roman"/>
          <w:b/>
          <w:sz w:val="28"/>
          <w:szCs w:val="28"/>
          <w:u w:val="single"/>
        </w:rPr>
      </w:pPr>
      <w:r w:rsidRPr="0068207B">
        <w:rPr>
          <w:rFonts w:ascii="Times New Roman" w:hAnsi="Times New Roman"/>
          <w:b/>
          <w:sz w:val="28"/>
          <w:szCs w:val="28"/>
          <w:u w:val="single"/>
        </w:rPr>
        <w:t>Education:</w:t>
      </w:r>
    </w:p>
    <w:p w14:paraId="37B2DB7F" w14:textId="78120CCC" w:rsidR="00F53EC6" w:rsidRDefault="00670B27" w:rsidP="00510ED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University of Trinidad &amp; Tobago</w:t>
      </w:r>
      <w:r w:rsidR="00F53EC6">
        <w:rPr>
          <w:rFonts w:ascii="Times New Roman" w:hAnsi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 w:rsidR="00F53EC6">
        <w:rPr>
          <w:rFonts w:ascii="Times New Roman" w:hAnsi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/>
          <w:b/>
          <w:sz w:val="24"/>
          <w:szCs w:val="24"/>
        </w:rPr>
        <w:t xml:space="preserve">Corinth </w:t>
      </w:r>
    </w:p>
    <w:p w14:paraId="37B2DB80" w14:textId="115480CE" w:rsidR="00F53EC6" w:rsidRPr="00F53EC6" w:rsidRDefault="00F53EC6" w:rsidP="00510E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670B27">
        <w:rPr>
          <w:rFonts w:ascii="Times New Roman" w:hAnsi="Times New Roman"/>
          <w:sz w:val="24"/>
          <w:szCs w:val="24"/>
        </w:rPr>
        <w:t xml:space="preserve">achelors in Education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670B27">
        <w:rPr>
          <w:rFonts w:ascii="Times New Roman" w:hAnsi="Times New Roman"/>
          <w:sz w:val="24"/>
          <w:szCs w:val="24"/>
        </w:rPr>
        <w:t>currently</w:t>
      </w:r>
      <w:r>
        <w:rPr>
          <w:rFonts w:ascii="Times New Roman" w:hAnsi="Times New Roman"/>
          <w:sz w:val="24"/>
          <w:szCs w:val="24"/>
        </w:rPr>
        <w:t xml:space="preserve"> pursuing </w:t>
      </w:r>
    </w:p>
    <w:p w14:paraId="37B2DB81" w14:textId="77777777" w:rsidR="00DA3217" w:rsidRPr="00DA3217" w:rsidRDefault="00DA3217" w:rsidP="00510EDF">
      <w:pPr>
        <w:rPr>
          <w:rFonts w:ascii="Times New Roman" w:hAnsi="Times New Roman"/>
          <w:b/>
          <w:sz w:val="24"/>
          <w:szCs w:val="24"/>
        </w:rPr>
      </w:pPr>
      <w:r w:rsidRPr="00DA3217">
        <w:rPr>
          <w:rFonts w:ascii="Times New Roman" w:hAnsi="Times New Roman"/>
          <w:b/>
          <w:sz w:val="24"/>
          <w:szCs w:val="24"/>
        </w:rPr>
        <w:t xml:space="preserve">University of the West Indies Open Campus                                 </w:t>
      </w:r>
      <w:r w:rsidR="007120F3">
        <w:rPr>
          <w:rFonts w:ascii="Times New Roman" w:hAnsi="Times New Roman"/>
          <w:b/>
          <w:sz w:val="24"/>
          <w:szCs w:val="24"/>
        </w:rPr>
        <w:t>San Fernando</w:t>
      </w:r>
    </w:p>
    <w:p w14:paraId="37B2DB82" w14:textId="77777777" w:rsidR="00DA3217" w:rsidRPr="00DA3217" w:rsidRDefault="00DA3217" w:rsidP="00DA3217">
      <w:pPr>
        <w:rPr>
          <w:rFonts w:ascii="Times New Roman" w:hAnsi="Times New Roman"/>
          <w:sz w:val="24"/>
          <w:szCs w:val="24"/>
        </w:rPr>
      </w:pPr>
      <w:r w:rsidRPr="00DA3217">
        <w:rPr>
          <w:rFonts w:ascii="Times New Roman" w:hAnsi="Times New Roman"/>
          <w:b/>
          <w:sz w:val="24"/>
          <w:szCs w:val="24"/>
        </w:rPr>
        <w:t xml:space="preserve">          </w:t>
      </w:r>
      <w:r w:rsidRPr="00DA3217">
        <w:rPr>
          <w:rFonts w:ascii="Times New Roman" w:hAnsi="Times New Roman"/>
          <w:sz w:val="24"/>
          <w:szCs w:val="24"/>
        </w:rPr>
        <w:t>Advanced Certificate in counselling                                              2014</w:t>
      </w:r>
    </w:p>
    <w:p w14:paraId="37B2DB83" w14:textId="77777777" w:rsidR="00DA3217" w:rsidRPr="00DA3217" w:rsidRDefault="00DA3217" w:rsidP="00DA3217">
      <w:pPr>
        <w:rPr>
          <w:rFonts w:ascii="Times New Roman" w:hAnsi="Times New Roman"/>
          <w:b/>
          <w:sz w:val="24"/>
          <w:szCs w:val="24"/>
        </w:rPr>
      </w:pPr>
      <w:r w:rsidRPr="00DA3217">
        <w:rPr>
          <w:rFonts w:ascii="Times New Roman" w:hAnsi="Times New Roman"/>
          <w:b/>
          <w:sz w:val="24"/>
          <w:szCs w:val="24"/>
        </w:rPr>
        <w:t xml:space="preserve">University of the West Indies Open Campus                                   </w:t>
      </w:r>
      <w:r w:rsidR="007120F3">
        <w:rPr>
          <w:rFonts w:ascii="Times New Roman" w:hAnsi="Times New Roman"/>
          <w:b/>
          <w:sz w:val="24"/>
          <w:szCs w:val="24"/>
        </w:rPr>
        <w:t>San Fernando</w:t>
      </w:r>
    </w:p>
    <w:p w14:paraId="37B2DB84" w14:textId="77777777" w:rsidR="00DA3217" w:rsidRPr="00DA3217" w:rsidRDefault="00DA3217" w:rsidP="00DA3217">
      <w:pPr>
        <w:rPr>
          <w:rFonts w:ascii="Times New Roman" w:hAnsi="Times New Roman"/>
          <w:sz w:val="24"/>
          <w:szCs w:val="24"/>
        </w:rPr>
      </w:pPr>
      <w:r w:rsidRPr="00DA3217">
        <w:rPr>
          <w:rFonts w:ascii="Times New Roman" w:hAnsi="Times New Roman"/>
          <w:sz w:val="24"/>
          <w:szCs w:val="24"/>
        </w:rPr>
        <w:t xml:space="preserve">          Certificate in counselling                                                                 2014</w:t>
      </w:r>
    </w:p>
    <w:p w14:paraId="37B2DB85" w14:textId="77777777" w:rsidR="00DA3217" w:rsidRPr="00DA3217" w:rsidRDefault="00DA3217" w:rsidP="00DA3217">
      <w:pPr>
        <w:rPr>
          <w:rFonts w:ascii="Times New Roman" w:hAnsi="Times New Roman"/>
          <w:b/>
          <w:sz w:val="24"/>
          <w:szCs w:val="24"/>
        </w:rPr>
      </w:pPr>
      <w:r w:rsidRPr="00DA3217">
        <w:rPr>
          <w:rFonts w:ascii="Times New Roman" w:hAnsi="Times New Roman"/>
          <w:b/>
          <w:sz w:val="24"/>
          <w:szCs w:val="24"/>
        </w:rPr>
        <w:t>University of the West Indies Open Campus                                  St. Augustine</w:t>
      </w:r>
    </w:p>
    <w:p w14:paraId="37B2DB86" w14:textId="77777777" w:rsidR="00DA3217" w:rsidRPr="00DA3217" w:rsidRDefault="00DA3217" w:rsidP="00DA3217">
      <w:pPr>
        <w:rPr>
          <w:rFonts w:ascii="Times New Roman" w:hAnsi="Times New Roman"/>
          <w:sz w:val="24"/>
          <w:szCs w:val="24"/>
        </w:rPr>
      </w:pPr>
      <w:r w:rsidRPr="00DA3217">
        <w:rPr>
          <w:rFonts w:ascii="Times New Roman" w:hAnsi="Times New Roman"/>
          <w:sz w:val="24"/>
          <w:szCs w:val="24"/>
        </w:rPr>
        <w:t xml:space="preserve">         Certificate in Social Work                                                                 2011</w:t>
      </w:r>
    </w:p>
    <w:p w14:paraId="37B2DB87" w14:textId="77777777" w:rsidR="0068207B" w:rsidRDefault="0068207B" w:rsidP="0068207B">
      <w:pPr>
        <w:spacing w:after="0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b/>
          <w:sz w:val="24"/>
          <w:szCs w:val="24"/>
        </w:rPr>
        <w:t xml:space="preserve">Holy Faith Convent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</w:t>
      </w:r>
      <w:r w:rsidR="00510EDF"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    </w:t>
      </w:r>
      <w:r w:rsidRPr="0068207B">
        <w:rPr>
          <w:rFonts w:ascii="Times New Roman" w:hAnsi="Times New Roman"/>
          <w:b/>
          <w:sz w:val="24"/>
          <w:szCs w:val="24"/>
        </w:rPr>
        <w:t>Penal</w:t>
      </w:r>
      <w:r w:rsidRPr="0068207B">
        <w:rPr>
          <w:rFonts w:ascii="Times New Roman" w:hAnsi="Times New Roman"/>
          <w:b/>
          <w:i/>
          <w:sz w:val="24"/>
          <w:szCs w:val="24"/>
        </w:rPr>
        <w:t xml:space="preserve">  </w:t>
      </w:r>
      <w:r w:rsidRPr="0068207B">
        <w:rPr>
          <w:rFonts w:ascii="Times New Roman" w:hAnsi="Times New Roman"/>
          <w:sz w:val="24"/>
          <w:szCs w:val="24"/>
        </w:rPr>
        <w:t xml:space="preserve"> </w:t>
      </w:r>
    </w:p>
    <w:p w14:paraId="37B2DB88" w14:textId="77777777" w:rsidR="002527ED" w:rsidRDefault="00DA3217" w:rsidP="0068207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O’Level/CSEC     </w:t>
      </w:r>
      <w:r w:rsidR="002527ED">
        <w:rPr>
          <w:rFonts w:ascii="Times New Roman" w:hAnsi="Times New Roman"/>
          <w:sz w:val="24"/>
          <w:szCs w:val="24"/>
        </w:rPr>
        <w:t xml:space="preserve">  </w:t>
      </w:r>
      <w:r w:rsidR="0068207B">
        <w:rPr>
          <w:rFonts w:ascii="Times New Roman" w:hAnsi="Times New Roman"/>
          <w:sz w:val="24"/>
          <w:szCs w:val="24"/>
        </w:rPr>
        <w:t xml:space="preserve">                                                                    </w:t>
      </w:r>
      <w:r w:rsidR="00510EDF">
        <w:rPr>
          <w:rFonts w:ascii="Times New Roman" w:hAnsi="Times New Roman"/>
          <w:sz w:val="24"/>
          <w:szCs w:val="24"/>
        </w:rPr>
        <w:t xml:space="preserve"> </w:t>
      </w:r>
      <w:r w:rsidR="0068207B">
        <w:rPr>
          <w:rFonts w:ascii="Times New Roman" w:hAnsi="Times New Roman"/>
          <w:sz w:val="24"/>
          <w:szCs w:val="24"/>
        </w:rPr>
        <w:t xml:space="preserve">   </w:t>
      </w:r>
      <w:r w:rsidR="00510EDF">
        <w:rPr>
          <w:rFonts w:ascii="Times New Roman" w:hAnsi="Times New Roman"/>
          <w:sz w:val="24"/>
          <w:szCs w:val="24"/>
        </w:rPr>
        <w:t xml:space="preserve">   </w:t>
      </w:r>
      <w:r w:rsidR="002527ED">
        <w:rPr>
          <w:rFonts w:ascii="Times New Roman" w:hAnsi="Times New Roman"/>
          <w:sz w:val="24"/>
          <w:szCs w:val="24"/>
        </w:rPr>
        <w:t>2007</w:t>
      </w:r>
      <w:r w:rsidR="0068207B" w:rsidRPr="0068207B">
        <w:rPr>
          <w:rFonts w:ascii="Times New Roman" w:hAnsi="Times New Roman"/>
          <w:sz w:val="24"/>
          <w:szCs w:val="24"/>
        </w:rPr>
        <w:t xml:space="preserve">    </w:t>
      </w:r>
    </w:p>
    <w:p w14:paraId="37B2DB89" w14:textId="77777777" w:rsidR="002527ED" w:rsidRDefault="002527ED" w:rsidP="0068207B">
      <w:pPr>
        <w:spacing w:after="0"/>
        <w:rPr>
          <w:rFonts w:ascii="Times New Roman" w:hAnsi="Times New Roman"/>
          <w:sz w:val="24"/>
          <w:szCs w:val="24"/>
        </w:rPr>
      </w:pPr>
    </w:p>
    <w:p w14:paraId="37B2DB8A" w14:textId="77777777" w:rsidR="00DA3217" w:rsidRPr="00DA3217" w:rsidRDefault="00DA3217" w:rsidP="0068207B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DA3217">
        <w:rPr>
          <w:rFonts w:ascii="Times New Roman" w:hAnsi="Times New Roman"/>
          <w:b/>
          <w:sz w:val="24"/>
          <w:szCs w:val="24"/>
          <w:u w:val="single"/>
        </w:rPr>
        <w:t>Subject                                                                                     Grade</w:t>
      </w:r>
    </w:p>
    <w:p w14:paraId="37B2DB8B" w14:textId="77777777" w:rsidR="002527ED" w:rsidRPr="002527ED" w:rsidRDefault="002527ED" w:rsidP="0091314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2527ED">
        <w:rPr>
          <w:rFonts w:ascii="Times New Roman" w:hAnsi="Times New Roman"/>
          <w:sz w:val="24"/>
          <w:szCs w:val="24"/>
        </w:rPr>
        <w:t>History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  <w:r w:rsidRPr="002527E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527ED">
        <w:rPr>
          <w:rFonts w:ascii="Times New Roman" w:hAnsi="Times New Roman"/>
          <w:sz w:val="24"/>
          <w:szCs w:val="24"/>
        </w:rPr>
        <w:t xml:space="preserve">      1</w:t>
      </w:r>
    </w:p>
    <w:p w14:paraId="37B2DB8C" w14:textId="77777777" w:rsidR="002527ED" w:rsidRPr="002527ED" w:rsidRDefault="002527ED" w:rsidP="0091314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2527ED">
        <w:rPr>
          <w:rFonts w:ascii="Times New Roman" w:hAnsi="Times New Roman"/>
          <w:sz w:val="24"/>
          <w:szCs w:val="24"/>
        </w:rPr>
        <w:t>Principles</w:t>
      </w:r>
      <w:r>
        <w:rPr>
          <w:rFonts w:ascii="Times New Roman" w:hAnsi="Times New Roman"/>
          <w:sz w:val="24"/>
          <w:szCs w:val="24"/>
        </w:rPr>
        <w:t xml:space="preserve"> of Business                                                                  </w:t>
      </w:r>
      <w:r w:rsidRPr="002527ED">
        <w:rPr>
          <w:rFonts w:ascii="Times New Roman" w:hAnsi="Times New Roman"/>
          <w:sz w:val="24"/>
          <w:szCs w:val="24"/>
        </w:rPr>
        <w:t>1</w:t>
      </w:r>
    </w:p>
    <w:p w14:paraId="37B2DB8D" w14:textId="77777777" w:rsidR="002527ED" w:rsidRPr="00344511" w:rsidRDefault="002527ED" w:rsidP="0091314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44511">
        <w:rPr>
          <w:rFonts w:ascii="Times New Roman" w:hAnsi="Times New Roman"/>
          <w:sz w:val="24"/>
          <w:szCs w:val="24"/>
        </w:rPr>
        <w:t xml:space="preserve">           Social Studies                                                                               1</w:t>
      </w:r>
    </w:p>
    <w:p w14:paraId="37B2DB8E" w14:textId="77777777" w:rsidR="002527ED" w:rsidRPr="002527ED" w:rsidRDefault="002527ED" w:rsidP="0091314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2527ED">
        <w:rPr>
          <w:rFonts w:ascii="Times New Roman" w:hAnsi="Times New Roman"/>
          <w:sz w:val="24"/>
          <w:szCs w:val="24"/>
        </w:rPr>
        <w:t xml:space="preserve">English A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Pr="002527ED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2527ED">
        <w:rPr>
          <w:rFonts w:ascii="Times New Roman" w:hAnsi="Times New Roman"/>
          <w:sz w:val="24"/>
          <w:szCs w:val="24"/>
        </w:rPr>
        <w:t>2</w:t>
      </w:r>
    </w:p>
    <w:p w14:paraId="37B2DB8F" w14:textId="77777777" w:rsidR="002527ED" w:rsidRPr="002527ED" w:rsidRDefault="002527ED" w:rsidP="0091314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2527ED">
        <w:rPr>
          <w:rFonts w:ascii="Times New Roman" w:hAnsi="Times New Roman"/>
          <w:sz w:val="24"/>
          <w:szCs w:val="24"/>
        </w:rPr>
        <w:t xml:space="preserve">English B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Pr="002527ED">
        <w:rPr>
          <w:rFonts w:ascii="Times New Roman" w:hAnsi="Times New Roman"/>
          <w:sz w:val="24"/>
          <w:szCs w:val="24"/>
        </w:rPr>
        <w:t xml:space="preserve">                   2</w:t>
      </w:r>
    </w:p>
    <w:p w14:paraId="37B2DB90" w14:textId="77777777" w:rsidR="002527ED" w:rsidRPr="002527ED" w:rsidRDefault="002527ED" w:rsidP="0091314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2527ED">
        <w:rPr>
          <w:rFonts w:ascii="Times New Roman" w:hAnsi="Times New Roman"/>
          <w:sz w:val="24"/>
          <w:szCs w:val="24"/>
        </w:rPr>
        <w:t xml:space="preserve">Geography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Pr="002527ED">
        <w:rPr>
          <w:rFonts w:ascii="Times New Roman" w:hAnsi="Times New Roman"/>
          <w:sz w:val="24"/>
          <w:szCs w:val="24"/>
        </w:rPr>
        <w:t xml:space="preserve">            2</w:t>
      </w:r>
    </w:p>
    <w:p w14:paraId="37B2DB91" w14:textId="77777777" w:rsidR="002527ED" w:rsidRPr="002527ED" w:rsidRDefault="002527ED" w:rsidP="0091314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2527ED">
        <w:rPr>
          <w:rFonts w:ascii="Times New Roman" w:hAnsi="Times New Roman"/>
          <w:sz w:val="24"/>
          <w:szCs w:val="24"/>
        </w:rPr>
        <w:t xml:space="preserve">Mathematics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Pr="002527ED">
        <w:rPr>
          <w:rFonts w:ascii="Times New Roman" w:hAnsi="Times New Roman"/>
          <w:sz w:val="24"/>
          <w:szCs w:val="24"/>
        </w:rPr>
        <w:t xml:space="preserve">                 2</w:t>
      </w:r>
    </w:p>
    <w:p w14:paraId="37B2DB92" w14:textId="77777777" w:rsidR="002527ED" w:rsidRPr="002527ED" w:rsidRDefault="002527ED" w:rsidP="0091314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2527ED">
        <w:rPr>
          <w:rFonts w:ascii="Times New Roman" w:hAnsi="Times New Roman"/>
          <w:sz w:val="24"/>
          <w:szCs w:val="24"/>
        </w:rPr>
        <w:t xml:space="preserve">Theatre Arts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Pr="002527E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527ED">
        <w:rPr>
          <w:rFonts w:ascii="Times New Roman" w:hAnsi="Times New Roman"/>
          <w:sz w:val="24"/>
          <w:szCs w:val="24"/>
        </w:rPr>
        <w:t xml:space="preserve">   2</w:t>
      </w:r>
    </w:p>
    <w:p w14:paraId="37B2DB93" w14:textId="77777777" w:rsidR="002527ED" w:rsidRDefault="002527ED" w:rsidP="00E9490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2527ED">
        <w:rPr>
          <w:rFonts w:ascii="Times New Roman" w:hAnsi="Times New Roman"/>
          <w:sz w:val="24"/>
          <w:szCs w:val="24"/>
        </w:rPr>
        <w:t xml:space="preserve">Biology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Pr="002527ED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E415AC">
        <w:rPr>
          <w:rFonts w:ascii="Times New Roman" w:hAnsi="Times New Roman"/>
          <w:sz w:val="24"/>
          <w:szCs w:val="24"/>
        </w:rPr>
        <w:t>3</w:t>
      </w:r>
    </w:p>
    <w:p w14:paraId="37B2DB96" w14:textId="43E4F1A9" w:rsidR="00270325" w:rsidRPr="00EA2B01" w:rsidRDefault="0068207B" w:rsidP="00EA2B01">
      <w:pPr>
        <w:spacing w:after="0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 xml:space="preserve">                                            </w:t>
      </w:r>
    </w:p>
    <w:p w14:paraId="37B2DB97" w14:textId="77777777" w:rsidR="00510EDF" w:rsidRDefault="00510EDF" w:rsidP="00510EDF">
      <w:pPr>
        <w:rPr>
          <w:rFonts w:ascii="Times New Roman" w:hAnsi="Times New Roman"/>
          <w:b/>
          <w:sz w:val="28"/>
          <w:szCs w:val="28"/>
          <w:u w:val="single"/>
        </w:rPr>
      </w:pPr>
      <w:r w:rsidRPr="00510EDF">
        <w:rPr>
          <w:rFonts w:ascii="Times New Roman" w:hAnsi="Times New Roman"/>
          <w:b/>
          <w:sz w:val="28"/>
          <w:szCs w:val="28"/>
          <w:u w:val="single"/>
        </w:rPr>
        <w:lastRenderedPageBreak/>
        <w:t>Professional Experience:</w:t>
      </w:r>
    </w:p>
    <w:p w14:paraId="0E93A1C9" w14:textId="77777777" w:rsidR="00670B27" w:rsidRDefault="00670B27" w:rsidP="00510EDF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675D72C2" w14:textId="0CE88399" w:rsidR="00670B27" w:rsidRDefault="00670B27" w:rsidP="00510ED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Metal Industries Company Limited        Guidance &amp; Counselling Officer     </w:t>
      </w:r>
      <w:r w:rsidRPr="00670B27">
        <w:rPr>
          <w:rFonts w:ascii="Times New Roman" w:hAnsi="Times New Roman"/>
          <w:b/>
          <w:sz w:val="24"/>
          <w:szCs w:val="24"/>
        </w:rPr>
        <w:t>2014</w:t>
      </w:r>
      <w:r>
        <w:rPr>
          <w:rFonts w:ascii="Times New Roman" w:hAnsi="Times New Roman"/>
          <w:b/>
          <w:sz w:val="24"/>
          <w:szCs w:val="24"/>
        </w:rPr>
        <w:t xml:space="preserve"> – P</w:t>
      </w:r>
      <w:r w:rsidRPr="00670B27">
        <w:rPr>
          <w:rFonts w:ascii="Times New Roman" w:hAnsi="Times New Roman"/>
          <w:b/>
          <w:sz w:val="24"/>
          <w:szCs w:val="24"/>
        </w:rPr>
        <w:t>resent</w:t>
      </w:r>
    </w:p>
    <w:p w14:paraId="5808E975" w14:textId="45D61E96" w:rsidR="00670B27" w:rsidRPr="00670B27" w:rsidRDefault="00670B27" w:rsidP="00EA2B01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ind w:left="867" w:hanging="357"/>
        <w:rPr>
          <w:rFonts w:ascii="Times New Roman" w:eastAsia="Times New Roman" w:hAnsi="Times New Roman"/>
          <w:color w:val="000000"/>
          <w:sz w:val="24"/>
          <w:szCs w:val="24"/>
          <w:lang w:eastAsia="en-TT"/>
        </w:rPr>
      </w:pPr>
      <w:r w:rsidRPr="00670B27">
        <w:rPr>
          <w:rFonts w:ascii="Times New Roman" w:eastAsia="Times New Roman" w:hAnsi="Times New Roman"/>
          <w:color w:val="000000"/>
          <w:sz w:val="24"/>
          <w:szCs w:val="24"/>
          <w:lang w:eastAsia="en-TT"/>
        </w:rPr>
        <w:t>Providing guidance and counselling services to students and their families.</w:t>
      </w:r>
    </w:p>
    <w:p w14:paraId="2F71E361" w14:textId="2DFC3E6A" w:rsidR="00670B27" w:rsidRDefault="00670B27" w:rsidP="00EA2B01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ind w:left="867" w:hanging="357"/>
        <w:rPr>
          <w:rFonts w:ascii="Times New Roman" w:eastAsia="Times New Roman" w:hAnsi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TT"/>
        </w:rPr>
        <w:t>P</w:t>
      </w:r>
      <w:r w:rsidRPr="00670B27">
        <w:rPr>
          <w:rFonts w:ascii="Times New Roman" w:eastAsia="Times New Roman" w:hAnsi="Times New Roman"/>
          <w:color w:val="000000"/>
          <w:sz w:val="24"/>
          <w:szCs w:val="24"/>
          <w:lang w:eastAsia="en-TT"/>
        </w:rPr>
        <w:t>lanning or assisting in planning support programs that can help students achieve positive outcomes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TT"/>
        </w:rPr>
        <w:t>.</w:t>
      </w:r>
    </w:p>
    <w:p w14:paraId="4428D5D1" w14:textId="42602F18" w:rsidR="00670B27" w:rsidRPr="00670B27" w:rsidRDefault="00670B27" w:rsidP="00EA2B01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ind w:left="867" w:hanging="357"/>
        <w:rPr>
          <w:rFonts w:ascii="Times New Roman" w:eastAsia="Times New Roman" w:hAnsi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TT"/>
        </w:rPr>
        <w:t>I</w:t>
      </w:r>
      <w:r w:rsidRPr="00670B27">
        <w:rPr>
          <w:rFonts w:ascii="Times New Roman" w:eastAsia="Times New Roman" w:hAnsi="Times New Roman"/>
          <w:color w:val="000000"/>
          <w:sz w:val="24"/>
          <w:szCs w:val="24"/>
          <w:lang w:eastAsia="en-TT"/>
        </w:rPr>
        <w:t>dentifying factors that can be barriers to the learning and development of students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TT"/>
        </w:rPr>
        <w:t>.</w:t>
      </w:r>
    </w:p>
    <w:p w14:paraId="15A7CD5C" w14:textId="7EFB73F2" w:rsidR="00670B27" w:rsidRPr="00670B27" w:rsidRDefault="00670B27" w:rsidP="00EA2B0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ind w:left="867" w:hanging="357"/>
        <w:rPr>
          <w:rFonts w:ascii="Times New Roman" w:eastAsia="Times New Roman" w:hAnsi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TT"/>
        </w:rPr>
        <w:t>S</w:t>
      </w:r>
      <w:r w:rsidRPr="00670B27">
        <w:rPr>
          <w:rFonts w:ascii="Times New Roman" w:eastAsia="Times New Roman" w:hAnsi="Times New Roman"/>
          <w:color w:val="000000"/>
          <w:sz w:val="24"/>
          <w:szCs w:val="24"/>
          <w:lang w:eastAsia="en-TT"/>
        </w:rPr>
        <w:t>upporting the personal and social development of students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TT"/>
        </w:rPr>
        <w:t>.</w:t>
      </w:r>
    </w:p>
    <w:p w14:paraId="1A316068" w14:textId="5D1F7D62" w:rsidR="00670B27" w:rsidRPr="00EA2B01" w:rsidRDefault="00670B27" w:rsidP="00510ED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ind w:left="867" w:hanging="357"/>
        <w:rPr>
          <w:rFonts w:ascii="Times New Roman" w:eastAsia="Times New Roman" w:hAnsi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TT"/>
        </w:rPr>
        <w:t>P</w:t>
      </w:r>
      <w:r w:rsidRPr="00670B27">
        <w:rPr>
          <w:rFonts w:ascii="Times New Roman" w:eastAsia="Times New Roman" w:hAnsi="Times New Roman"/>
          <w:color w:val="000000"/>
          <w:sz w:val="24"/>
          <w:szCs w:val="24"/>
          <w:lang w:eastAsia="en-TT"/>
        </w:rPr>
        <w:t>roviding advice about education and career pathways.</w:t>
      </w:r>
    </w:p>
    <w:p w14:paraId="5E1DB43D" w14:textId="77777777" w:rsidR="00670B27" w:rsidRDefault="00670B27" w:rsidP="00510EDF">
      <w:pPr>
        <w:rPr>
          <w:rFonts w:ascii="Times New Roman" w:hAnsi="Times New Roman"/>
          <w:b/>
          <w:sz w:val="24"/>
          <w:szCs w:val="24"/>
        </w:rPr>
      </w:pPr>
    </w:p>
    <w:p w14:paraId="37B2DB98" w14:textId="7D90369D" w:rsidR="00510EDF" w:rsidRDefault="00510EDF" w:rsidP="00510ED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Sco</w:t>
      </w:r>
      <w:r w:rsidR="00913145">
        <w:rPr>
          <w:rFonts w:ascii="Times New Roman" w:hAnsi="Times New Roman"/>
          <w:b/>
          <w:sz w:val="24"/>
          <w:szCs w:val="24"/>
        </w:rPr>
        <w:t xml:space="preserve">tiabank Limited            </w:t>
      </w:r>
      <w:r>
        <w:rPr>
          <w:rFonts w:ascii="Times New Roman" w:hAnsi="Times New Roman"/>
          <w:b/>
          <w:sz w:val="24"/>
          <w:szCs w:val="24"/>
        </w:rPr>
        <w:t xml:space="preserve">           </w:t>
      </w:r>
      <w:r w:rsidR="00913145">
        <w:rPr>
          <w:rFonts w:ascii="Times New Roman" w:hAnsi="Times New Roman"/>
          <w:b/>
          <w:sz w:val="24"/>
          <w:szCs w:val="24"/>
        </w:rPr>
        <w:t>Customer Service Rep.</w:t>
      </w:r>
      <w:r w:rsidRPr="00510EDF">
        <w:rPr>
          <w:rFonts w:ascii="Times New Roman" w:hAnsi="Times New Roman"/>
          <w:b/>
          <w:sz w:val="24"/>
          <w:szCs w:val="24"/>
        </w:rPr>
        <w:t xml:space="preserve"> </w:t>
      </w:r>
      <w:r w:rsidR="00913145"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                </w:t>
      </w:r>
      <w:r w:rsidR="001137AA">
        <w:rPr>
          <w:rFonts w:ascii="Times New Roman" w:hAnsi="Times New Roman"/>
          <w:b/>
          <w:sz w:val="24"/>
          <w:szCs w:val="24"/>
        </w:rPr>
        <w:t xml:space="preserve">2009 - </w:t>
      </w:r>
      <w:r w:rsidR="00670B27">
        <w:rPr>
          <w:rFonts w:ascii="Times New Roman" w:hAnsi="Times New Roman"/>
          <w:b/>
          <w:sz w:val="24"/>
          <w:szCs w:val="24"/>
        </w:rPr>
        <w:t>2014</w:t>
      </w:r>
    </w:p>
    <w:p w14:paraId="37B2DB99" w14:textId="77777777" w:rsidR="00913145" w:rsidRPr="008331EC" w:rsidRDefault="008331EC" w:rsidP="00913145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Cash transactions</w:t>
      </w:r>
    </w:p>
    <w:p w14:paraId="37B2DB9A" w14:textId="77777777" w:rsidR="008331EC" w:rsidRPr="008331EC" w:rsidRDefault="008331EC" w:rsidP="00913145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Filing</w:t>
      </w:r>
    </w:p>
    <w:p w14:paraId="37B2DB9B" w14:textId="77777777" w:rsidR="000D6617" w:rsidRDefault="008331EC" w:rsidP="000D6617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8331EC">
        <w:rPr>
          <w:rFonts w:ascii="Times New Roman" w:hAnsi="Times New Roman"/>
          <w:sz w:val="24"/>
          <w:szCs w:val="24"/>
        </w:rPr>
        <w:t>Service various customer needs</w:t>
      </w:r>
    </w:p>
    <w:p w14:paraId="37B2DB9C" w14:textId="77777777" w:rsidR="003C3D13" w:rsidRDefault="00344511" w:rsidP="000D6617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0D6617">
        <w:rPr>
          <w:rFonts w:ascii="Times New Roman" w:hAnsi="Times New Roman"/>
          <w:sz w:val="24"/>
          <w:szCs w:val="24"/>
        </w:rPr>
        <w:t>Attracts potential customers by answering product and service questions; suggesting information about other products and services.</w:t>
      </w:r>
      <w:r w:rsidR="000D6617" w:rsidRPr="000D6617">
        <w:rPr>
          <w:rFonts w:ascii="Times New Roman" w:hAnsi="Times New Roman"/>
          <w:sz w:val="24"/>
          <w:szCs w:val="24"/>
        </w:rPr>
        <w:t xml:space="preserve"> </w:t>
      </w:r>
    </w:p>
    <w:p w14:paraId="37B2DB9D" w14:textId="77777777" w:rsidR="000D6617" w:rsidRDefault="000D6617" w:rsidP="000D6617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C3D13">
        <w:rPr>
          <w:rFonts w:ascii="Times New Roman" w:hAnsi="Times New Roman"/>
          <w:sz w:val="24"/>
          <w:szCs w:val="24"/>
        </w:rPr>
        <w:t>Resolves product or service problems by clarifying the customer's complaint; determining the cause of the problem; selecting and explaining the best solution to solve the problem; expediting correction or adjustment; following up to ensure resolution.</w:t>
      </w:r>
    </w:p>
    <w:p w14:paraId="37B2DB9E" w14:textId="77777777" w:rsidR="003C3D13" w:rsidRDefault="009A2040" w:rsidP="000D6617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Ensuring </w:t>
      </w:r>
      <w:r w:rsidR="003C3D13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external</w:t>
      </w:r>
      <w:r w:rsidR="003C3D13">
        <w:rPr>
          <w:rFonts w:ascii="Times New Roman" w:hAnsi="Times New Roman"/>
          <w:sz w:val="24"/>
          <w:szCs w:val="24"/>
        </w:rPr>
        <w:t xml:space="preserve"> image of the bank is always favourable</w:t>
      </w:r>
      <w:r>
        <w:rPr>
          <w:rFonts w:ascii="Times New Roman" w:hAnsi="Times New Roman"/>
          <w:sz w:val="24"/>
          <w:szCs w:val="24"/>
        </w:rPr>
        <w:t>.</w:t>
      </w:r>
    </w:p>
    <w:p w14:paraId="37B2DB9F" w14:textId="77777777" w:rsidR="009A2040" w:rsidRPr="009A2040" w:rsidRDefault="009A2040" w:rsidP="009A2040">
      <w:pPr>
        <w:pStyle w:val="ListParagraph"/>
        <w:rPr>
          <w:rFonts w:ascii="Times New Roman" w:hAnsi="Times New Roman"/>
          <w:sz w:val="24"/>
          <w:szCs w:val="24"/>
        </w:rPr>
      </w:pPr>
    </w:p>
    <w:p w14:paraId="37B2DBA0" w14:textId="77777777" w:rsidR="001137AA" w:rsidRPr="009A2040" w:rsidRDefault="009A2040" w:rsidP="0034451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TT"/>
        </w:rPr>
      </w:pPr>
      <w:r w:rsidRPr="009A2040">
        <w:rPr>
          <w:rFonts w:ascii="Times New Roman" w:hAnsi="Times New Roman"/>
          <w:sz w:val="24"/>
          <w:szCs w:val="24"/>
          <w:lang w:eastAsia="en-TT"/>
        </w:rPr>
        <w:t>Contributes to the development and maintenance of standards, policies and procedures regarding customer</w:t>
      </w:r>
      <w:r>
        <w:rPr>
          <w:rFonts w:ascii="Times New Roman" w:hAnsi="Times New Roman"/>
          <w:sz w:val="24"/>
          <w:szCs w:val="24"/>
          <w:lang w:eastAsia="en-TT"/>
        </w:rPr>
        <w:t xml:space="preserve"> service.</w:t>
      </w:r>
    </w:p>
    <w:p w14:paraId="37B2DBA1" w14:textId="77777777" w:rsidR="00913145" w:rsidRDefault="00913145" w:rsidP="00510EDF">
      <w:pPr>
        <w:rPr>
          <w:rFonts w:ascii="Times New Roman" w:hAnsi="Times New Roman"/>
          <w:b/>
          <w:sz w:val="24"/>
          <w:szCs w:val="24"/>
        </w:rPr>
      </w:pPr>
    </w:p>
    <w:p w14:paraId="37B2DBA2" w14:textId="77777777" w:rsidR="00510EDF" w:rsidRDefault="00510EDF" w:rsidP="00510EDF">
      <w:pPr>
        <w:rPr>
          <w:rFonts w:ascii="Times New Roman" w:hAnsi="Times New Roman"/>
          <w:b/>
          <w:sz w:val="24"/>
          <w:szCs w:val="24"/>
        </w:rPr>
      </w:pPr>
      <w:r w:rsidRPr="00913145">
        <w:rPr>
          <w:rFonts w:ascii="Times New Roman" w:hAnsi="Times New Roman"/>
          <w:b/>
          <w:sz w:val="24"/>
          <w:szCs w:val="24"/>
        </w:rPr>
        <w:t xml:space="preserve">D Partee Shop </w:t>
      </w:r>
      <w:r w:rsidR="00913145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Pr="00913145">
        <w:rPr>
          <w:rFonts w:ascii="Times New Roman" w:hAnsi="Times New Roman"/>
          <w:b/>
          <w:sz w:val="24"/>
          <w:szCs w:val="24"/>
        </w:rPr>
        <w:t>Administrative assistant</w:t>
      </w:r>
      <w:r w:rsidR="00913145">
        <w:rPr>
          <w:rFonts w:ascii="Times New Roman" w:hAnsi="Times New Roman"/>
          <w:b/>
          <w:sz w:val="24"/>
          <w:szCs w:val="24"/>
        </w:rPr>
        <w:t xml:space="preserve">                       2009</w:t>
      </w:r>
    </w:p>
    <w:p w14:paraId="37B2DBA3" w14:textId="77777777" w:rsidR="00913145" w:rsidRDefault="008331EC" w:rsidP="00913145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Pr="008331EC">
        <w:rPr>
          <w:rFonts w:ascii="Times New Roman" w:hAnsi="Times New Roman"/>
          <w:sz w:val="24"/>
          <w:szCs w:val="24"/>
        </w:rPr>
        <w:t>eceptionist</w:t>
      </w:r>
      <w:r>
        <w:rPr>
          <w:rFonts w:ascii="Times New Roman" w:hAnsi="Times New Roman"/>
          <w:sz w:val="24"/>
          <w:szCs w:val="24"/>
        </w:rPr>
        <w:t xml:space="preserve"> roles</w:t>
      </w:r>
    </w:p>
    <w:p w14:paraId="37B2DBA4" w14:textId="77777777" w:rsidR="008331EC" w:rsidRPr="008331EC" w:rsidRDefault="008331EC" w:rsidP="00913145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Handle financial records of the business</w:t>
      </w:r>
    </w:p>
    <w:p w14:paraId="37B2DBA7" w14:textId="77777777" w:rsidR="000A55BE" w:rsidRDefault="000A55BE" w:rsidP="00510EDF">
      <w:pPr>
        <w:rPr>
          <w:rFonts w:ascii="Times New Roman" w:hAnsi="Times New Roman"/>
          <w:b/>
          <w:sz w:val="24"/>
          <w:szCs w:val="24"/>
        </w:rPr>
      </w:pPr>
    </w:p>
    <w:p w14:paraId="37B2DBA8" w14:textId="77777777" w:rsidR="00510EDF" w:rsidRPr="00913145" w:rsidRDefault="00510EDF" w:rsidP="00510EDF">
      <w:pPr>
        <w:rPr>
          <w:rFonts w:ascii="Times New Roman" w:hAnsi="Times New Roman"/>
          <w:b/>
          <w:sz w:val="24"/>
          <w:szCs w:val="24"/>
        </w:rPr>
      </w:pPr>
      <w:r w:rsidRPr="00913145">
        <w:rPr>
          <w:rFonts w:ascii="Times New Roman" w:hAnsi="Times New Roman"/>
          <w:b/>
          <w:sz w:val="24"/>
          <w:szCs w:val="24"/>
        </w:rPr>
        <w:t>Dir</w:t>
      </w:r>
      <w:r w:rsidR="00913145">
        <w:rPr>
          <w:rFonts w:ascii="Times New Roman" w:hAnsi="Times New Roman"/>
          <w:b/>
          <w:sz w:val="24"/>
          <w:szCs w:val="24"/>
        </w:rPr>
        <w:t xml:space="preserve">ecOne International Call Centre                                     </w:t>
      </w:r>
      <w:r w:rsidR="001137AA">
        <w:rPr>
          <w:rFonts w:ascii="Times New Roman" w:hAnsi="Times New Roman"/>
          <w:b/>
          <w:sz w:val="24"/>
          <w:szCs w:val="24"/>
        </w:rPr>
        <w:t xml:space="preserve">                     Feb2008</w:t>
      </w:r>
      <w:r w:rsidR="000A55BE">
        <w:rPr>
          <w:rFonts w:ascii="Times New Roman" w:hAnsi="Times New Roman"/>
          <w:b/>
          <w:sz w:val="24"/>
          <w:szCs w:val="24"/>
        </w:rPr>
        <w:t xml:space="preserve"> - </w:t>
      </w:r>
      <w:r w:rsidR="001137AA">
        <w:rPr>
          <w:rFonts w:ascii="Times New Roman" w:hAnsi="Times New Roman"/>
          <w:b/>
          <w:sz w:val="24"/>
          <w:szCs w:val="24"/>
        </w:rPr>
        <w:t>Aug. 2009</w:t>
      </w:r>
    </w:p>
    <w:p w14:paraId="37B2DBA9" w14:textId="77777777" w:rsidR="001137AA" w:rsidRDefault="001137AA" w:rsidP="000A55B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Call centre/ </w:t>
      </w:r>
      <w:r w:rsidRPr="00913145">
        <w:rPr>
          <w:rFonts w:ascii="Times New Roman" w:hAnsi="Times New Roman"/>
          <w:sz w:val="24"/>
          <w:szCs w:val="24"/>
        </w:rPr>
        <w:t>Customer Service</w:t>
      </w:r>
      <w:r>
        <w:rPr>
          <w:rFonts w:ascii="Times New Roman" w:hAnsi="Times New Roman"/>
          <w:sz w:val="24"/>
          <w:szCs w:val="24"/>
        </w:rPr>
        <w:t xml:space="preserve"> representative</w:t>
      </w:r>
    </w:p>
    <w:p w14:paraId="37B2DBAA" w14:textId="77777777" w:rsidR="001137AA" w:rsidRDefault="001137AA" w:rsidP="000A55B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Answering incoming calls on a multi-line telephone</w:t>
      </w:r>
    </w:p>
    <w:p w14:paraId="37B2DBAB" w14:textId="77777777" w:rsidR="003C3D13" w:rsidRDefault="001137AA" w:rsidP="000A55B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information on customer enquires ensuring customer satisfaction</w:t>
      </w:r>
    </w:p>
    <w:p w14:paraId="37B2DBAC" w14:textId="77777777" w:rsidR="001137AA" w:rsidRDefault="003C3D13" w:rsidP="000A55B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C3D13">
        <w:rPr>
          <w:rFonts w:ascii="Times New Roman" w:hAnsi="Times New Roman"/>
          <w:sz w:val="24"/>
          <w:szCs w:val="24"/>
        </w:rPr>
        <w:t>Greet customers warmly and ascertain problem or reason for calling</w:t>
      </w:r>
      <w:r>
        <w:rPr>
          <w:sz w:val="16"/>
          <w:szCs w:val="16"/>
          <w:lang w:val="en"/>
        </w:rPr>
        <w:t>.</w:t>
      </w:r>
      <w:r w:rsidR="001137AA">
        <w:rPr>
          <w:rFonts w:ascii="Times New Roman" w:hAnsi="Times New Roman"/>
          <w:sz w:val="24"/>
          <w:szCs w:val="24"/>
        </w:rPr>
        <w:t xml:space="preserve"> </w:t>
      </w:r>
    </w:p>
    <w:p w14:paraId="37B2DBAD" w14:textId="77777777" w:rsidR="00913145" w:rsidRPr="000A55BE" w:rsidRDefault="00913145" w:rsidP="000A55B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s</w:t>
      </w:r>
      <w:r w:rsidR="000A55BE">
        <w:rPr>
          <w:rFonts w:ascii="Times New Roman" w:hAnsi="Times New Roman"/>
          <w:sz w:val="24"/>
          <w:szCs w:val="24"/>
        </w:rPr>
        <w:t xml:space="preserve">everal campaigns such as:    </w:t>
      </w:r>
      <w:r w:rsidR="00510EDF" w:rsidRPr="000A55BE">
        <w:rPr>
          <w:rFonts w:ascii="Times New Roman" w:hAnsi="Times New Roman"/>
          <w:sz w:val="24"/>
          <w:szCs w:val="24"/>
        </w:rPr>
        <w:t>American Airlines Advantage &amp; Republic bank</w:t>
      </w:r>
    </w:p>
    <w:p w14:paraId="37B2DBAE" w14:textId="77777777" w:rsidR="001137AA" w:rsidRDefault="000A55BE" w:rsidP="001137A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="001137AA">
        <w:rPr>
          <w:rFonts w:ascii="Times New Roman" w:hAnsi="Times New Roman"/>
          <w:sz w:val="24"/>
          <w:szCs w:val="24"/>
        </w:rPr>
        <w:t xml:space="preserve">                       RBTT/RBC</w:t>
      </w:r>
    </w:p>
    <w:p w14:paraId="37B2DBAF" w14:textId="77777777" w:rsidR="000A55BE" w:rsidRPr="001137AA" w:rsidRDefault="00510EDF" w:rsidP="001137A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137AA">
        <w:rPr>
          <w:rFonts w:ascii="Times New Roman" w:hAnsi="Times New Roman"/>
          <w:sz w:val="24"/>
          <w:szCs w:val="24"/>
        </w:rPr>
        <w:t>Carib- link / Open telecom</w:t>
      </w:r>
    </w:p>
    <w:p w14:paraId="37B2DBB0" w14:textId="77777777" w:rsidR="00510EDF" w:rsidRPr="000A55BE" w:rsidRDefault="00510EDF" w:rsidP="000A55B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A55BE">
        <w:rPr>
          <w:rFonts w:ascii="Times New Roman" w:hAnsi="Times New Roman"/>
          <w:sz w:val="24"/>
          <w:szCs w:val="24"/>
        </w:rPr>
        <w:t>TSTT- Directory Assistance</w:t>
      </w:r>
    </w:p>
    <w:p w14:paraId="37B2DBB1" w14:textId="77777777" w:rsidR="00510EDF" w:rsidRPr="000A55BE" w:rsidRDefault="00510EDF" w:rsidP="00510EDF">
      <w:pPr>
        <w:rPr>
          <w:rFonts w:ascii="Times New Roman" w:hAnsi="Times New Roman"/>
          <w:b/>
          <w:sz w:val="24"/>
          <w:szCs w:val="24"/>
        </w:rPr>
      </w:pPr>
    </w:p>
    <w:p w14:paraId="37B2DBB2" w14:textId="77777777" w:rsidR="00510EDF" w:rsidRPr="000A55BE" w:rsidRDefault="000A55BE" w:rsidP="00510ED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Carol’s Exclusive Bridal                                    Part time                           </w:t>
      </w:r>
      <w:r w:rsidRPr="000A55BE">
        <w:rPr>
          <w:rFonts w:ascii="Times New Roman" w:hAnsi="Times New Roman"/>
          <w:b/>
          <w:sz w:val="24"/>
          <w:szCs w:val="24"/>
        </w:rPr>
        <w:t>2006-2010</w:t>
      </w:r>
    </w:p>
    <w:p w14:paraId="37B2DBB3" w14:textId="77777777" w:rsidR="000A55BE" w:rsidRDefault="00510EDF" w:rsidP="00510EDF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0A55BE">
        <w:rPr>
          <w:rFonts w:ascii="Times New Roman" w:hAnsi="Times New Roman"/>
          <w:sz w:val="24"/>
          <w:szCs w:val="24"/>
        </w:rPr>
        <w:t>Customer / Sales service representative</w:t>
      </w:r>
    </w:p>
    <w:p w14:paraId="37B2DBB4" w14:textId="77777777" w:rsidR="00510EDF" w:rsidRPr="000A55BE" w:rsidRDefault="00510EDF" w:rsidP="00510EDF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0A55BE">
        <w:rPr>
          <w:rFonts w:ascii="Times New Roman" w:hAnsi="Times New Roman"/>
          <w:sz w:val="24"/>
          <w:szCs w:val="24"/>
        </w:rPr>
        <w:t>Interior decorator</w:t>
      </w:r>
    </w:p>
    <w:p w14:paraId="37B2DBB5" w14:textId="77777777" w:rsidR="00510EDF" w:rsidRPr="00510EDF" w:rsidRDefault="00510EDF" w:rsidP="00510EDF">
      <w:pPr>
        <w:rPr>
          <w:rFonts w:ascii="Times New Roman" w:hAnsi="Times New Roman"/>
          <w:sz w:val="24"/>
          <w:szCs w:val="24"/>
        </w:rPr>
      </w:pPr>
    </w:p>
    <w:p w14:paraId="37B2DBB6" w14:textId="77777777" w:rsidR="00510EDF" w:rsidRPr="000A55BE" w:rsidRDefault="00510EDF" w:rsidP="00510EDF">
      <w:pPr>
        <w:rPr>
          <w:rFonts w:ascii="Times New Roman" w:hAnsi="Times New Roman"/>
          <w:b/>
          <w:sz w:val="24"/>
          <w:szCs w:val="24"/>
        </w:rPr>
      </w:pPr>
      <w:r w:rsidRPr="000A55BE">
        <w:rPr>
          <w:rFonts w:ascii="Times New Roman" w:hAnsi="Times New Roman"/>
          <w:b/>
          <w:sz w:val="24"/>
          <w:szCs w:val="24"/>
        </w:rPr>
        <w:t>E.M.C Gulf City Limited</w:t>
      </w:r>
      <w:r w:rsidR="000A55BE">
        <w:rPr>
          <w:rFonts w:ascii="Times New Roman" w:hAnsi="Times New Roman"/>
          <w:b/>
          <w:sz w:val="24"/>
          <w:szCs w:val="24"/>
        </w:rPr>
        <w:t xml:space="preserve">                                  Part time                            </w:t>
      </w:r>
      <w:r w:rsidR="000A55BE" w:rsidRPr="000A55BE">
        <w:rPr>
          <w:rFonts w:ascii="Times New Roman" w:hAnsi="Times New Roman"/>
          <w:b/>
          <w:sz w:val="24"/>
          <w:szCs w:val="24"/>
        </w:rPr>
        <w:t>2005-2007</w:t>
      </w:r>
    </w:p>
    <w:p w14:paraId="37B2DBB7" w14:textId="77777777" w:rsidR="00510EDF" w:rsidRDefault="00510EDF" w:rsidP="000A55BE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0A55BE">
        <w:rPr>
          <w:rFonts w:ascii="Times New Roman" w:hAnsi="Times New Roman"/>
          <w:sz w:val="24"/>
          <w:szCs w:val="24"/>
        </w:rPr>
        <w:t>Sales clerk</w:t>
      </w:r>
    </w:p>
    <w:p w14:paraId="37B2DBB8" w14:textId="77777777" w:rsidR="000A55BE" w:rsidRPr="000A55BE" w:rsidRDefault="000A55BE" w:rsidP="000A55BE">
      <w:pPr>
        <w:jc w:val="both"/>
        <w:rPr>
          <w:rFonts w:ascii="Times New Roman" w:hAnsi="Times New Roman"/>
          <w:b/>
          <w:sz w:val="24"/>
          <w:szCs w:val="24"/>
        </w:rPr>
      </w:pPr>
    </w:p>
    <w:p w14:paraId="37B2DBB9" w14:textId="77777777" w:rsidR="00EB1E98" w:rsidRPr="000A55BE" w:rsidRDefault="000A55BE" w:rsidP="000A55BE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Computer skills:</w:t>
      </w:r>
    </w:p>
    <w:p w14:paraId="37B2DBBA" w14:textId="77777777" w:rsidR="00EB1E98" w:rsidRPr="0068207B" w:rsidRDefault="00EB1E98" w:rsidP="00EB1E98">
      <w:pPr>
        <w:numPr>
          <w:ilvl w:val="0"/>
          <w:numId w:val="3"/>
        </w:numPr>
        <w:spacing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68207B">
        <w:rPr>
          <w:rFonts w:ascii="Times New Roman" w:hAnsi="Times New Roman"/>
          <w:sz w:val="24"/>
          <w:szCs w:val="24"/>
        </w:rPr>
        <w:t>Microsoft Excel</w:t>
      </w:r>
    </w:p>
    <w:p w14:paraId="37B2DBBB" w14:textId="77777777" w:rsidR="00EB1E98" w:rsidRPr="0068207B" w:rsidRDefault="00EB1E98" w:rsidP="00EB1E9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Microsoft Word</w:t>
      </w:r>
    </w:p>
    <w:p w14:paraId="37B2DBBC" w14:textId="77777777" w:rsidR="00EB1E98" w:rsidRPr="0068207B" w:rsidRDefault="00EB1E98" w:rsidP="00EB1E9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Microsoft PowerPoint</w:t>
      </w:r>
    </w:p>
    <w:p w14:paraId="37B2DBBD" w14:textId="77777777" w:rsidR="00EB1E98" w:rsidRPr="0068207B" w:rsidRDefault="00EB1E98" w:rsidP="00EB1E98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Email</w:t>
      </w:r>
    </w:p>
    <w:p w14:paraId="37B2DBBE" w14:textId="77777777" w:rsidR="00111DEE" w:rsidRDefault="00111DEE" w:rsidP="00111DE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006E43" w14:textId="77777777" w:rsidR="00EA2B01" w:rsidRDefault="00EA2B01" w:rsidP="000A55B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B2DBC0" w14:textId="1E723CD4" w:rsidR="00F3400C" w:rsidRPr="00EA2B01" w:rsidRDefault="00334422" w:rsidP="000A55BE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>ll</w:t>
      </w:r>
      <w:r w:rsidR="00F3400C">
        <w:rPr>
          <w:rFonts w:ascii="Times New Roman" w:hAnsi="Times New Roman"/>
          <w:sz w:val="24"/>
          <w:szCs w:val="24"/>
        </w:rPr>
        <w:t xml:space="preserve"> </w:t>
      </w:r>
      <w:r w:rsidR="000A55BE" w:rsidRPr="000A55BE">
        <w:rPr>
          <w:rFonts w:ascii="Times New Roman" w:hAnsi="Times New Roman"/>
          <w:b/>
          <w:sz w:val="28"/>
          <w:szCs w:val="28"/>
          <w:u w:val="single"/>
        </w:rPr>
        <w:t>Additional Skills</w:t>
      </w:r>
      <w:r w:rsidR="000A55BE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37B2DBC1" w14:textId="77777777" w:rsidR="000A55BE" w:rsidRPr="00F3400C" w:rsidRDefault="008331EC" w:rsidP="00F3400C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First Aid Certified</w:t>
      </w:r>
    </w:p>
    <w:p w14:paraId="37B2DBC2" w14:textId="77777777" w:rsidR="000A55BE" w:rsidRDefault="000A55BE" w:rsidP="000A55BE">
      <w:pPr>
        <w:spacing w:line="240" w:lineRule="auto"/>
        <w:rPr>
          <w:rFonts w:ascii="Times New Roman" w:hAnsi="Times New Roman"/>
          <w:sz w:val="24"/>
          <w:szCs w:val="24"/>
        </w:rPr>
      </w:pPr>
      <w:r w:rsidRPr="000A55BE">
        <w:rPr>
          <w:rFonts w:ascii="Times New Roman" w:hAnsi="Times New Roman"/>
          <w:sz w:val="24"/>
          <w:szCs w:val="24"/>
        </w:rPr>
        <w:t xml:space="preserve">          St John Ambulance Association &amp; Brigade of Trinidad and Tobago </w:t>
      </w:r>
    </w:p>
    <w:p w14:paraId="37B2DBC3" w14:textId="77777777" w:rsidR="00F3400C" w:rsidRPr="000A55BE" w:rsidRDefault="00F3400C" w:rsidP="000A55B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B2DBC4" w14:textId="77777777" w:rsidR="000A55BE" w:rsidRPr="00F3400C" w:rsidRDefault="000A55BE" w:rsidP="00F3400C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3400C">
        <w:rPr>
          <w:rFonts w:ascii="Times New Roman" w:hAnsi="Times New Roman"/>
          <w:b/>
          <w:sz w:val="24"/>
          <w:szCs w:val="24"/>
        </w:rPr>
        <w:t>Swimming</w:t>
      </w:r>
    </w:p>
    <w:p w14:paraId="37B2DBC5" w14:textId="77777777" w:rsidR="000A55BE" w:rsidRDefault="00F3400C" w:rsidP="000A55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0A55BE" w:rsidRPr="000A55BE">
        <w:rPr>
          <w:rFonts w:ascii="Times New Roman" w:hAnsi="Times New Roman"/>
          <w:sz w:val="24"/>
          <w:szCs w:val="24"/>
        </w:rPr>
        <w:t>Certificate –Eastern School of Life saving</w:t>
      </w:r>
    </w:p>
    <w:p w14:paraId="37B2DBC6" w14:textId="77777777" w:rsidR="00F3400C" w:rsidRDefault="00F3400C" w:rsidP="000A55B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B2DBC7" w14:textId="77777777" w:rsidR="00F3400C" w:rsidRPr="00F3400C" w:rsidRDefault="00F3400C" w:rsidP="00F3400C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3400C">
        <w:rPr>
          <w:rFonts w:ascii="Times New Roman" w:hAnsi="Times New Roman"/>
          <w:b/>
          <w:sz w:val="24"/>
          <w:szCs w:val="24"/>
        </w:rPr>
        <w:t>Personal traits</w:t>
      </w:r>
    </w:p>
    <w:p w14:paraId="37B2DBC8" w14:textId="77777777" w:rsidR="000A55BE" w:rsidRDefault="00F3400C" w:rsidP="008331EC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Team player, </w:t>
      </w:r>
      <w:r w:rsidR="008331EC">
        <w:rPr>
          <w:rFonts w:ascii="Times New Roman" w:hAnsi="Times New Roman"/>
          <w:sz w:val="24"/>
          <w:szCs w:val="24"/>
        </w:rPr>
        <w:t>fast learner, great communication skills, self-motivated, results oriented, determined, impressive leadership skill, charismatic, trust-worthy, honest.</w:t>
      </w:r>
    </w:p>
    <w:p w14:paraId="37B2DBC9" w14:textId="77777777" w:rsidR="00F3400C" w:rsidRPr="000A55BE" w:rsidRDefault="00F3400C" w:rsidP="00F3400C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</w:p>
    <w:p w14:paraId="37B2DBCA" w14:textId="77777777" w:rsidR="00D30896" w:rsidRPr="00F3400C" w:rsidRDefault="00D30896" w:rsidP="00D30896">
      <w:pPr>
        <w:rPr>
          <w:rFonts w:ascii="Times New Roman" w:hAnsi="Times New Roman"/>
          <w:b/>
          <w:sz w:val="28"/>
          <w:szCs w:val="28"/>
          <w:u w:val="single"/>
        </w:rPr>
      </w:pPr>
      <w:r w:rsidRPr="00F3400C">
        <w:rPr>
          <w:rFonts w:ascii="Times New Roman" w:hAnsi="Times New Roman"/>
          <w:b/>
          <w:sz w:val="28"/>
          <w:szCs w:val="28"/>
          <w:u w:val="single"/>
        </w:rPr>
        <w:t>School Life Achievements &amp;Attributes</w:t>
      </w:r>
      <w:r w:rsidR="00F3400C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37B2DBCB" w14:textId="77777777" w:rsidR="00BD62C1" w:rsidRDefault="00BD62C1" w:rsidP="00F340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Special Olympics Volunteer </w:t>
      </w:r>
    </w:p>
    <w:p w14:paraId="37B2DBCC" w14:textId="77777777" w:rsidR="00D30896" w:rsidRPr="0068207B" w:rsidRDefault="00D30896" w:rsidP="00F340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TUCO Junior Calypso Monarch</w:t>
      </w:r>
    </w:p>
    <w:p w14:paraId="37B2DBCD" w14:textId="77777777" w:rsidR="00D30896" w:rsidRPr="0068207B" w:rsidRDefault="00D30896" w:rsidP="00F340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TUTTA Calypso Monarch</w:t>
      </w:r>
      <w:r w:rsidR="00F3400C">
        <w:rPr>
          <w:rFonts w:ascii="Times New Roman" w:hAnsi="Times New Roman"/>
          <w:sz w:val="24"/>
          <w:szCs w:val="24"/>
        </w:rPr>
        <w:t>- 2</w:t>
      </w:r>
      <w:r w:rsidR="00F3400C">
        <w:rPr>
          <w:rFonts w:ascii="Times New Roman" w:hAnsi="Times New Roman"/>
          <w:sz w:val="24"/>
          <w:szCs w:val="24"/>
          <w:vertAlign w:val="superscript"/>
        </w:rPr>
        <w:t xml:space="preserve">nd </w:t>
      </w:r>
      <w:r w:rsidR="00F3400C">
        <w:rPr>
          <w:rFonts w:ascii="Times New Roman" w:hAnsi="Times New Roman"/>
          <w:sz w:val="24"/>
          <w:szCs w:val="24"/>
        </w:rPr>
        <w:t xml:space="preserve">place </w:t>
      </w:r>
    </w:p>
    <w:p w14:paraId="37B2DBCE" w14:textId="77777777" w:rsidR="00D30896" w:rsidRPr="0068207B" w:rsidRDefault="00D30896" w:rsidP="00F340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Sanfest Calypso Competition(calypso momarch2005)</w:t>
      </w:r>
      <w:r w:rsidR="00F3400C">
        <w:rPr>
          <w:rFonts w:ascii="Times New Roman" w:hAnsi="Times New Roman"/>
          <w:sz w:val="24"/>
          <w:szCs w:val="24"/>
        </w:rPr>
        <w:t xml:space="preserve"> – 1</w:t>
      </w:r>
      <w:r w:rsidR="00F3400C">
        <w:rPr>
          <w:rFonts w:ascii="Times New Roman" w:hAnsi="Times New Roman"/>
          <w:sz w:val="24"/>
          <w:szCs w:val="24"/>
          <w:vertAlign w:val="superscript"/>
        </w:rPr>
        <w:t>st</w:t>
      </w:r>
      <w:r w:rsidR="00F3400C">
        <w:rPr>
          <w:rFonts w:ascii="Times New Roman" w:hAnsi="Times New Roman"/>
          <w:sz w:val="24"/>
          <w:szCs w:val="24"/>
        </w:rPr>
        <w:t xml:space="preserve"> place</w:t>
      </w:r>
    </w:p>
    <w:p w14:paraId="37B2DBCF" w14:textId="77777777" w:rsidR="00D30896" w:rsidRPr="0068207B" w:rsidRDefault="00D30896" w:rsidP="00F340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Secondary School’s Drama festival</w:t>
      </w:r>
    </w:p>
    <w:p w14:paraId="37B2DBD0" w14:textId="77777777" w:rsidR="00D30896" w:rsidRPr="0068207B" w:rsidRDefault="00D30896" w:rsidP="00F340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Sanfest Choral Speaking  Competition</w:t>
      </w:r>
      <w:r w:rsidR="00F3400C">
        <w:rPr>
          <w:rFonts w:ascii="Times New Roman" w:hAnsi="Times New Roman"/>
          <w:sz w:val="24"/>
          <w:szCs w:val="24"/>
        </w:rPr>
        <w:t>- certificate of excellence</w:t>
      </w:r>
    </w:p>
    <w:p w14:paraId="37B2DBD1" w14:textId="77777777" w:rsidR="00D30896" w:rsidRPr="0068207B" w:rsidRDefault="00D30896" w:rsidP="00F340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Prime Minister’s Best Village Competition</w:t>
      </w:r>
    </w:p>
    <w:p w14:paraId="37B2DBD2" w14:textId="77777777" w:rsidR="00D30896" w:rsidRPr="0068207B" w:rsidRDefault="00D30896" w:rsidP="00F340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Ste Madeline Emancipation Queen Show</w:t>
      </w:r>
      <w:r w:rsidR="00F3400C">
        <w:rPr>
          <w:rFonts w:ascii="Times New Roman" w:hAnsi="Times New Roman"/>
          <w:sz w:val="24"/>
          <w:szCs w:val="24"/>
        </w:rPr>
        <w:t>- 2</w:t>
      </w:r>
      <w:r w:rsidR="00F3400C" w:rsidRPr="00F3400C">
        <w:rPr>
          <w:rFonts w:ascii="Times New Roman" w:hAnsi="Times New Roman"/>
          <w:sz w:val="24"/>
          <w:szCs w:val="24"/>
          <w:vertAlign w:val="superscript"/>
        </w:rPr>
        <w:t>nd</w:t>
      </w:r>
      <w:r w:rsidR="00F3400C">
        <w:rPr>
          <w:rFonts w:ascii="Times New Roman" w:hAnsi="Times New Roman"/>
          <w:sz w:val="24"/>
          <w:szCs w:val="24"/>
        </w:rPr>
        <w:t xml:space="preserve"> place</w:t>
      </w:r>
    </w:p>
    <w:p w14:paraId="37B2DBD3" w14:textId="77777777" w:rsidR="00D30896" w:rsidRPr="0068207B" w:rsidRDefault="00D30896" w:rsidP="00F340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San Fernando Junior Calypso Monarch</w:t>
      </w:r>
      <w:r w:rsidR="00F3400C">
        <w:rPr>
          <w:rFonts w:ascii="Times New Roman" w:hAnsi="Times New Roman"/>
          <w:sz w:val="24"/>
          <w:szCs w:val="24"/>
        </w:rPr>
        <w:t>- 5</w:t>
      </w:r>
      <w:r w:rsidR="00F3400C" w:rsidRPr="00F3400C">
        <w:rPr>
          <w:rFonts w:ascii="Times New Roman" w:hAnsi="Times New Roman"/>
          <w:sz w:val="24"/>
          <w:szCs w:val="24"/>
          <w:vertAlign w:val="superscript"/>
        </w:rPr>
        <w:t>th</w:t>
      </w:r>
      <w:r w:rsidR="00F3400C">
        <w:rPr>
          <w:rFonts w:ascii="Times New Roman" w:hAnsi="Times New Roman"/>
          <w:sz w:val="24"/>
          <w:szCs w:val="24"/>
        </w:rPr>
        <w:t xml:space="preserve"> place</w:t>
      </w:r>
    </w:p>
    <w:p w14:paraId="37B2DBD4" w14:textId="77777777" w:rsidR="00D30896" w:rsidRPr="0068207B" w:rsidRDefault="00D30896" w:rsidP="00F340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Envirofest Calypso Competition</w:t>
      </w:r>
      <w:r w:rsidR="00F3400C">
        <w:rPr>
          <w:rFonts w:ascii="Times New Roman" w:hAnsi="Times New Roman"/>
          <w:sz w:val="24"/>
          <w:szCs w:val="24"/>
        </w:rPr>
        <w:t>-3</w:t>
      </w:r>
      <w:r w:rsidR="00F3400C" w:rsidRPr="00F3400C">
        <w:rPr>
          <w:rFonts w:ascii="Times New Roman" w:hAnsi="Times New Roman"/>
          <w:sz w:val="24"/>
          <w:szCs w:val="24"/>
          <w:vertAlign w:val="superscript"/>
        </w:rPr>
        <w:t>rd</w:t>
      </w:r>
      <w:r w:rsidR="00F3400C">
        <w:rPr>
          <w:rFonts w:ascii="Times New Roman" w:hAnsi="Times New Roman"/>
          <w:sz w:val="24"/>
          <w:szCs w:val="24"/>
        </w:rPr>
        <w:t xml:space="preserve"> place</w:t>
      </w:r>
    </w:p>
    <w:p w14:paraId="37B2DBD5" w14:textId="77777777" w:rsidR="00D30896" w:rsidRPr="0068207B" w:rsidRDefault="00D30896" w:rsidP="00F340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Carifesta</w:t>
      </w:r>
    </w:p>
    <w:p w14:paraId="37B2DBD6" w14:textId="77777777" w:rsidR="00D30896" w:rsidRPr="0068207B" w:rsidRDefault="00D30896" w:rsidP="00F340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St Marys Emancipation Queen 2007</w:t>
      </w:r>
      <w:r w:rsidR="00F3400C">
        <w:rPr>
          <w:rFonts w:ascii="Times New Roman" w:hAnsi="Times New Roman"/>
          <w:sz w:val="24"/>
          <w:szCs w:val="24"/>
        </w:rPr>
        <w:t>- 1</w:t>
      </w:r>
      <w:r w:rsidR="00F3400C" w:rsidRPr="00F3400C">
        <w:rPr>
          <w:rFonts w:ascii="Times New Roman" w:hAnsi="Times New Roman"/>
          <w:sz w:val="24"/>
          <w:szCs w:val="24"/>
          <w:vertAlign w:val="superscript"/>
        </w:rPr>
        <w:t>st</w:t>
      </w:r>
      <w:r w:rsidR="00F3400C">
        <w:rPr>
          <w:rFonts w:ascii="Times New Roman" w:hAnsi="Times New Roman"/>
          <w:sz w:val="24"/>
          <w:szCs w:val="24"/>
        </w:rPr>
        <w:t xml:space="preserve"> place</w:t>
      </w:r>
    </w:p>
    <w:p w14:paraId="37B2DBD7" w14:textId="77777777" w:rsidR="00D30896" w:rsidRPr="0068207B" w:rsidRDefault="00D30896" w:rsidP="00F340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Fyzabad Carnival Queen Competition</w:t>
      </w:r>
      <w:r w:rsidR="00F3400C">
        <w:rPr>
          <w:rFonts w:ascii="Times New Roman" w:hAnsi="Times New Roman"/>
          <w:sz w:val="24"/>
          <w:szCs w:val="24"/>
        </w:rPr>
        <w:t>- 4</w:t>
      </w:r>
      <w:r w:rsidR="00F3400C" w:rsidRPr="00F3400C">
        <w:rPr>
          <w:rFonts w:ascii="Times New Roman" w:hAnsi="Times New Roman"/>
          <w:sz w:val="24"/>
          <w:szCs w:val="24"/>
          <w:vertAlign w:val="superscript"/>
        </w:rPr>
        <w:t>th</w:t>
      </w:r>
      <w:r w:rsidR="00F3400C">
        <w:rPr>
          <w:rFonts w:ascii="Times New Roman" w:hAnsi="Times New Roman"/>
          <w:sz w:val="24"/>
          <w:szCs w:val="24"/>
        </w:rPr>
        <w:t xml:space="preserve"> place</w:t>
      </w:r>
      <w:r w:rsidRPr="0068207B">
        <w:rPr>
          <w:rFonts w:ascii="Times New Roman" w:hAnsi="Times New Roman"/>
          <w:sz w:val="24"/>
          <w:szCs w:val="24"/>
        </w:rPr>
        <w:t xml:space="preserve"> </w:t>
      </w:r>
    </w:p>
    <w:p w14:paraId="37B2DBD8" w14:textId="77777777" w:rsidR="00D30896" w:rsidRPr="0068207B" w:rsidRDefault="00D30896" w:rsidP="00F340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Miss Trinidad And Tobago Carnival Queen Show 2009</w:t>
      </w:r>
      <w:r w:rsidR="00F3400C">
        <w:rPr>
          <w:rFonts w:ascii="Times New Roman" w:hAnsi="Times New Roman"/>
          <w:sz w:val="24"/>
          <w:szCs w:val="24"/>
        </w:rPr>
        <w:t>- 5</w:t>
      </w:r>
      <w:r w:rsidR="00F3400C" w:rsidRPr="00F3400C">
        <w:rPr>
          <w:rFonts w:ascii="Times New Roman" w:hAnsi="Times New Roman"/>
          <w:sz w:val="24"/>
          <w:szCs w:val="24"/>
          <w:vertAlign w:val="superscript"/>
        </w:rPr>
        <w:t>th</w:t>
      </w:r>
      <w:r w:rsidR="00F3400C">
        <w:rPr>
          <w:rFonts w:ascii="Times New Roman" w:hAnsi="Times New Roman"/>
          <w:sz w:val="24"/>
          <w:szCs w:val="24"/>
        </w:rPr>
        <w:t xml:space="preserve"> place</w:t>
      </w:r>
    </w:p>
    <w:p w14:paraId="37B2DBD9" w14:textId="77777777" w:rsidR="000C3A7A" w:rsidRPr="0068207B" w:rsidRDefault="000C3A7A" w:rsidP="00F340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8207B">
        <w:rPr>
          <w:rFonts w:ascii="Times New Roman" w:hAnsi="Times New Roman"/>
          <w:sz w:val="24"/>
          <w:szCs w:val="24"/>
        </w:rPr>
        <w:t>Mrs Siparia Queen 2011</w:t>
      </w:r>
      <w:r w:rsidR="00F3400C">
        <w:rPr>
          <w:rFonts w:ascii="Times New Roman" w:hAnsi="Times New Roman"/>
          <w:sz w:val="24"/>
          <w:szCs w:val="24"/>
        </w:rPr>
        <w:t>- 3</w:t>
      </w:r>
      <w:r w:rsidR="00F3400C" w:rsidRPr="00F3400C">
        <w:rPr>
          <w:rFonts w:ascii="Times New Roman" w:hAnsi="Times New Roman"/>
          <w:sz w:val="24"/>
          <w:szCs w:val="24"/>
          <w:vertAlign w:val="superscript"/>
        </w:rPr>
        <w:t>rd</w:t>
      </w:r>
      <w:r w:rsidR="00F3400C">
        <w:rPr>
          <w:rFonts w:ascii="Times New Roman" w:hAnsi="Times New Roman"/>
          <w:sz w:val="24"/>
          <w:szCs w:val="24"/>
        </w:rPr>
        <w:t xml:space="preserve"> place</w:t>
      </w:r>
    </w:p>
    <w:p w14:paraId="37B2DBDA" w14:textId="77777777" w:rsidR="00A10F3F" w:rsidRPr="00F1111A" w:rsidRDefault="00A10F3F" w:rsidP="00F111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Mrs Chaguanas Carnival </w:t>
      </w:r>
      <w:r w:rsidR="00F1111A">
        <w:rPr>
          <w:rFonts w:ascii="Times New Roman" w:hAnsi="Times New Roman"/>
          <w:sz w:val="24"/>
          <w:szCs w:val="24"/>
        </w:rPr>
        <w:t>Queen</w:t>
      </w:r>
    </w:p>
    <w:sectPr w:rsidR="00A10F3F" w:rsidRPr="00F1111A" w:rsidSect="00F425A8">
      <w:head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2DBDD" w14:textId="77777777" w:rsidR="00334422" w:rsidRDefault="00334422" w:rsidP="0092186B">
      <w:pPr>
        <w:spacing w:after="0" w:line="240" w:lineRule="auto"/>
      </w:pPr>
      <w:r>
        <w:separator/>
      </w:r>
    </w:p>
  </w:endnote>
  <w:endnote w:type="continuationSeparator" w:id="0">
    <w:p w14:paraId="37B2DBDE" w14:textId="77777777" w:rsidR="00334422" w:rsidRDefault="00334422" w:rsidP="0092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B2DBDB" w14:textId="77777777" w:rsidR="00334422" w:rsidRDefault="00334422" w:rsidP="0092186B">
      <w:pPr>
        <w:spacing w:after="0" w:line="240" w:lineRule="auto"/>
      </w:pPr>
      <w:r>
        <w:separator/>
      </w:r>
    </w:p>
  </w:footnote>
  <w:footnote w:type="continuationSeparator" w:id="0">
    <w:p w14:paraId="37B2DBDC" w14:textId="77777777" w:rsidR="00334422" w:rsidRDefault="00334422" w:rsidP="0092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28"/>
        <w:szCs w:val="28"/>
      </w:rPr>
      <w:alias w:val="Title"/>
      <w:id w:val="77738743"/>
      <w:placeholder>
        <w:docPart w:val="7418874CAD3F49598FBF925B2EB444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7B2DBDF" w14:textId="77777777" w:rsidR="00334422" w:rsidRDefault="00334422" w:rsidP="000A55BE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68207B">
          <w:rPr>
            <w:rFonts w:asciiTheme="majorHAnsi" w:eastAsiaTheme="majorEastAsia" w:hAnsiTheme="majorHAnsi" w:cstheme="majorBidi"/>
            <w:b/>
            <w:sz w:val="28"/>
            <w:szCs w:val="28"/>
          </w:rPr>
          <w:t>Name: Viggarther Joseph                                                                                               Address: #42 Bougainvillea Ave, Thompson Gardens, Ste Madeline, San Fernando                                                                                                                   Telephone: 868-745-2736                                                          Email:vjosephtt@gmail.com</w:t>
        </w:r>
      </w:p>
    </w:sdtContent>
  </w:sdt>
  <w:p w14:paraId="37B2DBE0" w14:textId="77777777" w:rsidR="00334422" w:rsidRDefault="00334422" w:rsidP="008F656A">
    <w:pPr>
      <w:pStyle w:val="Header"/>
      <w:tabs>
        <w:tab w:val="clear" w:pos="4680"/>
        <w:tab w:val="clear" w:pos="9360"/>
        <w:tab w:val="left" w:pos="313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3F2A"/>
    <w:multiLevelType w:val="hybridMultilevel"/>
    <w:tmpl w:val="D8F0F18E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A7727"/>
    <w:multiLevelType w:val="multilevel"/>
    <w:tmpl w:val="AF2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C5D46"/>
    <w:multiLevelType w:val="hybridMultilevel"/>
    <w:tmpl w:val="3B08F17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44953"/>
    <w:multiLevelType w:val="hybridMultilevel"/>
    <w:tmpl w:val="67E06246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9143A"/>
    <w:multiLevelType w:val="multilevel"/>
    <w:tmpl w:val="770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DA2545"/>
    <w:multiLevelType w:val="multilevel"/>
    <w:tmpl w:val="DD66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7163A1"/>
    <w:multiLevelType w:val="hybridMultilevel"/>
    <w:tmpl w:val="B3A8E66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D46CE"/>
    <w:multiLevelType w:val="hybridMultilevel"/>
    <w:tmpl w:val="2054B76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732D1"/>
    <w:multiLevelType w:val="multilevel"/>
    <w:tmpl w:val="6D1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D818DA"/>
    <w:multiLevelType w:val="hybridMultilevel"/>
    <w:tmpl w:val="4A7A85E4"/>
    <w:lvl w:ilvl="0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0923F2"/>
    <w:multiLevelType w:val="hybridMultilevel"/>
    <w:tmpl w:val="5AA6F1C6"/>
    <w:lvl w:ilvl="0" w:tplc="2C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38C93A1D"/>
    <w:multiLevelType w:val="hybridMultilevel"/>
    <w:tmpl w:val="4D96C1D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8335A"/>
    <w:multiLevelType w:val="hybridMultilevel"/>
    <w:tmpl w:val="7C94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8373A2"/>
    <w:multiLevelType w:val="hybridMultilevel"/>
    <w:tmpl w:val="C27C961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2812BC"/>
    <w:multiLevelType w:val="hybridMultilevel"/>
    <w:tmpl w:val="A47A84C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D86D80"/>
    <w:multiLevelType w:val="hybridMultilevel"/>
    <w:tmpl w:val="B99ACC14"/>
    <w:lvl w:ilvl="0" w:tplc="C05C44B8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157A74"/>
    <w:multiLevelType w:val="hybridMultilevel"/>
    <w:tmpl w:val="0DCA3B4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6167ED"/>
    <w:multiLevelType w:val="hybridMultilevel"/>
    <w:tmpl w:val="AB1CFF3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F160B"/>
    <w:multiLevelType w:val="hybridMultilevel"/>
    <w:tmpl w:val="2BDE4E2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D542B0"/>
    <w:multiLevelType w:val="hybridMultilevel"/>
    <w:tmpl w:val="E3B07E6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E5A0E"/>
    <w:multiLevelType w:val="hybridMultilevel"/>
    <w:tmpl w:val="02E43778"/>
    <w:lvl w:ilvl="0" w:tplc="2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CED0609"/>
    <w:multiLevelType w:val="multilevel"/>
    <w:tmpl w:val="8762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DE004D"/>
    <w:multiLevelType w:val="hybridMultilevel"/>
    <w:tmpl w:val="533466D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53742F"/>
    <w:multiLevelType w:val="hybridMultilevel"/>
    <w:tmpl w:val="E48C7E3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DC19D4"/>
    <w:multiLevelType w:val="multilevel"/>
    <w:tmpl w:val="0E4A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20"/>
  </w:num>
  <w:num w:numId="4">
    <w:abstractNumId w:val="23"/>
  </w:num>
  <w:num w:numId="5">
    <w:abstractNumId w:val="19"/>
  </w:num>
  <w:num w:numId="6">
    <w:abstractNumId w:val="3"/>
  </w:num>
  <w:num w:numId="7">
    <w:abstractNumId w:val="9"/>
  </w:num>
  <w:num w:numId="8">
    <w:abstractNumId w:val="17"/>
  </w:num>
  <w:num w:numId="9">
    <w:abstractNumId w:val="0"/>
  </w:num>
  <w:num w:numId="10">
    <w:abstractNumId w:val="6"/>
  </w:num>
  <w:num w:numId="11">
    <w:abstractNumId w:val="11"/>
  </w:num>
  <w:num w:numId="12">
    <w:abstractNumId w:val="12"/>
  </w:num>
  <w:num w:numId="13">
    <w:abstractNumId w:val="14"/>
  </w:num>
  <w:num w:numId="14">
    <w:abstractNumId w:val="13"/>
  </w:num>
  <w:num w:numId="15">
    <w:abstractNumId w:val="7"/>
  </w:num>
  <w:num w:numId="16">
    <w:abstractNumId w:val="15"/>
  </w:num>
  <w:num w:numId="17">
    <w:abstractNumId w:val="22"/>
  </w:num>
  <w:num w:numId="18">
    <w:abstractNumId w:val="16"/>
  </w:num>
  <w:num w:numId="19">
    <w:abstractNumId w:val="21"/>
  </w:num>
  <w:num w:numId="20">
    <w:abstractNumId w:val="1"/>
  </w:num>
  <w:num w:numId="21">
    <w:abstractNumId w:val="8"/>
  </w:num>
  <w:num w:numId="22">
    <w:abstractNumId w:val="5"/>
  </w:num>
  <w:num w:numId="23">
    <w:abstractNumId w:val="10"/>
  </w:num>
  <w:num w:numId="24">
    <w:abstractNumId w:val="2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mailMerge>
    <w:mainDocumentType w:val="email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8C"/>
    <w:rsid w:val="00004762"/>
    <w:rsid w:val="00013203"/>
    <w:rsid w:val="00027419"/>
    <w:rsid w:val="0003719F"/>
    <w:rsid w:val="00094205"/>
    <w:rsid w:val="000A55BE"/>
    <w:rsid w:val="000C3A7A"/>
    <w:rsid w:val="000C529C"/>
    <w:rsid w:val="000D0C4E"/>
    <w:rsid w:val="000D6617"/>
    <w:rsid w:val="00111DEE"/>
    <w:rsid w:val="001137AA"/>
    <w:rsid w:val="001405D4"/>
    <w:rsid w:val="00151D30"/>
    <w:rsid w:val="002245C9"/>
    <w:rsid w:val="002527ED"/>
    <w:rsid w:val="00270325"/>
    <w:rsid w:val="00281426"/>
    <w:rsid w:val="0033435B"/>
    <w:rsid w:val="00334422"/>
    <w:rsid w:val="00344511"/>
    <w:rsid w:val="003C3D13"/>
    <w:rsid w:val="003F3454"/>
    <w:rsid w:val="004008E1"/>
    <w:rsid w:val="004269CE"/>
    <w:rsid w:val="00440A67"/>
    <w:rsid w:val="00447A15"/>
    <w:rsid w:val="0045351F"/>
    <w:rsid w:val="00510EDF"/>
    <w:rsid w:val="005B1AB8"/>
    <w:rsid w:val="005D3461"/>
    <w:rsid w:val="005D7EA0"/>
    <w:rsid w:val="0063008C"/>
    <w:rsid w:val="00670B27"/>
    <w:rsid w:val="0067658C"/>
    <w:rsid w:val="0067683E"/>
    <w:rsid w:val="0068207B"/>
    <w:rsid w:val="006D476A"/>
    <w:rsid w:val="007120F3"/>
    <w:rsid w:val="00721807"/>
    <w:rsid w:val="00735119"/>
    <w:rsid w:val="007B2C80"/>
    <w:rsid w:val="007D6006"/>
    <w:rsid w:val="007E256F"/>
    <w:rsid w:val="007F4F7C"/>
    <w:rsid w:val="007F5CB9"/>
    <w:rsid w:val="008331EC"/>
    <w:rsid w:val="008666F2"/>
    <w:rsid w:val="008F656A"/>
    <w:rsid w:val="00913145"/>
    <w:rsid w:val="0092186B"/>
    <w:rsid w:val="00952CF0"/>
    <w:rsid w:val="009A2040"/>
    <w:rsid w:val="00A10F3F"/>
    <w:rsid w:val="00B15396"/>
    <w:rsid w:val="00BA54D3"/>
    <w:rsid w:val="00BD62C1"/>
    <w:rsid w:val="00BE3732"/>
    <w:rsid w:val="00D30896"/>
    <w:rsid w:val="00D71C56"/>
    <w:rsid w:val="00DA3217"/>
    <w:rsid w:val="00DB3580"/>
    <w:rsid w:val="00DE3DD2"/>
    <w:rsid w:val="00E415AC"/>
    <w:rsid w:val="00E94903"/>
    <w:rsid w:val="00EA2B01"/>
    <w:rsid w:val="00EB1E98"/>
    <w:rsid w:val="00EC7C42"/>
    <w:rsid w:val="00ED4D44"/>
    <w:rsid w:val="00F10503"/>
    <w:rsid w:val="00F1111A"/>
    <w:rsid w:val="00F3400C"/>
    <w:rsid w:val="00F425A8"/>
    <w:rsid w:val="00F42835"/>
    <w:rsid w:val="00F53EC6"/>
    <w:rsid w:val="00F82495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2D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C4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1F"/>
    <w:pPr>
      <w:ind w:left="720"/>
      <w:contextualSpacing/>
    </w:pPr>
  </w:style>
  <w:style w:type="paragraph" w:customStyle="1" w:styleId="BodyText1">
    <w:name w:val="Body Text1"/>
    <w:rsid w:val="00D71C56"/>
    <w:rPr>
      <w:rFonts w:ascii="Times New Roman" w:eastAsia="Times New Roman" w:hAnsi="Times New Roman"/>
      <w:snapToGrid w:val="0"/>
      <w:color w:val="000000"/>
      <w:lang w:val="en-US" w:eastAsia="en-US"/>
    </w:rPr>
  </w:style>
  <w:style w:type="character" w:styleId="Strong">
    <w:name w:val="Strong"/>
    <w:uiPriority w:val="22"/>
    <w:qFormat/>
    <w:rsid w:val="000C3A7A"/>
    <w:rPr>
      <w:b/>
      <w:bCs/>
    </w:rPr>
  </w:style>
  <w:style w:type="character" w:customStyle="1" w:styleId="apple-converted-space">
    <w:name w:val="apple-converted-space"/>
    <w:rsid w:val="000C3A7A"/>
  </w:style>
  <w:style w:type="character" w:styleId="Hyperlink">
    <w:name w:val="Hyperlink"/>
    <w:uiPriority w:val="99"/>
    <w:semiHidden/>
    <w:unhideWhenUsed/>
    <w:rsid w:val="000C3A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6A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6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2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6B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C4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1F"/>
    <w:pPr>
      <w:ind w:left="720"/>
      <w:contextualSpacing/>
    </w:pPr>
  </w:style>
  <w:style w:type="paragraph" w:customStyle="1" w:styleId="BodyText1">
    <w:name w:val="Body Text1"/>
    <w:rsid w:val="00D71C56"/>
    <w:rPr>
      <w:rFonts w:ascii="Times New Roman" w:eastAsia="Times New Roman" w:hAnsi="Times New Roman"/>
      <w:snapToGrid w:val="0"/>
      <w:color w:val="000000"/>
      <w:lang w:val="en-US" w:eastAsia="en-US"/>
    </w:rPr>
  </w:style>
  <w:style w:type="character" w:styleId="Strong">
    <w:name w:val="Strong"/>
    <w:uiPriority w:val="22"/>
    <w:qFormat/>
    <w:rsid w:val="000C3A7A"/>
    <w:rPr>
      <w:b/>
      <w:bCs/>
    </w:rPr>
  </w:style>
  <w:style w:type="character" w:customStyle="1" w:styleId="apple-converted-space">
    <w:name w:val="apple-converted-space"/>
    <w:rsid w:val="000C3A7A"/>
  </w:style>
  <w:style w:type="character" w:styleId="Hyperlink">
    <w:name w:val="Hyperlink"/>
    <w:uiPriority w:val="99"/>
    <w:semiHidden/>
    <w:unhideWhenUsed/>
    <w:rsid w:val="000C3A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6A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6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2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6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ggy\Desktop\Viggarther%20Josep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18874CAD3F49598FBF925B2EB44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D60A9-0DF0-4402-A3D1-BEFDCACAB0D2}"/>
      </w:docPartPr>
      <w:docPartBody>
        <w:p w:rsidR="0015103C" w:rsidRDefault="0015103C" w:rsidP="0015103C">
          <w:pPr>
            <w:pStyle w:val="7418874CAD3F49598FBF925B2EB4447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3C"/>
    <w:rsid w:val="001137DD"/>
    <w:rsid w:val="0015103C"/>
    <w:rsid w:val="002E3F61"/>
    <w:rsid w:val="00544BAE"/>
    <w:rsid w:val="00897957"/>
    <w:rsid w:val="0097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18874CAD3F49598FBF925B2EB4447E">
    <w:name w:val="7418874CAD3F49598FBF925B2EB4447E"/>
    <w:rsid w:val="0015103C"/>
  </w:style>
  <w:style w:type="paragraph" w:customStyle="1" w:styleId="35D1F479210A4DE2BD11BB6F584CC99E">
    <w:name w:val="35D1F479210A4DE2BD11BB6F584CC99E"/>
    <w:rsid w:val="001137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18874CAD3F49598FBF925B2EB4447E">
    <w:name w:val="7418874CAD3F49598FBF925B2EB4447E"/>
    <w:rsid w:val="0015103C"/>
  </w:style>
  <w:style w:type="paragraph" w:customStyle="1" w:styleId="35D1F479210A4DE2BD11BB6F584CC99E">
    <w:name w:val="35D1F479210A4DE2BD11BB6F584CC99E"/>
    <w:rsid w:val="001137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7C9D8-A5AA-4315-A400-D67025E3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Viggarther Joseph</Template>
  <TotalTime>2</TotalTime>
  <Pages>3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Viggarther Joseph                                                                                               Address: #42 Bougainvillea Ave, Thompson Gardens, Ste Madeline, San Fernando                                                             </vt:lpstr>
    </vt:vector>
  </TitlesOfParts>
  <Company>Hewlett-Packard Company</Company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Viggarther Joseph                                                                                               Address: #42 Bougainvillea Ave, Thompson Gardens, Ste Madeline, San Fernando                                                                                                                   Telephone: 868-745-2736                                                          Email:vjosephtt@gmail.com</dc:title>
  <dc:creator>makela</dc:creator>
  <cp:lastModifiedBy>Viggy</cp:lastModifiedBy>
  <cp:revision>2</cp:revision>
  <cp:lastPrinted>2015-05-27T15:43:00Z</cp:lastPrinted>
  <dcterms:created xsi:type="dcterms:W3CDTF">2015-06-27T05:57:00Z</dcterms:created>
  <dcterms:modified xsi:type="dcterms:W3CDTF">2015-06-27T05:57:00Z</dcterms:modified>
</cp:coreProperties>
</file>