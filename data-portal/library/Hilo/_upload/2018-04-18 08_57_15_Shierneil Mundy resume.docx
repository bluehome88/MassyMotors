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Shierneil Mundy</w:t>
      </w:r>
    </w:p>
    <w:p w:rsidR="00BB27F9" w:rsidRDefault="002E2D92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hyperlink r:id="rId6" w:history="1">
        <w:r w:rsidR="00BB27F9" w:rsidRPr="00E91680">
          <w:rPr>
            <w:rStyle w:val="Hyperlink"/>
            <w:rFonts w:ascii="Times New Roman" w:hAnsi="Times New Roman" w:cs="Times New Roman"/>
            <w:sz w:val="24"/>
          </w:rPr>
          <w:t>havenmundy@gmail.com</w:t>
        </w:r>
      </w:hyperlink>
    </w:p>
    <w:p w:rsid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868-278-0812</w:t>
      </w: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½ MM Waterwell Road Charlo Village, Penal</w:t>
      </w:r>
    </w:p>
    <w:p w:rsid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BB27F9">
        <w:rPr>
          <w:rFonts w:ascii="Times New Roman" w:hAnsi="Times New Roman" w:cs="Times New Roman"/>
          <w:sz w:val="24"/>
        </w:rPr>
        <w:t>To Whom It May Concern,</w:t>
      </w: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BB27F9">
        <w:rPr>
          <w:rFonts w:ascii="Times New Roman" w:hAnsi="Times New Roman" w:cs="Times New Roman"/>
          <w:sz w:val="24"/>
        </w:rPr>
        <w:t>I a</w:t>
      </w:r>
      <w:r>
        <w:rPr>
          <w:rFonts w:ascii="Times New Roman" w:hAnsi="Times New Roman" w:cs="Times New Roman"/>
          <w:sz w:val="24"/>
        </w:rPr>
        <w:t xml:space="preserve">m interested in the </w:t>
      </w:r>
      <w:r w:rsidR="00114195">
        <w:rPr>
          <w:rFonts w:ascii="Times New Roman" w:hAnsi="Times New Roman" w:cs="Times New Roman"/>
          <w:sz w:val="24"/>
        </w:rPr>
        <w:t>Cashier</w:t>
      </w:r>
      <w:r w:rsidR="007B0E30">
        <w:rPr>
          <w:rFonts w:ascii="Times New Roman" w:hAnsi="Times New Roman" w:cs="Times New Roman"/>
          <w:sz w:val="24"/>
        </w:rPr>
        <w:t xml:space="preserve">, at your esteemed </w:t>
      </w:r>
      <w:r w:rsidR="00FF617A">
        <w:rPr>
          <w:rFonts w:ascii="Times New Roman" w:hAnsi="Times New Roman" w:cs="Times New Roman"/>
          <w:sz w:val="24"/>
        </w:rPr>
        <w:t>establishment</w:t>
      </w:r>
      <w:r w:rsidRPr="00BB27F9">
        <w:rPr>
          <w:rFonts w:ascii="Times New Roman" w:hAnsi="Times New Roman" w:cs="Times New Roman"/>
          <w:sz w:val="24"/>
        </w:rPr>
        <w:t xml:space="preserve">. I am currently pursuing my BED Degree at UTT, Corinth. I believe that the skills and experiences I have gained </w:t>
      </w:r>
      <w:r>
        <w:rPr>
          <w:rFonts w:ascii="Times New Roman" w:hAnsi="Times New Roman" w:cs="Times New Roman"/>
          <w:sz w:val="24"/>
        </w:rPr>
        <w:t>throughout my tenure</w:t>
      </w:r>
      <w:r w:rsidRPr="00BB27F9">
        <w:rPr>
          <w:rFonts w:ascii="Times New Roman" w:hAnsi="Times New Roman" w:cs="Times New Roman"/>
          <w:sz w:val="24"/>
        </w:rPr>
        <w:t xml:space="preserve"> make me an ideal candidate for your workplace.</w:t>
      </w: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BB27F9">
        <w:rPr>
          <w:rFonts w:ascii="Times New Roman" w:hAnsi="Times New Roman" w:cs="Times New Roman"/>
          <w:sz w:val="24"/>
        </w:rPr>
        <w:t xml:space="preserve">As </w:t>
      </w:r>
      <w:r>
        <w:rPr>
          <w:rFonts w:ascii="Times New Roman" w:hAnsi="Times New Roman" w:cs="Times New Roman"/>
          <w:sz w:val="24"/>
        </w:rPr>
        <w:t xml:space="preserve">a </w:t>
      </w:r>
      <w:r w:rsidR="00AE0B9E">
        <w:rPr>
          <w:rFonts w:ascii="Times New Roman" w:hAnsi="Times New Roman" w:cs="Times New Roman"/>
          <w:sz w:val="24"/>
        </w:rPr>
        <w:t>university student</w:t>
      </w:r>
      <w:r w:rsidRPr="00BB27F9">
        <w:rPr>
          <w:rFonts w:ascii="Times New Roman" w:hAnsi="Times New Roman" w:cs="Times New Roman"/>
          <w:sz w:val="24"/>
        </w:rPr>
        <w:t xml:space="preserve">, I have developed strong communication skills, as I regularly </w:t>
      </w:r>
      <w:r>
        <w:rPr>
          <w:rFonts w:ascii="Times New Roman" w:hAnsi="Times New Roman" w:cs="Times New Roman"/>
          <w:sz w:val="24"/>
        </w:rPr>
        <w:t>am</w:t>
      </w:r>
      <w:r w:rsidRPr="00BB27F9">
        <w:rPr>
          <w:rFonts w:ascii="Times New Roman" w:hAnsi="Times New Roman" w:cs="Times New Roman"/>
          <w:sz w:val="24"/>
        </w:rPr>
        <w:t xml:space="preserve"> in contact with many different people throughout the day. Also, </w:t>
      </w:r>
      <w:r w:rsidR="007B0E30">
        <w:rPr>
          <w:rFonts w:ascii="Times New Roman" w:hAnsi="Times New Roman" w:cs="Times New Roman"/>
          <w:sz w:val="24"/>
        </w:rPr>
        <w:t xml:space="preserve">prior </w:t>
      </w:r>
      <w:r w:rsidRPr="00BB27F9">
        <w:rPr>
          <w:rFonts w:ascii="Times New Roman" w:hAnsi="Times New Roman" w:cs="Times New Roman"/>
          <w:sz w:val="24"/>
        </w:rPr>
        <w:t>work</w:t>
      </w:r>
      <w:r w:rsidR="007B0E30">
        <w:rPr>
          <w:rFonts w:ascii="Times New Roman" w:hAnsi="Times New Roman" w:cs="Times New Roman"/>
          <w:sz w:val="24"/>
        </w:rPr>
        <w:t xml:space="preserve"> experience</w:t>
      </w:r>
      <w:r w:rsidRPr="00BB27F9">
        <w:rPr>
          <w:rFonts w:ascii="Times New Roman" w:hAnsi="Times New Roman" w:cs="Times New Roman"/>
          <w:sz w:val="24"/>
        </w:rPr>
        <w:t xml:space="preserve"> as </w:t>
      </w:r>
      <w:r>
        <w:rPr>
          <w:rFonts w:ascii="Times New Roman" w:hAnsi="Times New Roman" w:cs="Times New Roman"/>
          <w:sz w:val="24"/>
        </w:rPr>
        <w:t>a lessons teacher</w:t>
      </w:r>
      <w:r w:rsidR="007B0E30">
        <w:rPr>
          <w:rFonts w:ascii="Times New Roman" w:hAnsi="Times New Roman" w:cs="Times New Roman"/>
          <w:sz w:val="24"/>
        </w:rPr>
        <w:t xml:space="preserve"> taught me</w:t>
      </w:r>
      <w:r w:rsidRPr="00BB27F9">
        <w:rPr>
          <w:rFonts w:ascii="Times New Roman" w:hAnsi="Times New Roman" w:cs="Times New Roman"/>
          <w:sz w:val="24"/>
        </w:rPr>
        <w:t xml:space="preserve"> Accountability and other necessary skills.</w:t>
      </w: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BB27F9">
        <w:rPr>
          <w:rFonts w:ascii="Times New Roman" w:hAnsi="Times New Roman" w:cs="Times New Roman"/>
          <w:sz w:val="24"/>
        </w:rPr>
        <w:t>I am confident th</w:t>
      </w:r>
      <w:r>
        <w:rPr>
          <w:rFonts w:ascii="Times New Roman" w:hAnsi="Times New Roman" w:cs="Times New Roman"/>
          <w:sz w:val="24"/>
        </w:rPr>
        <w:t xml:space="preserve">at my experience </w:t>
      </w:r>
      <w:r w:rsidRPr="00BB27F9">
        <w:rPr>
          <w:rFonts w:ascii="Times New Roman" w:hAnsi="Times New Roman" w:cs="Times New Roman"/>
          <w:sz w:val="24"/>
        </w:rPr>
        <w:t>qualify me for consideration. I have also enclosed my resume. I look forward to meeting with you and discussing my qualifications in more detail</w:t>
      </w: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BB27F9">
        <w:rPr>
          <w:rFonts w:ascii="Times New Roman" w:hAnsi="Times New Roman" w:cs="Times New Roman"/>
          <w:sz w:val="24"/>
        </w:rPr>
        <w:t>Sincerely,</w:t>
      </w:r>
    </w:p>
    <w:p w:rsidR="00BB27F9" w:rsidRPr="00BB27F9" w:rsidRDefault="00BB27F9" w:rsidP="00BB27F9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BB27F9">
        <w:rPr>
          <w:rFonts w:ascii="Times New Roman" w:hAnsi="Times New Roman" w:cs="Times New Roman"/>
          <w:sz w:val="24"/>
        </w:rPr>
        <w:t>Sh</w:t>
      </w:r>
      <w:r>
        <w:rPr>
          <w:rFonts w:ascii="Times New Roman" w:hAnsi="Times New Roman" w:cs="Times New Roman"/>
          <w:sz w:val="24"/>
        </w:rPr>
        <w:t>ierneil Mundy</w:t>
      </w:r>
    </w:p>
    <w:p w:rsidR="00BB27F9" w:rsidRDefault="00BB27F9" w:rsidP="00BB27F9">
      <w:pPr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9A95795103A94C65BE0568855AA3BEB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5A102A" w:rsidP="003856C9">
                <w:pPr>
                  <w:pStyle w:val="Heading1"/>
                </w:pPr>
                <w:r>
                  <w:t>Shierneil mundy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D99FDD5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A102A" w:rsidP="005A102A">
                  <w:pPr>
                    <w:pStyle w:val="Heading3"/>
                  </w:pPr>
                  <w:r>
                    <w:t>havenmundy@gmail.com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D4ECC9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A102A" w:rsidP="005A102A">
                  <w:pPr>
                    <w:pStyle w:val="Heading3"/>
                  </w:pPr>
                  <w:r>
                    <w:t>868-279-0812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2E2D9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D643E3D507A4556AFBF9FC2426C90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CC7541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A102A" w:rsidP="00114195">
                  <w:r>
                    <w:t xml:space="preserve">Looking for </w:t>
                  </w:r>
                  <w:r w:rsidR="00114195">
                    <w:t>Cashier</w:t>
                  </w:r>
                  <w:bookmarkStart w:id="0" w:name="_GoBack"/>
                  <w:bookmarkEnd w:id="0"/>
                  <w:r>
                    <w:t xml:space="preserve"> 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2E2D9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902798545FB4175AAC4C85749085C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9E2DF1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102A" w:rsidRDefault="005A102A" w:rsidP="005A102A">
                  <w:r>
                    <w:t>Communication.</w:t>
                  </w:r>
                </w:p>
                <w:p w:rsidR="005A102A" w:rsidRDefault="005A102A" w:rsidP="005A102A">
                  <w:r>
                    <w:t>Ability to Work Under Pressure.</w:t>
                  </w:r>
                </w:p>
                <w:p w:rsidR="005A102A" w:rsidRDefault="005A102A" w:rsidP="005A102A">
                  <w:r>
                    <w:t>Decision Making.</w:t>
                  </w:r>
                </w:p>
                <w:p w:rsidR="005A102A" w:rsidRDefault="005A102A" w:rsidP="005A102A">
                  <w:r>
                    <w:t>Time Management.</w:t>
                  </w:r>
                </w:p>
                <w:p w:rsidR="005A102A" w:rsidRDefault="005A102A" w:rsidP="005A102A">
                  <w:r>
                    <w:t>Self-motivation.</w:t>
                  </w:r>
                </w:p>
                <w:p w:rsidR="005A102A" w:rsidRDefault="005A102A" w:rsidP="005A102A">
                  <w:r>
                    <w:t>Conflict Resolution.</w:t>
                  </w:r>
                </w:p>
                <w:p w:rsidR="00463463" w:rsidRPr="005152F2" w:rsidRDefault="005A102A" w:rsidP="005A102A">
                  <w:r>
                    <w:t>Leadership.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BB27F9">
              <w:trPr>
                <w:trHeight w:val="3978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E2D9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80243F16E114C3382363A22A834CA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5A102A" w:rsidP="002B3890">
                  <w:pPr>
                    <w:pStyle w:val="Heading4"/>
                  </w:pPr>
                  <w:r>
                    <w:t>lessons teacher</w:t>
                  </w:r>
                </w:p>
                <w:p w:rsidR="008F6337" w:rsidRPr="005152F2" w:rsidRDefault="005A102A" w:rsidP="008F6337">
                  <w:pPr>
                    <w:pStyle w:val="Heading5"/>
                  </w:pPr>
                  <w:r>
                    <w:t xml:space="preserve">January 2018- </w:t>
                  </w:r>
                  <w:r w:rsidR="007B0E30">
                    <w:t>April 2018</w:t>
                  </w:r>
                </w:p>
                <w:p w:rsidR="008F6337" w:rsidRDefault="005A102A" w:rsidP="00BB27F9">
                  <w:r>
                    <w:t>Responsible for giving Primary school students extra care, work and support to allow for successful completion of the Secondary Entrance Assessment.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E2D9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8D19163D4D64DF5BE81DF12693EA8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5A102A" w:rsidP="002B3890">
                  <w:pPr>
                    <w:pStyle w:val="Heading4"/>
                  </w:pPr>
                  <w:r>
                    <w:t xml:space="preserve">Bachelor of education </w:t>
                  </w:r>
                </w:p>
                <w:p w:rsidR="007B2F5C" w:rsidRPr="005152F2" w:rsidRDefault="005A102A" w:rsidP="007B2F5C">
                  <w:pPr>
                    <w:pStyle w:val="Heading5"/>
                  </w:pPr>
                  <w:r>
                    <w:t>University of Trinidad and Tobago</w:t>
                  </w:r>
                </w:p>
                <w:p w:rsidR="008F6337" w:rsidRDefault="005A102A" w:rsidP="005A102A">
                  <w:r>
                    <w:t>Current GPA of 3.08</w:t>
                  </w:r>
                </w:p>
                <w:p w:rsidR="005A102A" w:rsidRDefault="005A102A" w:rsidP="005A102A">
                  <w:r>
                    <w:t>From January 2017 – Present</w:t>
                  </w:r>
                </w:p>
                <w:p w:rsidR="005A102A" w:rsidRDefault="005A102A" w:rsidP="005A102A">
                  <w:pPr>
                    <w:pStyle w:val="Heading4"/>
                  </w:pPr>
                  <w:r>
                    <w:t>csec</w:t>
                  </w:r>
                </w:p>
                <w:p w:rsidR="005A102A" w:rsidRDefault="005A102A" w:rsidP="005A102A">
                  <w:r>
                    <w:t>Holy Name Convent Port of Spain</w:t>
                  </w:r>
                </w:p>
                <w:p w:rsidR="005A102A" w:rsidRDefault="00BB27F9" w:rsidP="005A102A">
                  <w:r>
                    <w:t>Biology 3</w:t>
                  </w:r>
                </w:p>
                <w:p w:rsidR="00BB27F9" w:rsidRDefault="00BB27F9" w:rsidP="005A102A">
                  <w:r>
                    <w:t>History 3</w:t>
                  </w:r>
                </w:p>
                <w:p w:rsidR="00BB27F9" w:rsidRDefault="00BB27F9" w:rsidP="005A102A">
                  <w:r>
                    <w:t>Engish A 1</w:t>
                  </w:r>
                </w:p>
                <w:p w:rsidR="00BB27F9" w:rsidRDefault="00BB27F9" w:rsidP="005A102A">
                  <w:r>
                    <w:t>English B 2</w:t>
                  </w:r>
                </w:p>
                <w:p w:rsidR="00BB27F9" w:rsidRDefault="00BB27F9" w:rsidP="005A102A">
                  <w:r>
                    <w:t>French 3</w:t>
                  </w:r>
                </w:p>
                <w:p w:rsidR="00BB27F9" w:rsidRDefault="00BB27F9" w:rsidP="005A102A">
                  <w:r>
                    <w:t>Mathematics 1</w:t>
                  </w:r>
                </w:p>
                <w:p w:rsidR="00BB27F9" w:rsidRDefault="00BB27F9" w:rsidP="005A102A">
                  <w:r>
                    <w:t>Geography 3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2E2D9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1C550773B694AE69DECF02246BFC7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BB27F9" w:rsidRDefault="005A102A" w:rsidP="00BB27F9">
                  <w:r>
                    <w:t>Head of the Sunday school at Life Redeeming Ministries Debe</w:t>
                  </w:r>
                  <w:r w:rsidR="00BB27F9">
                    <w:t>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BB27F9">
      <w:pPr>
        <w:pStyle w:val="NoSpacing"/>
        <w:jc w:val="both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D92" w:rsidRDefault="002E2D92" w:rsidP="003856C9">
      <w:pPr>
        <w:spacing w:after="0" w:line="240" w:lineRule="auto"/>
      </w:pPr>
      <w:r>
        <w:separator/>
      </w:r>
    </w:p>
  </w:endnote>
  <w:endnote w:type="continuationSeparator" w:id="0">
    <w:p w:rsidR="002E2D92" w:rsidRDefault="002E2D9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68364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114195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CD038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D92" w:rsidRDefault="002E2D92" w:rsidP="003856C9">
      <w:pPr>
        <w:spacing w:after="0" w:line="240" w:lineRule="auto"/>
      </w:pPr>
      <w:r>
        <w:separator/>
      </w:r>
    </w:p>
  </w:footnote>
  <w:footnote w:type="continuationSeparator" w:id="0">
    <w:p w:rsidR="002E2D92" w:rsidRDefault="002E2D9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FB3BE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A99D3F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2A"/>
    <w:rsid w:val="00052BE1"/>
    <w:rsid w:val="0007412A"/>
    <w:rsid w:val="000E69D2"/>
    <w:rsid w:val="0010199E"/>
    <w:rsid w:val="00114195"/>
    <w:rsid w:val="001765FE"/>
    <w:rsid w:val="0019561F"/>
    <w:rsid w:val="001B32D2"/>
    <w:rsid w:val="001E126D"/>
    <w:rsid w:val="00293B83"/>
    <w:rsid w:val="002A3621"/>
    <w:rsid w:val="002A3ACF"/>
    <w:rsid w:val="002B3890"/>
    <w:rsid w:val="002B7747"/>
    <w:rsid w:val="002C77B9"/>
    <w:rsid w:val="002E2D92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02A"/>
    <w:rsid w:val="005A1E51"/>
    <w:rsid w:val="005A7E57"/>
    <w:rsid w:val="00616FF4"/>
    <w:rsid w:val="006A3CE7"/>
    <w:rsid w:val="00743379"/>
    <w:rsid w:val="007803B7"/>
    <w:rsid w:val="007B0E30"/>
    <w:rsid w:val="007B2F5C"/>
    <w:rsid w:val="007C5F05"/>
    <w:rsid w:val="00832043"/>
    <w:rsid w:val="00832F81"/>
    <w:rsid w:val="00863690"/>
    <w:rsid w:val="008C7CA2"/>
    <w:rsid w:val="008F6337"/>
    <w:rsid w:val="00A42F91"/>
    <w:rsid w:val="00AE0B9E"/>
    <w:rsid w:val="00AF1258"/>
    <w:rsid w:val="00B01E52"/>
    <w:rsid w:val="00B550FC"/>
    <w:rsid w:val="00B85871"/>
    <w:rsid w:val="00B93310"/>
    <w:rsid w:val="00BB27F9"/>
    <w:rsid w:val="00BC1F18"/>
    <w:rsid w:val="00BD2E58"/>
    <w:rsid w:val="00BF6BAB"/>
    <w:rsid w:val="00C007A5"/>
    <w:rsid w:val="00C25C76"/>
    <w:rsid w:val="00C4403A"/>
    <w:rsid w:val="00CE6306"/>
    <w:rsid w:val="00D067E2"/>
    <w:rsid w:val="00D11C4D"/>
    <w:rsid w:val="00D5067A"/>
    <w:rsid w:val="00DC79BB"/>
    <w:rsid w:val="00DF2CA2"/>
    <w:rsid w:val="00E34D58"/>
    <w:rsid w:val="00E941EF"/>
    <w:rsid w:val="00EB1C1B"/>
    <w:rsid w:val="00F56435"/>
    <w:rsid w:val="00F862B1"/>
    <w:rsid w:val="00FA07AA"/>
    <w:rsid w:val="00FB0A17"/>
    <w:rsid w:val="00FB6A8F"/>
    <w:rsid w:val="00FE20E6"/>
    <w:rsid w:val="00FE7FC3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40A07E-8316-4854-974B-52FE777A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2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venmundy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ostolic%20Outreach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5795103A94C65BE0568855AA3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2FA2-7FE4-4FC1-B7C9-3F85382CD068}"/>
      </w:docPartPr>
      <w:docPartBody>
        <w:p w:rsidR="00371A68" w:rsidRDefault="00BB3DBD">
          <w:pPr>
            <w:pStyle w:val="9A95795103A94C65BE0568855AA3BEB9"/>
          </w:pPr>
          <w:r w:rsidRPr="005152F2">
            <w:t>Your Name</w:t>
          </w:r>
        </w:p>
      </w:docPartBody>
    </w:docPart>
    <w:docPart>
      <w:docPartPr>
        <w:name w:val="FD643E3D507A4556AFBF9FC2426C9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B74B7-ECA0-48CF-AE2E-79B2778C0274}"/>
      </w:docPartPr>
      <w:docPartBody>
        <w:p w:rsidR="00371A68" w:rsidRDefault="00BB3DBD">
          <w:pPr>
            <w:pStyle w:val="FD643E3D507A4556AFBF9FC2426C90AB"/>
          </w:pPr>
          <w:r>
            <w:t>Objective</w:t>
          </w:r>
        </w:p>
      </w:docPartBody>
    </w:docPart>
    <w:docPart>
      <w:docPartPr>
        <w:name w:val="7902798545FB4175AAC4C85749085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4495D-759B-40B2-A50B-D523969E66FF}"/>
      </w:docPartPr>
      <w:docPartBody>
        <w:p w:rsidR="00371A68" w:rsidRDefault="00BB3DBD">
          <w:pPr>
            <w:pStyle w:val="7902798545FB4175AAC4C85749085CD8"/>
          </w:pPr>
          <w:r>
            <w:t>Skills</w:t>
          </w:r>
        </w:p>
      </w:docPartBody>
    </w:docPart>
    <w:docPart>
      <w:docPartPr>
        <w:name w:val="B80243F16E114C3382363A22A834C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081C-2C4C-45B2-8D25-A5A468433473}"/>
      </w:docPartPr>
      <w:docPartBody>
        <w:p w:rsidR="00371A68" w:rsidRDefault="00BB3DBD">
          <w:pPr>
            <w:pStyle w:val="B80243F16E114C3382363A22A834CA00"/>
          </w:pPr>
          <w:r w:rsidRPr="005152F2">
            <w:t>Experience</w:t>
          </w:r>
        </w:p>
      </w:docPartBody>
    </w:docPart>
    <w:docPart>
      <w:docPartPr>
        <w:name w:val="E8D19163D4D64DF5BE81DF12693EA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F176E-1988-48D7-AD03-872120B15E6B}"/>
      </w:docPartPr>
      <w:docPartBody>
        <w:p w:rsidR="00371A68" w:rsidRDefault="00BB3DBD">
          <w:pPr>
            <w:pStyle w:val="E8D19163D4D64DF5BE81DF12693EA8C4"/>
          </w:pPr>
          <w:r w:rsidRPr="005152F2">
            <w:t>Education</w:t>
          </w:r>
        </w:p>
      </w:docPartBody>
    </w:docPart>
    <w:docPart>
      <w:docPartPr>
        <w:name w:val="41C550773B694AE69DECF02246BFC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03108-206F-4F9B-A9B6-CCEF92E1A670}"/>
      </w:docPartPr>
      <w:docPartBody>
        <w:p w:rsidR="00371A68" w:rsidRDefault="00BB3DBD">
          <w:pPr>
            <w:pStyle w:val="41C550773B694AE69DECF02246BFC7A7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BD"/>
    <w:rsid w:val="001C6788"/>
    <w:rsid w:val="00231E49"/>
    <w:rsid w:val="002646FD"/>
    <w:rsid w:val="00371A68"/>
    <w:rsid w:val="006675AB"/>
    <w:rsid w:val="00BB3DBD"/>
    <w:rsid w:val="00CC31F4"/>
    <w:rsid w:val="00D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95795103A94C65BE0568855AA3BEB9">
    <w:name w:val="9A95795103A94C65BE0568855AA3BEB9"/>
  </w:style>
  <w:style w:type="paragraph" w:customStyle="1" w:styleId="C9D442F9B3984F3FB3C180DBE3CBD293">
    <w:name w:val="C9D442F9B3984F3FB3C180DBE3CBD293"/>
  </w:style>
  <w:style w:type="paragraph" w:customStyle="1" w:styleId="01EE88C67AE54454B6C480B2A8C1FE8C">
    <w:name w:val="01EE88C67AE54454B6C480B2A8C1FE8C"/>
  </w:style>
  <w:style w:type="paragraph" w:customStyle="1" w:styleId="A1537E2582214FF2BBE5AAA69D095ABD">
    <w:name w:val="A1537E2582214FF2BBE5AAA69D095ABD"/>
  </w:style>
  <w:style w:type="paragraph" w:customStyle="1" w:styleId="E4A6907C39BF4C6BBE78898D468BB400">
    <w:name w:val="E4A6907C39BF4C6BBE78898D468BB400"/>
  </w:style>
  <w:style w:type="paragraph" w:customStyle="1" w:styleId="FD643E3D507A4556AFBF9FC2426C90AB">
    <w:name w:val="FD643E3D507A4556AFBF9FC2426C90AB"/>
  </w:style>
  <w:style w:type="paragraph" w:customStyle="1" w:styleId="944AE3F3D262473090D7AF20E438017D">
    <w:name w:val="944AE3F3D262473090D7AF20E438017D"/>
  </w:style>
  <w:style w:type="paragraph" w:customStyle="1" w:styleId="7902798545FB4175AAC4C85749085CD8">
    <w:name w:val="7902798545FB4175AAC4C85749085CD8"/>
  </w:style>
  <w:style w:type="paragraph" w:customStyle="1" w:styleId="403902FA36A6497FA057A2C5E892BEA5">
    <w:name w:val="403902FA36A6497FA057A2C5E892BEA5"/>
  </w:style>
  <w:style w:type="paragraph" w:customStyle="1" w:styleId="B80243F16E114C3382363A22A834CA00">
    <w:name w:val="B80243F16E114C3382363A22A834CA00"/>
  </w:style>
  <w:style w:type="paragraph" w:customStyle="1" w:styleId="423FB2501E1442A9B280FC45003D91DB">
    <w:name w:val="423FB2501E1442A9B280FC45003D91DB"/>
  </w:style>
  <w:style w:type="paragraph" w:customStyle="1" w:styleId="E9870B05B6C3476A922A69A3457FEA8D">
    <w:name w:val="E9870B05B6C3476A922A69A3457FEA8D"/>
  </w:style>
  <w:style w:type="paragraph" w:customStyle="1" w:styleId="4AEC7130D6CE43C091BD6065572EBCAD">
    <w:name w:val="4AEC7130D6CE43C091BD6065572EBCAD"/>
  </w:style>
  <w:style w:type="paragraph" w:customStyle="1" w:styleId="22CDE17238D048A0B760CA95223A9B4B">
    <w:name w:val="22CDE17238D048A0B760CA95223A9B4B"/>
  </w:style>
  <w:style w:type="paragraph" w:customStyle="1" w:styleId="80BB74C6801E4FCBB1E17A3BA906C23B">
    <w:name w:val="80BB74C6801E4FCBB1E17A3BA906C23B"/>
  </w:style>
  <w:style w:type="paragraph" w:customStyle="1" w:styleId="3DB15FF2E6A24C1D82CBC5D65507AB05">
    <w:name w:val="3DB15FF2E6A24C1D82CBC5D65507AB05"/>
  </w:style>
  <w:style w:type="paragraph" w:customStyle="1" w:styleId="E8D19163D4D64DF5BE81DF12693EA8C4">
    <w:name w:val="E8D19163D4D64DF5BE81DF12693EA8C4"/>
  </w:style>
  <w:style w:type="paragraph" w:customStyle="1" w:styleId="A18793A16D4F462E9352D385A7E0DC9E">
    <w:name w:val="A18793A16D4F462E9352D385A7E0DC9E"/>
  </w:style>
  <w:style w:type="paragraph" w:customStyle="1" w:styleId="996F9BD773D2475F894B8EE80085FB89">
    <w:name w:val="996F9BD773D2475F894B8EE80085FB89"/>
  </w:style>
  <w:style w:type="paragraph" w:customStyle="1" w:styleId="FA2005E4B1E54916807FA5F42865B944">
    <w:name w:val="FA2005E4B1E54916807FA5F42865B944"/>
  </w:style>
  <w:style w:type="paragraph" w:customStyle="1" w:styleId="41C550773B694AE69DECF02246BFC7A7">
    <w:name w:val="41C550773B694AE69DECF02246BFC7A7"/>
  </w:style>
  <w:style w:type="paragraph" w:customStyle="1" w:styleId="8ACD0B7C7DD843FB8965EB0F30102BD2">
    <w:name w:val="8ACD0B7C7DD843FB8965EB0F30102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Shierneil mundy</dc:creator>
  <cp:keywords/>
  <dc:description/>
  <cp:lastModifiedBy>Apostolic Outreach</cp:lastModifiedBy>
  <cp:revision>13</cp:revision>
  <dcterms:created xsi:type="dcterms:W3CDTF">2018-04-13T14:54:00Z</dcterms:created>
  <dcterms:modified xsi:type="dcterms:W3CDTF">2018-04-18T13:48:00Z</dcterms:modified>
</cp:coreProperties>
</file>