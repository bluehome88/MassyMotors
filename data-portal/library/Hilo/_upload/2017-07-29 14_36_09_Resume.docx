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61" w:rsidRDefault="008541DF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5230307B728744E0B1768E045F9D117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E7202">
            <w:t>LP#62 Upper Plover Street Morvant</w:t>
          </w:r>
          <w:r w:rsidR="00455B20">
            <w:t xml:space="preserve"> </w:t>
          </w:r>
        </w:sdtContent>
      </w:sdt>
    </w:p>
    <w:sdt>
      <w:sdtPr>
        <w:alias w:val="Category"/>
        <w:tag w:val=""/>
        <w:id w:val="1543715586"/>
        <w:placeholder>
          <w:docPart w:val="2C3F4E7B8C094EF4BEC36635CB9A469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DE7361" w:rsidRDefault="006E7202">
          <w:pPr>
            <w:pStyle w:val="ContactInfo"/>
          </w:pPr>
          <w:r>
            <w:t>(1868)362-4340/ (1868)625-6689</w:t>
          </w:r>
        </w:p>
      </w:sdtContent>
    </w:sdt>
    <w:p w:rsidR="00DE7361" w:rsidRPr="006E7202" w:rsidRDefault="006E7202" w:rsidP="006E7202">
      <w:pPr>
        <w:pStyle w:val="ContactInfo"/>
        <w:jc w:val="center"/>
        <w:rPr>
          <w:color w:val="auto"/>
        </w:rPr>
      </w:pPr>
      <w:r>
        <w:rPr>
          <w:color w:val="auto"/>
        </w:rPr>
        <w:t xml:space="preserve">  </w:t>
      </w:r>
    </w:p>
    <w:sdt>
      <w:sdtPr>
        <w:rPr>
          <w:rStyle w:val="Emphasis"/>
          <w:color w:val="auto"/>
        </w:rPr>
        <w:alias w:val="Email"/>
        <w:tag w:val=""/>
        <w:id w:val="1889536063"/>
        <w:placeholder>
          <w:docPart w:val="19EE4F4E50904CD4921662E85DAC071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DE7361" w:rsidRPr="006E7202" w:rsidRDefault="006E7202">
          <w:pPr>
            <w:pStyle w:val="ContactInfo"/>
            <w:rPr>
              <w:rStyle w:val="Emphasis"/>
              <w:color w:val="auto"/>
            </w:rPr>
          </w:pPr>
          <w:r w:rsidRPr="006E7202">
            <w:rPr>
              <w:rStyle w:val="Emphasis"/>
              <w:color w:val="auto"/>
            </w:rPr>
            <w:t>samtrini87@yahoo.com</w:t>
          </w:r>
        </w:p>
      </w:sdtContent>
    </w:sdt>
    <w:p w:rsidR="00DE7361" w:rsidRPr="006E7202" w:rsidRDefault="008541DF">
      <w:pPr>
        <w:pStyle w:val="Name"/>
        <w:rPr>
          <w:rFonts w:ascii="Times New Roman" w:hAnsi="Times New Roman" w:cs="Times New Roman"/>
          <w:color w:val="auto"/>
        </w:rPr>
      </w:pPr>
      <w:sdt>
        <w:sdtPr>
          <w:rPr>
            <w:color w:val="auto"/>
          </w:rPr>
          <w:alias w:val="Your Name"/>
          <w:tag w:val=""/>
          <w:id w:val="1197042864"/>
          <w:placeholder>
            <w:docPart w:val="195B69ED78694B3FBCD169C0A7BEF01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4796C">
            <w:rPr>
              <w:color w:val="auto"/>
              <w:lang w:val="en-TT"/>
            </w:rPr>
            <w:t>Samantha harley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DE7361">
        <w:tc>
          <w:tcPr>
            <w:tcW w:w="1778" w:type="dxa"/>
          </w:tcPr>
          <w:p w:rsidR="00DE7361" w:rsidRDefault="008D1068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DE7361" w:rsidRDefault="00DE7361"/>
        </w:tc>
        <w:tc>
          <w:tcPr>
            <w:tcW w:w="7830" w:type="dxa"/>
          </w:tcPr>
          <w:p w:rsidR="00DE7361" w:rsidRDefault="006E7202" w:rsidP="006E7202">
            <w:pPr>
              <w:pStyle w:val="ResumeText"/>
            </w:pPr>
            <w:r>
              <w:t>I am seeking employment with a company where I can use my talents and skills to grow and expand the company.</w:t>
            </w:r>
          </w:p>
        </w:tc>
      </w:tr>
      <w:tr w:rsidR="00DE7361">
        <w:tc>
          <w:tcPr>
            <w:tcW w:w="1778" w:type="dxa"/>
          </w:tcPr>
          <w:p w:rsidR="00DE7361" w:rsidRDefault="008D1068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DE7361" w:rsidRDefault="00DE7361"/>
        </w:tc>
        <w:tc>
          <w:tcPr>
            <w:tcW w:w="7830" w:type="dxa"/>
          </w:tcPr>
          <w:p w:rsidR="00DE7361" w:rsidRDefault="006E7202" w:rsidP="006E7202">
            <w:pPr>
              <w:pStyle w:val="ResumeText"/>
            </w:pPr>
            <w:r>
              <w:t>Typing, Computer literate, ability to multitask</w:t>
            </w:r>
          </w:p>
        </w:tc>
      </w:tr>
      <w:tr w:rsidR="00DE7361">
        <w:tc>
          <w:tcPr>
            <w:tcW w:w="1778" w:type="dxa"/>
          </w:tcPr>
          <w:p w:rsidR="00DE7361" w:rsidRDefault="008D1068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DE7361" w:rsidRDefault="00DE736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 w:val="0"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DE3365F95FAF4AC69B91C9358419BBEA"/>
                  </w:placeholder>
                  <w15:color w:val="C0C0C0"/>
                  <w15:repeatingSectionItem/>
                </w:sdtPr>
                <w:sdtEndPr/>
                <w:sdtContent>
                  <w:p w:rsidR="00DE7361" w:rsidRDefault="006E7202">
                    <w:pPr>
                      <w:pStyle w:val="Heading2"/>
                    </w:pPr>
                    <w:r>
                      <w:t>[Office assistant, St agnes anglican primary school]</w:t>
                    </w:r>
                  </w:p>
                  <w:p w:rsidR="00DE7361" w:rsidRDefault="006E7202">
                    <w:pPr>
                      <w:pStyle w:val="ResumeText"/>
                    </w:pPr>
                    <w:r>
                      <w:t>[September 14</w:t>
                    </w:r>
                    <w:r w:rsidRPr="006E7202">
                      <w:rPr>
                        <w:vertAlign w:val="superscript"/>
                      </w:rPr>
                      <w:t>th</w:t>
                    </w:r>
                    <w:r>
                      <w:t xml:space="preserve"> 2015 to present]</w:t>
                    </w:r>
                  </w:p>
                  <w:p w:rsidR="006E7202" w:rsidRDefault="006E7202">
                    <w:pPr>
                      <w:pStyle w:val="ResumeText"/>
                    </w:pPr>
                    <w:r>
                      <w:t xml:space="preserve">Key responsibilities: preparing letters and important documents </w:t>
                    </w:r>
                  </w:p>
                  <w:p w:rsidR="006E7202" w:rsidRDefault="006E7202">
                    <w:pPr>
                      <w:pStyle w:val="ResumeText"/>
                    </w:pPr>
                    <w:r>
                      <w:t>Typing, photocopying.</w:t>
                    </w:r>
                  </w:p>
                  <w:p w:rsidR="006E7202" w:rsidRDefault="006E7202">
                    <w:pPr>
                      <w:pStyle w:val="ResumeText"/>
                    </w:pPr>
                  </w:p>
                  <w:p w:rsidR="00DE7361" w:rsidRDefault="008541DF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DE3365F95FAF4AC69B91C9358419BBEA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 w:val="0"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DE7361" w:rsidRDefault="008541DF" w:rsidP="006B09F7">
                    <w:pPr>
                      <w:pStyle w:val="Heading2"/>
                    </w:pPr>
                  </w:p>
                </w:sdtContent>
              </w:sdt>
            </w:sdtContent>
          </w:sdt>
        </w:tc>
      </w:tr>
      <w:tr w:rsidR="00DE7361">
        <w:tc>
          <w:tcPr>
            <w:tcW w:w="1778" w:type="dxa"/>
          </w:tcPr>
          <w:p w:rsidR="00DE7361" w:rsidRDefault="008D1068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DE7361" w:rsidRDefault="00DE736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DE3365F95FAF4AC69B91C9358419BBEA"/>
                  </w:placeholder>
                  <w15:repeatingSectionItem/>
                </w:sdtPr>
                <w:sdtEndPr/>
                <w:sdtContent>
                  <w:p w:rsidR="00DE7361" w:rsidRDefault="006E7202" w:rsidP="006E7202">
                    <w:pPr>
                      <w:pStyle w:val="Heading2"/>
                      <w:spacing w:line="240" w:lineRule="auto"/>
                    </w:pPr>
                    <w:r>
                      <w:t>[success laventille secondary school]</w:t>
                    </w:r>
                  </w:p>
                  <w:p w:rsidR="006E7202" w:rsidRDefault="006E7202" w:rsidP="006E7202">
                    <w:pPr>
                      <w:spacing w:line="240" w:lineRule="auto"/>
                    </w:pPr>
                    <w:r>
                      <w:t>Human and Social Biology-grade 3</w:t>
                    </w:r>
                  </w:p>
                  <w:p w:rsidR="006E7202" w:rsidRDefault="006E7202" w:rsidP="006E7202">
                    <w:pPr>
                      <w:spacing w:line="240" w:lineRule="auto"/>
                    </w:pPr>
                    <w:r>
                      <w:t>English-grade 2</w:t>
                    </w:r>
                  </w:p>
                  <w:p w:rsidR="006E7202" w:rsidRPr="006E7202" w:rsidRDefault="006E7202" w:rsidP="00802B73">
                    <w:pPr>
                      <w:spacing w:line="240" w:lineRule="auto"/>
                      <w:rPr>
                        <w:b/>
                      </w:rPr>
                    </w:pPr>
                    <w:r w:rsidRPr="006E7202">
                      <w:rPr>
                        <w:b/>
                        <w:color w:val="auto"/>
                      </w:rPr>
                      <w:t>[DOWNER’S EDUCATIONAL INSTITUTE]</w:t>
                    </w:r>
                  </w:p>
                  <w:p w:rsidR="006E7202" w:rsidRDefault="00802B73" w:rsidP="00802B73">
                    <w:pPr>
                      <w:spacing w:line="240" w:lineRule="auto"/>
                    </w:pPr>
                    <w:r>
                      <w:t>Mathematics-grade 3</w:t>
                    </w:r>
                  </w:p>
                  <w:p w:rsidR="00802B73" w:rsidRDefault="00802B73" w:rsidP="00802B73">
                    <w:pPr>
                      <w:spacing w:line="240" w:lineRule="auto"/>
                    </w:pPr>
                    <w:r>
                      <w:t>Geography-grade 3</w:t>
                    </w:r>
                  </w:p>
                  <w:p w:rsidR="00802B73" w:rsidRDefault="00802B73" w:rsidP="00802B73">
                    <w:pPr>
                      <w:spacing w:line="240" w:lineRule="auto"/>
                    </w:pPr>
                    <w:r>
                      <w:t>Biology-grade 2</w:t>
                    </w:r>
                  </w:p>
                  <w:p w:rsidR="00DE7361" w:rsidRDefault="008541DF" w:rsidP="006E7202"/>
                </w:sdtContent>
              </w:sdt>
            </w:sdtContent>
          </w:sdt>
        </w:tc>
      </w:tr>
      <w:tr w:rsidR="00DE7361" w:rsidTr="00802B73">
        <w:trPr>
          <w:trHeight w:val="29"/>
        </w:trPr>
        <w:tc>
          <w:tcPr>
            <w:tcW w:w="1778" w:type="dxa"/>
          </w:tcPr>
          <w:p w:rsidR="00DE7361" w:rsidRDefault="008D1068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DE7361" w:rsidRDefault="00DE736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E3365F95FAF4AC69B91C9358419BBEA"/>
                  </w:placeholder>
                  <w15:color w:val="C0C0C0"/>
                  <w15:repeatingSectionItem/>
                </w:sdtPr>
                <w:sdtEndPr/>
                <w:sdtContent>
                  <w:p w:rsidR="00802B73" w:rsidRPr="0084796C" w:rsidRDefault="00802B73" w:rsidP="00802B73">
                    <w:pPr>
                      <w:pStyle w:val="Heading2"/>
                      <w:rPr>
                        <w:color w:val="auto"/>
                      </w:rPr>
                    </w:pPr>
                    <w:r w:rsidRPr="0084796C">
                      <w:rPr>
                        <w:color w:val="auto"/>
                      </w:rPr>
                      <w:t>[cristal gilkes]</w:t>
                    </w:r>
                  </w:p>
                  <w:p w:rsidR="00802B73" w:rsidRPr="0084796C" w:rsidRDefault="00802B73" w:rsidP="00802B73">
                    <w:pPr>
                      <w:rPr>
                        <w:b/>
                        <w:color w:val="808080" w:themeColor="background1" w:themeShade="80"/>
                      </w:rPr>
                    </w:pPr>
                    <w:r w:rsidRPr="0084796C">
                      <w:rPr>
                        <w:b/>
                        <w:color w:val="808080" w:themeColor="background1" w:themeShade="80"/>
                      </w:rPr>
                      <w:t>Restaurant Owner(792-4473)</w:t>
                    </w:r>
                  </w:p>
                  <w:p w:rsidR="00C20500" w:rsidRDefault="0084796C" w:rsidP="00802B73">
                    <w:pPr>
                      <w:rPr>
                        <w:b/>
                        <w:color w:val="auto"/>
                      </w:rPr>
                    </w:pPr>
                    <w:r w:rsidRPr="0084796C">
                      <w:rPr>
                        <w:b/>
                        <w:color w:val="auto"/>
                      </w:rPr>
                      <w:t>[RAWLE CARR]</w:t>
                    </w:r>
                  </w:p>
                  <w:p w:rsidR="0084796C" w:rsidRPr="0084796C" w:rsidRDefault="0084796C" w:rsidP="00802B73">
                    <w:pPr>
                      <w:rPr>
                        <w:b/>
                        <w:color w:val="808080" w:themeColor="background1" w:themeShade="80"/>
                      </w:rPr>
                    </w:pPr>
                    <w:r w:rsidRPr="0084796C">
                      <w:rPr>
                        <w:b/>
                        <w:color w:val="808080" w:themeColor="background1" w:themeShade="80"/>
                      </w:rPr>
                      <w:t>Teacher111 Business Studies</w:t>
                    </w:r>
                    <w:r>
                      <w:rPr>
                        <w:b/>
                        <w:color w:val="808080" w:themeColor="background1" w:themeShade="80"/>
                      </w:rPr>
                      <w:t>(373-3721)</w:t>
                    </w:r>
                  </w:p>
                  <w:p w:rsidR="0084796C" w:rsidRPr="00802B73" w:rsidRDefault="0084796C" w:rsidP="00802B73">
                    <w:pPr>
                      <w:rPr>
                        <w:b/>
                      </w:rPr>
                    </w:pPr>
                  </w:p>
                  <w:p w:rsidR="00DE7361" w:rsidRDefault="008541DF" w:rsidP="00802B73"/>
                </w:sdtContent>
              </w:sdt>
            </w:sdtContent>
          </w:sdt>
        </w:tc>
      </w:tr>
    </w:tbl>
    <w:p w:rsidR="00DE7361" w:rsidRDefault="00DE7361"/>
    <w:sectPr w:rsidR="00DE7361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7D7" w:rsidRDefault="000807D7">
      <w:pPr>
        <w:spacing w:before="0" w:after="0" w:line="240" w:lineRule="auto"/>
      </w:pPr>
      <w:r>
        <w:separator/>
      </w:r>
    </w:p>
  </w:endnote>
  <w:endnote w:type="continuationSeparator" w:id="0">
    <w:p w:rsidR="000807D7" w:rsidRDefault="000807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361" w:rsidRDefault="008D106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B09F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7D7" w:rsidRDefault="000807D7">
      <w:pPr>
        <w:spacing w:before="0" w:after="0" w:line="240" w:lineRule="auto"/>
      </w:pPr>
      <w:r>
        <w:separator/>
      </w:r>
    </w:p>
  </w:footnote>
  <w:footnote w:type="continuationSeparator" w:id="0">
    <w:p w:rsidR="000807D7" w:rsidRDefault="000807D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02"/>
    <w:rsid w:val="000807D7"/>
    <w:rsid w:val="00455B20"/>
    <w:rsid w:val="0063715D"/>
    <w:rsid w:val="006B09F7"/>
    <w:rsid w:val="006E7202"/>
    <w:rsid w:val="00802B73"/>
    <w:rsid w:val="0084796C"/>
    <w:rsid w:val="008541DF"/>
    <w:rsid w:val="008D1068"/>
    <w:rsid w:val="00C20500"/>
    <w:rsid w:val="00D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7E9897D6-9A74-451F-AC89-EF49D107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96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96C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30307B728744E0B1768E045F9D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0A9BC-F261-4BEF-820D-AA92530CB40E}"/>
      </w:docPartPr>
      <w:docPartBody>
        <w:p w:rsidR="0036377E" w:rsidRDefault="007C466A">
          <w:pPr>
            <w:pStyle w:val="5230307B728744E0B1768E045F9D1176"/>
          </w:pPr>
          <w:r>
            <w:t>[Street Address]</w:t>
          </w:r>
        </w:p>
      </w:docPartBody>
    </w:docPart>
    <w:docPart>
      <w:docPartPr>
        <w:name w:val="2C3F4E7B8C094EF4BEC36635CB9A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01EEC-FABB-485A-A373-A7752AEDBA20}"/>
      </w:docPartPr>
      <w:docPartBody>
        <w:p w:rsidR="0036377E" w:rsidRDefault="007C466A">
          <w:pPr>
            <w:pStyle w:val="2C3F4E7B8C094EF4BEC36635CB9A4690"/>
          </w:pPr>
          <w:r>
            <w:t>[City, ST ZIP Code]</w:t>
          </w:r>
        </w:p>
      </w:docPartBody>
    </w:docPart>
    <w:docPart>
      <w:docPartPr>
        <w:name w:val="19EE4F4E50904CD4921662E85DAC0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5264A-2B81-4297-AE4A-A097E2E448C3}"/>
      </w:docPartPr>
      <w:docPartBody>
        <w:p w:rsidR="0036377E" w:rsidRDefault="007C466A">
          <w:pPr>
            <w:pStyle w:val="19EE4F4E50904CD4921662E85DAC071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195B69ED78694B3FBCD169C0A7BEF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FC1D6-C82A-40D0-9875-95B401B76AA8}"/>
      </w:docPartPr>
      <w:docPartBody>
        <w:p w:rsidR="0036377E" w:rsidRDefault="007C466A">
          <w:pPr>
            <w:pStyle w:val="195B69ED78694B3FBCD169C0A7BEF01B"/>
          </w:pPr>
          <w:r>
            <w:t>[Your Name]</w:t>
          </w:r>
        </w:p>
      </w:docPartBody>
    </w:docPart>
    <w:docPart>
      <w:docPartPr>
        <w:name w:val="DE3365F95FAF4AC69B91C9358419B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CF74-4AB2-41DE-845C-710BF51BB4CA}"/>
      </w:docPartPr>
      <w:docPartBody>
        <w:p w:rsidR="0036377E" w:rsidRDefault="007C466A">
          <w:pPr>
            <w:pStyle w:val="DE3365F95FAF4AC69B91C9358419BBE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6A"/>
    <w:rsid w:val="0036377E"/>
    <w:rsid w:val="007C466A"/>
    <w:rsid w:val="00C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30307B728744E0B1768E045F9D1176">
    <w:name w:val="5230307B728744E0B1768E045F9D1176"/>
  </w:style>
  <w:style w:type="paragraph" w:customStyle="1" w:styleId="2C3F4E7B8C094EF4BEC36635CB9A4690">
    <w:name w:val="2C3F4E7B8C094EF4BEC36635CB9A4690"/>
  </w:style>
  <w:style w:type="paragraph" w:customStyle="1" w:styleId="3FD19DB19B2B4A09A26BF0B6BCC237B1">
    <w:name w:val="3FD19DB19B2B4A09A26BF0B6BCC237B1"/>
  </w:style>
  <w:style w:type="paragraph" w:customStyle="1" w:styleId="09AC371BB4F04E51B585415058E005E8">
    <w:name w:val="09AC371BB4F04E51B585415058E005E8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9EE4F4E50904CD4921662E85DAC071F">
    <w:name w:val="19EE4F4E50904CD4921662E85DAC071F"/>
  </w:style>
  <w:style w:type="paragraph" w:customStyle="1" w:styleId="195B69ED78694B3FBCD169C0A7BEF01B">
    <w:name w:val="195B69ED78694B3FBCD169C0A7BEF01B"/>
  </w:style>
  <w:style w:type="paragraph" w:customStyle="1" w:styleId="53217CC86F1E4685BA0A8E6C99FFA5C6">
    <w:name w:val="53217CC86F1E4685BA0A8E6C99FFA5C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286A08ABA941477CBBD7B314BD3AF45E">
    <w:name w:val="286A08ABA941477CBBD7B314BD3AF45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3365F95FAF4AC69B91C9358419BBEA">
    <w:name w:val="DE3365F95FAF4AC69B91C9358419BBEA"/>
  </w:style>
  <w:style w:type="paragraph" w:customStyle="1" w:styleId="702E03FD3D524FFFA3DA167C349C4D1E">
    <w:name w:val="702E03FD3D524FFFA3DA167C349C4D1E"/>
  </w:style>
  <w:style w:type="paragraph" w:customStyle="1" w:styleId="1C92BA4A50184CE9B71807CBBF69FDC3">
    <w:name w:val="1C92BA4A50184CE9B71807CBBF69FDC3"/>
  </w:style>
  <w:style w:type="paragraph" w:customStyle="1" w:styleId="A8D130A30DC34D7CB67BBB9C952C1B0F">
    <w:name w:val="A8D130A30DC34D7CB67BBB9C952C1B0F"/>
  </w:style>
  <w:style w:type="paragraph" w:customStyle="1" w:styleId="C468C3F306584487954858E58C8E9001">
    <w:name w:val="C468C3F306584487954858E58C8E9001"/>
  </w:style>
  <w:style w:type="paragraph" w:customStyle="1" w:styleId="29CF3F17827149E6A4D23BA8232A7B0E">
    <w:name w:val="29CF3F17827149E6A4D23BA8232A7B0E"/>
  </w:style>
  <w:style w:type="paragraph" w:customStyle="1" w:styleId="30FEA0B7C4EA41E59E79E0D39757664D">
    <w:name w:val="30FEA0B7C4EA41E59E79E0D39757664D"/>
  </w:style>
  <w:style w:type="paragraph" w:customStyle="1" w:styleId="3450D4EF599B4B2C9D5091528A1166D5">
    <w:name w:val="3450D4EF599B4B2C9D5091528A1166D5"/>
  </w:style>
  <w:style w:type="paragraph" w:customStyle="1" w:styleId="642848281D6B4A379C676BA9F9AC7E1B">
    <w:name w:val="642848281D6B4A379C676BA9F9AC7E1B"/>
  </w:style>
  <w:style w:type="paragraph" w:customStyle="1" w:styleId="5468B1D27F6E483EAB5A739F5DDD4273">
    <w:name w:val="5468B1D27F6E483EAB5A739F5DDD4273"/>
  </w:style>
  <w:style w:type="paragraph" w:customStyle="1" w:styleId="817CE3E639DF43F6A362B22FB8709F54">
    <w:name w:val="817CE3E639DF43F6A362B22FB8709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LP#62 Upper Plover Street Morvant </CompanyAddress>
  <CompanyPhone>samtrini87@gmail.com</CompanyPhone>
  <CompanyFax/>
  <CompanyEmail>samtrini87@yahoo.com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140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harley</dc:creator>
  <cp:keywords/>
  <cp:lastModifiedBy>User</cp:lastModifiedBy>
  <cp:revision>3</cp:revision>
  <cp:lastPrinted>2016-07-04T16:13:00Z</cp:lastPrinted>
  <dcterms:created xsi:type="dcterms:W3CDTF">2016-07-04T14:30:00Z</dcterms:created>
  <dcterms:modified xsi:type="dcterms:W3CDTF">2017-02-01T16:34:00Z</dcterms:modified>
  <cp:category>(1868)362-4340/ (1868)625-6689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