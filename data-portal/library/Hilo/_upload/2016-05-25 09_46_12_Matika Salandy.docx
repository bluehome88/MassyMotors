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166" w:rsidRDefault="00FF4EE2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60E8D0F63D8A4DDB97373F370F44CED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rPr>
              <w:lang w:val="en-TT"/>
            </w:rPr>
            <w:t>Matika Salandy</w:t>
          </w:r>
        </w:sdtContent>
      </w:sdt>
    </w:p>
    <w:p w:rsidR="001B4166" w:rsidRDefault="00BE2D13">
      <w:sdt>
        <w:sdtPr>
          <w:alias w:val="Address"/>
          <w:tag w:val=""/>
          <w:id w:val="-593780209"/>
          <w:placeholder>
            <w:docPart w:val="821C0D2013594022BE74EF82B2707DF4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>
            <w:t>LP</w:t>
          </w:r>
          <w:r w:rsidR="00FF4EE2">
            <w:t xml:space="preserve"> # </w:t>
          </w:r>
          <w:r w:rsidR="002C4423">
            <w:t>192,</w:t>
          </w:r>
          <w:r w:rsidR="00FF4EE2">
            <w:t xml:space="preserve"> Laventille Ext. Road Morvant</w:t>
          </w:r>
        </w:sdtContent>
      </w:sdt>
      <w:r w:rsidR="00FF4EE2">
        <w:t> | </w:t>
      </w:r>
      <w:sdt>
        <w:sdtPr>
          <w:alias w:val="Telephone"/>
          <w:tag w:val=""/>
          <w:id w:val="-1416317146"/>
          <w:placeholder>
            <w:docPart w:val="FABC9D1F2F6F4183B0AF550066D09B59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FF4EE2">
            <w:t>+1868 343-3926</w:t>
          </w:r>
        </w:sdtContent>
      </w:sdt>
      <w:r w:rsidR="00FF4EE2">
        <w:t> | </w:t>
      </w:r>
      <w:sdt>
        <w:sdtPr>
          <w:alias w:val="Email"/>
          <w:tag w:val=""/>
          <w:id w:val="-391963670"/>
          <w:placeholder>
            <w:docPart w:val="3B3AD8692CCB44E59B3CE5B0DD1B4AFB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FF4EE2">
            <w:t xml:space="preserve">misssalandy101@hotmail.com </w:t>
          </w:r>
        </w:sdtContent>
      </w:sdt>
    </w:p>
    <w:p w:rsidR="001B4166" w:rsidRDefault="00FF4EE2">
      <w:pPr>
        <w:pStyle w:val="SectionHeading"/>
        <w:spacing w:before="720"/>
      </w:pPr>
      <w:r>
        <w:t>Objective</w:t>
      </w:r>
    </w:p>
    <w:p w:rsidR="0096130C" w:rsidRDefault="0096130C" w:rsidP="0096130C">
      <w:pPr>
        <w:pStyle w:val="ListBullet"/>
      </w:pPr>
      <w:r>
        <w:t xml:space="preserve">To continue my career with and organization that will allow me to gain significant work experience which will help me to </w:t>
      </w:r>
      <w:r w:rsidR="002C4423">
        <w:t>benefit mutual</w:t>
      </w:r>
      <w:r>
        <w:t xml:space="preserve"> growth </w:t>
      </w:r>
      <w:r w:rsidR="002C4423">
        <w:t>and</w:t>
      </w:r>
      <w:r>
        <w:t xml:space="preserve"> success.</w:t>
      </w:r>
    </w:p>
    <w:p w:rsidR="001B4166" w:rsidRDefault="00FF4EE2" w:rsidP="0096130C">
      <w:pPr>
        <w:pStyle w:val="SectionHeading"/>
      </w:pPr>
      <w:r>
        <w:t>Education</w:t>
      </w:r>
    </w:p>
    <w:p w:rsidR="001B4166" w:rsidRDefault="002C4423">
      <w:pPr>
        <w:pStyle w:val="ListBullet"/>
      </w:pPr>
      <w:r>
        <w:t>Wood Brook</w:t>
      </w:r>
      <w:r w:rsidR="00FF4EE2">
        <w:t xml:space="preserve"> Government Secondary School</w:t>
      </w:r>
    </w:p>
    <w:p w:rsidR="00FF4EE2" w:rsidRDefault="0096130C" w:rsidP="0096130C">
      <w:pPr>
        <w:pStyle w:val="ListBullet"/>
        <w:numPr>
          <w:ilvl w:val="0"/>
          <w:numId w:val="0"/>
        </w:numPr>
        <w:ind w:left="144"/>
      </w:pPr>
      <w:r>
        <w:t>(</w:t>
      </w:r>
      <w:r w:rsidR="00FF4EE2">
        <w:t>2010 – 2015)</w:t>
      </w:r>
    </w:p>
    <w:p w:rsidR="00FF4EE2" w:rsidRDefault="00FF4EE2" w:rsidP="00FF4EE2">
      <w:pPr>
        <w:pStyle w:val="ListBullet"/>
        <w:numPr>
          <w:ilvl w:val="0"/>
          <w:numId w:val="0"/>
        </w:numPr>
        <w:ind w:left="144"/>
      </w:pPr>
    </w:p>
    <w:p w:rsidR="0096130C" w:rsidRDefault="0096130C" w:rsidP="0096130C">
      <w:pPr>
        <w:pStyle w:val="ListBullet"/>
      </w:pPr>
      <w:r>
        <w:t>St. Rose’s Girls Primary School</w:t>
      </w:r>
    </w:p>
    <w:p w:rsidR="0096130C" w:rsidRDefault="0096130C" w:rsidP="0096130C">
      <w:pPr>
        <w:pStyle w:val="ListBullet"/>
        <w:numPr>
          <w:ilvl w:val="0"/>
          <w:numId w:val="0"/>
        </w:numPr>
        <w:ind w:left="144"/>
      </w:pPr>
      <w:r>
        <w:t>(2007 _ 2010)</w:t>
      </w:r>
    </w:p>
    <w:p w:rsidR="001B4166" w:rsidRDefault="00FF4EE2" w:rsidP="0096130C">
      <w:pPr>
        <w:pStyle w:val="SectionHeading"/>
      </w:pPr>
      <w:r>
        <w:t>Skills &amp; Abilities</w:t>
      </w:r>
    </w:p>
    <w:p w:rsidR="001B4166" w:rsidRDefault="0096130C">
      <w:pPr>
        <w:pStyle w:val="ListBullet"/>
      </w:pPr>
      <w:r>
        <w:t>Learning concepts quickly and easily</w:t>
      </w:r>
    </w:p>
    <w:p w:rsidR="0096130C" w:rsidRDefault="0096130C">
      <w:pPr>
        <w:pStyle w:val="ListBullet"/>
      </w:pPr>
      <w:r>
        <w:t>Excellent communication skills</w:t>
      </w:r>
    </w:p>
    <w:p w:rsidR="001B4166" w:rsidRDefault="0096130C" w:rsidP="0096130C">
      <w:pPr>
        <w:pStyle w:val="ListBullet"/>
      </w:pPr>
      <w:r>
        <w:t>Excellent team player</w:t>
      </w:r>
    </w:p>
    <w:p w:rsidR="001B4166" w:rsidRDefault="00FF4EE2" w:rsidP="0096130C">
      <w:pPr>
        <w:pStyle w:val="SectionHeading"/>
      </w:pPr>
      <w:r>
        <w:t>Experience</w:t>
      </w:r>
    </w:p>
    <w:p w:rsidR="001B4166" w:rsidRDefault="0096130C">
      <w:pPr>
        <w:pStyle w:val="ListBullet"/>
      </w:pPr>
      <w:r>
        <w:t>Kam Wah Chinese Restaurant - Royal Psalms Suite Hotel, Maraval</w:t>
      </w:r>
    </w:p>
    <w:p w:rsidR="0096130C" w:rsidRDefault="0096130C">
      <w:pPr>
        <w:pStyle w:val="ListBullet"/>
      </w:pPr>
      <w:r>
        <w:t>Mandy’s Fashion - Charlotte Street P.O.S</w:t>
      </w:r>
    </w:p>
    <w:p w:rsidR="001B4166" w:rsidRDefault="0096130C" w:rsidP="0096130C">
      <w:pPr>
        <w:pStyle w:val="ListBullet"/>
      </w:pPr>
      <w:r>
        <w:t>Mario’s Pizza Boys – San Juan</w:t>
      </w:r>
    </w:p>
    <w:p w:rsidR="0096130C" w:rsidRDefault="0096130C" w:rsidP="0096130C">
      <w:pPr>
        <w:pStyle w:val="ListBullet"/>
      </w:pPr>
      <w:r>
        <w:t xml:space="preserve">168 Variety Store – Queen &amp; Charlotte </w:t>
      </w:r>
      <w:r w:rsidR="002C4423">
        <w:t xml:space="preserve">Street. </w:t>
      </w:r>
      <w:r>
        <w:t>P.O.S</w:t>
      </w:r>
    </w:p>
    <w:p w:rsidR="0096130C" w:rsidRDefault="0096130C" w:rsidP="0096130C">
      <w:pPr>
        <w:pStyle w:val="ListBullet"/>
        <w:numPr>
          <w:ilvl w:val="0"/>
          <w:numId w:val="0"/>
        </w:numPr>
        <w:ind w:left="144" w:hanging="144"/>
      </w:pPr>
    </w:p>
    <w:p w:rsidR="0096130C" w:rsidRDefault="0096130C" w:rsidP="0096130C">
      <w:pPr>
        <w:pStyle w:val="ListBullet"/>
        <w:numPr>
          <w:ilvl w:val="0"/>
          <w:numId w:val="0"/>
        </w:numPr>
        <w:ind w:left="144" w:hanging="144"/>
      </w:pPr>
    </w:p>
    <w:p w:rsidR="0096130C" w:rsidRDefault="0096130C" w:rsidP="0096130C">
      <w:pPr>
        <w:pStyle w:val="SectionHeading"/>
      </w:pPr>
      <w:r>
        <w:t>Reference</w:t>
      </w:r>
    </w:p>
    <w:p w:rsidR="0096130C" w:rsidRDefault="002C4423" w:rsidP="002C4423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>
        <w:rPr>
          <w:sz w:val="24"/>
          <w:szCs w:val="24"/>
        </w:rPr>
        <w:t>Mr. Emmanuel Moore</w:t>
      </w:r>
    </w:p>
    <w:p w:rsidR="002C4423" w:rsidRDefault="002C4423" w:rsidP="002C4423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>
        <w:rPr>
          <w:sz w:val="24"/>
          <w:szCs w:val="24"/>
        </w:rPr>
        <w:t>Morvant,</w:t>
      </w:r>
    </w:p>
    <w:p w:rsidR="0096130C" w:rsidRPr="0096130C" w:rsidRDefault="0096130C" w:rsidP="0096130C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>
        <w:rPr>
          <w:sz w:val="24"/>
          <w:szCs w:val="24"/>
        </w:rPr>
        <w:t>+1(868) 344-8839</w:t>
      </w:r>
    </w:p>
    <w:p w:rsidR="0096130C" w:rsidRDefault="0096130C" w:rsidP="0096130C">
      <w:pPr>
        <w:pStyle w:val="ListBullet"/>
        <w:numPr>
          <w:ilvl w:val="0"/>
          <w:numId w:val="0"/>
        </w:numPr>
        <w:ind w:left="144" w:hanging="144"/>
      </w:pPr>
    </w:p>
    <w:p w:rsidR="0096130C" w:rsidRDefault="0096130C" w:rsidP="0096130C">
      <w:pPr>
        <w:pStyle w:val="ListBullet"/>
        <w:numPr>
          <w:ilvl w:val="0"/>
          <w:numId w:val="0"/>
        </w:numPr>
        <w:ind w:left="144" w:hanging="144"/>
      </w:pPr>
    </w:p>
    <w:p w:rsidR="0096130C" w:rsidRPr="0096130C" w:rsidRDefault="0096130C" w:rsidP="0096130C">
      <w:pPr>
        <w:pStyle w:val="ListBullet"/>
        <w:numPr>
          <w:ilvl w:val="0"/>
          <w:numId w:val="0"/>
        </w:numPr>
        <w:ind w:left="144" w:hanging="144"/>
        <w:rPr>
          <w:b/>
          <w:sz w:val="24"/>
          <w:szCs w:val="24"/>
        </w:rPr>
      </w:pPr>
    </w:p>
    <w:p w:rsidR="0096130C" w:rsidRDefault="0096130C" w:rsidP="0096130C">
      <w:pPr>
        <w:pStyle w:val="ListBullet"/>
        <w:numPr>
          <w:ilvl w:val="0"/>
          <w:numId w:val="0"/>
        </w:numPr>
        <w:ind w:left="144" w:hanging="144"/>
      </w:pPr>
    </w:p>
    <w:sectPr w:rsidR="0096130C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EE2" w:rsidRDefault="00FF4EE2">
      <w:pPr>
        <w:spacing w:after="0"/>
      </w:pPr>
      <w:r>
        <w:separator/>
      </w:r>
    </w:p>
  </w:endnote>
  <w:endnote w:type="continuationSeparator" w:id="0">
    <w:p w:rsidR="00FF4EE2" w:rsidRDefault="00FF4E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EE2" w:rsidRDefault="00FF4EE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6130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EE2" w:rsidRDefault="00FF4EE2">
      <w:pPr>
        <w:spacing w:after="0"/>
      </w:pPr>
      <w:r>
        <w:separator/>
      </w:r>
    </w:p>
  </w:footnote>
  <w:footnote w:type="continuationSeparator" w:id="0">
    <w:p w:rsidR="00FF4EE2" w:rsidRDefault="00FF4E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6064841"/>
    <w:multiLevelType w:val="hybridMultilevel"/>
    <w:tmpl w:val="46769DF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E2"/>
    <w:rsid w:val="001B4166"/>
    <w:rsid w:val="002C4423"/>
    <w:rsid w:val="0096130C"/>
    <w:rsid w:val="00BE2D13"/>
    <w:rsid w:val="00FF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F703F9D-3927-451D-B586-15F442AB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semiHidden/>
    <w:unhideWhenUsed/>
    <w:qFormat/>
    <w:rsid w:val="00961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an%20Salandy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E8D0F63D8A4DDB97373F370F44C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33303-6B66-4D48-B7B6-A02BFFCD895F}"/>
      </w:docPartPr>
      <w:docPartBody>
        <w:p w:rsidR="003355DC" w:rsidRDefault="003355DC">
          <w:pPr>
            <w:pStyle w:val="60E8D0F63D8A4DDB97373F370F44CEDB"/>
          </w:pPr>
          <w:r>
            <w:t>[Your Name]</w:t>
          </w:r>
        </w:p>
      </w:docPartBody>
    </w:docPart>
    <w:docPart>
      <w:docPartPr>
        <w:name w:val="821C0D2013594022BE74EF82B2707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14E57-0458-4177-866D-AAFFD1A80DFF}"/>
      </w:docPartPr>
      <w:docPartBody>
        <w:p w:rsidR="003355DC" w:rsidRDefault="003355DC">
          <w:pPr>
            <w:pStyle w:val="821C0D2013594022BE74EF82B2707DF4"/>
          </w:pPr>
          <w:r>
            <w:t>[Address, City, ST  ZIP Code]</w:t>
          </w:r>
        </w:p>
      </w:docPartBody>
    </w:docPart>
    <w:docPart>
      <w:docPartPr>
        <w:name w:val="FABC9D1F2F6F4183B0AF550066D09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AFA16-94B4-48EE-A80E-4F1BEC9314F5}"/>
      </w:docPartPr>
      <w:docPartBody>
        <w:p w:rsidR="003355DC" w:rsidRDefault="003355DC">
          <w:pPr>
            <w:pStyle w:val="FABC9D1F2F6F4183B0AF550066D09B59"/>
          </w:pPr>
          <w:r>
            <w:t>[Telephone]</w:t>
          </w:r>
        </w:p>
      </w:docPartBody>
    </w:docPart>
    <w:docPart>
      <w:docPartPr>
        <w:name w:val="3B3AD8692CCB44E59B3CE5B0DD1B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343ED-0E0B-4120-A71C-F7EC5484BBFA}"/>
      </w:docPartPr>
      <w:docPartBody>
        <w:p w:rsidR="003355DC" w:rsidRDefault="003355DC">
          <w:pPr>
            <w:pStyle w:val="3B3AD8692CCB44E59B3CE5B0DD1B4AFB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DC"/>
    <w:rsid w:val="0033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E8D0F63D8A4DDB97373F370F44CEDB">
    <w:name w:val="60E8D0F63D8A4DDB97373F370F44CEDB"/>
  </w:style>
  <w:style w:type="paragraph" w:customStyle="1" w:styleId="821C0D2013594022BE74EF82B2707DF4">
    <w:name w:val="821C0D2013594022BE74EF82B2707DF4"/>
  </w:style>
  <w:style w:type="paragraph" w:customStyle="1" w:styleId="FABC9D1F2F6F4183B0AF550066D09B59">
    <w:name w:val="FABC9D1F2F6F4183B0AF550066D09B59"/>
  </w:style>
  <w:style w:type="paragraph" w:customStyle="1" w:styleId="3B3AD8692CCB44E59B3CE5B0DD1B4AFB">
    <w:name w:val="3B3AD8692CCB44E59B3CE5B0DD1B4AFB"/>
  </w:style>
  <w:style w:type="paragraph" w:customStyle="1" w:styleId="99AD8413314741C4B855C326E8E36587">
    <w:name w:val="99AD8413314741C4B855C326E8E36587"/>
  </w:style>
  <w:style w:type="paragraph" w:customStyle="1" w:styleId="D4CE9A5D3233405E9F4FF87B483868AC">
    <w:name w:val="D4CE9A5D3233405E9F4FF87B483868AC"/>
  </w:style>
  <w:style w:type="paragraph" w:customStyle="1" w:styleId="9E4F05C8C3704EFD907F69B4395C7CC7">
    <w:name w:val="9E4F05C8C3704EFD907F69B4395C7CC7"/>
  </w:style>
  <w:style w:type="paragraph" w:customStyle="1" w:styleId="53A8D0A0E2534F90A4CA4D3188998717">
    <w:name w:val="53A8D0A0E2534F90A4CA4D3188998717"/>
  </w:style>
  <w:style w:type="paragraph" w:customStyle="1" w:styleId="338AFABC590444DE93E63672A9B7422E">
    <w:name w:val="338AFABC590444DE93E63672A9B7422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ADD0C865734A46B9D0D6A5333FD388">
    <w:name w:val="65ADD0C865734A46B9D0D6A5333FD388"/>
  </w:style>
  <w:style w:type="paragraph" w:customStyle="1" w:styleId="B2B7E024C4CF42CCA66D0DE2214B29B3">
    <w:name w:val="B2B7E024C4CF42CCA66D0DE2214B29B3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C12BD0A734BA426A8162BE972418D59E">
    <w:name w:val="C12BD0A734BA426A8162BE972418D59E"/>
  </w:style>
  <w:style w:type="paragraph" w:customStyle="1" w:styleId="173DA9798A86472F8CD1DFAADFF778DD">
    <w:name w:val="173DA9798A86472F8CD1DFAADFF778DD"/>
  </w:style>
  <w:style w:type="paragraph" w:customStyle="1" w:styleId="2F336C4FEF924D55974CCDE42C798B1C">
    <w:name w:val="2F336C4FEF924D55974CCDE42C798B1C"/>
  </w:style>
  <w:style w:type="paragraph" w:customStyle="1" w:styleId="624B08B5DD0F45C68EC5D22E147AB505">
    <w:name w:val="624B08B5DD0F45C68EC5D22E147AB505"/>
  </w:style>
  <w:style w:type="paragraph" w:customStyle="1" w:styleId="1E0020F0DC854546BD58D42DA9C5E232">
    <w:name w:val="1E0020F0DC854546BD58D42DA9C5E232"/>
  </w:style>
  <w:style w:type="paragraph" w:customStyle="1" w:styleId="6CAB0B7F059941EEAA145F6077653447">
    <w:name w:val="6CAB0B7F059941EEAA145F6077653447"/>
  </w:style>
  <w:style w:type="paragraph" w:customStyle="1" w:styleId="10D024A428E84A62B025FB1D24C1D538">
    <w:name w:val="10D024A428E84A62B025FB1D24C1D5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LP # 192, Laventille Ext. Road Morvant</CompanyAddress>
  <CompanyPhone>+1868 343-3926</CompanyPhone>
  <CompanyFax/>
  <CompanyEmail>misssalandy101@hotmail.com 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122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Matika Salandy</dc:creator>
  <cp:keywords/>
  <cp:lastModifiedBy>Marcian Salandy</cp:lastModifiedBy>
  <cp:revision>3</cp:revision>
  <dcterms:created xsi:type="dcterms:W3CDTF">2016-04-10T12:54:00Z</dcterms:created>
  <dcterms:modified xsi:type="dcterms:W3CDTF">2016-04-10T15:12:00Z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