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Default="008E2800">
      <w:pPr>
        <w:pStyle w:val="Title"/>
      </w:pPr>
      <w:r>
        <w:t>HASINAH ALIYAH ABDUL QADIR</w:t>
      </w:r>
    </w:p>
    <w:p w:rsidR="00394A6D" w:rsidRDefault="006A1E06">
      <w:r>
        <w:t>174 CUMOTO MAIN ROAD WALLERFEILD ARIMA</w:t>
      </w:r>
      <w:bookmarkStart w:id="0" w:name="_GoBack"/>
      <w:bookmarkEnd w:id="0"/>
      <w:r w:rsidR="007D00B3">
        <w:t> | </w:t>
      </w:r>
      <w:r w:rsidR="004E6048">
        <w:t>3353165/3357248</w:t>
      </w:r>
      <w:r w:rsidR="007D00B3">
        <w:t> | </w:t>
      </w:r>
      <w:r w:rsidR="008E2800">
        <w:t>sorayahrasheed@gmail.com</w:t>
      </w:r>
    </w:p>
    <w:sdt>
      <w:sdtPr>
        <w:id w:val="-736782104"/>
        <w:placeholder>
          <w:docPart w:val="A06BA03C5F7A4D6892A2380D4F23AD89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4E6048" w:rsidP="004E6048">
      <w:pPr>
        <w:pStyle w:val="ListBullet"/>
        <w:numPr>
          <w:ilvl w:val="0"/>
          <w:numId w:val="0"/>
        </w:numPr>
        <w:ind w:left="144" w:hanging="144"/>
      </w:pPr>
      <w:r>
        <w:t xml:space="preserve">   A HARDWORKING MUSLIM MOTHER WITH PREVIOUS CUTOMER SERVICE EXPERIENCE AND A POSITIVE ATTITUDE TO WORK,SEEKING A PART TIME  POSITION……..CAPABLE OF WORKING EVRYDAY,VERY TRUSTWORTHY,OUTSPOKEN AND A PERSON THAT GETS THE JOB DONE….PUT THE BEST IN EVRYTHING I DO CAUSE DISAPPOINTMENT AND FAILURE ISNT IN MY DICTIONARY….I WOULNDT LET </w:t>
      </w:r>
      <w:r w:rsidR="002E2513">
        <w:t>YOUR COMPANY DOWN….</w:t>
      </w:r>
    </w:p>
    <w:sdt>
      <w:sdtPr>
        <w:id w:val="1513793667"/>
        <w:placeholder>
          <w:docPart w:val="555CC4092E63426AA896064981D403CC"/>
        </w:placeholder>
        <w:temporary/>
        <w:showingPlcHdr/>
        <w15:appearance w15:val="hidden"/>
      </w:sdtPr>
      <w:sdtEndPr/>
      <w:sdtContent>
        <w:p w:rsidR="00394A6D" w:rsidRDefault="007D00B3" w:rsidP="008E2800">
          <w:pPr>
            <w:pStyle w:val="Heading1"/>
          </w:pPr>
          <w:r>
            <w:t>Education</w:t>
          </w:r>
        </w:p>
      </w:sdtContent>
    </w:sdt>
    <w:p w:rsidR="00394A6D" w:rsidRDefault="008E2800">
      <w:pPr>
        <w:pStyle w:val="ListBullet"/>
      </w:pPr>
      <w:r>
        <w:t>DARUL ULOOM GIRLS COLLEGE</w:t>
      </w:r>
    </w:p>
    <w:p w:rsidR="00394A6D" w:rsidRDefault="008E2800">
      <w:pPr>
        <w:pStyle w:val="ListBullet"/>
      </w:pPr>
      <w:r>
        <w:t>ST.AGUSTINE SECONDARY</w:t>
      </w:r>
    </w:p>
    <w:p w:rsidR="00394A6D" w:rsidRDefault="008E2800" w:rsidP="008E2800">
      <w:pPr>
        <w:pStyle w:val="ListBullet"/>
      </w:pPr>
      <w:r>
        <w:t>FIVE RIVERS SECONDARY</w:t>
      </w:r>
    </w:p>
    <w:p w:rsidR="00394A6D" w:rsidRDefault="00394A6D" w:rsidP="008E2800">
      <w:pPr>
        <w:pStyle w:val="ListBullet"/>
        <w:numPr>
          <w:ilvl w:val="0"/>
          <w:numId w:val="0"/>
        </w:numPr>
      </w:pPr>
    </w:p>
    <w:p w:rsidR="002E2513" w:rsidRDefault="002E2513" w:rsidP="008E2800">
      <w:pPr>
        <w:pStyle w:val="ListBullet"/>
        <w:numPr>
          <w:ilvl w:val="0"/>
          <w:numId w:val="0"/>
        </w:numPr>
        <w:rPr>
          <w:b/>
          <w:sz w:val="20"/>
          <w:szCs w:val="20"/>
        </w:rPr>
      </w:pPr>
      <w:r w:rsidRPr="002E2513">
        <w:rPr>
          <w:b/>
          <w:sz w:val="20"/>
          <w:szCs w:val="20"/>
        </w:rPr>
        <w:t>SKILLS</w:t>
      </w:r>
    </w:p>
    <w:p w:rsidR="002E2513" w:rsidRPr="002E2513" w:rsidRDefault="002E2513" w:rsidP="008E2800">
      <w:pPr>
        <w:pStyle w:val="ListBullet"/>
        <w:numPr>
          <w:ilvl w:val="0"/>
          <w:numId w:val="0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NETBALL,CRICKET,MAKEUP TUTORIALS,HIJAB TUTORIALS,FIRST AID</w:t>
      </w:r>
    </w:p>
    <w:sdt>
      <w:sdtPr>
        <w:id w:val="1494989950"/>
        <w:placeholder>
          <w:docPart w:val="B18F2D428C6244E18BA5D1C4AFA6E450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Experience</w:t>
          </w:r>
        </w:p>
      </w:sdtContent>
    </w:sdt>
    <w:p w:rsidR="008E2800" w:rsidRDefault="008E2800">
      <w:pPr>
        <w:pStyle w:val="Heading2"/>
      </w:pPr>
      <w:r>
        <w:t>SECTUARY</w:t>
      </w:r>
      <w:r w:rsidR="007D00B3">
        <w:t> | </w:t>
      </w:r>
      <w:r>
        <w:t>NIGEL&amp;KHADY FAMILY FARM</w:t>
      </w:r>
      <w:r w:rsidR="007D00B3">
        <w:t> | </w:t>
      </w:r>
      <w:r>
        <w:t xml:space="preserve">2014-2015                                                                                                                  </w:t>
      </w:r>
      <w:r w:rsidRPr="008E2800">
        <w:rPr>
          <w:b w:val="0"/>
        </w:rPr>
        <w:t>BASIC ACCOUNTING</w:t>
      </w:r>
    </w:p>
    <w:p w:rsidR="008E2800" w:rsidRPr="008E2800" w:rsidRDefault="008E2800">
      <w:pPr>
        <w:pStyle w:val="Heading2"/>
      </w:pPr>
    </w:p>
    <w:p w:rsidR="00394A6D" w:rsidRDefault="008E2800" w:rsidP="008E2800">
      <w:pPr>
        <w:pStyle w:val="Heading2"/>
      </w:pPr>
      <w:r>
        <w:t>CASHIER</w:t>
      </w:r>
      <w:r w:rsidR="007D00B3">
        <w:t> | </w:t>
      </w:r>
      <w:r>
        <w:t xml:space="preserve">D’FOOD KING EXPRESS LTD SUPERMARKET </w:t>
      </w:r>
      <w:r w:rsidR="007D00B3">
        <w:t>| </w:t>
      </w:r>
      <w:r>
        <w:t>2016                                                                                                    HELP WITH THE LANES AND CASH</w:t>
      </w:r>
    </w:p>
    <w:p w:rsidR="008E2800" w:rsidRDefault="008E2800" w:rsidP="008E2800">
      <w:pPr>
        <w:pStyle w:val="Heading2"/>
      </w:pPr>
      <w:r>
        <w:t>PACKER|XTRA FOODS SUPERMARKET |2015</w:t>
      </w:r>
    </w:p>
    <w:p w:rsidR="002E2513" w:rsidRDefault="002E2513" w:rsidP="008E2800">
      <w:pPr>
        <w:pStyle w:val="Heading2"/>
      </w:pPr>
    </w:p>
    <w:p w:rsidR="002E2513" w:rsidRDefault="002E2513" w:rsidP="008E2800">
      <w:pPr>
        <w:pStyle w:val="Heading2"/>
        <w:rPr>
          <w:sz w:val="20"/>
          <w:szCs w:val="20"/>
        </w:rPr>
      </w:pPr>
      <w:r w:rsidRPr="002E2513">
        <w:rPr>
          <w:sz w:val="20"/>
          <w:szCs w:val="20"/>
        </w:rPr>
        <w:t>refrences</w:t>
      </w:r>
    </w:p>
    <w:p w:rsidR="002E2513" w:rsidRDefault="002E2513" w:rsidP="008E2800">
      <w:pPr>
        <w:pStyle w:val="Heading2"/>
        <w:rPr>
          <w:szCs w:val="18"/>
        </w:rPr>
      </w:pPr>
      <w:r w:rsidRPr="002E2513">
        <w:rPr>
          <w:szCs w:val="18"/>
        </w:rPr>
        <w:t>khadijah khan</w:t>
      </w:r>
      <w:r>
        <w:rPr>
          <w:szCs w:val="18"/>
        </w:rPr>
        <w:t xml:space="preserve">              accountant                             3513585</w:t>
      </w:r>
    </w:p>
    <w:p w:rsidR="002E2513" w:rsidRPr="002E2513" w:rsidRDefault="002E2513" w:rsidP="008E2800">
      <w:pPr>
        <w:pStyle w:val="Heading2"/>
        <w:rPr>
          <w:szCs w:val="18"/>
        </w:rPr>
      </w:pPr>
      <w:r>
        <w:rPr>
          <w:szCs w:val="18"/>
        </w:rPr>
        <w:t>adrian maynard         marketing director          6811703</w:t>
      </w:r>
    </w:p>
    <w:sectPr w:rsidR="002E2513" w:rsidRPr="002E2513">
      <w:footerReference w:type="default" r:id="rId8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FC0" w:rsidRDefault="00E65FC0">
      <w:pPr>
        <w:spacing w:after="0"/>
      </w:pPr>
      <w:r>
        <w:separator/>
      </w:r>
    </w:p>
  </w:endnote>
  <w:endnote w:type="continuationSeparator" w:id="0">
    <w:p w:rsidR="00E65FC0" w:rsidRDefault="00E65F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8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FC0" w:rsidRDefault="00E65FC0">
      <w:pPr>
        <w:spacing w:after="0"/>
      </w:pPr>
      <w:r>
        <w:separator/>
      </w:r>
    </w:p>
  </w:footnote>
  <w:footnote w:type="continuationSeparator" w:id="0">
    <w:p w:rsidR="00E65FC0" w:rsidRDefault="00E65F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00"/>
    <w:rsid w:val="002E2513"/>
    <w:rsid w:val="00394A6D"/>
    <w:rsid w:val="004E6048"/>
    <w:rsid w:val="006A1E06"/>
    <w:rsid w:val="007D00B3"/>
    <w:rsid w:val="008E2800"/>
    <w:rsid w:val="00E6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9865A1-8F61-4532-9A9F-F2288398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6BA03C5F7A4D6892A2380D4F23A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82AA2-ECE8-47F4-9CCC-9AABF154AD4C}"/>
      </w:docPartPr>
      <w:docPartBody>
        <w:p w:rsidR="00000000" w:rsidRDefault="000A56AA">
          <w:pPr>
            <w:pStyle w:val="A06BA03C5F7A4D6892A2380D4F23AD89"/>
          </w:pPr>
          <w:r>
            <w:t>Objective</w:t>
          </w:r>
        </w:p>
      </w:docPartBody>
    </w:docPart>
    <w:docPart>
      <w:docPartPr>
        <w:name w:val="555CC4092E63426AA896064981D40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E854A-EE41-489F-B8BF-98C6660E4546}"/>
      </w:docPartPr>
      <w:docPartBody>
        <w:p w:rsidR="00000000" w:rsidRDefault="000A56AA">
          <w:pPr>
            <w:pStyle w:val="555CC4092E63426AA896064981D403CC"/>
          </w:pPr>
          <w:r>
            <w:t>Education</w:t>
          </w:r>
        </w:p>
      </w:docPartBody>
    </w:docPart>
    <w:docPart>
      <w:docPartPr>
        <w:name w:val="B18F2D428C6244E18BA5D1C4AFA6E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16A81-2CF9-43B7-8D53-F5E3EABCF693}"/>
      </w:docPartPr>
      <w:docPartBody>
        <w:p w:rsidR="00000000" w:rsidRDefault="000A56AA">
          <w:pPr>
            <w:pStyle w:val="B18F2D428C6244E18BA5D1C4AFA6E45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AA"/>
    <w:rsid w:val="000A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6AB825F5CA4018B177F41231227B5A">
    <w:name w:val="4E6AB825F5CA4018B177F41231227B5A"/>
  </w:style>
  <w:style w:type="paragraph" w:customStyle="1" w:styleId="C40F32375DA841A095843A168B405A8C">
    <w:name w:val="C40F32375DA841A095843A168B405A8C"/>
  </w:style>
  <w:style w:type="paragraph" w:customStyle="1" w:styleId="5B09106876A34F44A26B221D4E0E6A55">
    <w:name w:val="5B09106876A34F44A26B221D4E0E6A55"/>
  </w:style>
  <w:style w:type="paragraph" w:customStyle="1" w:styleId="7DBDF62DCA2F4EA9A2519EA43861E3B8">
    <w:name w:val="7DBDF62DCA2F4EA9A2519EA43861E3B8"/>
  </w:style>
  <w:style w:type="paragraph" w:customStyle="1" w:styleId="A06BA03C5F7A4D6892A2380D4F23AD89">
    <w:name w:val="A06BA03C5F7A4D6892A2380D4F23AD89"/>
  </w:style>
  <w:style w:type="paragraph" w:customStyle="1" w:styleId="48A16183E00A40A8982A7E1F50FC9519">
    <w:name w:val="48A16183E00A40A8982A7E1F50FC9519"/>
  </w:style>
  <w:style w:type="paragraph" w:customStyle="1" w:styleId="555CC4092E63426AA896064981D403CC">
    <w:name w:val="555CC4092E63426AA896064981D403CC"/>
  </w:style>
  <w:style w:type="paragraph" w:customStyle="1" w:styleId="74AA960463814831B9AD04B33D70F86F">
    <w:name w:val="74AA960463814831B9AD04B33D70F86F"/>
  </w:style>
  <w:style w:type="paragraph" w:customStyle="1" w:styleId="5FD184353E90469AA6EF0CB70E68E915">
    <w:name w:val="5FD184353E90469AA6EF0CB70E68E915"/>
  </w:style>
  <w:style w:type="paragraph" w:customStyle="1" w:styleId="E75B4B4C66004BA897682532BC58FF89">
    <w:name w:val="E75B4B4C66004BA897682532BC58FF89"/>
  </w:style>
  <w:style w:type="paragraph" w:customStyle="1" w:styleId="31B7CE30902546C7A36A71EBD31EF78D">
    <w:name w:val="31B7CE30902546C7A36A71EBD31EF78D"/>
  </w:style>
  <w:style w:type="paragraph" w:customStyle="1" w:styleId="4BFD5268155543CBB1F42AB1837BC767">
    <w:name w:val="4BFD5268155543CBB1F42AB1837BC767"/>
  </w:style>
  <w:style w:type="paragraph" w:customStyle="1" w:styleId="BB3D0E5EFE5C45209829915EF372A062">
    <w:name w:val="BB3D0E5EFE5C45209829915EF372A062"/>
  </w:style>
  <w:style w:type="paragraph" w:customStyle="1" w:styleId="03D8F91DED28470A98F86B7280BA8325">
    <w:name w:val="03D8F91DED28470A98F86B7280BA8325"/>
  </w:style>
  <w:style w:type="paragraph" w:customStyle="1" w:styleId="86B5E6FED0854CE9BCC65079868A1ADD">
    <w:name w:val="86B5E6FED0854CE9BCC65079868A1ADD"/>
  </w:style>
  <w:style w:type="paragraph" w:customStyle="1" w:styleId="8B77E9F4B09B40928F130FA1BBD837A8">
    <w:name w:val="8B77E9F4B09B40928F130FA1BBD837A8"/>
  </w:style>
  <w:style w:type="paragraph" w:customStyle="1" w:styleId="7284D002FB2A4A79911F935B102129FB">
    <w:name w:val="7284D002FB2A4A79911F935B102129FB"/>
  </w:style>
  <w:style w:type="paragraph" w:customStyle="1" w:styleId="4C623A2B57C546A1AF87967C8183062E">
    <w:name w:val="4C623A2B57C546A1AF87967C8183062E"/>
  </w:style>
  <w:style w:type="paragraph" w:customStyle="1" w:styleId="AC472CF4609F4A6597FDB018FA3386BD">
    <w:name w:val="AC472CF4609F4A6597FDB018FA3386BD"/>
  </w:style>
  <w:style w:type="paragraph" w:customStyle="1" w:styleId="1680448907CD424597850EAB41E846A8">
    <w:name w:val="1680448907CD424597850EAB41E846A8"/>
  </w:style>
  <w:style w:type="paragraph" w:customStyle="1" w:styleId="B18F2D428C6244E18BA5D1C4AFA6E450">
    <w:name w:val="B18F2D428C6244E18BA5D1C4AFA6E450"/>
  </w:style>
  <w:style w:type="paragraph" w:customStyle="1" w:styleId="DDF19DC5081142C085EDDEB33D5F620C">
    <w:name w:val="DDF19DC5081142C085EDDEB33D5F620C"/>
  </w:style>
  <w:style w:type="paragraph" w:customStyle="1" w:styleId="36E678D005F24635AB981BB1B53CBEB0">
    <w:name w:val="36E678D005F24635AB981BB1B53CBEB0"/>
  </w:style>
  <w:style w:type="paragraph" w:customStyle="1" w:styleId="33AA99A1F2364B3AB2B6C25CBDDA78CD">
    <w:name w:val="33AA99A1F2364B3AB2B6C25CBDDA78CD"/>
  </w:style>
  <w:style w:type="paragraph" w:customStyle="1" w:styleId="2024B9B1FE374E28B99850CBF2023B1E">
    <w:name w:val="2024B9B1FE374E28B99850CBF2023B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DB16C-61B9-4153-AC2A-1F448E26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37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1</cp:revision>
  <dcterms:created xsi:type="dcterms:W3CDTF">2016-08-29T23:27:00Z</dcterms:created>
  <dcterms:modified xsi:type="dcterms:W3CDTF">2016-08-30T00:09:00Z</dcterms:modified>
  <cp:version/>
</cp:coreProperties>
</file>