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auto"/>
          <w:sz w:val="32"/>
        </w:rPr>
        <w:alias w:val="Resume Name"/>
        <w:tag w:val="Resume Name"/>
        <w:id w:val="809426422"/>
        <w:placeholder>
          <w:docPart w:val="53252B3192E7411FACEFC07CF280A0E4"/>
        </w:placeholder>
        <w:docPartList>
          <w:docPartGallery w:val="Quick Parts"/>
          <w:docPartCategory w:val=" Resume Name"/>
        </w:docPartList>
      </w:sdtPr>
      <w:sdtEndPr>
        <w:rPr>
          <w:rFonts w:asciiTheme="minorHAnsi" w:hAnsiTheme="minorHAnsi" w:cs="Times New Roman"/>
          <w:sz w:val="23"/>
        </w:rPr>
      </w:sdtEndPr>
      <w:sdtContent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2380"/>
            <w:gridCol w:w="7916"/>
          </w:tblGrid>
          <w:tr w:rsidR="001728E3" w:rsidRPr="00444FE1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1728E3" w:rsidRPr="00444FE1" w:rsidRDefault="001728E3">
                <w:pPr>
                  <w:pStyle w:val="PersonalName"/>
                  <w:rPr>
                    <w:rFonts w:ascii="Arial" w:hAnsi="Arial" w:cs="Arial"/>
                    <w:sz w:val="32"/>
                  </w:rPr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1728E3" w:rsidRPr="00444FE1" w:rsidRDefault="00145B88">
                <w:pPr>
                  <w:pStyle w:val="PersonalName"/>
                  <w:rPr>
                    <w:rFonts w:ascii="Arial" w:hAnsi="Arial" w:cs="Arial"/>
                    <w:sz w:val="32"/>
                  </w:rPr>
                </w:pPr>
                <w:sdt>
                  <w:sdtPr>
                    <w:rPr>
                      <w:rFonts w:ascii="Arial" w:hAnsi="Arial" w:cs="Arial"/>
                      <w:sz w:val="32"/>
                    </w:rPr>
                    <w:id w:val="129102346"/>
                    <w:placeholder>
                      <w:docPart w:val="C7D3547B443447CBB3B84CC34900742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834C6" w:rsidRPr="00444FE1">
                      <w:rPr>
                        <w:rFonts w:ascii="Arial" w:hAnsi="Arial" w:cs="Arial"/>
                        <w:sz w:val="32"/>
                        <w:lang w:val="en-TT"/>
                      </w:rPr>
                      <w:t>Kimberly Howai</w:t>
                    </w:r>
                  </w:sdtContent>
                </w:sdt>
              </w:p>
            </w:tc>
          </w:tr>
          <w:tr w:rsidR="001728E3" w:rsidRPr="00444FE1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rPr>
                    <w:rFonts w:ascii="Arial" w:hAnsi="Arial" w:cs="Arial"/>
                    <w:sz w:val="32"/>
                  </w:rPr>
                  <w:alias w:val="Date"/>
                  <w:id w:val="809184588"/>
                  <w:placeholder>
                    <w:docPart w:val="781EE63B23524E1D95415CD7F3E33BB7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728E3" w:rsidRPr="00444FE1" w:rsidRDefault="005F160C">
                    <w:pPr>
                      <w:pStyle w:val="Date"/>
                      <w:framePr w:wrap="auto" w:hAnchor="text" w:xAlign="left" w:yAlign="inline"/>
                      <w:suppressOverlap w:val="0"/>
                      <w:rPr>
                        <w:rFonts w:ascii="Arial" w:hAnsi="Arial" w:cs="Arial"/>
                        <w:sz w:val="32"/>
                      </w:rPr>
                    </w:pPr>
                    <w:r w:rsidRPr="00444FE1">
                      <w:rPr>
                        <w:rFonts w:ascii="Arial" w:hAnsi="Arial" w:cs="Arial"/>
                        <w:color w:val="auto"/>
                        <w:sz w:val="32"/>
                      </w:rPr>
                      <w:t xml:space="preserve">   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1728E3" w:rsidRPr="00444FE1" w:rsidRDefault="001728E3">
                <w:pPr>
                  <w:rPr>
                    <w:rFonts w:ascii="Arial" w:hAnsi="Arial" w:cs="Arial"/>
                    <w:sz w:val="32"/>
                  </w:rPr>
                </w:pPr>
              </w:p>
            </w:tc>
          </w:tr>
          <w:tr w:rsidR="001728E3" w:rsidRPr="00444FE1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1728E3" w:rsidRPr="00444FE1" w:rsidRDefault="001728E3">
                <w:pPr>
                  <w:rPr>
                    <w:rFonts w:ascii="Arial" w:hAnsi="Arial" w:cs="Arial"/>
                    <w:sz w:val="32"/>
                  </w:rPr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1728E3" w:rsidRPr="00444FE1" w:rsidRDefault="001834C6">
                <w:pPr>
                  <w:pStyle w:val="SenderAddress"/>
                  <w:rPr>
                    <w:rFonts w:ascii="Arial" w:hAnsi="Arial" w:cs="Arial"/>
                    <w:sz w:val="24"/>
                    <w:szCs w:val="24"/>
                  </w:rPr>
                </w:pPr>
                <w:r w:rsidRPr="00444FE1">
                  <w:rPr>
                    <w:rFonts w:ascii="Arial" w:hAnsi="Arial" w:cs="Arial"/>
                    <w:sz w:val="24"/>
                    <w:szCs w:val="24"/>
                  </w:rPr>
                  <w:t>Address: LP 6B Fairview Drive, John’s Lane</w:t>
                </w:r>
                <w:r w:rsidRPr="00444FE1">
                  <w:rPr>
                    <w:rFonts w:ascii="Arial" w:hAnsi="Arial" w:cs="Arial"/>
                    <w:sz w:val="24"/>
                    <w:szCs w:val="24"/>
                    <w:lang w:val="en-GB"/>
                  </w:rPr>
                  <w:t xml:space="preserve"> </w:t>
                </w:r>
                <w:proofErr w:type="spellStart"/>
                <w:r w:rsidRPr="00444FE1"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D’Abadie</w:t>
                </w:r>
                <w:proofErr w:type="spellEnd"/>
                <w:r w:rsidR="001728E3" w:rsidRPr="00444FE1">
                  <w:rPr>
                    <w:rFonts w:ascii="Arial" w:hAnsi="Arial" w:cs="Arial"/>
                    <w:sz w:val="24"/>
                    <w:szCs w:val="24"/>
                  </w:rPr>
                  <w:br/>
                </w:r>
                <w:r w:rsidRPr="00444FE1">
                  <w:rPr>
                    <w:rFonts w:ascii="Arial" w:hAnsi="Arial" w:cs="Arial"/>
                    <w:sz w:val="24"/>
                    <w:szCs w:val="24"/>
                  </w:rPr>
                  <w:t>Tele:</w:t>
                </w:r>
                <w:r w:rsidR="004233B5" w:rsidRPr="00444FE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444FE1">
                  <w:rPr>
                    <w:rFonts w:ascii="Arial" w:hAnsi="Arial" w:cs="Arial"/>
                    <w:sz w:val="24"/>
                    <w:szCs w:val="24"/>
                  </w:rPr>
                  <w:t>494</w:t>
                </w:r>
                <w:r w:rsidR="008341CE" w:rsidRPr="00444FE1">
                  <w:rPr>
                    <w:rFonts w:ascii="Arial" w:hAnsi="Arial" w:cs="Arial"/>
                    <w:sz w:val="24"/>
                    <w:szCs w:val="24"/>
                  </w:rPr>
                  <w:t>-</w:t>
                </w:r>
                <w:r w:rsidRPr="00444FE1">
                  <w:rPr>
                    <w:rFonts w:ascii="Arial" w:hAnsi="Arial" w:cs="Arial"/>
                    <w:sz w:val="24"/>
                    <w:szCs w:val="24"/>
                  </w:rPr>
                  <w:t>9865 (m)</w:t>
                </w:r>
                <w:r w:rsidR="001728E3" w:rsidRPr="00444FE1">
                  <w:rPr>
                    <w:rFonts w:ascii="Arial" w:hAnsi="Arial" w:cs="Arial"/>
                    <w:sz w:val="24"/>
                    <w:szCs w:val="24"/>
                  </w:rPr>
                  <w:br/>
                </w:r>
                <w:r w:rsidRPr="00444FE1">
                  <w:rPr>
                    <w:rFonts w:ascii="Arial" w:hAnsi="Arial" w:cs="Arial"/>
                    <w:sz w:val="24"/>
                    <w:szCs w:val="24"/>
                  </w:rPr>
                  <w:t>kimberlyhowai@hotmail</w:t>
                </w:r>
                <w:r w:rsidR="004233B5" w:rsidRPr="00444FE1">
                  <w:rPr>
                    <w:rFonts w:ascii="Arial" w:hAnsi="Arial" w:cs="Arial"/>
                    <w:sz w:val="24"/>
                    <w:szCs w:val="24"/>
                  </w:rPr>
                  <w:t>.com</w:t>
                </w:r>
              </w:p>
              <w:p w:rsidR="001728E3" w:rsidRPr="00444FE1" w:rsidRDefault="001728E3" w:rsidP="004233B5">
                <w:pPr>
                  <w:pStyle w:val="SenderAddress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:rsidR="00DE5399" w:rsidRDefault="00145B88"/>
      </w:sdtContent>
    </w:sdt>
    <w:tbl>
      <w:tblPr>
        <w:tblStyle w:val="TableGrid"/>
        <w:tblW w:w="4996" w:type="pct"/>
        <w:tblInd w:w="-780" w:type="dxa"/>
        <w:tblLook w:val="04A0" w:firstRow="1" w:lastRow="0" w:firstColumn="1" w:lastColumn="0" w:noHBand="0" w:noVBand="1"/>
      </w:tblPr>
      <w:tblGrid>
        <w:gridCol w:w="2412"/>
        <w:gridCol w:w="7883"/>
      </w:tblGrid>
      <w:tr w:rsidR="00DE5399" w:rsidRPr="00444FE1" w:rsidTr="00444FE1">
        <w:trPr>
          <w:trHeight w:val="288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5399" w:rsidRPr="00444FE1" w:rsidRDefault="00DE539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5399" w:rsidRPr="00444FE1" w:rsidRDefault="00513A3A" w:rsidP="00444FE1">
            <w:pPr>
              <w:pStyle w:val="Section"/>
              <w:rPr>
                <w:rFonts w:ascii="Arial" w:hAnsi="Arial" w:cs="Arial"/>
                <w:szCs w:val="24"/>
              </w:rPr>
            </w:pPr>
            <w:r w:rsidRPr="00444FE1">
              <w:rPr>
                <w:rFonts w:ascii="Arial" w:hAnsi="Arial" w:cs="Arial"/>
                <w:szCs w:val="24"/>
              </w:rPr>
              <w:t>Objectives</w:t>
            </w:r>
            <w:r w:rsidR="00631CE1" w:rsidRPr="00444FE1">
              <w:rPr>
                <w:rFonts w:ascii="Arial" w:hAnsi="Arial" w:cs="Arial"/>
                <w:szCs w:val="24"/>
              </w:rPr>
              <w:t>`</w:t>
            </w:r>
          </w:p>
          <w:p w:rsidR="00543B49" w:rsidRPr="00444FE1" w:rsidRDefault="00543B49" w:rsidP="00444FE1">
            <w:pPr>
              <w:rPr>
                <w:rFonts w:ascii="Arial" w:hAnsi="Arial" w:cs="Arial"/>
                <w:sz w:val="24"/>
                <w:szCs w:val="24"/>
                <w:lang w:val="en-TT"/>
              </w:rPr>
            </w:pPr>
            <w:r w:rsidRPr="00444FE1">
              <w:rPr>
                <w:rFonts w:ascii="Arial" w:hAnsi="Arial" w:cs="Arial"/>
                <w:sz w:val="24"/>
                <w:szCs w:val="24"/>
                <w:lang w:val="en-TT"/>
              </w:rPr>
              <w:t xml:space="preserve">To secure a position with a well-established organization with a stable environment that will lead to a lasting </w:t>
            </w:r>
            <w:r w:rsidR="009D7786" w:rsidRPr="00444FE1">
              <w:rPr>
                <w:rFonts w:ascii="Arial" w:hAnsi="Arial" w:cs="Arial"/>
                <w:sz w:val="24"/>
                <w:szCs w:val="24"/>
                <w:lang w:val="en-TT"/>
              </w:rPr>
              <w:t>relationship.</w:t>
            </w:r>
          </w:p>
          <w:p w:rsidR="00B02AD7" w:rsidRPr="00444FE1" w:rsidRDefault="00B02AD7" w:rsidP="00444FE1">
            <w:pPr>
              <w:pStyle w:val="Section"/>
              <w:rPr>
                <w:rFonts w:ascii="Arial" w:hAnsi="Arial" w:cs="Arial"/>
                <w:szCs w:val="24"/>
              </w:rPr>
            </w:pPr>
          </w:p>
          <w:p w:rsidR="00DE5399" w:rsidRPr="00444FE1" w:rsidRDefault="00513A3A" w:rsidP="00444FE1">
            <w:pPr>
              <w:pStyle w:val="Section"/>
              <w:rPr>
                <w:rFonts w:ascii="Arial" w:hAnsi="Arial" w:cs="Arial"/>
                <w:szCs w:val="24"/>
              </w:rPr>
            </w:pPr>
            <w:r w:rsidRPr="00444FE1">
              <w:rPr>
                <w:rFonts w:ascii="Arial" w:hAnsi="Arial" w:cs="Arial"/>
                <w:szCs w:val="24"/>
              </w:rPr>
              <w:t>Education</w:t>
            </w:r>
          </w:p>
          <w:p w:rsidR="001834C6" w:rsidRPr="00444FE1" w:rsidRDefault="001834C6" w:rsidP="00444FE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color w:val="94B6D2" w:themeColor="accent1"/>
                <w:spacing w:val="30"/>
                <w:szCs w:val="24"/>
              </w:rPr>
            </w:pPr>
            <w:r w:rsidRPr="00444FE1">
              <w:rPr>
                <w:rFonts w:ascii="Arial" w:hAnsi="Arial" w:cs="Arial"/>
                <w:b/>
                <w:color w:val="94B6D2" w:themeColor="accent1"/>
                <w:spacing w:val="30"/>
                <w:szCs w:val="24"/>
              </w:rPr>
              <w:t xml:space="preserve">Civilian Conservation Corps </w:t>
            </w:r>
          </w:p>
          <w:p w:rsidR="00DE5399" w:rsidRPr="00444FE1" w:rsidRDefault="005F160C" w:rsidP="00444FE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Cs w:val="24"/>
              </w:rPr>
            </w:pPr>
            <w:r w:rsidRPr="00444FE1">
              <w:rPr>
                <w:rFonts w:ascii="Arial" w:hAnsi="Arial" w:cs="Arial"/>
                <w:szCs w:val="24"/>
              </w:rPr>
              <w:t>2007</w:t>
            </w:r>
          </w:p>
          <w:p w:rsidR="00DD7BA0" w:rsidRDefault="001834C6" w:rsidP="00444FE1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Cs w:val="24"/>
              </w:rPr>
            </w:pPr>
            <w:r w:rsidRPr="00444FE1">
              <w:rPr>
                <w:rFonts w:ascii="Arial" w:hAnsi="Arial" w:cs="Arial"/>
                <w:b/>
                <w:szCs w:val="24"/>
              </w:rPr>
              <w:t xml:space="preserve">Certificate    </w:t>
            </w:r>
            <w:r w:rsidR="009344D6" w:rsidRPr="00444FE1">
              <w:rPr>
                <w:rFonts w:ascii="Arial" w:hAnsi="Arial" w:cs="Arial"/>
                <w:b/>
                <w:szCs w:val="24"/>
              </w:rPr>
              <w:t>-</w:t>
            </w:r>
            <w:r w:rsidR="00DC252C" w:rsidRPr="00444FE1">
              <w:rPr>
                <w:rFonts w:ascii="Arial" w:hAnsi="Arial" w:cs="Arial"/>
                <w:szCs w:val="24"/>
              </w:rPr>
              <w:t xml:space="preserve"> </w:t>
            </w:r>
            <w:r w:rsidRPr="00444FE1">
              <w:rPr>
                <w:rFonts w:ascii="Arial" w:hAnsi="Arial" w:cs="Arial"/>
                <w:szCs w:val="24"/>
              </w:rPr>
              <w:t>Computer Literacy</w:t>
            </w:r>
            <w:r w:rsidR="00444FE1">
              <w:rPr>
                <w:rFonts w:ascii="Arial" w:hAnsi="Arial" w:cs="Arial"/>
                <w:szCs w:val="24"/>
              </w:rPr>
              <w:t>, MOUS, Network +</w:t>
            </w:r>
            <w:r w:rsidR="00F760A8">
              <w:rPr>
                <w:rFonts w:ascii="Arial" w:hAnsi="Arial" w:cs="Arial"/>
                <w:szCs w:val="24"/>
              </w:rPr>
              <w:t xml:space="preserve"> and A+ Essentials.</w:t>
            </w:r>
          </w:p>
          <w:p w:rsidR="001834C6" w:rsidRPr="00F760A8" w:rsidRDefault="001834C6" w:rsidP="00F760A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szCs w:val="24"/>
              </w:rPr>
            </w:pPr>
            <w:r w:rsidRPr="00444FE1">
              <w:rPr>
                <w:rFonts w:ascii="Arial" w:hAnsi="Arial" w:cs="Arial"/>
                <w:b/>
                <w:color w:val="94B6D2" w:themeColor="accent1"/>
                <w:spacing w:val="30"/>
                <w:szCs w:val="24"/>
              </w:rPr>
              <w:t xml:space="preserve">Malabar Composite Secondary School </w:t>
            </w:r>
          </w:p>
          <w:p w:rsidR="00630A07" w:rsidRPr="00444FE1" w:rsidRDefault="001834C6" w:rsidP="00444FE1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Cs w:val="24"/>
              </w:rPr>
            </w:pPr>
            <w:r w:rsidRPr="00444FE1">
              <w:rPr>
                <w:rFonts w:ascii="Arial" w:hAnsi="Arial" w:cs="Arial"/>
                <w:szCs w:val="24"/>
              </w:rPr>
              <w:t>2000  - 2005</w:t>
            </w:r>
          </w:p>
          <w:p w:rsidR="00630A07" w:rsidRPr="00444FE1" w:rsidRDefault="00444FE1" w:rsidP="00444FE1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Arial" w:eastAsia="Calibri" w:hAnsi="Arial" w:cs="Arial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C.X.C.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O’levels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– </w:t>
            </w:r>
            <w:r w:rsidR="00630A07" w:rsidRPr="00444FE1">
              <w:rPr>
                <w:rFonts w:ascii="Arial" w:eastAsia="Calibri" w:hAnsi="Arial" w:cs="Arial"/>
                <w:szCs w:val="24"/>
                <w:lang w:eastAsia="en-US"/>
              </w:rPr>
              <w:t xml:space="preserve">English </w:t>
            </w:r>
            <w:r w:rsidR="00DC252C" w:rsidRPr="00444FE1">
              <w:rPr>
                <w:rFonts w:ascii="Arial" w:eastAsia="Calibri" w:hAnsi="Arial" w:cs="Arial"/>
                <w:szCs w:val="24"/>
                <w:lang w:eastAsia="en-US"/>
              </w:rPr>
              <w:t xml:space="preserve"> </w:t>
            </w:r>
            <w:r w:rsidR="00BD4A84">
              <w:rPr>
                <w:rFonts w:ascii="Arial" w:eastAsia="Calibri" w:hAnsi="Arial" w:cs="Arial"/>
                <w:szCs w:val="24"/>
                <w:lang w:eastAsia="en-US"/>
              </w:rPr>
              <w:t>- Grade III</w:t>
            </w:r>
          </w:p>
          <w:p w:rsidR="00A70E77" w:rsidRDefault="00630A07" w:rsidP="00444FE1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Arial" w:eastAsia="Calibri" w:hAnsi="Arial" w:cs="Arial"/>
                <w:szCs w:val="24"/>
                <w:lang w:eastAsia="en-US"/>
              </w:rPr>
            </w:pPr>
            <w:r w:rsidRPr="00444FE1">
              <w:rPr>
                <w:rFonts w:ascii="Arial" w:eastAsia="Calibri" w:hAnsi="Arial" w:cs="Arial"/>
                <w:szCs w:val="24"/>
                <w:lang w:eastAsia="en-US"/>
              </w:rPr>
              <w:t xml:space="preserve">                            </w:t>
            </w:r>
            <w:r w:rsidR="00444FE1">
              <w:rPr>
                <w:rFonts w:ascii="Arial" w:eastAsia="Calibri" w:hAnsi="Arial" w:cs="Arial"/>
                <w:szCs w:val="24"/>
                <w:lang w:eastAsia="en-US"/>
              </w:rPr>
              <w:t xml:space="preserve"> </w:t>
            </w:r>
            <w:r w:rsidRPr="00444FE1">
              <w:rPr>
                <w:rFonts w:ascii="Arial" w:eastAsia="Calibri" w:hAnsi="Arial" w:cs="Arial"/>
                <w:szCs w:val="24"/>
                <w:lang w:eastAsia="en-US"/>
              </w:rPr>
              <w:t xml:space="preserve">Social Studies </w:t>
            </w:r>
            <w:r w:rsidR="00BD4A84">
              <w:rPr>
                <w:rFonts w:ascii="Arial" w:eastAsia="Calibri" w:hAnsi="Arial" w:cs="Arial"/>
                <w:szCs w:val="24"/>
                <w:lang w:eastAsia="en-US"/>
              </w:rPr>
              <w:t>- Grade II</w:t>
            </w:r>
          </w:p>
          <w:p w:rsidR="00BD4A84" w:rsidRPr="00444FE1" w:rsidRDefault="00BD4A84" w:rsidP="00444FE1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Arial" w:eastAsia="Calibri" w:hAnsi="Arial" w:cs="Arial"/>
                <w:szCs w:val="24"/>
                <w:lang w:eastAsia="en-US"/>
              </w:rPr>
            </w:pPr>
            <w:r>
              <w:rPr>
                <w:rFonts w:ascii="Arial" w:eastAsia="Calibri" w:hAnsi="Arial" w:cs="Arial"/>
                <w:szCs w:val="24"/>
                <w:lang w:eastAsia="en-US"/>
              </w:rPr>
              <w:t xml:space="preserve">                             Mathematics – Grade III</w:t>
            </w:r>
          </w:p>
          <w:p w:rsidR="00630A07" w:rsidRPr="00444FE1" w:rsidRDefault="00630A07" w:rsidP="00444FE1">
            <w:pPr>
              <w:tabs>
                <w:tab w:val="left" w:pos="1976"/>
              </w:tabs>
              <w:spacing w:before="240" w:after="0" w:line="240" w:lineRule="auto"/>
              <w:rPr>
                <w:rFonts w:ascii="Arial" w:eastAsia="Calibri" w:hAnsi="Arial" w:cs="Arial"/>
                <w:b/>
                <w:color w:val="94B6D2" w:themeColor="accent1"/>
                <w:sz w:val="24"/>
                <w:szCs w:val="24"/>
                <w:lang w:eastAsia="en-US"/>
              </w:rPr>
            </w:pPr>
            <w:r w:rsidRPr="00444FE1">
              <w:rPr>
                <w:rFonts w:ascii="Arial" w:eastAsia="Calibri" w:hAnsi="Arial" w:cs="Arial"/>
                <w:b/>
                <w:color w:val="94B6D2" w:themeColor="accent1"/>
                <w:sz w:val="24"/>
                <w:szCs w:val="24"/>
                <w:lang w:eastAsia="en-US"/>
              </w:rPr>
              <w:t>School of Accounts and Management</w:t>
            </w:r>
            <w:r w:rsidRPr="00444FE1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– Presently acquiring a degree for Business Management </w:t>
            </w:r>
          </w:p>
          <w:p w:rsidR="001834C6" w:rsidRPr="00444FE1" w:rsidRDefault="001834C6" w:rsidP="00444FE1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Cs w:val="24"/>
              </w:rPr>
            </w:pPr>
          </w:p>
          <w:p w:rsidR="001834C6" w:rsidRPr="00444FE1" w:rsidRDefault="001834C6" w:rsidP="00444FE1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</w:pPr>
          </w:p>
          <w:p w:rsidR="00DD7BA0" w:rsidRPr="00444FE1" w:rsidRDefault="00DD7BA0" w:rsidP="00444FE1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Cs w:val="24"/>
              </w:rPr>
            </w:pPr>
          </w:p>
          <w:p w:rsidR="00BE4C0F" w:rsidRPr="00444FE1" w:rsidRDefault="00BE4C0F" w:rsidP="00444FE1">
            <w:pPr>
              <w:pStyle w:val="Section"/>
              <w:rPr>
                <w:rFonts w:ascii="Arial" w:hAnsi="Arial" w:cs="Arial"/>
                <w:szCs w:val="24"/>
              </w:rPr>
            </w:pPr>
          </w:p>
          <w:p w:rsidR="00630A07" w:rsidRPr="00444FE1" w:rsidRDefault="00630A07" w:rsidP="00444FE1">
            <w:pPr>
              <w:pStyle w:val="Section"/>
              <w:rPr>
                <w:rFonts w:ascii="Arial" w:hAnsi="Arial" w:cs="Arial"/>
                <w:szCs w:val="24"/>
              </w:rPr>
            </w:pPr>
          </w:p>
          <w:p w:rsidR="00B02AD7" w:rsidRPr="00444FE1" w:rsidRDefault="00513A3A" w:rsidP="00444FE1">
            <w:pPr>
              <w:pStyle w:val="Section"/>
              <w:rPr>
                <w:rFonts w:ascii="Arial" w:hAnsi="Arial" w:cs="Arial"/>
                <w:szCs w:val="24"/>
              </w:rPr>
            </w:pPr>
            <w:r w:rsidRPr="00444FE1">
              <w:rPr>
                <w:rFonts w:ascii="Arial" w:hAnsi="Arial" w:cs="Arial"/>
                <w:szCs w:val="24"/>
              </w:rPr>
              <w:lastRenderedPageBreak/>
              <w:t>experience</w:t>
            </w:r>
          </w:p>
          <w:sdt>
            <w:sdtPr>
              <w:rPr>
                <w:rFonts w:ascii="Arial" w:hAnsi="Arial" w:cs="Arial"/>
                <w:szCs w:val="24"/>
              </w:rPr>
              <w:id w:val="162763452"/>
              <w:placeholder>
                <w:docPart w:val="23D4B5DC602447869A489448237A0123"/>
              </w:placeholder>
            </w:sdtPr>
            <w:sdtEndPr/>
            <w:sdtContent>
              <w:p w:rsidR="00AF659A" w:rsidRPr="00444FE1" w:rsidRDefault="00AF659A" w:rsidP="00444FE1">
                <w:pPr>
                  <w:pStyle w:val="Subsection"/>
                  <w:rPr>
                    <w:rFonts w:ascii="Arial" w:hAnsi="Arial" w:cs="Arial"/>
                    <w:b w:val="0"/>
                    <w:color w:val="auto"/>
                    <w:szCs w:val="24"/>
                  </w:rPr>
                </w:pPr>
                <w:r w:rsidRPr="00444FE1">
                  <w:rPr>
                    <w:rFonts w:ascii="Arial" w:hAnsi="Arial" w:cs="Arial"/>
                    <w:szCs w:val="24"/>
                  </w:rPr>
                  <w:t xml:space="preserve">Office Assistant – F&amp;G </w:t>
                </w:r>
                <w:r w:rsidR="0018505E" w:rsidRPr="00444FE1">
                  <w:rPr>
                    <w:rFonts w:ascii="Arial" w:hAnsi="Arial" w:cs="Arial"/>
                    <w:szCs w:val="24"/>
                  </w:rPr>
                  <w:t>Surge</w:t>
                </w:r>
                <w:r w:rsidRPr="00444FE1">
                  <w:rPr>
                    <w:rFonts w:ascii="Arial" w:hAnsi="Arial" w:cs="Arial"/>
                    <w:szCs w:val="24"/>
                  </w:rPr>
                  <w:t xml:space="preserve"> Works</w:t>
                </w:r>
                <w:r w:rsidR="0018505E" w:rsidRPr="00444FE1">
                  <w:rPr>
                    <w:rFonts w:ascii="Arial" w:hAnsi="Arial" w:cs="Arial"/>
                    <w:szCs w:val="24"/>
                  </w:rPr>
                  <w:t xml:space="preserve"> Shop</w:t>
                </w:r>
              </w:p>
            </w:sdtContent>
          </w:sdt>
          <w:p w:rsidR="00977E2B" w:rsidRPr="00444FE1" w:rsidRDefault="00630A07" w:rsidP="00444FE1">
            <w:pPr>
              <w:pStyle w:val="Subsection"/>
              <w:rPr>
                <w:rFonts w:ascii="Arial" w:hAnsi="Arial" w:cs="Arial"/>
                <w:b w:val="0"/>
                <w:color w:val="auto"/>
                <w:szCs w:val="24"/>
              </w:rPr>
            </w:pPr>
            <w:r w:rsidRPr="00444FE1">
              <w:rPr>
                <w:rFonts w:ascii="Arial" w:hAnsi="Arial" w:cs="Arial"/>
                <w:b w:val="0"/>
                <w:color w:val="auto"/>
                <w:szCs w:val="24"/>
              </w:rPr>
              <w:t>2012-2014</w:t>
            </w:r>
          </w:p>
          <w:sdt>
            <w:sdtPr>
              <w:rPr>
                <w:rFonts w:ascii="Arial" w:hAnsi="Arial" w:cs="Arial"/>
                <w:szCs w:val="24"/>
              </w:rPr>
              <w:id w:val="162763408"/>
              <w:placeholder>
                <w:docPart w:val="6C2B5BE7DA9C49298147223B39C08415"/>
              </w:placeholder>
            </w:sdtPr>
            <w:sdtEndPr/>
            <w:sdtContent>
              <w:p w:rsidR="00444FE1" w:rsidRPr="00444FE1" w:rsidRDefault="00444FE1" w:rsidP="00444FE1">
                <w:pPr>
                  <w:pStyle w:val="Subsection"/>
                  <w:rPr>
                    <w:rFonts w:ascii="Arial" w:hAnsi="Arial" w:cs="Arial"/>
                    <w:szCs w:val="24"/>
                  </w:rPr>
                </w:pPr>
              </w:p>
              <w:p w:rsidR="00630A07" w:rsidRPr="00444FE1" w:rsidRDefault="00630A07" w:rsidP="00444FE1">
                <w:pPr>
                  <w:pStyle w:val="Subsection"/>
                  <w:rPr>
                    <w:rFonts w:ascii="Arial" w:hAnsi="Arial" w:cs="Arial"/>
                    <w:szCs w:val="24"/>
                  </w:rPr>
                </w:pPr>
                <w:r w:rsidRPr="00444FE1">
                  <w:rPr>
                    <w:rFonts w:ascii="Arial" w:hAnsi="Arial" w:cs="Arial"/>
                    <w:szCs w:val="24"/>
                  </w:rPr>
                  <w:t>HR Assistant- Woodhouse</w:t>
                </w:r>
              </w:p>
              <w:p w:rsidR="00B02AD7" w:rsidRPr="00444FE1" w:rsidRDefault="00630A07" w:rsidP="00444FE1">
                <w:pPr>
                  <w:pStyle w:val="Subsection"/>
                  <w:tabs>
                    <w:tab w:val="left" w:pos="5550"/>
                  </w:tabs>
                  <w:rPr>
                    <w:rFonts w:ascii="Arial" w:hAnsi="Arial" w:cs="Arial"/>
                    <w:szCs w:val="24"/>
                  </w:rPr>
                </w:pPr>
                <w:r w:rsidRPr="00444FE1">
                  <w:rPr>
                    <w:rFonts w:ascii="Arial" w:hAnsi="Arial" w:cs="Arial"/>
                    <w:b w:val="0"/>
                    <w:color w:val="auto"/>
                    <w:szCs w:val="24"/>
                  </w:rPr>
                  <w:t>2011-2012</w:t>
                </w:r>
              </w:p>
              <w:p w:rsidR="00444FE1" w:rsidRPr="00444FE1" w:rsidRDefault="00444FE1" w:rsidP="00444FE1">
                <w:pPr>
                  <w:pStyle w:val="Subsection"/>
                  <w:tabs>
                    <w:tab w:val="left" w:pos="5550"/>
                  </w:tabs>
                  <w:spacing w:after="0" w:line="240" w:lineRule="auto"/>
                  <w:rPr>
                    <w:rFonts w:ascii="Arial" w:hAnsi="Arial" w:cs="Arial"/>
                    <w:szCs w:val="24"/>
                  </w:rPr>
                </w:pPr>
              </w:p>
              <w:p w:rsidR="005F160C" w:rsidRPr="00444FE1" w:rsidRDefault="009D7786" w:rsidP="00444FE1">
                <w:pPr>
                  <w:pStyle w:val="Subsection"/>
                  <w:tabs>
                    <w:tab w:val="left" w:pos="5550"/>
                  </w:tabs>
                  <w:spacing w:after="0" w:line="240" w:lineRule="auto"/>
                  <w:rPr>
                    <w:rFonts w:ascii="Arial" w:hAnsi="Arial" w:cs="Arial"/>
                    <w:szCs w:val="24"/>
                  </w:rPr>
                </w:pPr>
                <w:r w:rsidRPr="00444FE1">
                  <w:rPr>
                    <w:rFonts w:ascii="Arial" w:hAnsi="Arial" w:cs="Arial"/>
                    <w:szCs w:val="24"/>
                  </w:rPr>
                  <w:t xml:space="preserve">Temporary </w:t>
                </w:r>
                <w:r w:rsidR="005F160C" w:rsidRPr="00444FE1">
                  <w:rPr>
                    <w:rFonts w:ascii="Arial" w:hAnsi="Arial" w:cs="Arial"/>
                    <w:szCs w:val="24"/>
                  </w:rPr>
                  <w:t>Data Entry Clerk - B.W.I.A Head Office</w:t>
                </w:r>
                <w:r w:rsidR="005F160C" w:rsidRPr="00444FE1">
                  <w:rPr>
                    <w:rFonts w:ascii="Arial" w:hAnsi="Arial" w:cs="Arial"/>
                    <w:szCs w:val="24"/>
                  </w:rPr>
                  <w:tab/>
                </w:r>
              </w:p>
            </w:sdtContent>
          </w:sdt>
          <w:p w:rsidR="005F160C" w:rsidRPr="00444FE1" w:rsidRDefault="00B02AD7" w:rsidP="00444F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44FE1">
              <w:rPr>
                <w:rFonts w:ascii="Arial" w:hAnsi="Arial" w:cs="Arial"/>
                <w:sz w:val="24"/>
                <w:szCs w:val="24"/>
              </w:rPr>
              <w:t>2007 – 2008</w:t>
            </w:r>
          </w:p>
          <w:p w:rsidR="00977E2B" w:rsidRPr="00444FE1" w:rsidRDefault="00977E2B" w:rsidP="00444FE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sdt>
            <w:sdtPr>
              <w:rPr>
                <w:rFonts w:ascii="Arial" w:hAnsi="Arial" w:cs="Arial"/>
                <w:szCs w:val="24"/>
              </w:rPr>
              <w:id w:val="326177524"/>
              <w:placeholder>
                <w:docPart w:val="D8E01E3F171C49DBAC66920CED451800"/>
              </w:placeholder>
            </w:sdtPr>
            <w:sdtEndPr/>
            <w:sdtContent>
              <w:p w:rsidR="00DE5399" w:rsidRPr="00444FE1" w:rsidRDefault="006659DE" w:rsidP="00444FE1">
                <w:pPr>
                  <w:pStyle w:val="Subsection"/>
                  <w:rPr>
                    <w:rFonts w:ascii="Arial" w:hAnsi="Arial" w:cs="Arial"/>
                    <w:szCs w:val="24"/>
                  </w:rPr>
                </w:pPr>
                <w:r w:rsidRPr="00444FE1">
                  <w:rPr>
                    <w:rFonts w:ascii="Arial" w:hAnsi="Arial" w:cs="Arial"/>
                    <w:szCs w:val="24"/>
                  </w:rPr>
                  <w:t>Temporary Administrative Assistant -</w:t>
                </w:r>
                <w:r w:rsidR="00231C6B" w:rsidRPr="00444FE1">
                  <w:rPr>
                    <w:rFonts w:ascii="Arial" w:hAnsi="Arial" w:cs="Arial"/>
                    <w:szCs w:val="24"/>
                  </w:rPr>
                  <w:t xml:space="preserve"> </w:t>
                </w:r>
                <w:proofErr w:type="spellStart"/>
                <w:r w:rsidRPr="00444FE1">
                  <w:rPr>
                    <w:rFonts w:ascii="Arial" w:hAnsi="Arial" w:cs="Arial"/>
                    <w:szCs w:val="24"/>
                  </w:rPr>
                  <w:t>Powergen</w:t>
                </w:r>
                <w:proofErr w:type="spellEnd"/>
              </w:p>
            </w:sdtContent>
          </w:sdt>
          <w:p w:rsidR="00DE5399" w:rsidRDefault="006659DE" w:rsidP="00444FE1">
            <w:pPr>
              <w:rPr>
                <w:rFonts w:ascii="Arial" w:hAnsi="Arial" w:cs="Arial"/>
                <w:sz w:val="24"/>
                <w:szCs w:val="24"/>
              </w:rPr>
            </w:pPr>
            <w:r w:rsidRPr="00444FE1">
              <w:rPr>
                <w:rFonts w:ascii="Arial" w:hAnsi="Arial" w:cs="Arial"/>
                <w:sz w:val="24"/>
                <w:szCs w:val="24"/>
              </w:rPr>
              <w:t>2006</w:t>
            </w:r>
            <w:r w:rsidR="00AF659A" w:rsidRPr="00444F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3A3A" w:rsidRPr="00444FE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66201" w:rsidRPr="00444FE1" w:rsidRDefault="00B66201" w:rsidP="00444FE1">
            <w:pPr>
              <w:rPr>
                <w:rFonts w:ascii="Arial" w:hAnsi="Arial" w:cs="Arial"/>
                <w:sz w:val="24"/>
                <w:szCs w:val="24"/>
              </w:rPr>
            </w:pP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  <w:r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  <w:t xml:space="preserve">References 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David Walcott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Catering Manager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JSL International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290-7515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Khadalia</w:t>
            </w:r>
            <w:proofErr w:type="spellEnd"/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 xml:space="preserve"> Pompey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Senior Member Relation Officer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Eastern Credit Union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343-1539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</w:p>
          <w:p w:rsidR="00D92872" w:rsidRDefault="0016002E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Sarah Jones</w:t>
            </w:r>
          </w:p>
          <w:p w:rsidR="0016002E" w:rsidRDefault="0016002E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Service Officer</w:t>
            </w:r>
          </w:p>
          <w:p w:rsidR="0016002E" w:rsidRDefault="0016002E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Hyatt Regency</w:t>
            </w:r>
          </w:p>
          <w:p w:rsidR="00D92872" w:rsidRPr="00D92872" w:rsidRDefault="0016002E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788-5515</w:t>
            </w:r>
            <w:bookmarkStart w:id="0" w:name="_GoBack"/>
            <w:bookmarkEnd w:id="0"/>
          </w:p>
          <w:p w:rsidR="008341CE" w:rsidRPr="00444FE1" w:rsidRDefault="008341CE" w:rsidP="00444FE1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Cs w:val="24"/>
              </w:rPr>
            </w:pPr>
          </w:p>
        </w:tc>
      </w:tr>
      <w:tr w:rsidR="001728E3" w:rsidRPr="00444FE1" w:rsidTr="00444FE1">
        <w:trPr>
          <w:trHeight w:val="288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28E3" w:rsidRPr="00444FE1" w:rsidRDefault="001728E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728E3" w:rsidRPr="00444FE1" w:rsidRDefault="001728E3">
            <w:pPr>
              <w:pStyle w:val="Section"/>
              <w:rPr>
                <w:rFonts w:ascii="Arial" w:hAnsi="Arial" w:cs="Arial"/>
                <w:szCs w:val="24"/>
              </w:rPr>
            </w:pPr>
          </w:p>
        </w:tc>
      </w:tr>
    </w:tbl>
    <w:p w:rsidR="00B02AD7" w:rsidRPr="00B02AD7" w:rsidRDefault="00B02AD7" w:rsidP="0016002E"/>
    <w:sectPr w:rsidR="00B02AD7" w:rsidRPr="00B02AD7" w:rsidSect="00DE5399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B88" w:rsidRDefault="00145B88">
      <w:pPr>
        <w:spacing w:after="0" w:line="240" w:lineRule="auto"/>
      </w:pPr>
      <w:r>
        <w:separator/>
      </w:r>
    </w:p>
  </w:endnote>
  <w:endnote w:type="continuationSeparator" w:id="0">
    <w:p w:rsidR="00145B88" w:rsidRDefault="00145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399" w:rsidRDefault="00DE5399"/>
  <w:p w:rsidR="00DE5399" w:rsidRDefault="00513A3A">
    <w:pPr>
      <w:pStyle w:val="FooterEven"/>
    </w:pPr>
    <w:r>
      <w:t xml:space="preserve">Page </w:t>
    </w:r>
    <w:r w:rsidR="00E86A81">
      <w:fldChar w:fldCharType="begin"/>
    </w:r>
    <w:r w:rsidR="005B250A">
      <w:instrText xml:space="preserve"> PAGE   \* MERGEFORMAT </w:instrText>
    </w:r>
    <w:r w:rsidR="00E86A81">
      <w:fldChar w:fldCharType="separate"/>
    </w:r>
    <w:r>
      <w:rPr>
        <w:noProof/>
        <w:sz w:val="24"/>
        <w:szCs w:val="24"/>
      </w:rPr>
      <w:t>2</w:t>
    </w:r>
    <w:r w:rsidR="00E86A81">
      <w:rPr>
        <w:noProof/>
        <w:sz w:val="24"/>
        <w:szCs w:val="24"/>
      </w:rPr>
      <w:fldChar w:fldCharType="end"/>
    </w:r>
  </w:p>
  <w:p w:rsidR="00DE5399" w:rsidRDefault="00DE53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399" w:rsidRDefault="00DE5399"/>
  <w:p w:rsidR="00DE5399" w:rsidRDefault="00513A3A">
    <w:pPr>
      <w:pStyle w:val="FooterOdd"/>
    </w:pPr>
    <w:r>
      <w:t xml:space="preserve">Page </w:t>
    </w:r>
    <w:r w:rsidR="00E86A81">
      <w:fldChar w:fldCharType="begin"/>
    </w:r>
    <w:r w:rsidR="005B250A">
      <w:instrText xml:space="preserve"> PAGE   \* MERGEFORMAT </w:instrText>
    </w:r>
    <w:r w:rsidR="00E86A81">
      <w:fldChar w:fldCharType="separate"/>
    </w:r>
    <w:r w:rsidR="0016002E" w:rsidRPr="0016002E">
      <w:rPr>
        <w:noProof/>
        <w:sz w:val="24"/>
        <w:szCs w:val="24"/>
      </w:rPr>
      <w:t>2</w:t>
    </w:r>
    <w:r w:rsidR="00E86A81">
      <w:rPr>
        <w:noProof/>
        <w:sz w:val="24"/>
        <w:szCs w:val="24"/>
      </w:rPr>
      <w:fldChar w:fldCharType="end"/>
    </w:r>
  </w:p>
  <w:p w:rsidR="00DE5399" w:rsidRDefault="00DE53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B88" w:rsidRDefault="00145B88">
      <w:pPr>
        <w:spacing w:after="0" w:line="240" w:lineRule="auto"/>
      </w:pPr>
      <w:r>
        <w:separator/>
      </w:r>
    </w:p>
  </w:footnote>
  <w:footnote w:type="continuationSeparator" w:id="0">
    <w:p w:rsidR="00145B88" w:rsidRDefault="00145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7404"/>
      <w:placeholder>
        <w:docPart w:val="B51E78E266D246F78DE3BAF1AAE36B0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5399" w:rsidRDefault="001834C6">
        <w:pPr>
          <w:pStyle w:val="HeaderEven"/>
        </w:pPr>
        <w:r>
          <w:rPr>
            <w:lang w:val="en-TT"/>
          </w:rPr>
          <w:t>Kimberly Howai</w:t>
        </w:r>
      </w:p>
    </w:sdtContent>
  </w:sdt>
  <w:p w:rsidR="00DE5399" w:rsidRDefault="00DE53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5399" w:rsidRDefault="001834C6">
        <w:pPr>
          <w:pStyle w:val="HeaderOdd"/>
        </w:pPr>
        <w:r>
          <w:rPr>
            <w:lang w:val="en-TT"/>
          </w:rPr>
          <w:t>Kimberly Howai</w:t>
        </w:r>
      </w:p>
    </w:sdtContent>
  </w:sdt>
  <w:p w:rsidR="00DE5399" w:rsidRDefault="00DE53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426E"/>
      </v:shape>
    </w:pict>
  </w:numPicBullet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9406469"/>
    <w:multiLevelType w:val="hybridMultilevel"/>
    <w:tmpl w:val="A45A89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14BE4"/>
    <w:multiLevelType w:val="multilevel"/>
    <w:tmpl w:val="660E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8123D88"/>
    <w:multiLevelType w:val="hybridMultilevel"/>
    <w:tmpl w:val="BB5AE7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9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9"/>
  </w:num>
  <w:num w:numId="28">
    <w:abstractNumId w:val="5"/>
  </w:num>
  <w:num w:numId="29">
    <w:abstractNumId w:val="10"/>
  </w:num>
  <w:num w:numId="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E77"/>
    <w:rsid w:val="000056AC"/>
    <w:rsid w:val="00091D63"/>
    <w:rsid w:val="000E37E9"/>
    <w:rsid w:val="00117ABF"/>
    <w:rsid w:val="00145B88"/>
    <w:rsid w:val="0016002E"/>
    <w:rsid w:val="001728E3"/>
    <w:rsid w:val="00177FED"/>
    <w:rsid w:val="001834C6"/>
    <w:rsid w:val="0018505E"/>
    <w:rsid w:val="001D5CE3"/>
    <w:rsid w:val="00231C6B"/>
    <w:rsid w:val="003371CF"/>
    <w:rsid w:val="004233B5"/>
    <w:rsid w:val="00423D36"/>
    <w:rsid w:val="00444FE1"/>
    <w:rsid w:val="004B3794"/>
    <w:rsid w:val="004B6E5D"/>
    <w:rsid w:val="004C4E93"/>
    <w:rsid w:val="00513A3A"/>
    <w:rsid w:val="00543B49"/>
    <w:rsid w:val="00576AB5"/>
    <w:rsid w:val="005B250A"/>
    <w:rsid w:val="005F160C"/>
    <w:rsid w:val="00630A07"/>
    <w:rsid w:val="00631CE1"/>
    <w:rsid w:val="006659DE"/>
    <w:rsid w:val="006E0251"/>
    <w:rsid w:val="007F6306"/>
    <w:rsid w:val="008341CE"/>
    <w:rsid w:val="00836EB0"/>
    <w:rsid w:val="008B07F9"/>
    <w:rsid w:val="008D6B12"/>
    <w:rsid w:val="009344D6"/>
    <w:rsid w:val="00977E2B"/>
    <w:rsid w:val="0098259D"/>
    <w:rsid w:val="009C0E42"/>
    <w:rsid w:val="009D7786"/>
    <w:rsid w:val="009E0E26"/>
    <w:rsid w:val="009F38F3"/>
    <w:rsid w:val="00A24808"/>
    <w:rsid w:val="00A70E77"/>
    <w:rsid w:val="00AF659A"/>
    <w:rsid w:val="00B02AD7"/>
    <w:rsid w:val="00B66201"/>
    <w:rsid w:val="00BB7D26"/>
    <w:rsid w:val="00BD4A84"/>
    <w:rsid w:val="00BE1B19"/>
    <w:rsid w:val="00BE4C0F"/>
    <w:rsid w:val="00D13D68"/>
    <w:rsid w:val="00D92872"/>
    <w:rsid w:val="00DC252C"/>
    <w:rsid w:val="00DD7BA0"/>
    <w:rsid w:val="00DE5399"/>
    <w:rsid w:val="00E86A81"/>
    <w:rsid w:val="00EF2F4F"/>
    <w:rsid w:val="00F7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CFC01F0-47C2-4E97-8214-F00EDE3A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99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DE5399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E5399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E5399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E539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E5399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E5399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E5399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E5399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E5399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DE5399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sid w:val="00DE5399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DE539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DE5399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DE5399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DE5399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DE53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3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399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DE5399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DE5399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DE5399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DE5399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DE53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3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DE53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3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DE539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39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39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399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399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399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399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399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399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DE5399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E5399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DE5399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399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DE5399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DE5399"/>
    <w:pPr>
      <w:ind w:left="360" w:hanging="360"/>
    </w:pPr>
  </w:style>
  <w:style w:type="paragraph" w:styleId="List2">
    <w:name w:val="List 2"/>
    <w:basedOn w:val="Normal"/>
    <w:uiPriority w:val="99"/>
    <w:unhideWhenUsed/>
    <w:rsid w:val="00DE5399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DE5399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DE5399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DE5399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DE5399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DE5399"/>
    <w:pPr>
      <w:ind w:left="720"/>
      <w:contextualSpacing/>
    </w:pPr>
  </w:style>
  <w:style w:type="numbering" w:customStyle="1" w:styleId="MedianListStyle">
    <w:name w:val="Median List Style"/>
    <w:uiPriority w:val="99"/>
    <w:rsid w:val="00DE53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DE5399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DE5399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DE5399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DE5399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DE5399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DE5399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E5399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DE5399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DE5399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E5399"/>
    <w:pPr>
      <w:ind w:left="220" w:hanging="220"/>
    </w:pPr>
  </w:style>
  <w:style w:type="paragraph" w:styleId="Title">
    <w:name w:val="Title"/>
    <w:basedOn w:val="Normal"/>
    <w:link w:val="TitleChar"/>
    <w:uiPriority w:val="10"/>
    <w:rsid w:val="00DE5399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E5399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DE5399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DE53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DE5399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DE5399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DE5399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DE5399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DE5399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DE5399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DE5399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DE5399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DE5399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DE5399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DE5399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DE5399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DE5399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DE5399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DE5399"/>
    <w:rPr>
      <w:rFonts w:cs="Times New Roman"/>
      <w:b/>
      <w:sz w:val="24"/>
      <w:szCs w:val="24"/>
      <w:lang w:eastAsia="ja-JP"/>
    </w:rPr>
  </w:style>
  <w:style w:type="character" w:customStyle="1" w:styleId="subsectiondatechar">
    <w:name w:val="subsectiondatechar"/>
    <w:basedOn w:val="DefaultParagraphFont"/>
    <w:rsid w:val="0023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967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9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6715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4435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4427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7822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p\Downloads\TS030007736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252B3192E7411FACEFC07CF280A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691D5-81A5-4359-8280-AF76A31EC86C}"/>
      </w:docPartPr>
      <w:docPartBody>
        <w:p w:rsidR="00F4741C" w:rsidRDefault="006462FB">
          <w:pPr>
            <w:pStyle w:val="53252B3192E7411FACEFC07CF280A0E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7D3547B443447CBB3B84CC34900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D3254-854D-4E6E-8926-4F6A2A906392}"/>
      </w:docPartPr>
      <w:docPartBody>
        <w:p w:rsidR="00F4741C" w:rsidRDefault="006462FB">
          <w:pPr>
            <w:pStyle w:val="C7D3547B443447CBB3B84CC34900742D"/>
          </w:pPr>
          <w:r>
            <w:t>[Type your name]</w:t>
          </w:r>
        </w:p>
      </w:docPartBody>
    </w:docPart>
    <w:docPart>
      <w:docPartPr>
        <w:name w:val="781EE63B23524E1D95415CD7F3E33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467D9-B7E3-4880-8E87-9010558D228B}"/>
      </w:docPartPr>
      <w:docPartBody>
        <w:p w:rsidR="00F4741C" w:rsidRDefault="006462FB">
          <w:pPr>
            <w:pStyle w:val="781EE63B23524E1D95415CD7F3E33BB7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  <w:docPart>
      <w:docPartPr>
        <w:name w:val="D8E01E3F171C49DBAC66920CED45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D8CC5-FDBA-4B87-A3B3-CC63E7A8AC2F}"/>
      </w:docPartPr>
      <w:docPartBody>
        <w:p w:rsidR="00F4741C" w:rsidRDefault="006462FB">
          <w:pPr>
            <w:pStyle w:val="D8E01E3F171C49DBAC66920CED451800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  <w:docPart>
      <w:docPartPr>
        <w:name w:val="B51E78E266D246F78DE3BAF1AAE36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3D4D6-760D-4DBF-9109-C04D5438875E}"/>
      </w:docPartPr>
      <w:docPartBody>
        <w:p w:rsidR="00F4741C" w:rsidRDefault="006462FB">
          <w:pPr>
            <w:pStyle w:val="B51E78E266D246F78DE3BAF1AAE36B0A"/>
          </w:pPr>
          <w:r>
            <w:t>[Type the author name]</w:t>
          </w:r>
        </w:p>
      </w:docPartBody>
    </w:docPart>
    <w:docPart>
      <w:docPartPr>
        <w:name w:val="23D4B5DC602447869A489448237A0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C8204-AD0E-428A-AF50-15279F2DB971}"/>
      </w:docPartPr>
      <w:docPartBody>
        <w:p w:rsidR="00F4741C" w:rsidRDefault="006462FB" w:rsidP="006462FB">
          <w:pPr>
            <w:pStyle w:val="23D4B5DC602447869A489448237A0123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  <w:docPart>
      <w:docPartPr>
        <w:name w:val="6C2B5BE7DA9C49298147223B39C08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3BF25-1AF7-428B-A41F-E33CB240573F}"/>
      </w:docPartPr>
      <w:docPartBody>
        <w:p w:rsidR="00F4741C" w:rsidRDefault="006462FB" w:rsidP="006462FB">
          <w:pPr>
            <w:pStyle w:val="6C2B5BE7DA9C49298147223B39C08415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62FB"/>
    <w:rsid w:val="002B5221"/>
    <w:rsid w:val="0049053F"/>
    <w:rsid w:val="006462FB"/>
    <w:rsid w:val="007E617A"/>
    <w:rsid w:val="00897010"/>
    <w:rsid w:val="00A13B18"/>
    <w:rsid w:val="00C134BB"/>
    <w:rsid w:val="00EA4010"/>
    <w:rsid w:val="00EC1AB1"/>
    <w:rsid w:val="00F4741C"/>
    <w:rsid w:val="00FB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C134BB"/>
    <w:rPr>
      <w:color w:val="808080"/>
    </w:rPr>
  </w:style>
  <w:style w:type="paragraph" w:customStyle="1" w:styleId="53252B3192E7411FACEFC07CF280A0E4">
    <w:name w:val="53252B3192E7411FACEFC07CF280A0E4"/>
    <w:rsid w:val="0049053F"/>
  </w:style>
  <w:style w:type="paragraph" w:customStyle="1" w:styleId="C7D3547B443447CBB3B84CC34900742D">
    <w:name w:val="C7D3547B443447CBB3B84CC34900742D"/>
    <w:rsid w:val="0049053F"/>
  </w:style>
  <w:style w:type="paragraph" w:customStyle="1" w:styleId="781EE63B23524E1D95415CD7F3E33BB7">
    <w:name w:val="781EE63B23524E1D95415CD7F3E33BB7"/>
    <w:rsid w:val="0049053F"/>
  </w:style>
  <w:style w:type="character" w:customStyle="1" w:styleId="subsectiondatechar">
    <w:name w:val="subsectiondatechar"/>
    <w:basedOn w:val="DefaultParagraphFont"/>
    <w:rsid w:val="006462FB"/>
  </w:style>
  <w:style w:type="paragraph" w:customStyle="1" w:styleId="D8E01E3F171C49DBAC66920CED451800">
    <w:name w:val="D8E01E3F171C49DBAC66920CED451800"/>
    <w:rsid w:val="0049053F"/>
  </w:style>
  <w:style w:type="paragraph" w:customStyle="1" w:styleId="48E6C15CA6FA45E0853D6F5EB8781DC0">
    <w:name w:val="48E6C15CA6FA45E0853D6F5EB8781DC0"/>
    <w:rsid w:val="0049053F"/>
  </w:style>
  <w:style w:type="paragraph" w:customStyle="1" w:styleId="FD464795CEE24E82A32C74722A8C4458">
    <w:name w:val="FD464795CEE24E82A32C74722A8C4458"/>
    <w:rsid w:val="0049053F"/>
  </w:style>
  <w:style w:type="paragraph" w:customStyle="1" w:styleId="F88F542CBE08439CA51B1D5497941167">
    <w:name w:val="F88F542CBE08439CA51B1D5497941167"/>
    <w:rsid w:val="0049053F"/>
  </w:style>
  <w:style w:type="paragraph" w:customStyle="1" w:styleId="287EAE1526014C16899EEBF185F0B9D3">
    <w:name w:val="287EAE1526014C16899EEBF185F0B9D3"/>
    <w:rsid w:val="0049053F"/>
  </w:style>
  <w:style w:type="paragraph" w:customStyle="1" w:styleId="D536917F386F4B0981756B80B6A44DC6">
    <w:name w:val="D536917F386F4B0981756B80B6A44DC6"/>
    <w:rsid w:val="0049053F"/>
  </w:style>
  <w:style w:type="paragraph" w:customStyle="1" w:styleId="B51E78E266D246F78DE3BAF1AAE36B0A">
    <w:name w:val="B51E78E266D246F78DE3BAF1AAE36B0A"/>
    <w:rsid w:val="0049053F"/>
  </w:style>
  <w:style w:type="paragraph" w:customStyle="1" w:styleId="10BF15D5751E48C4BEF4FAECCB8A4274">
    <w:name w:val="10BF15D5751E48C4BEF4FAECCB8A4274"/>
    <w:rsid w:val="0049053F"/>
  </w:style>
  <w:style w:type="paragraph" w:customStyle="1" w:styleId="16608207C0CD4D3EB8541096AFF8722A">
    <w:name w:val="16608207C0CD4D3EB8541096AFF8722A"/>
    <w:rsid w:val="006462FB"/>
  </w:style>
  <w:style w:type="paragraph" w:customStyle="1" w:styleId="A8FE2DCC21354C9A83CF827E264AAC51">
    <w:name w:val="A8FE2DCC21354C9A83CF827E264AAC51"/>
    <w:rsid w:val="006462FB"/>
  </w:style>
  <w:style w:type="paragraph" w:customStyle="1" w:styleId="79AD2B89ADA6480AB21C8EB97365A3D4">
    <w:name w:val="79AD2B89ADA6480AB21C8EB97365A3D4"/>
    <w:rsid w:val="006462FB"/>
  </w:style>
  <w:style w:type="paragraph" w:customStyle="1" w:styleId="23D4B5DC602447869A489448237A0123">
    <w:name w:val="23D4B5DC602447869A489448237A0123"/>
    <w:rsid w:val="006462FB"/>
  </w:style>
  <w:style w:type="paragraph" w:customStyle="1" w:styleId="1F42E17A321641C4A0D35E58E6920BAA">
    <w:name w:val="1F42E17A321641C4A0D35E58E6920BAA"/>
    <w:rsid w:val="006462FB"/>
  </w:style>
  <w:style w:type="paragraph" w:customStyle="1" w:styleId="5C3860A222F84DC8A49CDB9A51D757D6">
    <w:name w:val="5C3860A222F84DC8A49CDB9A51D757D6"/>
    <w:rsid w:val="006462FB"/>
  </w:style>
  <w:style w:type="paragraph" w:customStyle="1" w:styleId="2EA5E26D1E4F4CA2A317B57BE7EE54F8">
    <w:name w:val="2EA5E26D1E4F4CA2A317B57BE7EE54F8"/>
    <w:rsid w:val="006462FB"/>
  </w:style>
  <w:style w:type="paragraph" w:customStyle="1" w:styleId="FC3712458D6C41FD9C013EA62A16252F">
    <w:name w:val="FC3712458D6C41FD9C013EA62A16252F"/>
    <w:rsid w:val="006462FB"/>
  </w:style>
  <w:style w:type="paragraph" w:customStyle="1" w:styleId="6C2B5BE7DA9C49298147223B39C08415">
    <w:name w:val="6C2B5BE7DA9C49298147223B39C08415"/>
    <w:rsid w:val="006462FB"/>
  </w:style>
  <w:style w:type="paragraph" w:customStyle="1" w:styleId="45BDA09A51C64B95935E9A2CB8C8C5D4">
    <w:name w:val="45BDA09A51C64B95935E9A2CB8C8C5D4"/>
    <w:rsid w:val="00C134BB"/>
    <w:rPr>
      <w:lang w:val="en-US" w:eastAsia="en-US"/>
    </w:rPr>
  </w:style>
  <w:style w:type="paragraph" w:customStyle="1" w:styleId="BA301EBB778E4EDC92BB2672BCF7A77B">
    <w:name w:val="BA301EBB778E4EDC92BB2672BCF7A77B"/>
    <w:rsid w:val="00C134B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9E3F216E-5110-454B-A33C-AE558437D5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TS030007736 (1)</Template>
  <TotalTime>219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Howai</dc:creator>
  <cp:lastModifiedBy>Kimberly Howai</cp:lastModifiedBy>
  <cp:revision>19</cp:revision>
  <cp:lastPrinted>2015-08-27T17:57:00Z</cp:lastPrinted>
  <dcterms:created xsi:type="dcterms:W3CDTF">2011-10-05T02:10:00Z</dcterms:created>
  <dcterms:modified xsi:type="dcterms:W3CDTF">2016-07-13T17:37:00Z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TC300077369990</vt:lpwstr>
  </property>
</Properties>
</file>