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auto"/>
          <w:sz w:val="23"/>
        </w:rPr>
        <w:alias w:val="Resume Name"/>
        <w:tag w:val="Resume Name"/>
        <w:id w:val="809426422"/>
        <w:placeholder>
          <w:docPart w:val="45640533DD8A4E5D8FB4D9EA50B98519"/>
        </w:placeholder>
        <w:docPartList>
          <w:docPartGallery w:val="Quick Parts"/>
          <w:docPartCategory w:val=" Resume Name"/>
        </w:docPartList>
      </w:sdtPr>
      <w:sdtEndPr>
        <w:rPr>
          <w:color w:val="775F55" w:themeColor="text2"/>
        </w:rPr>
      </w:sdtEndPr>
      <w:sdtContent>
        <w:tbl>
          <w:tblPr>
            <w:tblStyle w:val="TableGrid"/>
            <w:tblW w:w="5000" w:type="pct"/>
            <w:tblLook w:val="04A0"/>
          </w:tblPr>
          <w:tblGrid>
            <w:gridCol w:w="2380"/>
            <w:gridCol w:w="7916"/>
          </w:tblGrid>
          <w:tr w:rsidR="003F40A0" w:rsidTr="00AC0E2C">
            <w:trPr>
              <w:trHeight w:val="648"/>
            </w:trPr>
            <w:tc>
              <w:tcPr>
                <w:tcW w:w="2380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AC0E2C" w:rsidRPr="00AC0E2C" w:rsidRDefault="00AC0E2C" w:rsidP="00AC0E2C">
                <w:pPr>
                  <w:pStyle w:val="PersonalName"/>
                  <w:rPr>
                    <w:color w:val="auto"/>
                    <w:sz w:val="23"/>
                  </w:rPr>
                </w:pPr>
              </w:p>
            </w:tc>
            <w:tc>
              <w:tcPr>
                <w:tcW w:w="7916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3F40A0" w:rsidRDefault="00847D8E">
                <w:pPr>
                  <w:pStyle w:val="PersonalName"/>
                </w:pPr>
                <w:sdt>
                  <w:sdtPr>
                    <w:id w:val="809184597"/>
                    <w:placeholder>
                      <w:docPart w:val="229B26FBE8BD48708203A71E1A3CDCD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EC5115">
                      <w:rPr>
                        <w:lang w:val="en-TT"/>
                      </w:rPr>
                      <w:t>ASHELLE FOURNILLIER</w:t>
                    </w:r>
                  </w:sdtContent>
                </w:sdt>
              </w:p>
            </w:tc>
          </w:tr>
          <w:tr w:rsidR="003F40A0" w:rsidTr="00AC0E2C">
            <w:trPr>
              <w:trHeight w:val="144"/>
            </w:trPr>
            <w:tc>
              <w:tcPr>
                <w:tcW w:w="2380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809184598"/>
                  <w:placeholder>
                    <w:docPart w:val="7347BC69448C4D39A8F6C4C8ECC8AAA0"/>
                  </w:placeholder>
                  <w:date w:fullDate="2015-10-2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F40A0" w:rsidRDefault="00EC5115" w:rsidP="00EC5115">
                    <w:pPr>
                      <w:pStyle w:val="Date"/>
                      <w:framePr w:wrap="auto" w:hAnchor="text" w:xAlign="left" w:yAlign="inline"/>
                      <w:suppressOverlap w:val="0"/>
                      <w:jc w:val="left"/>
                    </w:pPr>
                    <w:r>
                      <w:t>10/20/2015</w:t>
                    </w:r>
                  </w:p>
                </w:sdtContent>
              </w:sdt>
            </w:tc>
            <w:tc>
              <w:tcPr>
                <w:tcW w:w="7916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3F40A0" w:rsidRDefault="003F40A0"/>
            </w:tc>
          </w:tr>
          <w:tr w:rsidR="003F40A0" w:rsidRPr="004D4F22" w:rsidTr="00AC0E2C">
            <w:trPr>
              <w:trHeight w:val="257"/>
            </w:trPr>
            <w:tc>
              <w:tcPr>
                <w:tcW w:w="23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F40A0" w:rsidRPr="004D4F22" w:rsidRDefault="003F40A0">
                <w:pPr>
                  <w:jc w:val="center"/>
                  <w:rPr>
                    <w:rFonts w:ascii="Times New Roman" w:hAnsi="Times New Roman"/>
                  </w:rPr>
                </w:pPr>
              </w:p>
            </w:tc>
            <w:tc>
              <w:tcPr>
                <w:tcW w:w="791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596148" w:rsidRPr="004D4F22" w:rsidRDefault="00CC3BDA">
                <w:pPr>
                  <w:pStyle w:val="SenderAddress"/>
                  <w:rPr>
                    <w:rFonts w:ascii="Times New Roman" w:hAnsi="Times New Roman"/>
                  </w:rPr>
                </w:pPr>
                <w:r w:rsidRPr="004D4F22">
                  <w:rPr>
                    <w:rFonts w:ascii="Times New Roman" w:hAnsi="Times New Roman"/>
                  </w:rPr>
                  <w:t xml:space="preserve">Address: </w:t>
                </w:r>
                <w:r w:rsidR="00596148" w:rsidRPr="004D4F22">
                  <w:rPr>
                    <w:rFonts w:ascii="Times New Roman" w:hAnsi="Times New Roman"/>
                  </w:rPr>
                  <w:t xml:space="preserve">16C </w:t>
                </w:r>
                <w:r w:rsidR="00EC5115" w:rsidRPr="004D4F22">
                  <w:rPr>
                    <w:rFonts w:ascii="Times New Roman" w:hAnsi="Times New Roman"/>
                  </w:rPr>
                  <w:t>Cac</w:t>
                </w:r>
                <w:r w:rsidR="00EC5115">
                  <w:rPr>
                    <w:rFonts w:ascii="Times New Roman" w:hAnsi="Times New Roman"/>
                  </w:rPr>
                  <w:t>a</w:t>
                </w:r>
                <w:r w:rsidR="00EC5115" w:rsidRPr="004D4F22">
                  <w:rPr>
                    <w:rFonts w:ascii="Times New Roman" w:hAnsi="Times New Roman"/>
                  </w:rPr>
                  <w:t>o Trace</w:t>
                </w:r>
                <w:r w:rsidR="00EC5115">
                  <w:rPr>
                    <w:rFonts w:ascii="Times New Roman" w:hAnsi="Times New Roman"/>
                  </w:rPr>
                  <w:t>,</w:t>
                </w:r>
                <w:r w:rsidR="00EC5115" w:rsidRPr="004D4F22">
                  <w:rPr>
                    <w:rFonts w:ascii="Times New Roman" w:hAnsi="Times New Roman"/>
                  </w:rPr>
                  <w:t xml:space="preserve"> Paramin Village</w:t>
                </w:r>
                <w:r w:rsidR="00EC5115">
                  <w:rPr>
                    <w:rFonts w:ascii="Times New Roman" w:hAnsi="Times New Roman"/>
                  </w:rPr>
                  <w:t>,</w:t>
                </w:r>
                <w:r w:rsidR="00EC5115" w:rsidRPr="004D4F22">
                  <w:rPr>
                    <w:rFonts w:ascii="Times New Roman" w:hAnsi="Times New Roman"/>
                  </w:rPr>
                  <w:t xml:space="preserve"> Maraval</w:t>
                </w:r>
              </w:p>
              <w:p w:rsidR="00596148" w:rsidRPr="004D4F22" w:rsidRDefault="00CC3BDA">
                <w:pPr>
                  <w:pStyle w:val="SenderAddress"/>
                  <w:rPr>
                    <w:rFonts w:ascii="Times New Roman" w:hAnsi="Times New Roman"/>
                  </w:rPr>
                </w:pPr>
                <w:r w:rsidRPr="004D4F22">
                  <w:rPr>
                    <w:rFonts w:ascii="Times New Roman" w:hAnsi="Times New Roman"/>
                  </w:rPr>
                  <w:t xml:space="preserve">Tel: </w:t>
                </w:r>
                <w:r w:rsidR="00596148" w:rsidRPr="004D4F22">
                  <w:rPr>
                    <w:rFonts w:ascii="Times New Roman" w:hAnsi="Times New Roman"/>
                  </w:rPr>
                  <w:t>347-8512</w:t>
                </w:r>
                <w:r w:rsidR="00EC5115">
                  <w:rPr>
                    <w:rFonts w:ascii="Times New Roman" w:hAnsi="Times New Roman"/>
                  </w:rPr>
                  <w:t xml:space="preserve"> / 713-8682</w:t>
                </w:r>
              </w:p>
              <w:p w:rsidR="003F40A0" w:rsidRPr="004D4F22" w:rsidRDefault="00CC3BDA" w:rsidP="00596148">
                <w:pPr>
                  <w:pStyle w:val="SenderAddress"/>
                  <w:rPr>
                    <w:rFonts w:ascii="Times New Roman" w:hAnsi="Times New Roman"/>
                  </w:rPr>
                </w:pPr>
                <w:r w:rsidRPr="004D4F22">
                  <w:rPr>
                    <w:rFonts w:ascii="Times New Roman" w:hAnsi="Times New Roman"/>
                  </w:rPr>
                  <w:t xml:space="preserve">Email: </w:t>
                </w:r>
                <w:r w:rsidR="00596148" w:rsidRPr="004D4F22">
                  <w:rPr>
                    <w:rFonts w:ascii="Times New Roman" w:hAnsi="Times New Roman"/>
                  </w:rPr>
                  <w:t>ashelle_2000@hotmail.com</w:t>
                </w:r>
              </w:p>
            </w:tc>
          </w:tr>
        </w:tbl>
        <w:p w:rsidR="003F40A0" w:rsidRPr="004D4F22" w:rsidRDefault="00CC3BDA" w:rsidP="00EC5115">
          <w:pPr>
            <w:pStyle w:val="SenderAddress"/>
          </w:pPr>
          <w:r w:rsidRPr="004D4F22">
            <w:tab/>
          </w:r>
          <w:r w:rsidRPr="004D4F22">
            <w:tab/>
          </w:r>
          <w:r w:rsidRPr="004D4F22">
            <w:tab/>
            <w:t xml:space="preserve">    Date of Birth: 22</w:t>
          </w:r>
          <w:r w:rsidRPr="004D4F22">
            <w:rPr>
              <w:vertAlign w:val="superscript"/>
            </w:rPr>
            <w:t>nd</w:t>
          </w:r>
          <w:r w:rsidRPr="004D4F22">
            <w:t xml:space="preserve"> March 1997</w:t>
          </w:r>
        </w:p>
      </w:sdtContent>
    </w:sdt>
    <w:tbl>
      <w:tblPr>
        <w:tblStyle w:val="TableGrid"/>
        <w:tblW w:w="4996" w:type="pct"/>
        <w:jc w:val="center"/>
        <w:tblLook w:val="04A0"/>
      </w:tblPr>
      <w:tblGrid>
        <w:gridCol w:w="2412"/>
        <w:gridCol w:w="7883"/>
      </w:tblGrid>
      <w:tr w:rsidR="003F40A0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40A0" w:rsidRDefault="003F40A0">
            <w:pPr>
              <w:rPr>
                <w:b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F40A0" w:rsidRPr="00EC5115" w:rsidRDefault="00711FDE" w:rsidP="00EC5115">
            <w:pPr>
              <w:pStyle w:val="Section"/>
              <w:spacing w:before="0"/>
              <w:rPr>
                <w:sz w:val="28"/>
              </w:rPr>
            </w:pPr>
            <w:r w:rsidRPr="00EC5115">
              <w:rPr>
                <w:sz w:val="28"/>
              </w:rPr>
              <w:t>Objectives</w:t>
            </w:r>
          </w:p>
          <w:p w:rsidR="00EC5115" w:rsidRPr="00605AB2" w:rsidRDefault="00596148">
            <w:pPr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605AB2">
              <w:rPr>
                <w:rFonts w:ascii="Times New Roman" w:hAnsi="Times New Roman"/>
                <w:color w:val="002060"/>
                <w:sz w:val="24"/>
                <w:szCs w:val="24"/>
              </w:rPr>
              <w:t xml:space="preserve">To be a team player and assist in the overall growth and development of your </w:t>
            </w:r>
            <w:r w:rsidR="00EC5115" w:rsidRPr="00605AB2">
              <w:rPr>
                <w:rFonts w:ascii="Times New Roman" w:hAnsi="Times New Roman"/>
                <w:color w:val="002060"/>
                <w:sz w:val="24"/>
                <w:szCs w:val="24"/>
              </w:rPr>
              <w:t>organization</w:t>
            </w:r>
          </w:p>
          <w:p w:rsidR="004D4F22" w:rsidRPr="00EC5115" w:rsidRDefault="00711FDE" w:rsidP="00EC5115">
            <w:pPr>
              <w:pStyle w:val="Section"/>
              <w:spacing w:before="0"/>
              <w:rPr>
                <w:sz w:val="28"/>
              </w:rPr>
            </w:pPr>
            <w:r w:rsidRPr="00EC5115">
              <w:rPr>
                <w:sz w:val="28"/>
              </w:rPr>
              <w:t>Education</w:t>
            </w:r>
          </w:p>
          <w:p w:rsidR="00C32986" w:rsidRDefault="00C32986" w:rsidP="00C32986">
            <w:pPr>
              <w:pStyle w:val="Subsection"/>
            </w:pPr>
            <w:r>
              <w:t>PRESENTLY – ELDERS’ PRIVATE SIXTH FORM</w:t>
            </w:r>
          </w:p>
          <w:p w:rsidR="00C32986" w:rsidRDefault="00C32986" w:rsidP="00C32986">
            <w:pPr>
              <w:pStyle w:val="Subsection"/>
            </w:pPr>
            <w:r>
              <w:t xml:space="preserve">                  SOUTH EAST EVENING CLASSES</w:t>
            </w:r>
          </w:p>
          <w:p w:rsidR="00C32986" w:rsidRDefault="00C32986" w:rsidP="00C32986">
            <w:pPr>
              <w:pStyle w:val="Subsection"/>
            </w:pPr>
          </w:p>
          <w:p w:rsidR="003F40A0" w:rsidRDefault="00596148">
            <w:pPr>
              <w:pStyle w:val="Subsection"/>
            </w:pPr>
            <w:r>
              <w:t xml:space="preserve">2009 – 2014 </w:t>
            </w:r>
            <w:r>
              <w:rPr>
                <w:rFonts w:ascii="Franklin Gothic Book" w:hAnsi="Franklin Gothic Book"/>
              </w:rPr>
              <w:t>│</w:t>
            </w:r>
            <w:r>
              <w:t>ST.FRANCOIS GIRLS’COLLEGE</w:t>
            </w:r>
          </w:p>
          <w:p w:rsidR="00596148" w:rsidRPr="00605AB2" w:rsidRDefault="0087202F" w:rsidP="00C32986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color w:val="002060"/>
              </w:rPr>
            </w:pPr>
            <w:r w:rsidRPr="00605AB2">
              <w:rPr>
                <w:rFonts w:ascii="Times New Roman" w:hAnsi="Times New Roman"/>
                <w:color w:val="002060"/>
              </w:rPr>
              <w:t xml:space="preserve">•  </w:t>
            </w:r>
            <w:r w:rsidR="00596148" w:rsidRPr="00605AB2">
              <w:rPr>
                <w:rFonts w:ascii="Times New Roman" w:hAnsi="Times New Roman"/>
                <w:color w:val="002060"/>
              </w:rPr>
              <w:t xml:space="preserve">PHYSICAL EDUCATION       </w:t>
            </w:r>
            <w:r w:rsidR="004D4F22" w:rsidRPr="00605AB2">
              <w:rPr>
                <w:rFonts w:ascii="Times New Roman" w:hAnsi="Times New Roman"/>
                <w:color w:val="002060"/>
              </w:rPr>
              <w:t xml:space="preserve"> </w:t>
            </w:r>
            <w:r w:rsidR="00596148" w:rsidRPr="00605AB2">
              <w:rPr>
                <w:rFonts w:ascii="Times New Roman" w:hAnsi="Times New Roman"/>
                <w:color w:val="002060"/>
              </w:rPr>
              <w:t xml:space="preserve"> 1</w:t>
            </w:r>
          </w:p>
          <w:p w:rsidR="00596148" w:rsidRPr="00605AB2" w:rsidRDefault="0087202F" w:rsidP="00C32986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color w:val="002060"/>
              </w:rPr>
            </w:pPr>
            <w:r w:rsidRPr="00605AB2">
              <w:rPr>
                <w:rFonts w:ascii="Times New Roman" w:hAnsi="Times New Roman"/>
                <w:color w:val="002060"/>
              </w:rPr>
              <w:t xml:space="preserve">•  </w:t>
            </w:r>
            <w:r w:rsidR="00596148" w:rsidRPr="00605AB2">
              <w:rPr>
                <w:rFonts w:ascii="Times New Roman" w:hAnsi="Times New Roman"/>
                <w:color w:val="002060"/>
              </w:rPr>
              <w:t>PRINCIPLES OF BUSINESS    2</w:t>
            </w:r>
          </w:p>
          <w:p w:rsidR="00C32986" w:rsidRPr="00605AB2" w:rsidRDefault="00C32986" w:rsidP="00C32986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color w:val="002060"/>
              </w:rPr>
            </w:pPr>
          </w:p>
          <w:p w:rsidR="004D4F22" w:rsidRDefault="004D4F22" w:rsidP="004D4F22">
            <w:pPr>
              <w:pStyle w:val="Subsection"/>
            </w:pPr>
            <w:r>
              <w:t>2015</w:t>
            </w:r>
            <w:r>
              <w:rPr>
                <w:rFonts w:ascii="Franklin Gothic Book" w:hAnsi="Franklin Gothic Book"/>
              </w:rPr>
              <w:t>│</w:t>
            </w:r>
            <w:r>
              <w:t xml:space="preserve"> PRIVATE</w:t>
            </w:r>
          </w:p>
          <w:p w:rsidR="004D4F22" w:rsidRPr="00605AB2" w:rsidRDefault="004D4F22" w:rsidP="00C32986">
            <w:pPr>
              <w:pStyle w:val="ListBullet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color w:val="002060"/>
              </w:rPr>
            </w:pPr>
            <w:r w:rsidRPr="00605AB2">
              <w:rPr>
                <w:rFonts w:ascii="Times New Roman" w:hAnsi="Times New Roman"/>
                <w:color w:val="002060"/>
              </w:rPr>
              <w:t>MATHEMATICS                     2</w:t>
            </w:r>
          </w:p>
          <w:p w:rsidR="004D4F22" w:rsidRPr="00605AB2" w:rsidRDefault="004D4F22" w:rsidP="00C32986">
            <w:pPr>
              <w:pStyle w:val="ListBullet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color w:val="002060"/>
              </w:rPr>
            </w:pPr>
            <w:r w:rsidRPr="00605AB2">
              <w:rPr>
                <w:rFonts w:ascii="Times New Roman" w:hAnsi="Times New Roman"/>
                <w:color w:val="002060"/>
              </w:rPr>
              <w:t xml:space="preserve">ENGLISH LITERATURE     </w:t>
            </w:r>
            <w:r w:rsidR="00C32986" w:rsidRPr="00605AB2">
              <w:rPr>
                <w:rFonts w:ascii="Times New Roman" w:hAnsi="Times New Roman"/>
                <w:color w:val="002060"/>
              </w:rPr>
              <w:t xml:space="preserve"> </w:t>
            </w:r>
            <w:r w:rsidRPr="00605AB2">
              <w:rPr>
                <w:rFonts w:ascii="Times New Roman" w:hAnsi="Times New Roman"/>
                <w:color w:val="002060"/>
              </w:rPr>
              <w:t xml:space="preserve"> 3</w:t>
            </w:r>
          </w:p>
          <w:p w:rsidR="004D4F22" w:rsidRPr="00605AB2" w:rsidRDefault="004D4F22" w:rsidP="00C32986">
            <w:pPr>
              <w:pStyle w:val="ListBullet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color w:val="002060"/>
              </w:rPr>
            </w:pPr>
            <w:r w:rsidRPr="00605AB2">
              <w:rPr>
                <w:rFonts w:ascii="Times New Roman" w:hAnsi="Times New Roman"/>
                <w:color w:val="002060"/>
              </w:rPr>
              <w:t>ENGLISH LANGUAGE          3</w:t>
            </w:r>
          </w:p>
          <w:p w:rsidR="0087202F" w:rsidRDefault="0087202F" w:rsidP="00C32986">
            <w:pPr>
              <w:pStyle w:val="ListBullet"/>
              <w:numPr>
                <w:ilvl w:val="0"/>
                <w:numId w:val="0"/>
              </w:numPr>
              <w:spacing w:after="0"/>
            </w:pPr>
          </w:p>
          <w:p w:rsidR="00596148" w:rsidRDefault="00596148" w:rsidP="00596148">
            <w:pPr>
              <w:pStyle w:val="Subsection"/>
            </w:pPr>
            <w:r>
              <w:t>2002-2009</w:t>
            </w:r>
            <w:r>
              <w:rPr>
                <w:rFonts w:ascii="Franklin Gothic Book" w:hAnsi="Franklin Gothic Book"/>
              </w:rPr>
              <w:t>│</w:t>
            </w:r>
            <w:r>
              <w:t>SACRED HEART GIRLS’</w:t>
            </w:r>
            <w:r w:rsidR="0087202F">
              <w:t>R.C.</w:t>
            </w:r>
            <w:r>
              <w:t xml:space="preserve"> SCHOOL</w:t>
            </w:r>
          </w:p>
          <w:p w:rsidR="003F40A0" w:rsidRPr="00EC5115" w:rsidRDefault="00711FDE">
            <w:pPr>
              <w:pStyle w:val="Section"/>
              <w:rPr>
                <w:sz w:val="28"/>
              </w:rPr>
            </w:pPr>
            <w:r w:rsidRPr="00EC5115">
              <w:rPr>
                <w:sz w:val="28"/>
              </w:rPr>
              <w:t>experience</w:t>
            </w:r>
          </w:p>
          <w:p w:rsidR="004D4F22" w:rsidRDefault="004D4F22" w:rsidP="004D4F22">
            <w:pPr>
              <w:pStyle w:val="Subsection"/>
            </w:pPr>
            <w:r>
              <w:t>2015 MARCH-SEPTEMBER</w:t>
            </w:r>
            <w:r w:rsidR="00C32986">
              <w:rPr>
                <w:rFonts w:ascii="Franklin Gothic Book" w:hAnsi="Franklin Gothic Book"/>
              </w:rPr>
              <w:t>│</w:t>
            </w:r>
            <w:r w:rsidR="00C32986">
              <w:t>PAYLESS SHOE SOURCE</w:t>
            </w:r>
          </w:p>
          <w:p w:rsidR="004D4F22" w:rsidRPr="00605AB2" w:rsidRDefault="00C32986" w:rsidP="004D4F22">
            <w:pPr>
              <w:pStyle w:val="ListParagraph"/>
              <w:numPr>
                <w:ilvl w:val="0"/>
                <w:numId w:val="31"/>
              </w:numPr>
              <w:rPr>
                <w:color w:val="002060"/>
              </w:rPr>
            </w:pPr>
            <w:r w:rsidRPr="00605AB2">
              <w:rPr>
                <w:color w:val="002060"/>
              </w:rPr>
              <w:t>SALES ASSOCIATE</w:t>
            </w:r>
          </w:p>
          <w:p w:rsidR="00C32986" w:rsidRDefault="00596148" w:rsidP="00C32986">
            <w:pPr>
              <w:pStyle w:val="Subsection"/>
            </w:pPr>
            <w:r w:rsidRPr="00596148">
              <w:t>2014 JULY- DECEMBER</w:t>
            </w:r>
            <w:r w:rsidR="00711FDE">
              <w:t>|</w:t>
            </w:r>
            <w:r w:rsidR="00711FDE">
              <w:rPr>
                <w:b w:val="0"/>
              </w:rPr>
              <w:t xml:space="preserve"> </w:t>
            </w:r>
            <w:sdt>
              <w:sdtPr>
                <w:id w:val="326177524"/>
                <w:placeholder>
                  <w:docPart w:val="9FC0362BAEE1469291DFBF05A7DAE5D2"/>
                </w:placeholder>
              </w:sdtPr>
              <w:sdtContent>
                <w:r>
                  <w:t>MASSY STORES EXPRESS</w:t>
                </w:r>
              </w:sdtContent>
            </w:sdt>
          </w:p>
          <w:p w:rsidR="003F40A0" w:rsidRPr="00605AB2" w:rsidRDefault="00C32986" w:rsidP="00C32986">
            <w:pPr>
              <w:pStyle w:val="ListParagraph"/>
              <w:numPr>
                <w:ilvl w:val="0"/>
                <w:numId w:val="31"/>
              </w:numPr>
              <w:rPr>
                <w:color w:val="002060"/>
              </w:rPr>
            </w:pPr>
            <w:r w:rsidRPr="00605AB2">
              <w:rPr>
                <w:color w:val="002060"/>
              </w:rPr>
              <w:t>REPLENISHER</w:t>
            </w:r>
          </w:p>
          <w:p w:rsidR="00C32986" w:rsidRPr="00C32986" w:rsidRDefault="00C32986" w:rsidP="00EC5115">
            <w:pPr>
              <w:pStyle w:val="ListParagraph"/>
              <w:spacing w:after="0"/>
              <w:ind w:left="360"/>
            </w:pPr>
          </w:p>
          <w:p w:rsidR="003F40A0" w:rsidRPr="00EC5115" w:rsidRDefault="0087202F" w:rsidP="00C32986">
            <w:pPr>
              <w:pStyle w:val="Section"/>
              <w:spacing w:before="0"/>
              <w:rPr>
                <w:sz w:val="28"/>
              </w:rPr>
            </w:pPr>
            <w:r w:rsidRPr="00EC5115">
              <w:rPr>
                <w:sz w:val="28"/>
              </w:rPr>
              <w:t>hobbies</w:t>
            </w:r>
          </w:p>
          <w:p w:rsidR="0087202F" w:rsidRPr="00605AB2" w:rsidRDefault="0087202F" w:rsidP="0087202F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  <w:contextualSpacing/>
              <w:rPr>
                <w:rFonts w:ascii="Times New Roman" w:hAnsi="Times New Roman"/>
                <w:color w:val="002060"/>
                <w:szCs w:val="24"/>
              </w:rPr>
            </w:pPr>
            <w:r w:rsidRPr="00605AB2">
              <w:rPr>
                <w:rFonts w:ascii="Times New Roman" w:hAnsi="Times New Roman"/>
                <w:color w:val="002060"/>
                <w:szCs w:val="24"/>
              </w:rPr>
              <w:t>•  Reading</w:t>
            </w:r>
          </w:p>
          <w:p w:rsidR="0087202F" w:rsidRPr="00605AB2" w:rsidRDefault="0087202F" w:rsidP="0087202F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  <w:contextualSpacing/>
              <w:rPr>
                <w:rFonts w:ascii="Times New Roman" w:hAnsi="Times New Roman"/>
                <w:color w:val="002060"/>
                <w:szCs w:val="24"/>
              </w:rPr>
            </w:pPr>
            <w:r w:rsidRPr="00605AB2">
              <w:rPr>
                <w:rFonts w:ascii="Times New Roman" w:hAnsi="Times New Roman"/>
                <w:color w:val="002060"/>
                <w:szCs w:val="24"/>
              </w:rPr>
              <w:t>•  Listening To Music</w:t>
            </w:r>
          </w:p>
          <w:p w:rsidR="0087202F" w:rsidRPr="00605AB2" w:rsidRDefault="0087202F" w:rsidP="0087202F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  <w:contextualSpacing/>
              <w:rPr>
                <w:rFonts w:ascii="Times New Roman" w:hAnsi="Times New Roman"/>
                <w:color w:val="002060"/>
                <w:szCs w:val="24"/>
              </w:rPr>
            </w:pPr>
            <w:r w:rsidRPr="00605AB2">
              <w:rPr>
                <w:rFonts w:ascii="Times New Roman" w:hAnsi="Times New Roman"/>
                <w:color w:val="002060"/>
                <w:szCs w:val="24"/>
              </w:rPr>
              <w:t>•  Watching Movies</w:t>
            </w:r>
          </w:p>
          <w:p w:rsidR="0087202F" w:rsidRPr="00605AB2" w:rsidRDefault="0087202F" w:rsidP="0087202F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  <w:contextualSpacing/>
              <w:rPr>
                <w:rFonts w:ascii="Times New Roman" w:hAnsi="Times New Roman"/>
                <w:color w:val="002060"/>
                <w:szCs w:val="24"/>
              </w:rPr>
            </w:pPr>
            <w:r w:rsidRPr="00605AB2">
              <w:rPr>
                <w:rFonts w:ascii="Times New Roman" w:hAnsi="Times New Roman"/>
                <w:color w:val="002060"/>
                <w:szCs w:val="24"/>
              </w:rPr>
              <w:t>•  Singing</w:t>
            </w:r>
          </w:p>
          <w:p w:rsidR="0087202F" w:rsidRPr="00605AB2" w:rsidRDefault="0087202F" w:rsidP="0087202F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  <w:contextualSpacing/>
              <w:rPr>
                <w:rFonts w:ascii="Times New Roman" w:hAnsi="Times New Roman"/>
                <w:color w:val="002060"/>
                <w:szCs w:val="24"/>
              </w:rPr>
            </w:pPr>
            <w:r w:rsidRPr="00605AB2">
              <w:rPr>
                <w:rFonts w:ascii="Times New Roman" w:hAnsi="Times New Roman"/>
                <w:color w:val="002060"/>
                <w:szCs w:val="24"/>
              </w:rPr>
              <w:t>•  Cooking</w:t>
            </w:r>
          </w:p>
          <w:p w:rsidR="0087202F" w:rsidRPr="00EC5115" w:rsidRDefault="0087202F" w:rsidP="0087202F">
            <w:pPr>
              <w:pStyle w:val="Section"/>
              <w:spacing w:before="240"/>
              <w:rPr>
                <w:sz w:val="28"/>
              </w:rPr>
            </w:pPr>
            <w:r w:rsidRPr="00EC5115">
              <w:rPr>
                <w:sz w:val="28"/>
              </w:rPr>
              <w:lastRenderedPageBreak/>
              <w:t>REFERENCES</w:t>
            </w:r>
          </w:p>
          <w:p w:rsidR="0087202F" w:rsidRPr="00605AB2" w:rsidRDefault="0087202F" w:rsidP="0087202F">
            <w:pPr>
              <w:spacing w:after="0" w:line="24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605AB2">
              <w:rPr>
                <w:rFonts w:ascii="Times New Roman" w:hAnsi="Times New Roman"/>
                <w:color w:val="002060"/>
                <w:sz w:val="24"/>
                <w:szCs w:val="24"/>
              </w:rPr>
              <w:t>Mrs. Vanessa Yearwood</w:t>
            </w:r>
          </w:p>
          <w:p w:rsidR="0087202F" w:rsidRPr="00605AB2" w:rsidRDefault="0087202F" w:rsidP="0087202F">
            <w:pPr>
              <w:spacing w:after="0" w:line="24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605AB2">
              <w:rPr>
                <w:rFonts w:ascii="Times New Roman" w:hAnsi="Times New Roman"/>
                <w:color w:val="002060"/>
                <w:sz w:val="24"/>
                <w:szCs w:val="24"/>
              </w:rPr>
              <w:t>Principal</w:t>
            </w:r>
          </w:p>
          <w:p w:rsidR="0087202F" w:rsidRPr="00605AB2" w:rsidRDefault="0087202F" w:rsidP="0087202F">
            <w:pPr>
              <w:spacing w:after="0" w:line="24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605AB2">
              <w:rPr>
                <w:rFonts w:ascii="Times New Roman" w:hAnsi="Times New Roman"/>
                <w:color w:val="002060"/>
                <w:sz w:val="24"/>
                <w:szCs w:val="24"/>
              </w:rPr>
              <w:t>Sacred Heart Girls’ R.C. School</w:t>
            </w:r>
          </w:p>
          <w:p w:rsidR="0087202F" w:rsidRPr="00605AB2" w:rsidRDefault="00DC3BD6" w:rsidP="0087202F">
            <w:pPr>
              <w:spacing w:after="0" w:line="24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605AB2">
              <w:rPr>
                <w:rFonts w:ascii="Times New Roman" w:hAnsi="Times New Roman"/>
                <w:color w:val="002060"/>
                <w:sz w:val="24"/>
                <w:szCs w:val="24"/>
              </w:rPr>
              <w:t>620-1554</w:t>
            </w:r>
          </w:p>
          <w:p w:rsidR="00DC3BD6" w:rsidRPr="00605AB2" w:rsidRDefault="00DC3BD6" w:rsidP="0087202F">
            <w:pPr>
              <w:spacing w:after="0" w:line="24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</w:p>
          <w:p w:rsidR="0087202F" w:rsidRPr="00605AB2" w:rsidRDefault="0087202F" w:rsidP="0087202F">
            <w:pPr>
              <w:spacing w:after="0" w:line="24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605AB2">
              <w:rPr>
                <w:rFonts w:ascii="Times New Roman" w:hAnsi="Times New Roman"/>
                <w:color w:val="002060"/>
                <w:sz w:val="24"/>
                <w:szCs w:val="24"/>
              </w:rPr>
              <w:t>Miss Carla Soverall</w:t>
            </w:r>
          </w:p>
          <w:p w:rsidR="0087202F" w:rsidRPr="00605AB2" w:rsidRDefault="0087202F" w:rsidP="0087202F">
            <w:pPr>
              <w:spacing w:after="0" w:line="24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605AB2">
              <w:rPr>
                <w:rFonts w:ascii="Times New Roman" w:hAnsi="Times New Roman"/>
                <w:color w:val="002060"/>
                <w:sz w:val="24"/>
                <w:szCs w:val="24"/>
              </w:rPr>
              <w:t xml:space="preserve">Attorney </w:t>
            </w:r>
            <w:r w:rsidR="00DC3BD6" w:rsidRPr="00605AB2">
              <w:rPr>
                <w:rFonts w:ascii="Times New Roman" w:hAnsi="Times New Roman"/>
                <w:color w:val="002060"/>
                <w:sz w:val="24"/>
                <w:szCs w:val="24"/>
              </w:rPr>
              <w:t>at Law</w:t>
            </w:r>
          </w:p>
          <w:p w:rsidR="00DC3BD6" w:rsidRPr="00605AB2" w:rsidRDefault="00DC3BD6" w:rsidP="0087202F">
            <w:pPr>
              <w:spacing w:after="0" w:line="24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605AB2">
              <w:rPr>
                <w:rFonts w:ascii="Times New Roman" w:hAnsi="Times New Roman"/>
                <w:color w:val="002060"/>
                <w:sz w:val="24"/>
                <w:szCs w:val="24"/>
              </w:rPr>
              <w:t>791-3174</w:t>
            </w:r>
          </w:p>
          <w:p w:rsidR="0087202F" w:rsidRPr="0087202F" w:rsidRDefault="0087202F" w:rsidP="0087202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6148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6148" w:rsidRDefault="00596148">
            <w:pPr>
              <w:rPr>
                <w:b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96148" w:rsidRDefault="00596148">
            <w:pPr>
              <w:pStyle w:val="Section"/>
            </w:pPr>
          </w:p>
          <w:p w:rsidR="00DC3BD6" w:rsidRDefault="00DC3BD6">
            <w:pPr>
              <w:pStyle w:val="Section"/>
            </w:pPr>
          </w:p>
          <w:p w:rsidR="00DC3BD6" w:rsidRDefault="00DC3BD6">
            <w:pPr>
              <w:pStyle w:val="Section"/>
            </w:pPr>
          </w:p>
          <w:p w:rsidR="00DC3BD6" w:rsidRDefault="00DC3BD6">
            <w:pPr>
              <w:pStyle w:val="Section"/>
            </w:pPr>
          </w:p>
          <w:p w:rsidR="00DC3BD6" w:rsidRDefault="00DC3BD6">
            <w:pPr>
              <w:pStyle w:val="Section"/>
            </w:pPr>
          </w:p>
          <w:p w:rsidR="00DC3BD6" w:rsidRDefault="00DC3BD6">
            <w:pPr>
              <w:pStyle w:val="Section"/>
            </w:pPr>
          </w:p>
          <w:p w:rsidR="00DC3BD6" w:rsidRDefault="00DC3BD6">
            <w:pPr>
              <w:pStyle w:val="Section"/>
            </w:pPr>
          </w:p>
          <w:p w:rsidR="00DC3BD6" w:rsidRDefault="00DC3BD6">
            <w:pPr>
              <w:pStyle w:val="Section"/>
            </w:pPr>
          </w:p>
          <w:p w:rsidR="00DC3BD6" w:rsidRDefault="00DC3BD6">
            <w:pPr>
              <w:pStyle w:val="Section"/>
            </w:pPr>
          </w:p>
        </w:tc>
      </w:tr>
    </w:tbl>
    <w:p w:rsidR="003F40A0" w:rsidRDefault="003F40A0">
      <w:pPr>
        <w:spacing w:after="200" w:line="276" w:lineRule="auto"/>
      </w:pPr>
    </w:p>
    <w:sectPr w:rsidR="003F40A0" w:rsidSect="003F40A0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916" w:rsidRDefault="005B3916">
      <w:pPr>
        <w:spacing w:after="0" w:line="240" w:lineRule="auto"/>
      </w:pPr>
      <w:r>
        <w:separator/>
      </w:r>
    </w:p>
  </w:endnote>
  <w:endnote w:type="continuationSeparator" w:id="1">
    <w:p w:rsidR="005B3916" w:rsidRDefault="005B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0A0" w:rsidRDefault="003F40A0"/>
  <w:p w:rsidR="003F40A0" w:rsidRDefault="00711FDE">
    <w:pPr>
      <w:pStyle w:val="FooterEven"/>
    </w:pPr>
    <w:r>
      <w:t xml:space="preserve">Page </w:t>
    </w:r>
    <w:fldSimple w:instr=" PAGE   \* MERGEFORMAT ">
      <w:r>
        <w:rPr>
          <w:noProof/>
          <w:sz w:val="24"/>
          <w:szCs w:val="24"/>
        </w:rPr>
        <w:t>2</w:t>
      </w:r>
    </w:fldSimple>
  </w:p>
  <w:p w:rsidR="003F40A0" w:rsidRDefault="003F40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0A0" w:rsidRDefault="003F40A0"/>
  <w:p w:rsidR="003F40A0" w:rsidRDefault="00711FDE">
    <w:pPr>
      <w:pStyle w:val="FooterOdd"/>
    </w:pPr>
    <w:r>
      <w:t xml:space="preserve">Page </w:t>
    </w:r>
    <w:fldSimple w:instr=" PAGE   \* MERGEFORMAT ">
      <w:r w:rsidR="00605AB2" w:rsidRPr="00605AB2">
        <w:rPr>
          <w:noProof/>
          <w:sz w:val="24"/>
          <w:szCs w:val="24"/>
        </w:rPr>
        <w:t>2</w:t>
      </w:r>
    </w:fldSimple>
  </w:p>
  <w:p w:rsidR="003F40A0" w:rsidRDefault="003F40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916" w:rsidRDefault="005B3916">
      <w:pPr>
        <w:spacing w:after="0" w:line="240" w:lineRule="auto"/>
      </w:pPr>
      <w:r>
        <w:separator/>
      </w:r>
    </w:p>
  </w:footnote>
  <w:footnote w:type="continuationSeparator" w:id="1">
    <w:p w:rsidR="005B3916" w:rsidRDefault="005B3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740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F40A0" w:rsidRDefault="00EC5115">
        <w:pPr>
          <w:pStyle w:val="HeaderEven"/>
        </w:pPr>
        <w:r>
          <w:rPr>
            <w:lang w:val="en-TT"/>
          </w:rPr>
          <w:t>ASHELLE FOURNILLIER</w:t>
        </w:r>
      </w:p>
    </w:sdtContent>
  </w:sdt>
  <w:p w:rsidR="003F40A0" w:rsidRDefault="003F40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F40A0" w:rsidRDefault="00EC5115">
        <w:pPr>
          <w:pStyle w:val="HeaderOdd"/>
        </w:pPr>
        <w:r>
          <w:rPr>
            <w:lang w:val="en-TT"/>
          </w:rPr>
          <w:t>ASHELLE FOURNILLIER</w:t>
        </w:r>
      </w:p>
    </w:sdtContent>
  </w:sdt>
  <w:p w:rsidR="003F40A0" w:rsidRDefault="003F40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57921E4"/>
    <w:multiLevelType w:val="hybridMultilevel"/>
    <w:tmpl w:val="C2F0276E"/>
    <w:lvl w:ilvl="0" w:tplc="192CE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A777B"/>
    <w:multiLevelType w:val="hybridMultilevel"/>
    <w:tmpl w:val="EB52348C"/>
    <w:lvl w:ilvl="0" w:tplc="192CE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721EC"/>
    <w:multiLevelType w:val="hybridMultilevel"/>
    <w:tmpl w:val="3DD20CD0"/>
    <w:lvl w:ilvl="0" w:tplc="192CE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67A4916E"/>
    <w:lvl w:ilvl="0" w:tplc="C7DA7E2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11E4AA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A264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81021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B40E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025D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C689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2EE68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0009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6F573C6"/>
    <w:multiLevelType w:val="hybridMultilevel"/>
    <w:tmpl w:val="4D32FDD8"/>
    <w:lvl w:ilvl="0" w:tplc="1FE4B40E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F88CB52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6F04CB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0AEFA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DDE0C3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DA67AE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ECE808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7AE41B2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3D2D7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76E801DC"/>
    <w:multiLevelType w:val="hybridMultilevel"/>
    <w:tmpl w:val="EBB2CE84"/>
    <w:lvl w:ilvl="0" w:tplc="192CE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 w:numId="20">
    <w:abstractNumId w:val="10"/>
  </w:num>
  <w:num w:numId="21">
    <w:abstractNumId w:val="9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</w:num>
  <w:num w:numId="27">
    <w:abstractNumId w:val="10"/>
  </w:num>
  <w:num w:numId="28">
    <w:abstractNumId w:val="11"/>
  </w:num>
  <w:num w:numId="29">
    <w:abstractNumId w:val="7"/>
  </w:num>
  <w:num w:numId="30">
    <w:abstractNumId w:val="5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87202F"/>
    <w:rsid w:val="00203106"/>
    <w:rsid w:val="003F40A0"/>
    <w:rsid w:val="00491862"/>
    <w:rsid w:val="00495810"/>
    <w:rsid w:val="004D4F22"/>
    <w:rsid w:val="0055417D"/>
    <w:rsid w:val="005651E5"/>
    <w:rsid w:val="00596148"/>
    <w:rsid w:val="00597A07"/>
    <w:rsid w:val="005B3916"/>
    <w:rsid w:val="00605AB2"/>
    <w:rsid w:val="00711FDE"/>
    <w:rsid w:val="0084361F"/>
    <w:rsid w:val="00847D8E"/>
    <w:rsid w:val="0087202F"/>
    <w:rsid w:val="008B5A13"/>
    <w:rsid w:val="00A02AFB"/>
    <w:rsid w:val="00AC0E2C"/>
    <w:rsid w:val="00AD6D84"/>
    <w:rsid w:val="00C314C3"/>
    <w:rsid w:val="00C32986"/>
    <w:rsid w:val="00C939E3"/>
    <w:rsid w:val="00CC3BDA"/>
    <w:rsid w:val="00DC3BD6"/>
    <w:rsid w:val="00EC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A0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3F40A0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3F40A0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F40A0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F40A0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F40A0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3F40A0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3F40A0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3F40A0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3F40A0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F40A0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3F40A0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3F40A0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3F40A0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3F40A0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3F40A0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3F40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0A0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3F40A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3F40A0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3F40A0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3F40A0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3F40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0A0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3F40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0A0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3F40A0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A0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A0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A0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A0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A0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A0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A0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A0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3F40A0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F40A0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3F40A0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A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3F40A0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3F40A0"/>
    <w:pPr>
      <w:ind w:left="360" w:hanging="360"/>
    </w:pPr>
  </w:style>
  <w:style w:type="paragraph" w:styleId="List2">
    <w:name w:val="List 2"/>
    <w:basedOn w:val="Normal"/>
    <w:uiPriority w:val="99"/>
    <w:unhideWhenUsed/>
    <w:rsid w:val="003F40A0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3F40A0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3F40A0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3F40A0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3F40A0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3F40A0"/>
    <w:pPr>
      <w:ind w:left="720"/>
      <w:contextualSpacing/>
    </w:pPr>
  </w:style>
  <w:style w:type="numbering" w:customStyle="1" w:styleId="MedianListStyle">
    <w:name w:val="Median List Style"/>
    <w:uiPriority w:val="99"/>
    <w:rsid w:val="003F40A0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3F40A0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3F40A0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3F40A0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3F40A0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3F40A0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3F40A0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40A0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3F40A0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3F40A0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F40A0"/>
    <w:pPr>
      <w:ind w:left="220" w:hanging="220"/>
    </w:pPr>
  </w:style>
  <w:style w:type="paragraph" w:styleId="Title">
    <w:name w:val="Title"/>
    <w:basedOn w:val="Normal"/>
    <w:link w:val="TitleChar"/>
    <w:uiPriority w:val="10"/>
    <w:rsid w:val="003F40A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40A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3F40A0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3F40A0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3F40A0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3F40A0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3F40A0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3F40A0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3F40A0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3F40A0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3F40A0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3F40A0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3F40A0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3F40A0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3F40A0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3F40A0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3F40A0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3F40A0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3F40A0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3F40A0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3F40A0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rsid w:val="003F40A0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3F40A0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3F40A0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3F40A0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3F40A0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3F40A0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3F40A0"/>
    <w:rPr>
      <w:rFonts w:cs="Times New Roman"/>
      <w:b/>
      <w:sz w:val="24"/>
      <w:szCs w:val="24"/>
      <w:lang w:eastAsia="ja-JP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  <w:rsid w:val="00AC0E2C"/>
    <w:rPr>
      <w:rFonts w:cs="Times New Roman"/>
      <w:color w:val="775F55" w:themeColor="text2"/>
      <w:sz w:val="23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640533DD8A4E5D8FB4D9EA50B98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BB207-5220-476F-A560-3B1572BF4FD7}"/>
      </w:docPartPr>
      <w:docPartBody>
        <w:p w:rsidR="00B23131" w:rsidRDefault="00827046">
          <w:pPr>
            <w:pStyle w:val="45640533DD8A4E5D8FB4D9EA50B9851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29B26FBE8BD48708203A71E1A3CD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2140D-F5DB-41F5-B43F-246EA689A5AE}"/>
      </w:docPartPr>
      <w:docPartBody>
        <w:p w:rsidR="00B23131" w:rsidRDefault="00827046">
          <w:pPr>
            <w:pStyle w:val="229B26FBE8BD48708203A71E1A3CDCD6"/>
          </w:pPr>
          <w:r>
            <w:t>[Type your name]</w:t>
          </w:r>
        </w:p>
      </w:docPartBody>
    </w:docPart>
    <w:docPart>
      <w:docPartPr>
        <w:name w:val="7347BC69448C4D39A8F6C4C8ECC8A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AE9C8-5DA2-4B3D-8AE2-B348E01F7DF7}"/>
      </w:docPartPr>
      <w:docPartBody>
        <w:p w:rsidR="00B23131" w:rsidRDefault="00827046">
          <w:pPr>
            <w:pStyle w:val="7347BC69448C4D39A8F6C4C8ECC8AAA0"/>
          </w:pPr>
          <w:r>
            <w:rPr>
              <w:rStyle w:val="PlaceholderText"/>
              <w:rFonts w:asciiTheme="majorHAnsi" w:hAnsiTheme="majorHAnsi"/>
              <w:b/>
              <w:sz w:val="36"/>
              <w:szCs w:val="36"/>
            </w:rPr>
            <w:t>[TYPE THE SENDER COMPANY NAME]</w:t>
          </w:r>
        </w:p>
      </w:docPartBody>
    </w:docPart>
    <w:docPart>
      <w:docPartPr>
        <w:name w:val="9FC0362BAEE1469291DFBF05A7DAE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55BAD-367C-467E-A92F-D4B7066ADEB6}"/>
      </w:docPartPr>
      <w:docPartBody>
        <w:p w:rsidR="00B23131" w:rsidRDefault="00827046">
          <w:pPr>
            <w:pStyle w:val="9FC0362BAEE1469291DFBF05A7DAE5D2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27046"/>
    <w:rsid w:val="0023738A"/>
    <w:rsid w:val="00561774"/>
    <w:rsid w:val="005916D4"/>
    <w:rsid w:val="00664DDA"/>
    <w:rsid w:val="00827046"/>
    <w:rsid w:val="00B23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B23131"/>
    <w:rPr>
      <w:color w:val="808080"/>
    </w:rPr>
  </w:style>
  <w:style w:type="paragraph" w:customStyle="1" w:styleId="45640533DD8A4E5D8FB4D9EA50B98519">
    <w:name w:val="45640533DD8A4E5D8FB4D9EA50B98519"/>
    <w:rsid w:val="00B23131"/>
  </w:style>
  <w:style w:type="paragraph" w:customStyle="1" w:styleId="229B26FBE8BD48708203A71E1A3CDCD6">
    <w:name w:val="229B26FBE8BD48708203A71E1A3CDCD6"/>
    <w:rsid w:val="00B23131"/>
  </w:style>
  <w:style w:type="paragraph" w:customStyle="1" w:styleId="7347BC69448C4D39A8F6C4C8ECC8AAA0">
    <w:name w:val="7347BC69448C4D39A8F6C4C8ECC8AAA0"/>
    <w:rsid w:val="00B23131"/>
  </w:style>
  <w:style w:type="paragraph" w:customStyle="1" w:styleId="FC028F836B854C5E8989F66EF7BDB45F">
    <w:name w:val="FC028F836B854C5E8989F66EF7BDB45F"/>
    <w:rsid w:val="00B23131"/>
  </w:style>
  <w:style w:type="paragraph" w:customStyle="1" w:styleId="8B316B58259B4A51957B358E279D46A8">
    <w:name w:val="8B316B58259B4A51957B358E279D46A8"/>
    <w:rsid w:val="00B23131"/>
  </w:style>
  <w:style w:type="paragraph" w:customStyle="1" w:styleId="92300A0453CC44D1A1870076BC4FFBA7">
    <w:name w:val="92300A0453CC44D1A1870076BC4FFBA7"/>
    <w:rsid w:val="00B23131"/>
  </w:style>
  <w:style w:type="paragraph" w:customStyle="1" w:styleId="97821AC481344EDAB4A882F05D3ED658">
    <w:name w:val="97821AC481344EDAB4A882F05D3ED658"/>
    <w:rsid w:val="00B23131"/>
  </w:style>
  <w:style w:type="paragraph" w:customStyle="1" w:styleId="3AEFFBE914DE48D9BFD61D83B66F9082">
    <w:name w:val="3AEFFBE914DE48D9BFD61D83B66F9082"/>
    <w:rsid w:val="00B23131"/>
  </w:style>
  <w:style w:type="paragraph" w:customStyle="1" w:styleId="253E100F37644B758A58FEDD6ECB717D">
    <w:name w:val="253E100F37644B758A58FEDD6ECB717D"/>
    <w:rsid w:val="00B23131"/>
  </w:style>
  <w:style w:type="paragraph" w:customStyle="1" w:styleId="59B55F8FA68A4B21A36539120F9843F6">
    <w:name w:val="59B55F8FA68A4B21A36539120F9843F6"/>
    <w:rsid w:val="00B23131"/>
  </w:style>
  <w:style w:type="paragraph" w:customStyle="1" w:styleId="690F77888DB14798AB2C79C7A256C9ED">
    <w:name w:val="690F77888DB14798AB2C79C7A256C9ED"/>
    <w:rsid w:val="00B23131"/>
  </w:style>
  <w:style w:type="paragraph" w:customStyle="1" w:styleId="73F01A0CEB3E4E3B8C02187A8504BFF2">
    <w:name w:val="73F01A0CEB3E4E3B8C02187A8504BFF2"/>
    <w:rsid w:val="00B23131"/>
  </w:style>
  <w:style w:type="character" w:customStyle="1" w:styleId="subsectiondatechar">
    <w:name w:val="subsectiondatechar"/>
    <w:basedOn w:val="DefaultParagraphFont"/>
    <w:rsid w:val="00B23131"/>
  </w:style>
  <w:style w:type="paragraph" w:customStyle="1" w:styleId="9FC0362BAEE1469291DFBF05A7DAE5D2">
    <w:name w:val="9FC0362BAEE1469291DFBF05A7DAE5D2"/>
    <w:rsid w:val="00B23131"/>
  </w:style>
  <w:style w:type="paragraph" w:customStyle="1" w:styleId="7F98D7A190D54BB588F83FE928B46D30">
    <w:name w:val="7F98D7A190D54BB588F83FE928B46D30"/>
    <w:rsid w:val="00B23131"/>
  </w:style>
  <w:style w:type="paragraph" w:customStyle="1" w:styleId="9D25B0EFB5FB4507AAEED6273BD69661">
    <w:name w:val="9D25B0EFB5FB4507AAEED6273BD69661"/>
    <w:rsid w:val="00B23131"/>
  </w:style>
  <w:style w:type="paragraph" w:customStyle="1" w:styleId="DF32498D43DB4C8B8D75252FBBCE2938">
    <w:name w:val="DF32498D43DB4C8B8D75252FBBCE2938"/>
    <w:rsid w:val="00B23131"/>
  </w:style>
  <w:style w:type="paragraph" w:customStyle="1" w:styleId="EAF4FDD1AF71451C8E4F3B51571FCCE6">
    <w:name w:val="EAF4FDD1AF71451C8E4F3B51571FCCE6"/>
    <w:rsid w:val="00B23131"/>
  </w:style>
  <w:style w:type="paragraph" w:customStyle="1" w:styleId="527DCCE839FB4687837DEBE8D340FC1B">
    <w:name w:val="527DCCE839FB4687837DEBE8D340FC1B"/>
    <w:rsid w:val="00B23131"/>
  </w:style>
  <w:style w:type="paragraph" w:customStyle="1" w:styleId="C56B98CD2C724488B8ADDD870C06B6AE">
    <w:name w:val="C56B98CD2C724488B8ADDD870C06B6AE"/>
    <w:rsid w:val="00B23131"/>
  </w:style>
  <w:style w:type="paragraph" w:customStyle="1" w:styleId="5388880D9E5E45F9B91610CC5C59EDF7">
    <w:name w:val="5388880D9E5E45F9B91610CC5C59EDF7"/>
    <w:rsid w:val="00827046"/>
  </w:style>
  <w:style w:type="paragraph" w:customStyle="1" w:styleId="DDBE6F44896A42C891EED1979E879EC3">
    <w:name w:val="DDBE6F44896A42C891EED1979E879EC3"/>
    <w:rsid w:val="00827046"/>
  </w:style>
  <w:style w:type="paragraph" w:customStyle="1" w:styleId="D8F7B057A0CE45FEA041528899BADB6B">
    <w:name w:val="D8F7B057A0CE45FEA041528899BADB6B"/>
    <w:rsid w:val="00827046"/>
  </w:style>
  <w:style w:type="paragraph" w:customStyle="1" w:styleId="F2F33DF021094A7781BB8D6ADCC3FD4F">
    <w:name w:val="F2F33DF021094A7781BB8D6ADCC3FD4F"/>
    <w:rsid w:val="00827046"/>
  </w:style>
  <w:style w:type="paragraph" w:customStyle="1" w:styleId="8E909EF107B5444BB9E6D1277420805B">
    <w:name w:val="8E909EF107B5444BB9E6D1277420805B"/>
    <w:rsid w:val="008270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1D354-E44E-49BF-A933-4C25F5CD2B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MedianResume.Dotx</Template>
  <TotalTime>13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16C CACO TRACE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ASHELLE FOURNILLIER</dc:creator>
  <cp:keywords/>
  <dc:description/>
  <cp:lastModifiedBy>Ashelle Fournillier</cp:lastModifiedBy>
  <cp:revision>4</cp:revision>
  <cp:lastPrinted>2015-10-27T23:02:00Z</cp:lastPrinted>
  <dcterms:created xsi:type="dcterms:W3CDTF">2015-10-19T22:53:00Z</dcterms:created>
  <dcterms:modified xsi:type="dcterms:W3CDTF">2015-10-27T23:10:00Z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