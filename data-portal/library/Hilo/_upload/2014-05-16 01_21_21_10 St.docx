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BC" w:rsidRDefault="00F57338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6CBD1311470E4CF487041D144E57AC49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056A9E">
            <w:t xml:space="preserve">#10 </w:t>
          </w:r>
          <w:proofErr w:type="spellStart"/>
          <w:r w:rsidR="00056A9E">
            <w:t>St.John</w:t>
          </w:r>
          <w:proofErr w:type="spellEnd"/>
          <w:r w:rsidR="00056A9E">
            <w:t xml:space="preserve"> Road </w:t>
          </w:r>
        </w:sdtContent>
      </w:sdt>
    </w:p>
    <w:sdt>
      <w:sdtPr>
        <w:alias w:val="Category"/>
        <w:tag w:val=""/>
        <w:id w:val="1543715586"/>
        <w:placeholder>
          <w:docPart w:val="EBCC983096C24759AC40D55C25D0BAD2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Default="00056A9E">
          <w:pPr>
            <w:pStyle w:val="ContactInfo"/>
          </w:pPr>
          <w:r w:rsidRPr="00056A9E">
            <w:t>St. Augustine</w:t>
          </w:r>
        </w:p>
      </w:sdtContent>
    </w:sdt>
    <w:p w:rsidR="002C42BC" w:rsidRDefault="00F57338">
      <w:pPr>
        <w:pStyle w:val="ContactInfo"/>
      </w:pPr>
      <w:sdt>
        <w:sdtPr>
          <w:alias w:val="Telephone"/>
          <w:tag w:val="Telephone"/>
          <w:id w:val="599758962"/>
          <w:placeholder>
            <w:docPart w:val="39A56B2E954142EC95817729742D92D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056A9E">
            <w:t>662 -4851</w:t>
          </w:r>
        </w:sdtContent>
      </w:sdt>
    </w:p>
    <w:p w:rsidR="002C42BC" w:rsidRDefault="002C42BC">
      <w:pPr>
        <w:pStyle w:val="ContactInfo"/>
      </w:pPr>
    </w:p>
    <w:sdt>
      <w:sdtPr>
        <w:rPr>
          <w:rStyle w:val="Emphasis"/>
        </w:rPr>
        <w:alias w:val="Email"/>
        <w:tag w:val=""/>
        <w:id w:val="1889536063"/>
        <w:placeholder>
          <w:docPart w:val="ACC2DEB67713420B8A085BAB07FBB6DB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2C42BC" w:rsidRDefault="00056A9E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blaides.emerald@yahoo.com</w:t>
          </w:r>
        </w:p>
      </w:sdtContent>
    </w:sdt>
    <w:p w:rsidR="002C42BC" w:rsidRDefault="00F57338">
      <w:pPr>
        <w:pStyle w:val="Name"/>
      </w:pPr>
      <w:sdt>
        <w:sdtPr>
          <w:alias w:val="Your Name"/>
          <w:tag w:val=""/>
          <w:id w:val="1197042864"/>
          <w:placeholder>
            <w:docPart w:val="C3B094458F9E4599BA991E17E5C5B8D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56A9E">
            <w:t>Emerald blaides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Default="00274F40" w:rsidP="00274F40">
            <w:pPr>
              <w:pStyle w:val="ResumeText"/>
            </w:pPr>
            <w:r>
              <w:t xml:space="preserve">I am very determined and driven, these are traits that I believe every aspiring doctor should acquire. I would like to get this job due to the fact that as of next year I </w:t>
            </w:r>
            <w:r w:rsidRPr="00274F40">
              <w:t xml:space="preserve">will </w:t>
            </w:r>
            <w:r>
              <w:t>be attending UWI and would like to culminate some funds to pay for books and other essentials.</w:t>
            </w:r>
          </w:p>
        </w:tc>
      </w:tr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Default="00056A9E" w:rsidP="00056A9E">
            <w:pPr>
              <w:pStyle w:val="ResumeText"/>
            </w:pPr>
            <w:r>
              <w:t>Member of the Trinidad and Tobago Youth Philharmonic Orchestra.</w:t>
            </w:r>
          </w:p>
          <w:p w:rsidR="00056A9E" w:rsidRDefault="00056A9E" w:rsidP="00056A9E">
            <w:pPr>
              <w:pStyle w:val="ResumeText"/>
            </w:pPr>
            <w:r>
              <w:t xml:space="preserve">I play the clarinet and pan and I am </w:t>
            </w:r>
            <w:r w:rsidR="00251781">
              <w:t>currently on</w:t>
            </w:r>
            <w:r>
              <w:t xml:space="preserve"> my </w:t>
            </w:r>
            <w:r w:rsidR="00251781">
              <w:t>Grade 8</w:t>
            </w:r>
            <w:r>
              <w:t xml:space="preserve"> ABRSM exams for clarinet. I volunteer every Tuesday at an elderly</w:t>
            </w:r>
            <w:r w:rsidR="00251781">
              <w:t xml:space="preserve"> ho</w:t>
            </w:r>
            <w:r>
              <w:t>me and also mentor students in forms 4 and 5.</w:t>
            </w:r>
          </w:p>
          <w:p w:rsidR="00056A9E" w:rsidRDefault="00056A9E" w:rsidP="00056A9E">
            <w:pPr>
              <w:pStyle w:val="ResumeText"/>
            </w:pPr>
          </w:p>
        </w:tc>
      </w:tr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6DD3333599EB4C2AAD2D45D05CA23B2A"/>
                  </w:placeholder>
                  <w15:repeatingSectionItem/>
                </w:sdtPr>
                <w:sdtEndPr/>
                <w:sdtContent>
                  <w:p w:rsidR="00251781" w:rsidRDefault="00251781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Bishop Anstey High School East (2010 -2012)</w:t>
                    </w:r>
                  </w:p>
                  <w:p w:rsidR="00251781" w:rsidRDefault="00251781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Attained nine CXC passes in;</w:t>
                    </w:r>
                  </w:p>
                  <w:p w:rsidR="00251781" w:rsidRDefault="00251781" w:rsidP="00251781">
                    <w:r>
                      <w:t>Biology – 2</w:t>
                    </w:r>
                  </w:p>
                  <w:p w:rsidR="00251781" w:rsidRDefault="00251781" w:rsidP="00251781">
                    <w:r>
                      <w:t>Chemistry -3</w:t>
                    </w:r>
                  </w:p>
                  <w:p w:rsidR="00251781" w:rsidRDefault="00251781" w:rsidP="00251781">
                    <w:r>
                      <w:t>French – 2</w:t>
                    </w:r>
                  </w:p>
                  <w:p w:rsidR="00251781" w:rsidRDefault="00251781" w:rsidP="00251781">
                    <w:r>
                      <w:t>Math – 2</w:t>
                    </w:r>
                  </w:p>
                  <w:p w:rsidR="00251781" w:rsidRDefault="00251781" w:rsidP="00251781">
                    <w:r>
                      <w:t>English – 1</w:t>
                    </w:r>
                  </w:p>
                  <w:p w:rsidR="00251781" w:rsidRDefault="00251781" w:rsidP="00251781">
                    <w:r>
                      <w:t>Literature – 1</w:t>
                    </w:r>
                  </w:p>
                  <w:p w:rsidR="00251781" w:rsidRDefault="00251781" w:rsidP="00251781">
                    <w:r>
                      <w:t>Physics – 3</w:t>
                    </w:r>
                  </w:p>
                  <w:p w:rsidR="00251781" w:rsidRDefault="00251781" w:rsidP="00251781">
                    <w:r>
                      <w:t>Music -2</w:t>
                    </w:r>
                  </w:p>
                  <w:p w:rsidR="00251781" w:rsidRPr="00251781" w:rsidRDefault="00251781" w:rsidP="00251781">
                    <w:r>
                      <w:t>Principles of Business  - 1</w:t>
                    </w:r>
                  </w:p>
                  <w:p w:rsidR="00251781" w:rsidRDefault="00251781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</w:p>
                  <w:p w:rsidR="002C42BC" w:rsidRDefault="00251781">
                    <w:pPr>
                      <w:pStyle w:val="Heading2"/>
                    </w:pPr>
                    <w:r>
                      <w:t xml:space="preserve">Bishop ANSTEY AND TRINITY COLLEGE EAST SIXTH FORM </w:t>
                    </w:r>
                  </w:p>
                  <w:p w:rsidR="002C42BC" w:rsidRDefault="00251781" w:rsidP="00251781">
                    <w:r>
                      <w:t xml:space="preserve">Currently doing unit 1 and 2 exams for biology, chemistry and </w:t>
                    </w:r>
                    <w:r w:rsidR="00F57338">
                      <w:t>French</w:t>
                    </w:r>
                    <w:bookmarkStart w:id="0" w:name="_GoBack"/>
                    <w:bookmarkEnd w:id="0"/>
                    <w:r>
                      <w:t>.</w:t>
                    </w:r>
                  </w:p>
                </w:sdtContent>
              </w:sdt>
            </w:sdtContent>
          </w:sdt>
        </w:tc>
      </w:tr>
      <w:tr w:rsidR="002C42BC">
        <w:tc>
          <w:tcPr>
            <w:tcW w:w="1778" w:type="dxa"/>
          </w:tcPr>
          <w:p w:rsidR="002C42BC" w:rsidRDefault="002C42BC">
            <w:pPr>
              <w:pStyle w:val="Heading1"/>
            </w:pP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Default="002C42BC">
            <w:pPr>
              <w:pStyle w:val="ResumeText"/>
            </w:pPr>
          </w:p>
        </w:tc>
      </w:tr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Leadership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Default="00251781" w:rsidP="00251781">
            <w:pPr>
              <w:pStyle w:val="ResumeText"/>
            </w:pPr>
            <w:r>
              <w:t>Head of the wind section for the BATCE chamber group. (2012 – 2013)</w:t>
            </w:r>
          </w:p>
        </w:tc>
      </w:tr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lastRenderedPageBreak/>
              <w:t>References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6DD3333599EB4C2AAD2D45D05CA23B2A"/>
                  </w:placeholder>
                  <w15:color w:val="C0C0C0"/>
                  <w15:repeatingSectionItem/>
                </w:sdtPr>
                <w:sdtEndPr/>
                <w:sdtContent>
                  <w:p w:rsidR="002C42BC" w:rsidRDefault="00056A9E">
                    <w:pPr>
                      <w:pStyle w:val="Heading2"/>
                    </w:pPr>
                    <w:r>
                      <w:t>Elna Carrington</w:t>
                    </w:r>
                  </w:p>
                  <w:p w:rsidR="002C42BC" w:rsidRDefault="00056A9E">
                    <w:pPr>
                      <w:pStyle w:val="ResumeText"/>
                    </w:pPr>
                    <w:r>
                      <w:t>Teacher</w:t>
                    </w:r>
                  </w:p>
                  <w:p w:rsidR="002C42BC" w:rsidRDefault="00056A9E" w:rsidP="00056A9E">
                    <w:r>
                      <w:t>497 - 6703</w:t>
                    </w:r>
                  </w:p>
                </w:sdtContent>
              </w:sdt>
            </w:sdtContent>
          </w:sdt>
        </w:tc>
      </w:tr>
    </w:tbl>
    <w:p w:rsidR="002C42BC" w:rsidRDefault="002C42BC"/>
    <w:sectPr w:rsidR="002C42BC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DB6" w:rsidRDefault="00226DB6">
      <w:pPr>
        <w:spacing w:before="0" w:after="0" w:line="240" w:lineRule="auto"/>
      </w:pPr>
      <w:r>
        <w:separator/>
      </w:r>
    </w:p>
  </w:endnote>
  <w:endnote w:type="continuationSeparator" w:id="0">
    <w:p w:rsidR="00226DB6" w:rsidRDefault="00226D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5733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DB6" w:rsidRDefault="00226DB6">
      <w:pPr>
        <w:spacing w:before="0" w:after="0" w:line="240" w:lineRule="auto"/>
      </w:pPr>
      <w:r>
        <w:separator/>
      </w:r>
    </w:p>
  </w:footnote>
  <w:footnote w:type="continuationSeparator" w:id="0">
    <w:p w:rsidR="00226DB6" w:rsidRDefault="00226DB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A9E"/>
    <w:rsid w:val="00056A9E"/>
    <w:rsid w:val="00226DB6"/>
    <w:rsid w:val="00251781"/>
    <w:rsid w:val="00274F40"/>
    <w:rsid w:val="002C42BC"/>
    <w:rsid w:val="00414819"/>
    <w:rsid w:val="00F57338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423A733-724E-449D-BCFD-CA5F81AD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wal\Downloads\TS1028350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BD1311470E4CF487041D144E57A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94873-EBA6-4033-B8B8-BC03EDC04C5C}"/>
      </w:docPartPr>
      <w:docPartBody>
        <w:p w:rsidR="00666DB6" w:rsidRDefault="00136C44">
          <w:pPr>
            <w:pStyle w:val="6CBD1311470E4CF487041D144E57AC49"/>
          </w:pPr>
          <w:r>
            <w:t>[Street Address]</w:t>
          </w:r>
        </w:p>
      </w:docPartBody>
    </w:docPart>
    <w:docPart>
      <w:docPartPr>
        <w:name w:val="EBCC983096C24759AC40D55C25D0B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62B7D-A70B-41DB-974B-DE358B95F28B}"/>
      </w:docPartPr>
      <w:docPartBody>
        <w:p w:rsidR="00666DB6" w:rsidRDefault="00136C44">
          <w:pPr>
            <w:pStyle w:val="EBCC983096C24759AC40D55C25D0BAD2"/>
          </w:pPr>
          <w:r>
            <w:t>[City, ST ZIP Code]</w:t>
          </w:r>
        </w:p>
      </w:docPartBody>
    </w:docPart>
    <w:docPart>
      <w:docPartPr>
        <w:name w:val="39A56B2E954142EC95817729742D9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60B58-ECBA-4909-95DA-54AD50DEF3EB}"/>
      </w:docPartPr>
      <w:docPartBody>
        <w:p w:rsidR="00666DB6" w:rsidRDefault="00136C44">
          <w:pPr>
            <w:pStyle w:val="39A56B2E954142EC95817729742D92DC"/>
          </w:pPr>
          <w:r>
            <w:t>[Telephone]</w:t>
          </w:r>
        </w:p>
      </w:docPartBody>
    </w:docPart>
    <w:docPart>
      <w:docPartPr>
        <w:name w:val="ACC2DEB67713420B8A085BAB07FBB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08F64-8C8E-442E-9CAF-093651C68898}"/>
      </w:docPartPr>
      <w:docPartBody>
        <w:p w:rsidR="00666DB6" w:rsidRDefault="00136C44">
          <w:pPr>
            <w:pStyle w:val="ACC2DEB67713420B8A085BAB07FBB6DB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C3B094458F9E4599BA991E17E5C5B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C5CF8-C4AD-4443-BC84-97353591682A}"/>
      </w:docPartPr>
      <w:docPartBody>
        <w:p w:rsidR="00666DB6" w:rsidRDefault="00136C44">
          <w:pPr>
            <w:pStyle w:val="C3B094458F9E4599BA991E17E5C5B8D5"/>
          </w:pPr>
          <w:r>
            <w:t>[Your Name]</w:t>
          </w:r>
        </w:p>
      </w:docPartBody>
    </w:docPart>
    <w:docPart>
      <w:docPartPr>
        <w:name w:val="6DD3333599EB4C2AAD2D45D05CA23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0CD1C-9F53-43D4-96F4-FA5D483C4DEF}"/>
      </w:docPartPr>
      <w:docPartBody>
        <w:p w:rsidR="00666DB6" w:rsidRDefault="00136C44">
          <w:pPr>
            <w:pStyle w:val="6DD3333599EB4C2AAD2D45D05CA23B2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C44"/>
    <w:rsid w:val="00136C44"/>
    <w:rsid w:val="0066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BD1311470E4CF487041D144E57AC49">
    <w:name w:val="6CBD1311470E4CF487041D144E57AC49"/>
  </w:style>
  <w:style w:type="paragraph" w:customStyle="1" w:styleId="EBCC983096C24759AC40D55C25D0BAD2">
    <w:name w:val="EBCC983096C24759AC40D55C25D0BAD2"/>
  </w:style>
  <w:style w:type="paragraph" w:customStyle="1" w:styleId="39A56B2E954142EC95817729742D92DC">
    <w:name w:val="39A56B2E954142EC95817729742D92DC"/>
  </w:style>
  <w:style w:type="paragraph" w:customStyle="1" w:styleId="01A4D62525944EE681B90B65A1E39D31">
    <w:name w:val="01A4D62525944EE681B90B65A1E39D31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ACC2DEB67713420B8A085BAB07FBB6DB">
    <w:name w:val="ACC2DEB67713420B8A085BAB07FBB6DB"/>
  </w:style>
  <w:style w:type="paragraph" w:customStyle="1" w:styleId="C3B094458F9E4599BA991E17E5C5B8D5">
    <w:name w:val="C3B094458F9E4599BA991E17E5C5B8D5"/>
  </w:style>
  <w:style w:type="paragraph" w:customStyle="1" w:styleId="73240BD46CC843F3906ACCCBD88EBEBA">
    <w:name w:val="73240BD46CC843F3906ACCCBD88EBEBA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0002A01EBA00498B9FB6E95DF8E66F79">
    <w:name w:val="0002A01EBA00498B9FB6E95DF8E66F7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DD3333599EB4C2AAD2D45D05CA23B2A">
    <w:name w:val="6DD3333599EB4C2AAD2D45D05CA23B2A"/>
  </w:style>
  <w:style w:type="paragraph" w:customStyle="1" w:styleId="C8461AFBAE9843F08FFC3A6FEFAFAD71">
    <w:name w:val="C8461AFBAE9843F08FFC3A6FEFAFAD71"/>
  </w:style>
  <w:style w:type="paragraph" w:customStyle="1" w:styleId="7A583F03D3564ED094CBAA4066A640DC">
    <w:name w:val="7A583F03D3564ED094CBAA4066A640DC"/>
  </w:style>
  <w:style w:type="paragraph" w:customStyle="1" w:styleId="88B6A79052BF42D28CD734B66425758E">
    <w:name w:val="88B6A79052BF42D28CD734B66425758E"/>
  </w:style>
  <w:style w:type="paragraph" w:customStyle="1" w:styleId="AC4CF593C70B40388EDFC384BE2A80C6">
    <w:name w:val="AC4CF593C70B40388EDFC384BE2A80C6"/>
  </w:style>
  <w:style w:type="paragraph" w:customStyle="1" w:styleId="624C413597F6487C9B002230DFF71878">
    <w:name w:val="624C413597F6487C9B002230DFF71878"/>
  </w:style>
  <w:style w:type="paragraph" w:customStyle="1" w:styleId="AF0E928ACB1D472ABE75E0CB27E221FC">
    <w:name w:val="AF0E928ACB1D472ABE75E0CB27E221FC"/>
  </w:style>
  <w:style w:type="paragraph" w:customStyle="1" w:styleId="377D918950414F2480FE54C6E657AC10">
    <w:name w:val="377D918950414F2480FE54C6E657AC10"/>
  </w:style>
  <w:style w:type="paragraph" w:customStyle="1" w:styleId="348AFB6034D241099C15B6E67B39D683">
    <w:name w:val="348AFB6034D241099C15B6E67B39D683"/>
  </w:style>
  <w:style w:type="paragraph" w:customStyle="1" w:styleId="945C3DE3F0904379A56BC53D192FEFFE">
    <w:name w:val="945C3DE3F0904379A56BC53D192FEFFE"/>
  </w:style>
  <w:style w:type="paragraph" w:customStyle="1" w:styleId="32ACD75367F84B1BBB9747128AF4F6D9">
    <w:name w:val="32ACD75367F84B1BBB9747128AF4F6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#10 St.John Road </CompanyAddress>
  <CompanyPhone>662 -4851</CompanyPhone>
  <CompanyFax/>
  <CompanyEmail>blaides.emerald@yahoo.com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TS102835057</Template>
  <TotalTime>0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Emerald blaides</dc:creator>
  <cp:keywords/>
  <cp:lastModifiedBy>Emerald Blaides</cp:lastModifiedBy>
  <cp:revision>2</cp:revision>
  <dcterms:created xsi:type="dcterms:W3CDTF">2014-02-05T13:42:00Z</dcterms:created>
  <dcterms:modified xsi:type="dcterms:W3CDTF">2014-02-05T13:42:00Z</dcterms:modified>
  <cp:category>St. Augustine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