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4527D1" w:rsidP="00141A4C">
      <w:pPr>
        <w:pStyle w:val="Title"/>
      </w:pPr>
      <w:bookmarkStart w:id="0" w:name="_GoBack"/>
      <w:bookmarkEnd w:id="0"/>
      <w:r>
        <w:t>Charissa Clarke</w:t>
      </w:r>
    </w:p>
    <w:p w:rsidR="00141A4C" w:rsidRDefault="004527D1" w:rsidP="00141A4C">
      <w:r>
        <w:t>#67 Emerald Drive, Boodram Development, Enterprise Chaguanas</w:t>
      </w:r>
      <w:r w:rsidR="00141A4C">
        <w:t> | </w:t>
      </w:r>
      <w:r>
        <w:t>1 868 797 8322 | charissaclarke8@gmail.com</w:t>
      </w:r>
    </w:p>
    <w:p w:rsidR="006270A9" w:rsidRDefault="00B755FA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42E9BFBE641C489BB53E4B0995FC2A80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4527D1">
      <w:r>
        <w:t>Skilled with computers and seeking an employment role. Self-motivated with exceptional communication and computer capabilities. Patient and empathetic.</w:t>
      </w:r>
    </w:p>
    <w:sdt>
      <w:sdtPr>
        <w:alias w:val="Education:"/>
        <w:tag w:val="Education:"/>
        <w:id w:val="807127995"/>
        <w:placeholder>
          <w:docPart w:val="CD85BE1EC8BB454B9643EA04992D4C4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4527D1">
      <w:pPr>
        <w:pStyle w:val="Heading2"/>
      </w:pPr>
      <w:r>
        <w:t> </w:t>
      </w:r>
      <w:r w:rsidR="009D5933">
        <w:t> </w:t>
      </w:r>
      <w:sdt>
        <w:sdtPr>
          <w:alias w:val="School:"/>
          <w:tag w:val="School:"/>
          <w:id w:val="530385979"/>
          <w:placeholder>
            <w:docPart w:val="8E23DA759352477AB7DDB795BCBFEA6F"/>
          </w:placeholder>
          <w:temporary/>
          <w:showingPlcHdr/>
          <w15:appearance w15:val="hidden"/>
          <w:text/>
        </w:sdtPr>
        <w:sdtEndPr/>
        <w:sdtContent>
          <w:r w:rsidR="009D5933">
            <w:t>School</w:t>
          </w:r>
        </w:sdtContent>
      </w:sdt>
    </w:p>
    <w:p w:rsidR="004527D1" w:rsidRDefault="004527D1" w:rsidP="004527D1">
      <w:pPr>
        <w:pStyle w:val="ListBullet"/>
      </w:pPr>
      <w:r>
        <w:t xml:space="preserve">NorthGate College - Graduated 2015 </w:t>
      </w:r>
    </w:p>
    <w:p w:rsidR="004527D1" w:rsidRDefault="00E32A2F" w:rsidP="00E32A2F">
      <w:pPr>
        <w:pStyle w:val="ListBullet"/>
        <w:numPr>
          <w:ilvl w:val="0"/>
          <w:numId w:val="24"/>
        </w:numPr>
      </w:pPr>
      <w:r>
        <w:t>7 Wilson Street, ST Augustine, Trinidad</w:t>
      </w:r>
    </w:p>
    <w:p w:rsidR="006270A9" w:rsidRDefault="004527D1" w:rsidP="004527D1">
      <w:pPr>
        <w:pStyle w:val="ListBullet"/>
      </w:pPr>
      <w:r>
        <w:t>Upper Level Educational Institution – Graduated 2016</w:t>
      </w:r>
    </w:p>
    <w:p w:rsidR="00E32A2F" w:rsidRDefault="00E32A2F" w:rsidP="00E32A2F">
      <w:pPr>
        <w:pStyle w:val="ListBullet"/>
        <w:numPr>
          <w:ilvl w:val="0"/>
          <w:numId w:val="24"/>
        </w:numPr>
      </w:pPr>
      <w:r>
        <w:t>23-24 Mulchan Seuchan Rd, Chaguanas, Trinidad</w:t>
      </w:r>
    </w:p>
    <w:p w:rsidR="006270A9" w:rsidRDefault="00B755FA">
      <w:pPr>
        <w:pStyle w:val="Heading2"/>
      </w:pPr>
      <w:sdt>
        <w:sdtPr>
          <w:alias w:val="Degree:"/>
          <w:tag w:val="Degree:"/>
          <w:id w:val="-1691290666"/>
          <w:placeholder>
            <w:docPart w:val="D48A038487D94AF486C5EDBDE01C970A"/>
          </w:placeholder>
          <w:temporary/>
          <w:showingPlcHdr/>
          <w15:appearance w15:val="hidden"/>
          <w:text/>
        </w:sdtPr>
        <w:sdtEndPr/>
        <w:sdtContent>
          <w:r w:rsidR="009D5933">
            <w:t>Degree</w:t>
          </w:r>
        </w:sdtContent>
      </w:sdt>
      <w:r w:rsidR="004527D1">
        <w:t> </w:t>
      </w:r>
    </w:p>
    <w:p w:rsidR="006270A9" w:rsidRDefault="004527D1">
      <w:pPr>
        <w:pStyle w:val="ListBullet"/>
      </w:pPr>
      <w:r>
        <w:t xml:space="preserve">COSTAATT – Currently Attending </w:t>
      </w:r>
    </w:p>
    <w:p w:rsidR="00E32A2F" w:rsidRDefault="00E32A2F" w:rsidP="00E32A2F">
      <w:pPr>
        <w:pStyle w:val="ListBullet"/>
        <w:numPr>
          <w:ilvl w:val="0"/>
          <w:numId w:val="24"/>
        </w:numPr>
      </w:pPr>
      <w:r>
        <w:t xml:space="preserve">9-11 Melville Ln, Port of Spain, Trinidad and Tobago </w:t>
      </w:r>
    </w:p>
    <w:p w:rsidR="006270A9" w:rsidRDefault="004527D1" w:rsidP="00E32A2F">
      <w:pPr>
        <w:pStyle w:val="ListBullet"/>
        <w:numPr>
          <w:ilvl w:val="0"/>
          <w:numId w:val="24"/>
        </w:numPr>
      </w:pPr>
      <w:r>
        <w:t>AAS Degree in Information Technology</w:t>
      </w:r>
    </w:p>
    <w:sdt>
      <w:sdtPr>
        <w:alias w:val="Skills &amp; Abilities:"/>
        <w:tag w:val="Skills &amp; Abilities:"/>
        <w:id w:val="458624136"/>
        <w:placeholder>
          <w:docPart w:val="59293A62451E4AE28546E31C4FD9FC7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sdt>
      <w:sdtPr>
        <w:alias w:val="Management:"/>
        <w:tag w:val="Management:"/>
        <w:id w:val="598525640"/>
        <w:placeholder>
          <w:docPart w:val="59F391FBA86641BEBDC1FDF7A61B5BA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Management</w:t>
          </w:r>
        </w:p>
      </w:sdtContent>
    </w:sdt>
    <w:p w:rsidR="006270A9" w:rsidRDefault="00E32A2F">
      <w:pPr>
        <w:pStyle w:val="ListBullet"/>
      </w:pPr>
      <w:r>
        <w:t>Certificate in Computer Literacy</w:t>
      </w:r>
    </w:p>
    <w:p w:rsidR="00E32A2F" w:rsidRDefault="00E32A2F">
      <w:pPr>
        <w:pStyle w:val="ListBullet"/>
      </w:pPr>
      <w:r>
        <w:t>Certif</w:t>
      </w:r>
      <w:r w:rsidR="00DF4692">
        <w:t>i</w:t>
      </w:r>
      <w:r>
        <w:t xml:space="preserve">cate in </w:t>
      </w:r>
      <w:r w:rsidR="00DF4692">
        <w:t>Microsoft Office 2013 – Advanced</w:t>
      </w:r>
    </w:p>
    <w:p w:rsidR="00DF4692" w:rsidRDefault="00DF4692">
      <w:pPr>
        <w:pStyle w:val="ListBullet"/>
      </w:pPr>
      <w:r>
        <w:t>Certificate in Business Studies</w:t>
      </w:r>
    </w:p>
    <w:p w:rsidR="00DF4692" w:rsidRDefault="00DF4692">
      <w:pPr>
        <w:pStyle w:val="ListBullet"/>
      </w:pPr>
      <w:r>
        <w:t>Work Good with Others</w:t>
      </w:r>
    </w:p>
    <w:p w:rsidR="00DF4692" w:rsidRDefault="00DF4692">
      <w:pPr>
        <w:pStyle w:val="ListBullet"/>
      </w:pPr>
      <w:r>
        <w:t>Versed with Computers</w:t>
      </w:r>
    </w:p>
    <w:p w:rsidR="00DF4692" w:rsidRDefault="00DF4692">
      <w:pPr>
        <w:pStyle w:val="ListBullet"/>
      </w:pPr>
      <w:r>
        <w:t>Quick Learner</w:t>
      </w:r>
    </w:p>
    <w:p w:rsidR="00DF4692" w:rsidRDefault="00DF4692">
      <w:pPr>
        <w:pStyle w:val="ListBullet"/>
      </w:pPr>
      <w:r>
        <w:t>Multi-Line Phone Talented</w:t>
      </w:r>
    </w:p>
    <w:sdt>
      <w:sdtPr>
        <w:alias w:val="Experience:"/>
        <w:tag w:val="Experience:"/>
        <w:id w:val="171684534"/>
        <w:placeholder>
          <w:docPart w:val="C0D02FC0D2C34F9892D52D97C6F1EB7F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B755FA">
      <w:pPr>
        <w:pStyle w:val="Heading2"/>
      </w:pPr>
      <w:sdt>
        <w:sdtPr>
          <w:alias w:val="Job Title 1:"/>
          <w:tag w:val="Job Title 1:"/>
          <w:id w:val="-1093548063"/>
          <w:placeholder>
            <w:docPart w:val="8D1EF102A4BE46AE865E652911565826"/>
          </w:placeholder>
          <w:temporary/>
          <w:showingPlcHdr/>
          <w15:appearance w15:val="hidden"/>
          <w:text/>
        </w:sdtPr>
        <w:sdtEndPr/>
        <w:sdtContent>
          <w:r w:rsidR="009D5933">
            <w:t>Job Title</w:t>
          </w:r>
        </w:sdtContent>
      </w:sdt>
      <w:r w:rsidR="009D5933">
        <w:t> | </w:t>
      </w:r>
      <w:sdt>
        <w:sdtPr>
          <w:alias w:val="Company for Job 1:"/>
          <w:tag w:val="Company for Job 1:"/>
          <w:id w:val="2063141089"/>
          <w:placeholder>
            <w:docPart w:val="482B6E12D9C94768A040CD97E8F88C03"/>
          </w:placeholder>
          <w:temporary/>
          <w:showingPlcHdr/>
          <w15:appearance w15:val="hidden"/>
          <w:text/>
        </w:sdtPr>
        <w:sdtEndPr/>
        <w:sdtContent>
          <w:r w:rsidR="009D5933">
            <w:t>Company</w:t>
          </w:r>
        </w:sdtContent>
      </w:sdt>
      <w:r w:rsidR="009D5933">
        <w:t> | </w:t>
      </w:r>
      <w:sdt>
        <w:sdtPr>
          <w:alias w:val="Dates From - To for Job 1:"/>
          <w:tag w:val="Dates From - To for Job 1:"/>
          <w:id w:val="-577978458"/>
          <w:placeholder>
            <w:docPart w:val="0208CFBF83BB4993AAA05A547126DB2C"/>
          </w:placeholder>
          <w:temporary/>
          <w:showingPlcHdr/>
          <w15:appearance w15:val="hidden"/>
          <w:text/>
        </w:sdtPr>
        <w:sdtEndPr/>
        <w:sdtContent>
          <w:r w:rsidR="009D5933">
            <w:t>Dates From - To</w:t>
          </w:r>
        </w:sdtContent>
      </w:sdt>
    </w:p>
    <w:p w:rsidR="006270A9" w:rsidRDefault="00DF4692">
      <w:pPr>
        <w:pStyle w:val="ListBullet"/>
      </w:pPr>
      <w:r>
        <w:t xml:space="preserve">Was a Sales Representative at Mario’s Pizzeria </w:t>
      </w:r>
    </w:p>
    <w:p w:rsidR="006270A9" w:rsidRDefault="00B755FA">
      <w:pPr>
        <w:pStyle w:val="Heading2"/>
      </w:pPr>
      <w:sdt>
        <w:sdtPr>
          <w:alias w:val="Job Title 2:"/>
          <w:tag w:val="Job Title 2:"/>
          <w:id w:val="-915553614"/>
          <w:placeholder>
            <w:docPart w:val="699396606262489B837B13B5500595EE"/>
          </w:placeholder>
          <w:temporary/>
          <w:showingPlcHdr/>
          <w15:appearance w15:val="hidden"/>
          <w:text/>
        </w:sdtPr>
        <w:sdtEndPr/>
        <w:sdtContent>
          <w:r w:rsidR="009D5933">
            <w:t>Job Title</w:t>
          </w:r>
        </w:sdtContent>
      </w:sdt>
      <w:r w:rsidR="009D5933">
        <w:t> | </w:t>
      </w:r>
      <w:sdt>
        <w:sdtPr>
          <w:alias w:val="Company for Job 2:"/>
          <w:tag w:val="Company for Job 2:"/>
          <w:id w:val="-1671783373"/>
          <w:placeholder>
            <w:docPart w:val="6DED4B60864645419D5056BC6867B331"/>
          </w:placeholder>
          <w:temporary/>
          <w:showingPlcHdr/>
          <w15:appearance w15:val="hidden"/>
          <w:text/>
        </w:sdtPr>
        <w:sdtEndPr/>
        <w:sdtContent>
          <w:r w:rsidR="009D5933">
            <w:t>Company</w:t>
          </w:r>
        </w:sdtContent>
      </w:sdt>
      <w:r w:rsidR="009D5933">
        <w:t> | </w:t>
      </w:r>
      <w:sdt>
        <w:sdtPr>
          <w:alias w:val="Dates From - To for Job 2:"/>
          <w:tag w:val="Dates From - To for Job 2:"/>
          <w:id w:val="-1256672044"/>
          <w:placeholder>
            <w:docPart w:val="1C9BA865D66F478A99537C1FE5370AF5"/>
          </w:placeholder>
          <w:temporary/>
          <w:showingPlcHdr/>
          <w15:appearance w15:val="hidden"/>
          <w:text/>
        </w:sdtPr>
        <w:sdtEndPr/>
        <w:sdtContent>
          <w:r w:rsidR="009D5933">
            <w:t>Dates From - To</w:t>
          </w:r>
        </w:sdtContent>
      </w:sdt>
    </w:p>
    <w:sdt>
      <w:sdtPr>
        <w:alias w:val="Key responsibilities for Job Title 2:"/>
        <w:tag w:val="Key responsibilities for Job Title 2:"/>
        <w:id w:val="2140524828"/>
        <w:placeholder>
          <w:docPart w:val="24FC289CD09948FA9337A9094DE7C20D"/>
        </w:placeholder>
        <w:temporary/>
        <w:showingPlcHdr/>
        <w15:appearance w15:val="hidden"/>
      </w:sdtPr>
      <w:sdtEndPr/>
      <w:sdtContent>
        <w:p w:rsidR="001B29CF" w:rsidRPr="001B29CF" w:rsidRDefault="009D5933" w:rsidP="001B29CF">
          <w:pPr>
            <w:pStyle w:val="ListBullet"/>
          </w:pPr>
          <w:r w:rsidRPr="001B29CF">
            <w:t>This is the place for a brief summary of your key responsibilities and most stellar accomplishments.</w:t>
          </w:r>
        </w:p>
      </w:sdtContent>
    </w:sdt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5FA" w:rsidRDefault="00B755FA">
      <w:pPr>
        <w:spacing w:after="0"/>
      </w:pPr>
      <w:r>
        <w:separator/>
      </w:r>
    </w:p>
  </w:endnote>
  <w:endnote w:type="continuationSeparator" w:id="0">
    <w:p w:rsidR="00B755FA" w:rsidRDefault="00B755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32A2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5FA" w:rsidRDefault="00B755FA">
      <w:pPr>
        <w:spacing w:after="0"/>
      </w:pPr>
      <w:r>
        <w:separator/>
      </w:r>
    </w:p>
  </w:footnote>
  <w:footnote w:type="continuationSeparator" w:id="0">
    <w:p w:rsidR="00B755FA" w:rsidRDefault="00B755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C746AAA"/>
    <w:multiLevelType w:val="hybridMultilevel"/>
    <w:tmpl w:val="995261A8"/>
    <w:lvl w:ilvl="0" w:tplc="D3F01F92">
      <w:numFmt w:val="bullet"/>
      <w:lvlText w:val="-"/>
      <w:lvlJc w:val="left"/>
      <w:pPr>
        <w:ind w:left="576" w:hanging="360"/>
      </w:pPr>
      <w:rPr>
        <w:rFonts w:ascii="Cambria" w:eastAsiaTheme="minorEastAsia" w:hAnsi="Cambria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D1"/>
    <w:rsid w:val="000726D4"/>
    <w:rsid w:val="000A4F59"/>
    <w:rsid w:val="00141A4C"/>
    <w:rsid w:val="001B29CF"/>
    <w:rsid w:val="0028220F"/>
    <w:rsid w:val="00356C14"/>
    <w:rsid w:val="00382DC2"/>
    <w:rsid w:val="004527D1"/>
    <w:rsid w:val="00495A29"/>
    <w:rsid w:val="004A5159"/>
    <w:rsid w:val="00617B26"/>
    <w:rsid w:val="006270A9"/>
    <w:rsid w:val="00675956"/>
    <w:rsid w:val="00681034"/>
    <w:rsid w:val="00816216"/>
    <w:rsid w:val="00851114"/>
    <w:rsid w:val="0087734B"/>
    <w:rsid w:val="009D5933"/>
    <w:rsid w:val="00A576DA"/>
    <w:rsid w:val="00B755FA"/>
    <w:rsid w:val="00BD768D"/>
    <w:rsid w:val="00C61F8E"/>
    <w:rsid w:val="00DF4692"/>
    <w:rsid w:val="00E32A2F"/>
    <w:rsid w:val="00E83E4B"/>
    <w:rsid w:val="00F3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1ECD55"/>
  <w15:chartTrackingRefBased/>
  <w15:docId w15:val="{A568045E-01D6-4C25-8474-D13D7A98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rk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E9BFBE641C489BB53E4B0995FC2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89E4C-83D4-4EB7-96C6-264E2BBFD8FE}"/>
      </w:docPartPr>
      <w:docPartBody>
        <w:p w:rsidR="00864E2E" w:rsidRDefault="00F439A8">
          <w:pPr>
            <w:pStyle w:val="42E9BFBE641C489BB53E4B0995FC2A80"/>
          </w:pPr>
          <w:r>
            <w:t>Objective</w:t>
          </w:r>
        </w:p>
      </w:docPartBody>
    </w:docPart>
    <w:docPart>
      <w:docPartPr>
        <w:name w:val="CD85BE1EC8BB454B9643EA04992D4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1BC5B-44AF-4732-AD42-26BC5EFC8078}"/>
      </w:docPartPr>
      <w:docPartBody>
        <w:p w:rsidR="00864E2E" w:rsidRDefault="00F439A8">
          <w:pPr>
            <w:pStyle w:val="CD85BE1EC8BB454B9643EA04992D4C4D"/>
          </w:pPr>
          <w:r>
            <w:t>Education</w:t>
          </w:r>
        </w:p>
      </w:docPartBody>
    </w:docPart>
    <w:docPart>
      <w:docPartPr>
        <w:name w:val="8E23DA759352477AB7DDB795BCBF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DFC96-63FC-4578-8F38-105E69418BBD}"/>
      </w:docPartPr>
      <w:docPartBody>
        <w:p w:rsidR="00864E2E" w:rsidRDefault="00F439A8">
          <w:pPr>
            <w:pStyle w:val="8E23DA759352477AB7DDB795BCBFEA6F"/>
          </w:pPr>
          <w:r>
            <w:t>School</w:t>
          </w:r>
        </w:p>
      </w:docPartBody>
    </w:docPart>
    <w:docPart>
      <w:docPartPr>
        <w:name w:val="D48A038487D94AF486C5EDBDE01C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9A5C1-8E14-41A5-920C-DCEFE9FD2BB0}"/>
      </w:docPartPr>
      <w:docPartBody>
        <w:p w:rsidR="00864E2E" w:rsidRDefault="00F439A8">
          <w:pPr>
            <w:pStyle w:val="D48A038487D94AF486C5EDBDE01C970A"/>
          </w:pPr>
          <w:r>
            <w:t>Degree</w:t>
          </w:r>
        </w:p>
      </w:docPartBody>
    </w:docPart>
    <w:docPart>
      <w:docPartPr>
        <w:name w:val="59293A62451E4AE28546E31C4FD9F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28F66-F27D-4BE4-9AEE-E647D69ACD41}"/>
      </w:docPartPr>
      <w:docPartBody>
        <w:p w:rsidR="00864E2E" w:rsidRDefault="00F439A8">
          <w:pPr>
            <w:pStyle w:val="59293A62451E4AE28546E31C4FD9FC78"/>
          </w:pPr>
          <w:r>
            <w:t>Skills &amp; Abilities</w:t>
          </w:r>
        </w:p>
      </w:docPartBody>
    </w:docPart>
    <w:docPart>
      <w:docPartPr>
        <w:name w:val="59F391FBA86641BEBDC1FDF7A61B5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267B7-4610-4F92-80FA-66BA9F93A583}"/>
      </w:docPartPr>
      <w:docPartBody>
        <w:p w:rsidR="00864E2E" w:rsidRDefault="00F439A8">
          <w:pPr>
            <w:pStyle w:val="59F391FBA86641BEBDC1FDF7A61B5BA7"/>
          </w:pPr>
          <w:r>
            <w:t>Management</w:t>
          </w:r>
        </w:p>
      </w:docPartBody>
    </w:docPart>
    <w:docPart>
      <w:docPartPr>
        <w:name w:val="C0D02FC0D2C34F9892D52D97C6F1E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2487E-37BB-4C93-ADA1-56A8C5D0CB23}"/>
      </w:docPartPr>
      <w:docPartBody>
        <w:p w:rsidR="00864E2E" w:rsidRDefault="00F439A8">
          <w:pPr>
            <w:pStyle w:val="C0D02FC0D2C34F9892D52D97C6F1EB7F"/>
          </w:pPr>
          <w:r>
            <w:t>Experience</w:t>
          </w:r>
        </w:p>
      </w:docPartBody>
    </w:docPart>
    <w:docPart>
      <w:docPartPr>
        <w:name w:val="8D1EF102A4BE46AE865E652911565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480D4-0182-4231-9785-947BE3D780A4}"/>
      </w:docPartPr>
      <w:docPartBody>
        <w:p w:rsidR="00864E2E" w:rsidRDefault="00F439A8">
          <w:pPr>
            <w:pStyle w:val="8D1EF102A4BE46AE865E652911565826"/>
          </w:pPr>
          <w:r>
            <w:t>Job Title</w:t>
          </w:r>
        </w:p>
      </w:docPartBody>
    </w:docPart>
    <w:docPart>
      <w:docPartPr>
        <w:name w:val="482B6E12D9C94768A040CD97E8F88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1D0AA-8AB5-4007-B8EE-9F30E9839406}"/>
      </w:docPartPr>
      <w:docPartBody>
        <w:p w:rsidR="00864E2E" w:rsidRDefault="00F439A8">
          <w:pPr>
            <w:pStyle w:val="482B6E12D9C94768A040CD97E8F88C03"/>
          </w:pPr>
          <w:r>
            <w:t>Company</w:t>
          </w:r>
        </w:p>
      </w:docPartBody>
    </w:docPart>
    <w:docPart>
      <w:docPartPr>
        <w:name w:val="0208CFBF83BB4993AAA05A547126D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89B5D-D2B0-4192-877E-0D264A7C5BD5}"/>
      </w:docPartPr>
      <w:docPartBody>
        <w:p w:rsidR="00864E2E" w:rsidRDefault="00F439A8">
          <w:pPr>
            <w:pStyle w:val="0208CFBF83BB4993AAA05A547126DB2C"/>
          </w:pPr>
          <w:r>
            <w:t>Dates From - To</w:t>
          </w:r>
        </w:p>
      </w:docPartBody>
    </w:docPart>
    <w:docPart>
      <w:docPartPr>
        <w:name w:val="699396606262489B837B13B550059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AC9E-A934-4E6E-A062-F47E514C89C3}"/>
      </w:docPartPr>
      <w:docPartBody>
        <w:p w:rsidR="00864E2E" w:rsidRDefault="00F439A8">
          <w:pPr>
            <w:pStyle w:val="699396606262489B837B13B5500595EE"/>
          </w:pPr>
          <w:r>
            <w:t>Job Title</w:t>
          </w:r>
        </w:p>
      </w:docPartBody>
    </w:docPart>
    <w:docPart>
      <w:docPartPr>
        <w:name w:val="6DED4B60864645419D5056BC6867B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30C1A-4BCB-40A4-A057-11D0D7B19335}"/>
      </w:docPartPr>
      <w:docPartBody>
        <w:p w:rsidR="00864E2E" w:rsidRDefault="00F439A8">
          <w:pPr>
            <w:pStyle w:val="6DED4B60864645419D5056BC6867B331"/>
          </w:pPr>
          <w:r>
            <w:t>Company</w:t>
          </w:r>
        </w:p>
      </w:docPartBody>
    </w:docPart>
    <w:docPart>
      <w:docPartPr>
        <w:name w:val="1C9BA865D66F478A99537C1FE5370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5CF96-BD30-4AFE-9A5A-34B1A038A441}"/>
      </w:docPartPr>
      <w:docPartBody>
        <w:p w:rsidR="00864E2E" w:rsidRDefault="00F439A8">
          <w:pPr>
            <w:pStyle w:val="1C9BA865D66F478A99537C1FE5370AF5"/>
          </w:pPr>
          <w:r>
            <w:t>Dates From - To</w:t>
          </w:r>
        </w:p>
      </w:docPartBody>
    </w:docPart>
    <w:docPart>
      <w:docPartPr>
        <w:name w:val="24FC289CD09948FA9337A9094DE7C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1A260-1EDD-49CC-B1FD-1BD2FD27AEE0}"/>
      </w:docPartPr>
      <w:docPartBody>
        <w:p w:rsidR="00864E2E" w:rsidRDefault="00F439A8">
          <w:pPr>
            <w:pStyle w:val="24FC289CD09948FA9337A9094DE7C20D"/>
          </w:pPr>
          <w:r w:rsidRPr="001B29CF">
            <w:t>This is the place for a brief summary of your key responsibilities and most stellar accomplishments.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A8"/>
    <w:rsid w:val="001C1E15"/>
    <w:rsid w:val="00534987"/>
    <w:rsid w:val="00864E2E"/>
    <w:rsid w:val="00F4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87F76BD04F490F98BBAE8BC6484468">
    <w:name w:val="C887F76BD04F490F98BBAE8BC6484468"/>
  </w:style>
  <w:style w:type="paragraph" w:customStyle="1" w:styleId="ED4848AE2EA04FD3996BF7B8F4A625F7">
    <w:name w:val="ED4848AE2EA04FD3996BF7B8F4A625F7"/>
  </w:style>
  <w:style w:type="paragraph" w:customStyle="1" w:styleId="4D8DA5ED3BDF42F69C076A715BDE6804">
    <w:name w:val="4D8DA5ED3BDF42F69C076A715BDE6804"/>
  </w:style>
  <w:style w:type="paragraph" w:customStyle="1" w:styleId="47890BC561DC49BFB708FE7DDEB5CC12">
    <w:name w:val="47890BC561DC49BFB708FE7DDEB5CC12"/>
  </w:style>
  <w:style w:type="paragraph" w:customStyle="1" w:styleId="42E9BFBE641C489BB53E4B0995FC2A80">
    <w:name w:val="42E9BFBE641C489BB53E4B0995FC2A80"/>
  </w:style>
  <w:style w:type="paragraph" w:customStyle="1" w:styleId="0EF268407B724AD58FE8B7ECE8C06A89">
    <w:name w:val="0EF268407B724AD58FE8B7ECE8C06A89"/>
  </w:style>
  <w:style w:type="paragraph" w:customStyle="1" w:styleId="CD85BE1EC8BB454B9643EA04992D4C4D">
    <w:name w:val="CD85BE1EC8BB454B9643EA04992D4C4D"/>
  </w:style>
  <w:style w:type="paragraph" w:customStyle="1" w:styleId="867A8F615E524909B6BC0F078FEF7FA9">
    <w:name w:val="867A8F615E524909B6BC0F078FEF7FA9"/>
  </w:style>
  <w:style w:type="paragraph" w:customStyle="1" w:styleId="93CBDBE2716F4B15BB455DD5C619F7BA">
    <w:name w:val="93CBDBE2716F4B15BB455DD5C619F7BA"/>
  </w:style>
  <w:style w:type="paragraph" w:customStyle="1" w:styleId="8E23DA759352477AB7DDB795BCBFEA6F">
    <w:name w:val="8E23DA759352477AB7DDB795BCBFEA6F"/>
  </w:style>
  <w:style w:type="paragraph" w:customStyle="1" w:styleId="24749AA3FFD648DAB0E1BA54A59C0BB9">
    <w:name w:val="24749AA3FFD648DAB0E1BA54A59C0BB9"/>
  </w:style>
  <w:style w:type="paragraph" w:customStyle="1" w:styleId="D48A038487D94AF486C5EDBDE01C970A">
    <w:name w:val="D48A038487D94AF486C5EDBDE01C970A"/>
  </w:style>
  <w:style w:type="paragraph" w:customStyle="1" w:styleId="0BBC50ED4ABB42ACAC602D8A49E75292">
    <w:name w:val="0BBC50ED4ABB42ACAC602D8A49E75292"/>
  </w:style>
  <w:style w:type="paragraph" w:customStyle="1" w:styleId="BEC21D24D3AE487B97374B15E361E7F9">
    <w:name w:val="BEC21D24D3AE487B97374B15E361E7F9"/>
  </w:style>
  <w:style w:type="paragraph" w:customStyle="1" w:styleId="67A7F7E5F2724A118BA5095447591401">
    <w:name w:val="67A7F7E5F2724A118BA5095447591401"/>
  </w:style>
  <w:style w:type="paragraph" w:customStyle="1" w:styleId="59293A62451E4AE28546E31C4FD9FC78">
    <w:name w:val="59293A62451E4AE28546E31C4FD9FC78"/>
  </w:style>
  <w:style w:type="paragraph" w:customStyle="1" w:styleId="59F391FBA86641BEBDC1FDF7A61B5BA7">
    <w:name w:val="59F391FBA86641BEBDC1FDF7A61B5BA7"/>
  </w:style>
  <w:style w:type="paragraph" w:customStyle="1" w:styleId="0A87663AEA1B4BEF84C4057790C6904E">
    <w:name w:val="0A87663AEA1B4BEF84C4057790C6904E"/>
  </w:style>
  <w:style w:type="paragraph" w:customStyle="1" w:styleId="35C459936C4E4DEE807106950BDD9613">
    <w:name w:val="35C459936C4E4DEE807106950BDD9613"/>
  </w:style>
  <w:style w:type="paragraph" w:customStyle="1" w:styleId="8CEADA29B17C428CBDF4DBC5B078728C">
    <w:name w:val="8CEADA29B17C428CBDF4DBC5B078728C"/>
  </w:style>
  <w:style w:type="paragraph" w:customStyle="1" w:styleId="67D92D8EAAC34B9DBD4A3C34ADCFB489">
    <w:name w:val="67D92D8EAAC34B9DBD4A3C34ADCFB489"/>
  </w:style>
  <w:style w:type="paragraph" w:customStyle="1" w:styleId="FAFF2E8FD0204C60A5BC7DBB26DACD59">
    <w:name w:val="FAFF2E8FD0204C60A5BC7DBB26DACD59"/>
  </w:style>
  <w:style w:type="paragraph" w:customStyle="1" w:styleId="9A5208E7856048CE88A8349CC5A0C2D5">
    <w:name w:val="9A5208E7856048CE88A8349CC5A0C2D5"/>
  </w:style>
  <w:style w:type="paragraph" w:customStyle="1" w:styleId="AAF2E87A50AC4650A18634CDC8B1F83A">
    <w:name w:val="AAF2E87A50AC4650A18634CDC8B1F83A"/>
  </w:style>
  <w:style w:type="paragraph" w:customStyle="1" w:styleId="C0D02FC0D2C34F9892D52D97C6F1EB7F">
    <w:name w:val="C0D02FC0D2C34F9892D52D97C6F1EB7F"/>
  </w:style>
  <w:style w:type="paragraph" w:customStyle="1" w:styleId="8D1EF102A4BE46AE865E652911565826">
    <w:name w:val="8D1EF102A4BE46AE865E652911565826"/>
  </w:style>
  <w:style w:type="paragraph" w:customStyle="1" w:styleId="482B6E12D9C94768A040CD97E8F88C03">
    <w:name w:val="482B6E12D9C94768A040CD97E8F88C03"/>
  </w:style>
  <w:style w:type="paragraph" w:customStyle="1" w:styleId="0208CFBF83BB4993AAA05A547126DB2C">
    <w:name w:val="0208CFBF83BB4993AAA05A547126DB2C"/>
  </w:style>
  <w:style w:type="paragraph" w:customStyle="1" w:styleId="6DBF7BAD51704DB8AD5CFA91282841D8">
    <w:name w:val="6DBF7BAD51704DB8AD5CFA91282841D8"/>
  </w:style>
  <w:style w:type="paragraph" w:customStyle="1" w:styleId="699396606262489B837B13B5500595EE">
    <w:name w:val="699396606262489B837B13B5500595EE"/>
  </w:style>
  <w:style w:type="paragraph" w:customStyle="1" w:styleId="6DED4B60864645419D5056BC6867B331">
    <w:name w:val="6DED4B60864645419D5056BC6867B331"/>
  </w:style>
  <w:style w:type="paragraph" w:customStyle="1" w:styleId="1C9BA865D66F478A99537C1FE5370AF5">
    <w:name w:val="1C9BA865D66F478A99537C1FE5370AF5"/>
  </w:style>
  <w:style w:type="paragraph" w:customStyle="1" w:styleId="24FC289CD09948FA9337A9094DE7C20D">
    <w:name w:val="24FC289CD09948FA9337A9094DE7C2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030FF-02A6-4EA2-960B-4F7E0A346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4469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Clarke Family</dc:creator>
  <cp:keywords/>
  <cp:lastModifiedBy>Clarke Family</cp:lastModifiedBy>
  <cp:revision>4</cp:revision>
  <dcterms:created xsi:type="dcterms:W3CDTF">2017-06-01T05:14:00Z</dcterms:created>
  <dcterms:modified xsi:type="dcterms:W3CDTF">2017-07-26T19:41:00Z</dcterms:modified>
  <cp:version/>
</cp:coreProperties>
</file>