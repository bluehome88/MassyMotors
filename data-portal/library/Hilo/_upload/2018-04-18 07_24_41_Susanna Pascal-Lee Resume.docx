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ED420F" w:rsidP="00E5521B">
            <w:pPr>
              <w:pStyle w:val="Title"/>
            </w:pPr>
            <w:r>
              <w:t>Susanna</w:t>
            </w:r>
          </w:p>
          <w:p w:rsidR="00FE18B2" w:rsidRPr="00565B06" w:rsidRDefault="00ED420F" w:rsidP="00ED420F">
            <w:pPr>
              <w:pStyle w:val="Subtitle"/>
            </w:pPr>
            <w:r>
              <w:t>pascal-lee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261"/>
              <w:gridCol w:w="339"/>
            </w:tblGrid>
            <w:tr w:rsidR="00323C3F" w:rsidRPr="009D0878" w:rsidTr="00ED420F">
              <w:tc>
                <w:tcPr>
                  <w:tcW w:w="326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84400F" w:rsidP="00ED420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1CB10C01F8574FA9B98CD70B1C098AE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ED420F">
                        <w:t>#10 Sapphire Drive</w:t>
                      </w:r>
                      <w:r w:rsidR="00ED420F">
                        <w:br/>
                        <w:t xml:space="preserve"> Crown Street, </w:t>
                      </w:r>
                      <w:proofErr w:type="spellStart"/>
                      <w:r w:rsidR="00ED420F">
                        <w:t>Tacarigua</w:t>
                      </w:r>
                      <w:proofErr w:type="spellEnd"/>
                      <w:r w:rsidR="00ED420F">
                        <w:t xml:space="preserve"> </w:t>
                      </w:r>
                    </w:sdtContent>
                  </w:sdt>
                </w:p>
              </w:tc>
              <w:tc>
                <w:tcPr>
                  <w:tcW w:w="3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84400F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Address icon" o:spid="_x0000_s1052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ED420F">
              <w:sdt>
                <w:sdtPr>
                  <w:alias w:val="Enter phone:"/>
                  <w:tag w:val="Enter phone:"/>
                  <w:id w:val="-1849400302"/>
                  <w:placeholder>
                    <w:docPart w:val="ABC29107807E4BF0A381DFEDD265DEA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ED420F" w:rsidP="00ED420F">
                      <w:pPr>
                        <w:pStyle w:val="ContactInfo"/>
                      </w:pPr>
                      <w:r>
                        <w:t>640-7682 / 795-8711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84400F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Telephone icon" o:spid="_x0000_s1051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323C3F" w:rsidRPr="009D0878" w:rsidTr="00ED420F">
              <w:sdt>
                <w:sdtPr>
                  <w:alias w:val="Enter email:"/>
                  <w:tag w:val="Enter email:"/>
                  <w:id w:val="-675184368"/>
                  <w:placeholder>
                    <w:docPart w:val="892FA0B10B8A4887BDE032A4E2FCCF9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ED420F" w:rsidP="00ED420F">
                      <w:pPr>
                        <w:pStyle w:val="ContactInfo"/>
                      </w:pPr>
                      <w:r>
                        <w:t>susannalee37@yahoo.com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84400F" w:rsidP="00323C3F">
                  <w:pPr>
                    <w:pStyle w:val="Icons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shape id="Freeform 5" o:spid="_x0000_s1050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84400F" w:rsidP="009D0878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84400F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57C3AFD8666F40C2B935409410986955"/>
                </w:placeholder>
                <w:temporary/>
                <w:showingPlcHdr/>
              </w:sdtPr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ED420F" w:rsidRDefault="00ED420F" w:rsidP="00ED420F">
      <w:pPr>
        <w:pStyle w:val="BodyText3"/>
        <w:widowControl w:val="0"/>
        <w:rPr>
          <w:sz w:val="28"/>
          <w:szCs w:val="28"/>
        </w:rPr>
      </w:pPr>
      <w:r>
        <w:rPr>
          <w:sz w:val="28"/>
          <w:szCs w:val="28"/>
        </w:rPr>
        <w:t>To impact the knowledge and skills I have acquired to those with the desire for excellence.</w:t>
      </w:r>
    </w:p>
    <w:p w:rsidR="00B64177" w:rsidRPr="00B64177" w:rsidRDefault="00B64177" w:rsidP="00B64177">
      <w:pPr>
        <w:pStyle w:val="BodyText3"/>
        <w:widowControl w:val="0"/>
        <w:ind w:left="360" w:hanging="360"/>
        <w:rPr>
          <w:sz w:val="28"/>
          <w:szCs w:val="28"/>
        </w:rPr>
      </w:pPr>
      <w:r>
        <w:rPr>
          <w:rFonts w:ascii="Symbol" w:hAnsi="Symbol"/>
          <w:noProof/>
          <w:sz w:val="20"/>
          <w:szCs w:val="20"/>
        </w:rPr>
        <w:drawing>
          <wp:inline distT="0" distB="0" distL="0" distR="0">
            <wp:extent cx="5486400" cy="95250"/>
            <wp:effectExtent l="19050" t="0" r="0" b="0"/>
            <wp:docPr id="38" name="Picture 38" descr="C:\Program Files (x86)\Microsoft Office\MEDIA\OFFICE12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Program Files (x86)\Microsoft Office\MEDIA\OFFICE12\Lines\BD10290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84400F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45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4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565B06" w:rsidRDefault="0084400F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DF60FB78EBD4CB59CCA34E614A7C1EF"/>
                </w:placeholder>
                <w:temporary/>
                <w:showingPlcHdr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Default="007C0E0E" w:rsidP="00ED420F">
      <w:pPr>
        <w:pStyle w:val="BodyText3"/>
        <w:widowControl w:val="0"/>
        <w:rPr>
          <w:sz w:val="28"/>
          <w:szCs w:val="28"/>
        </w:rPr>
      </w:pPr>
      <w:r w:rsidRPr="00565B06">
        <w:t xml:space="preserve"> </w:t>
      </w:r>
      <w:proofErr w:type="spellStart"/>
      <w:r w:rsidR="00ED420F">
        <w:rPr>
          <w:sz w:val="28"/>
          <w:szCs w:val="28"/>
        </w:rPr>
        <w:t>Arima</w:t>
      </w:r>
      <w:proofErr w:type="spellEnd"/>
      <w:r w:rsidR="00ED420F">
        <w:rPr>
          <w:sz w:val="28"/>
          <w:szCs w:val="28"/>
        </w:rPr>
        <w:t xml:space="preserve"> Senior Comprehensive School (Evening Classes)</w:t>
      </w:r>
    </w:p>
    <w:p w:rsidR="00ED420F" w:rsidRPr="00ED420F" w:rsidRDefault="00ED420F" w:rsidP="00ED420F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2000-2002</w:t>
      </w:r>
    </w:p>
    <w:p w:rsidR="000E24AC" w:rsidRPr="00ED420F" w:rsidRDefault="000E24AC" w:rsidP="007850D1">
      <w:pPr>
        <w:rPr>
          <w:sz w:val="16"/>
          <w:szCs w:val="16"/>
        </w:rPr>
      </w:pPr>
    </w:p>
    <w:p w:rsidR="007C0E0E" w:rsidRDefault="00ED420F" w:rsidP="00ED420F">
      <w:pPr>
        <w:pStyle w:val="BodyText3"/>
        <w:widowControl w:val="0"/>
        <w:rPr>
          <w:sz w:val="28"/>
          <w:szCs w:val="28"/>
        </w:rPr>
      </w:pPr>
      <w:r>
        <w:rPr>
          <w:sz w:val="28"/>
          <w:szCs w:val="28"/>
        </w:rPr>
        <w:t>St. Augustine Senior Comprehensive School</w:t>
      </w:r>
    </w:p>
    <w:p w:rsidR="00ED420F" w:rsidRDefault="00ED420F" w:rsidP="00ED420F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1985-1987</w:t>
      </w:r>
    </w:p>
    <w:p w:rsidR="00ED420F" w:rsidRPr="00ED420F" w:rsidRDefault="00ED420F" w:rsidP="00ED420F">
      <w:pPr>
        <w:pStyle w:val="BodyText3"/>
        <w:widowControl w:val="0"/>
        <w:rPr>
          <w:b/>
          <w:bCs/>
          <w:i/>
          <w:iCs/>
          <w:sz w:val="16"/>
        </w:rPr>
      </w:pPr>
    </w:p>
    <w:p w:rsidR="00ED420F" w:rsidRPr="00ED420F" w:rsidRDefault="00ED420F" w:rsidP="00ED420F">
      <w:pPr>
        <w:pStyle w:val="BodyText3"/>
        <w:widowContro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Aranguez</w:t>
      </w:r>
      <w:proofErr w:type="spellEnd"/>
      <w:r>
        <w:rPr>
          <w:sz w:val="28"/>
          <w:szCs w:val="28"/>
        </w:rPr>
        <w:t xml:space="preserve"> Junior Secondary School</w:t>
      </w:r>
      <w:r>
        <w:t> </w:t>
      </w:r>
    </w:p>
    <w:p w:rsidR="001A3903" w:rsidRDefault="00ED420F" w:rsidP="00ED420F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1982-1985</w:t>
      </w:r>
    </w:p>
    <w:p w:rsidR="00B64177" w:rsidRDefault="00B64177" w:rsidP="00ED420F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486400" cy="95250"/>
            <wp:effectExtent l="19050" t="0" r="0" b="0"/>
            <wp:docPr id="39" name="Picture 39" descr="C:\Program Files (x86)\Microsoft Office\MEDIA\OFFICE12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Program Files (x86)\Microsoft Office\MEDIA\OFFICE12\Lines\BD10290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A3903" w:rsidRPr="00565B06" w:rsidTr="00CC0D00">
        <w:tc>
          <w:tcPr>
            <w:tcW w:w="720" w:type="dxa"/>
            <w:tcMar>
              <w:right w:w="216" w:type="dxa"/>
            </w:tcMar>
            <w:vAlign w:val="bottom"/>
          </w:tcPr>
          <w:p w:rsidR="001A3903" w:rsidRPr="00565B06" w:rsidRDefault="001A3903" w:rsidP="00CC0D00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5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5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5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1A3903" w:rsidRPr="00565B06" w:rsidRDefault="001A3903" w:rsidP="001A3903">
            <w:pPr>
              <w:pStyle w:val="Heading1"/>
              <w:outlineLvl w:val="0"/>
            </w:pPr>
            <w:r>
              <w:t>passes obtained</w:t>
            </w:r>
          </w:p>
        </w:tc>
      </w:tr>
    </w:tbl>
    <w:p w:rsidR="001A3903" w:rsidRDefault="001A3903" w:rsidP="001A3903">
      <w:pPr>
        <w:pStyle w:val="BodyText3"/>
        <w:widowControl w:val="0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English Language</w:t>
      </w:r>
    </w:p>
    <w:p w:rsidR="001A3903" w:rsidRDefault="001A3903" w:rsidP="001A3903">
      <w:pPr>
        <w:pStyle w:val="BodyText3"/>
        <w:widowControl w:val="0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History</w:t>
      </w:r>
    </w:p>
    <w:p w:rsidR="001A3903" w:rsidRDefault="001A3903" w:rsidP="001A3903">
      <w:pPr>
        <w:pStyle w:val="BodyText3"/>
        <w:widowControl w:val="0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Social Studies</w:t>
      </w:r>
    </w:p>
    <w:p w:rsidR="00B64177" w:rsidRDefault="00B64177" w:rsidP="00B64177">
      <w:pPr>
        <w:pStyle w:val="BodyText3"/>
        <w:widowContro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95250"/>
            <wp:effectExtent l="19050" t="0" r="0" b="0"/>
            <wp:docPr id="40" name="Picture 40" descr="C:\Program Files (x86)\Microsoft Office\MEDIA\OFFICE12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Program Files (x86)\Microsoft Office\MEDIA\OFFICE12\Lines\BD10290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03" w:rsidRPr="00ED420F" w:rsidRDefault="001A3903" w:rsidP="001A3903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A3903" w:rsidRPr="00565B06" w:rsidTr="001A3903">
        <w:tc>
          <w:tcPr>
            <w:tcW w:w="725" w:type="dxa"/>
            <w:tcMar>
              <w:right w:w="216" w:type="dxa"/>
            </w:tcMar>
            <w:vAlign w:val="bottom"/>
          </w:tcPr>
          <w:p w:rsidR="001A3903" w:rsidRPr="00565B06" w:rsidRDefault="001A3903" w:rsidP="00CC0D00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_x0000_s1059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60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61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9" w:type="dxa"/>
          </w:tcPr>
          <w:p w:rsidR="001A3903" w:rsidRPr="00565B06" w:rsidRDefault="001A3903" w:rsidP="001A3903">
            <w:pPr>
              <w:pStyle w:val="Heading1"/>
              <w:outlineLvl w:val="0"/>
            </w:pPr>
            <w:r>
              <w:t>certificate obtained</w:t>
            </w:r>
          </w:p>
        </w:tc>
      </w:tr>
    </w:tbl>
    <w:p w:rsidR="001A3903" w:rsidRPr="001A3903" w:rsidRDefault="001A3903" w:rsidP="001A3903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Cee’s</w:t>
      </w:r>
      <w:proofErr w:type="spellEnd"/>
      <w:r>
        <w:rPr>
          <w:b/>
          <w:bCs/>
          <w:i/>
          <w:iCs/>
          <w:sz w:val="28"/>
          <w:szCs w:val="28"/>
        </w:rPr>
        <w:t xml:space="preserve"> Nail Spa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Cosmetology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Air Brush Design</w:t>
      </w:r>
    </w:p>
    <w:p w:rsidR="001A3903" w:rsidRPr="001A3903" w:rsidRDefault="001A3903" w:rsidP="001A3903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University of the West Indies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Nail and Make-up</w:t>
      </w:r>
    </w:p>
    <w:p w:rsidR="001A3903" w:rsidRDefault="001A3903" w:rsidP="001A3903">
      <w:pPr>
        <w:pStyle w:val="BodyText3"/>
        <w:widowControl w:val="0"/>
        <w:rPr>
          <w:sz w:val="28"/>
          <w:szCs w:val="28"/>
        </w:rPr>
      </w:pPr>
    </w:p>
    <w:p w:rsidR="001A3903" w:rsidRPr="001A3903" w:rsidRDefault="001A3903" w:rsidP="001A3903">
      <w:pPr>
        <w:pStyle w:val="BodyText3"/>
        <w:widowControl w:val="0"/>
        <w:rPr>
          <w:sz w:val="28"/>
          <w:szCs w:val="28"/>
        </w:rPr>
      </w:pPr>
      <w:r w:rsidRPr="001A3903">
        <w:rPr>
          <w:b/>
          <w:bCs/>
          <w:i/>
          <w:iCs/>
          <w:sz w:val="28"/>
          <w:szCs w:val="28"/>
        </w:rPr>
        <w:t>National Energy and Skill Centre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Microsoft Word 2005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t> </w:t>
      </w:r>
      <w:r>
        <w:rPr>
          <w:sz w:val="28"/>
          <w:szCs w:val="28"/>
        </w:rPr>
        <w:t>Computer Literacy 2005</w:t>
      </w:r>
    </w:p>
    <w:p w:rsidR="001A3903" w:rsidRDefault="001A3903" w:rsidP="001A3903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t> </w:t>
      </w:r>
      <w:r>
        <w:rPr>
          <w:b/>
          <w:bCs/>
          <w:i/>
          <w:iCs/>
          <w:sz w:val="28"/>
          <w:szCs w:val="28"/>
        </w:rPr>
        <w:t xml:space="preserve">National Examination </w:t>
      </w:r>
      <w:proofErr w:type="gramStart"/>
      <w:r>
        <w:rPr>
          <w:b/>
          <w:bCs/>
          <w:i/>
          <w:iCs/>
          <w:sz w:val="28"/>
          <w:szCs w:val="28"/>
        </w:rPr>
        <w:t>Council  2002</w:t>
      </w:r>
      <w:proofErr w:type="gramEnd"/>
      <w:r>
        <w:rPr>
          <w:b/>
          <w:bCs/>
          <w:i/>
          <w:iCs/>
          <w:sz w:val="28"/>
          <w:szCs w:val="28"/>
        </w:rPr>
        <w:t>-2002</w:t>
      </w:r>
    </w:p>
    <w:p w:rsidR="001A3903" w:rsidRPr="001A3903" w:rsidRDefault="001A3903" w:rsidP="001A3903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- </w:t>
      </w:r>
      <w:proofErr w:type="spellStart"/>
      <w:r>
        <w:rPr>
          <w:b/>
          <w:bCs/>
          <w:i/>
          <w:iCs/>
          <w:sz w:val="28"/>
          <w:szCs w:val="28"/>
        </w:rPr>
        <w:t>Arima</w:t>
      </w:r>
      <w:proofErr w:type="spellEnd"/>
      <w:r>
        <w:rPr>
          <w:b/>
          <w:bCs/>
          <w:i/>
          <w:iCs/>
          <w:sz w:val="28"/>
          <w:szCs w:val="28"/>
        </w:rPr>
        <w:t xml:space="preserve"> Senior Comprehensive School</w:t>
      </w:r>
    </w:p>
    <w:p w:rsidR="001A3903" w:rsidRDefault="001A3903" w:rsidP="001A3903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t> </w:t>
      </w:r>
      <w:r>
        <w:rPr>
          <w:sz w:val="28"/>
          <w:szCs w:val="28"/>
        </w:rPr>
        <w:t>Craft</w:t>
      </w:r>
    </w:p>
    <w:p w:rsidR="001A3903" w:rsidRPr="005D7930" w:rsidRDefault="001A3903" w:rsidP="005D7930">
      <w:pPr>
        <w:pStyle w:val="BodyText3"/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Youth Training Employment Partnership 1993-1994</w:t>
      </w:r>
      <w:r>
        <w:t> </w:t>
      </w:r>
    </w:p>
    <w:p w:rsidR="001A3903" w:rsidRDefault="005D7930" w:rsidP="00ED420F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Hair Dressing </w:t>
      </w:r>
    </w:p>
    <w:p w:rsidR="00B64177" w:rsidRDefault="00B64177" w:rsidP="00B64177">
      <w:pPr>
        <w:pStyle w:val="BodyText3"/>
        <w:widowContro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95250"/>
            <wp:effectExtent l="19050" t="0" r="0" b="0"/>
            <wp:docPr id="41" name="Picture 41" descr="C:\Program Files (x86)\Microsoft Office\MEDIA\OFFICE12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Program Files (x86)\Microsoft Office\MEDIA\OFFICE12\Lines\BD10290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5D7930" w:rsidRPr="00565B06" w:rsidTr="00CC0D00">
        <w:tc>
          <w:tcPr>
            <w:tcW w:w="720" w:type="dxa"/>
            <w:tcMar>
              <w:right w:w="216" w:type="dxa"/>
            </w:tcMar>
            <w:vAlign w:val="bottom"/>
          </w:tcPr>
          <w:p w:rsidR="005D7930" w:rsidRPr="00565B06" w:rsidRDefault="005D7930" w:rsidP="00CC0D00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ducation in circle icon" o:spid="_x0000_s1062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63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64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5D7930" w:rsidRPr="00565B06" w:rsidRDefault="005D7930" w:rsidP="005D7930">
            <w:pPr>
              <w:pStyle w:val="Heading1"/>
              <w:outlineLvl w:val="0"/>
            </w:pPr>
            <w:r>
              <w:t>training</w:t>
            </w:r>
          </w:p>
        </w:tc>
      </w:tr>
    </w:tbl>
    <w:p w:rsidR="005D7930" w:rsidRDefault="005D7930" w:rsidP="005D7930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Events Management</w:t>
      </w:r>
    </w:p>
    <w:p w:rsidR="005D7930" w:rsidRDefault="005D7930" w:rsidP="005D7930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Balloon Décor</w:t>
      </w:r>
    </w:p>
    <w:p w:rsidR="005D7930" w:rsidRDefault="005D7930" w:rsidP="005D7930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Tiling</w:t>
      </w:r>
    </w:p>
    <w:p w:rsidR="005D7930" w:rsidRDefault="005D7930" w:rsidP="005D7930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Ashtae</w:t>
      </w:r>
      <w:proofErr w:type="spellEnd"/>
      <w:r>
        <w:rPr>
          <w:sz w:val="28"/>
          <w:szCs w:val="28"/>
        </w:rPr>
        <w:t xml:space="preserve"> Hair Line (1 Day Workshop)</w:t>
      </w:r>
    </w:p>
    <w:p w:rsidR="005D7930" w:rsidRDefault="005D7930" w:rsidP="005D7930">
      <w:pPr>
        <w:pStyle w:val="BodyText3"/>
        <w:widowControl w:val="0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Sally Hanson (1 Day Workshop)</w:t>
      </w:r>
    </w:p>
    <w:p w:rsidR="00B64177" w:rsidRPr="005D7930" w:rsidRDefault="00B64177" w:rsidP="00B64177">
      <w:pPr>
        <w:pStyle w:val="BodyText3"/>
        <w:widowContro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95250"/>
            <wp:effectExtent l="19050" t="0" r="0" b="0"/>
            <wp:docPr id="42" name="Picture 42" descr="C:\Program Files (x86)\Microsoft Office\MEDIA\OFFICE12\Lines\BD10290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Program Files (x86)\Microsoft Office\MEDIA\OFFICE12\Lines\BD10290_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84400F" w:rsidP="00075B13">
            <w:pPr>
              <w:pStyle w:val="Icons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Experience in circle icon" o:spid="_x0000_s1042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<v:shape id="Experience icon circle" o:spid="_x0000_s1044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43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5E088C" w:rsidRPr="00565B06" w:rsidRDefault="0084400F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229C19960BE4F658B43B8B5C5DA763D"/>
                </w:placeholder>
                <w:temporary/>
                <w:showingPlcHdr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D7930" w:rsidRDefault="005D7930" w:rsidP="005D7930">
      <w:pPr>
        <w:pStyle w:val="BodyText3"/>
        <w:widowControl w:val="0"/>
        <w:rPr>
          <w:sz w:val="28"/>
          <w:szCs w:val="28"/>
        </w:rPr>
      </w:pPr>
      <w:r>
        <w:rPr>
          <w:b/>
          <w:bCs/>
          <w:sz w:val="28"/>
          <w:szCs w:val="28"/>
        </w:rPr>
        <w:t>Sales Clerk/Customer Service</w:t>
      </w:r>
      <w:r w:rsidR="005E088C" w:rsidRPr="00565B06">
        <w:t xml:space="preserve">| </w:t>
      </w:r>
      <w:r w:rsidRPr="005D7930">
        <w:rPr>
          <w:b/>
          <w:sz w:val="28"/>
          <w:szCs w:val="28"/>
        </w:rPr>
        <w:t>Equator Line</w:t>
      </w:r>
    </w:p>
    <w:p w:rsidR="005D7930" w:rsidRDefault="005D7930" w:rsidP="005D7930">
      <w:pPr>
        <w:pStyle w:val="BodyText3"/>
        <w:widowControl w:val="0"/>
        <w:rPr>
          <w:sz w:val="28"/>
          <w:szCs w:val="28"/>
        </w:rPr>
      </w:pPr>
      <w:r>
        <w:rPr>
          <w:sz w:val="28"/>
          <w:szCs w:val="28"/>
        </w:rPr>
        <w:t>2016—Present</w:t>
      </w:r>
    </w:p>
    <w:p w:rsidR="005E088C" w:rsidRPr="005D7930" w:rsidRDefault="005D7930" w:rsidP="005D7930">
      <w:pPr>
        <w:widowControl w:val="0"/>
        <w:rPr>
          <w:sz w:val="20"/>
          <w:szCs w:val="20"/>
        </w:rPr>
      </w:pPr>
      <w:r>
        <w:t> </w:t>
      </w:r>
    </w:p>
    <w:p w:rsidR="005D7930" w:rsidRDefault="005D7930" w:rsidP="005D7930">
      <w:pPr>
        <w:pStyle w:val="BodyText3"/>
        <w:widowControl w:val="0"/>
        <w:ind w:left="360" w:hanging="360"/>
        <w:rPr>
          <w:sz w:val="28"/>
          <w:szCs w:val="28"/>
        </w:rPr>
      </w:pPr>
      <w:r w:rsidRPr="005D7930">
        <w:rPr>
          <w:b/>
          <w:bCs/>
          <w:color w:val="000000" w:themeColor="text1"/>
          <w:sz w:val="28"/>
          <w:szCs w:val="28"/>
        </w:rPr>
        <w:t>Hair Dresser</w:t>
      </w:r>
      <w:r w:rsidR="005E088C" w:rsidRPr="00565B06">
        <w:t xml:space="preserve"> |</w:t>
      </w:r>
      <w:r>
        <w:t> </w:t>
      </w:r>
      <w:r w:rsidRPr="005D7930">
        <w:rPr>
          <w:b/>
          <w:sz w:val="28"/>
          <w:szCs w:val="28"/>
        </w:rPr>
        <w:t>Anna’s Hair Salon &amp; Spa</w:t>
      </w:r>
    </w:p>
    <w:p w:rsidR="005D7930" w:rsidRPr="005D7930" w:rsidRDefault="005D7930" w:rsidP="005D7930">
      <w:pPr>
        <w:pStyle w:val="BodyText3"/>
        <w:widowControl w:val="0"/>
        <w:rPr>
          <w:sz w:val="28"/>
          <w:szCs w:val="28"/>
        </w:rPr>
      </w:pPr>
      <w:r>
        <w:t> </w:t>
      </w:r>
      <w:r>
        <w:rPr>
          <w:sz w:val="28"/>
          <w:szCs w:val="28"/>
        </w:rPr>
        <w:t>2004</w:t>
      </w:r>
    </w:p>
    <w:p w:rsidR="005E088C" w:rsidRDefault="005E088C" w:rsidP="00B47E1E">
      <w:pPr>
        <w:pStyle w:val="Heading2"/>
      </w:pPr>
    </w:p>
    <w:p w:rsidR="00B64177" w:rsidRPr="00B64177" w:rsidRDefault="00B64177" w:rsidP="00B64177">
      <w:pPr>
        <w:pStyle w:val="BodyText3"/>
        <w:widowControl w:val="0"/>
        <w:ind w:left="360" w:hanging="360"/>
        <w:rPr>
          <w:b/>
          <w:sz w:val="28"/>
          <w:szCs w:val="28"/>
        </w:rPr>
      </w:pPr>
      <w:r w:rsidRPr="00B64177">
        <w:rPr>
          <w:b/>
        </w:rPr>
        <w:t> </w:t>
      </w:r>
      <w:r w:rsidRPr="00B64177">
        <w:rPr>
          <w:b/>
          <w:sz w:val="28"/>
          <w:szCs w:val="28"/>
        </w:rPr>
        <w:t>Hair and Nail Technician</w:t>
      </w:r>
    </w:p>
    <w:p w:rsidR="00B64177" w:rsidRDefault="00B64177" w:rsidP="00B64177">
      <w:pPr>
        <w:pStyle w:val="BodyText3"/>
        <w:widowControl w:val="0"/>
        <w:rPr>
          <w:sz w:val="28"/>
          <w:szCs w:val="28"/>
        </w:rPr>
      </w:pPr>
      <w:r>
        <w:rPr>
          <w:sz w:val="28"/>
          <w:szCs w:val="28"/>
        </w:rPr>
        <w:t>2002-2006</w:t>
      </w:r>
    </w:p>
    <w:p w:rsidR="00B64177" w:rsidRPr="00B64177" w:rsidRDefault="00B64177" w:rsidP="00B64177">
      <w:pPr>
        <w:widowControl w:val="0"/>
        <w:rPr>
          <w:sz w:val="20"/>
          <w:szCs w:val="20"/>
        </w:rPr>
      </w:pPr>
      <w:r>
        <w:t> 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5"/>
        <w:gridCol w:w="8649"/>
      </w:tblGrid>
      <w:tr w:rsidR="00143224" w:rsidRPr="00565B06" w:rsidTr="00B64177">
        <w:tc>
          <w:tcPr>
            <w:tcW w:w="725" w:type="dxa"/>
            <w:tcMar>
              <w:right w:w="216" w:type="dxa"/>
            </w:tcMar>
            <w:vAlign w:val="bottom"/>
          </w:tcPr>
          <w:p w:rsidR="00143224" w:rsidRPr="00565B06" w:rsidRDefault="00143224" w:rsidP="00075B13">
            <w:pPr>
              <w:pStyle w:val="Icons"/>
            </w:pPr>
          </w:p>
        </w:tc>
        <w:tc>
          <w:tcPr>
            <w:tcW w:w="8649" w:type="dxa"/>
          </w:tcPr>
          <w:p w:rsidR="00143224" w:rsidRPr="00565B06" w:rsidRDefault="00143224" w:rsidP="00B64177">
            <w:pPr>
              <w:pStyle w:val="Heading1"/>
              <w:outlineLvl w:val="0"/>
            </w:pP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316CE4" w:rsidRPr="00565B06" w:rsidRDefault="00316CE4" w:rsidP="00B64177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:rsidR="00F904FC" w:rsidRPr="00565B06" w:rsidRDefault="00F904FC" w:rsidP="00B64177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:rsidR="00316CE4" w:rsidRDefault="00316CE4" w:rsidP="00B64177">
      <w:bookmarkStart w:id="0" w:name="_GoBack"/>
      <w:bookmarkEnd w:id="0"/>
    </w:p>
    <w:sectPr w:rsidR="00316CE4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12" w:rsidRDefault="00B65712" w:rsidP="00F534FB">
      <w:pPr>
        <w:spacing w:after="0"/>
      </w:pPr>
      <w:r>
        <w:separator/>
      </w:r>
    </w:p>
  </w:endnote>
  <w:endnote w:type="continuationSeparator" w:id="1">
    <w:p w:rsidR="00B65712" w:rsidRDefault="00B65712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84400F">
        <w:pPr>
          <w:pStyle w:val="Footer"/>
        </w:pPr>
        <w:r>
          <w:fldChar w:fldCharType="begin"/>
        </w:r>
        <w:r w:rsidR="00056FE7">
          <w:instrText xml:space="preserve"> PAGE   \* MERGEFORMAT </w:instrText>
        </w:r>
        <w:r>
          <w:fldChar w:fldCharType="separate"/>
        </w:r>
        <w:r w:rsidR="00B641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12" w:rsidRDefault="00B65712" w:rsidP="00F534FB">
      <w:pPr>
        <w:spacing w:after="0"/>
      </w:pPr>
      <w:r>
        <w:separator/>
      </w:r>
    </w:p>
  </w:footnote>
  <w:footnote w:type="continuationSeparator" w:id="1">
    <w:p w:rsidR="00B65712" w:rsidRDefault="00B65712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84400F">
    <w:pPr>
      <w:pStyle w:val="Header"/>
    </w:pPr>
    <w:r>
      <w:rPr>
        <w:noProof/>
      </w:rPr>
      <w:pict>
        <v:rect id="Rectangle 1" o:spid="_x0000_s47105" alt="Header background rectangle" style="position:absolute;margin-left:1704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FB0596"/>
    <w:multiLevelType w:val="hybridMultilevel"/>
    <w:tmpl w:val="FE98941A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E693E"/>
    <w:multiLevelType w:val="hybridMultilevel"/>
    <w:tmpl w:val="59769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1C68C7"/>
    <w:multiLevelType w:val="hybridMultilevel"/>
    <w:tmpl w:val="D5E2F08E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47106"/>
    <o:shapelayout v:ext="edit">
      <o:idmap v:ext="edit" data="46"/>
    </o:shapelayout>
  </w:hdrShapeDefaults>
  <w:footnotePr>
    <w:footnote w:id="0"/>
    <w:footnote w:id="1"/>
  </w:footnotePr>
  <w:endnotePr>
    <w:endnote w:id="0"/>
    <w:endnote w:id="1"/>
  </w:endnotePr>
  <w:compat/>
  <w:rsids>
    <w:rsidRoot w:val="0084400F"/>
    <w:rsid w:val="00001DB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3903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7930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400F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4177"/>
    <w:rsid w:val="00B65712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420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A3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counts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B10C01F8574FA9B98CD70B1C098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E690-1CCA-4BA3-B2C1-EE017C1524BB}"/>
      </w:docPartPr>
      <w:docPartBody>
        <w:p w:rsidR="00075310" w:rsidRDefault="00075310">
          <w:pPr>
            <w:pStyle w:val="1CB10C01F8574FA9B98CD70B1C098AE8"/>
          </w:pPr>
          <w:r w:rsidRPr="009D0878">
            <w:t>Address</w:t>
          </w:r>
        </w:p>
      </w:docPartBody>
    </w:docPart>
    <w:docPart>
      <w:docPartPr>
        <w:name w:val="ABC29107807E4BF0A381DFEDD265D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9D2F-DAC6-4E9E-AD27-4AFCBB1FBD56}"/>
      </w:docPartPr>
      <w:docPartBody>
        <w:p w:rsidR="00075310" w:rsidRDefault="00075310">
          <w:pPr>
            <w:pStyle w:val="ABC29107807E4BF0A381DFEDD265DEA2"/>
          </w:pPr>
          <w:r w:rsidRPr="009D0878">
            <w:t>Phone</w:t>
          </w:r>
        </w:p>
      </w:docPartBody>
    </w:docPart>
    <w:docPart>
      <w:docPartPr>
        <w:name w:val="892FA0B10B8A4887BDE032A4E2FC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BBD0-AB27-45B9-B853-D8479FA7F2B6}"/>
      </w:docPartPr>
      <w:docPartBody>
        <w:p w:rsidR="00075310" w:rsidRDefault="00075310">
          <w:pPr>
            <w:pStyle w:val="892FA0B10B8A4887BDE032A4E2FCCF9B"/>
          </w:pPr>
          <w:r w:rsidRPr="009D0878">
            <w:t>Email</w:t>
          </w:r>
        </w:p>
      </w:docPartBody>
    </w:docPart>
    <w:docPart>
      <w:docPartPr>
        <w:name w:val="57C3AFD8666F40C2B935409410986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E1AD-45C7-4CC0-BD7C-F2763F7C16ED}"/>
      </w:docPartPr>
      <w:docPartBody>
        <w:p w:rsidR="00075310" w:rsidRDefault="00075310">
          <w:pPr>
            <w:pStyle w:val="57C3AFD8666F40C2B935409410986955"/>
          </w:pPr>
          <w:r w:rsidRPr="00565B06">
            <w:t>Objective</w:t>
          </w:r>
        </w:p>
      </w:docPartBody>
    </w:docPart>
    <w:docPart>
      <w:docPartPr>
        <w:name w:val="0DF60FB78EBD4CB59CCA34E614A7C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86447-1F61-4DCB-9B34-6DD14268F7EB}"/>
      </w:docPartPr>
      <w:docPartBody>
        <w:p w:rsidR="00075310" w:rsidRDefault="00075310">
          <w:pPr>
            <w:pStyle w:val="0DF60FB78EBD4CB59CCA34E614A7C1EF"/>
          </w:pPr>
          <w:r w:rsidRPr="00565B06">
            <w:t>Education</w:t>
          </w:r>
        </w:p>
      </w:docPartBody>
    </w:docPart>
    <w:docPart>
      <w:docPartPr>
        <w:name w:val="2229C19960BE4F658B43B8B5C5DA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5A58E-7478-45E6-AC82-DF80F88ED311}"/>
      </w:docPartPr>
      <w:docPartBody>
        <w:p w:rsidR="00075310" w:rsidRDefault="00075310">
          <w:pPr>
            <w:pStyle w:val="2229C19960BE4F658B43B8B5C5DA763D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310"/>
    <w:rsid w:val="0007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B57FF3C04486EABF6CB601AEE8EE7">
    <w:name w:val="8CAB57FF3C04486EABF6CB601AEE8EE7"/>
    <w:rsid w:val="00075310"/>
  </w:style>
  <w:style w:type="paragraph" w:customStyle="1" w:styleId="AE788BBE33904304B30E85104A04D6F5">
    <w:name w:val="AE788BBE33904304B30E85104A04D6F5"/>
    <w:rsid w:val="00075310"/>
  </w:style>
  <w:style w:type="paragraph" w:customStyle="1" w:styleId="1CB10C01F8574FA9B98CD70B1C098AE8">
    <w:name w:val="1CB10C01F8574FA9B98CD70B1C098AE8"/>
    <w:rsid w:val="00075310"/>
  </w:style>
  <w:style w:type="paragraph" w:customStyle="1" w:styleId="ABC29107807E4BF0A381DFEDD265DEA2">
    <w:name w:val="ABC29107807E4BF0A381DFEDD265DEA2"/>
    <w:rsid w:val="00075310"/>
  </w:style>
  <w:style w:type="paragraph" w:customStyle="1" w:styleId="892FA0B10B8A4887BDE032A4E2FCCF9B">
    <w:name w:val="892FA0B10B8A4887BDE032A4E2FCCF9B"/>
    <w:rsid w:val="00075310"/>
  </w:style>
  <w:style w:type="paragraph" w:customStyle="1" w:styleId="FEC76D3041C14BC993F1800023F2338A">
    <w:name w:val="FEC76D3041C14BC993F1800023F2338A"/>
    <w:rsid w:val="00075310"/>
  </w:style>
  <w:style w:type="paragraph" w:customStyle="1" w:styleId="562DFFA6EED04B9D975F3C7F8AA2C258">
    <w:name w:val="562DFFA6EED04B9D975F3C7F8AA2C258"/>
    <w:rsid w:val="00075310"/>
  </w:style>
  <w:style w:type="paragraph" w:customStyle="1" w:styleId="57C3AFD8666F40C2B935409410986955">
    <w:name w:val="57C3AFD8666F40C2B935409410986955"/>
    <w:rsid w:val="00075310"/>
  </w:style>
  <w:style w:type="paragraph" w:customStyle="1" w:styleId="7C1705575CD5428CA24F18B2BF94685A">
    <w:name w:val="7C1705575CD5428CA24F18B2BF94685A"/>
    <w:rsid w:val="00075310"/>
  </w:style>
  <w:style w:type="paragraph" w:customStyle="1" w:styleId="0DF60FB78EBD4CB59CCA34E614A7C1EF">
    <w:name w:val="0DF60FB78EBD4CB59CCA34E614A7C1EF"/>
    <w:rsid w:val="00075310"/>
  </w:style>
  <w:style w:type="paragraph" w:customStyle="1" w:styleId="BC53BBAC221E4EBCBBF2969B3F79E3D3">
    <w:name w:val="BC53BBAC221E4EBCBBF2969B3F79E3D3"/>
    <w:rsid w:val="00075310"/>
  </w:style>
  <w:style w:type="character" w:styleId="Emphasis">
    <w:name w:val="Emphasis"/>
    <w:basedOn w:val="DefaultParagraphFont"/>
    <w:uiPriority w:val="11"/>
    <w:qFormat/>
    <w:rsid w:val="00075310"/>
    <w:rPr>
      <w:b w:val="0"/>
      <w:iCs/>
      <w:color w:val="3071C3" w:themeColor="text2" w:themeTint="BF"/>
      <w:sz w:val="26"/>
    </w:rPr>
  </w:style>
  <w:style w:type="paragraph" w:customStyle="1" w:styleId="989FB66AFDA34D96B31F02D60AC96829">
    <w:name w:val="989FB66AFDA34D96B31F02D60AC96829"/>
    <w:rsid w:val="00075310"/>
  </w:style>
  <w:style w:type="paragraph" w:customStyle="1" w:styleId="C436F2FDF541434CA2311A4B31430771">
    <w:name w:val="C436F2FDF541434CA2311A4B31430771"/>
    <w:rsid w:val="00075310"/>
  </w:style>
  <w:style w:type="paragraph" w:customStyle="1" w:styleId="126D3F88430648CD81E68D96223639D5">
    <w:name w:val="126D3F88430648CD81E68D96223639D5"/>
    <w:rsid w:val="00075310"/>
  </w:style>
  <w:style w:type="paragraph" w:customStyle="1" w:styleId="15DD0B6EFD084B95A2862E9E606CCF9D">
    <w:name w:val="15DD0B6EFD084B95A2862E9E606CCF9D"/>
    <w:rsid w:val="00075310"/>
  </w:style>
  <w:style w:type="paragraph" w:customStyle="1" w:styleId="9B1CCFD188E343BD83D97F978D45C6EA">
    <w:name w:val="9B1CCFD188E343BD83D97F978D45C6EA"/>
    <w:rsid w:val="00075310"/>
  </w:style>
  <w:style w:type="paragraph" w:customStyle="1" w:styleId="C4BF247D26B741B6930C4A127CCCC14E">
    <w:name w:val="C4BF247D26B741B6930C4A127CCCC14E"/>
    <w:rsid w:val="00075310"/>
  </w:style>
  <w:style w:type="paragraph" w:customStyle="1" w:styleId="59B0E16D1BFC4093B884B44177B243C3">
    <w:name w:val="59B0E16D1BFC4093B884B44177B243C3"/>
    <w:rsid w:val="00075310"/>
  </w:style>
  <w:style w:type="paragraph" w:customStyle="1" w:styleId="98E96F75A59E4E8CB725C27E4244FB2F">
    <w:name w:val="98E96F75A59E4E8CB725C27E4244FB2F"/>
    <w:rsid w:val="00075310"/>
  </w:style>
  <w:style w:type="paragraph" w:customStyle="1" w:styleId="CFC87C1CAA9E4FE087C847C01811FBAC">
    <w:name w:val="CFC87C1CAA9E4FE087C847C01811FBAC"/>
    <w:rsid w:val="00075310"/>
  </w:style>
  <w:style w:type="paragraph" w:customStyle="1" w:styleId="2229C19960BE4F658B43B8B5C5DA763D">
    <w:name w:val="2229C19960BE4F658B43B8B5C5DA763D"/>
    <w:rsid w:val="00075310"/>
  </w:style>
  <w:style w:type="paragraph" w:customStyle="1" w:styleId="59D7129D515A4110AD3F42C02A9E53AF">
    <w:name w:val="59D7129D515A4110AD3F42C02A9E53AF"/>
    <w:rsid w:val="00075310"/>
  </w:style>
  <w:style w:type="paragraph" w:customStyle="1" w:styleId="19E2EB7B26A9450FB02B18147DCE846F">
    <w:name w:val="19E2EB7B26A9450FB02B18147DCE846F"/>
    <w:rsid w:val="00075310"/>
  </w:style>
  <w:style w:type="paragraph" w:customStyle="1" w:styleId="04BBA655198F4E73A3CCD1183296BFAD">
    <w:name w:val="04BBA655198F4E73A3CCD1183296BFAD"/>
    <w:rsid w:val="00075310"/>
  </w:style>
  <w:style w:type="paragraph" w:customStyle="1" w:styleId="0C236FCCDCC84F46A393A49C074F4819">
    <w:name w:val="0C236FCCDCC84F46A393A49C074F4819"/>
    <w:rsid w:val="00075310"/>
  </w:style>
  <w:style w:type="paragraph" w:customStyle="1" w:styleId="6FBB31489BAB4B3A8CCCE957F46F19FF">
    <w:name w:val="6FBB31489BAB4B3A8CCCE957F46F19FF"/>
    <w:rsid w:val="00075310"/>
  </w:style>
  <w:style w:type="paragraph" w:customStyle="1" w:styleId="D0AE7F5ECC7A40E6A14951A3CFA5BF72">
    <w:name w:val="D0AE7F5ECC7A40E6A14951A3CFA5BF72"/>
    <w:rsid w:val="00075310"/>
  </w:style>
  <w:style w:type="paragraph" w:customStyle="1" w:styleId="028128B52D8A4FFAA9257CB92B4077C0">
    <w:name w:val="028128B52D8A4FFAA9257CB92B4077C0"/>
    <w:rsid w:val="00075310"/>
  </w:style>
  <w:style w:type="paragraph" w:customStyle="1" w:styleId="D67C33A305824889A879460729A4DCBD">
    <w:name w:val="D67C33A305824889A879460729A4DCBD"/>
    <w:rsid w:val="00075310"/>
  </w:style>
  <w:style w:type="paragraph" w:customStyle="1" w:styleId="277BE91D712C4874B22A9083470F68AB">
    <w:name w:val="277BE91D712C4874B22A9083470F68AB"/>
    <w:rsid w:val="00075310"/>
  </w:style>
  <w:style w:type="paragraph" w:customStyle="1" w:styleId="9023FE6FEB694439829956C9B992EF60">
    <w:name w:val="9023FE6FEB694439829956C9B992EF60"/>
    <w:rsid w:val="00075310"/>
  </w:style>
  <w:style w:type="paragraph" w:customStyle="1" w:styleId="CBCA0C9CB5A740A4AF55A560E399998B">
    <w:name w:val="CBCA0C9CB5A740A4AF55A560E399998B"/>
    <w:rsid w:val="00075310"/>
  </w:style>
  <w:style w:type="paragraph" w:customStyle="1" w:styleId="63BD1F3EE3E44F4CAA901ADA0FAC3E10">
    <w:name w:val="63BD1F3EE3E44F4CAA901ADA0FAC3E10"/>
    <w:rsid w:val="00075310"/>
  </w:style>
  <w:style w:type="paragraph" w:customStyle="1" w:styleId="107357B53D2A482594AB7ED5DEA12628">
    <w:name w:val="107357B53D2A482594AB7ED5DEA12628"/>
    <w:rsid w:val="00075310"/>
  </w:style>
  <w:style w:type="paragraph" w:customStyle="1" w:styleId="BA5F7A598D654F93A612CF4AAAD9D51A">
    <w:name w:val="BA5F7A598D654F93A612CF4AAAD9D51A"/>
    <w:rsid w:val="00075310"/>
  </w:style>
  <w:style w:type="paragraph" w:customStyle="1" w:styleId="C7A9A81F4F21489A8E57F3C7A6E6E009">
    <w:name w:val="C7A9A81F4F21489A8E57F3C7A6E6E009"/>
    <w:rsid w:val="00075310"/>
  </w:style>
  <w:style w:type="paragraph" w:customStyle="1" w:styleId="952EF2DD100B426B8DDA2D8E3D726FE8">
    <w:name w:val="952EF2DD100B426B8DDA2D8E3D726FE8"/>
    <w:rsid w:val="00075310"/>
  </w:style>
  <w:style w:type="paragraph" w:customStyle="1" w:styleId="F334708BC1304075921021E059ACE94E">
    <w:name w:val="F334708BC1304075921021E059ACE94E"/>
    <w:rsid w:val="00075310"/>
  </w:style>
  <w:style w:type="paragraph" w:customStyle="1" w:styleId="483182C3D45A43668D19F4BB552B7E13">
    <w:name w:val="483182C3D45A43668D19F4BB552B7E13"/>
    <w:rsid w:val="00075310"/>
  </w:style>
  <w:style w:type="paragraph" w:customStyle="1" w:styleId="DBB8E84CE7E24C4D95058560F6AD2283">
    <w:name w:val="DBB8E84CE7E24C4D95058560F6AD2283"/>
    <w:rsid w:val="00075310"/>
  </w:style>
  <w:style w:type="paragraph" w:customStyle="1" w:styleId="1B543230F3C54E2098D946BD8FBE7BEE">
    <w:name w:val="1B543230F3C54E2098D946BD8FBE7BEE"/>
    <w:rsid w:val="00075310"/>
  </w:style>
  <w:style w:type="paragraph" w:customStyle="1" w:styleId="1CCBB902ED5948D0B4522C17E5206980">
    <w:name w:val="1CCBB902ED5948D0B4522C17E5206980"/>
    <w:rsid w:val="000753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#10 Sapphire Drive
 Crown Street, Tacarigua </CompanyAddress>
  <CompanyPhone>640-7682 / 795-8711</CompanyPhone>
  <CompanyFax/>
  <CompanyEmail>susannalee37@yahoo.com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accounts</cp:lastModifiedBy>
  <cp:revision>2</cp:revision>
  <cp:lastPrinted>2017-09-15T15:42:00Z</cp:lastPrinted>
  <dcterms:created xsi:type="dcterms:W3CDTF">2017-09-15T19:43:00Z</dcterms:created>
  <dcterms:modified xsi:type="dcterms:W3CDTF">2017-09-15T19:43:00Z</dcterms:modified>
</cp:coreProperties>
</file>