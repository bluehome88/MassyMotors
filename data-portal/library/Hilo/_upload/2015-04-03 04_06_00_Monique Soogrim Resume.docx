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CD" w:rsidRDefault="00423676">
      <w:pPr>
        <w:pStyle w:val="ContactInfo"/>
      </w:pPr>
      <w:r>
        <w:t>86 Pond Street</w:t>
      </w:r>
    </w:p>
    <w:p w:rsidR="009632CD" w:rsidRDefault="00423676">
      <w:pPr>
        <w:pStyle w:val="ContactInfo"/>
      </w:pPr>
      <w:r>
        <w:t>La Romaine</w:t>
      </w:r>
    </w:p>
    <w:p w:rsidR="009632CD" w:rsidRDefault="00423676">
      <w:pPr>
        <w:pStyle w:val="ContactInfo"/>
      </w:pPr>
      <w:r>
        <w:t>1(868)329-6489</w:t>
      </w:r>
      <w:r w:rsidR="00E52F31">
        <w:t xml:space="preserve"> </w:t>
      </w:r>
    </w:p>
    <w:p w:rsidR="009632CD" w:rsidRDefault="00423676">
      <w:pPr>
        <w:pStyle w:val="ContactInfo"/>
        <w:rPr>
          <w:rStyle w:val="Emphasis"/>
        </w:rPr>
      </w:pPr>
      <w:r>
        <w:rPr>
          <w:rStyle w:val="Emphasis"/>
        </w:rPr>
        <w:t>moniquesoogrim@hotmail.com</w:t>
      </w:r>
    </w:p>
    <w:sdt>
      <w:sdtPr>
        <w:alias w:val="Your Name"/>
        <w:tag w:val=""/>
        <w:id w:val="-574512284"/>
        <w:placeholder>
          <w:docPart w:val="0D69AE39EBFF42B1A6916CD77B023C5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9632CD" w:rsidRDefault="00423676">
          <w:pPr>
            <w:pStyle w:val="Name"/>
          </w:pPr>
          <w:r>
            <w:rPr>
              <w:lang w:val="en-TT"/>
            </w:rPr>
            <w:t>MONIQUE SIMONE SOOGRIM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9632CD">
        <w:tc>
          <w:tcPr>
            <w:tcW w:w="1778" w:type="dxa"/>
          </w:tcPr>
          <w:p w:rsidR="009632CD" w:rsidRDefault="00E52F31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9632CD" w:rsidRDefault="009632CD"/>
        </w:tc>
        <w:tc>
          <w:tcPr>
            <w:tcW w:w="7830" w:type="dxa"/>
          </w:tcPr>
          <w:p w:rsidR="009632CD" w:rsidRDefault="00950886" w:rsidP="00950886">
            <w:r>
              <w:t>My desire is to be an outstanding worker, committed to any task given. In accomplishing my duties, I would have the best interest of the Company foremost so that it can be viewed as top notch in the market. I also look forward to learning to improve my skills and working along with others to assist in creating a healthy work environment.</w:t>
            </w:r>
          </w:p>
        </w:tc>
        <w:bookmarkStart w:id="0" w:name="_GoBack"/>
        <w:bookmarkEnd w:id="0"/>
      </w:tr>
      <w:tr w:rsidR="009632CD">
        <w:tc>
          <w:tcPr>
            <w:tcW w:w="1778" w:type="dxa"/>
          </w:tcPr>
          <w:p w:rsidR="009632CD" w:rsidRDefault="00E52F31">
            <w:pPr>
              <w:pStyle w:val="Heading1"/>
            </w:pPr>
            <w:r>
              <w:t>Professional Achievements</w:t>
            </w:r>
          </w:p>
        </w:tc>
        <w:tc>
          <w:tcPr>
            <w:tcW w:w="472" w:type="dxa"/>
          </w:tcPr>
          <w:p w:rsidR="009632CD" w:rsidRDefault="009632CD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99238CC2A3724C088E80E2E3B042CD64"/>
                  </w:placeholder>
                  <w15:repeatingSectionItem/>
                </w:sdtPr>
                <w:sdtEndPr/>
                <w:sdtContent>
                  <w:p w:rsidR="009632CD" w:rsidRDefault="00423676">
                    <w:pPr>
                      <w:pStyle w:val="Heading2"/>
                    </w:pPr>
                    <w:r>
                      <w:t>child care certification course</w:t>
                    </w:r>
                  </w:p>
                  <w:p w:rsidR="009632CD" w:rsidRDefault="00423676">
                    <w:pPr>
                      <w:pStyle w:val="ResumeText"/>
                    </w:pPr>
                    <w:r>
                      <w:t xml:space="preserve">Pleasantville Secondary School - </w:t>
                    </w:r>
                    <w:r w:rsidR="00F74224">
                      <w:t>2014</w:t>
                    </w:r>
                  </w:p>
                </w:sdtContent>
              </w:sdt>
              <w:p w:rsidR="009632CD" w:rsidRDefault="00E52F31" w:rsidP="00950886">
                <w:pPr>
                  <w:pStyle w:val="Heading2"/>
                </w:pPr>
              </w:p>
            </w:sdtContent>
          </w:sdt>
        </w:tc>
      </w:tr>
      <w:tr w:rsidR="009632CD">
        <w:tc>
          <w:tcPr>
            <w:tcW w:w="1778" w:type="dxa"/>
          </w:tcPr>
          <w:p w:rsidR="009632CD" w:rsidRDefault="00E52F31">
            <w:pPr>
              <w:pStyle w:val="Heading1"/>
            </w:pPr>
            <w:r>
              <w:t>Skills</w:t>
            </w:r>
          </w:p>
        </w:tc>
        <w:tc>
          <w:tcPr>
            <w:tcW w:w="472" w:type="dxa"/>
          </w:tcPr>
          <w:p w:rsidR="009632CD" w:rsidRDefault="009632CD"/>
        </w:tc>
        <w:tc>
          <w:tcPr>
            <w:tcW w:w="7830" w:type="dxa"/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9B618AB5FF8D4BF09807E7E6165A6E64"/>
                  </w:placeholder>
                  <w15:repeatingSectionItem/>
                </w:sdtPr>
                <w:sdtEndPr/>
                <w:sdtContent>
                  <w:p w:rsidR="009632CD" w:rsidRDefault="00423676">
                    <w:pPr>
                      <w:pStyle w:val="ResumeText"/>
                    </w:pPr>
                    <w:r>
                      <w:t>Counselling</w:t>
                    </w:r>
                  </w:p>
                </w:sdtContent>
              </w:sdt>
              <w:p w:rsidR="009632CD" w:rsidRDefault="00E52F31" w:rsidP="00423676">
                <w:pPr>
                  <w:pStyle w:val="ResumeText"/>
                </w:pPr>
              </w:p>
            </w:sdtContent>
          </w:sdt>
        </w:tc>
      </w:tr>
      <w:tr w:rsidR="009632CD">
        <w:tc>
          <w:tcPr>
            <w:tcW w:w="1778" w:type="dxa"/>
          </w:tcPr>
          <w:p w:rsidR="009632CD" w:rsidRDefault="00E52F31">
            <w:pPr>
              <w:pStyle w:val="Heading1"/>
            </w:pPr>
            <w:r>
              <w:t>Work History</w:t>
            </w:r>
          </w:p>
        </w:tc>
        <w:tc>
          <w:tcPr>
            <w:tcW w:w="472" w:type="dxa"/>
          </w:tcPr>
          <w:p w:rsidR="009632CD" w:rsidRDefault="009632CD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2012D5AD55944EFBAC644FF2EC26E514"/>
                  </w:placeholder>
                  <w15:repeatingSectionItem/>
                </w:sdtPr>
                <w:sdtEndPr/>
                <w:sdtContent>
                  <w:p w:rsidR="009632CD" w:rsidRDefault="00423676">
                    <w:pPr>
                      <w:pStyle w:val="Heading2"/>
                    </w:pPr>
                    <w:r>
                      <w:t>Cashier, cost u less pharmacy, san fernando</w:t>
                    </w:r>
                  </w:p>
                  <w:p w:rsidR="009632CD" w:rsidRDefault="00423676">
                    <w:pPr>
                      <w:pStyle w:val="ResumeText"/>
                    </w:pPr>
                    <w:r>
                      <w:t>June – August, 2013</w:t>
                    </w:r>
                  </w:p>
                </w:sdtContent>
              </w:sdt>
              <w:p w:rsidR="009632CD" w:rsidRDefault="00E52F31" w:rsidP="00423676">
                <w:pPr>
                  <w:pStyle w:val="Heading2"/>
                </w:pPr>
              </w:p>
            </w:sdtContent>
          </w:sdt>
        </w:tc>
      </w:tr>
      <w:tr w:rsidR="009632CD">
        <w:tc>
          <w:tcPr>
            <w:tcW w:w="1778" w:type="dxa"/>
          </w:tcPr>
          <w:p w:rsidR="009632CD" w:rsidRDefault="00E52F31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9632CD" w:rsidRDefault="009632CD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2012D5AD55944EFBAC644FF2EC26E514"/>
                  </w:placeholder>
                  <w15:repeatingSectionItem/>
                </w:sdtPr>
                <w:sdtEndPr/>
                <w:sdtContent>
                  <w:p w:rsidR="00423676" w:rsidRPr="00423676" w:rsidRDefault="00423676" w:rsidP="00423676">
                    <w:pPr>
                      <w:pStyle w:val="Heading2"/>
                    </w:pPr>
                    <w:r>
                      <w:t>southern academy of SDA</w:t>
                    </w:r>
                  </w:p>
                  <w:p w:rsidR="00423676" w:rsidRDefault="00423676">
                    <w:r>
                      <w:t>CSEC June 2013</w:t>
                    </w:r>
                  </w:p>
                  <w:p w:rsidR="009632CD" w:rsidRDefault="00423676">
                    <w:r>
                      <w:t>English A – Grade 3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2012D5AD55944EFBAC644FF2EC26E514"/>
                  </w:placeholder>
                  <w15:repeatingSectionItem/>
                </w:sdtPr>
                <w:sdtEndPr/>
                <w:sdtContent>
                  <w:p w:rsidR="009632CD" w:rsidRDefault="00423676">
                    <w:pPr>
                      <w:pStyle w:val="Heading2"/>
                    </w:pPr>
                    <w:r>
                      <w:t xml:space="preserve">mon repos RC </w:t>
                    </w:r>
                  </w:p>
                  <w:p w:rsidR="009632CD" w:rsidRDefault="00423676" w:rsidP="00423676">
                    <w:r>
                      <w:t>SEA 2008</w:t>
                    </w:r>
                  </w:p>
                </w:sdtContent>
              </w:sdt>
            </w:sdtContent>
          </w:sdt>
        </w:tc>
      </w:tr>
      <w:tr w:rsidR="009632CD">
        <w:tc>
          <w:tcPr>
            <w:tcW w:w="1778" w:type="dxa"/>
          </w:tcPr>
          <w:p w:rsidR="009632CD" w:rsidRDefault="00E52F31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:rsidR="009632CD" w:rsidRDefault="009632CD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2012D5AD55944EFBAC644FF2EC26E514"/>
                  </w:placeholder>
                  <w15:color w:val="C0C0C0"/>
                  <w15:repeatingSectionItem/>
                </w:sdtPr>
                <w:sdtEndPr/>
                <w:sdtContent>
                  <w:p w:rsidR="009632CD" w:rsidRDefault="00950886">
                    <w:pPr>
                      <w:pStyle w:val="Heading2"/>
                    </w:pPr>
                    <w:r>
                      <w:t>Shelly Martain</w:t>
                    </w:r>
                  </w:p>
                  <w:p w:rsidR="009632CD" w:rsidRDefault="00950886">
                    <w:pPr>
                      <w:pStyle w:val="ResumeText"/>
                    </w:pPr>
                    <w:r>
                      <w:t>Teacher, Southern Academy of SDA</w:t>
                    </w:r>
                  </w:p>
                  <w:p w:rsidR="009632CD" w:rsidRDefault="00950886">
                    <w:r>
                      <w:t>1(868)290-0127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30405729"/>
                  <w:placeholder>
                    <w:docPart w:val="2012D5AD55944EFBAC644FF2EC26E514"/>
                  </w:placeholder>
                  <w15:color w:val="C0C0C0"/>
                  <w15:repeatingSectionItem/>
                </w:sdtPr>
                <w:sdtEndPr/>
                <w:sdtContent>
                  <w:p w:rsidR="009632CD" w:rsidRDefault="00950886">
                    <w:pPr>
                      <w:pStyle w:val="Heading2"/>
                    </w:pPr>
                    <w:r>
                      <w:t>Kevon calendar</w:t>
                    </w:r>
                  </w:p>
                  <w:p w:rsidR="009632CD" w:rsidRDefault="00950886">
                    <w:pPr>
                      <w:pStyle w:val="ResumeText"/>
                    </w:pPr>
                    <w:r>
                      <w:t>Teacher</w:t>
                    </w:r>
                  </w:p>
                  <w:p w:rsidR="00950886" w:rsidRDefault="00950886" w:rsidP="00950886">
                    <w:r>
                      <w:t>1(868)466-7739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153481330"/>
                  <w:placeholder>
                    <w:docPart w:val="1FFF368B4D1C4169A28CE7E78282BE88"/>
                  </w:placeholder>
                  <w15:color w:val="C0C0C0"/>
                  <w15:repeatingSectionItem/>
                </w:sdtPr>
                <w:sdtContent>
                  <w:p w:rsidR="00950886" w:rsidRDefault="00950886">
                    <w:pPr>
                      <w:pStyle w:val="Heading2"/>
                    </w:pPr>
                    <w:r>
                      <w:t>mr alibocus</w:t>
                    </w:r>
                  </w:p>
                  <w:p w:rsidR="00950886" w:rsidRDefault="00950886">
                    <w:pPr>
                      <w:pStyle w:val="ResumeText"/>
                    </w:pPr>
                    <w:r>
                      <w:t>YTEPP Career Teacher</w:t>
                    </w:r>
                  </w:p>
                  <w:p w:rsidR="009632CD" w:rsidRDefault="00950886" w:rsidP="00950886">
                    <w:r>
                      <w:t>1(868)790-4245</w:t>
                    </w:r>
                  </w:p>
                </w:sdtContent>
              </w:sdt>
            </w:sdtContent>
          </w:sdt>
        </w:tc>
      </w:tr>
    </w:tbl>
    <w:p w:rsidR="009632CD" w:rsidRDefault="009632CD"/>
    <w:sectPr w:rsidR="009632CD">
      <w:footerReference w:type="default" r:id="rId8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F31" w:rsidRDefault="00E52F31">
      <w:pPr>
        <w:spacing w:before="0" w:after="0" w:line="240" w:lineRule="auto"/>
      </w:pPr>
      <w:r>
        <w:separator/>
      </w:r>
    </w:p>
  </w:endnote>
  <w:endnote w:type="continuationSeparator" w:id="0">
    <w:p w:rsidR="00E52F31" w:rsidRDefault="00E52F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4"/>
      <w:gridCol w:w="5046"/>
    </w:tblGrid>
    <w:tr w:rsidR="009632CD">
      <w:tc>
        <w:tcPr>
          <w:tcW w:w="5148" w:type="dxa"/>
        </w:tcPr>
        <w:p w:rsidR="009632CD" w:rsidRDefault="00E52F31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0886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F6070742B9A14DF6A359F4AEF8E2A7E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9632CD" w:rsidRDefault="00423676">
              <w:pPr>
                <w:pStyle w:val="Footer"/>
                <w:jc w:val="right"/>
              </w:pPr>
              <w:r>
                <w:rPr>
                  <w:lang w:val="en-TT"/>
                </w:rPr>
                <w:t>MONIQUE SIMONE SOOGRIM</w:t>
              </w:r>
            </w:p>
          </w:tc>
        </w:sdtContent>
      </w:sdt>
    </w:tr>
  </w:tbl>
  <w:p w:rsidR="009632CD" w:rsidRDefault="009632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F31" w:rsidRDefault="00E52F31">
      <w:pPr>
        <w:spacing w:before="0" w:after="0" w:line="240" w:lineRule="auto"/>
      </w:pPr>
      <w:r>
        <w:separator/>
      </w:r>
    </w:p>
  </w:footnote>
  <w:footnote w:type="continuationSeparator" w:id="0">
    <w:p w:rsidR="00E52F31" w:rsidRDefault="00E52F3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76"/>
    <w:rsid w:val="000D606A"/>
    <w:rsid w:val="00423676"/>
    <w:rsid w:val="00950886"/>
    <w:rsid w:val="009632CD"/>
    <w:rsid w:val="00E52F31"/>
    <w:rsid w:val="00EB43F3"/>
    <w:rsid w:val="00F7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0B9E4DD-93CF-4DC8-A2F2-B0772ADC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yam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69AE39EBFF42B1A6916CD77B023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D2247-4B96-4933-87AD-F14C9384B551}"/>
      </w:docPartPr>
      <w:docPartBody>
        <w:p w:rsidR="00000000" w:rsidRDefault="00D84553">
          <w:pPr>
            <w:pStyle w:val="0D69AE39EBFF42B1A6916CD77B023C52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9238CC2A3724C088E80E2E3B042C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F764C-9B85-4B77-908A-E1BE1EB82A97}"/>
      </w:docPartPr>
      <w:docPartBody>
        <w:p w:rsidR="00000000" w:rsidRDefault="00D84553">
          <w:pPr>
            <w:pStyle w:val="99238CC2A3724C088E80E2E3B042CD64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9B618AB5FF8D4BF09807E7E6165A6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DEE9E-3779-455B-8D78-234719B96C58}"/>
      </w:docPartPr>
      <w:docPartBody>
        <w:p w:rsidR="00000000" w:rsidRDefault="00D84553">
          <w:pPr>
            <w:pStyle w:val="9B618AB5FF8D4BF09807E7E6165A6E64"/>
          </w:pPr>
          <w:r>
            <w:t>[Professional or technical skills]</w:t>
          </w:r>
        </w:p>
      </w:docPartBody>
    </w:docPart>
    <w:docPart>
      <w:docPartPr>
        <w:name w:val="2012D5AD55944EFBAC644FF2EC26E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ACF98-D381-4591-A610-B074BA5377F2}"/>
      </w:docPartPr>
      <w:docPartBody>
        <w:p w:rsidR="00000000" w:rsidRDefault="00D84553">
          <w:pPr>
            <w:pStyle w:val="2012D5AD55944EFBAC644FF2EC26E514"/>
          </w:pPr>
          <w:r>
            <w:rPr>
              <w:rStyle w:val="PlaceholderText"/>
            </w:rPr>
            <w:t>Enter any content that you want to rep</w:t>
          </w:r>
          <w:r>
            <w:rPr>
              <w:rStyle w:val="PlaceholderText"/>
            </w:rPr>
            <w:t>eat, including other content controls. You can also insert this control around table rows in order to repeat parts of a table.</w:t>
          </w:r>
        </w:p>
      </w:docPartBody>
    </w:docPart>
    <w:docPart>
      <w:docPartPr>
        <w:name w:val="F6070742B9A14DF6A359F4AEF8E2A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3A0BF-5E87-4776-9FEF-44B0DD9BD364}"/>
      </w:docPartPr>
      <w:docPartBody>
        <w:p w:rsidR="00000000" w:rsidRDefault="00D84553">
          <w:pPr>
            <w:pStyle w:val="F6070742B9A14DF6A359F4AEF8E2A7EB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1FFF368B4D1C4169A28CE7E78282B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9B557-225C-4D62-A308-CB14720613DA}"/>
      </w:docPartPr>
      <w:docPartBody>
        <w:p w:rsidR="00000000" w:rsidRDefault="003A2988" w:rsidP="003A2988">
          <w:pPr>
            <w:pStyle w:val="1FFF368B4D1C4169A28CE7E78282BE8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88"/>
    <w:rsid w:val="003A2988"/>
    <w:rsid w:val="00D8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3B86A84B7147BDADF1D0D82A9CED27">
    <w:name w:val="C23B86A84B7147BDADF1D0D82A9CED27"/>
  </w:style>
  <w:style w:type="paragraph" w:customStyle="1" w:styleId="41C73A2A97BE461F8AE9D0A96AA65875">
    <w:name w:val="41C73A2A97BE461F8AE9D0A96AA65875"/>
  </w:style>
  <w:style w:type="paragraph" w:customStyle="1" w:styleId="A8FC7FB29EAE408F8435B0156859F8A8">
    <w:name w:val="A8FC7FB29EAE408F8435B0156859F8A8"/>
  </w:style>
  <w:style w:type="paragraph" w:customStyle="1" w:styleId="6C87B5E043184352B42F0344F6CD419D">
    <w:name w:val="6C87B5E043184352B42F0344F6CD419D"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DF7E83DA13204414AFA8EEB0ED7B3694">
    <w:name w:val="DF7E83DA13204414AFA8EEB0ED7B3694"/>
  </w:style>
  <w:style w:type="character" w:styleId="PlaceholderText">
    <w:name w:val="Placeholder Text"/>
    <w:basedOn w:val="DefaultParagraphFont"/>
    <w:uiPriority w:val="99"/>
    <w:semiHidden/>
    <w:rsid w:val="003A2988"/>
    <w:rPr>
      <w:color w:val="808080"/>
    </w:rPr>
  </w:style>
  <w:style w:type="paragraph" w:customStyle="1" w:styleId="0D69AE39EBFF42B1A6916CD77B023C52">
    <w:name w:val="0D69AE39EBFF42B1A6916CD77B023C52"/>
  </w:style>
  <w:style w:type="paragraph" w:customStyle="1" w:styleId="4E98C5C4DD854140ACF5EA79B43682E8">
    <w:name w:val="4E98C5C4DD854140ACF5EA79B43682E8"/>
  </w:style>
  <w:style w:type="paragraph" w:customStyle="1" w:styleId="99238CC2A3724C088E80E2E3B042CD64">
    <w:name w:val="99238CC2A3724C088E80E2E3B042CD64"/>
  </w:style>
  <w:style w:type="paragraph" w:customStyle="1" w:styleId="A84BAE0C62754FC7ACAD108398859DF4">
    <w:name w:val="A84BAE0C62754FC7ACAD108398859DF4"/>
  </w:style>
  <w:style w:type="paragraph" w:customStyle="1" w:styleId="6C7CF1B4A9B848EB8087C353962752B7">
    <w:name w:val="6C7CF1B4A9B848EB8087C353962752B7"/>
  </w:style>
  <w:style w:type="paragraph" w:customStyle="1" w:styleId="9B618AB5FF8D4BF09807E7E6165A6E64">
    <w:name w:val="9B618AB5FF8D4BF09807E7E6165A6E64"/>
  </w:style>
  <w:style w:type="paragraph" w:customStyle="1" w:styleId="2012D5AD55944EFBAC644FF2EC26E514">
    <w:name w:val="2012D5AD55944EFBAC644FF2EC26E514"/>
  </w:style>
  <w:style w:type="paragraph" w:customStyle="1" w:styleId="3BD2E4AF54AF4C1194816C146D8A2C48">
    <w:name w:val="3BD2E4AF54AF4C1194816C146D8A2C48"/>
  </w:style>
  <w:style w:type="paragraph" w:customStyle="1" w:styleId="EEB2F4E2417847F59363D61C4055C200">
    <w:name w:val="EEB2F4E2417847F59363D61C4055C200"/>
  </w:style>
  <w:style w:type="paragraph" w:customStyle="1" w:styleId="6AE7520FD5E14AF5A210BDFEDE6C184E">
    <w:name w:val="6AE7520FD5E14AF5A210BDFEDE6C184E"/>
  </w:style>
  <w:style w:type="paragraph" w:customStyle="1" w:styleId="F6070742B9A14DF6A359F4AEF8E2A7EB">
    <w:name w:val="F6070742B9A14DF6A359F4AEF8E2A7EB"/>
  </w:style>
  <w:style w:type="paragraph" w:customStyle="1" w:styleId="F7CC7F396709430C8355407DDAB37105">
    <w:name w:val="F7CC7F396709430C8355407DDAB37105"/>
  </w:style>
  <w:style w:type="paragraph" w:customStyle="1" w:styleId="3EC1B8DB359A4E86888757095593D59F">
    <w:name w:val="3EC1B8DB359A4E86888757095593D59F"/>
  </w:style>
  <w:style w:type="paragraph" w:customStyle="1" w:styleId="32DEBC8402584851A56F7601F8216F61">
    <w:name w:val="32DEBC8402584851A56F7601F8216F61"/>
  </w:style>
  <w:style w:type="paragraph" w:customStyle="1" w:styleId="1FFF368B4D1C4169A28CE7E78282BE88">
    <w:name w:val="1FFF368B4D1C4169A28CE7E78282BE88"/>
    <w:rsid w:val="003A29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22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MONIQUE SIMONE SOOGRIM</dc:creator>
  <cp:keywords/>
  <cp:lastModifiedBy>Byam</cp:lastModifiedBy>
  <cp:revision>2</cp:revision>
  <dcterms:created xsi:type="dcterms:W3CDTF">2015-03-17T13:28:00Z</dcterms:created>
  <dcterms:modified xsi:type="dcterms:W3CDTF">2015-03-17T13:50:00Z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