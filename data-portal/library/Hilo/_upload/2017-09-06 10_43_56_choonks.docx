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FDC" w:rsidRDefault="00B01221">
      <w:pPr>
        <w:pStyle w:val="Name"/>
      </w:pPr>
      <w:bookmarkStart w:id="0" w:name="_GoBack"/>
      <w:bookmarkEnd w:id="0"/>
      <w:r>
        <w:t xml:space="preserve">Kerlisha </w:t>
      </w:r>
      <w:r w:rsidR="000A0FDC">
        <w:t>Frederick</w:t>
      </w:r>
    </w:p>
    <w:p w:rsidR="001F5EB4" w:rsidRDefault="005C107E">
      <w:pPr>
        <w:pStyle w:val="ContactInfo"/>
      </w:pPr>
      <w:r>
        <w:t xml:space="preserve">Lp#A54 Short Street Three Hands </w:t>
      </w:r>
      <w:r w:rsidR="00FD7AFF">
        <w:t>La Brea</w:t>
      </w:r>
    </w:p>
    <w:p w:rsidR="00FD7AFF" w:rsidRDefault="00FD7AFF">
      <w:pPr>
        <w:pStyle w:val="ContactInfo"/>
      </w:pPr>
      <w:r>
        <w:t>(868)347-0115</w:t>
      </w:r>
    </w:p>
    <w:p w:rsidR="00FD7AFF" w:rsidRDefault="000D1079">
      <w:pPr>
        <w:pStyle w:val="ContactInfo"/>
      </w:pPr>
      <w:hyperlink r:id="rId8" w:history="1">
        <w:r w:rsidR="00B34BF4" w:rsidRPr="00555684">
          <w:rPr>
            <w:rStyle w:val="Hyperlink"/>
          </w:rPr>
          <w:t>Kerlisha78@gmail.com</w:t>
        </w:r>
      </w:hyperlink>
      <w:r w:rsidR="00B34BF4">
        <w:t xml:space="preserve"> </w:t>
      </w:r>
    </w:p>
    <w:sdt>
      <w:sdtPr>
        <w:id w:val="-1179423465"/>
        <w:placeholder>
          <w:docPart w:val="6B996189BAEDA54DACE6AAC89C759BDA"/>
        </w:placeholder>
        <w:temporary/>
        <w:showingPlcHdr/>
        <w15:appearance w15:val="hidden"/>
      </w:sdtPr>
      <w:sdtEndPr/>
      <w:sdtContent>
        <w:p w:rsidR="001F5EB4" w:rsidRDefault="00305295">
          <w:pPr>
            <w:pStyle w:val="Heading1"/>
          </w:pPr>
          <w:r>
            <w:t>Objective</w:t>
          </w:r>
        </w:p>
      </w:sdtContent>
    </w:sdt>
    <w:p w:rsidR="001F5EB4" w:rsidRDefault="0044004C">
      <w:r>
        <w:t xml:space="preserve">To make a meaningful and positive contribution </w:t>
      </w:r>
      <w:r w:rsidR="00394BD7">
        <w:t>to any modernized and practical organization</w:t>
      </w:r>
      <w:r w:rsidR="00677DB3">
        <w:t xml:space="preserve"> within which my skills and potential will be effectively utilized.</w:t>
      </w:r>
    </w:p>
    <w:sdt>
      <w:sdtPr>
        <w:id w:val="1728489637"/>
        <w:placeholder>
          <w:docPart w:val="457C491D45C74943B9A9F65E49078329"/>
        </w:placeholder>
        <w:temporary/>
        <w:showingPlcHdr/>
        <w15:appearance w15:val="hidden"/>
      </w:sdtPr>
      <w:sdtEndPr/>
      <w:sdtContent>
        <w:p w:rsidR="001F5EB4" w:rsidRDefault="00305295">
          <w:pPr>
            <w:pStyle w:val="Heading1"/>
          </w:pPr>
          <w:r>
            <w:t>Experience</w:t>
          </w:r>
        </w:p>
      </w:sdtContent>
    </w:sdt>
    <w:p w:rsidR="001F5EB4" w:rsidRDefault="00F07871">
      <w:r>
        <w:t xml:space="preserve">La Brea Youth </w:t>
      </w:r>
      <w:r w:rsidR="009729B3">
        <w:t xml:space="preserve">Company ltd-  Ass. Project Manager </w:t>
      </w:r>
    </w:p>
    <w:p w:rsidR="001F5EB4" w:rsidRDefault="004F1519">
      <w:r>
        <w:t xml:space="preserve">S.E.S.L-  Security </w:t>
      </w:r>
      <w:r w:rsidR="00BD3FD0">
        <w:t>Officer</w:t>
      </w:r>
    </w:p>
    <w:p w:rsidR="00BD3FD0" w:rsidRDefault="00BD3FD0">
      <w:r>
        <w:t>Shoe Locker-  Sales Clerk</w:t>
      </w:r>
    </w:p>
    <w:p w:rsidR="00BD3FD0" w:rsidRDefault="00B219D7">
      <w:r>
        <w:t xml:space="preserve">Direc One-  Customer service </w:t>
      </w:r>
      <w:r w:rsidR="008C18F6">
        <w:t xml:space="preserve">Representative </w:t>
      </w:r>
    </w:p>
    <w:p w:rsidR="001F5EB4" w:rsidRDefault="001F5EB4" w:rsidP="008C18F6">
      <w:pPr>
        <w:pStyle w:val="ListBullet"/>
        <w:numPr>
          <w:ilvl w:val="0"/>
          <w:numId w:val="0"/>
        </w:numPr>
        <w:ind w:left="216"/>
      </w:pPr>
    </w:p>
    <w:sdt>
      <w:sdtPr>
        <w:id w:val="720946933"/>
        <w:placeholder>
          <w:docPart w:val="C401EA6B778E54488946440736422B24"/>
        </w:placeholder>
        <w:temporary/>
        <w:showingPlcHdr/>
        <w15:appearance w15:val="hidden"/>
      </w:sdtPr>
      <w:sdtEndPr/>
      <w:sdtContent>
        <w:p w:rsidR="001F5EB4" w:rsidRDefault="00305295">
          <w:pPr>
            <w:pStyle w:val="Heading1"/>
          </w:pPr>
          <w:r>
            <w:t>Education</w:t>
          </w:r>
        </w:p>
      </w:sdtContent>
    </w:sdt>
    <w:p w:rsidR="001F5EB4" w:rsidRDefault="00440B10">
      <w:r>
        <w:t>Holy Name Convent Point Fortin</w:t>
      </w:r>
    </w:p>
    <w:p w:rsidR="00440B10" w:rsidRDefault="00390934">
      <w:r>
        <w:t>English</w:t>
      </w:r>
    </w:p>
    <w:p w:rsidR="00390934" w:rsidRDefault="00390934">
      <w:r>
        <w:t xml:space="preserve">Social-studies </w:t>
      </w:r>
    </w:p>
    <w:p w:rsidR="00390934" w:rsidRDefault="00390934">
      <w:r>
        <w:t xml:space="preserve">Science </w:t>
      </w:r>
    </w:p>
    <w:p w:rsidR="00390934" w:rsidRDefault="00A2697A">
      <w:r>
        <w:t xml:space="preserve">Food and Nutrition </w:t>
      </w:r>
    </w:p>
    <w:p w:rsidR="001F5EB4" w:rsidRDefault="00AE51DE">
      <w:pPr>
        <w:pStyle w:val="Heading1"/>
      </w:pPr>
      <w:r>
        <w:t>References</w:t>
      </w:r>
    </w:p>
    <w:p w:rsidR="00636BB5" w:rsidRDefault="00636BB5" w:rsidP="00636BB5">
      <w:pPr>
        <w:pStyle w:val="ListBullet"/>
        <w:numPr>
          <w:ilvl w:val="0"/>
          <w:numId w:val="0"/>
        </w:numPr>
        <w:ind w:left="216" w:hanging="216"/>
      </w:pPr>
      <w:r>
        <w:t xml:space="preserve">Egon Preddie </w:t>
      </w:r>
    </w:p>
    <w:p w:rsidR="00636BB5" w:rsidRDefault="00242F8B" w:rsidP="00636BB5">
      <w:pPr>
        <w:pStyle w:val="ListBullet"/>
        <w:numPr>
          <w:ilvl w:val="0"/>
          <w:numId w:val="0"/>
        </w:numPr>
        <w:ind w:left="216" w:hanging="216"/>
      </w:pPr>
      <w:r>
        <w:t xml:space="preserve">Three </w:t>
      </w:r>
      <w:r w:rsidR="00B307FE">
        <w:t xml:space="preserve">Hands La Brea </w:t>
      </w:r>
    </w:p>
    <w:p w:rsidR="00B307FE" w:rsidRDefault="007E3D46" w:rsidP="00636BB5">
      <w:pPr>
        <w:pStyle w:val="ListBullet"/>
        <w:numPr>
          <w:ilvl w:val="0"/>
          <w:numId w:val="0"/>
        </w:numPr>
        <w:ind w:left="216" w:hanging="216"/>
      </w:pPr>
      <w:r>
        <w:t>(868)</w:t>
      </w:r>
      <w:r w:rsidR="00AE4A3A">
        <w:t>725-2587</w:t>
      </w:r>
    </w:p>
    <w:p w:rsidR="008264FC" w:rsidRDefault="00AE4A3A" w:rsidP="008264FC">
      <w:pPr>
        <w:pStyle w:val="ListBullet"/>
        <w:numPr>
          <w:ilvl w:val="0"/>
          <w:numId w:val="0"/>
        </w:numPr>
        <w:ind w:left="216" w:hanging="216"/>
      </w:pPr>
      <w:r>
        <w:t xml:space="preserve">Sgt. TTR </w:t>
      </w:r>
    </w:p>
    <w:sectPr w:rsidR="008264FC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079" w:rsidRDefault="000D1079">
      <w:r>
        <w:separator/>
      </w:r>
    </w:p>
  </w:endnote>
  <w:endnote w:type="continuationSeparator" w:id="0">
    <w:p w:rsidR="000D1079" w:rsidRDefault="000D1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EB4" w:rsidRDefault="0030529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264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079" w:rsidRDefault="000D1079">
      <w:r>
        <w:separator/>
      </w:r>
    </w:p>
  </w:footnote>
  <w:footnote w:type="continuationSeparator" w:id="0">
    <w:p w:rsidR="000D1079" w:rsidRDefault="000D1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EB4" w:rsidRDefault="0030529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D6D5D28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EB4" w:rsidRDefault="0030529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F5EB4" w:rsidRDefault="001F5EB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1F5EB4" w:rsidRDefault="001F5EB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21"/>
    <w:rsid w:val="00044E63"/>
    <w:rsid w:val="000A0FDC"/>
    <w:rsid w:val="000D1079"/>
    <w:rsid w:val="001F5EB4"/>
    <w:rsid w:val="00242F8B"/>
    <w:rsid w:val="00305295"/>
    <w:rsid w:val="00390934"/>
    <w:rsid w:val="00394BD7"/>
    <w:rsid w:val="0044004C"/>
    <w:rsid w:val="00440B10"/>
    <w:rsid w:val="004F1519"/>
    <w:rsid w:val="005C107E"/>
    <w:rsid w:val="00636BB5"/>
    <w:rsid w:val="00677DB3"/>
    <w:rsid w:val="007E3D46"/>
    <w:rsid w:val="008264FC"/>
    <w:rsid w:val="008C18F6"/>
    <w:rsid w:val="009729B3"/>
    <w:rsid w:val="00A2697A"/>
    <w:rsid w:val="00AB7218"/>
    <w:rsid w:val="00AE4A3A"/>
    <w:rsid w:val="00AE51DE"/>
    <w:rsid w:val="00B01221"/>
    <w:rsid w:val="00B219D7"/>
    <w:rsid w:val="00B307FE"/>
    <w:rsid w:val="00B34BF4"/>
    <w:rsid w:val="00BD3FD0"/>
    <w:rsid w:val="00EC1B78"/>
    <w:rsid w:val="00EF5ADC"/>
    <w:rsid w:val="00F07871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12016F-2055-F545-A280-9AC6AE29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B34BF4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B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lisha78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E286E6F-60D7-944D-9D1A-EE86DC9C08C3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996189BAEDA54DACE6AAC89C75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1D79A-9E7F-EC4A-B166-ED21A8174F17}"/>
      </w:docPartPr>
      <w:docPartBody>
        <w:p w:rsidR="007F344E" w:rsidRDefault="003B4C11">
          <w:pPr>
            <w:pStyle w:val="6B996189BAEDA54DACE6AAC89C759BDA"/>
          </w:pPr>
          <w:r>
            <w:t>Objective</w:t>
          </w:r>
        </w:p>
      </w:docPartBody>
    </w:docPart>
    <w:docPart>
      <w:docPartPr>
        <w:name w:val="457C491D45C74943B9A9F65E49078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8270A-DBAD-5D4B-8FC2-DA4B061AB242}"/>
      </w:docPartPr>
      <w:docPartBody>
        <w:p w:rsidR="007F344E" w:rsidRDefault="003B4C11">
          <w:pPr>
            <w:pStyle w:val="457C491D45C74943B9A9F65E49078329"/>
          </w:pPr>
          <w:r>
            <w:t>Experience</w:t>
          </w:r>
        </w:p>
      </w:docPartBody>
    </w:docPart>
    <w:docPart>
      <w:docPartPr>
        <w:name w:val="C401EA6B778E54488946440736422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F0F3E-B003-7547-BE37-87D23A437469}"/>
      </w:docPartPr>
      <w:docPartBody>
        <w:p w:rsidR="007F344E" w:rsidRDefault="003B4C11">
          <w:pPr>
            <w:pStyle w:val="C401EA6B778E54488946440736422B2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11"/>
    <w:rsid w:val="003B4C11"/>
    <w:rsid w:val="00475A0B"/>
    <w:rsid w:val="007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A13E422746EF498AB82AF1D87CCEB2">
    <w:name w:val="33A13E422746EF498AB82AF1D87CCEB2"/>
  </w:style>
  <w:style w:type="paragraph" w:customStyle="1" w:styleId="512C55BDB0121E4D9AEA1467A58884A3">
    <w:name w:val="512C55BDB0121E4D9AEA1467A58884A3"/>
  </w:style>
  <w:style w:type="paragraph" w:customStyle="1" w:styleId="6B996189BAEDA54DACE6AAC89C759BDA">
    <w:name w:val="6B996189BAEDA54DACE6AAC89C759BDA"/>
  </w:style>
  <w:style w:type="paragraph" w:customStyle="1" w:styleId="7D6940888F72764BA0CE2A889EBBF70E">
    <w:name w:val="7D6940888F72764BA0CE2A889EBBF70E"/>
  </w:style>
  <w:style w:type="paragraph" w:customStyle="1" w:styleId="457C491D45C74943B9A9F65E49078329">
    <w:name w:val="457C491D45C74943B9A9F65E49078329"/>
  </w:style>
  <w:style w:type="paragraph" w:customStyle="1" w:styleId="CFC70E95C0FE4544BB067CE7BD27E186">
    <w:name w:val="CFC70E95C0FE4544BB067CE7BD27E186"/>
  </w:style>
  <w:style w:type="paragraph" w:customStyle="1" w:styleId="46A532390F0E4D44BB70CDB2FD2C46AF">
    <w:name w:val="46A532390F0E4D44BB70CDB2FD2C46A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84839EBAA7210449889D3B3EF54C285">
    <w:name w:val="084839EBAA7210449889D3B3EF54C285"/>
  </w:style>
  <w:style w:type="paragraph" w:customStyle="1" w:styleId="C401EA6B778E54488946440736422B24">
    <w:name w:val="C401EA6B778E54488946440736422B24"/>
  </w:style>
  <w:style w:type="paragraph" w:customStyle="1" w:styleId="E67B705E0694B54491123F2839332132">
    <w:name w:val="E67B705E0694B54491123F2839332132"/>
  </w:style>
  <w:style w:type="paragraph" w:customStyle="1" w:styleId="222CC0BFA87F2B45A114F00FE33335B0">
    <w:name w:val="222CC0BFA87F2B45A114F00FE33335B0"/>
  </w:style>
  <w:style w:type="paragraph" w:customStyle="1" w:styleId="99D6263A960D43468BE919EB614DBBEC">
    <w:name w:val="99D6263A960D43468BE919EB614DB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51E12-FAD4-3749-9326-CE4AD548B6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%7b8E286E6F-60D7-944D-9D1A-EE86DC9C08C3%7dtf50002018.dotx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kerlisha frederick</dc:creator>
  <cp:keywords/>
  <dc:description/>
  <cp:lastModifiedBy>kerlisha frederick</cp:lastModifiedBy>
  <cp:revision>2</cp:revision>
  <dcterms:created xsi:type="dcterms:W3CDTF">2017-09-05T20:39:00Z</dcterms:created>
  <dcterms:modified xsi:type="dcterms:W3CDTF">2017-09-05T20:39:00Z</dcterms:modified>
</cp:coreProperties>
</file>