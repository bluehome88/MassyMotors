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rPr>
          <w:rFonts w:ascii="Times New Roman" w:eastAsiaTheme="minorEastAsia" w:hAnsi="Times New Roman" w:cs="Times New Roman"/>
          <w:b w:val="0"/>
          <w:bCs/>
          <w:caps w:val="0"/>
          <w:color w:val="auto"/>
          <w:kern w:val="0"/>
          <w:sz w:val="22"/>
          <w:szCs w:val="22"/>
          <w14:ligatures w14:val="none"/>
          <w14:numForm w14:val="default"/>
        </w:rPr>
        <w:alias w:val="Resume Name"/>
        <w:tag w:val="Resumen Name"/>
        <w:id w:val="-925414414"/>
        <w:placeholder>
          <w:docPart w:val="451FD5A889224CF8B0C224D50A490FC4"/>
        </w:placeholder>
        <w:docPartList>
          <w:docPartGallery w:val="Quick Parts"/>
          <w:docPartCategory w:val=" Resume Name"/>
        </w:docPartList>
      </w:sdtPr>
      <w:sdtEndPr>
        <w:rPr>
          <w:b/>
        </w:rPr>
      </w:sdtEndPr>
      <w:sdtContent>
        <w:tbl>
          <w:tblPr>
            <w:tblW w:w="5201" w:type="pct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4A0" w:firstRow="1" w:lastRow="0" w:firstColumn="1" w:lastColumn="0" w:noHBand="0" w:noVBand="1"/>
          </w:tblPr>
          <w:tblGrid>
            <w:gridCol w:w="9568"/>
            <w:gridCol w:w="1035"/>
          </w:tblGrid>
          <w:tr w:rsidR="004B3D36" w:rsidRPr="00372073" w14:paraId="508AA674" w14:textId="77777777" w:rsidTr="00910157">
            <w:trPr>
              <w:trHeight w:val="669"/>
              <w:jc w:val="center"/>
            </w:trPr>
            <w:tc>
              <w:tcPr>
                <w:tcW w:w="4512" w:type="pct"/>
                <w:tcBorders>
                  <w:top w:val="single" w:sz="4" w:space="0" w:color="2F5496" w:themeColor="accent1" w:themeShade="BF"/>
                  <w:left w:val="single" w:sz="4" w:space="0" w:color="2F5496" w:themeColor="accent1" w:themeShade="BF"/>
                  <w:bottom w:val="nil"/>
                  <w:right w:val="single" w:sz="4" w:space="0" w:color="2F5496" w:themeColor="accent1" w:themeShade="BF"/>
                </w:tcBorders>
                <w:vAlign w:val="center"/>
              </w:tcPr>
              <w:p w14:paraId="2F676530" w14:textId="77777777" w:rsidR="004B3D36" w:rsidRPr="00372073" w:rsidRDefault="00E960A2" w:rsidP="00CC27D9">
                <w:pPr>
                  <w:pStyle w:val="PersonalName"/>
                  <w:jc w:val="center"/>
                  <w:rPr>
                    <w:rFonts w:ascii="Times New Roman" w:hAnsi="Times New Roman" w:cs="Times New Roman"/>
                    <w:sz w:val="22"/>
                    <w:szCs w:val="22"/>
                  </w:rPr>
                </w:pPr>
                <w:sdt>
                  <w:sdtPr>
                    <w:rPr>
                      <w:rFonts w:ascii="Times New Roman" w:hAnsi="Times New Roman" w:cs="Times New Roman"/>
                      <w:b w:val="0"/>
                      <w:bCs/>
                      <w:sz w:val="22"/>
                      <w:szCs w:val="22"/>
                    </w:rPr>
                    <w:alias w:val="Author"/>
                    <w:id w:val="-747420753"/>
                    <w:placeholder>
                      <w:docPart w:val="2D9890391A154F8996A909F9EFBA5150"/>
                    </w:placeholder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910157" w:rsidRPr="00372073">
                      <w:rPr>
                        <w:rFonts w:ascii="Times New Roman" w:hAnsi="Times New Roman" w:cs="Times New Roman"/>
                        <w:b w:val="0"/>
                        <w:bCs/>
                        <w:sz w:val="22"/>
                        <w:szCs w:val="22"/>
                        <w:lang w:val="en-TT"/>
                      </w:rPr>
                      <w:t>crystle Forteau</w:t>
                    </w:r>
                  </w:sdtContent>
                </w:sdt>
              </w:p>
            </w:tc>
            <w:tc>
              <w:tcPr>
                <w:tcW w:w="488" w:type="pct"/>
                <w:vMerge w:val="restart"/>
                <w:tcBorders>
                  <w:top w:val="nil"/>
                  <w:left w:val="single" w:sz="4" w:space="0" w:color="2F5496" w:themeColor="accent1" w:themeShade="BF"/>
                  <w:bottom w:val="nil"/>
                  <w:right w:val="single" w:sz="4" w:space="0" w:color="2F5496" w:themeColor="accent1" w:themeShade="BF"/>
                </w:tcBorders>
                <w:shd w:val="clear" w:color="auto" w:fill="auto"/>
                <w:tcMar>
                  <w:left w:w="158" w:type="dxa"/>
                  <w:right w:w="0" w:type="dxa"/>
                </w:tcMar>
                <w:vAlign w:val="center"/>
              </w:tcPr>
              <w:p w14:paraId="2CA1A6D9" w14:textId="77777777" w:rsidR="004B3D36" w:rsidRPr="00372073" w:rsidRDefault="00D30BB1">
                <w:pPr>
                  <w:pStyle w:val="NoSpacing"/>
                  <w:ind w:left="71" w:hanging="71"/>
                  <w:jc w:val="right"/>
                  <w:rPr>
                    <w:rFonts w:ascii="Times New Roman" w:hAnsi="Times New Roman" w:cs="Times New Roman"/>
                    <w:sz w:val="22"/>
                  </w:rPr>
                </w:pPr>
                <w:r w:rsidRPr="00372073">
                  <w:rPr>
                    <w:rFonts w:ascii="Times New Roman" w:hAnsi="Times New Roman" w:cs="Times New Roman"/>
                    <w:noProof/>
                    <w:sz w:val="22"/>
                  </w:rPr>
                  <mc:AlternateContent>
                    <mc:Choice Requires="wps">
                      <w:drawing>
                        <wp:inline distT="0" distB="0" distL="0" distR="0" wp14:anchorId="531F4E36" wp14:editId="73084235">
                          <wp:extent cx="548640" cy="640080"/>
                          <wp:effectExtent l="0" t="0" r="3810" b="7620"/>
                          <wp:docPr id="5" name="Rectangle 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548640" cy="6400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solidFill>
                                      <a:schemeClr val="accent1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rect w14:anchorId="1B51B821" id="Rectangle 5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" fillcolor="#c9c9c9 [1942]" strokecolor="#2f5496 [2404]" strokeweight=".5pt">
                          <w10:anchorlock/>
                        </v:rect>
                      </w:pict>
                    </mc:Fallback>
                  </mc:AlternateContent>
                </w:r>
              </w:p>
            </w:tc>
          </w:tr>
          <w:tr w:rsidR="004B3D36" w:rsidRPr="00372073" w14:paraId="0FCEFA48" w14:textId="77777777" w:rsidTr="00910157">
            <w:trPr>
              <w:trHeight w:val="19"/>
              <w:jc w:val="center"/>
            </w:trPr>
            <w:tc>
              <w:tcPr>
                <w:tcW w:w="4512" w:type="pct"/>
                <w:tcBorders>
                  <w:top w:val="nil"/>
                  <w:left w:val="single" w:sz="4" w:space="0" w:color="2F5496" w:themeColor="accent1" w:themeShade="BF"/>
                  <w:bottom w:val="single" w:sz="4" w:space="0" w:color="2F5496" w:themeColor="accent1" w:themeShade="BF"/>
                  <w:right w:val="single" w:sz="4" w:space="0" w:color="2F5496" w:themeColor="accent1" w:themeShade="BF"/>
                </w:tcBorders>
                <w:shd w:val="clear" w:color="auto" w:fill="4472C4" w:themeFill="accent1"/>
                <w:vAlign w:val="center"/>
              </w:tcPr>
              <w:p w14:paraId="72207EE3" w14:textId="77777777" w:rsidR="004B3D36" w:rsidRPr="00372073" w:rsidRDefault="00E960A2" w:rsidP="00CC27D9">
                <w:pPr>
                  <w:pStyle w:val="NoSpacing"/>
                  <w:jc w:val="center"/>
                  <w:rPr>
                    <w:rFonts w:ascii="Times New Roman" w:hAnsi="Times New Roman" w:cs="Times New Roman"/>
                    <w:caps/>
                    <w:color w:val="FFFFFF" w:themeColor="background1"/>
                    <w:sz w:val="22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caps/>
                      <w:color w:val="FFFFFF" w:themeColor="background1"/>
                      <w:sz w:val="22"/>
                    </w:rPr>
                    <w:alias w:val="Address"/>
                    <w:id w:val="-741638233"/>
                    <w:placeholder>
                      <w:docPart w:val="01780DB6E43C4F219193569C387F03B6"/>
                    </w:placeholder>
                    <w:dataBinding w:prefixMappings="xmlns:ns0='http://schemas.microsoft.com/office/2006/coverPageProps' " w:xpath="/ns0:CoverPageProperties[1]/ns0:CompanyAddress[1]" w:storeItemID="{55AF091B-3C7A-41E3-B477-F2FDAA23CFDA}"/>
                    <w:text/>
                  </w:sdtPr>
                  <w:sdtEndPr/>
                  <w:sdtContent>
                    <w:r w:rsidR="009D44C9" w:rsidRPr="00372073">
                      <w:rPr>
                        <w:rFonts w:ascii="Times New Roman" w:hAnsi="Times New Roman" w:cs="Times New Roman"/>
                        <w:b/>
                        <w:color w:val="FFFFFF" w:themeColor="background1"/>
                        <w:sz w:val="22"/>
                      </w:rPr>
                      <w:t>#10 Kern Street, Vance River Village, La Brea</w:t>
                    </w:r>
                  </w:sdtContent>
                </w:sdt>
              </w:p>
            </w:tc>
            <w:tc>
              <w:tcPr>
                <w:tcW w:w="488" w:type="pct"/>
                <w:vMerge/>
                <w:tcBorders>
                  <w:top w:val="nil"/>
                  <w:left w:val="single" w:sz="4" w:space="0" w:color="2F5496" w:themeColor="accent1" w:themeShade="BF"/>
                  <w:bottom w:val="nil"/>
                  <w:right w:val="single" w:sz="4" w:space="0" w:color="2F5496" w:themeColor="accent1" w:themeShade="BF"/>
                </w:tcBorders>
                <w:shd w:val="clear" w:color="auto" w:fill="auto"/>
              </w:tcPr>
              <w:p w14:paraId="63B0C6FE" w14:textId="77777777" w:rsidR="004B3D36" w:rsidRPr="00372073" w:rsidRDefault="004B3D36">
                <w:pPr>
                  <w:pStyle w:val="NoSpacing"/>
                  <w:rPr>
                    <w:rFonts w:ascii="Times New Roman" w:hAnsi="Times New Roman" w:cs="Times New Roman"/>
                    <w:sz w:val="22"/>
                  </w:rPr>
                </w:pPr>
              </w:p>
            </w:tc>
          </w:tr>
          <w:tr w:rsidR="004B3D36" w:rsidRPr="00372073" w14:paraId="19E3F8A1" w14:textId="77777777" w:rsidTr="00910157">
            <w:trPr>
              <w:trHeight w:val="75"/>
              <w:jc w:val="center"/>
            </w:trPr>
            <w:tc>
              <w:tcPr>
                <w:tcW w:w="4512" w:type="pct"/>
                <w:tcBorders>
                  <w:top w:val="single" w:sz="4" w:space="0" w:color="2F5496" w:themeColor="accent1" w:themeShade="BF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1264673D" w14:textId="77777777" w:rsidR="004B3D36" w:rsidRPr="00372073" w:rsidRDefault="00E960A2" w:rsidP="007D7EAF">
                <w:pPr>
                  <w:pStyle w:val="NoSpacing"/>
                  <w:jc w:val="center"/>
                  <w:rPr>
                    <w:rFonts w:ascii="Times New Roman" w:hAnsi="Times New Roman" w:cs="Times New Roman"/>
                    <w:caps/>
                    <w:color w:val="4472C4" w:themeColor="accent1"/>
                    <w:sz w:val="22"/>
                  </w:rPr>
                </w:pPr>
                <w:sdt>
                  <w:sdtPr>
                    <w:rPr>
                      <w:rFonts w:ascii="Times New Roman" w:hAnsi="Times New Roman" w:cs="Times New Roman"/>
                      <w:color w:val="4472C4" w:themeColor="accent1"/>
                      <w:sz w:val="22"/>
                    </w:rPr>
                    <w:alias w:val="Phone"/>
                    <w:id w:val="-1808010215"/>
                    <w:placeholder>
                      <w:docPart w:val="04F02FC72B2E4D48B15A9189FEB20EA2"/>
                    </w:placeholder>
                    <w:dataBinding w:prefixMappings="xmlns:ns0='http://schemas.microsoft.com/office/2006/coverPageProps' " w:xpath="/ns0:CoverPageProperties[1]/ns0:CompanyPhone[1]" w:storeItemID="{55AF091B-3C7A-41E3-B477-F2FDAA23CFDA}"/>
                    <w:text/>
                  </w:sdtPr>
                  <w:sdtEndPr/>
                  <w:sdtContent>
                    <w:r w:rsidR="00CC27D9" w:rsidRPr="00372073">
                      <w:rPr>
                        <w:rFonts w:ascii="Times New Roman" w:hAnsi="Times New Roman" w:cs="Times New Roman"/>
                        <w:color w:val="4472C4" w:themeColor="accent1"/>
                        <w:sz w:val="22"/>
                      </w:rPr>
                      <w:t>1 (868) 362-0645</w:t>
                    </w:r>
                  </w:sdtContent>
                </w:sdt>
                <w:r w:rsidR="00D30BB1" w:rsidRPr="00372073">
                  <w:rPr>
                    <w:rFonts w:ascii="Times New Roman" w:hAnsi="Times New Roman" w:cs="Times New Roman"/>
                    <w:color w:val="4472C4" w:themeColor="accent1"/>
                    <w:sz w:val="22"/>
                  </w:rPr>
                  <w:t xml:space="preserve">  ▪  </w:t>
                </w:r>
                <w:r w:rsidR="00D30BB1" w:rsidRPr="00372073">
                  <w:rPr>
                    <w:rFonts w:ascii="Times New Roman" w:eastAsiaTheme="minorEastAsia" w:hAnsi="Times New Roman" w:cs="Times New Roman"/>
                    <w:color w:val="4472C4" w:themeColor="accent1"/>
                    <w:sz w:val="22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color w:val="4472C4" w:themeColor="accent1"/>
                      <w:sz w:val="22"/>
                    </w:rPr>
                    <w:alias w:val="E-mail Address"/>
                    <w:id w:val="-725216357"/>
                    <w:placeholder>
                      <w:docPart w:val="0A7DD9F379924EA2B14327C55AF14766"/>
                    </w:placeholder>
                    <w:dataBinding w:prefixMappings="xmlns:ns0='http://schemas.microsoft.com/office/2006/coverPageProps' " w:xpath="/ns0:CoverPageProperties[1]/ns0:CompanyEmail[1]" w:storeItemID="{55AF091B-3C7A-41E3-B477-F2FDAA23CFDA}"/>
                    <w:text/>
                  </w:sdtPr>
                  <w:sdtEndPr/>
                  <w:sdtContent>
                    <w:r w:rsidR="007D7EAF" w:rsidRPr="00372073">
                      <w:rPr>
                        <w:rFonts w:ascii="Times New Roman" w:hAnsi="Times New Roman" w:cs="Times New Roman"/>
                        <w:color w:val="4472C4" w:themeColor="accent1"/>
                        <w:sz w:val="22"/>
                      </w:rPr>
                      <w:t>crystle.forteau@ymail.com</w:t>
                    </w:r>
                  </w:sdtContent>
                </w:sdt>
                <w:r w:rsidR="007D7EAF" w:rsidRPr="00372073">
                  <w:rPr>
                    <w:rFonts w:ascii="Times New Roman" w:hAnsi="Times New Roman" w:cs="Times New Roman"/>
                    <w:color w:val="4472C4" w:themeColor="accent1"/>
                    <w:sz w:val="22"/>
                  </w:rPr>
                  <w:t xml:space="preserve">   </w:t>
                </w:r>
              </w:p>
            </w:tc>
            <w:tc>
              <w:tcPr>
                <w:tcW w:w="488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30D942C9" w14:textId="77777777" w:rsidR="004B3D36" w:rsidRPr="00372073" w:rsidRDefault="004B3D36">
                <w:pPr>
                  <w:pStyle w:val="NoSpacing"/>
                  <w:rPr>
                    <w:rFonts w:ascii="Times New Roman" w:hAnsi="Times New Roman" w:cs="Times New Roman"/>
                    <w:sz w:val="22"/>
                  </w:rPr>
                </w:pPr>
              </w:p>
            </w:tc>
          </w:tr>
        </w:tbl>
        <w:p w14:paraId="59C609A2" w14:textId="77777777" w:rsidR="004B3D36" w:rsidRPr="00372073" w:rsidRDefault="00E960A2">
          <w:pPr>
            <w:rPr>
              <w:rFonts w:ascii="Times New Roman" w:hAnsi="Times New Roman" w:cs="Times New Roman"/>
              <w:b/>
              <w:bCs/>
              <w:sz w:val="22"/>
            </w:rPr>
          </w:pPr>
        </w:p>
      </w:sdtContent>
    </w:sdt>
    <w:p w14:paraId="1D6C8131" w14:textId="77777777" w:rsidR="00B23641" w:rsidRPr="00372073" w:rsidRDefault="00B23641">
      <w:pPr>
        <w:pStyle w:val="SectionHeading"/>
        <w:rPr>
          <w:rFonts w:ascii="Times New Roman" w:hAnsi="Times New Roman" w:cs="Times New Roman"/>
          <w:sz w:val="22"/>
          <w:u w:val="single"/>
        </w:rPr>
      </w:pPr>
      <w:r w:rsidRPr="00372073">
        <w:rPr>
          <w:rFonts w:ascii="Times New Roman" w:hAnsi="Times New Roman" w:cs="Times New Roman"/>
          <w:u w:val="single"/>
        </w:rPr>
        <w:t>Personal</w:t>
      </w:r>
      <w:r w:rsidRPr="00372073">
        <w:rPr>
          <w:rFonts w:ascii="Times New Roman" w:hAnsi="Times New Roman" w:cs="Times New Roman"/>
          <w:sz w:val="22"/>
          <w:u w:val="single"/>
        </w:rPr>
        <w:t xml:space="preserve"> </w:t>
      </w:r>
      <w:r w:rsidRPr="00372073">
        <w:rPr>
          <w:rFonts w:ascii="Times New Roman" w:hAnsi="Times New Roman" w:cs="Times New Roman"/>
          <w:u w:val="single"/>
        </w:rPr>
        <w:t>Profile</w:t>
      </w:r>
    </w:p>
    <w:p w14:paraId="66A4F982" w14:textId="77777777" w:rsidR="00B23641" w:rsidRDefault="009C0153" w:rsidP="00B23641">
      <w:pPr>
        <w:pStyle w:val="SectionHeading"/>
        <w:spacing w:before="0"/>
        <w:rPr>
          <w:rFonts w:ascii="Times New Roman" w:hAnsi="Times New Roman" w:cs="Times New Roman"/>
          <w:b w:val="0"/>
          <w:sz w:val="22"/>
        </w:rPr>
      </w:pPr>
      <w:r w:rsidRPr="00372073">
        <w:rPr>
          <w:rFonts w:ascii="Times New Roman" w:hAnsi="Times New Roman" w:cs="Times New Roman"/>
          <w:b w:val="0"/>
          <w:sz w:val="22"/>
        </w:rPr>
        <w:t>A m</w:t>
      </w:r>
      <w:r w:rsidR="00B23641" w:rsidRPr="00372073">
        <w:rPr>
          <w:rFonts w:ascii="Times New Roman" w:hAnsi="Times New Roman" w:cs="Times New Roman"/>
          <w:b w:val="0"/>
          <w:sz w:val="22"/>
        </w:rPr>
        <w:t>otivated &amp; personable individual who desires to le</w:t>
      </w:r>
      <w:r w:rsidR="00CB4248" w:rsidRPr="00372073">
        <w:rPr>
          <w:rFonts w:ascii="Times New Roman" w:hAnsi="Times New Roman" w:cs="Times New Roman"/>
          <w:b w:val="0"/>
          <w:sz w:val="22"/>
        </w:rPr>
        <w:t>arn and take on new challenges. I am a</w:t>
      </w:r>
      <w:r w:rsidRPr="00372073">
        <w:rPr>
          <w:rFonts w:ascii="Times New Roman" w:hAnsi="Times New Roman" w:cs="Times New Roman"/>
          <w:b w:val="0"/>
          <w:sz w:val="22"/>
        </w:rPr>
        <w:t xml:space="preserve"> flexible and resourceful team player who enjoys building relationships with customers and colleagues. </w:t>
      </w:r>
      <w:r w:rsidR="00CB4248" w:rsidRPr="00372073">
        <w:rPr>
          <w:rFonts w:ascii="Times New Roman" w:hAnsi="Times New Roman" w:cs="Times New Roman"/>
          <w:b w:val="0"/>
          <w:sz w:val="22"/>
        </w:rPr>
        <w:t xml:space="preserve">I possess an </w:t>
      </w:r>
      <w:r w:rsidRPr="00372073">
        <w:rPr>
          <w:rFonts w:ascii="Times New Roman" w:hAnsi="Times New Roman" w:cs="Times New Roman"/>
          <w:b w:val="0"/>
          <w:sz w:val="22"/>
        </w:rPr>
        <w:t xml:space="preserve">enthusiastic knowledge hungry </w:t>
      </w:r>
      <w:r w:rsidR="00CB4248" w:rsidRPr="00372073">
        <w:rPr>
          <w:rFonts w:ascii="Times New Roman" w:hAnsi="Times New Roman" w:cs="Times New Roman"/>
          <w:b w:val="0"/>
          <w:sz w:val="22"/>
        </w:rPr>
        <w:t>attitude and am always</w:t>
      </w:r>
      <w:r w:rsidRPr="00372073">
        <w:rPr>
          <w:rFonts w:ascii="Times New Roman" w:hAnsi="Times New Roman" w:cs="Times New Roman"/>
          <w:b w:val="0"/>
          <w:sz w:val="22"/>
        </w:rPr>
        <w:t xml:space="preserve"> eager to meet new challenges and learn new concepts. </w:t>
      </w:r>
      <w:r w:rsidR="00B23641" w:rsidRPr="00372073">
        <w:rPr>
          <w:rFonts w:ascii="Times New Roman" w:hAnsi="Times New Roman" w:cs="Times New Roman"/>
          <w:b w:val="0"/>
          <w:sz w:val="22"/>
        </w:rPr>
        <w:t>Capable of working with minimum supervision.</w:t>
      </w:r>
    </w:p>
    <w:p w14:paraId="6204DFB8" w14:textId="77777777" w:rsidR="00372073" w:rsidRPr="00372073" w:rsidRDefault="00372073" w:rsidP="00372073"/>
    <w:p w14:paraId="70077A78" w14:textId="77777777" w:rsidR="004B3D36" w:rsidRPr="00372073" w:rsidRDefault="00D30BB1" w:rsidP="00910157">
      <w:pPr>
        <w:pStyle w:val="SectionHeading"/>
        <w:spacing w:after="120"/>
        <w:rPr>
          <w:rFonts w:ascii="Times New Roman" w:hAnsi="Times New Roman" w:cs="Times New Roman"/>
          <w:sz w:val="22"/>
          <w:u w:val="single"/>
        </w:rPr>
      </w:pPr>
      <w:r w:rsidRPr="00372073">
        <w:rPr>
          <w:rFonts w:ascii="Times New Roman" w:hAnsi="Times New Roman" w:cs="Times New Roman"/>
          <w:u w:val="single"/>
        </w:rPr>
        <w:t>E</w:t>
      </w:r>
      <w:r w:rsidR="00CB4248" w:rsidRPr="00372073">
        <w:rPr>
          <w:rFonts w:ascii="Times New Roman" w:hAnsi="Times New Roman" w:cs="Times New Roman"/>
          <w:u w:val="single"/>
        </w:rPr>
        <w:t>mployment</w:t>
      </w:r>
      <w:r w:rsidR="00CB4248" w:rsidRPr="00372073">
        <w:rPr>
          <w:rFonts w:ascii="Times New Roman" w:hAnsi="Times New Roman" w:cs="Times New Roman"/>
          <w:sz w:val="22"/>
          <w:u w:val="single"/>
        </w:rPr>
        <w:t xml:space="preserve"> </w:t>
      </w:r>
      <w:r w:rsidR="00CB4248" w:rsidRPr="00372073">
        <w:rPr>
          <w:rFonts w:ascii="Times New Roman" w:hAnsi="Times New Roman" w:cs="Times New Roman"/>
          <w:u w:val="single"/>
        </w:rPr>
        <w:t>History</w:t>
      </w:r>
    </w:p>
    <w:p w14:paraId="69F24B9F" w14:textId="77777777" w:rsidR="00CB4248" w:rsidRPr="00372073" w:rsidRDefault="00CB4248" w:rsidP="00CB4248">
      <w:pPr>
        <w:spacing w:after="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b/>
          <w:sz w:val="22"/>
        </w:rPr>
        <w:t xml:space="preserve">Usher </w:t>
      </w:r>
      <w:r w:rsidR="001E041E" w:rsidRPr="00372073">
        <w:rPr>
          <w:rFonts w:ascii="Times New Roman" w:hAnsi="Times New Roman" w:cs="Times New Roman"/>
          <w:b/>
          <w:sz w:val="22"/>
        </w:rPr>
        <w:t>(2015 to 2016)</w:t>
      </w:r>
    </w:p>
    <w:p w14:paraId="0F4C00AF" w14:textId="77777777" w:rsidR="004B3D36" w:rsidRPr="00372073" w:rsidRDefault="00CB4248" w:rsidP="00910157">
      <w:pPr>
        <w:spacing w:before="80" w:after="0" w:line="276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Dana Burke’s Ushering Service</w:t>
      </w:r>
    </w:p>
    <w:p w14:paraId="71C2FEF5" w14:textId="77777777" w:rsidR="00CB4248" w:rsidRPr="00372073" w:rsidRDefault="00CB4248" w:rsidP="00CB4248">
      <w:pPr>
        <w:spacing w:after="0" w:line="23" w:lineRule="atLeast"/>
        <w:ind w:left="360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 xml:space="preserve">- </w:t>
      </w:r>
      <w:r w:rsidR="00B35A87" w:rsidRPr="00372073">
        <w:rPr>
          <w:rFonts w:ascii="Times New Roman" w:hAnsi="Times New Roman" w:cs="Times New Roman"/>
          <w:sz w:val="22"/>
        </w:rPr>
        <w:t xml:space="preserve">ushered </w:t>
      </w:r>
      <w:r w:rsidRPr="00372073">
        <w:rPr>
          <w:rFonts w:ascii="Times New Roman" w:hAnsi="Times New Roman" w:cs="Times New Roman"/>
          <w:sz w:val="22"/>
        </w:rPr>
        <w:t>member</w:t>
      </w:r>
      <w:r w:rsidR="00B35A87" w:rsidRPr="00372073">
        <w:rPr>
          <w:rFonts w:ascii="Times New Roman" w:hAnsi="Times New Roman" w:cs="Times New Roman"/>
          <w:sz w:val="22"/>
        </w:rPr>
        <w:t>s</w:t>
      </w:r>
      <w:r w:rsidRPr="00372073">
        <w:rPr>
          <w:rFonts w:ascii="Times New Roman" w:hAnsi="Times New Roman" w:cs="Times New Roman"/>
          <w:sz w:val="22"/>
        </w:rPr>
        <w:t xml:space="preserve"> of the audience into the</w:t>
      </w:r>
      <w:r w:rsidR="00B35A87" w:rsidRPr="00372073">
        <w:rPr>
          <w:rFonts w:ascii="Times New Roman" w:hAnsi="Times New Roman" w:cs="Times New Roman"/>
          <w:sz w:val="22"/>
        </w:rPr>
        <w:t xml:space="preserve">ir </w:t>
      </w:r>
      <w:r w:rsidRPr="00372073">
        <w:rPr>
          <w:rFonts w:ascii="Times New Roman" w:hAnsi="Times New Roman" w:cs="Times New Roman"/>
          <w:sz w:val="22"/>
        </w:rPr>
        <w:t>seats.</w:t>
      </w:r>
    </w:p>
    <w:p w14:paraId="60BBDE7C" w14:textId="77777777" w:rsidR="00CB4248" w:rsidRPr="00372073" w:rsidRDefault="00CB4248" w:rsidP="00CB4248">
      <w:pPr>
        <w:spacing w:after="0" w:line="23" w:lineRule="atLeast"/>
        <w:ind w:left="360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 xml:space="preserve">- </w:t>
      </w:r>
      <w:r w:rsidR="00B35A87" w:rsidRPr="00372073">
        <w:rPr>
          <w:rFonts w:ascii="Times New Roman" w:hAnsi="Times New Roman" w:cs="Times New Roman"/>
          <w:sz w:val="22"/>
        </w:rPr>
        <w:t>worked at</w:t>
      </w:r>
      <w:r w:rsidR="00425D2F" w:rsidRPr="00372073">
        <w:rPr>
          <w:rFonts w:ascii="Times New Roman" w:hAnsi="Times New Roman" w:cs="Times New Roman"/>
          <w:sz w:val="22"/>
        </w:rPr>
        <w:t xml:space="preserve"> a </w:t>
      </w:r>
      <w:r w:rsidRPr="00372073">
        <w:rPr>
          <w:rFonts w:ascii="Times New Roman" w:hAnsi="Times New Roman" w:cs="Times New Roman"/>
          <w:sz w:val="22"/>
        </w:rPr>
        <w:t xml:space="preserve">box office, selling tickets and </w:t>
      </w:r>
      <w:r w:rsidR="00B35A87" w:rsidRPr="00372073">
        <w:rPr>
          <w:rFonts w:ascii="Times New Roman" w:hAnsi="Times New Roman" w:cs="Times New Roman"/>
          <w:sz w:val="22"/>
        </w:rPr>
        <w:t>did receptionist duties</w:t>
      </w:r>
    </w:p>
    <w:p w14:paraId="22532107" w14:textId="77777777" w:rsidR="00CB4248" w:rsidRPr="00372073" w:rsidRDefault="00CB4248" w:rsidP="00CB4248">
      <w:pPr>
        <w:spacing w:after="0" w:line="23" w:lineRule="atLeast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 xml:space="preserve">       - </w:t>
      </w:r>
      <w:r w:rsidR="00B35A87" w:rsidRPr="00372073">
        <w:rPr>
          <w:rFonts w:ascii="Times New Roman" w:hAnsi="Times New Roman" w:cs="Times New Roman"/>
          <w:sz w:val="22"/>
        </w:rPr>
        <w:t>responded to</w:t>
      </w:r>
      <w:r w:rsidRPr="00372073">
        <w:rPr>
          <w:rFonts w:ascii="Times New Roman" w:hAnsi="Times New Roman" w:cs="Times New Roman"/>
          <w:sz w:val="22"/>
        </w:rPr>
        <w:t xml:space="preserve"> all customer queries and problems </w:t>
      </w:r>
    </w:p>
    <w:p w14:paraId="6A26C52F" w14:textId="77777777" w:rsidR="00CB4248" w:rsidRPr="00372073" w:rsidRDefault="00CB4248" w:rsidP="00CB4248">
      <w:pPr>
        <w:pStyle w:val="NoSpacing"/>
        <w:tabs>
          <w:tab w:val="left" w:pos="930"/>
        </w:tabs>
        <w:rPr>
          <w:rFonts w:ascii="Times New Roman" w:eastAsiaTheme="majorEastAsia" w:hAnsi="Times New Roman" w:cs="Times New Roman"/>
          <w:spacing w:val="24"/>
          <w:sz w:val="22"/>
        </w:rPr>
      </w:pPr>
      <w:r w:rsidRPr="00372073">
        <w:rPr>
          <w:rFonts w:ascii="Times New Roman" w:eastAsiaTheme="majorEastAsia" w:hAnsi="Times New Roman" w:cs="Times New Roman"/>
          <w:spacing w:val="24"/>
          <w:sz w:val="22"/>
        </w:rPr>
        <w:tab/>
      </w:r>
    </w:p>
    <w:p w14:paraId="6C678C64" w14:textId="77777777" w:rsidR="00CB4248" w:rsidRPr="00372073" w:rsidRDefault="00CB4248" w:rsidP="00B35A87">
      <w:pPr>
        <w:spacing w:after="0" w:line="240" w:lineRule="auto"/>
        <w:rPr>
          <w:rFonts w:ascii="Times New Roman" w:hAnsi="Times New Roman" w:cs="Times New Roman"/>
          <w:b/>
          <w:sz w:val="22"/>
        </w:rPr>
      </w:pPr>
      <w:r w:rsidRPr="00372073">
        <w:rPr>
          <w:rFonts w:ascii="Times New Roman" w:hAnsi="Times New Roman" w:cs="Times New Roman"/>
          <w:b/>
          <w:sz w:val="22"/>
        </w:rPr>
        <w:t>Nail Technician/Owner</w:t>
      </w:r>
      <w:r w:rsidR="00B35A87" w:rsidRPr="00372073">
        <w:rPr>
          <w:rFonts w:ascii="Times New Roman" w:hAnsi="Times New Roman" w:cs="Times New Roman"/>
          <w:b/>
          <w:sz w:val="22"/>
        </w:rPr>
        <w:t xml:space="preserve"> </w:t>
      </w:r>
      <w:r w:rsidR="00577150" w:rsidRPr="00372073">
        <w:rPr>
          <w:rFonts w:ascii="Times New Roman" w:hAnsi="Times New Roman" w:cs="Times New Roman"/>
          <w:b/>
          <w:sz w:val="22"/>
        </w:rPr>
        <w:t>(2013</w:t>
      </w:r>
      <w:r w:rsidR="00B35A87" w:rsidRPr="00372073">
        <w:rPr>
          <w:rFonts w:ascii="Times New Roman" w:hAnsi="Times New Roman" w:cs="Times New Roman"/>
          <w:b/>
          <w:sz w:val="22"/>
        </w:rPr>
        <w:t xml:space="preserve"> to present)</w:t>
      </w:r>
    </w:p>
    <w:p w14:paraId="5B81BCE1" w14:textId="77777777" w:rsidR="00CB4248" w:rsidRPr="00372073" w:rsidRDefault="00CB4248" w:rsidP="00910157">
      <w:pPr>
        <w:spacing w:before="80" w:after="0" w:line="276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The Sole Shop</w:t>
      </w:r>
    </w:p>
    <w:p w14:paraId="1B37FAF4" w14:textId="77777777" w:rsidR="00B35A87" w:rsidRPr="00372073" w:rsidRDefault="00425D2F" w:rsidP="00B35A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>Doing Pedicure</w:t>
      </w:r>
      <w:r w:rsidR="00B35A87" w:rsidRPr="00372073">
        <w:rPr>
          <w:rFonts w:ascii="Times New Roman" w:hAnsi="Times New Roman" w:cs="Times New Roman"/>
          <w:color w:val="auto"/>
          <w:sz w:val="22"/>
        </w:rPr>
        <w:t xml:space="preserve"> and Manicure services for clients (including nail designs)</w:t>
      </w:r>
    </w:p>
    <w:p w14:paraId="4DA315BE" w14:textId="77777777" w:rsidR="00B35A87" w:rsidRPr="00372073" w:rsidRDefault="00B35A87" w:rsidP="00B35A8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color w:val="auto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 xml:space="preserve">Receptionist duties </w:t>
      </w:r>
    </w:p>
    <w:p w14:paraId="0485EF39" w14:textId="77777777" w:rsidR="00CB4248" w:rsidRPr="00372073" w:rsidRDefault="00B35A87" w:rsidP="00CB4248">
      <w:pPr>
        <w:pStyle w:val="ListParagraph"/>
        <w:numPr>
          <w:ilvl w:val="0"/>
          <w:numId w:val="8"/>
        </w:numPr>
        <w:spacing w:after="0"/>
        <w:rPr>
          <w:rFonts w:ascii="Times New Roman" w:eastAsiaTheme="majorEastAsia" w:hAnsi="Times New Roman" w:cs="Times New Roman"/>
          <w:color w:val="auto"/>
          <w:spacing w:val="24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>Controlling the finances (budgeting, purchasing)</w:t>
      </w:r>
    </w:p>
    <w:p w14:paraId="2136FEFA" w14:textId="77777777" w:rsidR="00372073" w:rsidRPr="00372073" w:rsidRDefault="00372073" w:rsidP="00372073">
      <w:pPr>
        <w:pStyle w:val="ListParagraph"/>
        <w:spacing w:after="0"/>
        <w:ind w:firstLine="0"/>
        <w:rPr>
          <w:rFonts w:ascii="Times New Roman" w:eastAsiaTheme="majorEastAsia" w:hAnsi="Times New Roman" w:cs="Times New Roman"/>
          <w:color w:val="auto"/>
          <w:spacing w:val="24"/>
          <w:sz w:val="22"/>
        </w:rPr>
      </w:pPr>
    </w:p>
    <w:p w14:paraId="55E0892C" w14:textId="77777777" w:rsidR="00CB4248" w:rsidRPr="00372073" w:rsidRDefault="00CB4248" w:rsidP="00CB4248">
      <w:pPr>
        <w:pStyle w:val="NoSpacing"/>
        <w:rPr>
          <w:rFonts w:ascii="Times New Roman" w:hAnsi="Times New Roman" w:cs="Times New Roman"/>
          <w:sz w:val="22"/>
        </w:rPr>
      </w:pPr>
    </w:p>
    <w:p w14:paraId="21FB3A59" w14:textId="77777777" w:rsidR="009D44C9" w:rsidRPr="00372073" w:rsidRDefault="00D30BB1" w:rsidP="00910157">
      <w:pPr>
        <w:pStyle w:val="SectionHeading"/>
        <w:rPr>
          <w:rFonts w:ascii="Times New Roman" w:hAnsi="Times New Roman" w:cs="Times New Roman"/>
          <w:color w:val="auto"/>
          <w:sz w:val="22"/>
          <w:u w:val="single"/>
        </w:rPr>
      </w:pPr>
      <w:r w:rsidRPr="00372073">
        <w:rPr>
          <w:rFonts w:ascii="Times New Roman" w:hAnsi="Times New Roman" w:cs="Times New Roman"/>
          <w:color w:val="auto"/>
          <w:u w:val="single"/>
        </w:rPr>
        <w:t>Skills</w:t>
      </w:r>
    </w:p>
    <w:p w14:paraId="3DFA283F" w14:textId="77777777" w:rsidR="00910157" w:rsidRPr="00372073" w:rsidRDefault="00910157" w:rsidP="00910157">
      <w:pPr>
        <w:spacing w:after="0" w:line="276" w:lineRule="auto"/>
        <w:rPr>
          <w:rFonts w:ascii="Times New Roman" w:hAnsi="Times New Roman" w:cs="Times New Roman"/>
          <w:sz w:val="22"/>
        </w:rPr>
        <w:sectPr w:rsidR="00910157" w:rsidRPr="00372073">
          <w:footerReference w:type="default" r:id="rId11"/>
          <w:headerReference w:type="first" r:id="rId12"/>
          <w:type w:val="continuous"/>
          <w:pgSz w:w="12240" w:h="15840"/>
          <w:pgMar w:top="1080" w:right="1080" w:bottom="1080" w:left="1080" w:header="720" w:footer="720" w:gutter="0"/>
          <w:cols w:space="720"/>
          <w:titlePg/>
          <w:docGrid w:linePitch="360"/>
        </w:sectPr>
      </w:pPr>
    </w:p>
    <w:p w14:paraId="40E6D067" w14:textId="77777777" w:rsidR="00910157" w:rsidRPr="00372073" w:rsidRDefault="00910157" w:rsidP="0091015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auto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>Scheduling</w:t>
      </w:r>
    </w:p>
    <w:p w14:paraId="71D5DF40" w14:textId="77777777" w:rsidR="00910157" w:rsidRPr="00372073" w:rsidRDefault="00910157" w:rsidP="0091015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auto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 xml:space="preserve">Internet Research </w:t>
      </w:r>
    </w:p>
    <w:p w14:paraId="34E2804E" w14:textId="77777777" w:rsidR="00910157" w:rsidRPr="00372073" w:rsidRDefault="00910157" w:rsidP="0091015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auto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>Telephone etiquette</w:t>
      </w:r>
    </w:p>
    <w:p w14:paraId="7060F318" w14:textId="77777777" w:rsidR="00910157" w:rsidRPr="00372073" w:rsidRDefault="00910157" w:rsidP="0091015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auto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>MS Excel, Word, Outlook</w:t>
      </w:r>
    </w:p>
    <w:p w14:paraId="525AD9DA" w14:textId="77777777" w:rsidR="00910157" w:rsidRPr="00372073" w:rsidRDefault="00910157" w:rsidP="0091015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auto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>Customer Service</w:t>
      </w:r>
    </w:p>
    <w:p w14:paraId="02645D09" w14:textId="77777777" w:rsidR="00910157" w:rsidRPr="00372073" w:rsidRDefault="00910157" w:rsidP="0091015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auto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>Typing</w:t>
      </w:r>
    </w:p>
    <w:p w14:paraId="5F51D7C4" w14:textId="77777777" w:rsidR="00910157" w:rsidRPr="00372073" w:rsidRDefault="00910157" w:rsidP="00910157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  <w:color w:val="auto"/>
          <w:sz w:val="22"/>
        </w:rPr>
      </w:pPr>
      <w:r w:rsidRPr="00372073">
        <w:rPr>
          <w:rFonts w:ascii="Times New Roman" w:hAnsi="Times New Roman" w:cs="Times New Roman"/>
          <w:color w:val="auto"/>
          <w:sz w:val="22"/>
        </w:rPr>
        <w:t>Inventory Management</w:t>
      </w:r>
    </w:p>
    <w:p w14:paraId="61CF6E91" w14:textId="77777777" w:rsidR="00910157" w:rsidRPr="00372073" w:rsidRDefault="00910157" w:rsidP="00910157">
      <w:pPr>
        <w:spacing w:line="264" w:lineRule="auto"/>
        <w:contextualSpacing/>
        <w:rPr>
          <w:rFonts w:ascii="Times New Roman" w:hAnsi="Times New Roman" w:cs="Times New Roman"/>
          <w:color w:val="323E4F" w:themeColor="text2" w:themeShade="BF"/>
          <w:sz w:val="22"/>
        </w:rPr>
        <w:sectPr w:rsidR="00910157" w:rsidRPr="00372073" w:rsidSect="00910157">
          <w:type w:val="continuous"/>
          <w:pgSz w:w="12240" w:h="15840"/>
          <w:pgMar w:top="1080" w:right="1080" w:bottom="1080" w:left="1080" w:header="720" w:footer="720" w:gutter="0"/>
          <w:cols w:num="2" w:space="234"/>
          <w:titlePg/>
          <w:docGrid w:linePitch="360"/>
        </w:sectPr>
      </w:pPr>
    </w:p>
    <w:p w14:paraId="6DD1A4E3" w14:textId="77777777" w:rsidR="004B3D36" w:rsidRDefault="004B3D36" w:rsidP="00910157">
      <w:pPr>
        <w:spacing w:line="264" w:lineRule="auto"/>
        <w:contextualSpacing/>
        <w:rPr>
          <w:rFonts w:ascii="Times New Roman" w:hAnsi="Times New Roman" w:cs="Times New Roman"/>
          <w:color w:val="323E4F" w:themeColor="text2" w:themeShade="BF"/>
          <w:sz w:val="22"/>
        </w:rPr>
      </w:pPr>
    </w:p>
    <w:p w14:paraId="1EAF8E1B" w14:textId="77777777" w:rsidR="00372073" w:rsidRPr="00372073" w:rsidRDefault="00372073" w:rsidP="00910157">
      <w:pPr>
        <w:spacing w:line="264" w:lineRule="auto"/>
        <w:contextualSpacing/>
        <w:rPr>
          <w:rFonts w:ascii="Times New Roman" w:hAnsi="Times New Roman" w:cs="Times New Roman"/>
          <w:color w:val="323E4F" w:themeColor="text2" w:themeShade="BF"/>
          <w:sz w:val="22"/>
        </w:rPr>
      </w:pPr>
    </w:p>
    <w:p w14:paraId="4FEB5C2D" w14:textId="77777777" w:rsidR="004B3D36" w:rsidRPr="00372073" w:rsidRDefault="00D30BB1" w:rsidP="00910157">
      <w:pPr>
        <w:pStyle w:val="SectionHeading"/>
        <w:spacing w:before="120" w:after="120"/>
        <w:rPr>
          <w:rFonts w:ascii="Times New Roman" w:hAnsi="Times New Roman" w:cs="Times New Roman"/>
          <w:sz w:val="22"/>
          <w:u w:val="single"/>
        </w:rPr>
      </w:pPr>
      <w:r w:rsidRPr="00372073">
        <w:rPr>
          <w:rFonts w:ascii="Times New Roman" w:hAnsi="Times New Roman" w:cs="Times New Roman"/>
          <w:u w:val="single"/>
        </w:rPr>
        <w:t>Education</w:t>
      </w:r>
    </w:p>
    <w:p w14:paraId="133C174C" w14:textId="77777777" w:rsidR="009D44C9" w:rsidRPr="00372073" w:rsidRDefault="009D44C9" w:rsidP="009D44C9">
      <w:pPr>
        <w:spacing w:after="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b/>
          <w:sz w:val="22"/>
        </w:rPr>
        <w:t>CXC General Proficiency</w:t>
      </w:r>
      <w:r w:rsidR="00A16A56" w:rsidRPr="00372073">
        <w:rPr>
          <w:rFonts w:ascii="Times New Roman" w:hAnsi="Times New Roman" w:cs="Times New Roman"/>
          <w:b/>
          <w:sz w:val="22"/>
        </w:rPr>
        <w:t xml:space="preserve"> (2013)</w:t>
      </w:r>
    </w:p>
    <w:p w14:paraId="03567623" w14:textId="77777777" w:rsidR="009D44C9" w:rsidRPr="00372073" w:rsidRDefault="009D44C9" w:rsidP="009D44C9">
      <w:pPr>
        <w:spacing w:after="12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Vessigny (Antilles) Government Secondary.</w:t>
      </w:r>
    </w:p>
    <w:p w14:paraId="26FEC0AF" w14:textId="77777777" w:rsidR="009D44C9" w:rsidRPr="00372073" w:rsidRDefault="009D44C9" w:rsidP="009D44C9">
      <w:pPr>
        <w:spacing w:after="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Mathematics</w:t>
      </w:r>
    </w:p>
    <w:p w14:paraId="1632B43F" w14:textId="77777777" w:rsidR="009D44C9" w:rsidRPr="00372073" w:rsidRDefault="009D44C9" w:rsidP="009D44C9">
      <w:pPr>
        <w:spacing w:after="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English A</w:t>
      </w:r>
    </w:p>
    <w:p w14:paraId="323990FB" w14:textId="77777777" w:rsidR="009D44C9" w:rsidRPr="00372073" w:rsidRDefault="009D44C9" w:rsidP="009D44C9">
      <w:pPr>
        <w:spacing w:after="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Theatre Arts</w:t>
      </w:r>
      <w:r w:rsidRPr="00372073">
        <w:rPr>
          <w:rFonts w:ascii="Times New Roman" w:hAnsi="Times New Roman" w:cs="Times New Roman"/>
          <w:sz w:val="22"/>
        </w:rPr>
        <w:br/>
        <w:t>Principles of Business</w:t>
      </w:r>
    </w:p>
    <w:p w14:paraId="657BBA95" w14:textId="77777777" w:rsidR="009D44C9" w:rsidRPr="00372073" w:rsidRDefault="009D44C9" w:rsidP="009D44C9">
      <w:pPr>
        <w:spacing w:after="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Principles of Accounts</w:t>
      </w:r>
    </w:p>
    <w:p w14:paraId="56B1D852" w14:textId="77777777" w:rsidR="009D44C9" w:rsidRDefault="009D44C9" w:rsidP="009D44C9">
      <w:pPr>
        <w:spacing w:after="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Electronic Document Preparation &amp; Management</w:t>
      </w:r>
    </w:p>
    <w:p w14:paraId="7FC494BB" w14:textId="77777777" w:rsidR="00372073" w:rsidRDefault="00372073" w:rsidP="009D44C9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338ACD0F" w14:textId="77777777" w:rsidR="00372073" w:rsidRPr="00372073" w:rsidRDefault="00372073" w:rsidP="009D44C9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EE98D7E" w14:textId="77777777" w:rsidR="007D0C71" w:rsidRPr="00372073" w:rsidRDefault="0094303F" w:rsidP="00E86B17">
      <w:pPr>
        <w:pStyle w:val="SectionHeading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Foundation in</w:t>
      </w:r>
      <w:r w:rsidR="007D0C71" w:rsidRPr="00372073">
        <w:rPr>
          <w:rFonts w:ascii="Times New Roman" w:hAnsi="Times New Roman" w:cs="Times New Roman"/>
          <w:sz w:val="22"/>
        </w:rPr>
        <w:t xml:space="preserve"> </w:t>
      </w:r>
      <w:r w:rsidR="003A6124" w:rsidRPr="00372073">
        <w:rPr>
          <w:rFonts w:ascii="Times New Roman" w:hAnsi="Times New Roman" w:cs="Times New Roman"/>
          <w:sz w:val="22"/>
        </w:rPr>
        <w:t>Accountancy</w:t>
      </w:r>
      <w:r w:rsidR="001E02B2" w:rsidRPr="00372073">
        <w:rPr>
          <w:rFonts w:ascii="Times New Roman" w:hAnsi="Times New Roman" w:cs="Times New Roman"/>
          <w:sz w:val="22"/>
        </w:rPr>
        <w:t xml:space="preserve"> </w:t>
      </w:r>
      <w:r w:rsidR="00BC21DB" w:rsidRPr="00372073">
        <w:rPr>
          <w:rFonts w:ascii="Times New Roman" w:hAnsi="Times New Roman" w:cs="Times New Roman"/>
          <w:sz w:val="22"/>
        </w:rPr>
        <w:t>(FIA)</w:t>
      </w:r>
    </w:p>
    <w:p w14:paraId="10E5FAD6" w14:textId="77777777" w:rsidR="003A6124" w:rsidRPr="00372073" w:rsidRDefault="00564A77" w:rsidP="00425D2F">
      <w:pPr>
        <w:spacing w:after="0" w:line="240" w:lineRule="auto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372073">
        <w:rPr>
          <w:rFonts w:ascii="Times New Roman" w:eastAsia="Times New Roman" w:hAnsi="Times New Roman" w:cs="Times New Roman"/>
          <w:sz w:val="22"/>
          <w:shd w:val="clear" w:color="auto" w:fill="FFFFFF"/>
        </w:rPr>
        <w:lastRenderedPageBreak/>
        <w:t>Recording Financial Transactions</w:t>
      </w:r>
      <w:r w:rsidR="0086293E" w:rsidRPr="00372073">
        <w:rPr>
          <w:rFonts w:ascii="Times New Roman" w:eastAsia="Times New Roman" w:hAnsi="Times New Roman" w:cs="Times New Roman"/>
          <w:sz w:val="22"/>
          <w:shd w:val="clear" w:color="auto" w:fill="FFFFFF"/>
        </w:rPr>
        <w:t xml:space="preserve"> (FA1)</w:t>
      </w:r>
    </w:p>
    <w:p w14:paraId="61D4921F" w14:textId="77777777" w:rsidR="000028FD" w:rsidRPr="00372073" w:rsidRDefault="000028FD" w:rsidP="00425D2F">
      <w:pPr>
        <w:spacing w:after="0" w:line="240" w:lineRule="auto"/>
        <w:rPr>
          <w:rFonts w:ascii="Times New Roman" w:eastAsia="Times New Roman" w:hAnsi="Times New Roman" w:cs="Times New Roman"/>
          <w:sz w:val="22"/>
          <w:shd w:val="clear" w:color="auto" w:fill="FFFFFF"/>
        </w:rPr>
      </w:pPr>
      <w:r w:rsidRPr="00372073">
        <w:rPr>
          <w:rFonts w:ascii="Times New Roman" w:eastAsia="Times New Roman" w:hAnsi="Times New Roman" w:cs="Times New Roman"/>
          <w:sz w:val="22"/>
          <w:shd w:val="clear" w:color="auto" w:fill="FFFFFF"/>
        </w:rPr>
        <w:t>Management Information (MA1)</w:t>
      </w:r>
    </w:p>
    <w:p w14:paraId="32F699D0" w14:textId="77777777" w:rsidR="0086293E" w:rsidRPr="00372073" w:rsidRDefault="0086293E" w:rsidP="009D44C9">
      <w:pPr>
        <w:rPr>
          <w:rFonts w:ascii="Times New Roman" w:hAnsi="Times New Roman" w:cs="Times New Roman"/>
          <w:sz w:val="22"/>
        </w:rPr>
      </w:pPr>
    </w:p>
    <w:p w14:paraId="39777F47" w14:textId="77777777" w:rsidR="00425D2F" w:rsidRPr="00372073" w:rsidRDefault="00425D2F" w:rsidP="00425D2F">
      <w:pPr>
        <w:pStyle w:val="SectionHeading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Microsoft Office Specialist (2016)</w:t>
      </w:r>
    </w:p>
    <w:p w14:paraId="385AA1E8" w14:textId="77777777" w:rsidR="00372073" w:rsidRPr="00372073" w:rsidRDefault="00425D2F" w:rsidP="00372073">
      <w:pPr>
        <w:spacing w:after="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Office Excel</w:t>
      </w:r>
      <w:r w:rsidR="00372073" w:rsidRPr="00372073">
        <w:rPr>
          <w:rFonts w:ascii="Times New Roman" w:hAnsi="Times New Roman" w:cs="Times New Roman"/>
          <w:sz w:val="22"/>
        </w:rPr>
        <w:t>® 2013</w:t>
      </w:r>
    </w:p>
    <w:p w14:paraId="08021654" w14:textId="77777777" w:rsidR="00372073" w:rsidRPr="00372073" w:rsidRDefault="00372073" w:rsidP="00372073">
      <w:pPr>
        <w:spacing w:after="0" w:line="240" w:lineRule="auto"/>
        <w:rPr>
          <w:rFonts w:ascii="Times New Roman" w:hAnsi="Times New Roman" w:cs="Times New Roman"/>
          <w:sz w:val="22"/>
        </w:rPr>
      </w:pPr>
      <w:r w:rsidRPr="00372073">
        <w:rPr>
          <w:rFonts w:ascii="Times New Roman" w:hAnsi="Times New Roman" w:cs="Times New Roman"/>
          <w:sz w:val="22"/>
        </w:rPr>
        <w:t>Office Word 2013</w:t>
      </w:r>
    </w:p>
    <w:sectPr w:rsidR="00372073" w:rsidRPr="00372073">
      <w:type w:val="continuous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D386FA" w14:textId="77777777" w:rsidR="00E960A2" w:rsidRDefault="00E960A2">
      <w:pPr>
        <w:spacing w:after="0" w:line="240" w:lineRule="auto"/>
      </w:pPr>
      <w:r>
        <w:separator/>
      </w:r>
    </w:p>
  </w:endnote>
  <w:endnote w:type="continuationSeparator" w:id="0">
    <w:p w14:paraId="451596A2" w14:textId="77777777" w:rsidR="00E960A2" w:rsidRDefault="00E96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6A299" w14:textId="77777777" w:rsidR="004B3D36" w:rsidRDefault="00D30BB1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51B28BDE" wp14:editId="49ACB61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0F81D4" w14:textId="77777777" w:rsidR="004B3D36" w:rsidRDefault="004B3D3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5E20C2C2" id="Bkgd: 1" o:spid="_x0000_s1026" style="position:absolute;margin-left:0;margin-top:0;width:588.75pt;height:763.5pt;z-index:-251657728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" fillcolor="white [2993]" stroked="f" strokeweight="1pt">
              <v:fill color2="#a0a0a0 [2017]" rotate="t" colors="0 white;.5 #fbfbfb;1 #d0d0d0" focus="100%" type="gradient">
                <o:fill v:ext="view" type="gradientUnscaled"/>
              </v:fill>
              <v:stroke joinstyle="miter"/>
              <v:textbox inset="2.53903mm,1.2695mm,2.53903mm,1.2695mm">
                <w:txbxContent>
                  <w:p w:rsidR="004B3D36" w:rsidRDefault="004B3D3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01D16BAB" wp14:editId="5A1C292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355546" w14:textId="77777777" w:rsidR="004B3D36" w:rsidRDefault="004B3D3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07090635" id="Bkgd: 2" o:spid="_x0000_s1027" style="position:absolute;margin-left:0;margin-top:0;width:507.8pt;height:673.9pt;z-index:-25165465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" stroked="f" strokeweight="1pt">
              <v:fill opacity="54484f"/>
              <v:textbox inset="2.53903mm,1.2695mm,2.53903mm,1.2695mm">
                <w:txbxContent>
                  <w:p w:rsidR="004B3D36" w:rsidRDefault="004B3D3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0563B98E" wp14:editId="5DD234C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6EEF02" w14:textId="77777777" w:rsidR="004B3D36" w:rsidRDefault="004B3D3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2905FE51" id="Bkgd: 3" o:spid="_x0000_s1028" style="position:absolute;margin-left:0;margin-top:0;width:488.1pt;height:9in;z-index:-251651584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4B3D36" w:rsidRDefault="004B3D3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643FBF56" wp14:editId="7C9C288B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9372600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6F8056D" w14:textId="00B2405A" w:rsidR="004B3D36" w:rsidRDefault="00E960A2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placeholder>
                                <w:docPart w:val="1CFF1CDD478340FCA61F8EA66EB83442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10157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  <w:lang w:val="en-TT"/>
                                </w:rPr>
                                <w:t>crystle Forteau</w:t>
                              </w:r>
                            </w:sdtContent>
                          </w:sdt>
                          <w:r w:rsidR="00D30BB1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D30BB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D30BB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D30BB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D30BB1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292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D30BB1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3FBF56" id="Date" o:spid="_x0000_s1029" style="position:absolute;margin-left:0;margin-top:0;width:482.5pt;height:19.4pt;z-index:251667968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" filled="f" stroked="f" strokeweight="1pt">
              <v:textbox inset="0,0,0,0">
                <w:txbxContent>
                  <w:p w14:paraId="76F8056D" w14:textId="00B2405A" w:rsidR="004B3D36" w:rsidRDefault="00E960A2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placeholder>
                          <w:docPart w:val="1CFF1CDD478340FCA61F8EA66EB83442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910157">
                          <w:rPr>
                            <w:color w:val="A6A6A6" w:themeColor="background1" w:themeShade="A6"/>
                            <w:sz w:val="18"/>
                            <w:szCs w:val="18"/>
                            <w:lang w:val="en-TT"/>
                          </w:rPr>
                          <w:t>crystle Forteau</w:t>
                        </w:r>
                      </w:sdtContent>
                    </w:sdt>
                    <w:r w:rsidR="00D30BB1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D30BB1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D30BB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D30BB1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D30BB1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FF292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D30BB1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A73D2" w14:textId="77777777" w:rsidR="00E960A2" w:rsidRDefault="00E960A2">
      <w:pPr>
        <w:spacing w:after="0" w:line="240" w:lineRule="auto"/>
      </w:pPr>
      <w:r>
        <w:separator/>
      </w:r>
    </w:p>
  </w:footnote>
  <w:footnote w:type="continuationSeparator" w:id="0">
    <w:p w14:paraId="2C0C9664" w14:textId="77777777" w:rsidR="00E960A2" w:rsidRDefault="00E96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857DE9" w14:textId="77777777" w:rsidR="004B3D36" w:rsidRDefault="00D30B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1" locked="0" layoutInCell="1" allowOverlap="1" wp14:anchorId="0DCC68B1" wp14:editId="75D8FC1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Rounded 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DBA954C" id="Rounded Rectangle 17" o:spid="_x0000_s1026" style="position:absolute;margin-left:0;margin-top:0;width:588.75pt;height:763.5pt;z-index:-251666944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" fillcolor="white [2993]" stroked="f" strokeweight="1pt">
              <v:fill color2="#a0a0a0 [2017]" rotate="t" colors="0 white;.5 #fbfbfb;1 #d0d0d0" focus="100%" type="gradient">
                <o:fill v:ext="view" type="gradientUnscaled"/>
              </v:fill>
              <v:stroke joinstyle="miter"/>
              <v:textbox inset="0,0,0,0"/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204B8ACC" wp14:editId="0D186D95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3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7D5B3FC" id="Rectangle 19" o:spid="_x0000_s1026" style="position:absolute;margin-left:0;margin-top:0;width:546.85pt;height:711.35pt;z-index:-25166387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" stroked="f" strokeweight="1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1" locked="0" layoutInCell="1" allowOverlap="1" wp14:anchorId="7D30ACD1" wp14:editId="4F62B6E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4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w14:anchorId="30015EAF" id="Rectangle 21" o:spid="_x0000_s1026" style="position:absolute;margin-left:0;margin-top:0;width:529.7pt;height:689.45pt;z-index:-251660800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524"/>
    <w:multiLevelType w:val="hybridMultilevel"/>
    <w:tmpl w:val="20D28FC2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723745"/>
    <w:multiLevelType w:val="hybridMultilevel"/>
    <w:tmpl w:val="A45A7B0C"/>
    <w:lvl w:ilvl="0" w:tplc="60B0DB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7644B2"/>
    <w:multiLevelType w:val="multilevel"/>
    <w:tmpl w:val="2826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1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7D9"/>
    <w:rsid w:val="000028FD"/>
    <w:rsid w:val="00123BC8"/>
    <w:rsid w:val="001E02B2"/>
    <w:rsid w:val="001E041E"/>
    <w:rsid w:val="00372073"/>
    <w:rsid w:val="003A6124"/>
    <w:rsid w:val="00425D2F"/>
    <w:rsid w:val="00451133"/>
    <w:rsid w:val="004B3D36"/>
    <w:rsid w:val="00564A77"/>
    <w:rsid w:val="00577150"/>
    <w:rsid w:val="0063598A"/>
    <w:rsid w:val="007D0C71"/>
    <w:rsid w:val="007D7EAF"/>
    <w:rsid w:val="0086293E"/>
    <w:rsid w:val="00910157"/>
    <w:rsid w:val="0094303F"/>
    <w:rsid w:val="009C0153"/>
    <w:rsid w:val="009D44C9"/>
    <w:rsid w:val="00A16A56"/>
    <w:rsid w:val="00B23641"/>
    <w:rsid w:val="00B35A87"/>
    <w:rsid w:val="00B80EB7"/>
    <w:rsid w:val="00BC21DB"/>
    <w:rsid w:val="00CB4248"/>
    <w:rsid w:val="00CC27D9"/>
    <w:rsid w:val="00D30BB1"/>
    <w:rsid w:val="00E35A4C"/>
    <w:rsid w:val="00E40AEA"/>
    <w:rsid w:val="00E86B17"/>
    <w:rsid w:val="00E90A44"/>
    <w:rsid w:val="00E960A2"/>
    <w:rsid w:val="00FD0588"/>
    <w:rsid w:val="00FF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886521"/>
  <w15:docId w15:val="{1CF260F8-521E-1848-8FE2-41C82596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4472C4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2F5496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864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864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323E4F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4472C4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2F5496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323E4F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323E4F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44546A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44546A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4472C4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4472C4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2F5496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4472C4" w:themeColor="accent1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header" Target="header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footer" Target="footer1.xml" /><Relationship Id="rId5" Type="http://schemas.openxmlformats.org/officeDocument/2006/relationships/numbering" Target="numbering.xml" /><Relationship Id="rId15" Type="http://schemas.openxmlformats.org/officeDocument/2006/relationships/theme" Target="theme/theme1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Relationship Id="rId14" Type="http://schemas.openxmlformats.org/officeDocument/2006/relationships/glossaryDocument" Target="glossary/document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ApothecaryResume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51FD5A889224CF8B0C224D50A490F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37B207-A40C-48A0-875C-42C2164BC34F}"/>
      </w:docPartPr>
      <w:docPartBody>
        <w:p w:rsidR="00816F98" w:rsidRDefault="00E16B53">
          <w:pPr>
            <w:pStyle w:val="451FD5A889224CF8B0C224D50A490FC4"/>
          </w:pPr>
          <w:r>
            <w:t>Choose a building block.</w:t>
          </w:r>
        </w:p>
      </w:docPartBody>
    </w:docPart>
    <w:docPart>
      <w:docPartPr>
        <w:name w:val="2D9890391A154F8996A909F9EFBA5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5B916-2BD7-4B37-8372-441415524594}"/>
      </w:docPartPr>
      <w:docPartBody>
        <w:p w:rsidR="00816F98" w:rsidRDefault="00E16B53">
          <w:pPr>
            <w:pStyle w:val="2D9890391A154F8996A909F9EFBA5150"/>
          </w:pPr>
          <w:r>
            <w:t>[Type Your Name]</w:t>
          </w:r>
        </w:p>
      </w:docPartBody>
    </w:docPart>
    <w:docPart>
      <w:docPartPr>
        <w:name w:val="01780DB6E43C4F219193569C387F0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716E31-FAC0-497F-9979-9FF1E0B0D20D}"/>
      </w:docPartPr>
      <w:docPartBody>
        <w:p w:rsidR="00816F98" w:rsidRDefault="00E16B53">
          <w:pPr>
            <w:pStyle w:val="01780DB6E43C4F219193569C387F03B6"/>
          </w:pPr>
          <w:r>
            <w:rPr>
              <w:color w:val="44546A" w:themeColor="text2"/>
            </w:rPr>
            <w:t>[Type your address]</w:t>
          </w:r>
        </w:p>
      </w:docPartBody>
    </w:docPart>
    <w:docPart>
      <w:docPartPr>
        <w:name w:val="04F02FC72B2E4D48B15A9189FEB20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13B23-188E-4737-AF6D-8044DD8D900C}"/>
      </w:docPartPr>
      <w:docPartBody>
        <w:p w:rsidR="00816F98" w:rsidRDefault="00E16B53">
          <w:pPr>
            <w:pStyle w:val="04F02FC72B2E4D48B15A9189FEB20EA2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0A7DD9F379924EA2B14327C55AF14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0BCE5-2DA8-4800-8967-04EA5B6CD350}"/>
      </w:docPartPr>
      <w:docPartBody>
        <w:p w:rsidR="00816F98" w:rsidRDefault="00E16B53">
          <w:pPr>
            <w:pStyle w:val="0A7DD9F379924EA2B14327C55AF14766"/>
          </w:pPr>
          <w:r>
            <w:rPr>
              <w:color w:val="44546A" w:themeColor="text2"/>
            </w:rPr>
            <w:t>[Type your e-mail]</w:t>
          </w:r>
        </w:p>
      </w:docPartBody>
    </w:docPart>
    <w:docPart>
      <w:docPartPr>
        <w:name w:val="1CFF1CDD478340FCA61F8EA66EB834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B3D3D-A57A-45B3-A993-2335C5B54365}"/>
      </w:docPartPr>
      <w:docPartBody>
        <w:p w:rsidR="00816F98" w:rsidRDefault="00E16B53">
          <w:pPr>
            <w:pStyle w:val="1CFF1CDD478340FCA61F8EA66EB83442"/>
          </w:pPr>
          <w:r>
            <w:rPr>
              <w:color w:val="A6A6A6" w:themeColor="background1" w:themeShade="A6"/>
              <w:sz w:val="18"/>
              <w:szCs w:val="18"/>
            </w:rP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53"/>
    <w:rsid w:val="00010EC6"/>
    <w:rsid w:val="002B32FB"/>
    <w:rsid w:val="00353F4A"/>
    <w:rsid w:val="00816F98"/>
    <w:rsid w:val="009E4416"/>
    <w:rsid w:val="00E16B53"/>
    <w:rsid w:val="00E4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51FD5A889224CF8B0C224D50A490FC4">
    <w:name w:val="451FD5A889224CF8B0C224D50A490FC4"/>
  </w:style>
  <w:style w:type="paragraph" w:customStyle="1" w:styleId="2D9890391A154F8996A909F9EFBA5150">
    <w:name w:val="2D9890391A154F8996A909F9EFBA5150"/>
  </w:style>
  <w:style w:type="paragraph" w:customStyle="1" w:styleId="01780DB6E43C4F219193569C387F03B6">
    <w:name w:val="01780DB6E43C4F219193569C387F03B6"/>
  </w:style>
  <w:style w:type="paragraph" w:customStyle="1" w:styleId="04F02FC72B2E4D48B15A9189FEB20EA2">
    <w:name w:val="04F02FC72B2E4D48B15A9189FEB20EA2"/>
  </w:style>
  <w:style w:type="paragraph" w:customStyle="1" w:styleId="0A7DD9F379924EA2B14327C55AF14766">
    <w:name w:val="0A7DD9F379924EA2B14327C55AF14766"/>
  </w:style>
  <w:style w:type="paragraph" w:customStyle="1" w:styleId="E112D5CBE5294D1F832EDD487CD89B10">
    <w:name w:val="E112D5CBE5294D1F832EDD487CD89B10"/>
  </w:style>
  <w:style w:type="paragraph" w:customStyle="1" w:styleId="85A48B67835846918CBBA525EE44D5EF">
    <w:name w:val="85A48B67835846918CBBA525EE44D5EF"/>
  </w:style>
  <w:style w:type="paragraph" w:customStyle="1" w:styleId="E3FBE8B7440342F284F010FA630DB094">
    <w:name w:val="E3FBE8B7440342F284F010FA630DB094"/>
  </w:style>
  <w:style w:type="paragraph" w:customStyle="1" w:styleId="06586E7EB357455A9BC3066A1FB6C9F4">
    <w:name w:val="06586E7EB357455A9BC3066A1FB6C9F4"/>
  </w:style>
  <w:style w:type="paragraph" w:customStyle="1" w:styleId="1B772477064E4621A54AD94DA2744177">
    <w:name w:val="1B772477064E4621A54AD94DA2744177"/>
  </w:style>
  <w:style w:type="paragraph" w:customStyle="1" w:styleId="1C3B5E445F024963855C8EC6E2919280">
    <w:name w:val="1C3B5E445F024963855C8EC6E2919280"/>
  </w:style>
  <w:style w:type="paragraph" w:customStyle="1" w:styleId="9D7883F8F61840CB9A2B72C608775AFF">
    <w:name w:val="9D7883F8F61840CB9A2B72C608775AFF"/>
  </w:style>
  <w:style w:type="paragraph" w:customStyle="1" w:styleId="0724C15026324EC096100870E352BA0B">
    <w:name w:val="0724C15026324EC096100870E352BA0B"/>
  </w:style>
  <w:style w:type="paragraph" w:customStyle="1" w:styleId="C3DB0F2AE4EF4662B176C07756BBE6C5">
    <w:name w:val="C3DB0F2AE4EF4662B176C07756BBE6C5"/>
  </w:style>
  <w:style w:type="paragraph" w:customStyle="1" w:styleId="178F0CF726514752A8E31FCF6120B092">
    <w:name w:val="178F0CF726514752A8E31FCF6120B092"/>
  </w:style>
  <w:style w:type="paragraph" w:customStyle="1" w:styleId="6728647323BE4B919127DE05113075DB">
    <w:name w:val="6728647323BE4B919127DE05113075DB"/>
  </w:style>
  <w:style w:type="paragraph" w:customStyle="1" w:styleId="418C8CBF85514700A79D2E384CFD7E58">
    <w:name w:val="418C8CBF85514700A79D2E384CFD7E58"/>
  </w:style>
  <w:style w:type="paragraph" w:customStyle="1" w:styleId="7E71A510D40B43D89C97F15F6F5A4D08">
    <w:name w:val="7E71A510D40B43D89C97F15F6F5A4D08"/>
  </w:style>
  <w:style w:type="paragraph" w:customStyle="1" w:styleId="D9DC9CC79B484A5A8F12B9C597B4E5E0">
    <w:name w:val="D9DC9CC79B484A5A8F12B9C597B4E5E0"/>
  </w:style>
  <w:style w:type="paragraph" w:customStyle="1" w:styleId="1CFF1CDD478340FCA61F8EA66EB83442">
    <w:name w:val="1CFF1CDD478340FCA61F8EA66EB834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overPageProperties xmlns="http://schemas.microsoft.com/office/2006/coverPageProps">
  <PublishDate/>
  <Abstract/>
  <CompanyAddress>#10 Kern Street, Vance River Village, La Brea</CompanyAddress>
  <CompanyPhone>1 (868) 362-0645</CompanyPhone>
  <CompanyFax/>
  <CompanyEmail>crystle.forteau@ymail.com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D6C54812-B537-5F4F-B4FA-A8F0223E2B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ApothecaryResume.dotx</Template>
  <TotalTime>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crystle Forteau</dc:creator>
  <cp:lastModifiedBy>cadiola forteau</cp:lastModifiedBy>
  <cp:revision>2</cp:revision>
  <dcterms:created xsi:type="dcterms:W3CDTF">2017-07-03T13:37:00Z</dcterms:created>
  <dcterms:modified xsi:type="dcterms:W3CDTF">2017-07-03T13:37:00Z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