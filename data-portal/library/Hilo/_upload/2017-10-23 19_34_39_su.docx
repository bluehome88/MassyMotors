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20" w:rsidRDefault="004749A8">
      <w:pPr>
        <w:pStyle w:val="Name"/>
      </w:pPr>
      <w:r>
        <w:t>SHANIA PAUL</w:t>
      </w:r>
    </w:p>
    <w:p w:rsidR="00BC3F20" w:rsidRDefault="004749A8">
      <w:pPr>
        <w:pStyle w:val="ContactInfo"/>
      </w:pPr>
      <w:r>
        <w:t>Bld 3 Apt 6 Ol</w:t>
      </w:r>
      <w:r w:rsidR="00C0512D">
        <w:t>era Heights Circular Road San Fe</w:t>
      </w:r>
      <w:r>
        <w:t>rnando</w:t>
      </w:r>
    </w:p>
    <w:p w:rsidR="004749A8" w:rsidRDefault="00C14390">
      <w:pPr>
        <w:pStyle w:val="ContactInfo"/>
      </w:pPr>
      <w:hyperlink r:id="rId8" w:history="1">
        <w:r w:rsidR="00C0512D" w:rsidRPr="00AC4A33">
          <w:rPr>
            <w:rStyle w:val="Hyperlink"/>
          </w:rPr>
          <w:t>Niapaul95@gmail.com</w:t>
        </w:r>
      </w:hyperlink>
    </w:p>
    <w:p w:rsidR="00C0512D" w:rsidRDefault="003B435C">
      <w:pPr>
        <w:pStyle w:val="ContactInfo"/>
      </w:pPr>
      <w:r>
        <w:t>1868</w:t>
      </w:r>
      <w:r w:rsidR="00C0512D">
        <w:t>713</w:t>
      </w:r>
      <w:r w:rsidR="004B5EA2">
        <w:t>4837</w:t>
      </w:r>
      <w:r>
        <w:t>/</w:t>
      </w:r>
      <w:r w:rsidR="00CD2E81">
        <w:t>3012006</w:t>
      </w:r>
    </w:p>
    <w:sdt>
      <w:sdtPr>
        <w:id w:val="-1179423465"/>
        <w:placeholder>
          <w:docPart w:val="6CFF0DD09D243B48B8B378F199182961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Objective</w:t>
          </w:r>
        </w:p>
      </w:sdtContent>
    </w:sdt>
    <w:p w:rsidR="00BC3F20" w:rsidRDefault="000807D3">
      <w:r>
        <w:rPr>
          <w:rFonts w:eastAsia="Times New Roman"/>
          <w:color w:val="111111"/>
          <w:shd w:val="clear" w:color="auto" w:fill="FFFFFF"/>
        </w:rPr>
        <w:t>To o</w:t>
      </w:r>
      <w:r w:rsidR="00382D78">
        <w:rPr>
          <w:rFonts w:eastAsia="Times New Roman"/>
          <w:color w:val="111111"/>
          <w:shd w:val="clear" w:color="auto" w:fill="FFFFFF"/>
        </w:rPr>
        <w:t>bta</w:t>
      </w:r>
      <w:r w:rsidR="00362212">
        <w:rPr>
          <w:rFonts w:eastAsia="Times New Roman"/>
          <w:color w:val="111111"/>
          <w:shd w:val="clear" w:color="auto" w:fill="FFFFFF"/>
        </w:rPr>
        <w:t xml:space="preserve">in a </w:t>
      </w:r>
      <w:r w:rsidR="00190A7D">
        <w:rPr>
          <w:rFonts w:eastAsia="Times New Roman"/>
          <w:color w:val="111111"/>
          <w:shd w:val="clear" w:color="auto" w:fill="FFFFFF"/>
        </w:rPr>
        <w:t>jo</w:t>
      </w:r>
      <w:r w:rsidR="00973483">
        <w:rPr>
          <w:rFonts w:eastAsia="Times New Roman"/>
          <w:color w:val="111111"/>
          <w:shd w:val="clear" w:color="auto" w:fill="FFFFFF"/>
        </w:rPr>
        <w:t xml:space="preserve">b as a </w:t>
      </w:r>
      <w:r w:rsidR="00596669">
        <w:rPr>
          <w:rFonts w:eastAsia="Times New Roman"/>
          <w:color w:val="111111"/>
          <w:shd w:val="clear" w:color="auto" w:fill="FFFFFF"/>
        </w:rPr>
        <w:t xml:space="preserve">cashier </w:t>
      </w:r>
      <w:r w:rsidR="00382D78">
        <w:rPr>
          <w:rFonts w:eastAsia="Times New Roman"/>
          <w:color w:val="111111"/>
          <w:shd w:val="clear" w:color="auto" w:fill="FFFFFF"/>
        </w:rPr>
        <w:t>to utilize friendly disposition, attention to deta</w:t>
      </w:r>
      <w:r w:rsidR="00385B1F">
        <w:rPr>
          <w:rFonts w:eastAsia="Times New Roman"/>
          <w:color w:val="111111"/>
          <w:shd w:val="clear" w:color="auto" w:fill="FFFFFF"/>
        </w:rPr>
        <w:t>il,</w:t>
      </w:r>
      <w:r w:rsidR="006F4DD4">
        <w:rPr>
          <w:rFonts w:eastAsia="Times New Roman"/>
          <w:color w:val="111111"/>
          <w:shd w:val="clear" w:color="auto" w:fill="FFFFFF"/>
        </w:rPr>
        <w:t xml:space="preserve"> good multitasking, communication and problem solving skills</w:t>
      </w:r>
    </w:p>
    <w:sdt>
      <w:sdtPr>
        <w:id w:val="1728489637"/>
        <w:placeholder>
          <w:docPart w:val="526995CDEFEE9F448645BA4FE65E5A9D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Experience</w:t>
          </w:r>
        </w:p>
      </w:sdtContent>
    </w:sdt>
    <w:p w:rsidR="00BC3F20" w:rsidRDefault="001A0EDD">
      <w:r>
        <w:t>Bartlett Drugs</w:t>
      </w:r>
    </w:p>
    <w:p w:rsidR="00BC3F20" w:rsidRDefault="00D1039A">
      <w:r>
        <w:t xml:space="preserve">Customer Service  </w:t>
      </w:r>
      <w:r w:rsidR="00627323">
        <w:t>-</w:t>
      </w:r>
      <w:r>
        <w:t>December 2014 to March 2015</w:t>
      </w:r>
    </w:p>
    <w:p w:rsidR="00BC3F20" w:rsidRDefault="0026517B" w:rsidP="0026517B">
      <w:pPr>
        <w:pStyle w:val="ListBullet"/>
        <w:numPr>
          <w:ilvl w:val="0"/>
          <w:numId w:val="0"/>
        </w:numPr>
        <w:ind w:left="216" w:hanging="216"/>
      </w:pPr>
      <w:r>
        <w:t>Churches Chicken</w:t>
      </w:r>
    </w:p>
    <w:p w:rsidR="0026517B" w:rsidRDefault="0026517B" w:rsidP="0026517B">
      <w:pPr>
        <w:pStyle w:val="ListBullet"/>
        <w:numPr>
          <w:ilvl w:val="0"/>
          <w:numId w:val="0"/>
        </w:numPr>
        <w:ind w:left="216" w:hanging="216"/>
      </w:pPr>
      <w:r>
        <w:t>Cook</w:t>
      </w:r>
      <w:r w:rsidR="00627323">
        <w:t xml:space="preserve">-  </w:t>
      </w:r>
      <w:r>
        <w:t xml:space="preserve">May </w:t>
      </w:r>
      <w:r w:rsidR="00627323">
        <w:t>– June 2017</w:t>
      </w:r>
    </w:p>
    <w:sdt>
      <w:sdtPr>
        <w:id w:val="720946933"/>
        <w:placeholder>
          <w:docPart w:val="9CFC0AA94D933E4298D74CC71257B363"/>
        </w:placeholder>
        <w:temporary/>
        <w:showingPlcHdr/>
        <w15:appearance w15:val="hidden"/>
      </w:sdtPr>
      <w:sdtEndPr/>
      <w:sdtContent>
        <w:p w:rsidR="00BC3F20" w:rsidRDefault="00C66473">
          <w:pPr>
            <w:pStyle w:val="Heading1"/>
          </w:pPr>
          <w:r>
            <w:t>Education</w:t>
          </w:r>
        </w:p>
      </w:sdtContent>
    </w:sdt>
    <w:p w:rsidR="00362212" w:rsidRDefault="00450312">
      <w:pPr>
        <w:rPr>
          <w:b/>
        </w:rPr>
      </w:pPr>
      <w:r>
        <w:rPr>
          <w:b/>
        </w:rPr>
        <w:t>Pleasantville Secondary</w:t>
      </w:r>
    </w:p>
    <w:p w:rsidR="00450312" w:rsidRDefault="00450312">
      <w:r>
        <w:t>Technical Drawing</w:t>
      </w:r>
      <w:r w:rsidR="002D5E09">
        <w:t xml:space="preserve"> 3</w:t>
      </w:r>
    </w:p>
    <w:p w:rsidR="00450312" w:rsidRDefault="003F2E82">
      <w:r>
        <w:t>Southern Community College</w:t>
      </w:r>
    </w:p>
    <w:p w:rsidR="003F2E82" w:rsidRDefault="003F2E82">
      <w:r>
        <w:t>Mathematics 2</w:t>
      </w:r>
    </w:p>
    <w:p w:rsidR="003F2E82" w:rsidRDefault="003F2E82">
      <w:r>
        <w:t xml:space="preserve">English 2 </w:t>
      </w:r>
    </w:p>
    <w:p w:rsidR="002D5E09" w:rsidRPr="00450312" w:rsidRDefault="007366C4">
      <w:r>
        <w:t>Chemistry 3</w:t>
      </w:r>
    </w:p>
    <w:p w:rsidR="00E25251" w:rsidRDefault="00E25251">
      <w:r>
        <w:t>Currently</w:t>
      </w:r>
    </w:p>
    <w:p w:rsidR="007366C4" w:rsidRPr="00D71971" w:rsidRDefault="00E25251">
      <w:r>
        <w:t>Arete Institute of science</w:t>
      </w:r>
      <w:bookmarkStart w:id="0" w:name="_GoBack"/>
      <w:bookmarkEnd w:id="0"/>
      <w:r w:rsidR="007366C4">
        <w:t>-</w:t>
      </w:r>
      <w:r w:rsidR="00973483">
        <w:t>Geography,</w:t>
      </w:r>
      <w:r w:rsidR="007366C4">
        <w:t>Physics and Biology</w:t>
      </w:r>
      <w:r w:rsidR="00973483">
        <w:t xml:space="preserve"> </w:t>
      </w:r>
    </w:p>
    <w:p w:rsidR="007366C4" w:rsidRDefault="00053858">
      <w:r>
        <w:t>Ensafe-Nebosh Health and Safety General</w:t>
      </w:r>
    </w:p>
    <w:p w:rsidR="00346DFF" w:rsidRDefault="00346DFF">
      <w:pPr>
        <w:pStyle w:val="Heading1"/>
      </w:pPr>
    </w:p>
    <w:p w:rsidR="00BC3F20" w:rsidRDefault="00D759D3">
      <w:pPr>
        <w:pStyle w:val="Heading1"/>
      </w:pPr>
      <w:r>
        <w:t>Hobbies</w:t>
      </w:r>
    </w:p>
    <w:p w:rsidR="00346DFF" w:rsidRPr="00346DFF" w:rsidRDefault="00346DFF" w:rsidP="00346DFF"/>
    <w:p w:rsidR="00BC3F20" w:rsidRDefault="001270C4" w:rsidP="006C7C05">
      <w:pPr>
        <w:pStyle w:val="ListBullet"/>
        <w:numPr>
          <w:ilvl w:val="0"/>
          <w:numId w:val="0"/>
        </w:numPr>
        <w:ind w:left="216" w:hanging="216"/>
      </w:pPr>
      <w:r>
        <w:t>Computer-</w:t>
      </w:r>
      <w:r w:rsidR="00F65504">
        <w:t xml:space="preserve"> Build</w:t>
      </w:r>
      <w:r w:rsidR="00B94DDB">
        <w:t>ing</w:t>
      </w:r>
      <w:r w:rsidR="00F65504">
        <w:t xml:space="preserve"> desktops </w:t>
      </w:r>
      <w:r w:rsidR="00B94DDB">
        <w:t xml:space="preserve"> and gaming PC</w:t>
      </w:r>
    </w:p>
    <w:p w:rsidR="00DB05BC" w:rsidRDefault="00D97255" w:rsidP="00D97255">
      <w:pPr>
        <w:pStyle w:val="ListBullet"/>
        <w:numPr>
          <w:ilvl w:val="0"/>
          <w:numId w:val="0"/>
        </w:numPr>
      </w:pPr>
      <w:r>
        <w:t>Socializing- Community work, Active Volunteer at the 141 foundation</w:t>
      </w:r>
    </w:p>
    <w:p w:rsidR="00073283" w:rsidRDefault="00673B24" w:rsidP="006C7C05">
      <w:pPr>
        <w:pStyle w:val="ListBullet"/>
        <w:numPr>
          <w:ilvl w:val="0"/>
          <w:numId w:val="0"/>
        </w:numPr>
        <w:ind w:left="216" w:hanging="216"/>
      </w:pPr>
      <w:r>
        <w:t>Cooking</w:t>
      </w:r>
      <w:r w:rsidR="00073283">
        <w:t xml:space="preserve">, </w:t>
      </w:r>
      <w:r>
        <w:t>Baking</w:t>
      </w:r>
      <w:r w:rsidR="00C15A38">
        <w:t xml:space="preserve">, </w:t>
      </w:r>
      <w:r>
        <w:t xml:space="preserve">Babysitting, </w:t>
      </w:r>
      <w:r w:rsidR="0017053E">
        <w:t>Reading,</w:t>
      </w:r>
      <w:r w:rsidR="001E7D44">
        <w:t xml:space="preserve"> </w:t>
      </w:r>
      <w:r w:rsidR="0017053E">
        <w:t>Writing</w:t>
      </w:r>
      <w:r w:rsidR="006A51DB">
        <w:t>, Gardening</w:t>
      </w:r>
      <w:r w:rsidR="007942BB">
        <w:t xml:space="preserve"> and Aquascaping</w:t>
      </w:r>
    </w:p>
    <w:p w:rsidR="00306816" w:rsidRDefault="00306816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306816" w:rsidRDefault="00306816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p w:rsidR="00346DFF" w:rsidRDefault="007B6EEF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REFERENCES</w:t>
      </w:r>
    </w:p>
    <w:p w:rsidR="007B6EEF" w:rsidRDefault="008427C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Elton Browne</w:t>
      </w:r>
    </w:p>
    <w:p w:rsidR="008427C7" w:rsidRDefault="008427C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Electrician Mt Hope Hospital</w:t>
      </w:r>
    </w:p>
    <w:p w:rsidR="008427C7" w:rsidRDefault="00F56FBC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7772495</w:t>
      </w:r>
    </w:p>
    <w:p w:rsidR="00EE23B7" w:rsidRDefault="00EE23B7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Dorian Copper-</w:t>
      </w:r>
    </w:p>
    <w:p w:rsidR="008B6429" w:rsidRDefault="008B6429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QA/QC Technician </w:t>
      </w:r>
    </w:p>
    <w:p w:rsidR="008B6429" w:rsidRDefault="008B6429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Stork</w:t>
      </w:r>
    </w:p>
    <w:p w:rsidR="008B6429" w:rsidRPr="00385F22" w:rsidRDefault="00385F22" w:rsidP="00346DF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3660511</w:t>
      </w:r>
    </w:p>
    <w:p w:rsidR="00DB05BC" w:rsidRDefault="00DB05BC" w:rsidP="006C7C05">
      <w:pPr>
        <w:pStyle w:val="ListBullet"/>
        <w:numPr>
          <w:ilvl w:val="0"/>
          <w:numId w:val="0"/>
        </w:numPr>
        <w:ind w:left="216" w:hanging="216"/>
      </w:pPr>
    </w:p>
    <w:sectPr w:rsidR="00DB05BC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390" w:rsidRDefault="00C14390">
      <w:r>
        <w:separator/>
      </w:r>
    </w:p>
  </w:endnote>
  <w:endnote w:type="continuationSeparator" w:id="0">
    <w:p w:rsidR="00C14390" w:rsidRDefault="00C1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2525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390" w:rsidRDefault="00C14390">
      <w:r>
        <w:separator/>
      </w:r>
    </w:p>
  </w:footnote>
  <w:footnote w:type="continuationSeparator" w:id="0">
    <w:p w:rsidR="00C14390" w:rsidRDefault="00C14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3C55E0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F20" w:rsidRDefault="00C6647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3F20" w:rsidRDefault="00BC3F2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C3F20" w:rsidRDefault="00BC3F2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6133"/>
    <w:multiLevelType w:val="hybridMultilevel"/>
    <w:tmpl w:val="569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A8"/>
    <w:rsid w:val="00053858"/>
    <w:rsid w:val="00073283"/>
    <w:rsid w:val="000807D3"/>
    <w:rsid w:val="00097B2C"/>
    <w:rsid w:val="000D54E9"/>
    <w:rsid w:val="001270C4"/>
    <w:rsid w:val="00145342"/>
    <w:rsid w:val="00153C3D"/>
    <w:rsid w:val="0017053E"/>
    <w:rsid w:val="00190A7D"/>
    <w:rsid w:val="001A0EDD"/>
    <w:rsid w:val="001E7D44"/>
    <w:rsid w:val="00217814"/>
    <w:rsid w:val="00224E55"/>
    <w:rsid w:val="0026517B"/>
    <w:rsid w:val="002D5E09"/>
    <w:rsid w:val="002F46C0"/>
    <w:rsid w:val="00306816"/>
    <w:rsid w:val="00346DFF"/>
    <w:rsid w:val="00362212"/>
    <w:rsid w:val="00382D78"/>
    <w:rsid w:val="00385B1F"/>
    <w:rsid w:val="00385F22"/>
    <w:rsid w:val="003B435C"/>
    <w:rsid w:val="003F2E82"/>
    <w:rsid w:val="00440516"/>
    <w:rsid w:val="00450312"/>
    <w:rsid w:val="00470EE5"/>
    <w:rsid w:val="004749A8"/>
    <w:rsid w:val="004B5EA2"/>
    <w:rsid w:val="004F25CA"/>
    <w:rsid w:val="004F5F5C"/>
    <w:rsid w:val="00545DBA"/>
    <w:rsid w:val="00596669"/>
    <w:rsid w:val="006166AE"/>
    <w:rsid w:val="00627323"/>
    <w:rsid w:val="00650DA2"/>
    <w:rsid w:val="00673B24"/>
    <w:rsid w:val="00694B6A"/>
    <w:rsid w:val="006A51DB"/>
    <w:rsid w:val="006C7C05"/>
    <w:rsid w:val="006D7D7C"/>
    <w:rsid w:val="006F4DD4"/>
    <w:rsid w:val="007366C4"/>
    <w:rsid w:val="007942BB"/>
    <w:rsid w:val="007B6EEF"/>
    <w:rsid w:val="008427C7"/>
    <w:rsid w:val="00883A44"/>
    <w:rsid w:val="00887F21"/>
    <w:rsid w:val="0089213F"/>
    <w:rsid w:val="008B6429"/>
    <w:rsid w:val="00973483"/>
    <w:rsid w:val="009E3F48"/>
    <w:rsid w:val="00B60F0B"/>
    <w:rsid w:val="00B75E2A"/>
    <w:rsid w:val="00B92295"/>
    <w:rsid w:val="00B94DDB"/>
    <w:rsid w:val="00BC3F20"/>
    <w:rsid w:val="00C0512D"/>
    <w:rsid w:val="00C14390"/>
    <w:rsid w:val="00C15A38"/>
    <w:rsid w:val="00C303AE"/>
    <w:rsid w:val="00C62AA6"/>
    <w:rsid w:val="00C66473"/>
    <w:rsid w:val="00C672C3"/>
    <w:rsid w:val="00CB6954"/>
    <w:rsid w:val="00CD2E81"/>
    <w:rsid w:val="00CF3463"/>
    <w:rsid w:val="00D1039A"/>
    <w:rsid w:val="00D348E7"/>
    <w:rsid w:val="00D71971"/>
    <w:rsid w:val="00D759D3"/>
    <w:rsid w:val="00D97255"/>
    <w:rsid w:val="00DB05BC"/>
    <w:rsid w:val="00E25251"/>
    <w:rsid w:val="00EE23B7"/>
    <w:rsid w:val="00F33C8F"/>
    <w:rsid w:val="00F56FBC"/>
    <w:rsid w:val="00F65504"/>
    <w:rsid w:val="00FB39E4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CD3D1"/>
  <w15:chartTrackingRefBased/>
  <w15:docId w15:val="{A6E6DD55-6CCF-4D4D-A227-7C6019ED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0512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1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apaul95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051559B-FF68-C947-96F2-0B3EA1D7DD6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FF0DD09D243B48B8B378F19918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B69FB-4882-0C41-B617-63FDCA3710D0}"/>
      </w:docPartPr>
      <w:docPartBody>
        <w:p w:rsidR="00216E8F" w:rsidRDefault="00A63910">
          <w:pPr>
            <w:pStyle w:val="6CFF0DD09D243B48B8B378F199182961"/>
          </w:pPr>
          <w:r>
            <w:t>Objective</w:t>
          </w:r>
        </w:p>
      </w:docPartBody>
    </w:docPart>
    <w:docPart>
      <w:docPartPr>
        <w:name w:val="526995CDEFEE9F448645BA4FE65E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F899-C7A3-ED45-A2FC-3CBAE05520A4}"/>
      </w:docPartPr>
      <w:docPartBody>
        <w:p w:rsidR="00216E8F" w:rsidRDefault="00A63910">
          <w:pPr>
            <w:pStyle w:val="526995CDEFEE9F448645BA4FE65E5A9D"/>
          </w:pPr>
          <w:r>
            <w:t>Experience</w:t>
          </w:r>
        </w:p>
      </w:docPartBody>
    </w:docPart>
    <w:docPart>
      <w:docPartPr>
        <w:name w:val="9CFC0AA94D933E4298D74CC71257B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A987-8010-524C-B12B-3AAB2C692404}"/>
      </w:docPartPr>
      <w:docPartBody>
        <w:p w:rsidR="00216E8F" w:rsidRDefault="00A63910">
          <w:pPr>
            <w:pStyle w:val="9CFC0AA94D933E4298D74CC71257B36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0"/>
    <w:rsid w:val="00216E8F"/>
    <w:rsid w:val="006327B7"/>
    <w:rsid w:val="007605A1"/>
    <w:rsid w:val="00A34BF4"/>
    <w:rsid w:val="00A63910"/>
    <w:rsid w:val="00B47E30"/>
    <w:rsid w:val="00D70FF0"/>
    <w:rsid w:val="00E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0722063E9144A93D3E617030B39F4">
    <w:name w:val="DAC0722063E9144A93D3E617030B39F4"/>
  </w:style>
  <w:style w:type="paragraph" w:customStyle="1" w:styleId="ADA1A6F8B410754A9D4F9BCAAD0F87AA">
    <w:name w:val="ADA1A6F8B410754A9D4F9BCAAD0F87AA"/>
  </w:style>
  <w:style w:type="paragraph" w:customStyle="1" w:styleId="6CFF0DD09D243B48B8B378F199182961">
    <w:name w:val="6CFF0DD09D243B48B8B378F199182961"/>
  </w:style>
  <w:style w:type="paragraph" w:customStyle="1" w:styleId="53C23F487F832C42B54D659983BBAEF9">
    <w:name w:val="53C23F487F832C42B54D659983BBAEF9"/>
  </w:style>
  <w:style w:type="paragraph" w:customStyle="1" w:styleId="526995CDEFEE9F448645BA4FE65E5A9D">
    <w:name w:val="526995CDEFEE9F448645BA4FE65E5A9D"/>
  </w:style>
  <w:style w:type="paragraph" w:customStyle="1" w:styleId="9A2A647474CF5F46A24E8D8B5202DA77">
    <w:name w:val="9A2A647474CF5F46A24E8D8B5202DA77"/>
  </w:style>
  <w:style w:type="paragraph" w:customStyle="1" w:styleId="F7DA2570DF5C8748BDFC153736A8AC8E">
    <w:name w:val="F7DA2570DF5C8748BDFC153736A8AC8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B78783F9E62F4BA3964822EBBB1A23">
    <w:name w:val="3DB78783F9E62F4BA3964822EBBB1A23"/>
  </w:style>
  <w:style w:type="paragraph" w:customStyle="1" w:styleId="9CFC0AA94D933E4298D74CC71257B363">
    <w:name w:val="9CFC0AA94D933E4298D74CC71257B363"/>
  </w:style>
  <w:style w:type="paragraph" w:customStyle="1" w:styleId="878C2D97E1208B48AE5E09AAAF594C20">
    <w:name w:val="878C2D97E1208B48AE5E09AAAF594C20"/>
  </w:style>
  <w:style w:type="paragraph" w:customStyle="1" w:styleId="938DBFC48981FA469074ED25D46B7CA8">
    <w:name w:val="938DBFC48981FA469074ED25D46B7CA8"/>
  </w:style>
  <w:style w:type="paragraph" w:customStyle="1" w:styleId="49E3A559DDBDC64985FC3F1512652881">
    <w:name w:val="49E3A559DDBDC64985FC3F1512652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234F-CEFB-2C47-B3DD-02C9D2BD74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%7b7051559B-FF68-C947-96F2-0B3EA1D7DD61%7dtf50002018.dotx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shania paul</cp:lastModifiedBy>
  <cp:revision>2</cp:revision>
  <dcterms:created xsi:type="dcterms:W3CDTF">2017-10-24T00:33:00Z</dcterms:created>
  <dcterms:modified xsi:type="dcterms:W3CDTF">2017-10-24T00:33:00Z</dcterms:modified>
</cp:coreProperties>
</file>