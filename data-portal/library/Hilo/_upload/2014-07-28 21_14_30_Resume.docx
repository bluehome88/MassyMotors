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FDB" w:rsidRDefault="00425FDB" w:rsidP="00303D28">
      <w:pPr>
        <w:jc w:val="center"/>
      </w:pPr>
      <w:r>
        <w:t>Name: DANIELLA MARCELLE</w:t>
      </w:r>
      <w:bookmarkStart w:id="0" w:name="_GoBack"/>
      <w:bookmarkEnd w:id="0"/>
    </w:p>
    <w:p w:rsidR="00425FDB" w:rsidRDefault="00425FDB" w:rsidP="00F54EE0">
      <w:pPr>
        <w:jc w:val="center"/>
      </w:pPr>
      <w:r>
        <w:t xml:space="preserve">Address: </w:t>
      </w:r>
      <w:r w:rsidR="00F25726">
        <w:t>#7 Quarry Circular Road Gonzales</w:t>
      </w:r>
    </w:p>
    <w:p w:rsidR="00425FDB" w:rsidRDefault="00425FDB" w:rsidP="00303D28">
      <w:pPr>
        <w:jc w:val="center"/>
      </w:pPr>
      <w:r>
        <w:t>D.O.B: 20 April 1991</w:t>
      </w:r>
    </w:p>
    <w:p w:rsidR="00303D28" w:rsidRDefault="00303D28" w:rsidP="00303D28">
      <w:pPr>
        <w:jc w:val="center"/>
      </w:pPr>
      <w:r>
        <w:t>Phone: 3752963</w:t>
      </w:r>
    </w:p>
    <w:p w:rsidR="00303D28" w:rsidRPr="00873B32" w:rsidRDefault="00303D28" w:rsidP="00303D28">
      <w:pPr>
        <w:rPr>
          <w:b/>
          <w:u w:val="single"/>
        </w:rPr>
      </w:pPr>
      <w:r w:rsidRPr="00873B32">
        <w:rPr>
          <w:b/>
          <w:u w:val="single"/>
        </w:rPr>
        <w:t>EDUCATION</w:t>
      </w:r>
    </w:p>
    <w:p w:rsidR="00303D28" w:rsidRDefault="00303D28" w:rsidP="00303D28">
      <w:r>
        <w:t>Belmont Girls R.C School</w:t>
      </w:r>
    </w:p>
    <w:p w:rsidR="00303D28" w:rsidRDefault="00873B32" w:rsidP="00303D28">
      <w:r>
        <w:t>*</w:t>
      </w:r>
      <w:r w:rsidR="00303D28">
        <w:t>SEA                                                                           1996-2003</w:t>
      </w:r>
    </w:p>
    <w:p w:rsidR="00303D28" w:rsidRDefault="00303D28" w:rsidP="00303D28">
      <w:r>
        <w:t>Belmont Junior Secondary</w:t>
      </w:r>
    </w:p>
    <w:p w:rsidR="00303D28" w:rsidRDefault="00873B32" w:rsidP="00303D28">
      <w:r>
        <w:t>*</w:t>
      </w:r>
      <w:r w:rsidR="00303D28">
        <w:t>14+                                                                          2003-2006</w:t>
      </w:r>
    </w:p>
    <w:p w:rsidR="00303D28" w:rsidRDefault="00303D28" w:rsidP="00303D28">
      <w:r>
        <w:t>South East Secondary</w:t>
      </w:r>
      <w:r w:rsidR="00873B32">
        <w:t xml:space="preserve">                                         </w:t>
      </w:r>
      <w:r w:rsidR="00EF5333">
        <w:t xml:space="preserve">  </w:t>
      </w:r>
      <w:r w:rsidR="00873B32">
        <w:t>2006-2008</w:t>
      </w:r>
    </w:p>
    <w:p w:rsidR="00303D28" w:rsidRDefault="00873B32" w:rsidP="00303D28">
      <w:r>
        <w:t>*</w:t>
      </w:r>
      <w:r w:rsidR="00303D28">
        <w:t>Caribbean Examination Council (CXC)-General</w:t>
      </w:r>
    </w:p>
    <w:p w:rsidR="00303D28" w:rsidRDefault="00873B32" w:rsidP="00303D28">
      <w:r>
        <w:t xml:space="preserve">Mathematics </w:t>
      </w:r>
      <w:r w:rsidR="00303D28">
        <w:t xml:space="preserve"> </w:t>
      </w:r>
      <w:r>
        <w:t xml:space="preserve">                                                                                                                                                      English                                                                                                                                                                            Office Administration                                                                                                                                     </w:t>
      </w:r>
      <w:r w:rsidR="00303D28">
        <w:t xml:space="preserve"> El</w:t>
      </w:r>
      <w:r>
        <w:t>ectronic Document Preparation and Management</w:t>
      </w:r>
    </w:p>
    <w:p w:rsidR="007E00A8" w:rsidRDefault="007E00A8" w:rsidP="00303D28"/>
    <w:p w:rsidR="007E00A8" w:rsidRDefault="007E00A8" w:rsidP="00303D28">
      <w:r w:rsidRPr="007E00A8">
        <w:rPr>
          <w:b/>
          <w:u w:val="single"/>
        </w:rPr>
        <w:t>WORK EXPERIENCE</w:t>
      </w:r>
    </w:p>
    <w:p w:rsidR="007E00A8" w:rsidRDefault="007E00A8" w:rsidP="00303D28">
      <w:r>
        <w:t>Service Commission Department (OJT)</w:t>
      </w:r>
      <w:r w:rsidR="00F54EE0">
        <w:t>:-October 2008- October 2009</w:t>
      </w:r>
    </w:p>
    <w:p w:rsidR="007E00A8" w:rsidRDefault="007E00A8" w:rsidP="00303D28">
      <w:r>
        <w:t xml:space="preserve">Elections </w:t>
      </w:r>
      <w:proofErr w:type="gramStart"/>
      <w:r w:rsidR="00F54EE0">
        <w:t>And</w:t>
      </w:r>
      <w:proofErr w:type="gramEnd"/>
      <w:r w:rsidR="00F54EE0">
        <w:t xml:space="preserve"> Boundaries Commission (OJT):- December 2009- Decemder2010</w:t>
      </w:r>
    </w:p>
    <w:p w:rsidR="00F54EE0" w:rsidRDefault="00F54EE0" w:rsidP="00303D28">
      <w:r>
        <w:t>CVA Pharmacy</w:t>
      </w:r>
      <w:proofErr w:type="gramStart"/>
      <w:r>
        <w:t>:-</w:t>
      </w:r>
      <w:proofErr w:type="gramEnd"/>
      <w:r>
        <w:t xml:space="preserve"> May 2011- February 2012</w:t>
      </w:r>
    </w:p>
    <w:p w:rsidR="00F54EE0" w:rsidRDefault="00F54EE0" w:rsidP="00303D28"/>
    <w:p w:rsidR="00F54EE0" w:rsidRDefault="00F54EE0" w:rsidP="00303D28">
      <w:r w:rsidRPr="00F54EE0">
        <w:rPr>
          <w:b/>
          <w:u w:val="single"/>
        </w:rPr>
        <w:t>REFERENCE</w:t>
      </w:r>
    </w:p>
    <w:p w:rsidR="00F54EE0" w:rsidRDefault="00F54EE0" w:rsidP="00303D28">
      <w:r>
        <w:t>Miss. Keisha Johnson</w:t>
      </w:r>
    </w:p>
    <w:p w:rsidR="00F54EE0" w:rsidRDefault="00F54EE0" w:rsidP="00303D28">
      <w:r>
        <w:t>Manager</w:t>
      </w:r>
    </w:p>
    <w:p w:rsidR="00F54EE0" w:rsidRDefault="00F54EE0" w:rsidP="00303D28">
      <w:r>
        <w:t>CVA</w:t>
      </w:r>
    </w:p>
    <w:p w:rsidR="00F54EE0" w:rsidRDefault="00F25726" w:rsidP="00303D28">
      <w:hyperlink r:id="rId7" w:history="1">
        <w:r w:rsidR="00EF5333" w:rsidRPr="001F4528">
          <w:rPr>
            <w:rStyle w:val="Hyperlink"/>
          </w:rPr>
          <w:t>Tel:</w:t>
        </w:r>
        <w:r w:rsidR="00EF5333">
          <w:rPr>
            <w:rStyle w:val="Hyperlink"/>
          </w:rPr>
          <w:t xml:space="preserve"> </w:t>
        </w:r>
        <w:r w:rsidR="00EF5333" w:rsidRPr="001F4528">
          <w:rPr>
            <w:rStyle w:val="Hyperlink"/>
          </w:rPr>
          <w:t>624-8934</w:t>
        </w:r>
      </w:hyperlink>
    </w:p>
    <w:p w:rsidR="00EF5333" w:rsidRDefault="00EF5333" w:rsidP="00303D28"/>
    <w:p w:rsidR="00EF5333" w:rsidRDefault="00EF5333" w:rsidP="00303D28">
      <w:r>
        <w:lastRenderedPageBreak/>
        <w:t>Miss.</w:t>
      </w:r>
      <w:r w:rsidR="00761954">
        <w:t xml:space="preserve"> Annisa Mohammed</w:t>
      </w:r>
    </w:p>
    <w:p w:rsidR="00761954" w:rsidRDefault="00761954" w:rsidP="00303D28">
      <w:r>
        <w:t>Supervisor</w:t>
      </w:r>
    </w:p>
    <w:p w:rsidR="00EF5333" w:rsidRDefault="00761954" w:rsidP="00303D28">
      <w:r>
        <w:t xml:space="preserve">Elections </w:t>
      </w:r>
      <w:proofErr w:type="gramStart"/>
      <w:r>
        <w:t>And</w:t>
      </w:r>
      <w:proofErr w:type="gramEnd"/>
      <w:r>
        <w:t xml:space="preserve"> Boundaries Commission</w:t>
      </w:r>
    </w:p>
    <w:p w:rsidR="00EF5333" w:rsidRDefault="00EF5333" w:rsidP="00303D28">
      <w:r>
        <w:t>Tel: 324-0783</w:t>
      </w:r>
    </w:p>
    <w:p w:rsidR="00EF5333" w:rsidRDefault="00EF5333" w:rsidP="00303D28"/>
    <w:p w:rsidR="00EF5333" w:rsidRDefault="00EF5333" w:rsidP="00303D28">
      <w:r w:rsidRPr="00EF5333">
        <w:rPr>
          <w:b/>
          <w:u w:val="single"/>
        </w:rPr>
        <w:t>Awards</w:t>
      </w:r>
    </w:p>
    <w:p w:rsidR="00EF5333" w:rsidRDefault="00EF5333" w:rsidP="00303D28">
      <w:r>
        <w:t>Best All-Round Pupil</w:t>
      </w:r>
    </w:p>
    <w:p w:rsidR="00EF5333" w:rsidRDefault="00EF5333" w:rsidP="00303D28">
      <w:r>
        <w:t xml:space="preserve">Business Etiquette Protocol </w:t>
      </w:r>
      <w:proofErr w:type="gramStart"/>
      <w:r>
        <w:t>And</w:t>
      </w:r>
      <w:proofErr w:type="gramEnd"/>
      <w:r>
        <w:t xml:space="preserve"> Customer Service</w:t>
      </w:r>
    </w:p>
    <w:p w:rsidR="00EF5333" w:rsidRDefault="00EF5333" w:rsidP="00303D28"/>
    <w:p w:rsidR="00EF5333" w:rsidRDefault="00EF5333" w:rsidP="00303D28">
      <w:r w:rsidRPr="00EF5333">
        <w:rPr>
          <w:b/>
          <w:u w:val="single"/>
        </w:rPr>
        <w:t xml:space="preserve">Hobbies </w:t>
      </w:r>
    </w:p>
    <w:p w:rsidR="00EF5333" w:rsidRPr="00EF5333" w:rsidRDefault="00EF5333" w:rsidP="00303D28">
      <w:r>
        <w:t>Reading , Cooking, Hair Dressing and Outdoor Activities</w:t>
      </w:r>
    </w:p>
    <w:p w:rsidR="00EF5333" w:rsidRDefault="00EF5333" w:rsidP="00303D28"/>
    <w:p w:rsidR="00F54EE0" w:rsidRPr="00F54EE0" w:rsidRDefault="00F54EE0" w:rsidP="00303D28"/>
    <w:p w:rsidR="007E00A8" w:rsidRPr="007E00A8" w:rsidRDefault="007E00A8" w:rsidP="00303D28"/>
    <w:p w:rsidR="00873B32" w:rsidRDefault="00873B32" w:rsidP="00303D28"/>
    <w:p w:rsidR="00873B32" w:rsidRDefault="00873B32" w:rsidP="00303D28"/>
    <w:p w:rsidR="00303D28" w:rsidRDefault="00303D28" w:rsidP="00303D28"/>
    <w:p w:rsidR="00303D28" w:rsidRDefault="00303D28" w:rsidP="00303D28"/>
    <w:sectPr w:rsidR="00303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81412"/>
    <w:multiLevelType w:val="hybridMultilevel"/>
    <w:tmpl w:val="7F1A7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FDB"/>
    <w:rsid w:val="00303D28"/>
    <w:rsid w:val="00425FDB"/>
    <w:rsid w:val="00761954"/>
    <w:rsid w:val="007E00A8"/>
    <w:rsid w:val="00873B32"/>
    <w:rsid w:val="00BA5DB0"/>
    <w:rsid w:val="00BE2240"/>
    <w:rsid w:val="00EF5333"/>
    <w:rsid w:val="00F25726"/>
    <w:rsid w:val="00F5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D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53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D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53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Tel:624-893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436BC586-D85D-44E6-BB14-9B124C9A144A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89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10</cp:revision>
  <dcterms:created xsi:type="dcterms:W3CDTF">2013-11-25T09:25:00Z</dcterms:created>
  <dcterms:modified xsi:type="dcterms:W3CDTF">2014-07-28T21:14:00Z</dcterms:modified>
</cp:coreProperties>
</file>