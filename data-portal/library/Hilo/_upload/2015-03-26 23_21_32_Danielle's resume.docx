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3D" w:rsidRPr="00F16A4A" w:rsidRDefault="00F16A4A" w:rsidP="002752E2">
      <w:pPr>
        <w:pStyle w:val="Title"/>
        <w:spacing w:after="0"/>
        <w:jc w:val="center"/>
        <w:rPr>
          <w:rFonts w:ascii="Times New Roman" w:hAnsi="Times New Roman" w:cs="Times New Roman"/>
          <w:b/>
          <w:color w:val="auto"/>
          <w:sz w:val="72"/>
          <w:szCs w:val="28"/>
        </w:rPr>
      </w:pPr>
      <w:r w:rsidRPr="00F16A4A">
        <w:rPr>
          <w:rFonts w:ascii="Times New Roman" w:hAnsi="Times New Roman" w:cs="Times New Roman"/>
          <w:b/>
          <w:color w:val="auto"/>
          <w:sz w:val="72"/>
          <w:szCs w:val="28"/>
        </w:rPr>
        <w:t>CURRICULUM VITAE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Name: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Danielle Alexandria Gregorio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Address: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#22 Archer Road, Mahaica, Point Fortin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Telephone No. : </w:t>
      </w:r>
      <w:r w:rsidRPr="002752E2">
        <w:rPr>
          <w:rFonts w:ascii="Times New Roman" w:hAnsi="Times New Roman" w:cs="Times New Roman"/>
          <w:sz w:val="28"/>
          <w:szCs w:val="28"/>
        </w:rPr>
        <w:tab/>
        <w:t>296-4071 / 379-1161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Pr="002752E2">
        <w:rPr>
          <w:rFonts w:ascii="Times New Roman" w:hAnsi="Times New Roman" w:cs="Times New Roman"/>
          <w:sz w:val="28"/>
          <w:szCs w:val="28"/>
        </w:rPr>
        <w:tab/>
        <w:t>11</w:t>
      </w:r>
      <w:r w:rsidRPr="002752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752E2">
        <w:rPr>
          <w:rFonts w:ascii="Times New Roman" w:hAnsi="Times New Roman" w:cs="Times New Roman"/>
          <w:sz w:val="28"/>
          <w:szCs w:val="28"/>
        </w:rPr>
        <w:t xml:space="preserve"> February, 1996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Marital Status: </w:t>
      </w:r>
      <w:r w:rsidRPr="002752E2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6C403D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Sex: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F16A4A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4266">
        <w:rPr>
          <w:rFonts w:ascii="Times New Roman" w:hAnsi="Times New Roman" w:cs="Times New Roman"/>
          <w:sz w:val="28"/>
          <w:szCs w:val="28"/>
        </w:rPr>
        <w:t>danielleagregorio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 – 2008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>Point Fortin R</w:t>
      </w:r>
      <w:r>
        <w:rPr>
          <w:rFonts w:ascii="Times New Roman" w:hAnsi="Times New Roman" w:cs="Times New Roman"/>
          <w:sz w:val="28"/>
          <w:szCs w:val="28"/>
        </w:rPr>
        <w:t>oman Catholic School</w:t>
      </w:r>
    </w:p>
    <w:p w:rsidR="006C403D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 – 2013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Holy Name Convent Secondary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52E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SUBJECTS OBTAINED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DAF" w:rsidRPr="002752E2" w:rsidRDefault="009A0DD7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I.T CVQ</w:t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 w:rsidRPr="002752E2">
        <w:rPr>
          <w:rFonts w:ascii="Times New Roman" w:hAnsi="Times New Roman" w:cs="Times New Roman"/>
          <w:sz w:val="28"/>
          <w:szCs w:val="28"/>
        </w:rPr>
        <w:t>Pass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1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2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Principals </w:t>
      </w:r>
      <w:r w:rsidR="00F16A4A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Business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2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Principals </w:t>
      </w:r>
      <w:r w:rsidR="00F16A4A" w:rsidRPr="002752E2">
        <w:rPr>
          <w:rFonts w:ascii="Times New Roman" w:hAnsi="Times New Roman" w:cs="Times New Roman"/>
          <w:sz w:val="28"/>
          <w:szCs w:val="28"/>
        </w:rPr>
        <w:t>of</w:t>
      </w:r>
      <w:r w:rsidRPr="002752E2">
        <w:rPr>
          <w:rFonts w:ascii="Times New Roman" w:hAnsi="Times New Roman" w:cs="Times New Roman"/>
          <w:sz w:val="28"/>
          <w:szCs w:val="28"/>
        </w:rPr>
        <w:t xml:space="preserve"> Accounts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Science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Mathematics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4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A4A">
        <w:rPr>
          <w:rFonts w:ascii="Times New Roman" w:hAnsi="Times New Roman" w:cs="Times New Roman"/>
          <w:b/>
          <w:sz w:val="28"/>
          <w:szCs w:val="28"/>
        </w:rPr>
        <w:t xml:space="preserve">INTEREST </w:t>
      </w:r>
      <w:r>
        <w:rPr>
          <w:rFonts w:ascii="Times New Roman" w:hAnsi="Times New Roman" w:cs="Times New Roman"/>
          <w:b/>
          <w:sz w:val="28"/>
          <w:szCs w:val="28"/>
        </w:rPr>
        <w:t>&amp;</w:t>
      </w:r>
      <w:r w:rsidRPr="00F16A4A">
        <w:rPr>
          <w:rFonts w:ascii="Times New Roman" w:hAnsi="Times New Roman" w:cs="Times New Roman"/>
          <w:b/>
          <w:sz w:val="28"/>
          <w:szCs w:val="28"/>
        </w:rPr>
        <w:t xml:space="preserve"> ACTIVITIES</w:t>
      </w:r>
      <w:r>
        <w:rPr>
          <w:rFonts w:ascii="Times New Roman" w:hAnsi="Times New Roman" w:cs="Times New Roman"/>
          <w:sz w:val="28"/>
          <w:szCs w:val="28"/>
        </w:rPr>
        <w:tab/>
      </w:r>
      <w:r w:rsidR="002752E2" w:rsidRPr="002752E2">
        <w:rPr>
          <w:rFonts w:ascii="Times New Roman" w:hAnsi="Times New Roman" w:cs="Times New Roman"/>
          <w:sz w:val="28"/>
          <w:szCs w:val="28"/>
        </w:rPr>
        <w:t>Steel Pan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Cooking</w:t>
      </w:r>
    </w:p>
    <w:p w:rsidR="00F71F7F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Netball</w:t>
      </w: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1F7F" w:rsidRDefault="00F71F7F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F71F7F" w:rsidRDefault="00F71F7F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Donald’s- Team Member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November 2013- February 2014</w:t>
      </w:r>
    </w:p>
    <w:p w:rsidR="00F71F7F" w:rsidRPr="00F71F7F" w:rsidRDefault="00F71F7F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A4A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52E2">
        <w:rPr>
          <w:rFonts w:ascii="Times New Roman" w:hAnsi="Times New Roman" w:cs="Times New Roman"/>
          <w:sz w:val="28"/>
          <w:szCs w:val="28"/>
        </w:rPr>
        <w:t>Carlene Sinaswee-Ali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  <w:t xml:space="preserve">Tamara </w:t>
      </w:r>
      <w:proofErr w:type="spellStart"/>
      <w:r w:rsidR="00F16A4A">
        <w:rPr>
          <w:rFonts w:ascii="Times New Roman" w:hAnsi="Times New Roman" w:cs="Times New Roman"/>
          <w:sz w:val="28"/>
          <w:szCs w:val="28"/>
        </w:rPr>
        <w:t>Silochan</w:t>
      </w:r>
      <w:proofErr w:type="spellEnd"/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>Insurance Agent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  <w:t>Teacher II – Holy Name Convent</w:t>
      </w: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Tel.:</w:t>
      </w:r>
      <w:r>
        <w:rPr>
          <w:rFonts w:ascii="Times New Roman" w:hAnsi="Times New Roman" w:cs="Times New Roman"/>
          <w:sz w:val="28"/>
          <w:szCs w:val="28"/>
        </w:rPr>
        <w:tab/>
        <w:t>(Work) 648-0423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Tel.: </w:t>
      </w:r>
      <w:r>
        <w:rPr>
          <w:rFonts w:ascii="Times New Roman" w:hAnsi="Times New Roman" w:cs="Times New Roman"/>
          <w:sz w:val="28"/>
          <w:szCs w:val="28"/>
        </w:rPr>
        <w:tab/>
        <w:t>(Home) 647-0070</w:t>
      </w:r>
    </w:p>
    <w:p w:rsidR="006C403D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(Cell)   </w:t>
      </w:r>
      <w:r w:rsidR="002752E2" w:rsidRPr="002752E2">
        <w:rPr>
          <w:rFonts w:ascii="Times New Roman" w:hAnsi="Times New Roman" w:cs="Times New Roman"/>
          <w:sz w:val="28"/>
          <w:szCs w:val="28"/>
        </w:rPr>
        <w:t>345-3159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(Cell)    313-0387</w:t>
      </w:r>
    </w:p>
    <w:sectPr w:rsidR="006C403D" w:rsidRPr="002752E2" w:rsidSect="002752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C403D"/>
    <w:rsid w:val="00194266"/>
    <w:rsid w:val="001A4C2C"/>
    <w:rsid w:val="002752E2"/>
    <w:rsid w:val="00375A59"/>
    <w:rsid w:val="006104D9"/>
    <w:rsid w:val="006C403D"/>
    <w:rsid w:val="00725532"/>
    <w:rsid w:val="009A0DD7"/>
    <w:rsid w:val="00A31084"/>
    <w:rsid w:val="00CB1DAF"/>
    <w:rsid w:val="00E85256"/>
    <w:rsid w:val="00F16A4A"/>
    <w:rsid w:val="00F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C470F-1288-4C25-A6BE-4BA81812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C9A9-FE6E-47D5-B190-A39F3C225DC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210869A3-258C-4C13-94D3-27C5CB7F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Danielle Gregorio</cp:lastModifiedBy>
  <cp:revision>8</cp:revision>
  <dcterms:created xsi:type="dcterms:W3CDTF">2013-10-04T00:32:00Z</dcterms:created>
  <dcterms:modified xsi:type="dcterms:W3CDTF">2015-02-05T00:34:00Z</dcterms:modified>
</cp:coreProperties>
</file>