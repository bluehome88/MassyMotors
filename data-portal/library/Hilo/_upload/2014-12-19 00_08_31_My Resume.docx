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"/>
        <w:gridCol w:w="1464"/>
        <w:gridCol w:w="36"/>
        <w:gridCol w:w="248"/>
        <w:gridCol w:w="6972"/>
        <w:gridCol w:w="1792"/>
      </w:tblGrid>
      <w:tr w:rsidR="000B3188" w:rsidTr="00233086">
        <w:trPr>
          <w:jc w:val="center"/>
        </w:trPr>
        <w:tc>
          <w:tcPr>
            <w:tcW w:w="10800" w:type="dxa"/>
            <w:gridSpan w:val="6"/>
            <w:vAlign w:val="bottom"/>
          </w:tcPr>
          <w:p w:rsidR="000B3188" w:rsidRDefault="00935F55">
            <w:pPr>
              <w:pStyle w:val="SectionHeading"/>
            </w:pPr>
            <w:sdt>
              <w:sdtPr>
                <w:rPr>
                  <w:rStyle w:val="SectionHeadingChar"/>
                </w:rPr>
                <w:id w:val="3643572"/>
                <w:placeholder>
                  <w:docPart w:val="E814C1393E7844409399F3E01CD235A6"/>
                </w:placeholder>
                <w:showingPlcHdr/>
              </w:sdtPr>
              <w:sdtEndPr>
                <w:rPr>
                  <w:rStyle w:val="DefaultParagraphFont"/>
                  <w:b/>
                  <w:caps/>
                </w:rPr>
              </w:sdtEndPr>
              <w:sdtContent>
                <w:r w:rsidR="0074283B">
                  <w:t>EDUCATION</w:t>
                </w:r>
              </w:sdtContent>
            </w:sdt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sdt>
            <w:sdtPr>
              <w:rPr>
                <w:rStyle w:val="SectionbodytextChar"/>
              </w:rPr>
              <w:id w:val="4805100"/>
              <w:placeholder>
                <w:docPart w:val="DCC96C0A40C84845A49E0BC2962FACE6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0B3188" w:rsidRPr="002169C9" w:rsidRDefault="00233086" w:rsidP="002169C9">
                <w:pPr>
                  <w:rPr>
                    <w:color w:val="000000" w:themeColor="text1"/>
                    <w:sz w:val="20"/>
                  </w:rPr>
                </w:pPr>
                <w:r>
                  <w:rPr>
                    <w:rStyle w:val="SectionbodytextChar"/>
                    <w:b/>
                  </w:rPr>
                  <w:t>St. Joseph’s Convent, St. Joseph</w:t>
                </w:r>
              </w:p>
            </w:sdtContent>
          </w:sdt>
        </w:tc>
        <w:tc>
          <w:tcPr>
            <w:tcW w:w="1792" w:type="dxa"/>
            <w:vAlign w:val="bottom"/>
          </w:tcPr>
          <w:p w:rsidR="000B3188" w:rsidRDefault="000B3188"/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sdt>
            <w:sdtPr>
              <w:rPr>
                <w:rStyle w:val="SectionbodytextboldChar"/>
              </w:rPr>
              <w:id w:val="4805108"/>
              <w:placeholder>
                <w:docPart w:val="569D4F7C53704EB0AD1F247776906698"/>
              </w:placeholder>
            </w:sdtPr>
            <w:sdtEndPr>
              <w:rPr>
                <w:rStyle w:val="DefaultParagraphFont"/>
                <w:b/>
              </w:rPr>
            </w:sdtEndPr>
            <w:sdtContent>
              <w:p w:rsidR="002169C9" w:rsidRDefault="002169C9" w:rsidP="002169C9">
                <w:pPr>
                  <w:pStyle w:val="Sectionbodytextbold"/>
                  <w:rPr>
                    <w:rStyle w:val="SectionbodytextboldChar"/>
                  </w:rPr>
                </w:pPr>
                <w:r>
                  <w:rPr>
                    <w:rStyle w:val="SectionbodytextboldChar"/>
                  </w:rPr>
                  <w:t>CSEC Qualifications:</w:t>
                </w:r>
              </w:p>
              <w:p w:rsidR="002169C9" w:rsidRDefault="00233086" w:rsidP="002169C9">
                <w:pPr>
                  <w:pStyle w:val="Sectionbodytextbold"/>
                  <w:rPr>
                    <w:rStyle w:val="SectionbodytextboldChar"/>
                  </w:rPr>
                </w:pPr>
                <w:r>
                  <w:rPr>
                    <w:rStyle w:val="SectionbodytextboldChar"/>
                  </w:rPr>
                  <w:t>English Language- Grade 1</w:t>
                </w:r>
              </w:p>
              <w:p w:rsidR="002169C9" w:rsidRDefault="00233086" w:rsidP="002169C9">
                <w:pPr>
                  <w:pStyle w:val="Sectionbodytextbold"/>
                  <w:rPr>
                    <w:rStyle w:val="SectionbodytextboldChar"/>
                  </w:rPr>
                </w:pPr>
                <w:r>
                  <w:rPr>
                    <w:rStyle w:val="SectionbodytextboldChar"/>
                  </w:rPr>
                  <w:t>English Literature- Grade 1</w:t>
                </w:r>
              </w:p>
              <w:p w:rsidR="002169C9" w:rsidRDefault="00233086" w:rsidP="002169C9">
                <w:pPr>
                  <w:pStyle w:val="Sectionbodytextbold"/>
                  <w:rPr>
                    <w:rStyle w:val="SectionbodytextboldChar"/>
                  </w:rPr>
                </w:pPr>
                <w:r>
                  <w:rPr>
                    <w:rStyle w:val="SectionbodytextboldChar"/>
                  </w:rPr>
                  <w:t>Mathematics- Grade 1</w:t>
                </w:r>
              </w:p>
              <w:p w:rsidR="002169C9" w:rsidRDefault="00233086" w:rsidP="002169C9">
                <w:pPr>
                  <w:pStyle w:val="Sectionbodytextbold"/>
                  <w:rPr>
                    <w:rStyle w:val="SectionbodytextboldChar"/>
                  </w:rPr>
                </w:pPr>
                <w:r>
                  <w:rPr>
                    <w:rStyle w:val="SectionbodytextboldChar"/>
                  </w:rPr>
                  <w:t>Principles of Accounts</w:t>
                </w:r>
                <w:r w:rsidR="002169C9">
                  <w:rPr>
                    <w:rStyle w:val="SectionbodytextboldChar"/>
                  </w:rPr>
                  <w:t>- Grade 1</w:t>
                </w:r>
              </w:p>
              <w:p w:rsidR="002169C9" w:rsidRDefault="00233086" w:rsidP="002169C9">
                <w:pPr>
                  <w:pStyle w:val="Sectionbodytextbold"/>
                  <w:rPr>
                    <w:rStyle w:val="SectionbodytextboldChar"/>
                  </w:rPr>
                </w:pPr>
                <w:r>
                  <w:rPr>
                    <w:rStyle w:val="SectionbodytextboldChar"/>
                  </w:rPr>
                  <w:t>Spanish</w:t>
                </w:r>
                <w:r w:rsidR="002169C9">
                  <w:rPr>
                    <w:rStyle w:val="SectionbodytextboldChar"/>
                  </w:rPr>
                  <w:t>- Grade 2</w:t>
                </w:r>
              </w:p>
              <w:p w:rsidR="002169C9" w:rsidRDefault="00233086" w:rsidP="002169C9">
                <w:pPr>
                  <w:pStyle w:val="Sectionbodytextbold"/>
                  <w:rPr>
                    <w:rStyle w:val="SectionbodytextboldChar"/>
                  </w:rPr>
                </w:pPr>
                <w:r>
                  <w:rPr>
                    <w:rStyle w:val="SectionbodytextboldChar"/>
                  </w:rPr>
                  <w:t>Principles of Business- Grade 1</w:t>
                </w:r>
              </w:p>
              <w:p w:rsidR="000B3188" w:rsidRPr="002169C9" w:rsidRDefault="00233086" w:rsidP="002169C9">
                <w:pPr>
                  <w:pStyle w:val="Sectionbodytextbold"/>
                  <w:rPr>
                    <w:b w:val="0"/>
                  </w:rPr>
                </w:pPr>
                <w:r>
                  <w:rPr>
                    <w:rStyle w:val="SectionbodytextboldChar"/>
                  </w:rPr>
                  <w:t>Caribbean History- Grade 1</w:t>
                </w:r>
              </w:p>
            </w:sdtContent>
          </w:sdt>
        </w:tc>
        <w:tc>
          <w:tcPr>
            <w:tcW w:w="1792" w:type="dxa"/>
            <w:vAlign w:val="bottom"/>
          </w:tcPr>
          <w:p w:rsidR="000B3188" w:rsidRDefault="00935F55" w:rsidP="002169C9">
            <w:pPr>
              <w:pStyle w:val="Sectionbodytextbold"/>
            </w:pPr>
            <w:sdt>
              <w:sdtPr>
                <w:rPr>
                  <w:rStyle w:val="SectionbodytextboldChar"/>
                </w:rPr>
                <w:id w:val="275215203"/>
                <w:placeholder>
                  <w:docPart w:val="65EE3A4DFD5E44FF8B75B5533AB1518D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/>
                </w:rPr>
              </w:sdtEndPr>
              <w:sdtContent>
                <w:r w:rsidR="00233086">
                  <w:rPr>
                    <w:rStyle w:val="SectionbodytextboldChar"/>
                  </w:rPr>
                  <w:t>2013</w:t>
                </w:r>
              </w:sdtContent>
            </w:sdt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0B3188" w:rsidRDefault="000B3188" w:rsidP="002169C9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0B3188" w:rsidRDefault="000B3188" w:rsidP="002169C9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9090" w:type="dxa"/>
            <w:gridSpan w:val="5"/>
            <w:vAlign w:val="bottom"/>
          </w:tcPr>
          <w:p w:rsidR="000B3188" w:rsidRDefault="000B3188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sdt>
            <w:sdtPr>
              <w:rPr>
                <w:rStyle w:val="SectionbodytextChar"/>
              </w:rPr>
              <w:id w:val="4805140"/>
              <w:placeholder>
                <w:docPart w:val="F56F76E76CB64E549DC9D03FC1DFE4D9"/>
              </w:placeholder>
            </w:sdtPr>
            <w:sdtEndPr>
              <w:rPr>
                <w:rStyle w:val="DefaultParagraphFont"/>
              </w:rPr>
            </w:sdtEndPr>
            <w:sdtContent>
              <w:p w:rsidR="000B3188" w:rsidRDefault="00233086" w:rsidP="002169C9">
                <w:pPr>
                  <w:pStyle w:val="Sectionbodytext"/>
                </w:pPr>
                <w:r>
                  <w:rPr>
                    <w:rStyle w:val="SectionbodytextChar"/>
                    <w:b/>
                  </w:rPr>
                  <w:t>University of the West Indies- Open Campus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sdt>
            <w:sdtPr>
              <w:rPr>
                <w:rStyle w:val="SectionbodytextboldChar"/>
              </w:rPr>
              <w:id w:val="4805148"/>
              <w:placeholder>
                <w:docPart w:val="3D59B6A305B4472E82F10633D5EBAA1D"/>
              </w:placeholder>
            </w:sdtPr>
            <w:sdtEndPr>
              <w:rPr>
                <w:rStyle w:val="DefaultParagraphFont"/>
                <w:b/>
              </w:rPr>
            </w:sdtEndPr>
            <w:sdtContent>
              <w:p w:rsidR="002169C9" w:rsidRDefault="002169C9" w:rsidP="002169C9">
                <w:pPr>
                  <w:pStyle w:val="Sectionbodytextbold"/>
                  <w:rPr>
                    <w:rStyle w:val="SectionbodytextboldChar"/>
                  </w:rPr>
                </w:pPr>
                <w:r>
                  <w:rPr>
                    <w:rStyle w:val="SectionbodytextboldChar"/>
                  </w:rPr>
                  <w:t>Qualifications:</w:t>
                </w:r>
              </w:p>
              <w:p w:rsidR="00233086" w:rsidRDefault="00233086" w:rsidP="002169C9">
                <w:pPr>
                  <w:pStyle w:val="Sectionbodytextbold"/>
                  <w:rPr>
                    <w:rStyle w:val="SectionbodytextboldChar"/>
                  </w:rPr>
                </w:pPr>
                <w:r>
                  <w:rPr>
                    <w:rStyle w:val="SectionbodytextboldChar"/>
                  </w:rPr>
                  <w:t>Certificate in Social Work</w:t>
                </w:r>
              </w:p>
              <w:p w:rsidR="000B3188" w:rsidRPr="002169C9" w:rsidRDefault="00233086" w:rsidP="002169C9">
                <w:pPr>
                  <w:pStyle w:val="Sectionbodytextbold"/>
                  <w:rPr>
                    <w:b w:val="0"/>
                  </w:rPr>
                </w:pPr>
                <w:r>
                  <w:rPr>
                    <w:rStyle w:val="SectionbodytextboldChar"/>
                  </w:rPr>
                  <w:t>Overall 4.0 GPA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bold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0B3188" w:rsidRDefault="000B3188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0B3188" w:rsidRDefault="002169C9">
            <w:pPr>
              <w:pStyle w:val="Sectionbodytext"/>
            </w:pPr>
            <w:r>
              <w:t>2013/2014</w:t>
            </w:r>
          </w:p>
        </w:tc>
      </w:tr>
      <w:tr w:rsidR="000B3188" w:rsidTr="007D4B79">
        <w:trPr>
          <w:jc w:val="center"/>
        </w:trPr>
        <w:tc>
          <w:tcPr>
            <w:tcW w:w="9090" w:type="dxa"/>
            <w:gridSpan w:val="5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0B3188" w:rsidRPr="003637F1" w:rsidRDefault="002169C9" w:rsidP="002169C9">
            <w:pPr>
              <w:rPr>
                <w:b/>
              </w:rPr>
            </w:pPr>
            <w:r w:rsidRPr="003637F1">
              <w:rPr>
                <w:rStyle w:val="SectionbodytextChar"/>
                <w:b/>
              </w:rPr>
              <w:t>University of the West Indies</w:t>
            </w:r>
          </w:p>
        </w:tc>
        <w:tc>
          <w:tcPr>
            <w:tcW w:w="1800" w:type="dxa"/>
            <w:vAlign w:val="bottom"/>
          </w:tcPr>
          <w:p w:rsidR="000B3188" w:rsidRDefault="000B3188"/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0B3188" w:rsidRPr="002169C9" w:rsidRDefault="002169C9" w:rsidP="002169C9">
            <w:pPr>
              <w:pStyle w:val="Sectionbodytextbold"/>
              <w:rPr>
                <w:b w:val="0"/>
              </w:rPr>
            </w:pPr>
            <w:r>
              <w:rPr>
                <w:b w:val="0"/>
              </w:rPr>
              <w:t>Cu</w:t>
            </w:r>
            <w:r w:rsidR="00233086">
              <w:rPr>
                <w:b w:val="0"/>
              </w:rPr>
              <w:t>rrently pursuing BSc. Social Work</w:t>
            </w:r>
          </w:p>
        </w:tc>
        <w:tc>
          <w:tcPr>
            <w:tcW w:w="1800" w:type="dxa"/>
            <w:vAlign w:val="bottom"/>
          </w:tcPr>
          <w:p w:rsidR="000B3188" w:rsidRDefault="00935F55" w:rsidP="002169C9">
            <w:pPr>
              <w:pStyle w:val="ContactInfo"/>
              <w:jc w:val="left"/>
              <w:rPr>
                <w:b w:val="0"/>
              </w:rPr>
            </w:pPr>
            <w:sdt>
              <w:sdtPr>
                <w:rPr>
                  <w:rStyle w:val="SectionbodytextboldChar"/>
                </w:rPr>
                <w:id w:val="3643737"/>
                <w:placeholder>
                  <w:docPart w:val="B81EFEECCC4148D89CA6481C5123AE85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/>
                  <w:color w:val="403152" w:themeColor="accent4" w:themeShade="80"/>
                  <w:sz w:val="22"/>
                </w:rPr>
              </w:sdtEndPr>
              <w:sdtContent>
                <w:r w:rsidR="002169C9">
                  <w:rPr>
                    <w:rStyle w:val="SectionbodytextboldChar"/>
                  </w:rPr>
                  <w:t>2014</w:t>
                </w:r>
              </w:sdtContent>
            </w:sdt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0B3188" w:rsidRDefault="000B3188" w:rsidP="002169C9"/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4"/>
            <w:vAlign w:val="bottom"/>
          </w:tcPr>
          <w:p w:rsidR="000B3188" w:rsidRDefault="000B3188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233086" w:rsidTr="007D4B79">
        <w:trPr>
          <w:gridAfter w:val="3"/>
          <w:wAfter w:w="9008" w:type="dxa"/>
          <w:trHeight w:val="300"/>
          <w:jc w:val="center"/>
        </w:trPr>
        <w:tc>
          <w:tcPr>
            <w:tcW w:w="1800" w:type="dxa"/>
            <w:gridSpan w:val="3"/>
            <w:vAlign w:val="bottom"/>
          </w:tcPr>
          <w:p w:rsidR="00233086" w:rsidRDefault="00233086">
            <w:pPr>
              <w:pStyle w:val="ContactInfo"/>
              <w:jc w:val="left"/>
            </w:pPr>
          </w:p>
        </w:tc>
      </w:tr>
      <w:tr w:rsidR="000B3188" w:rsidTr="00233086">
        <w:trPr>
          <w:trHeight w:val="345"/>
          <w:jc w:val="center"/>
        </w:trPr>
        <w:tc>
          <w:tcPr>
            <w:tcW w:w="10800" w:type="dxa"/>
            <w:gridSpan w:val="6"/>
            <w:vAlign w:val="bottom"/>
          </w:tcPr>
          <w:p w:rsidR="000B3188" w:rsidRPr="004620DA" w:rsidRDefault="004620DA" w:rsidP="002169C9">
            <w:pPr>
              <w:pStyle w:val="SectionHeading"/>
              <w:rPr>
                <w:b w:val="0"/>
              </w:rPr>
            </w:pPr>
            <w:r w:rsidRPr="004620DA">
              <w:rPr>
                <w:rStyle w:val="SectionHeadingChar"/>
                <w:b/>
              </w:rPr>
              <w:t>ATTRIBUTES</w:t>
            </w:r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0512" w:type="dxa"/>
            <w:gridSpan w:val="5"/>
            <w:vAlign w:val="bottom"/>
          </w:tcPr>
          <w:p w:rsidR="000B3188" w:rsidRPr="002169C9" w:rsidRDefault="000B3188" w:rsidP="002169C9">
            <w:pPr>
              <w:pStyle w:val="Sectionbodytext"/>
            </w:pPr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p w:rsidR="000B3188" w:rsidRDefault="004620DA" w:rsidP="004620DA">
            <w:pPr>
              <w:pStyle w:val="Sectionbodytextbold"/>
              <w:numPr>
                <w:ilvl w:val="0"/>
                <w:numId w:val="4"/>
              </w:numPr>
              <w:spacing w:line="360" w:lineRule="auto"/>
              <w:rPr>
                <w:rStyle w:val="SectionbodytextboldChar"/>
              </w:rPr>
            </w:pPr>
            <w:r>
              <w:rPr>
                <w:rStyle w:val="SectionbodytextboldChar"/>
              </w:rPr>
              <w:t>Reliable &amp; Efficient</w:t>
            </w:r>
          </w:p>
          <w:p w:rsidR="004620DA" w:rsidRDefault="004620DA" w:rsidP="004620DA">
            <w:pPr>
              <w:pStyle w:val="Sectionbodytextbold"/>
              <w:numPr>
                <w:ilvl w:val="0"/>
                <w:numId w:val="4"/>
              </w:numPr>
              <w:spacing w:line="360" w:lineRule="auto"/>
              <w:rPr>
                <w:rStyle w:val="SectionbodytextboldChar"/>
              </w:rPr>
            </w:pPr>
            <w:r>
              <w:rPr>
                <w:rStyle w:val="SectionbodytextboldChar"/>
              </w:rPr>
              <w:t>Works well with others</w:t>
            </w:r>
          </w:p>
          <w:p w:rsidR="004620DA" w:rsidRDefault="004620DA" w:rsidP="004620DA">
            <w:pPr>
              <w:pStyle w:val="Sectionbodytextbold"/>
              <w:numPr>
                <w:ilvl w:val="0"/>
                <w:numId w:val="4"/>
              </w:numPr>
              <w:spacing w:line="360" w:lineRule="auto"/>
            </w:pPr>
            <w:r>
              <w:rPr>
                <w:rStyle w:val="SectionbodytextboldChar"/>
              </w:rPr>
              <w:t>Adjusts quickly to new situations</w:t>
            </w:r>
          </w:p>
        </w:tc>
        <w:tc>
          <w:tcPr>
            <w:tcW w:w="1792" w:type="dxa"/>
            <w:vAlign w:val="bottom"/>
          </w:tcPr>
          <w:p w:rsidR="000B3188" w:rsidRDefault="000B3188" w:rsidP="004620DA">
            <w:pPr>
              <w:pStyle w:val="Sectionbodytextbold"/>
              <w:rPr>
                <w:b w:val="0"/>
              </w:rPr>
            </w:pPr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0512" w:type="dxa"/>
            <w:gridSpan w:val="5"/>
            <w:vAlign w:val="bottom"/>
          </w:tcPr>
          <w:p w:rsidR="000B3188" w:rsidRDefault="000B3188" w:rsidP="004620DA">
            <w:pPr>
              <w:pStyle w:val="Sectionbodytext"/>
              <w:rPr>
                <w:b/>
              </w:rPr>
            </w:pPr>
          </w:p>
        </w:tc>
      </w:tr>
      <w:tr w:rsidR="000B3188" w:rsidTr="00233086">
        <w:trPr>
          <w:jc w:val="center"/>
        </w:trPr>
        <w:tc>
          <w:tcPr>
            <w:tcW w:w="10800" w:type="dxa"/>
            <w:gridSpan w:val="6"/>
            <w:vAlign w:val="bottom"/>
          </w:tcPr>
          <w:sdt>
            <w:sdtPr>
              <w:rPr>
                <w:rStyle w:val="SectionHeadingChar"/>
              </w:rPr>
              <w:id w:val="3645376"/>
              <w:placeholder>
                <w:docPart w:val="7F02335CD6284B0196FBD2B630FEBCFB"/>
              </w:placeholder>
            </w:sdtPr>
            <w:sdtEndPr>
              <w:rPr>
                <w:rStyle w:val="DefaultParagraphFont"/>
                <w:b/>
                <w:caps/>
              </w:rPr>
            </w:sdtEndPr>
            <w:sdtContent>
              <w:p w:rsidR="000B3188" w:rsidRDefault="002169C9" w:rsidP="002169C9">
                <w:pPr>
                  <w:pStyle w:val="SectionHeading"/>
                </w:pPr>
                <w:r w:rsidRPr="00D31FE1">
                  <w:rPr>
                    <w:rStyle w:val="SectionHeadingChar"/>
                    <w:b/>
                  </w:rPr>
                  <w:t>JOB EXPERIENCE</w:t>
                </w:r>
              </w:p>
            </w:sdtContent>
          </w:sdt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p w:rsidR="000B3188" w:rsidRPr="004620DA" w:rsidRDefault="00233086" w:rsidP="002169C9">
            <w:pPr>
              <w:rPr>
                <w:b/>
                <w:color w:val="000000" w:themeColor="text1"/>
                <w:sz w:val="20"/>
              </w:rPr>
            </w:pPr>
            <w:r>
              <w:rPr>
                <w:rStyle w:val="SectionbodytextChar"/>
                <w:b/>
              </w:rPr>
              <w:t>J Chai Trading</w:t>
            </w:r>
          </w:p>
        </w:tc>
        <w:tc>
          <w:tcPr>
            <w:tcW w:w="179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p w:rsidR="000B3188" w:rsidRDefault="004620DA" w:rsidP="002169C9">
            <w:pPr>
              <w:pStyle w:val="Sectionbodytextbold"/>
              <w:rPr>
                <w:rStyle w:val="SectionbodytextboldChar"/>
              </w:rPr>
            </w:pPr>
            <w:r>
              <w:rPr>
                <w:rStyle w:val="SectionbodytextboldChar"/>
              </w:rPr>
              <w:t>Customer Service Representative</w:t>
            </w:r>
            <w:r w:rsidR="00233086">
              <w:rPr>
                <w:rStyle w:val="SectionbodytextboldChar"/>
              </w:rPr>
              <w:t xml:space="preserve"> &amp; Office Assistant</w:t>
            </w:r>
          </w:p>
          <w:p w:rsidR="002169C9" w:rsidRDefault="004620DA" w:rsidP="004620DA">
            <w:pPr>
              <w:pStyle w:val="Sectionbodytextbold"/>
              <w:numPr>
                <w:ilvl w:val="0"/>
                <w:numId w:val="3"/>
              </w:numPr>
              <w:rPr>
                <w:rStyle w:val="SectionbodytextboldChar"/>
              </w:rPr>
            </w:pPr>
            <w:r>
              <w:rPr>
                <w:rStyle w:val="SectionbodytextboldChar"/>
              </w:rPr>
              <w:t>Assisting customers in product selection</w:t>
            </w:r>
          </w:p>
          <w:p w:rsidR="004620DA" w:rsidRDefault="004620DA" w:rsidP="004620DA">
            <w:pPr>
              <w:pStyle w:val="Sectionbodytextbold"/>
              <w:numPr>
                <w:ilvl w:val="0"/>
                <w:numId w:val="3"/>
              </w:numPr>
              <w:rPr>
                <w:rStyle w:val="SectionbodytextboldChar"/>
              </w:rPr>
            </w:pPr>
            <w:r>
              <w:rPr>
                <w:rStyle w:val="SectionbodytextboldChar"/>
              </w:rPr>
              <w:t>Demonstration of product</w:t>
            </w:r>
          </w:p>
          <w:p w:rsidR="004620DA" w:rsidRDefault="004620DA" w:rsidP="004620DA">
            <w:pPr>
              <w:pStyle w:val="Sectionbodytextbold"/>
              <w:numPr>
                <w:ilvl w:val="0"/>
                <w:numId w:val="3"/>
              </w:numPr>
              <w:rPr>
                <w:rStyle w:val="SectionbodytextboldChar"/>
              </w:rPr>
            </w:pPr>
            <w:r>
              <w:rPr>
                <w:rStyle w:val="SectionbodytextboldChar"/>
              </w:rPr>
              <w:t>Restocking of products</w:t>
            </w:r>
          </w:p>
          <w:p w:rsidR="004620DA" w:rsidRPr="00233086" w:rsidRDefault="00233086" w:rsidP="004620DA">
            <w:pPr>
              <w:pStyle w:val="Sectionbodytextbold"/>
              <w:numPr>
                <w:ilvl w:val="0"/>
                <w:numId w:val="3"/>
              </w:numPr>
            </w:pPr>
            <w:r>
              <w:rPr>
                <w:b w:val="0"/>
              </w:rPr>
              <w:t>Creation of quotations</w:t>
            </w:r>
          </w:p>
          <w:p w:rsidR="00233086" w:rsidRPr="00233086" w:rsidRDefault="00233086" w:rsidP="004620DA">
            <w:pPr>
              <w:pStyle w:val="Sectionbodytextbold"/>
              <w:numPr>
                <w:ilvl w:val="0"/>
                <w:numId w:val="3"/>
              </w:numPr>
            </w:pPr>
            <w:r>
              <w:rPr>
                <w:b w:val="0"/>
              </w:rPr>
              <w:t>Drawing up bills and credit notes</w:t>
            </w:r>
          </w:p>
          <w:p w:rsidR="00233086" w:rsidRPr="00432D01" w:rsidRDefault="00233086" w:rsidP="004620DA">
            <w:pPr>
              <w:pStyle w:val="Sectionbodytextbold"/>
              <w:numPr>
                <w:ilvl w:val="0"/>
                <w:numId w:val="3"/>
              </w:numPr>
            </w:pPr>
            <w:r>
              <w:rPr>
                <w:b w:val="0"/>
              </w:rPr>
              <w:t>Entering of data onto the system</w:t>
            </w:r>
          </w:p>
          <w:p w:rsidR="00432D01" w:rsidRDefault="00432D01" w:rsidP="004620DA">
            <w:pPr>
              <w:pStyle w:val="Sectionbodytextbold"/>
              <w:numPr>
                <w:ilvl w:val="0"/>
                <w:numId w:val="3"/>
              </w:numPr>
            </w:pPr>
            <w:r>
              <w:rPr>
                <w:b w:val="0"/>
              </w:rPr>
              <w:t>Answering of phone &amp; dealing with customer inquiries and issues</w:t>
            </w:r>
            <w:bookmarkStart w:id="0" w:name="_GoBack"/>
            <w:bookmarkEnd w:id="0"/>
          </w:p>
        </w:tc>
        <w:tc>
          <w:tcPr>
            <w:tcW w:w="1792" w:type="dxa"/>
            <w:vAlign w:val="bottom"/>
          </w:tcPr>
          <w:p w:rsidR="000B3188" w:rsidRDefault="00935F55" w:rsidP="002169C9">
            <w:pPr>
              <w:pStyle w:val="Sectionbodytextbold"/>
            </w:pPr>
            <w:sdt>
              <w:sdtPr>
                <w:rPr>
                  <w:b w:val="0"/>
                </w:rPr>
                <w:id w:val="3644717"/>
                <w:placeholder>
                  <w:docPart w:val="232436A88A3140DA9BE066DF49D15F3E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33086">
                  <w:rPr>
                    <w:b w:val="0"/>
                  </w:rPr>
                  <w:t>2012/2013</w:t>
                </w:r>
              </w:sdtContent>
            </w:sdt>
          </w:p>
        </w:tc>
      </w:tr>
      <w:tr w:rsidR="004620DA" w:rsidTr="007D4B79">
        <w:trPr>
          <w:gridAfter w:val="5"/>
          <w:wAfter w:w="10512" w:type="dxa"/>
          <w:jc w:val="center"/>
        </w:trPr>
        <w:tc>
          <w:tcPr>
            <w:tcW w:w="288" w:type="dxa"/>
            <w:vAlign w:val="bottom"/>
          </w:tcPr>
          <w:p w:rsidR="004620DA" w:rsidRDefault="004620DA">
            <w:pPr>
              <w:pStyle w:val="ContactInfo"/>
              <w:jc w:val="left"/>
            </w:pPr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p w:rsidR="000B3188" w:rsidRPr="004620DA" w:rsidRDefault="00233086" w:rsidP="002169C9">
            <w:pPr>
              <w:rPr>
                <w:b/>
              </w:rPr>
            </w:pPr>
            <w:r>
              <w:rPr>
                <w:rStyle w:val="SectionbodytextChar"/>
                <w:b/>
              </w:rPr>
              <w:t xml:space="preserve">Urban Apparel </w:t>
            </w:r>
            <w:proofErr w:type="spellStart"/>
            <w:r>
              <w:rPr>
                <w:rStyle w:val="SectionbodytextChar"/>
                <w:b/>
              </w:rPr>
              <w:t>Fashionz</w:t>
            </w:r>
            <w:proofErr w:type="spellEnd"/>
          </w:p>
        </w:tc>
        <w:tc>
          <w:tcPr>
            <w:tcW w:w="179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p w:rsidR="002169C9" w:rsidRPr="004620DA" w:rsidRDefault="00233086" w:rsidP="002169C9">
            <w:pPr>
              <w:pStyle w:val="Sectionbodytextbold"/>
              <w:rPr>
                <w:b w:val="0"/>
              </w:rPr>
            </w:pPr>
            <w:r>
              <w:rPr>
                <w:b w:val="0"/>
              </w:rPr>
              <w:t>Cashier</w:t>
            </w:r>
          </w:p>
        </w:tc>
        <w:tc>
          <w:tcPr>
            <w:tcW w:w="1792" w:type="dxa"/>
            <w:vAlign w:val="bottom"/>
          </w:tcPr>
          <w:p w:rsidR="000B3188" w:rsidRDefault="00935F55" w:rsidP="004620DA">
            <w:pPr>
              <w:pStyle w:val="Sectionbodytextbold"/>
            </w:pPr>
            <w:sdt>
              <w:sdtPr>
                <w:rPr>
                  <w:b w:val="0"/>
                </w:rPr>
                <w:id w:val="3644725"/>
                <w:placeholder>
                  <w:docPart w:val="A41474AAC0744106A9ADDC3B2F5C0D89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620DA" w:rsidRPr="000E45A9">
                  <w:rPr>
                    <w:b w:val="0"/>
                  </w:rPr>
                  <w:t>2013</w:t>
                </w:r>
                <w:r w:rsidR="00233086">
                  <w:rPr>
                    <w:b w:val="0"/>
                  </w:rPr>
                  <w:t>/2014</w:t>
                </w:r>
              </w:sdtContent>
            </w:sdt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p w:rsidR="004620DA" w:rsidRDefault="00233086" w:rsidP="004620DA">
            <w:pPr>
              <w:pStyle w:val="Sectionbodytextbold"/>
              <w:numPr>
                <w:ilvl w:val="0"/>
                <w:numId w:val="2"/>
              </w:numPr>
              <w:rPr>
                <w:rStyle w:val="SectionbodytextboldChar"/>
              </w:rPr>
            </w:pPr>
            <w:r>
              <w:rPr>
                <w:rStyle w:val="SectionbodytextboldChar"/>
              </w:rPr>
              <w:t>Financial transactions</w:t>
            </w:r>
          </w:p>
          <w:p w:rsidR="000B3188" w:rsidRDefault="00233086" w:rsidP="004620DA">
            <w:pPr>
              <w:pStyle w:val="ListParagraph"/>
              <w:numPr>
                <w:ilvl w:val="0"/>
                <w:numId w:val="2"/>
              </w:numPr>
              <w:rPr>
                <w:rStyle w:val="SectionbodytextChar"/>
              </w:rPr>
            </w:pPr>
            <w:r>
              <w:rPr>
                <w:rStyle w:val="SectionbodytextChar"/>
              </w:rPr>
              <w:t>Assisting customers in product selection</w:t>
            </w:r>
          </w:p>
          <w:p w:rsidR="004620DA" w:rsidRDefault="004620DA" w:rsidP="004620DA"/>
        </w:tc>
        <w:tc>
          <w:tcPr>
            <w:tcW w:w="179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79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4620DA" w:rsidTr="00233086">
        <w:trPr>
          <w:gridAfter w:val="4"/>
          <w:wAfter w:w="9036" w:type="dxa"/>
          <w:jc w:val="center"/>
        </w:trPr>
        <w:tc>
          <w:tcPr>
            <w:tcW w:w="1764" w:type="dxa"/>
            <w:gridSpan w:val="2"/>
            <w:vAlign w:val="bottom"/>
          </w:tcPr>
          <w:p w:rsidR="004620DA" w:rsidRDefault="004620DA">
            <w:pPr>
              <w:pStyle w:val="ContactInfo"/>
              <w:jc w:val="left"/>
            </w:pPr>
          </w:p>
        </w:tc>
      </w:tr>
      <w:tr w:rsidR="000B3188" w:rsidTr="00233086">
        <w:trPr>
          <w:jc w:val="center"/>
        </w:trPr>
        <w:sdt>
          <w:sdtPr>
            <w:rPr>
              <w:rStyle w:val="SectionHeadingChar"/>
            </w:rPr>
            <w:id w:val="3645141"/>
            <w:placeholder>
              <w:docPart w:val="AD7F82DCD55A4238BA588DED91598808"/>
            </w:placeholder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00" w:type="dxa"/>
                <w:gridSpan w:val="6"/>
                <w:vAlign w:val="bottom"/>
              </w:tcPr>
              <w:p w:rsidR="000B3188" w:rsidRDefault="004620DA" w:rsidP="004620DA">
                <w:pPr>
                  <w:pStyle w:val="SectionHeading"/>
                </w:pPr>
                <w:r w:rsidRPr="00D31FE1">
                  <w:rPr>
                    <w:rStyle w:val="SectionHeadingChar"/>
                    <w:b/>
                  </w:rPr>
                  <w:t>HOBBIES</w:t>
                </w:r>
              </w:p>
            </w:tc>
          </w:sdtContent>
        </w:sdt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p w:rsidR="000B3188" w:rsidRPr="00D31FE1" w:rsidRDefault="00D31FE1" w:rsidP="00D31FE1">
            <w:pPr>
              <w:pStyle w:val="ListParagraph"/>
              <w:numPr>
                <w:ilvl w:val="0"/>
                <w:numId w:val="5"/>
              </w:numPr>
            </w:pPr>
            <w:r w:rsidRPr="00D31FE1">
              <w:t>Reading</w:t>
            </w:r>
          </w:p>
        </w:tc>
        <w:tc>
          <w:tcPr>
            <w:tcW w:w="179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p w:rsidR="000B3188" w:rsidRPr="00D31FE1" w:rsidRDefault="00D31FE1" w:rsidP="00D31FE1">
            <w:pPr>
              <w:pStyle w:val="Sectionbodytextbold"/>
              <w:numPr>
                <w:ilvl w:val="0"/>
                <w:numId w:val="5"/>
              </w:numPr>
              <w:rPr>
                <w:color w:val="auto"/>
              </w:rPr>
            </w:pPr>
            <w:r w:rsidRPr="00D31FE1">
              <w:rPr>
                <w:rStyle w:val="SectionbodytextboldChar"/>
                <w:color w:val="auto"/>
              </w:rPr>
              <w:t>Water Polo</w:t>
            </w:r>
          </w:p>
        </w:tc>
        <w:tc>
          <w:tcPr>
            <w:tcW w:w="1792" w:type="dxa"/>
            <w:vAlign w:val="bottom"/>
          </w:tcPr>
          <w:p w:rsidR="000B3188" w:rsidRDefault="000B3188">
            <w:pPr>
              <w:pStyle w:val="Sectionbodytextbold"/>
            </w:pPr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p w:rsidR="000B3188" w:rsidRPr="00D31FE1" w:rsidRDefault="00D31FE1" w:rsidP="00D31FE1">
            <w:pPr>
              <w:pStyle w:val="ContactInfo"/>
              <w:numPr>
                <w:ilvl w:val="0"/>
                <w:numId w:val="5"/>
              </w:numPr>
              <w:jc w:val="left"/>
              <w:rPr>
                <w:b w:val="0"/>
                <w:color w:val="auto"/>
              </w:rPr>
            </w:pPr>
            <w:r w:rsidRPr="00D31FE1">
              <w:rPr>
                <w:b w:val="0"/>
                <w:color w:val="auto"/>
              </w:rPr>
              <w:t>Cricket</w:t>
            </w:r>
          </w:p>
        </w:tc>
        <w:tc>
          <w:tcPr>
            <w:tcW w:w="179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sdt>
            <w:sdtPr>
              <w:rPr>
                <w:rStyle w:val="PublicationsChar"/>
                <w:color w:val="auto"/>
              </w:rPr>
              <w:id w:val="4806547"/>
              <w:placeholder>
                <w:docPart w:val="78F6182B528944478799F16BFD04470E"/>
              </w:placeholder>
            </w:sdtPr>
            <w:sdtEndPr>
              <w:rPr>
                <w:rStyle w:val="DefaultParagraphFont"/>
                <w:i/>
              </w:rPr>
            </w:sdtEndPr>
            <w:sdtContent>
              <w:p w:rsidR="000B3188" w:rsidRPr="00D31FE1" w:rsidRDefault="00D31FE1" w:rsidP="00D31FE1">
                <w:pPr>
                  <w:pStyle w:val="Publications"/>
                  <w:numPr>
                    <w:ilvl w:val="0"/>
                    <w:numId w:val="5"/>
                  </w:numPr>
                  <w:rPr>
                    <w:color w:val="auto"/>
                  </w:rPr>
                </w:pPr>
                <w:r w:rsidRPr="00D31FE1">
                  <w:rPr>
                    <w:rStyle w:val="PublicationsChar"/>
                    <w:color w:val="auto"/>
                  </w:rPr>
                  <w:t>Football</w:t>
                </w:r>
              </w:p>
            </w:sdtContent>
          </w:sdt>
        </w:tc>
        <w:tc>
          <w:tcPr>
            <w:tcW w:w="179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D31FE1" w:rsidTr="00233086">
        <w:trPr>
          <w:gridAfter w:val="2"/>
          <w:wAfter w:w="8751" w:type="dxa"/>
          <w:jc w:val="center"/>
        </w:trPr>
        <w:tc>
          <w:tcPr>
            <w:tcW w:w="288" w:type="dxa"/>
            <w:vAlign w:val="bottom"/>
          </w:tcPr>
          <w:p w:rsidR="00D31FE1" w:rsidRDefault="00D31FE1">
            <w:pPr>
              <w:pStyle w:val="ContactInfo"/>
              <w:jc w:val="left"/>
            </w:pPr>
          </w:p>
        </w:tc>
        <w:tc>
          <w:tcPr>
            <w:tcW w:w="1761" w:type="dxa"/>
            <w:gridSpan w:val="3"/>
            <w:vAlign w:val="bottom"/>
          </w:tcPr>
          <w:p w:rsidR="00D31FE1" w:rsidRDefault="00D31FE1">
            <w:pPr>
              <w:pStyle w:val="Sectionbodytextbold"/>
            </w:pPr>
          </w:p>
        </w:tc>
      </w:tr>
      <w:tr w:rsidR="00D31FE1" w:rsidTr="007D4B79">
        <w:trPr>
          <w:gridAfter w:val="5"/>
          <w:wAfter w:w="10512" w:type="dxa"/>
          <w:jc w:val="center"/>
        </w:trPr>
        <w:tc>
          <w:tcPr>
            <w:tcW w:w="288" w:type="dxa"/>
            <w:vAlign w:val="bottom"/>
          </w:tcPr>
          <w:p w:rsidR="00D31FE1" w:rsidRDefault="00D31FE1">
            <w:pPr>
              <w:pStyle w:val="ContactInfo"/>
              <w:jc w:val="left"/>
            </w:pPr>
          </w:p>
        </w:tc>
      </w:tr>
      <w:tr w:rsidR="000B3188" w:rsidTr="00233086">
        <w:trPr>
          <w:jc w:val="center"/>
        </w:trPr>
        <w:sdt>
          <w:sdtPr>
            <w:rPr>
              <w:rStyle w:val="SectionHeadingChar"/>
            </w:rPr>
            <w:id w:val="3645757"/>
            <w:placeholder>
              <w:docPart w:val="6E7EEE474E024B9EA9EEB96D48FA7C73"/>
            </w:placeholder>
            <w:showingPlcHdr/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00" w:type="dxa"/>
                <w:gridSpan w:val="6"/>
                <w:vAlign w:val="bottom"/>
              </w:tcPr>
              <w:p w:rsidR="000B3188" w:rsidRDefault="0074283B">
                <w:pPr>
                  <w:pStyle w:val="SectionHeading"/>
                </w:pPr>
                <w:r>
                  <w:rPr>
                    <w:rStyle w:val="PlaceholderText"/>
                    <w:color w:val="595959" w:themeColor="text1" w:themeTint="A6"/>
                  </w:rPr>
                  <w:t>REFERENCES</w:t>
                </w:r>
              </w:p>
            </w:tc>
          </w:sdtContent>
        </w:sdt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sdt>
          <w:sdtPr>
            <w:rPr>
              <w:rStyle w:val="SectionbodytextChar"/>
            </w:rPr>
            <w:id w:val="3645724"/>
            <w:placeholder>
              <w:docPart w:val="2289C55C8CB0443EB06D2B5FC4A82D4F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8720" w:type="dxa"/>
                <w:gridSpan w:val="4"/>
                <w:vAlign w:val="bottom"/>
              </w:tcPr>
              <w:p w:rsidR="000B3188" w:rsidRDefault="0074283B">
                <w:pPr>
                  <w:pStyle w:val="Sectionbodytext"/>
                </w:pPr>
                <w:r>
                  <w:t>References available upon request</w:t>
                </w:r>
              </w:p>
            </w:tc>
          </w:sdtContent>
        </w:sdt>
        <w:tc>
          <w:tcPr>
            <w:tcW w:w="179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p w:rsidR="000B3188" w:rsidRDefault="000B3188">
            <w:pPr>
              <w:pStyle w:val="ContactInfo"/>
              <w:jc w:val="left"/>
            </w:pPr>
          </w:p>
          <w:p w:rsidR="00D31FE1" w:rsidRDefault="00D31FE1">
            <w:pPr>
              <w:pStyle w:val="ContactInfo"/>
              <w:jc w:val="left"/>
            </w:pPr>
          </w:p>
          <w:p w:rsidR="00D31FE1" w:rsidRDefault="00D31FE1">
            <w:pPr>
              <w:pStyle w:val="ContactInfo"/>
              <w:jc w:val="left"/>
            </w:pPr>
          </w:p>
          <w:p w:rsidR="00D31FE1" w:rsidRDefault="00D31FE1">
            <w:pPr>
              <w:pStyle w:val="ContactInfo"/>
              <w:jc w:val="left"/>
            </w:pPr>
          </w:p>
          <w:p w:rsidR="00D31FE1" w:rsidRDefault="00D31FE1">
            <w:pPr>
              <w:pStyle w:val="ContactInfo"/>
              <w:jc w:val="left"/>
            </w:pPr>
          </w:p>
          <w:p w:rsidR="00D31FE1" w:rsidRDefault="00D31FE1">
            <w:pPr>
              <w:pStyle w:val="ContactInfo"/>
              <w:jc w:val="left"/>
            </w:pPr>
          </w:p>
          <w:p w:rsidR="00D31FE1" w:rsidRDefault="00D31FE1">
            <w:pPr>
              <w:pStyle w:val="ContactInfo"/>
              <w:jc w:val="left"/>
            </w:pPr>
          </w:p>
          <w:p w:rsidR="00D31FE1" w:rsidRDefault="00D31FE1">
            <w:pPr>
              <w:pStyle w:val="ContactInfo"/>
              <w:jc w:val="left"/>
            </w:pPr>
          </w:p>
          <w:p w:rsidR="00D31FE1" w:rsidRDefault="00D31FE1">
            <w:pPr>
              <w:pStyle w:val="ContactInfo"/>
              <w:jc w:val="left"/>
            </w:pPr>
          </w:p>
          <w:p w:rsidR="00D31FE1" w:rsidRDefault="00D31FE1">
            <w:pPr>
              <w:pStyle w:val="ContactInfo"/>
              <w:jc w:val="left"/>
            </w:pPr>
          </w:p>
          <w:p w:rsidR="00D31FE1" w:rsidRDefault="00D31FE1">
            <w:pPr>
              <w:pStyle w:val="ContactInfo"/>
              <w:jc w:val="left"/>
            </w:pPr>
          </w:p>
          <w:p w:rsidR="00D31FE1" w:rsidRDefault="00D31FE1">
            <w:pPr>
              <w:pStyle w:val="ContactInfo"/>
              <w:jc w:val="left"/>
            </w:pPr>
          </w:p>
          <w:p w:rsidR="00D31FE1" w:rsidRDefault="00D31FE1">
            <w:pPr>
              <w:pStyle w:val="ContactInfo"/>
              <w:jc w:val="left"/>
            </w:pPr>
          </w:p>
          <w:p w:rsidR="00D31FE1" w:rsidRDefault="00D31FE1">
            <w:pPr>
              <w:pStyle w:val="ContactInfo"/>
              <w:jc w:val="left"/>
            </w:pPr>
          </w:p>
          <w:p w:rsidR="00D31FE1" w:rsidRDefault="00D31FE1">
            <w:pPr>
              <w:pStyle w:val="ContactInfo"/>
              <w:jc w:val="left"/>
            </w:pPr>
          </w:p>
          <w:p w:rsidR="00D31FE1" w:rsidRDefault="00D31FE1">
            <w:pPr>
              <w:pStyle w:val="ContactInfo"/>
              <w:jc w:val="left"/>
            </w:pPr>
          </w:p>
        </w:tc>
        <w:tc>
          <w:tcPr>
            <w:tcW w:w="179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p w:rsidR="003637F1" w:rsidRDefault="003637F1">
            <w:pPr>
              <w:pStyle w:val="ContactInfo"/>
              <w:jc w:val="left"/>
            </w:pPr>
          </w:p>
        </w:tc>
        <w:tc>
          <w:tcPr>
            <w:tcW w:w="179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3637F1" w:rsidTr="00233086">
        <w:trPr>
          <w:gridAfter w:val="4"/>
          <w:wAfter w:w="9036" w:type="dxa"/>
          <w:jc w:val="center"/>
        </w:trPr>
        <w:tc>
          <w:tcPr>
            <w:tcW w:w="1764" w:type="dxa"/>
            <w:gridSpan w:val="2"/>
            <w:vAlign w:val="bottom"/>
          </w:tcPr>
          <w:p w:rsidR="003637F1" w:rsidRDefault="003637F1">
            <w:pPr>
              <w:pStyle w:val="ContactInfo"/>
              <w:jc w:val="left"/>
            </w:pPr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79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79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79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79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79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79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233086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720" w:type="dxa"/>
            <w:gridSpan w:val="4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79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</w:tbl>
    <w:p w:rsidR="000B3188" w:rsidRDefault="000B3188" w:rsidP="00976B7C"/>
    <w:sectPr w:rsidR="000B3188" w:rsidSect="007D4B79">
      <w:headerReference w:type="default" r:id="rId8"/>
      <w:footerReference w:type="even" r:id="rId9"/>
      <w:footerReference w:type="default" r:id="rId10"/>
      <w:pgSz w:w="12240" w:h="15840" w:code="1"/>
      <w:pgMar w:top="3150" w:right="720" w:bottom="1080" w:left="72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F55" w:rsidRDefault="00935F55">
      <w:pPr>
        <w:spacing w:after="0" w:line="240" w:lineRule="auto"/>
      </w:pPr>
      <w:r>
        <w:separator/>
      </w:r>
    </w:p>
    <w:p w:rsidR="00935F55" w:rsidRDefault="00935F55"/>
  </w:endnote>
  <w:endnote w:type="continuationSeparator" w:id="0">
    <w:p w:rsidR="00935F55" w:rsidRDefault="00935F55">
      <w:pPr>
        <w:spacing w:after="0" w:line="240" w:lineRule="auto"/>
      </w:pPr>
      <w:r>
        <w:continuationSeparator/>
      </w:r>
    </w:p>
    <w:p w:rsidR="00935F55" w:rsidRDefault="00935F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44678"/>
      <w:docPartObj>
        <w:docPartGallery w:val="Page Numbers (Bottom of Page)"/>
        <w:docPartUnique/>
      </w:docPartObj>
    </w:sdtPr>
    <w:sdtEndPr/>
    <w:sdtContent>
      <w:p w:rsidR="000B3188" w:rsidRDefault="00AC33F7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3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44653"/>
      <w:docPartObj>
        <w:docPartGallery w:val="Page Numbers (Bottom of Page)"/>
        <w:docPartUnique/>
      </w:docPartObj>
    </w:sdtPr>
    <w:sdtEndPr/>
    <w:sdtContent>
      <w:p w:rsidR="00292511" w:rsidRPr="007D4B79" w:rsidRDefault="00AC33F7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D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F55" w:rsidRDefault="00935F55">
      <w:pPr>
        <w:spacing w:after="0" w:line="240" w:lineRule="auto"/>
      </w:pPr>
      <w:r>
        <w:separator/>
      </w:r>
    </w:p>
    <w:p w:rsidR="00935F55" w:rsidRDefault="00935F55"/>
  </w:footnote>
  <w:footnote w:type="continuationSeparator" w:id="0">
    <w:p w:rsidR="00935F55" w:rsidRDefault="00935F55">
      <w:pPr>
        <w:spacing w:after="0" w:line="240" w:lineRule="auto"/>
      </w:pPr>
      <w:r>
        <w:continuationSeparator/>
      </w:r>
    </w:p>
    <w:p w:rsidR="00935F55" w:rsidRDefault="00935F5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188" w:rsidRPr="007D4B79" w:rsidRDefault="003637F1" w:rsidP="007D4B79">
    <w:pPr>
      <w:pStyle w:val="YourNam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2FC054D" wp14:editId="79644B36">
              <wp:simplePos x="0" y="0"/>
              <wp:positionH relativeFrom="margin">
                <wp:posOffset>-54610</wp:posOffset>
              </wp:positionH>
              <wp:positionV relativeFrom="paragraph">
                <wp:posOffset>1294765</wp:posOffset>
              </wp:positionV>
              <wp:extent cx="6939915" cy="7990840"/>
              <wp:effectExtent l="2540" t="8890" r="1270" b="1270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39915" cy="7990840"/>
                      </a:xfrm>
                      <a:custGeom>
                        <a:avLst/>
                        <a:gdLst>
                          <a:gd name="T0" fmla="*/ 0 w 11098"/>
                          <a:gd name="T1" fmla="*/ 249 h 12745"/>
                          <a:gd name="T2" fmla="*/ 0 w 11098"/>
                          <a:gd name="T3" fmla="*/ 245 h 12745"/>
                          <a:gd name="T4" fmla="*/ 1 w 11098"/>
                          <a:gd name="T5" fmla="*/ 229 h 12745"/>
                          <a:gd name="T6" fmla="*/ 8 w 11098"/>
                          <a:gd name="T7" fmla="*/ 197 h 12745"/>
                          <a:gd name="T8" fmla="*/ 19 w 11098"/>
                          <a:gd name="T9" fmla="*/ 161 h 12745"/>
                          <a:gd name="T10" fmla="*/ 32 w 11098"/>
                          <a:gd name="T11" fmla="*/ 133 h 12745"/>
                          <a:gd name="T12" fmla="*/ 42 w 11098"/>
                          <a:gd name="T13" fmla="*/ 113 h 12745"/>
                          <a:gd name="T14" fmla="*/ 55 w 11098"/>
                          <a:gd name="T15" fmla="*/ 94 h 12745"/>
                          <a:gd name="T16" fmla="*/ 69 w 11098"/>
                          <a:gd name="T17" fmla="*/ 77 h 12745"/>
                          <a:gd name="T18" fmla="*/ 85 w 11098"/>
                          <a:gd name="T19" fmla="*/ 61 h 12745"/>
                          <a:gd name="T20" fmla="*/ 105 w 11098"/>
                          <a:gd name="T21" fmla="*/ 47 h 12745"/>
                          <a:gd name="T22" fmla="*/ 126 w 11098"/>
                          <a:gd name="T23" fmla="*/ 33 h 12745"/>
                          <a:gd name="T24" fmla="*/ 149 w 11098"/>
                          <a:gd name="T25" fmla="*/ 23 h 12745"/>
                          <a:gd name="T26" fmla="*/ 174 w 11098"/>
                          <a:gd name="T27" fmla="*/ 13 h 12745"/>
                          <a:gd name="T28" fmla="*/ 203 w 11098"/>
                          <a:gd name="T29" fmla="*/ 9 h 12745"/>
                          <a:gd name="T30" fmla="*/ 226 w 11098"/>
                          <a:gd name="T31" fmla="*/ 8 h 12745"/>
                          <a:gd name="T32" fmla="*/ 233 w 11098"/>
                          <a:gd name="T33" fmla="*/ 8 h 12745"/>
                          <a:gd name="T34" fmla="*/ 11098 w 11098"/>
                          <a:gd name="T35" fmla="*/ 49 h 12745"/>
                          <a:gd name="T36" fmla="*/ 233 w 11098"/>
                          <a:gd name="T37" fmla="*/ 65 h 12745"/>
                          <a:gd name="T38" fmla="*/ 219 w 11098"/>
                          <a:gd name="T39" fmla="*/ 65 h 12745"/>
                          <a:gd name="T40" fmla="*/ 196 w 11098"/>
                          <a:gd name="T41" fmla="*/ 68 h 12745"/>
                          <a:gd name="T42" fmla="*/ 174 w 11098"/>
                          <a:gd name="T43" fmla="*/ 73 h 12745"/>
                          <a:gd name="T44" fmla="*/ 156 w 11098"/>
                          <a:gd name="T45" fmla="*/ 80 h 12745"/>
                          <a:gd name="T46" fmla="*/ 137 w 11098"/>
                          <a:gd name="T47" fmla="*/ 89 h 12745"/>
                          <a:gd name="T48" fmla="*/ 122 w 11098"/>
                          <a:gd name="T49" fmla="*/ 101 h 12745"/>
                          <a:gd name="T50" fmla="*/ 107 w 11098"/>
                          <a:gd name="T51" fmla="*/ 113 h 12745"/>
                          <a:gd name="T52" fmla="*/ 95 w 11098"/>
                          <a:gd name="T53" fmla="*/ 126 h 12745"/>
                          <a:gd name="T54" fmla="*/ 85 w 11098"/>
                          <a:gd name="T55" fmla="*/ 141 h 12745"/>
                          <a:gd name="T56" fmla="*/ 68 w 11098"/>
                          <a:gd name="T57" fmla="*/ 170 h 12745"/>
                          <a:gd name="T58" fmla="*/ 56 w 11098"/>
                          <a:gd name="T59" fmla="*/ 199 h 12745"/>
                          <a:gd name="T60" fmla="*/ 49 w 11098"/>
                          <a:gd name="T61" fmla="*/ 225 h 12745"/>
                          <a:gd name="T62" fmla="*/ 47 w 11098"/>
                          <a:gd name="T63" fmla="*/ 245 h 12745"/>
                          <a:gd name="T64" fmla="*/ 47 w 11098"/>
                          <a:gd name="T65" fmla="*/ 249 h 12745"/>
                          <a:gd name="T66" fmla="*/ 51 w 11098"/>
                          <a:gd name="T67" fmla="*/ 12745 h 1274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</a:cxnLst>
                        <a:rect l="0" t="0" r="r" b="b"/>
                        <a:pathLst>
                          <a:path w="11098" h="12745">
                            <a:moveTo>
                              <a:pt x="7" y="12741"/>
                            </a:moveTo>
                            <a:lnTo>
                              <a:pt x="0" y="249"/>
                            </a:lnTo>
                            <a:lnTo>
                              <a:pt x="0" y="245"/>
                            </a:lnTo>
                            <a:lnTo>
                              <a:pt x="0" y="242"/>
                            </a:lnTo>
                            <a:lnTo>
                              <a:pt x="1" y="229"/>
                            </a:lnTo>
                            <a:lnTo>
                              <a:pt x="3" y="214"/>
                            </a:lnTo>
                            <a:lnTo>
                              <a:pt x="8" y="197"/>
                            </a:lnTo>
                            <a:lnTo>
                              <a:pt x="12" y="180"/>
                            </a:lnTo>
                            <a:lnTo>
                              <a:pt x="19" y="161"/>
                            </a:lnTo>
                            <a:lnTo>
                              <a:pt x="26" y="142"/>
                            </a:lnTo>
                            <a:lnTo>
                              <a:pt x="32" y="133"/>
                            </a:lnTo>
                            <a:lnTo>
                              <a:pt x="37" y="122"/>
                            </a:lnTo>
                            <a:lnTo>
                              <a:pt x="42" y="113"/>
                            </a:lnTo>
                            <a:lnTo>
                              <a:pt x="48" y="104"/>
                            </a:lnTo>
                            <a:lnTo>
                              <a:pt x="55" y="94"/>
                            </a:lnTo>
                            <a:lnTo>
                              <a:pt x="62" y="86"/>
                            </a:lnTo>
                            <a:lnTo>
                              <a:pt x="69" y="77"/>
                            </a:lnTo>
                            <a:lnTo>
                              <a:pt x="78" y="69"/>
                            </a:lnTo>
                            <a:lnTo>
                              <a:pt x="85" y="61"/>
                            </a:lnTo>
                            <a:lnTo>
                              <a:pt x="95" y="53"/>
                            </a:lnTo>
                            <a:lnTo>
                              <a:pt x="105" y="47"/>
                            </a:lnTo>
                            <a:lnTo>
                              <a:pt x="114" y="39"/>
                            </a:lnTo>
                            <a:lnTo>
                              <a:pt x="126" y="33"/>
                            </a:lnTo>
                            <a:lnTo>
                              <a:pt x="137" y="28"/>
                            </a:lnTo>
                            <a:lnTo>
                              <a:pt x="149" y="23"/>
                            </a:lnTo>
                            <a:lnTo>
                              <a:pt x="161" y="17"/>
                            </a:lnTo>
                            <a:lnTo>
                              <a:pt x="174" y="13"/>
                            </a:lnTo>
                            <a:lnTo>
                              <a:pt x="189" y="11"/>
                            </a:lnTo>
                            <a:lnTo>
                              <a:pt x="203" y="9"/>
                            </a:lnTo>
                            <a:lnTo>
                              <a:pt x="218" y="8"/>
                            </a:lnTo>
                            <a:lnTo>
                              <a:pt x="226" y="8"/>
                            </a:lnTo>
                            <a:lnTo>
                              <a:pt x="233" y="8"/>
                            </a:lnTo>
                            <a:lnTo>
                              <a:pt x="11065" y="0"/>
                            </a:lnTo>
                            <a:lnTo>
                              <a:pt x="11098" y="49"/>
                            </a:lnTo>
                            <a:lnTo>
                              <a:pt x="233" y="65"/>
                            </a:lnTo>
                            <a:lnTo>
                              <a:pt x="227" y="65"/>
                            </a:lnTo>
                            <a:lnTo>
                              <a:pt x="219" y="65"/>
                            </a:lnTo>
                            <a:lnTo>
                              <a:pt x="208" y="66"/>
                            </a:lnTo>
                            <a:lnTo>
                              <a:pt x="196" y="68"/>
                            </a:lnTo>
                            <a:lnTo>
                              <a:pt x="185" y="69"/>
                            </a:lnTo>
                            <a:lnTo>
                              <a:pt x="174" y="73"/>
                            </a:lnTo>
                            <a:lnTo>
                              <a:pt x="164" y="77"/>
                            </a:lnTo>
                            <a:lnTo>
                              <a:pt x="156" y="80"/>
                            </a:lnTo>
                            <a:lnTo>
                              <a:pt x="146" y="85"/>
                            </a:lnTo>
                            <a:lnTo>
                              <a:pt x="137" y="89"/>
                            </a:lnTo>
                            <a:lnTo>
                              <a:pt x="129" y="94"/>
                            </a:lnTo>
                            <a:lnTo>
                              <a:pt x="122" y="101"/>
                            </a:lnTo>
                            <a:lnTo>
                              <a:pt x="114" y="106"/>
                            </a:lnTo>
                            <a:lnTo>
                              <a:pt x="107" y="113"/>
                            </a:lnTo>
                            <a:lnTo>
                              <a:pt x="101" y="120"/>
                            </a:lnTo>
                            <a:lnTo>
                              <a:pt x="95" y="126"/>
                            </a:lnTo>
                            <a:lnTo>
                              <a:pt x="90" y="133"/>
                            </a:lnTo>
                            <a:lnTo>
                              <a:pt x="85" y="141"/>
                            </a:lnTo>
                            <a:lnTo>
                              <a:pt x="76" y="156"/>
                            </a:lnTo>
                            <a:lnTo>
                              <a:pt x="68" y="170"/>
                            </a:lnTo>
                            <a:lnTo>
                              <a:pt x="61" y="185"/>
                            </a:lnTo>
                            <a:lnTo>
                              <a:pt x="56" y="199"/>
                            </a:lnTo>
                            <a:lnTo>
                              <a:pt x="53" y="213"/>
                            </a:lnTo>
                            <a:lnTo>
                              <a:pt x="49" y="225"/>
                            </a:lnTo>
                            <a:lnTo>
                              <a:pt x="48" y="235"/>
                            </a:lnTo>
                            <a:lnTo>
                              <a:pt x="47" y="245"/>
                            </a:lnTo>
                            <a:lnTo>
                              <a:pt x="47" y="247"/>
                            </a:lnTo>
                            <a:lnTo>
                              <a:pt x="47" y="249"/>
                            </a:lnTo>
                            <a:lnTo>
                              <a:pt x="51" y="12745"/>
                            </a:lnTo>
                            <a:lnTo>
                              <a:pt x="7" y="12741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  <a:alpha val="64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  <a:gamma/>
                              <a:tint val="9412"/>
                              <a:invGamma/>
                            </a:schemeClr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50081" id="Freeform 2" o:spid="_x0000_s1026" style="position:absolute;margin-left:-4.3pt;margin-top:101.95pt;width:546.45pt;height:629.2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1098,1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<v:fill opacity="41943f" color2="#fabf8f [1945]" rotate="t" angle="45" focus="100%" type="gradient"/>
              <v:path arrowok="t" o:connecttype="custom" o:connectlocs="0,156118;0,153610;625,143578;5003,123515;11881,100944;20011,83388;26264,70849;34393,58936;43148,48277;53153,38246;65660,29468;78792,20690;93174,14421;108807,8151;126942,5643;141325,5016;145702,5016;6939915,30722;145702,40754;136947,40754;122565,42635;108807,45769;97552,50158;85670,55801;76290,63325;66910,70849;59406,78999;53153,88404;42522,106586;35018,124769;30641,141070;29391,153610;29391,156118;31892,7990840" o:connectangles="0,0,0,0,0,0,0,0,0,0,0,0,0,0,0,0,0,0,0,0,0,0,0,0,0,0,0,0,0,0,0,0,0,0"/>
              <w10:wrap anchorx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A65A92" wp14:editId="63ED4191">
              <wp:simplePos x="0" y="0"/>
              <wp:positionH relativeFrom="margin">
                <wp:align>center</wp:align>
              </wp:positionH>
              <wp:positionV relativeFrom="paragraph">
                <wp:posOffset>-167005</wp:posOffset>
              </wp:positionV>
              <wp:extent cx="7172325" cy="1231265"/>
              <wp:effectExtent l="9525" t="4445" r="0" b="254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72325" cy="1231265"/>
                      </a:xfrm>
                      <a:custGeom>
                        <a:avLst/>
                        <a:gdLst>
                          <a:gd name="T0" fmla="*/ 11295 w 11295"/>
                          <a:gd name="T1" fmla="*/ 0 h 2356"/>
                          <a:gd name="T2" fmla="*/ 0 w 11295"/>
                          <a:gd name="T3" fmla="*/ 0 h 2356"/>
                          <a:gd name="T4" fmla="*/ 0 w 11295"/>
                          <a:gd name="T5" fmla="*/ 2356 h 2356"/>
                          <a:gd name="T6" fmla="*/ 2131 w 11295"/>
                          <a:gd name="T7" fmla="*/ 523 h 2356"/>
                          <a:gd name="T8" fmla="*/ 8827 w 11295"/>
                          <a:gd name="T9" fmla="*/ 766 h 2356"/>
                          <a:gd name="T10" fmla="*/ 11295 w 11295"/>
                          <a:gd name="T11" fmla="*/ 0 h 235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1295" h="2356">
                            <a:moveTo>
                              <a:pt x="11295" y="0"/>
                            </a:moveTo>
                            <a:cubicBezTo>
                              <a:pt x="11295" y="0"/>
                              <a:pt x="5647" y="0"/>
                              <a:pt x="0" y="0"/>
                            </a:cubicBezTo>
                            <a:cubicBezTo>
                              <a:pt x="0" y="0"/>
                              <a:pt x="18" y="2131"/>
                              <a:pt x="0" y="2356"/>
                            </a:cubicBezTo>
                            <a:cubicBezTo>
                              <a:pt x="1066" y="2300"/>
                              <a:pt x="660" y="788"/>
                              <a:pt x="2131" y="523"/>
                            </a:cubicBezTo>
                            <a:cubicBezTo>
                              <a:pt x="3631" y="330"/>
                              <a:pt x="7300" y="853"/>
                              <a:pt x="8827" y="766"/>
                            </a:cubicBezTo>
                            <a:cubicBezTo>
                              <a:pt x="10354" y="679"/>
                              <a:pt x="10781" y="160"/>
                              <a:pt x="11295" y="0"/>
                            </a:cubicBez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4">
                              <a:lumMod val="40000"/>
                              <a:lumOff val="60000"/>
                              <a:alpha val="42999"/>
                            </a:schemeClr>
                          </a:gs>
                          <a:gs pos="100000">
                            <a:schemeClr val="accent4">
                              <a:lumMod val="40000"/>
                              <a:lumOff val="60000"/>
                              <a:gamma/>
                              <a:tint val="0"/>
                              <a:invGamma/>
                              <a:alpha val="17999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DD9537" id="Freeform 1" o:spid="_x0000_s1026" style="position:absolute;margin-left:0;margin-top:-13.15pt;width:564.75pt;height:96.95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295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" path="m11295,c11295,,5647,,,,,,18,2131,,2356,1066,2300,660,788,2131,523,3631,330,7300,853,8827,766,10354,679,10781,160,11295,xe" fillcolor="#ccc0d9 [1303]" stroked="f">
              <v:fill opacity="28179f" color2="#ccc0d9 [1303]" o:opacity2="11795f" rotate="t" focus="100%" type="gradient"/>
              <v:path arrowok="t" o:connecttype="custom" o:connectlocs="7172325,0;0,0;0,1231265;1353185,273324;5605145,400318;7172325,0" o:connectangles="0,0,0,0,0,0"/>
              <w10:wrap anchorx="margin"/>
            </v:shape>
          </w:pict>
        </mc:Fallback>
      </mc:AlternateContent>
    </w:r>
    <w:sdt>
      <w:sdtPr>
        <w:alias w:val="Author"/>
        <w:tag w:val="Author"/>
        <w:id w:val="3644617"/>
        <w:placeholder>
          <w:docPart w:val="1ABD974980F54B46A7346CC157CF557E"/>
        </w:placeholder>
      </w:sdtPr>
      <w:sdtEndPr/>
      <w:sdtContent>
        <w:r w:rsidR="00233086">
          <w:t>Shimmelle boyce</w:t>
        </w:r>
      </w:sdtContent>
    </w:sdt>
  </w:p>
  <w:sdt>
    <w:sdtPr>
      <w:rPr>
        <w:rStyle w:val="ContactInfoChar"/>
        <w:b/>
        <w:sz w:val="21"/>
        <w:szCs w:val="21"/>
      </w:rPr>
      <w:id w:val="3644618"/>
      <w:placeholder>
        <w:docPart w:val="EA97E60860F44FDB954C5938EBD9269B"/>
      </w:placeholder>
    </w:sdtPr>
    <w:sdtEndPr>
      <w:rPr>
        <w:rStyle w:val="DefaultParagraphFont"/>
      </w:rPr>
    </w:sdtEndPr>
    <w:sdtContent>
      <w:p w:rsidR="000B3188" w:rsidRPr="003637F1" w:rsidRDefault="00233086">
        <w:pPr>
          <w:pStyle w:val="ContactInfo"/>
          <w:rPr>
            <w:sz w:val="21"/>
            <w:szCs w:val="21"/>
          </w:rPr>
        </w:pPr>
        <w:r>
          <w:rPr>
            <w:rStyle w:val="ContactInfoChar"/>
            <w:b/>
            <w:sz w:val="21"/>
            <w:szCs w:val="21"/>
          </w:rPr>
          <w:t xml:space="preserve">#38 Lynton Gardens Phase 2, </w:t>
        </w:r>
        <w:proofErr w:type="spellStart"/>
        <w:r>
          <w:rPr>
            <w:rStyle w:val="ContactInfoChar"/>
            <w:b/>
            <w:sz w:val="21"/>
            <w:szCs w:val="21"/>
          </w:rPr>
          <w:t>D’Abadie</w:t>
        </w:r>
        <w:proofErr w:type="spellEnd"/>
        <w:r>
          <w:rPr>
            <w:rStyle w:val="ContactInfoChar"/>
            <w:b/>
            <w:sz w:val="21"/>
            <w:szCs w:val="21"/>
          </w:rPr>
          <w:t>.</w:t>
        </w:r>
      </w:p>
    </w:sdtContent>
  </w:sdt>
  <w:sdt>
    <w:sdtPr>
      <w:rPr>
        <w:rStyle w:val="ContactInfoChar"/>
        <w:b/>
        <w:sz w:val="21"/>
        <w:szCs w:val="21"/>
      </w:rPr>
      <w:id w:val="3644619"/>
      <w:placeholder>
        <w:docPart w:val="4593D497C4FE41638DF666F70A505C04"/>
      </w:placeholder>
    </w:sdtPr>
    <w:sdtEndPr>
      <w:rPr>
        <w:rStyle w:val="DefaultParagraphFont"/>
      </w:rPr>
    </w:sdtEndPr>
    <w:sdtContent>
      <w:p w:rsidR="000B3188" w:rsidRPr="003637F1" w:rsidRDefault="00233086">
        <w:pPr>
          <w:pStyle w:val="ContactInfo"/>
          <w:rPr>
            <w:sz w:val="21"/>
            <w:szCs w:val="21"/>
          </w:rPr>
        </w:pPr>
        <w:r>
          <w:rPr>
            <w:rStyle w:val="ContactInfoChar"/>
            <w:b/>
            <w:sz w:val="21"/>
            <w:szCs w:val="21"/>
          </w:rPr>
          <w:t>719-1229</w:t>
        </w:r>
      </w:p>
    </w:sdtContent>
  </w:sdt>
  <w:sdt>
    <w:sdtPr>
      <w:rPr>
        <w:rStyle w:val="ContactInfoChar"/>
        <w:b/>
        <w:sz w:val="21"/>
        <w:szCs w:val="21"/>
      </w:rPr>
      <w:id w:val="3644620"/>
      <w:placeholder>
        <w:docPart w:val="36FE6272A15843718A5ABECF62641A1A"/>
      </w:placeholder>
    </w:sdtPr>
    <w:sdtEndPr>
      <w:rPr>
        <w:rStyle w:val="DefaultParagraphFont"/>
      </w:rPr>
    </w:sdtEndPr>
    <w:sdtContent>
      <w:p w:rsidR="000B3188" w:rsidRPr="003637F1" w:rsidRDefault="00233086">
        <w:pPr>
          <w:pStyle w:val="ContactInfo"/>
          <w:rPr>
            <w:sz w:val="21"/>
            <w:szCs w:val="21"/>
          </w:rPr>
        </w:pPr>
        <w:r>
          <w:rPr>
            <w:rStyle w:val="ContactInfoChar"/>
            <w:b/>
            <w:sz w:val="21"/>
            <w:szCs w:val="21"/>
          </w:rPr>
          <w:t>melle44@live.com</w:t>
        </w:r>
      </w:p>
    </w:sdtContent>
  </w:sdt>
  <w:p w:rsidR="000B3188" w:rsidRPr="003637F1" w:rsidRDefault="00935F55">
    <w:pPr>
      <w:pStyle w:val="ContactInfo"/>
      <w:rPr>
        <w:sz w:val="21"/>
        <w:szCs w:val="21"/>
      </w:rPr>
    </w:pPr>
    <w:sdt>
      <w:sdtPr>
        <w:rPr>
          <w:rStyle w:val="ContactInfoChar"/>
          <w:b/>
          <w:sz w:val="21"/>
          <w:szCs w:val="21"/>
        </w:rPr>
        <w:id w:val="3644621"/>
        <w:placeholder>
          <w:docPart w:val="DBDB5CDEDA22494491D27B26172E36AE"/>
        </w:placeholder>
      </w:sdtPr>
      <w:sdtEndPr>
        <w:rPr>
          <w:rStyle w:val="DefaultParagraphFont"/>
        </w:rPr>
      </w:sdtEndPr>
      <w:sdtContent/>
    </w:sdt>
    <w:r w:rsidR="00233086">
      <w:rPr>
        <w:sz w:val="21"/>
        <w:szCs w:val="21"/>
      </w:rPr>
      <w:t>24-10-1996</w:t>
    </w:r>
  </w:p>
  <w:p w:rsidR="00D31FE1" w:rsidRPr="003637F1" w:rsidRDefault="00233086">
    <w:pPr>
      <w:pStyle w:val="ContactInfo"/>
      <w:rPr>
        <w:sz w:val="21"/>
        <w:szCs w:val="21"/>
      </w:rPr>
    </w:pPr>
    <w:r>
      <w:rPr>
        <w:sz w:val="21"/>
        <w:szCs w:val="21"/>
      </w:rPr>
      <w:t>Female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56F"/>
    <w:multiLevelType w:val="hybridMultilevel"/>
    <w:tmpl w:val="3D846D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81E3A"/>
    <w:multiLevelType w:val="hybridMultilevel"/>
    <w:tmpl w:val="BB227F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15C43"/>
    <w:multiLevelType w:val="hybridMultilevel"/>
    <w:tmpl w:val="9B84C0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B4112"/>
    <w:multiLevelType w:val="hybridMultilevel"/>
    <w:tmpl w:val="2E32AB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D3435"/>
    <w:multiLevelType w:val="hybridMultilevel"/>
    <w:tmpl w:val="461C0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C9"/>
    <w:rsid w:val="000B3188"/>
    <w:rsid w:val="000E45A9"/>
    <w:rsid w:val="002169C9"/>
    <w:rsid w:val="00233086"/>
    <w:rsid w:val="002666D4"/>
    <w:rsid w:val="00292511"/>
    <w:rsid w:val="003637F1"/>
    <w:rsid w:val="0040275F"/>
    <w:rsid w:val="00432D01"/>
    <w:rsid w:val="004620DA"/>
    <w:rsid w:val="0074283B"/>
    <w:rsid w:val="007D4B79"/>
    <w:rsid w:val="00935F55"/>
    <w:rsid w:val="00976B7C"/>
    <w:rsid w:val="00985323"/>
    <w:rsid w:val="009F49BC"/>
    <w:rsid w:val="00A04D96"/>
    <w:rsid w:val="00AC33F7"/>
    <w:rsid w:val="00D3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2DEA2C-298A-4C47-9333-7F619775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B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Heading">
    <w:name w:val="SectionHeading"/>
    <w:link w:val="SectionHeadingChar"/>
    <w:qFormat/>
    <w:rsid w:val="00976B7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paragraph" w:customStyle="1" w:styleId="SectionBody">
    <w:name w:val="Section_Body"/>
    <w:link w:val="SectionBodyChar"/>
    <w:qFormat/>
    <w:rsid w:val="004620DA"/>
    <w:rPr>
      <w:color w:val="000000" w:themeColor="text1"/>
      <w:sz w:val="20"/>
    </w:rPr>
  </w:style>
  <w:style w:type="character" w:customStyle="1" w:styleId="SectionBodyChar">
    <w:name w:val="Section_Body Char"/>
    <w:basedOn w:val="DefaultParagraphFont"/>
    <w:link w:val="SectionBody"/>
    <w:rsid w:val="004620DA"/>
    <w:rPr>
      <w:color w:val="000000" w:themeColor="text1"/>
      <w:sz w:val="20"/>
    </w:rPr>
  </w:style>
  <w:style w:type="paragraph" w:customStyle="1" w:styleId="SectionBody03">
    <w:name w:val="Section_Body03"/>
    <w:basedOn w:val="Normal"/>
    <w:link w:val="SectionBody03Char"/>
    <w:qFormat/>
    <w:rsid w:val="004620DA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character" w:customStyle="1" w:styleId="SectionBody03Char">
    <w:name w:val="Section_Body03 Char"/>
    <w:basedOn w:val="DefaultParagraphFont"/>
    <w:link w:val="SectionBody03"/>
    <w:rsid w:val="004620DA"/>
    <w:rPr>
      <w:i/>
      <w:color w:val="0D0D0D" w:themeColor="text1" w:themeTint="F2"/>
      <w:sz w:val="20"/>
    </w:rPr>
  </w:style>
  <w:style w:type="paragraph" w:styleId="ListParagraph">
    <w:name w:val="List Paragraph"/>
    <w:basedOn w:val="Normal"/>
    <w:uiPriority w:val="34"/>
    <w:rsid w:val="004620DA"/>
    <w:pPr>
      <w:ind w:left="720"/>
      <w:contextualSpacing/>
    </w:pPr>
  </w:style>
  <w:style w:type="paragraph" w:customStyle="1" w:styleId="Sectionbody02">
    <w:name w:val="Section_body02"/>
    <w:link w:val="Sectionbody02Char"/>
    <w:qFormat/>
    <w:rsid w:val="004620DA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02Char">
    <w:name w:val="Section_body02 Char"/>
    <w:basedOn w:val="DefaultParagraphFont"/>
    <w:link w:val="Sectionbody02"/>
    <w:rsid w:val="004620DA"/>
    <w:rPr>
      <w:b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mmelle\AppData\Roaming\Microsoft\Templates\Entry-leve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14C1393E7844409399F3E01CD23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567B1-635A-4CC0-BE7E-F64F84B74310}"/>
      </w:docPartPr>
      <w:docPartBody>
        <w:p w:rsidR="00B14C31" w:rsidRDefault="00E32EB7">
          <w:pPr>
            <w:pStyle w:val="E814C1393E7844409399F3E01CD235A6"/>
          </w:pPr>
          <w:r>
            <w:t>EDUCATION</w:t>
          </w:r>
        </w:p>
      </w:docPartBody>
    </w:docPart>
    <w:docPart>
      <w:docPartPr>
        <w:name w:val="DCC96C0A40C84845A49E0BC2962FA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A67AB-0A4A-4239-91A5-914B06CCABB4}"/>
      </w:docPartPr>
      <w:docPartBody>
        <w:p w:rsidR="00B14C31" w:rsidRDefault="00E32EB7">
          <w:pPr>
            <w:pStyle w:val="DCC96C0A40C84845A49E0BC2962FACE6"/>
          </w:pPr>
          <w:r>
            <w:rPr>
              <w:rStyle w:val="SectionBodyChar"/>
            </w:rPr>
            <w:t>[Elm University, Chapel Hill, NC]</w:t>
          </w:r>
        </w:p>
      </w:docPartBody>
    </w:docPart>
    <w:docPart>
      <w:docPartPr>
        <w:name w:val="569D4F7C53704EB0AD1F247776906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A924B-E02A-4D1B-982A-1B4A5E17D6E5}"/>
      </w:docPartPr>
      <w:docPartBody>
        <w:p w:rsidR="00B14C31" w:rsidRDefault="00E32EB7">
          <w:pPr>
            <w:pStyle w:val="569D4F7C53704EB0AD1F247776906698"/>
          </w:pPr>
          <w:r>
            <w:t>[Ph.D. in English]</w:t>
          </w:r>
        </w:p>
      </w:docPartBody>
    </w:docPart>
    <w:docPart>
      <w:docPartPr>
        <w:name w:val="65EE3A4DFD5E44FF8B75B5533AB15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0861B-50F7-4039-80D8-FEF98B63441C}"/>
      </w:docPartPr>
      <w:docPartBody>
        <w:p w:rsidR="00B14C31" w:rsidRDefault="00E32EB7">
          <w:pPr>
            <w:pStyle w:val="65EE3A4DFD5E44FF8B75B5533AB1518D"/>
          </w:pPr>
          <w:r>
            <w:t>[Pick the Year]</w:t>
          </w:r>
        </w:p>
      </w:docPartBody>
    </w:docPart>
    <w:docPart>
      <w:docPartPr>
        <w:name w:val="F56F76E76CB64E549DC9D03FC1DFE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2C1DF-C790-46EA-AD05-AE8BDD70A3DD}"/>
      </w:docPartPr>
      <w:docPartBody>
        <w:p w:rsidR="00B14C31" w:rsidRDefault="00E32EB7">
          <w:pPr>
            <w:pStyle w:val="F56F76E76CB64E549DC9D03FC1DFE4D9"/>
          </w:pPr>
          <w:r>
            <w:t>[Elm University, Chapel Hill, NC]</w:t>
          </w:r>
        </w:p>
      </w:docPartBody>
    </w:docPart>
    <w:docPart>
      <w:docPartPr>
        <w:name w:val="3D59B6A305B4472E82F10633D5EBA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2B927-8074-4EA7-9981-75EA9628CBFA}"/>
      </w:docPartPr>
      <w:docPartBody>
        <w:p w:rsidR="00B14C31" w:rsidRDefault="00E32EB7">
          <w:pPr>
            <w:pStyle w:val="3D59B6A305B4472E82F10633D5EBAA1D"/>
          </w:pPr>
          <w:r>
            <w:t>[M.A. in English]</w:t>
          </w:r>
        </w:p>
      </w:docPartBody>
    </w:docPart>
    <w:docPart>
      <w:docPartPr>
        <w:name w:val="B81EFEECCC4148D89CA6481C5123A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5EEAA-09BA-4623-8CD9-B5AE2DEF16A1}"/>
      </w:docPartPr>
      <w:docPartBody>
        <w:p w:rsidR="00B14C31" w:rsidRDefault="00E32EB7">
          <w:pPr>
            <w:pStyle w:val="B81EFEECCC4148D89CA6481C5123AE85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7F02335CD6284B0196FBD2B630FEB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959AF-4837-460B-83E2-BB1FD02BA973}"/>
      </w:docPartPr>
      <w:docPartBody>
        <w:p w:rsidR="00B14C31" w:rsidRDefault="00E32EB7">
          <w:pPr>
            <w:pStyle w:val="7F02335CD6284B0196FBD2B630FEBCFB"/>
          </w:pPr>
          <w:r>
            <w:t>RELATED EXPERIENCE</w:t>
          </w:r>
        </w:p>
      </w:docPartBody>
    </w:docPart>
    <w:docPart>
      <w:docPartPr>
        <w:name w:val="232436A88A3140DA9BE066DF49D15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784E1-DFF8-4723-A60C-0A10F327521B}"/>
      </w:docPartPr>
      <w:docPartBody>
        <w:p w:rsidR="00B14C31" w:rsidRDefault="00E32EB7">
          <w:pPr>
            <w:pStyle w:val="232436A88A3140DA9BE066DF49D15F3E"/>
          </w:pPr>
          <w:r>
            <w:t>[Pick the Year]</w:t>
          </w:r>
        </w:p>
      </w:docPartBody>
    </w:docPart>
    <w:docPart>
      <w:docPartPr>
        <w:name w:val="A41474AAC0744106A9ADDC3B2F5C0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5834A-6321-49D5-986E-60DC5106369A}"/>
      </w:docPartPr>
      <w:docPartBody>
        <w:p w:rsidR="00B14C31" w:rsidRDefault="00E32EB7">
          <w:pPr>
            <w:pStyle w:val="A41474AAC0744106A9ADDC3B2F5C0D89"/>
          </w:pPr>
          <w:r>
            <w:t>[Pick the Year]</w:t>
          </w:r>
        </w:p>
      </w:docPartBody>
    </w:docPart>
    <w:docPart>
      <w:docPartPr>
        <w:name w:val="AD7F82DCD55A4238BA588DED91598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A01A9-34ED-4AAC-B202-E64BAC7B66A3}"/>
      </w:docPartPr>
      <w:docPartBody>
        <w:p w:rsidR="00B14C31" w:rsidRDefault="00E32EB7">
          <w:pPr>
            <w:pStyle w:val="AD7F82DCD55A4238BA588DED91598808"/>
          </w:pPr>
          <w:r>
            <w:t>PUBLICATIONS AND PAPERS</w:t>
          </w:r>
        </w:p>
      </w:docPartBody>
    </w:docPart>
    <w:docPart>
      <w:docPartPr>
        <w:name w:val="78F6182B528944478799F16BFD044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BA977-9FD8-4EC7-B8FA-BE072376562D}"/>
      </w:docPartPr>
      <w:docPartBody>
        <w:p w:rsidR="00B14C31" w:rsidRDefault="00E32EB7">
          <w:pPr>
            <w:pStyle w:val="78F6182B528944478799F16BFD04470E"/>
          </w:pPr>
          <w:r>
            <w:t>[“Why So Many Documents Remain Inaccessible in the Information Age”]</w:t>
          </w:r>
        </w:p>
      </w:docPartBody>
    </w:docPart>
    <w:docPart>
      <w:docPartPr>
        <w:name w:val="6E7EEE474E024B9EA9EEB96D48FA7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AC47F-28A6-473D-A5F4-FC596C9750C2}"/>
      </w:docPartPr>
      <w:docPartBody>
        <w:p w:rsidR="00B14C31" w:rsidRDefault="00E32EB7">
          <w:pPr>
            <w:pStyle w:val="6E7EEE474E024B9EA9EEB96D48FA7C73"/>
          </w:pPr>
          <w:r>
            <w:rPr>
              <w:rStyle w:val="PlaceholderText"/>
            </w:rPr>
            <w:t>REFERENCES</w:t>
          </w:r>
        </w:p>
      </w:docPartBody>
    </w:docPart>
    <w:docPart>
      <w:docPartPr>
        <w:name w:val="2289C55C8CB0443EB06D2B5FC4A82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3DA80-DBFD-4E2A-A8EA-9BEB335D1F27}"/>
      </w:docPartPr>
      <w:docPartBody>
        <w:p w:rsidR="00B14C31" w:rsidRDefault="00E32EB7">
          <w:pPr>
            <w:pStyle w:val="2289C55C8CB0443EB06D2B5FC4A82D4F"/>
          </w:pPr>
          <w:r>
            <w:t>References available upon request</w:t>
          </w:r>
        </w:p>
      </w:docPartBody>
    </w:docPart>
    <w:docPart>
      <w:docPartPr>
        <w:name w:val="1ABD974980F54B46A7346CC157CF5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D3568-F551-40C5-9108-8394C90391E7}"/>
      </w:docPartPr>
      <w:docPartBody>
        <w:p w:rsidR="00B14C31" w:rsidRDefault="00504CBC" w:rsidP="00504CBC">
          <w:pPr>
            <w:pStyle w:val="1ABD974980F54B46A7346CC157CF557E"/>
          </w:pPr>
          <w:r>
            <w:rPr>
              <w:rStyle w:val="SectionBodyChar"/>
            </w:rPr>
            <w:t>[Compile reports, including statistical and market trends, to track the growth of online shipping sales versus the primary offline practices.]</w:t>
          </w:r>
        </w:p>
      </w:docPartBody>
    </w:docPart>
    <w:docPart>
      <w:docPartPr>
        <w:name w:val="EA97E60860F44FDB954C5938EBD92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03A55-C8DE-4A9E-BD91-E9DA5589A6C6}"/>
      </w:docPartPr>
      <w:docPartBody>
        <w:p w:rsidR="00B14C31" w:rsidRDefault="00504CBC" w:rsidP="00504CBC">
          <w:pPr>
            <w:pStyle w:val="EA97E60860F44FDB954C5938EBD9269B"/>
          </w:pPr>
          <w:r>
            <w:rPr>
              <w:rStyle w:val="SectionBodyChar"/>
            </w:rPr>
            <w:t>[Fabrikam, Inc., Raleigh, NC]</w:t>
          </w:r>
        </w:p>
      </w:docPartBody>
    </w:docPart>
    <w:docPart>
      <w:docPartPr>
        <w:name w:val="4593D497C4FE41638DF666F70A505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41053-55F7-42D3-BED7-CC0FD5611BC7}"/>
      </w:docPartPr>
      <w:docPartBody>
        <w:p w:rsidR="00B14C31" w:rsidRDefault="00504CBC" w:rsidP="00504CBC">
          <w:pPr>
            <w:pStyle w:val="4593D497C4FE41638DF666F70A505C04"/>
          </w:pPr>
          <w:r>
            <w:t>[Language Consultant]</w:t>
          </w:r>
        </w:p>
      </w:docPartBody>
    </w:docPart>
    <w:docPart>
      <w:docPartPr>
        <w:name w:val="36FE6272A15843718A5ABECF62641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C8E1C-0E06-4343-81A7-7A1415BD1ADE}"/>
      </w:docPartPr>
      <w:docPartBody>
        <w:p w:rsidR="00B14C31" w:rsidRDefault="00504CBC" w:rsidP="00504CBC">
          <w:pPr>
            <w:pStyle w:val="36FE6272A15843718A5ABECF62641A1A"/>
          </w:pPr>
          <w:r>
            <w:t>[Pick the Year]</w:t>
          </w:r>
        </w:p>
      </w:docPartBody>
    </w:docPart>
    <w:docPart>
      <w:docPartPr>
        <w:name w:val="DBDB5CDEDA22494491D27B26172E3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D1FA6-FA8B-40E3-BF0B-9B3419465EFF}"/>
      </w:docPartPr>
      <w:docPartBody>
        <w:p w:rsidR="00B14C31" w:rsidRDefault="00504CBC" w:rsidP="00504CBC">
          <w:pPr>
            <w:pStyle w:val="DBDB5CDEDA22494491D27B26172E36AE"/>
          </w:pPr>
          <w:r>
            <w:rPr>
              <w:rStyle w:val="SectionBodyChar"/>
            </w:rPr>
            <w:t>[Translated American-English external Web site content to French.]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BC"/>
    <w:rsid w:val="003432FF"/>
    <w:rsid w:val="00504CBC"/>
    <w:rsid w:val="00B14C31"/>
    <w:rsid w:val="00E3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14C1393E7844409399F3E01CD235A6">
    <w:name w:val="E814C1393E7844409399F3E01CD235A6"/>
  </w:style>
  <w:style w:type="paragraph" w:customStyle="1" w:styleId="SectionBody">
    <w:name w:val="Section_Body"/>
    <w:link w:val="SectionBodyChar"/>
    <w:qFormat/>
    <w:rsid w:val="00504CBC"/>
    <w:pPr>
      <w:spacing w:after="200" w:line="276" w:lineRule="auto"/>
    </w:pPr>
    <w:rPr>
      <w:rFonts w:eastAsiaTheme="minorHAnsi"/>
      <w:color w:val="000000" w:themeColor="text1"/>
      <w:sz w:val="20"/>
      <w:lang w:val="en-US" w:eastAsia="en-US"/>
    </w:rPr>
  </w:style>
  <w:style w:type="character" w:customStyle="1" w:styleId="SectionBodyChar">
    <w:name w:val="Section_Body Char"/>
    <w:basedOn w:val="DefaultParagraphFont"/>
    <w:link w:val="SectionBody"/>
    <w:rsid w:val="00504CBC"/>
    <w:rPr>
      <w:rFonts w:eastAsiaTheme="minorHAnsi"/>
      <w:color w:val="000000" w:themeColor="text1"/>
      <w:sz w:val="20"/>
      <w:lang w:val="en-US" w:eastAsia="en-US"/>
    </w:rPr>
  </w:style>
  <w:style w:type="paragraph" w:customStyle="1" w:styleId="DCC96C0A40C84845A49E0BC2962FACE6">
    <w:name w:val="DCC96C0A40C84845A49E0BC2962FACE6"/>
  </w:style>
  <w:style w:type="paragraph" w:customStyle="1" w:styleId="569D4F7C53704EB0AD1F247776906698">
    <w:name w:val="569D4F7C53704EB0AD1F247776906698"/>
  </w:style>
  <w:style w:type="paragraph" w:customStyle="1" w:styleId="65EE3A4DFD5E44FF8B75B5533AB1518D">
    <w:name w:val="65EE3A4DFD5E44FF8B75B5533AB1518D"/>
  </w:style>
  <w:style w:type="paragraph" w:customStyle="1" w:styleId="D9BBD0025AE34A3C9B2CE6BCB41A6BC6">
    <w:name w:val="D9BBD0025AE34A3C9B2CE6BCB41A6BC6"/>
  </w:style>
  <w:style w:type="paragraph" w:customStyle="1" w:styleId="91BFC1E6F46048E3B9802FAF155E93D2">
    <w:name w:val="91BFC1E6F46048E3B9802FAF155E93D2"/>
  </w:style>
  <w:style w:type="paragraph" w:customStyle="1" w:styleId="F56F76E76CB64E549DC9D03FC1DFE4D9">
    <w:name w:val="F56F76E76CB64E549DC9D03FC1DFE4D9"/>
  </w:style>
  <w:style w:type="paragraph" w:customStyle="1" w:styleId="3D59B6A305B4472E82F10633D5EBAA1D">
    <w:name w:val="3D59B6A305B4472E82F10633D5EBAA1D"/>
  </w:style>
  <w:style w:type="paragraph" w:customStyle="1" w:styleId="236198401423412E8E873CFC1CE3B0C7">
    <w:name w:val="236198401423412E8E873CFC1CE3B0C7"/>
  </w:style>
  <w:style w:type="paragraph" w:customStyle="1" w:styleId="DEA7F725A18F4BA1BDDF82394831A6E8">
    <w:name w:val="DEA7F725A18F4BA1BDDF82394831A6E8"/>
  </w:style>
  <w:style w:type="paragraph" w:customStyle="1" w:styleId="3AB7ADE5492F44AD9F2BF81F5C72ADE8">
    <w:name w:val="3AB7ADE5492F44AD9F2BF81F5C72ADE8"/>
  </w:style>
  <w:style w:type="paragraph" w:customStyle="1" w:styleId="Sectionbody02">
    <w:name w:val="Section_body02"/>
    <w:link w:val="Sectionbody02Char"/>
    <w:qFormat/>
    <w:pPr>
      <w:spacing w:after="0" w:line="240" w:lineRule="auto"/>
    </w:pPr>
    <w:rPr>
      <w:rFonts w:eastAsiaTheme="minorHAnsi"/>
      <w:b/>
      <w:color w:val="000000" w:themeColor="text1"/>
      <w:sz w:val="20"/>
      <w:lang w:val="en-US" w:eastAsia="en-US"/>
    </w:rPr>
  </w:style>
  <w:style w:type="character" w:customStyle="1" w:styleId="Sectionbody02Char">
    <w:name w:val="Section_body02 Char"/>
    <w:basedOn w:val="DefaultParagraphFont"/>
    <w:link w:val="Sectionbody02"/>
    <w:rPr>
      <w:rFonts w:eastAsiaTheme="minorHAnsi"/>
      <w:b/>
      <w:color w:val="000000" w:themeColor="text1"/>
      <w:sz w:val="20"/>
      <w:lang w:val="en-US" w:eastAsia="en-US"/>
    </w:rPr>
  </w:style>
  <w:style w:type="paragraph" w:customStyle="1" w:styleId="B81EFEECCC4148D89CA6481C5123AE85">
    <w:name w:val="B81EFEECCC4148D89CA6481C5123AE85"/>
  </w:style>
  <w:style w:type="paragraph" w:customStyle="1" w:styleId="95808835FA504717A9D73E01F06619F3">
    <w:name w:val="95808835FA504717A9D73E01F06619F3"/>
  </w:style>
  <w:style w:type="paragraph" w:customStyle="1" w:styleId="3750C0165854437A8B044AEF279AA077">
    <w:name w:val="3750C0165854437A8B044AEF279AA077"/>
  </w:style>
  <w:style w:type="paragraph" w:customStyle="1" w:styleId="196D4D86D1524CB9A029ECDCD36D6216">
    <w:name w:val="196D4D86D1524CB9A029ECDCD36D6216"/>
  </w:style>
  <w:style w:type="paragraph" w:customStyle="1" w:styleId="94FCA188B9D34CA7997E583E18D114B6">
    <w:name w:val="94FCA188B9D34CA7997E583E18D114B6"/>
  </w:style>
  <w:style w:type="paragraph" w:customStyle="1" w:styleId="5D2690DEC16E43A2AF6BE1E4F7EC096D">
    <w:name w:val="5D2690DEC16E43A2AF6BE1E4F7EC096D"/>
  </w:style>
  <w:style w:type="paragraph" w:customStyle="1" w:styleId="0817B781C4E0459299DFDE34C862C512">
    <w:name w:val="0817B781C4E0459299DFDE34C862C512"/>
  </w:style>
  <w:style w:type="paragraph" w:customStyle="1" w:styleId="C6146AD345DF4BE8988893A03EBC5AC7">
    <w:name w:val="C6146AD345DF4BE8988893A03EBC5AC7"/>
  </w:style>
  <w:style w:type="paragraph" w:customStyle="1" w:styleId="4782DAB3D8F74EFA8D96608178203051">
    <w:name w:val="4782DAB3D8F74EFA8D96608178203051"/>
  </w:style>
  <w:style w:type="paragraph" w:customStyle="1" w:styleId="165D735741E34DC3A3324E9F04650ACD">
    <w:name w:val="165D735741E34DC3A3324E9F04650ACD"/>
  </w:style>
  <w:style w:type="paragraph" w:customStyle="1" w:styleId="AA082B323B3846DF9AAC648E6612CC27">
    <w:name w:val="AA082B323B3846DF9AAC648E6612CC27"/>
  </w:style>
  <w:style w:type="paragraph" w:customStyle="1" w:styleId="64D7596DFFAD485A9ACB429BDD5616EA">
    <w:name w:val="64D7596DFFAD485A9ACB429BDD5616EA"/>
  </w:style>
  <w:style w:type="paragraph" w:customStyle="1" w:styleId="5B13573DD26349F5989C3BCD9C3F1610">
    <w:name w:val="5B13573DD26349F5989C3BCD9C3F1610"/>
  </w:style>
  <w:style w:type="paragraph" w:customStyle="1" w:styleId="DA4E6CE78F7748A68E729FC76E829671">
    <w:name w:val="DA4E6CE78F7748A68E729FC76E829671"/>
  </w:style>
  <w:style w:type="paragraph" w:customStyle="1" w:styleId="717564C70B4543CC946D113B18CC2A3C">
    <w:name w:val="717564C70B4543CC946D113B18CC2A3C"/>
  </w:style>
  <w:style w:type="paragraph" w:customStyle="1" w:styleId="0D48640706F743969EF14A0E5494A411">
    <w:name w:val="0D48640706F743969EF14A0E5494A411"/>
  </w:style>
  <w:style w:type="paragraph" w:customStyle="1" w:styleId="6731FC7AD2944937A70DBF61A8282D0F">
    <w:name w:val="6731FC7AD2944937A70DBF61A8282D0F"/>
  </w:style>
  <w:style w:type="paragraph" w:customStyle="1" w:styleId="2654BBDDC8D544F9A3D06B5A1B0EF983">
    <w:name w:val="2654BBDDC8D544F9A3D06B5A1B0EF983"/>
  </w:style>
  <w:style w:type="paragraph" w:customStyle="1" w:styleId="DE9BA546EC7E472881E46D6EB492941D">
    <w:name w:val="DE9BA546EC7E472881E46D6EB492941D"/>
  </w:style>
  <w:style w:type="paragraph" w:customStyle="1" w:styleId="6ACD0F42B4D740ED8B17B49E6B383BA4">
    <w:name w:val="6ACD0F42B4D740ED8B17B49E6B383BA4"/>
  </w:style>
  <w:style w:type="paragraph" w:customStyle="1" w:styleId="8A9A85B7169A415F9A69D55DE1C2B6F5">
    <w:name w:val="8A9A85B7169A415F9A69D55DE1C2B6F5"/>
  </w:style>
  <w:style w:type="paragraph" w:customStyle="1" w:styleId="3C9A6D4E4BF84C8B89A8BEAE9C54895A">
    <w:name w:val="3C9A6D4E4BF84C8B89A8BEAE9C54895A"/>
  </w:style>
  <w:style w:type="paragraph" w:customStyle="1" w:styleId="792DBE834083412CA6A9C61F0B4F297E">
    <w:name w:val="792DBE834083412CA6A9C61F0B4F297E"/>
  </w:style>
  <w:style w:type="paragraph" w:customStyle="1" w:styleId="015E819A2C4B45D28BCC49777BADDB32">
    <w:name w:val="015E819A2C4B45D28BCC49777BADDB32"/>
  </w:style>
  <w:style w:type="paragraph" w:customStyle="1" w:styleId="A3A6B55F73A34D3E87D800A395AB4075">
    <w:name w:val="A3A6B55F73A34D3E87D800A395AB4075"/>
  </w:style>
  <w:style w:type="paragraph" w:customStyle="1" w:styleId="CD2910CE7F3B44FEB5FEF1DA9C8AA4DA">
    <w:name w:val="CD2910CE7F3B44FEB5FEF1DA9C8AA4DA"/>
  </w:style>
  <w:style w:type="paragraph" w:customStyle="1" w:styleId="675E9F3E1F694D10A23E01353C86F445">
    <w:name w:val="675E9F3E1F694D10A23E01353C86F445"/>
  </w:style>
  <w:style w:type="paragraph" w:customStyle="1" w:styleId="D7C0F0BE63154DDB9E0202E164736E0F">
    <w:name w:val="D7C0F0BE63154DDB9E0202E164736E0F"/>
  </w:style>
  <w:style w:type="paragraph" w:customStyle="1" w:styleId="7F02335CD6284B0196FBD2B630FEBCFB">
    <w:name w:val="7F02335CD6284B0196FBD2B630FEBCFB"/>
  </w:style>
  <w:style w:type="paragraph" w:customStyle="1" w:styleId="4F8F02E0451B425C8C5EF992BABAA02C">
    <w:name w:val="4F8F02E0451B425C8C5EF992BABAA02C"/>
  </w:style>
  <w:style w:type="paragraph" w:customStyle="1" w:styleId="9233413DDD9941D1A5BC1F34AAF219EA">
    <w:name w:val="9233413DDD9941D1A5BC1F34AAF219EA"/>
  </w:style>
  <w:style w:type="paragraph" w:customStyle="1" w:styleId="232436A88A3140DA9BE066DF49D15F3E">
    <w:name w:val="232436A88A3140DA9BE066DF49D15F3E"/>
  </w:style>
  <w:style w:type="paragraph" w:customStyle="1" w:styleId="3E6A8F73BD2D4EB98D0E44700F47671B">
    <w:name w:val="3E6A8F73BD2D4EB98D0E44700F47671B"/>
  </w:style>
  <w:style w:type="paragraph" w:customStyle="1" w:styleId="A9D9CA056BA842EA9B617C93402FB817">
    <w:name w:val="A9D9CA056BA842EA9B617C93402FB817"/>
  </w:style>
  <w:style w:type="paragraph" w:customStyle="1" w:styleId="C92B15ED8FC749A1B12FE68129297FE2">
    <w:name w:val="C92B15ED8FC749A1B12FE68129297FE2"/>
  </w:style>
  <w:style w:type="paragraph" w:customStyle="1" w:styleId="A41474AAC0744106A9ADDC3B2F5C0D89">
    <w:name w:val="A41474AAC0744106A9ADDC3B2F5C0D89"/>
  </w:style>
  <w:style w:type="paragraph" w:customStyle="1" w:styleId="492B6F67AC314C01B1FB0ABBA6ED7ABD">
    <w:name w:val="492B6F67AC314C01B1FB0ABBA6ED7ABD"/>
  </w:style>
  <w:style w:type="paragraph" w:customStyle="1" w:styleId="C50BBB235C734688B2AA509BFF061944">
    <w:name w:val="C50BBB235C734688B2AA509BFF061944"/>
  </w:style>
  <w:style w:type="paragraph" w:customStyle="1" w:styleId="8233140D3B2A4DBBBDA9609D0B45FDCA">
    <w:name w:val="8233140D3B2A4DBBBDA9609D0B45FDCA"/>
  </w:style>
  <w:style w:type="paragraph" w:customStyle="1" w:styleId="E7AB265B54A84C3393FF05B64D06625A">
    <w:name w:val="E7AB265B54A84C3393FF05B64D06625A"/>
  </w:style>
  <w:style w:type="paragraph" w:customStyle="1" w:styleId="8EA0E8461BB04200BC48C664D7D2DA25">
    <w:name w:val="8EA0E8461BB04200BC48C664D7D2DA25"/>
  </w:style>
  <w:style w:type="paragraph" w:customStyle="1" w:styleId="584CD25F83424DC18060FC5FA276A7A4">
    <w:name w:val="584CD25F83424DC18060FC5FA276A7A4"/>
  </w:style>
  <w:style w:type="paragraph" w:customStyle="1" w:styleId="38E22CAA8E2E4F918A39EC7532C957D9">
    <w:name w:val="38E22CAA8E2E4F918A39EC7532C957D9"/>
  </w:style>
  <w:style w:type="paragraph" w:customStyle="1" w:styleId="341C8C9AF44B4306982F053B577656EC">
    <w:name w:val="341C8C9AF44B4306982F053B577656EC"/>
  </w:style>
  <w:style w:type="paragraph" w:customStyle="1" w:styleId="EF26AEA5AB1A438DA59C0CB521B48684">
    <w:name w:val="EF26AEA5AB1A438DA59C0CB521B48684"/>
  </w:style>
  <w:style w:type="paragraph" w:customStyle="1" w:styleId="AD7F82DCD55A4238BA588DED91598808">
    <w:name w:val="AD7F82DCD55A4238BA588DED91598808"/>
  </w:style>
  <w:style w:type="paragraph" w:customStyle="1" w:styleId="SectionBody03">
    <w:name w:val="Section_Body03"/>
    <w:basedOn w:val="Normal"/>
    <w:link w:val="SectionBody03Char"/>
    <w:qFormat/>
    <w:rsid w:val="00504CBC"/>
    <w:pPr>
      <w:spacing w:after="0" w:line="264" w:lineRule="auto"/>
      <w:ind w:left="288"/>
      <w:outlineLvl w:val="2"/>
    </w:pPr>
    <w:rPr>
      <w:rFonts w:eastAsiaTheme="minorHAnsi"/>
      <w:i/>
      <w:color w:val="0D0D0D" w:themeColor="text1" w:themeTint="F2"/>
      <w:sz w:val="20"/>
      <w:lang w:val="en-US" w:eastAsia="en-US"/>
    </w:rPr>
  </w:style>
  <w:style w:type="character" w:customStyle="1" w:styleId="SectionBody03Char">
    <w:name w:val="Section_Body03 Char"/>
    <w:basedOn w:val="DefaultParagraphFont"/>
    <w:link w:val="SectionBody03"/>
    <w:rsid w:val="00504CBC"/>
    <w:rPr>
      <w:rFonts w:eastAsiaTheme="minorHAnsi"/>
      <w:i/>
      <w:color w:val="0D0D0D" w:themeColor="text1" w:themeTint="F2"/>
      <w:sz w:val="20"/>
      <w:lang w:val="en-US" w:eastAsia="en-US"/>
    </w:rPr>
  </w:style>
  <w:style w:type="paragraph" w:customStyle="1" w:styleId="B10D6BDCA967494AA740A1F3428B8DC5">
    <w:name w:val="B10D6BDCA967494AA740A1F3428B8DC5"/>
  </w:style>
  <w:style w:type="paragraph" w:customStyle="1" w:styleId="873CAE8F17724E7BB6C126503A3A67B1">
    <w:name w:val="873CAE8F17724E7BB6C126503A3A67B1"/>
  </w:style>
  <w:style w:type="paragraph" w:customStyle="1" w:styleId="B2A2647C38A74C9FA1D746908F0FBFAA">
    <w:name w:val="B2A2647C38A74C9FA1D746908F0FBFAA"/>
  </w:style>
  <w:style w:type="paragraph" w:customStyle="1" w:styleId="78F6182B528944478799F16BFD04470E">
    <w:name w:val="78F6182B528944478799F16BFD04470E"/>
  </w:style>
  <w:style w:type="paragraph" w:customStyle="1" w:styleId="49D3F89AF63046C5A901E32B97D8833C">
    <w:name w:val="49D3F89AF63046C5A901E32B97D8833C"/>
  </w:style>
  <w:style w:type="paragraph" w:customStyle="1" w:styleId="CA00922CE509435AB387D73B53EE206A">
    <w:name w:val="CA00922CE509435AB387D73B53EE206A"/>
  </w:style>
  <w:style w:type="paragraph" w:customStyle="1" w:styleId="B6C0AA898D844D49988C110A0E5C0912">
    <w:name w:val="B6C0AA898D844D49988C110A0E5C0912"/>
  </w:style>
  <w:style w:type="paragraph" w:customStyle="1" w:styleId="83D20FBD15C8436190B8EDBFE243019A">
    <w:name w:val="83D20FBD15C8436190B8EDBFE243019A"/>
  </w:style>
  <w:style w:type="paragraph" w:customStyle="1" w:styleId="F293B25BC02142C4B454997B1BA528C2">
    <w:name w:val="F293B25BC02142C4B454997B1BA528C2"/>
  </w:style>
  <w:style w:type="paragraph" w:customStyle="1" w:styleId="9AE8941D39F1463EAC65E20E7C7F1314">
    <w:name w:val="9AE8941D39F1463EAC65E20E7C7F1314"/>
  </w:style>
  <w:style w:type="paragraph" w:customStyle="1" w:styleId="586CD584EAAA43068EF44DC618F1958D">
    <w:name w:val="586CD584EAAA43068EF44DC618F1958D"/>
  </w:style>
  <w:style w:type="paragraph" w:customStyle="1" w:styleId="C483D15549284F68ACE1A3EB6917A060">
    <w:name w:val="C483D15549284F68ACE1A3EB6917A060"/>
  </w:style>
  <w:style w:type="paragraph" w:customStyle="1" w:styleId="2B8F22B4424349DF849ECDFA15067FDF">
    <w:name w:val="2B8F22B4424349DF849ECDFA15067FDF"/>
  </w:style>
  <w:style w:type="paragraph" w:customStyle="1" w:styleId="143453A59E3B40D0A3E0EB07538C8F7E">
    <w:name w:val="143453A59E3B40D0A3E0EB07538C8F7E"/>
  </w:style>
  <w:style w:type="paragraph" w:customStyle="1" w:styleId="25BA59BF908747659964AA28386A1F39">
    <w:name w:val="25BA59BF908747659964AA28386A1F39"/>
  </w:style>
  <w:style w:type="paragraph" w:customStyle="1" w:styleId="AE2EAE5B45274F76AA7B1A343F01573C">
    <w:name w:val="AE2EAE5B45274F76AA7B1A343F01573C"/>
  </w:style>
  <w:style w:type="paragraph" w:customStyle="1" w:styleId="72C46001A4E14BC290A7D6C77B19B6AA">
    <w:name w:val="72C46001A4E14BC290A7D6C77B19B6AA"/>
  </w:style>
  <w:style w:type="character" w:styleId="PlaceholderText">
    <w:name w:val="Placeholder Text"/>
    <w:basedOn w:val="DefaultParagraphFont"/>
    <w:uiPriority w:val="99"/>
    <w:semiHidden/>
    <w:rsid w:val="00504CBC"/>
    <w:rPr>
      <w:color w:val="808080"/>
    </w:rPr>
  </w:style>
  <w:style w:type="paragraph" w:customStyle="1" w:styleId="6E7EEE474E024B9EA9EEB96D48FA7C73">
    <w:name w:val="6E7EEE474E024B9EA9EEB96D48FA7C73"/>
  </w:style>
  <w:style w:type="paragraph" w:customStyle="1" w:styleId="2289C55C8CB0443EB06D2B5FC4A82D4F">
    <w:name w:val="2289C55C8CB0443EB06D2B5FC4A82D4F"/>
  </w:style>
  <w:style w:type="paragraph" w:customStyle="1" w:styleId="1ABD974980F54B46A7346CC157CF557E">
    <w:name w:val="1ABD974980F54B46A7346CC157CF557E"/>
    <w:rsid w:val="00504CBC"/>
  </w:style>
  <w:style w:type="paragraph" w:customStyle="1" w:styleId="EA97E60860F44FDB954C5938EBD9269B">
    <w:name w:val="EA97E60860F44FDB954C5938EBD9269B"/>
    <w:rsid w:val="00504CBC"/>
  </w:style>
  <w:style w:type="paragraph" w:customStyle="1" w:styleId="4593D497C4FE41638DF666F70A505C04">
    <w:name w:val="4593D497C4FE41638DF666F70A505C04"/>
    <w:rsid w:val="00504CBC"/>
  </w:style>
  <w:style w:type="paragraph" w:customStyle="1" w:styleId="36FE6272A15843718A5ABECF62641A1A">
    <w:name w:val="36FE6272A15843718A5ABECF62641A1A"/>
    <w:rsid w:val="00504CBC"/>
  </w:style>
  <w:style w:type="paragraph" w:customStyle="1" w:styleId="DBDB5CDEDA22494491D27B26172E36AE">
    <w:name w:val="DBDB5CDEDA22494491D27B26172E36AE"/>
    <w:rsid w:val="00504CBC"/>
  </w:style>
  <w:style w:type="paragraph" w:customStyle="1" w:styleId="CFDDB546917648CABA85AB60BA15209F">
    <w:name w:val="CFDDB546917648CABA85AB60BA15209F"/>
    <w:rsid w:val="00504CBC"/>
  </w:style>
  <w:style w:type="paragraph" w:customStyle="1" w:styleId="FDED6FF406414A7890240998E5BB747C">
    <w:name w:val="FDED6FF406414A7890240998E5BB747C"/>
    <w:rsid w:val="00504CBC"/>
  </w:style>
  <w:style w:type="paragraph" w:customStyle="1" w:styleId="2A6BAA9C6C1F43119D6CD1F87C0795AA">
    <w:name w:val="2A6BAA9C6C1F43119D6CD1F87C0795AA"/>
    <w:rsid w:val="00504CBC"/>
  </w:style>
  <w:style w:type="paragraph" w:customStyle="1" w:styleId="49BADE9451284ECAB85B746B34D40729">
    <w:name w:val="49BADE9451284ECAB85B746B34D40729"/>
    <w:rsid w:val="00504CBC"/>
  </w:style>
  <w:style w:type="paragraph" w:customStyle="1" w:styleId="C891C8E98923447DB70982465D29FD19">
    <w:name w:val="C891C8E98923447DB70982465D29FD19"/>
    <w:rsid w:val="00504CBC"/>
  </w:style>
  <w:style w:type="paragraph" w:customStyle="1" w:styleId="EF55543145824637A5BDACEDCBC3F2AE">
    <w:name w:val="EF55543145824637A5BDACEDCBC3F2AE"/>
    <w:rsid w:val="00504CBC"/>
  </w:style>
  <w:style w:type="paragraph" w:customStyle="1" w:styleId="6F8D0CF4D2E84439A1ED1FF9E54646BA">
    <w:name w:val="6F8D0CF4D2E84439A1ED1FF9E54646BA"/>
    <w:rsid w:val="00504CBC"/>
  </w:style>
  <w:style w:type="paragraph" w:customStyle="1" w:styleId="972CD496A9E145FD8C0FDB508AAA47F2">
    <w:name w:val="972CD496A9E145FD8C0FDB508AAA47F2"/>
    <w:rsid w:val="00504CBC"/>
  </w:style>
  <w:style w:type="paragraph" w:customStyle="1" w:styleId="D2A1BAB20063489D87B45EFD1A4D0C31">
    <w:name w:val="D2A1BAB20063489D87B45EFD1A4D0C31"/>
    <w:rsid w:val="00504CBC"/>
  </w:style>
  <w:style w:type="paragraph" w:customStyle="1" w:styleId="158F29AC4BB94A5E9110EC9CB1A6C143">
    <w:name w:val="158F29AC4BB94A5E9110EC9CB1A6C143"/>
    <w:rsid w:val="00504CBC"/>
  </w:style>
  <w:style w:type="paragraph" w:customStyle="1" w:styleId="D7248FF722904D4AA88483C2C384CCF4">
    <w:name w:val="D7248FF722904D4AA88483C2C384CCF4"/>
    <w:rsid w:val="00504CBC"/>
  </w:style>
  <w:style w:type="paragraph" w:customStyle="1" w:styleId="5E4F7A00AADE4870A6597BDF4F0EB413">
    <w:name w:val="5E4F7A00AADE4870A6597BDF4F0EB413"/>
    <w:rsid w:val="00504CBC"/>
  </w:style>
  <w:style w:type="paragraph" w:customStyle="1" w:styleId="7B30F91BF9C84A5F81DFD88928997F46">
    <w:name w:val="7B30F91BF9C84A5F81DFD88928997F46"/>
    <w:rsid w:val="00504CBC"/>
  </w:style>
  <w:style w:type="paragraph" w:customStyle="1" w:styleId="2165D6554CC745A289B4CFBAE5DBE1EA">
    <w:name w:val="2165D6554CC745A289B4CFBAE5DBE1EA"/>
    <w:rsid w:val="00504CBC"/>
  </w:style>
  <w:style w:type="paragraph" w:customStyle="1" w:styleId="A0745420C9D441F0A0BBD44CEA5F3ABD">
    <w:name w:val="A0745420C9D441F0A0BBD44CEA5F3ABD"/>
    <w:rsid w:val="00504CBC"/>
  </w:style>
  <w:style w:type="paragraph" w:customStyle="1" w:styleId="E74A72EC18CF4E03B2B3F6157CC0840E">
    <w:name w:val="E74A72EC18CF4E03B2B3F6157CC0840E"/>
    <w:rsid w:val="00504CBC"/>
  </w:style>
  <w:style w:type="paragraph" w:customStyle="1" w:styleId="0946C1B89CBB4CE9A5CBB75E0C613677">
    <w:name w:val="0946C1B89CBB4CE9A5CBB75E0C613677"/>
    <w:rsid w:val="00504CBC"/>
  </w:style>
  <w:style w:type="paragraph" w:customStyle="1" w:styleId="6373D4D45C8340B5800D8EF949CC1F3B">
    <w:name w:val="6373D4D45C8340B5800D8EF949CC1F3B"/>
    <w:rsid w:val="00504CBC"/>
  </w:style>
  <w:style w:type="paragraph" w:customStyle="1" w:styleId="6B924BFFEAFB48B59212F9766DB7EB09">
    <w:name w:val="6B924BFFEAFB48B59212F9766DB7EB09"/>
    <w:rsid w:val="00504CBC"/>
  </w:style>
  <w:style w:type="paragraph" w:customStyle="1" w:styleId="325FF3B2CB814D38AC9DA8FDFEF2FE1F">
    <w:name w:val="325FF3B2CB814D38AC9DA8FDFEF2FE1F"/>
    <w:rsid w:val="00504CBC"/>
  </w:style>
  <w:style w:type="paragraph" w:customStyle="1" w:styleId="5A2D2BBDDE0E49438119EA543CBF927B">
    <w:name w:val="5A2D2BBDDE0E49438119EA543CBF927B"/>
    <w:rsid w:val="00504CBC"/>
  </w:style>
  <w:style w:type="paragraph" w:customStyle="1" w:styleId="C5BE0A7C765D4A9C9AC3E70D1CF2DAC1">
    <w:name w:val="C5BE0A7C765D4A9C9AC3E70D1CF2DAC1"/>
    <w:rsid w:val="00504CBC"/>
  </w:style>
  <w:style w:type="paragraph" w:customStyle="1" w:styleId="FD82AA1BBB6044459ADA3BBE64F23672">
    <w:name w:val="FD82AA1BBB6044459ADA3BBE64F23672"/>
    <w:rsid w:val="00504CBC"/>
  </w:style>
  <w:style w:type="paragraph" w:customStyle="1" w:styleId="DB045DF11E0A44CE8E087B444A4DEE48">
    <w:name w:val="DB045DF11E0A44CE8E087B444A4DEE48"/>
    <w:rsid w:val="00504CBC"/>
  </w:style>
  <w:style w:type="paragraph" w:customStyle="1" w:styleId="194ECD24B451470B8E195F032ECAE1FC">
    <w:name w:val="194ECD24B451470B8E195F032ECAE1FC"/>
    <w:rsid w:val="00504CBC"/>
  </w:style>
  <w:style w:type="paragraph" w:customStyle="1" w:styleId="5626673BD4E54524B03D8448576AC2EE">
    <w:name w:val="5626673BD4E54524B03D8448576AC2EE"/>
    <w:rsid w:val="00504CBC"/>
  </w:style>
  <w:style w:type="paragraph" w:customStyle="1" w:styleId="2FAE4634BF3048FCA28640BADD33EB44">
    <w:name w:val="2FAE4634BF3048FCA28640BADD33EB44"/>
    <w:rsid w:val="00504CBC"/>
  </w:style>
  <w:style w:type="paragraph" w:customStyle="1" w:styleId="59989820DCA245B98C86940EFA594C43">
    <w:name w:val="59989820DCA245B98C86940EFA594C43"/>
    <w:rsid w:val="00504CBC"/>
  </w:style>
  <w:style w:type="paragraph" w:customStyle="1" w:styleId="14A37A9390B54464A3C3EDD1938D6793">
    <w:name w:val="14A37A9390B54464A3C3EDD1938D6793"/>
    <w:rsid w:val="00504CBC"/>
  </w:style>
  <w:style w:type="paragraph" w:customStyle="1" w:styleId="833BDEAF378F46AF83B3E12883BEEA76">
    <w:name w:val="833BDEAF378F46AF83B3E12883BEEA76"/>
    <w:rsid w:val="00504C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EC72119-76D7-4526-AB7D-5C42C2B00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Entry-level resume.dotx</Template>
  <TotalTime>2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</vt:lpstr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</dc:title>
  <dc:creator>Shimmelle Boyce</dc:creator>
  <cp:keywords/>
  <cp:lastModifiedBy>Shimmelle Boyce</cp:lastModifiedBy>
  <cp:revision>3</cp:revision>
  <dcterms:created xsi:type="dcterms:W3CDTF">2014-12-18T20:43:00Z</dcterms:created>
  <dcterms:modified xsi:type="dcterms:W3CDTF">2014-12-18T21:00:00Z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TC103780279990</vt:lpwstr>
  </property>
</Properties>
</file>