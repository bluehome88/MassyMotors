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7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388"/>
        <w:gridCol w:w="5851"/>
      </w:tblGrid>
      <w:tr w:rsidR="002C2CDD" w:rsidRPr="00906BEE" w:rsidTr="00D9566D">
        <w:trPr>
          <w:trHeight w:val="10982"/>
        </w:trPr>
        <w:tc>
          <w:tcPr>
            <w:tcW w:w="4388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-488315</wp:posOffset>
                      </wp:positionV>
                      <wp:extent cx="6665595" cy="1933575"/>
                      <wp:effectExtent l="0" t="0" r="0" b="952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93357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0FD7C" id="Group 1" o:spid="_x0000_s1026" alt="Title: Header graphics" style="position:absolute;margin-left:0;margin-top:-38.45pt;width:524.85pt;height:152.25pt;z-index:-251657216;mso-width-percent:858;mso-position-horizontal:left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3494ba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3494ba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977CB0C8D1154D45A99A2E218387855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60141">
                  <w:t>YS</w:t>
                </w:r>
              </w:sdtContent>
            </w:sdt>
          </w:p>
          <w:p w:rsidR="00D9566D" w:rsidRDefault="00D9566D" w:rsidP="007569C1">
            <w:pPr>
              <w:pStyle w:val="Heading3"/>
            </w:pPr>
          </w:p>
          <w:p w:rsidR="00A50939" w:rsidRPr="00D9566D" w:rsidRDefault="00D9566D" w:rsidP="007569C1">
            <w:pPr>
              <w:pStyle w:val="Heading3"/>
              <w:rPr>
                <w:color w:val="276E8B" w:themeColor="accent1" w:themeShade="BF"/>
              </w:rPr>
            </w:pPr>
            <w:r w:rsidRPr="00D9566D">
              <w:rPr>
                <w:color w:val="276E8B" w:themeColor="accent1" w:themeShade="BF"/>
              </w:rPr>
              <w:t>Objective</w:t>
            </w:r>
          </w:p>
          <w:p w:rsidR="00460141" w:rsidRPr="00460141" w:rsidRDefault="00460141" w:rsidP="00460141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Dedicated administrative professional with excellent customer service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and communication skills. Particularly i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nterested in opportunities focusing on sales, customer care, and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administration.  It is my desire </w:t>
            </w:r>
            <w:r w:rsidRPr="00460141">
              <w:rPr>
                <w:rFonts w:ascii="Helvetica" w:hAnsi="Helvetica"/>
                <w:color w:val="000000"/>
                <w:shd w:val="clear" w:color="auto" w:fill="FFFFFF"/>
              </w:rPr>
              <w:t>to gain a level of understanding and experience that</w:t>
            </w:r>
          </w:p>
          <w:p w:rsidR="00460141" w:rsidRPr="00460141" w:rsidRDefault="00460141" w:rsidP="00460141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460141">
              <w:rPr>
                <w:rFonts w:ascii="Helvetica" w:hAnsi="Helvetica"/>
                <w:color w:val="000000"/>
                <w:shd w:val="clear" w:color="auto" w:fill="FFFFFF"/>
              </w:rPr>
              <w:t xml:space="preserve">is required with a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vision of growth within your organization</w:t>
            </w:r>
          </w:p>
          <w:p w:rsidR="002C2CDD" w:rsidRDefault="002C2CDD" w:rsidP="00460141"/>
          <w:p w:rsidR="00D9566D" w:rsidRDefault="00D9566D" w:rsidP="00460141"/>
          <w:p w:rsidR="00D9566D" w:rsidRDefault="00D9566D" w:rsidP="00460141"/>
          <w:p w:rsidR="00D9566D" w:rsidRDefault="00D9566D" w:rsidP="00460141"/>
          <w:p w:rsidR="00D9566D" w:rsidRPr="00906BEE" w:rsidRDefault="00D9566D" w:rsidP="00460141"/>
          <w:p w:rsidR="002C2CDD" w:rsidRPr="00906BEE" w:rsidRDefault="0019538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25C3653DAA540A0848A8746EC3892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87375">
                  <w:rPr>
                    <w:rStyle w:val="Heading5Char"/>
                  </w:rPr>
                  <w:t>Skills</w:t>
                </w:r>
              </w:sdtContent>
            </w:sdt>
          </w:p>
          <w:p w:rsidR="00741125" w:rsidRDefault="00460141" w:rsidP="00460141">
            <w:pPr>
              <w:pStyle w:val="ListParagraph"/>
              <w:numPr>
                <w:ilvl w:val="0"/>
                <w:numId w:val="11"/>
              </w:numPr>
            </w:pPr>
            <w:r>
              <w:t>Customer Care</w:t>
            </w:r>
          </w:p>
          <w:p w:rsidR="00460141" w:rsidRDefault="00460141" w:rsidP="00460141">
            <w:pPr>
              <w:pStyle w:val="ListParagraph"/>
              <w:numPr>
                <w:ilvl w:val="0"/>
                <w:numId w:val="11"/>
              </w:numPr>
            </w:pPr>
            <w:r>
              <w:t xml:space="preserve">Sales (retail Industry) </w:t>
            </w:r>
          </w:p>
          <w:p w:rsidR="00460141" w:rsidRDefault="00460141" w:rsidP="00460141">
            <w:pPr>
              <w:pStyle w:val="ListParagraph"/>
              <w:numPr>
                <w:ilvl w:val="0"/>
                <w:numId w:val="11"/>
              </w:numPr>
            </w:pPr>
            <w:r>
              <w:t xml:space="preserve">Communication </w:t>
            </w:r>
          </w:p>
          <w:p w:rsidR="00460141" w:rsidRDefault="00460141" w:rsidP="00460141">
            <w:pPr>
              <w:pStyle w:val="ListParagraph"/>
              <w:numPr>
                <w:ilvl w:val="0"/>
                <w:numId w:val="11"/>
              </w:numPr>
            </w:pPr>
            <w:r>
              <w:t>Teamwork</w:t>
            </w:r>
          </w:p>
          <w:p w:rsidR="00460141" w:rsidRDefault="00460141" w:rsidP="00460141">
            <w:pPr>
              <w:pStyle w:val="ListParagraph"/>
              <w:numPr>
                <w:ilvl w:val="0"/>
                <w:numId w:val="11"/>
              </w:numPr>
            </w:pPr>
            <w:r>
              <w:t>Oral and Written communication skills</w:t>
            </w:r>
          </w:p>
          <w:p w:rsidR="00460141" w:rsidRDefault="00460141" w:rsidP="00460141">
            <w:pPr>
              <w:pStyle w:val="ListParagraph"/>
              <w:numPr>
                <w:ilvl w:val="0"/>
                <w:numId w:val="11"/>
              </w:numPr>
            </w:pPr>
            <w:r>
              <w:t xml:space="preserve">Telephone Etiquette </w:t>
            </w:r>
          </w:p>
          <w:p w:rsidR="00187375" w:rsidRPr="00460141" w:rsidRDefault="00187375" w:rsidP="00460141">
            <w:pPr>
              <w:pStyle w:val="ListParagraph"/>
              <w:numPr>
                <w:ilvl w:val="0"/>
                <w:numId w:val="11"/>
              </w:numPr>
            </w:pPr>
            <w:r>
              <w:t>Administrative</w:t>
            </w:r>
          </w:p>
        </w:tc>
        <w:tc>
          <w:tcPr>
            <w:tcW w:w="5851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851"/>
            </w:tblGrid>
            <w:tr w:rsidR="00C612DA" w:rsidRPr="00906BEE" w:rsidTr="00D9566D">
              <w:trPr>
                <w:trHeight w:hRule="exact" w:val="1555"/>
              </w:trPr>
              <w:tc>
                <w:tcPr>
                  <w:tcW w:w="5851" w:type="dxa"/>
                  <w:vAlign w:val="center"/>
                </w:tcPr>
                <w:p w:rsidR="00C612DA" w:rsidRPr="00906BEE" w:rsidRDefault="0019538C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sz w:val="44"/>
                      </w:rPr>
                      <w:alias w:val="Enter your name:"/>
                      <w:tag w:val="Enter your name:"/>
                      <w:id w:val="-296147368"/>
                      <w:placeholder>
                        <w:docPart w:val="4F86DDCBAAA84DCCA2C00369013D1B0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50"/>
                      </w:rPr>
                    </w:sdtEndPr>
                    <w:sdtContent>
                      <w:r w:rsidR="00460141" w:rsidRPr="00460141">
                        <w:rPr>
                          <w:sz w:val="44"/>
                        </w:rPr>
                        <w:t>Yusairah As Siddiq</w:t>
                      </w:r>
                    </w:sdtContent>
                  </w:sdt>
                </w:p>
                <w:p w:rsidR="00906BEE" w:rsidRPr="00460141" w:rsidRDefault="00460141" w:rsidP="00906BEE">
                  <w:pPr>
                    <w:pStyle w:val="Heading2"/>
                    <w:outlineLvl w:val="1"/>
                    <w:rPr>
                      <w:rFonts w:ascii="Arial Narrow" w:hAnsi="Arial Narrow"/>
                    </w:rPr>
                  </w:pPr>
                  <w:r w:rsidRPr="00460141">
                    <w:rPr>
                      <w:rFonts w:ascii="Arial Narrow" w:hAnsi="Arial Narrow"/>
                    </w:rPr>
                    <w:t>#26 PERKINS STREET, AROUCA</w:t>
                  </w:r>
                </w:p>
                <w:p w:rsidR="00460141" w:rsidRPr="00460141" w:rsidRDefault="00460141" w:rsidP="00906BEE">
                  <w:pPr>
                    <w:pStyle w:val="Heading2"/>
                    <w:outlineLvl w:val="1"/>
                    <w:rPr>
                      <w:rFonts w:ascii="Arial Narrow" w:hAnsi="Arial Narrow"/>
                    </w:rPr>
                  </w:pPr>
                  <w:r w:rsidRPr="00460141">
                    <w:rPr>
                      <w:rFonts w:ascii="Arial Narrow" w:hAnsi="Arial Narrow"/>
                    </w:rPr>
                    <w:t>1868 294 8689/</w:t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  <w:r w:rsidRPr="00460141">
                    <w:rPr>
                      <w:rFonts w:ascii="Arial Narrow" w:hAnsi="Arial Narrow"/>
                    </w:rPr>
                    <w:t>682 2812</w:t>
                  </w:r>
                </w:p>
                <w:p w:rsidR="00460141" w:rsidRPr="00460141" w:rsidRDefault="00460141" w:rsidP="00460141">
                  <w:pPr>
                    <w:pStyle w:val="Heading2"/>
                    <w:rPr>
                      <w:rFonts w:ascii="Arial" w:hAnsi="Arial" w:cs="Arial"/>
                    </w:rPr>
                  </w:pPr>
                  <w:r w:rsidRPr="00460141">
                    <w:rPr>
                      <w:rFonts w:ascii="Arial" w:hAnsi="Arial" w:cs="Arial"/>
                      <w:caps w:val="0"/>
                    </w:rPr>
                    <w:t>saiaaliyahquamina@gmail.com</w:t>
                  </w:r>
                </w:p>
                <w:p w:rsidR="00460141" w:rsidRPr="00906BEE" w:rsidRDefault="00460141" w:rsidP="00460141">
                  <w:pPr>
                    <w:pStyle w:val="Heading2"/>
                    <w:outlineLvl w:val="1"/>
                  </w:pPr>
                  <w:r w:rsidRPr="00460141">
                    <w:rPr>
                      <w:rFonts w:ascii="Arial" w:hAnsi="Arial" w:cs="Arial"/>
                      <w:caps w:val="0"/>
                    </w:rPr>
                    <w:t>aaliyahsai05072016@gmail.com</w:t>
                  </w:r>
                </w:p>
              </w:tc>
            </w:tr>
          </w:tbl>
          <w:p w:rsidR="002C2CDD" w:rsidRPr="00906BEE" w:rsidRDefault="0019538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304EE3D6010418BBF15D2FB8DF1C6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87375">
                  <w:rPr>
                    <w:rStyle w:val="Heading5Char"/>
                  </w:rPr>
                  <w:t>Experience</w:t>
                </w:r>
              </w:sdtContent>
            </w:sdt>
          </w:p>
          <w:p w:rsidR="00187375" w:rsidRDefault="00187375" w:rsidP="00187375">
            <w:pPr>
              <w:pStyle w:val="Heading4"/>
            </w:pPr>
            <w:r w:rsidRPr="00187375">
              <w:t xml:space="preserve">XTRA FOODS ARIMA </w:t>
            </w:r>
          </w:p>
          <w:p w:rsidR="00187375" w:rsidRPr="00187375" w:rsidRDefault="00187375" w:rsidP="00187375">
            <w:pPr>
              <w:pStyle w:val="ListParagraph"/>
              <w:jc w:val="both"/>
              <w:rPr>
                <w:rFonts w:ascii="Arial" w:hAnsi="Arial" w:cs="Arial"/>
              </w:rPr>
            </w:pPr>
            <w:r w:rsidRPr="00187375">
              <w:rPr>
                <w:rFonts w:ascii="Arial" w:hAnsi="Arial" w:cs="Arial"/>
              </w:rPr>
              <w:t>2016-2017</w:t>
            </w:r>
          </w:p>
          <w:p w:rsidR="00187375" w:rsidRDefault="00187375" w:rsidP="00187375">
            <w:pPr>
              <w:pStyle w:val="ListParagraph"/>
              <w:jc w:val="both"/>
              <w:rPr>
                <w:rFonts w:ascii="Arial" w:hAnsi="Arial" w:cs="Arial"/>
              </w:rPr>
            </w:pPr>
            <w:r w:rsidRPr="00187375">
              <w:rPr>
                <w:rFonts w:ascii="Arial" w:hAnsi="Arial" w:cs="Arial"/>
              </w:rPr>
              <w:t>Customer Service Representative</w:t>
            </w:r>
          </w:p>
          <w:p w:rsidR="00187375" w:rsidRDefault="00187375" w:rsidP="00187375">
            <w:pPr>
              <w:pStyle w:val="Heading4"/>
            </w:pPr>
            <w:r>
              <w:t>Monisec Security and bodyguard services</w:t>
            </w:r>
          </w:p>
          <w:p w:rsidR="00187375" w:rsidRDefault="00187375" w:rsidP="00187375">
            <w:pPr>
              <w:pStyle w:val="ListParagraph"/>
            </w:pPr>
            <w:r>
              <w:t xml:space="preserve"> 2013-2015</w:t>
            </w:r>
          </w:p>
          <w:p w:rsidR="00187375" w:rsidRDefault="00187375" w:rsidP="00187375">
            <w:pPr>
              <w:pStyle w:val="ListParagraph"/>
            </w:pPr>
            <w:r>
              <w:t>Administrative and Customer Care</w:t>
            </w:r>
          </w:p>
          <w:p w:rsidR="00187375" w:rsidRDefault="00187375" w:rsidP="00187375">
            <w:pPr>
              <w:pStyle w:val="Heading4"/>
            </w:pPr>
            <w:r>
              <w:t>Savers BI-LO Mini MArt 2015</w:t>
            </w:r>
          </w:p>
          <w:p w:rsidR="00187375" w:rsidRDefault="00187375" w:rsidP="00187375">
            <w:pPr>
              <w:pStyle w:val="ListParagraph"/>
            </w:pPr>
            <w:r>
              <w:t>2015</w:t>
            </w:r>
          </w:p>
          <w:p w:rsidR="00187375" w:rsidRDefault="00187375" w:rsidP="00187375">
            <w:pPr>
              <w:pStyle w:val="ListParagraph"/>
            </w:pPr>
            <w:r>
              <w:t>Customer service</w:t>
            </w:r>
          </w:p>
          <w:p w:rsidR="00187375" w:rsidRDefault="00187375" w:rsidP="00187375">
            <w:pPr>
              <w:pStyle w:val="Heading4"/>
            </w:pPr>
            <w:r>
              <w:t>Maharaj 2002 LTD</w:t>
            </w:r>
          </w:p>
          <w:p w:rsidR="00187375" w:rsidRDefault="00187375" w:rsidP="00187375">
            <w:pPr>
              <w:pStyle w:val="ListParagraph"/>
            </w:pPr>
            <w:r>
              <w:t>2014</w:t>
            </w:r>
          </w:p>
          <w:p w:rsidR="00187375" w:rsidRPr="00187375" w:rsidRDefault="00187375" w:rsidP="00187375">
            <w:pPr>
              <w:pStyle w:val="ListParagraph"/>
            </w:pPr>
            <w:r>
              <w:t>Customer Service</w:t>
            </w:r>
          </w:p>
          <w:p w:rsidR="00187375" w:rsidRPr="00906BEE" w:rsidRDefault="00187375" w:rsidP="00187375">
            <w:pPr>
              <w:pStyle w:val="ListParagraph"/>
            </w:pPr>
          </w:p>
          <w:p w:rsidR="002C2CDD" w:rsidRPr="00906BEE" w:rsidRDefault="0019538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9D6CFBF705C48E99F06CE32D37AD21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87375">
                  <w:rPr>
                    <w:rStyle w:val="Heading5Char"/>
                  </w:rPr>
                  <w:t>Education</w:t>
                </w:r>
              </w:sdtContent>
            </w:sdt>
          </w:p>
          <w:p w:rsidR="00187375" w:rsidRDefault="00187375" w:rsidP="00187375">
            <w:pPr>
              <w:pStyle w:val="Heading4"/>
            </w:pPr>
            <w:r>
              <w:t>St Joseph’s Convent</w:t>
            </w:r>
          </w:p>
          <w:p w:rsidR="00187375" w:rsidRPr="00187375" w:rsidRDefault="00187375" w:rsidP="00187375">
            <w:pPr>
              <w:pStyle w:val="NoSpacing"/>
              <w:numPr>
                <w:ilvl w:val="0"/>
                <w:numId w:val="12"/>
              </w:numPr>
            </w:pPr>
            <w:r w:rsidRPr="00187375">
              <w:t>certificate of merit in integrated science. 1st place</w:t>
            </w:r>
            <w:r>
              <w:t xml:space="preserve"> </w:t>
            </w:r>
            <w:r w:rsidRPr="00187375">
              <w:t>form 2</w:t>
            </w:r>
          </w:p>
          <w:p w:rsidR="00187375" w:rsidRPr="00187375" w:rsidRDefault="00187375" w:rsidP="00187375">
            <w:pPr>
              <w:pStyle w:val="NoSpacing"/>
              <w:numPr>
                <w:ilvl w:val="0"/>
                <w:numId w:val="12"/>
              </w:numPr>
            </w:pPr>
            <w:r w:rsidRPr="00187375">
              <w:t xml:space="preserve">certificate of merit in hockey, member of the </w:t>
            </w:r>
            <w:proofErr w:type="spellStart"/>
            <w:r w:rsidRPr="00187375">
              <w:t>pahf</w:t>
            </w:r>
            <w:proofErr w:type="spellEnd"/>
            <w:r w:rsidRPr="00187375">
              <w:t>.</w:t>
            </w:r>
          </w:p>
          <w:p w:rsidR="00187375" w:rsidRPr="00187375" w:rsidRDefault="00187375" w:rsidP="00187375">
            <w:pPr>
              <w:pStyle w:val="NoSpacing"/>
              <w:ind w:left="360"/>
            </w:pPr>
            <w:r w:rsidRPr="00187375">
              <w:t>2nd place form 3</w:t>
            </w:r>
          </w:p>
          <w:p w:rsidR="00187375" w:rsidRDefault="00187375" w:rsidP="00187375">
            <w:pPr>
              <w:pStyle w:val="NoSpacing"/>
              <w:numPr>
                <w:ilvl w:val="0"/>
                <w:numId w:val="12"/>
              </w:numPr>
            </w:pPr>
            <w:r w:rsidRPr="00187375">
              <w:t>certificate of merit in English literature. 1st place</w:t>
            </w:r>
            <w:r>
              <w:t xml:space="preserve"> form 3</w:t>
            </w:r>
          </w:p>
          <w:p w:rsidR="00741125" w:rsidRPr="00906BEE" w:rsidRDefault="00741125" w:rsidP="00741125"/>
        </w:tc>
      </w:tr>
    </w:tbl>
    <w:p w:rsidR="00290AAA" w:rsidRDefault="00290AAA" w:rsidP="00E22E87">
      <w:pPr>
        <w:pStyle w:val="NoSpacing"/>
      </w:pPr>
    </w:p>
    <w:p w:rsidR="00187375" w:rsidRDefault="00187375" w:rsidP="00E22E87">
      <w:pPr>
        <w:pStyle w:val="NoSpacing"/>
      </w:pPr>
    </w:p>
    <w:p w:rsidR="00187375" w:rsidRDefault="00187375" w:rsidP="00E22E87">
      <w:pPr>
        <w:pStyle w:val="NoSpacing"/>
      </w:pPr>
    </w:p>
    <w:p w:rsidR="00187375" w:rsidRDefault="00187375" w:rsidP="00E22E87">
      <w:pPr>
        <w:pStyle w:val="NoSpacing"/>
      </w:pPr>
    </w:p>
    <w:p w:rsidR="00D9566D" w:rsidRPr="00D9566D" w:rsidRDefault="00D9566D" w:rsidP="00D9566D">
      <w:pPr>
        <w:pStyle w:val="Heading3"/>
        <w:rPr>
          <w:color w:val="276E8B" w:themeColor="accent1" w:themeShade="BF"/>
        </w:rPr>
      </w:pPr>
      <w:r>
        <w:rPr>
          <w:color w:val="276E8B" w:themeColor="accent1" w:themeShade="BF"/>
        </w:rPr>
        <w:t>References</w:t>
      </w:r>
    </w:p>
    <w:p w:rsidR="00D9566D" w:rsidRDefault="00D9566D" w:rsidP="00D9566D">
      <w:pPr>
        <w:pStyle w:val="Heading4"/>
      </w:pPr>
      <w:r>
        <w:t>MAHASE DUTT PERSAD</w:t>
      </w:r>
    </w:p>
    <w:p w:rsidR="00D9566D" w:rsidRPr="00D9566D" w:rsidRDefault="00D9566D" w:rsidP="00D9566D">
      <w:pPr>
        <w:pStyle w:val="Heading4"/>
        <w:rPr>
          <w:rFonts w:ascii="Arial" w:hAnsi="Arial" w:cs="Arial"/>
        </w:rPr>
      </w:pPr>
      <w:r w:rsidRPr="00D9566D">
        <w:rPr>
          <w:rFonts w:ascii="Arial" w:hAnsi="Arial" w:cs="Arial"/>
        </w:rPr>
        <w:t>MANAGING DIRECTOR OF MAHARAJ</w:t>
      </w:r>
      <w:r w:rsidRPr="00D9566D">
        <w:rPr>
          <w:rFonts w:ascii="Arial" w:hAnsi="Arial" w:cs="Arial"/>
        </w:rPr>
        <w:t xml:space="preserve"> 2002 </w:t>
      </w:r>
    </w:p>
    <w:p w:rsidR="00D9566D" w:rsidRPr="00D9566D" w:rsidRDefault="00D9566D" w:rsidP="00D9566D">
      <w:pPr>
        <w:pStyle w:val="Heading4"/>
        <w:rPr>
          <w:rFonts w:ascii="Arial" w:hAnsi="Arial" w:cs="Arial"/>
        </w:rPr>
      </w:pPr>
      <w:r w:rsidRPr="00D9566D">
        <w:rPr>
          <w:rFonts w:ascii="Arial" w:hAnsi="Arial" w:cs="Arial"/>
        </w:rPr>
        <w:t>18686815283</w:t>
      </w:r>
    </w:p>
    <w:p w:rsidR="00D9566D" w:rsidRDefault="00D9566D" w:rsidP="00D9566D">
      <w:pPr>
        <w:pStyle w:val="Heading4"/>
      </w:pPr>
    </w:p>
    <w:p w:rsidR="00D9566D" w:rsidRDefault="00D9566D" w:rsidP="00D9566D">
      <w:pPr>
        <w:pStyle w:val="Heading4"/>
      </w:pPr>
      <w:r>
        <w:t xml:space="preserve"> NEIL FREDERICK</w:t>
      </w:r>
    </w:p>
    <w:p w:rsidR="00D9566D" w:rsidRPr="00D9566D" w:rsidRDefault="00D9566D" w:rsidP="00D9566D">
      <w:pPr>
        <w:pStyle w:val="Heading4"/>
        <w:rPr>
          <w:rFonts w:ascii="Arial" w:hAnsi="Arial" w:cs="Arial"/>
        </w:rPr>
      </w:pPr>
      <w:r w:rsidRPr="00D9566D">
        <w:rPr>
          <w:rFonts w:ascii="Arial" w:hAnsi="Arial" w:cs="Arial"/>
        </w:rPr>
        <w:t>MANAGING DIRECTOR OF MONISEC SECURITY AND DYGUARD</w:t>
      </w:r>
    </w:p>
    <w:p w:rsidR="00D9566D" w:rsidRPr="00D9566D" w:rsidRDefault="00D9566D" w:rsidP="00D9566D">
      <w:pPr>
        <w:pStyle w:val="Heading4"/>
        <w:rPr>
          <w:rFonts w:ascii="Arial" w:hAnsi="Arial" w:cs="Arial"/>
        </w:rPr>
      </w:pPr>
      <w:r w:rsidRPr="00D9566D">
        <w:rPr>
          <w:rFonts w:ascii="Arial" w:hAnsi="Arial" w:cs="Arial"/>
        </w:rPr>
        <w:t>SERVICES</w:t>
      </w:r>
    </w:p>
    <w:p w:rsidR="00D9566D" w:rsidRDefault="00D9566D" w:rsidP="00D9566D">
      <w:pPr>
        <w:pStyle w:val="Heading4"/>
        <w:rPr>
          <w:rFonts w:ascii="Arial" w:hAnsi="Arial" w:cs="Arial"/>
        </w:rPr>
      </w:pPr>
      <w:r w:rsidRPr="00D9566D">
        <w:rPr>
          <w:rFonts w:ascii="Arial" w:hAnsi="Arial" w:cs="Arial"/>
        </w:rPr>
        <w:t>18684634312</w:t>
      </w:r>
    </w:p>
    <w:p w:rsidR="00D9566D" w:rsidRDefault="00D9566D" w:rsidP="00D9566D">
      <w:pPr>
        <w:pStyle w:val="Heading4"/>
        <w:rPr>
          <w:rFonts w:ascii="Arial" w:hAnsi="Arial" w:cs="Arial"/>
        </w:rPr>
      </w:pPr>
    </w:p>
    <w:p w:rsidR="00D9566D" w:rsidRDefault="00D9566D" w:rsidP="00D9566D">
      <w:pPr>
        <w:pStyle w:val="Heading4"/>
        <w:rPr>
          <w:rFonts w:ascii="Arial" w:hAnsi="Arial" w:cs="Arial"/>
        </w:rPr>
      </w:pPr>
    </w:p>
    <w:p w:rsidR="00D9566D" w:rsidRDefault="00D9566D" w:rsidP="00D9566D">
      <w:pPr>
        <w:pStyle w:val="Heading4"/>
        <w:rPr>
          <w:rFonts w:ascii="Arial" w:hAnsi="Arial" w:cs="Arial"/>
        </w:rPr>
      </w:pPr>
    </w:p>
    <w:p w:rsidR="00D9566D" w:rsidRPr="00D9566D" w:rsidRDefault="00D9566D" w:rsidP="00D9566D">
      <w:pPr>
        <w:pStyle w:val="Heading3"/>
        <w:rPr>
          <w:color w:val="276E8B" w:themeColor="accent1" w:themeShade="BF"/>
        </w:rPr>
      </w:pPr>
      <w:r>
        <w:rPr>
          <w:color w:val="276E8B" w:themeColor="accent1" w:themeShade="BF"/>
        </w:rPr>
        <w:t xml:space="preserve"> </w:t>
      </w:r>
    </w:p>
    <w:p w:rsidR="00D9566D" w:rsidRPr="00D9566D" w:rsidRDefault="00D9566D" w:rsidP="00D9566D">
      <w:pPr>
        <w:pStyle w:val="Heading4"/>
        <w:rPr>
          <w:rFonts w:ascii="Arial" w:hAnsi="Arial" w:cs="Arial"/>
        </w:rPr>
      </w:pPr>
      <w:bookmarkStart w:id="0" w:name="_GoBack"/>
      <w:bookmarkEnd w:id="0"/>
    </w:p>
    <w:sectPr w:rsidR="00D9566D" w:rsidRPr="00D9566D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8C" w:rsidRDefault="0019538C" w:rsidP="00713050">
      <w:pPr>
        <w:spacing w:line="240" w:lineRule="auto"/>
      </w:pPr>
      <w:r>
        <w:separator/>
      </w:r>
    </w:p>
  </w:endnote>
  <w:endnote w:type="continuationSeparator" w:id="0">
    <w:p w:rsidR="0019538C" w:rsidRDefault="0019538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8A" w:rsidRDefault="00187375" w:rsidP="00217980">
    <w:pPr>
      <w:pStyle w:val="Footer"/>
      <w:rPr>
        <w:noProof/>
      </w:rPr>
    </w:pPr>
    <w:r>
      <w:rPr>
        <w:noProof/>
      </w:rPr>
      <w:t>\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8C" w:rsidRDefault="0019538C" w:rsidP="00713050">
      <w:pPr>
        <w:spacing w:line="240" w:lineRule="auto"/>
      </w:pPr>
      <w:r>
        <w:separator/>
      </w:r>
    </w:p>
  </w:footnote>
  <w:footnote w:type="continuationSeparator" w:id="0">
    <w:p w:rsidR="0019538C" w:rsidRDefault="0019538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AB65D0"/>
    <w:multiLevelType w:val="hybridMultilevel"/>
    <w:tmpl w:val="38928A8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12A9F"/>
    <w:multiLevelType w:val="hybridMultilevel"/>
    <w:tmpl w:val="F59A9982"/>
    <w:lvl w:ilvl="0" w:tplc="E1F62FE0">
      <w:start w:val="18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41"/>
    <w:rsid w:val="00091382"/>
    <w:rsid w:val="000A07DA"/>
    <w:rsid w:val="000A2BFA"/>
    <w:rsid w:val="000B0619"/>
    <w:rsid w:val="000B61CA"/>
    <w:rsid w:val="000F7610"/>
    <w:rsid w:val="00114ED7"/>
    <w:rsid w:val="00140B0E"/>
    <w:rsid w:val="00187375"/>
    <w:rsid w:val="0019538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0141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566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18C40"/>
  <w15:chartTrackingRefBased/>
  <w15:docId w15:val="{DFFC6275-ADEA-462F-80F7-0E339D0D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3494BA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7354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76E8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76E8B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sh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7CB0C8D1154D45A99A2E2183878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DDEE-C476-4F56-8BE5-AC1B76A676BF}"/>
      </w:docPartPr>
      <w:docPartBody>
        <w:p w:rsidR="00000000" w:rsidRDefault="003C1067">
          <w:pPr>
            <w:pStyle w:val="977CB0C8D1154D45A99A2E2183878551"/>
          </w:pPr>
          <w:r w:rsidRPr="00906BEE">
            <w:t>YN</w:t>
          </w:r>
        </w:p>
      </w:docPartBody>
    </w:docPart>
    <w:docPart>
      <w:docPartPr>
        <w:name w:val="D25C3653DAA540A0848A8746EC389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50CE-43BF-455F-A653-19C0BAF26902}"/>
      </w:docPartPr>
      <w:docPartBody>
        <w:p w:rsidR="00000000" w:rsidRDefault="003C1067">
          <w:pPr>
            <w:pStyle w:val="D25C3653DAA540A0848A8746EC3892C5"/>
          </w:pPr>
          <w:r w:rsidRPr="00906BEE">
            <w:t>Skills</w:t>
          </w:r>
        </w:p>
      </w:docPartBody>
    </w:docPart>
    <w:docPart>
      <w:docPartPr>
        <w:name w:val="4F86DDCBAAA84DCCA2C00369013D1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F55B-F222-4D34-8B7D-9066C76A6EF9}"/>
      </w:docPartPr>
      <w:docPartBody>
        <w:p w:rsidR="00000000" w:rsidRDefault="003C1067">
          <w:pPr>
            <w:pStyle w:val="4F86DDCBAAA84DCCA2C00369013D1B02"/>
          </w:pPr>
          <w:r>
            <w:t>Your name</w:t>
          </w:r>
        </w:p>
      </w:docPartBody>
    </w:docPart>
    <w:docPart>
      <w:docPartPr>
        <w:name w:val="C304EE3D6010418BBF15D2FB8DF1C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A1788-87DF-4018-9598-6240A28B90A4}"/>
      </w:docPartPr>
      <w:docPartBody>
        <w:p w:rsidR="00000000" w:rsidRDefault="003C1067">
          <w:pPr>
            <w:pStyle w:val="C304EE3D6010418BBF15D2FB8DF1C631"/>
          </w:pPr>
          <w:r w:rsidRPr="00906BEE">
            <w:t>Experience</w:t>
          </w:r>
        </w:p>
      </w:docPartBody>
    </w:docPart>
    <w:docPart>
      <w:docPartPr>
        <w:name w:val="09D6CFBF705C48E99F06CE32D37A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14C99-F19E-4C83-A385-1848CFB6FD23}"/>
      </w:docPartPr>
      <w:docPartBody>
        <w:p w:rsidR="00000000" w:rsidRDefault="003C1067">
          <w:pPr>
            <w:pStyle w:val="09D6CFBF705C48E99F06CE32D37AD21F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67"/>
    <w:rsid w:val="003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CB0C8D1154D45A99A2E2183878551">
    <w:name w:val="977CB0C8D1154D45A99A2E2183878551"/>
  </w:style>
  <w:style w:type="paragraph" w:customStyle="1" w:styleId="E9FE71E0F6A546E1BCBF21CF600B35A2">
    <w:name w:val="E9FE71E0F6A546E1BCBF21CF600B35A2"/>
  </w:style>
  <w:style w:type="paragraph" w:customStyle="1" w:styleId="4BA3EBCF90CE40D7B5F9D895F29ED25C">
    <w:name w:val="4BA3EBCF90CE40D7B5F9D895F29ED25C"/>
  </w:style>
  <w:style w:type="paragraph" w:customStyle="1" w:styleId="D25C3653DAA540A0848A8746EC3892C5">
    <w:name w:val="D25C3653DAA540A0848A8746EC3892C5"/>
  </w:style>
  <w:style w:type="paragraph" w:customStyle="1" w:styleId="6D44536BE06F4F7F83ADC8D37E45A3A5">
    <w:name w:val="6D44536BE06F4F7F83ADC8D37E45A3A5"/>
  </w:style>
  <w:style w:type="paragraph" w:customStyle="1" w:styleId="4F86DDCBAAA84DCCA2C00369013D1B02">
    <w:name w:val="4F86DDCBAAA84DCCA2C00369013D1B02"/>
  </w:style>
  <w:style w:type="paragraph" w:customStyle="1" w:styleId="4CFC95CD4C9C40DEBDCD76498AFABD3F">
    <w:name w:val="4CFC95CD4C9C40DEBDCD76498AFABD3F"/>
  </w:style>
  <w:style w:type="paragraph" w:customStyle="1" w:styleId="5EF6D840EFC1455AA12F5B330036A8CD">
    <w:name w:val="5EF6D840EFC1455AA12F5B330036A8CD"/>
  </w:style>
  <w:style w:type="paragraph" w:customStyle="1" w:styleId="C304EE3D6010418BBF15D2FB8DF1C631">
    <w:name w:val="C304EE3D6010418BBF15D2FB8DF1C631"/>
  </w:style>
  <w:style w:type="paragraph" w:customStyle="1" w:styleId="9FC5C10D9A5E404F8C7E29F09CAD055E">
    <w:name w:val="9FC5C10D9A5E404F8C7E29F09CAD055E"/>
  </w:style>
  <w:style w:type="paragraph" w:customStyle="1" w:styleId="778D4EA1CA484FCE9C62BFE079A53089">
    <w:name w:val="778D4EA1CA484FCE9C62BFE079A53089"/>
  </w:style>
  <w:style w:type="paragraph" w:customStyle="1" w:styleId="5D48728FDB9147CD9091B50525AC2711">
    <w:name w:val="5D48728FDB9147CD9091B50525AC2711"/>
  </w:style>
  <w:style w:type="paragraph" w:customStyle="1" w:styleId="92F73CEDB7A44410935DAF31BA3B1AF7">
    <w:name w:val="92F73CEDB7A44410935DAF31BA3B1AF7"/>
  </w:style>
  <w:style w:type="paragraph" w:customStyle="1" w:styleId="866B338AFC0F42968D17BCDC7CB4A417">
    <w:name w:val="866B338AFC0F42968D17BCDC7CB4A417"/>
  </w:style>
  <w:style w:type="paragraph" w:customStyle="1" w:styleId="20196C52046E46B98CC3E7DBCA42B724">
    <w:name w:val="20196C52046E46B98CC3E7DBCA42B724"/>
  </w:style>
  <w:style w:type="paragraph" w:customStyle="1" w:styleId="8BBC82850DF64BA8A5296B5AA8E5603A">
    <w:name w:val="8BBC82850DF64BA8A5296B5AA8E5603A"/>
  </w:style>
  <w:style w:type="paragraph" w:customStyle="1" w:styleId="A2875427C61E4E23B35E1ABD21E9BD8B">
    <w:name w:val="A2875427C61E4E23B35E1ABD21E9BD8B"/>
  </w:style>
  <w:style w:type="paragraph" w:customStyle="1" w:styleId="74B4DD2DA2AB42A0BF0E3D0BE275BE28">
    <w:name w:val="74B4DD2DA2AB42A0BF0E3D0BE275BE28"/>
  </w:style>
  <w:style w:type="paragraph" w:customStyle="1" w:styleId="9AF81191D004425F819C787E8ED69045">
    <w:name w:val="9AF81191D004425F819C787E8ED69045"/>
  </w:style>
  <w:style w:type="paragraph" w:customStyle="1" w:styleId="09D6CFBF705C48E99F06CE32D37AD21F">
    <w:name w:val="09D6CFBF705C48E99F06CE32D37AD21F"/>
  </w:style>
  <w:style w:type="paragraph" w:customStyle="1" w:styleId="D77DC347EDE944D6AB5CC00846A76AEF">
    <w:name w:val="D77DC347EDE944D6AB5CC00846A76AEF"/>
  </w:style>
  <w:style w:type="paragraph" w:customStyle="1" w:styleId="5928D78DE55D4E23919DBDC23102AA7A">
    <w:name w:val="5928D78DE55D4E23919DBDC23102AA7A"/>
  </w:style>
  <w:style w:type="paragraph" w:customStyle="1" w:styleId="FDEC3676ACD1451196B9B31A9B232A5F">
    <w:name w:val="FDEC3676ACD1451196B9B31A9B232A5F"/>
  </w:style>
  <w:style w:type="paragraph" w:customStyle="1" w:styleId="03EC971EFF714AFB9C8FA0411A7F7029">
    <w:name w:val="03EC971EFF714AFB9C8FA0411A7F7029"/>
  </w:style>
  <w:style w:type="paragraph" w:customStyle="1" w:styleId="A8CBCD3269384376A18CBE9379F2BFDE">
    <w:name w:val="A8CBCD3269384376A18CBE9379F2BFDE"/>
  </w:style>
  <w:style w:type="paragraph" w:customStyle="1" w:styleId="E5ABA22D5D324E1492C4075F11FE4863">
    <w:name w:val="E5ABA22D5D324E1492C4075F11FE4863"/>
  </w:style>
  <w:style w:type="paragraph" w:customStyle="1" w:styleId="8514529112FE4C1E912081C4FFE84D8A">
    <w:name w:val="8514529112FE4C1E912081C4FFE84D8A"/>
  </w:style>
  <w:style w:type="paragraph" w:customStyle="1" w:styleId="541B7F31EB3A4AF88DD601B200BF8511">
    <w:name w:val="541B7F31EB3A4AF88DD601B200BF8511"/>
  </w:style>
  <w:style w:type="paragraph" w:customStyle="1" w:styleId="1B607E5DEC434005A7DEBB319D64D764">
    <w:name w:val="1B607E5DEC434005A7DEBB319D64D764"/>
  </w:style>
  <w:style w:type="paragraph" w:customStyle="1" w:styleId="86462CC9A82A466EA50A118156ACBF9E">
    <w:name w:val="86462CC9A82A466EA50A118156ACBF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F106-1F6E-435B-9DF0-24332810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YS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Khalisha</dc:creator>
  <cp:keywords/>
  <dc:description/>
  <cp:lastModifiedBy>Khalisha Harripersad</cp:lastModifiedBy>
  <cp:revision>1</cp:revision>
  <dcterms:created xsi:type="dcterms:W3CDTF">2017-09-04T11:20:00Z</dcterms:created>
  <dcterms:modified xsi:type="dcterms:W3CDTF">2017-09-04T11:46:00Z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