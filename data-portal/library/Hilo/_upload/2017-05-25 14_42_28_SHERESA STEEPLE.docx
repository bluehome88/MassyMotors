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C04293" w:rsidP="00141A4C">
      <w:pPr>
        <w:pStyle w:val="Title"/>
      </w:pPr>
      <w:r>
        <w:t>SHERESA STEEPLE</w:t>
      </w:r>
    </w:p>
    <w:p w:rsidR="00141A4C" w:rsidRDefault="00C04293" w:rsidP="00141A4C">
      <w:r>
        <w:t>#48 Orange Field Road , Carapichaima</w:t>
      </w:r>
      <w:r w:rsidR="00141A4C">
        <w:t> | </w:t>
      </w:r>
      <w:r>
        <w:t>292-7435</w:t>
      </w:r>
      <w:r w:rsidR="00141A4C">
        <w:t> | </w:t>
      </w:r>
      <w:r>
        <w:t>sheresasteeple2@gmail.com</w:t>
      </w:r>
    </w:p>
    <w:p w:rsidR="00C04293" w:rsidRDefault="00C04293" w:rsidP="00141A4C">
      <w:pPr>
        <w:pStyle w:val="Heading1"/>
      </w:pPr>
      <w:r>
        <w:t>Objective</w:t>
      </w:r>
    </w:p>
    <w:p w:rsidR="006270A9" w:rsidRPr="00C04293" w:rsidRDefault="00C04293" w:rsidP="00C04293">
      <w:pPr>
        <w:spacing w:after="160" w:line="259" w:lineRule="auto"/>
        <w:rPr>
          <w:rFonts w:ascii="Calibri" w:eastAsia="Calibri" w:hAnsi="Calibri" w:cs="Times New Roman"/>
          <w:color w:val="auto"/>
          <w:lang w:eastAsia="en-US"/>
        </w:rPr>
      </w:pPr>
      <w:r w:rsidRPr="00C04293">
        <w:rPr>
          <w:rFonts w:ascii="Calibri" w:eastAsia="Calibri" w:hAnsi="Calibri" w:cs="Times New Roman"/>
          <w:color w:val="auto"/>
          <w:lang w:eastAsia="en-US"/>
        </w:rPr>
        <w:t>Enthusiastic, outgoing and fashion-savvy Sales Associate proficient at building positive relationships with new and existing customers by offering superior customer service.</w:t>
      </w:r>
    </w:p>
    <w:sdt>
      <w:sdtPr>
        <w:alias w:val="Education:"/>
        <w:tag w:val="Education:"/>
        <w:id w:val="807127995"/>
        <w:placeholder>
          <w:docPart w:val="8E44CC6C0C2E489C9554B939F4463E2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C04293" w:rsidP="00C04293">
      <w:pPr>
        <w:pStyle w:val="Heading2"/>
      </w:pPr>
      <w:r>
        <w:t>Primary school graduate</w:t>
      </w:r>
      <w:r w:rsidR="009D5933">
        <w:t> | </w:t>
      </w:r>
      <w:r>
        <w:t>2004-2011</w:t>
      </w:r>
      <w:r w:rsidR="009D5933">
        <w:t> | </w:t>
      </w:r>
      <w:r>
        <w:t>orange field hindu school</w:t>
      </w:r>
    </w:p>
    <w:p w:rsidR="00C04293" w:rsidRPr="00C04293" w:rsidRDefault="00C04293" w:rsidP="00C04293">
      <w:pPr>
        <w:spacing w:line="276" w:lineRule="auto"/>
      </w:pPr>
    </w:p>
    <w:p w:rsidR="006270A9" w:rsidRDefault="00C04293">
      <w:pPr>
        <w:pStyle w:val="Heading2"/>
      </w:pPr>
      <w:r>
        <w:t>secondary school graduate</w:t>
      </w:r>
      <w:r w:rsidR="009D5933">
        <w:t> | </w:t>
      </w:r>
      <w:r>
        <w:t>2011-2016</w:t>
      </w:r>
      <w:r w:rsidR="009D5933">
        <w:t> | </w:t>
      </w:r>
      <w:r>
        <w:t>saraswati girls’ hindu college</w:t>
      </w:r>
    </w:p>
    <w:p w:rsidR="006270A9" w:rsidRDefault="0081796E">
      <w:pPr>
        <w:pStyle w:val="ListBullet"/>
      </w:pPr>
      <w:r>
        <w:t xml:space="preserve">QUALIFICATIONS (CESEC): </w:t>
      </w:r>
    </w:p>
    <w:p w:rsidR="0081796E" w:rsidRDefault="0081796E" w:rsidP="0081796E">
      <w:pPr>
        <w:pStyle w:val="ListBullet"/>
      </w:pPr>
      <w:r>
        <w:t>English A (I)</w:t>
      </w:r>
    </w:p>
    <w:p w:rsidR="0081796E" w:rsidRDefault="0081796E" w:rsidP="0081796E">
      <w:pPr>
        <w:pStyle w:val="ListBullet"/>
      </w:pPr>
      <w:r>
        <w:t>English B (I)</w:t>
      </w:r>
    </w:p>
    <w:p w:rsidR="0081796E" w:rsidRDefault="0081796E" w:rsidP="0081796E">
      <w:pPr>
        <w:pStyle w:val="ListBullet"/>
      </w:pPr>
      <w:r>
        <w:t>Math</w:t>
      </w:r>
      <w:r w:rsidR="0051542F">
        <w:t>ematic</w:t>
      </w:r>
      <w:r>
        <w:t>s (II)</w:t>
      </w:r>
    </w:p>
    <w:p w:rsidR="0081796E" w:rsidRDefault="0081796E" w:rsidP="0081796E">
      <w:pPr>
        <w:pStyle w:val="ListBullet"/>
      </w:pPr>
      <w:r>
        <w:t>Integrated science (I)</w:t>
      </w:r>
    </w:p>
    <w:p w:rsidR="0081796E" w:rsidRDefault="0081796E" w:rsidP="0081796E">
      <w:pPr>
        <w:pStyle w:val="ListBullet"/>
      </w:pPr>
      <w:r>
        <w:t xml:space="preserve">History (II) </w:t>
      </w:r>
    </w:p>
    <w:p w:rsidR="0081796E" w:rsidRDefault="0081796E" w:rsidP="0081796E">
      <w:pPr>
        <w:pStyle w:val="ListBullet"/>
      </w:pPr>
      <w:r>
        <w:t xml:space="preserve">Principles of Business (I) </w:t>
      </w:r>
    </w:p>
    <w:p w:rsidR="0081796E" w:rsidRDefault="0081796E" w:rsidP="0081796E">
      <w:pPr>
        <w:pStyle w:val="ListBullet"/>
      </w:pPr>
      <w:r>
        <w:t xml:space="preserve">Social Studies (II) </w:t>
      </w:r>
    </w:p>
    <w:p w:rsidR="0081796E" w:rsidRDefault="0081796E" w:rsidP="0081796E">
      <w:pPr>
        <w:pStyle w:val="ListBullet"/>
      </w:pPr>
      <w:r>
        <w:t xml:space="preserve">Spanish </w:t>
      </w:r>
      <w:r>
        <w:t xml:space="preserve">(II) </w:t>
      </w:r>
    </w:p>
    <w:p w:rsidR="0081796E" w:rsidRDefault="0081796E" w:rsidP="0081796E">
      <w:pPr>
        <w:pStyle w:val="ListBullet"/>
        <w:numPr>
          <w:ilvl w:val="0"/>
          <w:numId w:val="0"/>
        </w:numPr>
      </w:pPr>
    </w:p>
    <w:p w:rsidR="0081796E" w:rsidRDefault="0081796E" w:rsidP="0081796E">
      <w:pPr>
        <w:pStyle w:val="Heading2"/>
      </w:pPr>
      <w:r>
        <w:t xml:space="preserve">continuing education </w:t>
      </w:r>
      <w:r>
        <w:t>| </w:t>
      </w:r>
      <w:r>
        <w:t>current</w:t>
      </w:r>
      <w:r>
        <w:t> | </w:t>
      </w:r>
      <w:r>
        <w:t xml:space="preserve">couva east secondary </w:t>
      </w:r>
    </w:p>
    <w:p w:rsidR="0081796E" w:rsidRDefault="0081796E" w:rsidP="0081796E">
      <w:pPr>
        <w:pStyle w:val="ListBullet"/>
        <w:numPr>
          <w:ilvl w:val="0"/>
          <w:numId w:val="0"/>
        </w:numPr>
      </w:pPr>
      <w:r>
        <w:t>QUALFICATIONS (CAPE):</w:t>
      </w:r>
    </w:p>
    <w:p w:rsidR="0081796E" w:rsidRDefault="0081796E" w:rsidP="0081796E">
      <w:pPr>
        <w:pStyle w:val="ListBullet"/>
        <w:numPr>
          <w:ilvl w:val="0"/>
          <w:numId w:val="0"/>
        </w:numPr>
        <w:ind w:left="216" w:hanging="216"/>
      </w:pPr>
      <w:r>
        <w:t>. Caribbean Studies (pending)</w:t>
      </w:r>
    </w:p>
    <w:p w:rsidR="0081796E" w:rsidRDefault="0081796E" w:rsidP="0081796E">
      <w:pPr>
        <w:pStyle w:val="ListBullet"/>
        <w:numPr>
          <w:ilvl w:val="0"/>
          <w:numId w:val="0"/>
        </w:numPr>
        <w:ind w:left="216" w:hanging="216"/>
      </w:pPr>
      <w:r>
        <w:t>. History (pending)</w:t>
      </w:r>
    </w:p>
    <w:p w:rsidR="0081796E" w:rsidRDefault="0081796E" w:rsidP="0081796E">
      <w:pPr>
        <w:pStyle w:val="ListBullet"/>
        <w:numPr>
          <w:ilvl w:val="0"/>
          <w:numId w:val="0"/>
        </w:numPr>
        <w:ind w:left="216" w:hanging="216"/>
      </w:pPr>
      <w:r>
        <w:t>. Sociology (pending)</w:t>
      </w:r>
    </w:p>
    <w:p w:rsidR="0081796E" w:rsidRDefault="0081796E" w:rsidP="0081796E">
      <w:pPr>
        <w:pStyle w:val="ListBullet"/>
        <w:numPr>
          <w:ilvl w:val="0"/>
          <w:numId w:val="0"/>
        </w:numPr>
        <w:ind w:left="216" w:hanging="216"/>
      </w:pPr>
      <w:r>
        <w:t xml:space="preserve">. English in literature (pending) </w:t>
      </w:r>
    </w:p>
    <w:sdt>
      <w:sdtPr>
        <w:alias w:val="Skills &amp; Abilities:"/>
        <w:tag w:val="Skills &amp; Abilities:"/>
        <w:id w:val="458624136"/>
        <w:placeholder>
          <w:docPart w:val="0D398C506D864257B4EF22A5DAFDE6F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51542F" w:rsidRPr="0050359C" w:rsidRDefault="0051542F" w:rsidP="0051542F">
      <w:pPr>
        <w:numPr>
          <w:ilvl w:val="0"/>
          <w:numId w:val="27"/>
        </w:numPr>
        <w:spacing w:after="160" w:line="259" w:lineRule="auto"/>
      </w:pPr>
      <w:r w:rsidRPr="0050359C">
        <w:t>Active listening skills</w:t>
      </w:r>
    </w:p>
    <w:p w:rsidR="0051542F" w:rsidRPr="0050359C" w:rsidRDefault="0051542F" w:rsidP="0051542F">
      <w:pPr>
        <w:numPr>
          <w:ilvl w:val="0"/>
          <w:numId w:val="27"/>
        </w:numPr>
        <w:spacing w:after="160" w:line="259" w:lineRule="auto"/>
      </w:pPr>
      <w:r w:rsidRPr="0050359C">
        <w:t>Computer literate</w:t>
      </w:r>
    </w:p>
    <w:p w:rsidR="0051542F" w:rsidRPr="0050359C" w:rsidRDefault="0051542F" w:rsidP="0051542F">
      <w:pPr>
        <w:numPr>
          <w:ilvl w:val="0"/>
          <w:numId w:val="27"/>
        </w:numPr>
        <w:spacing w:after="160" w:line="259" w:lineRule="auto"/>
      </w:pPr>
      <w:r w:rsidRPr="0050359C">
        <w:t>Stocking</w:t>
      </w:r>
    </w:p>
    <w:p w:rsidR="0051542F" w:rsidRPr="0050359C" w:rsidRDefault="0051542F" w:rsidP="0051542F">
      <w:pPr>
        <w:numPr>
          <w:ilvl w:val="0"/>
          <w:numId w:val="27"/>
        </w:numPr>
        <w:spacing w:after="160" w:line="259" w:lineRule="auto"/>
      </w:pPr>
      <w:r w:rsidRPr="0050359C">
        <w:t>Motivated team player</w:t>
      </w:r>
    </w:p>
    <w:p w:rsidR="0051542F" w:rsidRPr="0051542F" w:rsidRDefault="0051542F" w:rsidP="0051542F">
      <w:pPr>
        <w:numPr>
          <w:ilvl w:val="0"/>
          <w:numId w:val="27"/>
        </w:numPr>
        <w:spacing w:before="100" w:beforeAutospacing="1" w:after="225" w:line="336" w:lineRule="auto"/>
        <w:rPr>
          <w:rFonts w:ascii="Tahoma" w:eastAsia="Times New Roman" w:hAnsi="Tahoma" w:cs="Tahoma"/>
          <w:color w:val="666666"/>
          <w:sz w:val="21"/>
          <w:szCs w:val="21"/>
          <w:lang w:eastAsia="en-US"/>
        </w:rPr>
      </w:pPr>
      <w:r w:rsidRPr="0051542F">
        <w:rPr>
          <w:rFonts w:ascii="Tahoma" w:eastAsia="Times New Roman" w:hAnsi="Tahoma" w:cs="Tahoma"/>
          <w:color w:val="666666"/>
          <w:sz w:val="21"/>
          <w:szCs w:val="21"/>
          <w:lang w:eastAsia="en-US"/>
        </w:rPr>
        <w:t>Exceptional Interpersonal Skills</w:t>
      </w:r>
    </w:p>
    <w:p w:rsidR="0051542F" w:rsidRPr="0051542F" w:rsidRDefault="0051542F" w:rsidP="0051542F">
      <w:pPr>
        <w:numPr>
          <w:ilvl w:val="0"/>
          <w:numId w:val="27"/>
        </w:numPr>
        <w:spacing w:before="100" w:beforeAutospacing="1" w:after="225" w:line="336" w:lineRule="auto"/>
        <w:rPr>
          <w:rFonts w:ascii="Tahoma" w:eastAsia="Times New Roman" w:hAnsi="Tahoma" w:cs="Tahoma"/>
          <w:color w:val="666666"/>
          <w:sz w:val="21"/>
          <w:szCs w:val="21"/>
          <w:lang w:eastAsia="en-US"/>
        </w:rPr>
      </w:pPr>
      <w:r w:rsidRPr="0051542F">
        <w:rPr>
          <w:rFonts w:ascii="Tahoma" w:eastAsia="Times New Roman" w:hAnsi="Tahoma" w:cs="Tahoma"/>
          <w:color w:val="666666"/>
          <w:sz w:val="21"/>
          <w:szCs w:val="21"/>
          <w:lang w:eastAsia="en-US"/>
        </w:rPr>
        <w:t>Time Management Skills</w:t>
      </w:r>
    </w:p>
    <w:p w:rsidR="0051542F" w:rsidRPr="0051542F" w:rsidRDefault="0051542F" w:rsidP="0051542F">
      <w:pPr>
        <w:numPr>
          <w:ilvl w:val="0"/>
          <w:numId w:val="27"/>
        </w:numPr>
        <w:spacing w:before="100" w:beforeAutospacing="1" w:after="225" w:line="336" w:lineRule="auto"/>
        <w:rPr>
          <w:rFonts w:ascii="Tahoma" w:eastAsia="Times New Roman" w:hAnsi="Tahoma" w:cs="Tahoma"/>
          <w:color w:val="666666"/>
          <w:sz w:val="21"/>
          <w:szCs w:val="21"/>
          <w:lang w:eastAsia="en-US"/>
        </w:rPr>
      </w:pPr>
      <w:r w:rsidRPr="0051542F">
        <w:rPr>
          <w:rFonts w:ascii="Tahoma" w:eastAsia="Times New Roman" w:hAnsi="Tahoma" w:cs="Tahoma"/>
          <w:color w:val="666666"/>
          <w:sz w:val="21"/>
          <w:szCs w:val="21"/>
          <w:lang w:eastAsia="en-US"/>
        </w:rPr>
        <w:t>Friendly Manner</w:t>
      </w:r>
    </w:p>
    <w:p w:rsidR="0051542F" w:rsidRPr="0051542F" w:rsidRDefault="0051542F" w:rsidP="0051542F">
      <w:pPr>
        <w:numPr>
          <w:ilvl w:val="0"/>
          <w:numId w:val="27"/>
        </w:numPr>
        <w:spacing w:before="100" w:beforeAutospacing="1" w:after="225" w:line="336" w:lineRule="auto"/>
        <w:rPr>
          <w:rFonts w:ascii="Tahoma" w:eastAsia="Times New Roman" w:hAnsi="Tahoma" w:cs="Tahoma"/>
          <w:color w:val="666666"/>
          <w:sz w:val="21"/>
          <w:szCs w:val="21"/>
          <w:lang w:eastAsia="en-US"/>
        </w:rPr>
      </w:pPr>
      <w:r w:rsidRPr="0051542F">
        <w:rPr>
          <w:rFonts w:ascii="Tahoma" w:eastAsia="Times New Roman" w:hAnsi="Tahoma" w:cs="Tahoma"/>
          <w:color w:val="666666"/>
          <w:sz w:val="21"/>
          <w:szCs w:val="21"/>
          <w:lang w:eastAsia="en-US"/>
        </w:rPr>
        <w:lastRenderedPageBreak/>
        <w:t>Helpful Fashion</w:t>
      </w:r>
    </w:p>
    <w:p w:rsidR="0051542F" w:rsidRPr="0051542F" w:rsidRDefault="0051542F" w:rsidP="0051542F">
      <w:pPr>
        <w:numPr>
          <w:ilvl w:val="0"/>
          <w:numId w:val="27"/>
        </w:numPr>
        <w:spacing w:before="100" w:beforeAutospacing="1" w:after="225" w:line="336" w:lineRule="auto"/>
        <w:rPr>
          <w:rFonts w:ascii="Tahoma" w:eastAsia="Times New Roman" w:hAnsi="Tahoma" w:cs="Tahoma"/>
          <w:color w:val="666666"/>
          <w:sz w:val="21"/>
          <w:szCs w:val="21"/>
          <w:lang w:eastAsia="en-US"/>
        </w:rPr>
      </w:pPr>
      <w:r w:rsidRPr="0051542F">
        <w:rPr>
          <w:rFonts w:ascii="Tahoma" w:eastAsia="Times New Roman" w:hAnsi="Tahoma" w:cs="Tahoma"/>
          <w:color w:val="666666"/>
          <w:sz w:val="21"/>
          <w:szCs w:val="21"/>
          <w:lang w:eastAsia="en-US"/>
        </w:rPr>
        <w:t>Informative And Helpful</w:t>
      </w:r>
    </w:p>
    <w:p w:rsidR="0051542F" w:rsidRPr="0050359C" w:rsidRDefault="0051542F" w:rsidP="0051542F">
      <w:pPr>
        <w:numPr>
          <w:ilvl w:val="0"/>
          <w:numId w:val="27"/>
        </w:numPr>
        <w:spacing w:after="160" w:line="259" w:lineRule="auto"/>
      </w:pPr>
      <w:r w:rsidRPr="0050359C">
        <w:t>Customer-oriented</w:t>
      </w:r>
    </w:p>
    <w:p w:rsidR="0051542F" w:rsidRDefault="0051542F">
      <w:pPr>
        <w:pStyle w:val="Heading1"/>
      </w:pPr>
    </w:p>
    <w:p w:rsidR="006270A9" w:rsidRDefault="006270A9">
      <w:pPr>
        <w:pStyle w:val="Heading1"/>
      </w:pPr>
    </w:p>
    <w:p w:rsidR="0051542F" w:rsidRDefault="0051542F">
      <w:pPr>
        <w:pStyle w:val="Heading1"/>
      </w:pPr>
    </w:p>
    <w:p w:rsidR="0051542F" w:rsidRDefault="0051542F">
      <w:pPr>
        <w:pStyle w:val="Heading1"/>
      </w:pPr>
      <w:proofErr w:type="spellStart"/>
      <w:r>
        <w:t>Expirence</w:t>
      </w:r>
      <w:proofErr w:type="spellEnd"/>
    </w:p>
    <w:p w:rsidR="001B29CF" w:rsidRDefault="0051542F" w:rsidP="0051542F">
      <w:pPr>
        <w:pStyle w:val="Heading2"/>
      </w:pPr>
      <w:r>
        <w:t>clerk</w:t>
      </w:r>
      <w:r w:rsidR="009D5933">
        <w:t> | </w:t>
      </w:r>
      <w:r>
        <w:t>rattan’s shopping complex couva</w:t>
      </w:r>
      <w:r w:rsidR="009D5933">
        <w:t> | 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Stocked and replenished merchandise according to store merchandising layouts.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Priced merchandise, stocked shelves and took inventory of supplies.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Cleaned and organized the store, including the checkout desk and displays.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Alerted customers to upcoming sales events and promotions.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Identified potential shoplifters and alerted management.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Welcomed customers into the store and helped them locate items.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Educated customers about the brand to incite excitement about the company’s mission and values.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Used time efficiently when not serving customers, including folding clothes and cleaning out fitting rooms.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Resolved all customer complaints in a professional manner while prioritizing customer satisfaction.</w:t>
      </w:r>
    </w:p>
    <w:p w:rsidR="0051542F" w:rsidRDefault="0051542F" w:rsidP="0051542F">
      <w:pPr>
        <w:pStyle w:val="Heading1"/>
      </w:pPr>
      <w:r>
        <w:t xml:space="preserve">References </w:t>
      </w:r>
    </w:p>
    <w:p w:rsidR="0051542F" w:rsidRPr="0051542F" w:rsidRDefault="0051542F" w:rsidP="0051542F">
      <w:r>
        <w:t>Available</w:t>
      </w:r>
      <w:bookmarkStart w:id="0" w:name="_GoBack"/>
      <w:bookmarkEnd w:id="0"/>
      <w:r>
        <w:t xml:space="preserve"> upon request. </w:t>
      </w:r>
    </w:p>
    <w:sectPr w:rsidR="0051542F" w:rsidRPr="0051542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1E" w:rsidRDefault="00D31B1E">
      <w:pPr>
        <w:spacing w:after="0"/>
      </w:pPr>
      <w:r>
        <w:separator/>
      </w:r>
    </w:p>
  </w:endnote>
  <w:endnote w:type="continuationSeparator" w:id="0">
    <w:p w:rsidR="00D31B1E" w:rsidRDefault="00D31B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1542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1E" w:rsidRDefault="00D31B1E">
      <w:pPr>
        <w:spacing w:after="0"/>
      </w:pPr>
      <w:r>
        <w:separator/>
      </w:r>
    </w:p>
  </w:footnote>
  <w:footnote w:type="continuationSeparator" w:id="0">
    <w:p w:rsidR="00D31B1E" w:rsidRDefault="00D31B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B0205"/>
    <w:multiLevelType w:val="multilevel"/>
    <w:tmpl w:val="62BA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141AAC"/>
    <w:multiLevelType w:val="hybridMultilevel"/>
    <w:tmpl w:val="F08A64C2"/>
    <w:lvl w:ilvl="0" w:tplc="879E5B4C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845BE9"/>
    <w:multiLevelType w:val="hybridMultilevel"/>
    <w:tmpl w:val="7A688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69C78E7"/>
    <w:multiLevelType w:val="multilevel"/>
    <w:tmpl w:val="09FE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8E187E"/>
    <w:multiLevelType w:val="multilevel"/>
    <w:tmpl w:val="BCEE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164064"/>
    <w:multiLevelType w:val="hybridMultilevel"/>
    <w:tmpl w:val="D854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3"/>
  </w:num>
  <w:num w:numId="17">
    <w:abstractNumId w:val="17"/>
  </w:num>
  <w:num w:numId="18">
    <w:abstractNumId w:val="11"/>
  </w:num>
  <w:num w:numId="19">
    <w:abstractNumId w:val="25"/>
  </w:num>
  <w:num w:numId="20">
    <w:abstractNumId w:val="20"/>
  </w:num>
  <w:num w:numId="21">
    <w:abstractNumId w:val="12"/>
  </w:num>
  <w:num w:numId="22">
    <w:abstractNumId w:val="16"/>
  </w:num>
  <w:num w:numId="23">
    <w:abstractNumId w:val="24"/>
  </w:num>
  <w:num w:numId="24">
    <w:abstractNumId w:val="23"/>
  </w:num>
  <w:num w:numId="25">
    <w:abstractNumId w:val="18"/>
  </w:num>
  <w:num w:numId="26">
    <w:abstractNumId w:val="15"/>
  </w:num>
  <w:num w:numId="27">
    <w:abstractNumId w:val="10"/>
  </w:num>
  <w:num w:numId="28">
    <w:abstractNumId w:val="2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93"/>
    <w:rsid w:val="000A4F59"/>
    <w:rsid w:val="00141A4C"/>
    <w:rsid w:val="001B29CF"/>
    <w:rsid w:val="0028220F"/>
    <w:rsid w:val="00356C14"/>
    <w:rsid w:val="0051542F"/>
    <w:rsid w:val="00617B26"/>
    <w:rsid w:val="006270A9"/>
    <w:rsid w:val="00675956"/>
    <w:rsid w:val="00681034"/>
    <w:rsid w:val="00816216"/>
    <w:rsid w:val="0081796E"/>
    <w:rsid w:val="0087734B"/>
    <w:rsid w:val="009D5933"/>
    <w:rsid w:val="00BD768D"/>
    <w:rsid w:val="00C04293"/>
    <w:rsid w:val="00C61F8E"/>
    <w:rsid w:val="00D31B1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36EB1"/>
  <w15:chartTrackingRefBased/>
  <w15:docId w15:val="{DD0B08F8-9A36-43EA-83F8-49B05798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%20E52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44CC6C0C2E489C9554B939F4463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D1662-5604-42EB-89AF-A20F518E1AB0}"/>
      </w:docPartPr>
      <w:docPartBody>
        <w:p w:rsidR="00000000" w:rsidRDefault="00433675">
          <w:pPr>
            <w:pStyle w:val="8E44CC6C0C2E489C9554B939F4463E27"/>
          </w:pPr>
          <w:r>
            <w:t>Education</w:t>
          </w:r>
        </w:p>
      </w:docPartBody>
    </w:docPart>
    <w:docPart>
      <w:docPartPr>
        <w:name w:val="0D398C506D864257B4EF22A5DAFDE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3A01-72E4-4725-8AFE-CE9265A3F622}"/>
      </w:docPartPr>
      <w:docPartBody>
        <w:p w:rsidR="00000000" w:rsidRDefault="00433675">
          <w:pPr>
            <w:pStyle w:val="0D398C506D864257B4EF22A5DAFDE6FF"/>
          </w:pPr>
          <w:r>
            <w:t xml:space="preserve">Skills &amp; </w:t>
          </w:r>
          <w:r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75"/>
    <w:rsid w:val="0043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DBBAE51D6249559B88E07942BC61EC">
    <w:name w:val="98DBBAE51D6249559B88E07942BC61EC"/>
  </w:style>
  <w:style w:type="paragraph" w:customStyle="1" w:styleId="000C40262D5D44E8AE24C20342537247">
    <w:name w:val="000C40262D5D44E8AE24C20342537247"/>
  </w:style>
  <w:style w:type="paragraph" w:customStyle="1" w:styleId="46C5E80CB91042E49CE62956116A93FE">
    <w:name w:val="46C5E80CB91042E49CE62956116A93FE"/>
  </w:style>
  <w:style w:type="paragraph" w:customStyle="1" w:styleId="DB4A294A1E2F4401B143D691B77101B8">
    <w:name w:val="DB4A294A1E2F4401B143D691B77101B8"/>
  </w:style>
  <w:style w:type="paragraph" w:customStyle="1" w:styleId="5890C25070704FB7A3483A9E54124031">
    <w:name w:val="5890C25070704FB7A3483A9E54124031"/>
  </w:style>
  <w:style w:type="paragraph" w:customStyle="1" w:styleId="CA8EAE44806C446B8C12D840D5CD74DD">
    <w:name w:val="CA8EAE44806C446B8C12D840D5CD74DD"/>
  </w:style>
  <w:style w:type="paragraph" w:customStyle="1" w:styleId="8E44CC6C0C2E489C9554B939F4463E27">
    <w:name w:val="8E44CC6C0C2E489C9554B939F4463E27"/>
  </w:style>
  <w:style w:type="paragraph" w:customStyle="1" w:styleId="E2D8E8ABBF26459CB9993AF79DF16C46">
    <w:name w:val="E2D8E8ABBF26459CB9993AF79DF16C46"/>
  </w:style>
  <w:style w:type="paragraph" w:customStyle="1" w:styleId="9A78922E629945E88F53CC390F2EEA62">
    <w:name w:val="9A78922E629945E88F53CC390F2EEA62"/>
  </w:style>
  <w:style w:type="paragraph" w:customStyle="1" w:styleId="789C019E743D4E5090E8BCD4DBABB049">
    <w:name w:val="789C019E743D4E5090E8BCD4DBABB049"/>
  </w:style>
  <w:style w:type="paragraph" w:customStyle="1" w:styleId="3C5F70B92BCA4D1AAAA2E6ABF5227CD1">
    <w:name w:val="3C5F70B92BCA4D1AAAA2E6ABF5227CD1"/>
  </w:style>
  <w:style w:type="paragraph" w:customStyle="1" w:styleId="24F33EAFFE3540699CCCE93D60A69394">
    <w:name w:val="24F33EAFFE3540699CCCE93D60A69394"/>
  </w:style>
  <w:style w:type="paragraph" w:customStyle="1" w:styleId="4A1CE041DFA44F2DA527C89766820B7B">
    <w:name w:val="4A1CE041DFA44F2DA527C89766820B7B"/>
  </w:style>
  <w:style w:type="paragraph" w:customStyle="1" w:styleId="92DC534397094948BB0DFF912495A260">
    <w:name w:val="92DC534397094948BB0DFF912495A260"/>
  </w:style>
  <w:style w:type="paragraph" w:customStyle="1" w:styleId="4519D7ED6F9A4C638FEF2B0FA177F7CC">
    <w:name w:val="4519D7ED6F9A4C638FEF2B0FA177F7CC"/>
  </w:style>
  <w:style w:type="paragraph" w:customStyle="1" w:styleId="0D398C506D864257B4EF22A5DAFDE6FF">
    <w:name w:val="0D398C506D864257B4EF22A5DAFDE6FF"/>
  </w:style>
  <w:style w:type="paragraph" w:customStyle="1" w:styleId="C616B6968350448996A18956A0A8274F">
    <w:name w:val="C616B6968350448996A18956A0A8274F"/>
  </w:style>
  <w:style w:type="paragraph" w:customStyle="1" w:styleId="E3737A80AC7C40C7A7CFA5E809721156">
    <w:name w:val="E3737A80AC7C40C7A7CFA5E809721156"/>
  </w:style>
  <w:style w:type="paragraph" w:customStyle="1" w:styleId="216B3A5524034490AB2E450198EEBDF4">
    <w:name w:val="216B3A5524034490AB2E450198EEBDF4"/>
  </w:style>
  <w:style w:type="paragraph" w:customStyle="1" w:styleId="66FB461D19AD4A94AD0BD7C279676D6C">
    <w:name w:val="66FB461D19AD4A94AD0BD7C279676D6C"/>
  </w:style>
  <w:style w:type="paragraph" w:customStyle="1" w:styleId="74969C4DBBB4444093B60D67E8930CF8">
    <w:name w:val="74969C4DBBB4444093B60D67E8930CF8"/>
  </w:style>
  <w:style w:type="paragraph" w:customStyle="1" w:styleId="49210BAF85884044895F5C27C50BCD2F">
    <w:name w:val="49210BAF85884044895F5C27C50BCD2F"/>
  </w:style>
  <w:style w:type="paragraph" w:customStyle="1" w:styleId="4FAEABF2B7FB45B8BC46644E443AB16B">
    <w:name w:val="4FAEABF2B7FB45B8BC46644E443AB16B"/>
  </w:style>
  <w:style w:type="paragraph" w:customStyle="1" w:styleId="38BA4ECC02F54B9FB8C367FBE4DA00FD">
    <w:name w:val="38BA4ECC02F54B9FB8C367FBE4DA00FD"/>
  </w:style>
  <w:style w:type="paragraph" w:customStyle="1" w:styleId="5EC96B42573340A9982BEB5C35EAF1BD">
    <w:name w:val="5EC96B42573340A9982BEB5C35EAF1BD"/>
  </w:style>
  <w:style w:type="paragraph" w:customStyle="1" w:styleId="8980D7D3EAE94796830D50BAD08C3828">
    <w:name w:val="8980D7D3EAE94796830D50BAD08C3828"/>
  </w:style>
  <w:style w:type="paragraph" w:customStyle="1" w:styleId="50F615E6E52045989DE4F887791BBC1F">
    <w:name w:val="50F615E6E52045989DE4F887791BBC1F"/>
  </w:style>
  <w:style w:type="paragraph" w:customStyle="1" w:styleId="0B869B1F62F5447489550BEC63B9F256">
    <w:name w:val="0B869B1F62F5447489550BEC63B9F256"/>
  </w:style>
  <w:style w:type="paragraph" w:customStyle="1" w:styleId="F3817C39C127452492FFEC9FD114CDA1">
    <w:name w:val="F3817C39C127452492FFEC9FD114CDA1"/>
  </w:style>
  <w:style w:type="paragraph" w:customStyle="1" w:styleId="93A751010FBE4947A40EE2B60C93892F">
    <w:name w:val="93A751010FBE4947A40EE2B60C93892F"/>
  </w:style>
  <w:style w:type="paragraph" w:customStyle="1" w:styleId="DFF028763A844427BA8DABE5383A4C1E">
    <w:name w:val="DFF028763A844427BA8DABE5383A4C1E"/>
  </w:style>
  <w:style w:type="paragraph" w:customStyle="1" w:styleId="2810EC64ED7C483298CB5D547A40C90B">
    <w:name w:val="2810EC64ED7C483298CB5D547A40C90B"/>
  </w:style>
  <w:style w:type="paragraph" w:customStyle="1" w:styleId="620366AA0821478DB65F41124D35C4A6">
    <w:name w:val="620366AA0821478DB65F41124D35C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773FF-FD06-4732-8C2F-F74F290E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sheresa steeple</dc:creator>
  <cp:keywords/>
  <cp:lastModifiedBy>sheresa steeple</cp:lastModifiedBy>
  <cp:revision>1</cp:revision>
  <dcterms:created xsi:type="dcterms:W3CDTF">2017-05-25T17:46:00Z</dcterms:created>
  <dcterms:modified xsi:type="dcterms:W3CDTF">2017-05-25T18:19:00Z</dcterms:modified>
  <cp:version/>
</cp:coreProperties>
</file>