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240" w:type="pct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2646"/>
        <w:gridCol w:w="4950"/>
      </w:tblGrid>
      <w:tr w:rsidR="00910CBB" w:rsidRPr="00716C56" w:rsidTr="00D94643">
        <w:tc>
          <w:tcPr>
            <w:tcW w:w="5000" w:type="pct"/>
            <w:gridSpan w:val="3"/>
            <w:shd w:val="clear" w:color="auto" w:fill="auto"/>
            <w:vAlign w:val="bottom"/>
          </w:tcPr>
          <w:p w:rsidR="00910CBB" w:rsidRPr="00716C56" w:rsidRDefault="003C0221" w:rsidP="005542A6">
            <w:pPr>
              <w:pStyle w:val="Name"/>
              <w:rPr>
                <w:rFonts w:ascii="Times New Roman" w:hAnsi="Times New Roman" w:cs="Times New Roman"/>
                <w:color w:val="auto"/>
                <w:sz w:val="48"/>
                <w:szCs w:val="48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id w:val="5444133"/>
                <w:placeholder>
                  <w:docPart w:val="E16B02EB21544EBEB56DB637817A7442"/>
                </w:placeholder>
              </w:sdtPr>
              <w:sdtEndPr/>
              <w:sdtContent>
                <w:r w:rsidR="005542A6" w:rsidRPr="00716C56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Ralva D. Baptiste</w:t>
                </w:r>
              </w:sdtContent>
            </w:sdt>
          </w:p>
        </w:tc>
      </w:tr>
      <w:tr w:rsidR="00910CBB" w:rsidRPr="00716C56" w:rsidTr="00D94643">
        <w:trPr>
          <w:trHeight w:val="598"/>
        </w:trPr>
        <w:tc>
          <w:tcPr>
            <w:tcW w:w="2477" w:type="pct"/>
            <w:gridSpan w:val="2"/>
            <w:shd w:val="clear" w:color="auto" w:fill="auto"/>
            <w:vAlign w:val="bottom"/>
          </w:tcPr>
          <w:p w:rsidR="00910CBB" w:rsidRPr="00716C56" w:rsidRDefault="00910C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BB" w:rsidRPr="00716C56" w:rsidRDefault="00910CBB" w:rsidP="005542A6">
            <w:pPr>
              <w:pStyle w:val="PersonalInf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523" w:type="pct"/>
            <w:shd w:val="clear" w:color="auto" w:fill="auto"/>
            <w:vAlign w:val="bottom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5444140"/>
              <w:placeholder>
                <w:docPart w:val="70358EB3DF6C41FBB57893CB7E68D80B"/>
              </w:placeholder>
            </w:sdtPr>
            <w:sdtEndPr/>
            <w:sdtContent>
              <w:p w:rsidR="005542A6" w:rsidRPr="00716C56" w:rsidRDefault="003C0221" w:rsidP="001E5C69">
                <w:pPr>
                  <w:pStyle w:val="PersonalInfo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Style w:val="PersonalInfoChar"/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id w:val="5444137"/>
                    <w:placeholder>
                      <w:docPart w:val="EC0D30C812AF4B728646BF1CE41BB78F"/>
                    </w:placeholder>
                  </w:sdtPr>
                  <w:sdtEndPr>
                    <w:rPr>
                      <w:rStyle w:val="PersonalInfoChar"/>
                    </w:rPr>
                  </w:sdtEndPr>
                  <w:sdtContent>
                    <w:r w:rsidR="005542A6" w:rsidRPr="00716C56">
                      <w:rPr>
                        <w:rStyle w:val="PersonalInfoChar"/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Mobile: 868-</w:t>
                    </w:r>
                    <w:r w:rsidR="00EC09E5">
                      <w:rPr>
                        <w:rStyle w:val="PersonalInfoChar"/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330-3814</w:t>
                    </w:r>
                  </w:sdtContent>
                </w:sdt>
                <w:r w:rsidR="005542A6" w:rsidRPr="00716C5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</w:p>
              <w:p w:rsidR="00910CBB" w:rsidRPr="00716C56" w:rsidRDefault="005542A6" w:rsidP="001E5C69">
                <w:pPr>
                  <w:pStyle w:val="PersonalInfo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16C56">
                  <w:rPr>
                    <w:rFonts w:ascii="Times New Roman" w:hAnsi="Times New Roman" w:cs="Times New Roman"/>
                    <w:sz w:val="24"/>
                    <w:szCs w:val="24"/>
                  </w:rPr>
                  <w:t>E-mail: flexmodel@gmail.com</w:t>
                </w:r>
              </w:p>
            </w:sdtContent>
          </w:sdt>
          <w:p w:rsidR="00910CBB" w:rsidRPr="00716C56" w:rsidRDefault="00910CBB" w:rsidP="005542A6">
            <w:pPr>
              <w:pStyle w:val="PersonalInfo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CBB" w:rsidRPr="00716C56" w:rsidTr="00D94643">
        <w:trPr>
          <w:trHeight w:val="216"/>
        </w:trPr>
        <w:tc>
          <w:tcPr>
            <w:tcW w:w="5000" w:type="pct"/>
            <w:gridSpan w:val="3"/>
            <w:shd w:val="clear" w:color="auto" w:fill="auto"/>
          </w:tcPr>
          <w:p w:rsidR="00910CBB" w:rsidRPr="00716C56" w:rsidRDefault="00910C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C69" w:rsidRPr="00D94643" w:rsidTr="00D94643">
        <w:tc>
          <w:tcPr>
            <w:tcW w:w="1128" w:type="pct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D94643" w:rsidRDefault="003C0221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</w:rPr>
                <w:id w:val="5444144"/>
                <w:placeholder>
                  <w:docPart w:val="0CE63D3B899D4824A0B4A2AAD2523879"/>
                </w:placeholder>
                <w:showingPlcHdr/>
              </w:sdtPr>
              <w:sdtEndPr/>
              <w:sdtContent>
                <w:r w:rsidR="001E5C69" w:rsidRPr="00D94643">
                  <w:rPr>
                    <w:rFonts w:ascii="Times New Roman" w:hAnsi="Times New Roman" w:cs="Times New Roman"/>
                    <w:color w:val="auto"/>
                  </w:rPr>
                  <w:t>Professional Profile</w:t>
                </w:r>
              </w:sdtContent>
            </w:sdt>
          </w:p>
        </w:tc>
        <w:tc>
          <w:tcPr>
            <w:tcW w:w="3872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E5C69" w:rsidRPr="00D94643" w:rsidRDefault="003C0221" w:rsidP="00D94643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Style w:val="ContentBodyChar"/>
                  <w:rFonts w:ascii="Times New Roman" w:hAnsi="Times New Roman" w:cs="Times New Roman"/>
                  <w:color w:val="auto"/>
                  <w:sz w:val="22"/>
                </w:rPr>
                <w:id w:val="5444185"/>
                <w:placeholder>
                  <w:docPart w:val="2603AFC13B8C4A66A933E571EB50B315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5542A6" w:rsidRPr="00D94643"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  <w:t>Intelligent, driven and ambitious gentleman</w:t>
                </w:r>
              </w:sdtContent>
            </w:sdt>
            <w:r w:rsidR="001E5C69" w:rsidRPr="00D94643">
              <w:rPr>
                <w:rFonts w:ascii="Times New Roman" w:hAnsi="Times New Roman" w:cs="Times New Roman"/>
              </w:rPr>
              <w:t xml:space="preserve"> </w:t>
            </w:r>
            <w:r w:rsidR="005542A6" w:rsidRPr="00D94643">
              <w:rPr>
                <w:rFonts w:ascii="Times New Roman" w:hAnsi="Times New Roman" w:cs="Times New Roman"/>
              </w:rPr>
              <w:t>with an affinity for expressive artistry.</w:t>
            </w:r>
          </w:p>
        </w:tc>
      </w:tr>
      <w:tr w:rsidR="00910CBB" w:rsidRPr="00D94643" w:rsidTr="00D94643">
        <w:trPr>
          <w:trHeight w:val="111"/>
        </w:trPr>
        <w:tc>
          <w:tcPr>
            <w:tcW w:w="1128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D94643" w:rsidRDefault="00910CBB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72" w:type="pct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D94643" w:rsidRDefault="00910CBB">
            <w:pPr>
              <w:rPr>
                <w:rFonts w:ascii="Times New Roman" w:hAnsi="Times New Roman" w:cs="Times New Roman"/>
              </w:rPr>
            </w:pPr>
          </w:p>
        </w:tc>
      </w:tr>
      <w:tr w:rsidR="005542A6" w:rsidRPr="00D94643" w:rsidTr="00D94643">
        <w:trPr>
          <w:trHeight w:val="183"/>
        </w:trPr>
        <w:tc>
          <w:tcPr>
            <w:tcW w:w="1128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542A6" w:rsidRPr="00D94643" w:rsidRDefault="005542A6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  <w:r w:rsidRPr="00D94643">
              <w:rPr>
                <w:rFonts w:ascii="Times New Roman" w:hAnsi="Times New Roman" w:cs="Times New Roman"/>
                <w:color w:val="auto"/>
              </w:rPr>
              <w:t>Marital Status</w:t>
            </w:r>
          </w:p>
        </w:tc>
        <w:tc>
          <w:tcPr>
            <w:tcW w:w="3872" w:type="pct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542A6" w:rsidRPr="00D94643" w:rsidRDefault="005542A6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Single</w:t>
            </w:r>
          </w:p>
        </w:tc>
      </w:tr>
      <w:tr w:rsidR="005542A6" w:rsidRPr="00D94643" w:rsidTr="00D94643">
        <w:trPr>
          <w:trHeight w:val="147"/>
        </w:trPr>
        <w:tc>
          <w:tcPr>
            <w:tcW w:w="1128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542A6" w:rsidRPr="00D94643" w:rsidRDefault="005542A6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72" w:type="pct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542A6" w:rsidRPr="00D94643" w:rsidRDefault="005542A6">
            <w:pPr>
              <w:rPr>
                <w:rFonts w:ascii="Times New Roman" w:hAnsi="Times New Roman" w:cs="Times New Roman"/>
              </w:rPr>
            </w:pPr>
          </w:p>
        </w:tc>
      </w:tr>
      <w:tr w:rsidR="005542A6" w:rsidRPr="00D94643" w:rsidTr="00D94643">
        <w:tc>
          <w:tcPr>
            <w:tcW w:w="1128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542A6" w:rsidRPr="00D94643" w:rsidRDefault="005542A6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  <w:r w:rsidRPr="00D94643">
              <w:rPr>
                <w:rFonts w:ascii="Times New Roman" w:hAnsi="Times New Roman" w:cs="Times New Roman"/>
                <w:color w:val="auto"/>
              </w:rPr>
              <w:t xml:space="preserve">Date of Birth </w:t>
            </w:r>
          </w:p>
        </w:tc>
        <w:tc>
          <w:tcPr>
            <w:tcW w:w="3872" w:type="pct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542A6" w:rsidRPr="00D94643" w:rsidRDefault="005542A6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24</w:t>
            </w:r>
            <w:r w:rsidRPr="00D94643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94643">
              <w:rPr>
                <w:rFonts w:ascii="Times New Roman" w:hAnsi="Times New Roman" w:cs="Times New Roman"/>
              </w:rPr>
              <w:t xml:space="preserve"> April, 1992</w:t>
            </w:r>
          </w:p>
        </w:tc>
      </w:tr>
      <w:tr w:rsidR="005542A6" w:rsidRPr="00D94643" w:rsidTr="00D94643">
        <w:tc>
          <w:tcPr>
            <w:tcW w:w="1128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542A6" w:rsidRPr="00D94643" w:rsidRDefault="005542A6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72" w:type="pct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542A6" w:rsidRPr="00D94643" w:rsidRDefault="005542A6">
            <w:pPr>
              <w:rPr>
                <w:rFonts w:ascii="Times New Roman" w:hAnsi="Times New Roman" w:cs="Times New Roman"/>
              </w:rPr>
            </w:pPr>
          </w:p>
        </w:tc>
      </w:tr>
      <w:tr w:rsidR="00910CBB" w:rsidRPr="00D94643" w:rsidTr="00D94643">
        <w:tc>
          <w:tcPr>
            <w:tcW w:w="1128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sdt>
            <w:sdtPr>
              <w:rPr>
                <w:rFonts w:ascii="Times New Roman" w:hAnsi="Times New Roman" w:cs="Times New Roman"/>
                <w:color w:val="auto"/>
              </w:rPr>
              <w:id w:val="5444170"/>
              <w:placeholder>
                <w:docPart w:val="0CBA77E17F7A4DDFBE61546949DF5AE4"/>
              </w:placeholder>
              <w:showingPlcHdr/>
            </w:sdtPr>
            <w:sdtEndPr/>
            <w:sdtContent>
              <w:p w:rsidR="00910CBB" w:rsidRDefault="004513B2" w:rsidP="00024E30">
                <w:pPr>
                  <w:pStyle w:val="ContentHeading"/>
                  <w:rPr>
                    <w:rFonts w:ascii="Times New Roman" w:hAnsi="Times New Roman" w:cs="Times New Roman"/>
                    <w:color w:val="auto"/>
                  </w:rPr>
                </w:pPr>
                <w:r w:rsidRPr="00D94643">
                  <w:rPr>
                    <w:rFonts w:ascii="Times New Roman" w:hAnsi="Times New Roman" w:cs="Times New Roman"/>
                    <w:color w:val="auto"/>
                  </w:rPr>
                  <w:t>Work History</w:t>
                </w:r>
              </w:p>
            </w:sdtContent>
          </w:sdt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</w:rPr>
                <w:id w:val="-373317920"/>
                <w:placeholder>
                  <w:docPart w:val="0316E96CCC6D48FDABF4BE2B5A961634"/>
                </w:placeholder>
                <w:showingPlcHdr/>
              </w:sdtPr>
              <w:sdtContent>
                <w:r w:rsidRPr="00D94643">
                  <w:rPr>
                    <w:rFonts w:ascii="Times New Roman" w:hAnsi="Times New Roman" w:cs="Times New Roman"/>
                    <w:color w:val="auto"/>
                  </w:rPr>
                  <w:t>Work History</w:t>
                </w:r>
              </w:sdtContent>
            </w:sdt>
            <w:r>
              <w:rPr>
                <w:rFonts w:ascii="Times New Roman" w:hAnsi="Times New Roman" w:cs="Times New Roman"/>
                <w:color w:val="auto"/>
              </w:rPr>
              <w:t xml:space="preserve"> (Continued)</w:t>
            </w:r>
          </w:p>
          <w:p w:rsidR="00992F2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  <w:p w:rsidR="00992F23" w:rsidRPr="00D94643" w:rsidRDefault="00992F23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72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D94643" w:rsidRDefault="003C0221" w:rsidP="001E5C69">
            <w:pPr>
              <w:pStyle w:val="ContentBodyBold"/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22"/>
                </w:rPr>
                <w:id w:val="13960624"/>
                <w:placeholder>
                  <w:docPart w:val="CB487FE28CBF42D3BA14CAEAD132AAF0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542A6" w:rsidRPr="00D94643">
                  <w:rPr>
                    <w:rFonts w:ascii="Times New Roman" w:hAnsi="Times New Roman" w:cs="Times New Roman"/>
                    <w:color w:val="auto"/>
                    <w:sz w:val="22"/>
                  </w:rPr>
                  <w:t xml:space="preserve">2004 </w:t>
                </w:r>
                <w:r w:rsidR="00FF1FE7" w:rsidRPr="00D94643">
                  <w:rPr>
                    <w:rFonts w:ascii="Times New Roman" w:hAnsi="Times New Roman" w:cs="Times New Roman"/>
                    <w:color w:val="auto"/>
                    <w:sz w:val="22"/>
                  </w:rPr>
                  <w:t>–</w:t>
                </w:r>
                <w:r w:rsidR="000817F4" w:rsidRPr="00D94643">
                  <w:rPr>
                    <w:rFonts w:ascii="Times New Roman" w:hAnsi="Times New Roman" w:cs="Times New Roman"/>
                    <w:color w:val="auto"/>
                    <w:sz w:val="22"/>
                  </w:rPr>
                  <w:t xml:space="preserve"> Present</w:t>
                </w:r>
              </w:sdtContent>
            </w:sdt>
          </w:p>
          <w:p w:rsidR="00910CBB" w:rsidRPr="00D94643" w:rsidRDefault="003C0221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Style w:val="ContentBodyChar"/>
                  <w:rFonts w:ascii="Times New Roman" w:hAnsi="Times New Roman" w:cs="Times New Roman"/>
                  <w:color w:val="auto"/>
                  <w:sz w:val="22"/>
                </w:rPr>
                <w:id w:val="5444263"/>
                <w:placeholder>
                  <w:docPart w:val="6F8337B13D104B56A95B2E494368E986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0817F4" w:rsidRPr="00D94643"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  <w:t>Freelance Dancer</w:t>
                </w:r>
              </w:sdtContent>
            </w:sdt>
          </w:p>
          <w:p w:rsidR="00DF1E8D" w:rsidRPr="00D94643" w:rsidRDefault="000817F4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Dance Tutor, Choreographer, Dancer</w:t>
            </w:r>
          </w:p>
          <w:p w:rsidR="005E4BD9" w:rsidRPr="00D94643" w:rsidRDefault="005E4BD9">
            <w:pPr>
              <w:rPr>
                <w:rFonts w:ascii="Times New Roman" w:hAnsi="Times New Roman" w:cs="Times New Roman"/>
              </w:rPr>
            </w:pPr>
          </w:p>
          <w:p w:rsidR="00910CBB" w:rsidRPr="00D94643" w:rsidRDefault="003C0221" w:rsidP="001E5C69">
            <w:pPr>
              <w:pStyle w:val="ContentBodyBold"/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22"/>
                </w:rPr>
                <w:id w:val="16492025"/>
                <w:placeholder>
                  <w:docPart w:val="75D0A0D48CDE429793D75E15D041EB4D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F1E8D" w:rsidRPr="00D94643">
                  <w:rPr>
                    <w:rFonts w:ascii="Times New Roman" w:hAnsi="Times New Roman" w:cs="Times New Roman"/>
                    <w:color w:val="auto"/>
                    <w:sz w:val="22"/>
                  </w:rPr>
                  <w:t>2007</w:t>
                </w:r>
              </w:sdtContent>
            </w:sdt>
          </w:p>
          <w:p w:rsidR="00910CBB" w:rsidRPr="00D94643" w:rsidRDefault="00DF1E8D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Sweet Lime Restaurant &amp; Bar, Woodbrook</w:t>
            </w:r>
          </w:p>
          <w:p w:rsidR="00DF1E8D" w:rsidRPr="00D94643" w:rsidRDefault="00DF1E8D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Kitchen Assistant</w:t>
            </w:r>
          </w:p>
          <w:p w:rsidR="00DF1E8D" w:rsidRPr="00D94643" w:rsidRDefault="00DF1E8D">
            <w:pPr>
              <w:rPr>
                <w:rFonts w:ascii="Times New Roman" w:hAnsi="Times New Roman" w:cs="Times New Roman"/>
              </w:rPr>
            </w:pPr>
          </w:p>
          <w:p w:rsidR="00DF1E8D" w:rsidRPr="00D94643" w:rsidRDefault="003C0221" w:rsidP="00DF1E8D">
            <w:pPr>
              <w:pStyle w:val="ContentBodyBold"/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22"/>
                </w:rPr>
                <w:id w:val="6919166"/>
                <w:placeholder>
                  <w:docPart w:val="72C2EE2F22104D469B253FB6E2B46321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F1E8D" w:rsidRPr="00D94643">
                  <w:rPr>
                    <w:rFonts w:ascii="Times New Roman" w:hAnsi="Times New Roman" w:cs="Times New Roman"/>
                    <w:color w:val="auto"/>
                    <w:sz w:val="22"/>
                  </w:rPr>
                  <w:t>2008</w:t>
                </w:r>
              </w:sdtContent>
            </w:sdt>
          </w:p>
          <w:p w:rsidR="00DF1E8D" w:rsidRPr="00D94643" w:rsidRDefault="00DF1E8D" w:rsidP="00DF1E8D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Universal Foods Ltd.</w:t>
            </w:r>
          </w:p>
          <w:p w:rsidR="00DF1E8D" w:rsidRPr="00D94643" w:rsidRDefault="00DF1E8D" w:rsidP="00DF1E8D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Production Line Machinery Maintenance</w:t>
            </w:r>
            <w:r w:rsidR="004C44AD">
              <w:rPr>
                <w:rFonts w:ascii="Times New Roman" w:hAnsi="Times New Roman" w:cs="Times New Roman"/>
              </w:rPr>
              <w:t xml:space="preserve"> &amp; </w:t>
            </w:r>
            <w:r w:rsidRPr="00D94643">
              <w:rPr>
                <w:rFonts w:ascii="Times New Roman" w:hAnsi="Times New Roman" w:cs="Times New Roman"/>
              </w:rPr>
              <w:t>Processing Assistant</w:t>
            </w:r>
          </w:p>
          <w:p w:rsidR="00DF1E8D" w:rsidRPr="00D94643" w:rsidRDefault="00DF1E8D" w:rsidP="00DF1E8D">
            <w:pPr>
              <w:rPr>
                <w:rFonts w:ascii="Times New Roman" w:hAnsi="Times New Roman" w:cs="Times New Roman"/>
              </w:rPr>
            </w:pPr>
          </w:p>
          <w:p w:rsidR="00DF1E8D" w:rsidRPr="00D94643" w:rsidRDefault="003C0221" w:rsidP="00DF1E8D">
            <w:pPr>
              <w:pStyle w:val="ContentBodyBold"/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22"/>
                </w:rPr>
                <w:id w:val="6919167"/>
                <w:placeholder>
                  <w:docPart w:val="0691B693F7454CB8A9EB110B092C7B78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F1E8D" w:rsidRPr="00D94643">
                  <w:rPr>
                    <w:rFonts w:ascii="Times New Roman" w:hAnsi="Times New Roman" w:cs="Times New Roman"/>
                    <w:color w:val="auto"/>
                    <w:sz w:val="22"/>
                  </w:rPr>
                  <w:t>2010 - 2011</w:t>
                </w:r>
              </w:sdtContent>
            </w:sdt>
          </w:p>
          <w:p w:rsidR="00DF1E8D" w:rsidRPr="00D94643" w:rsidRDefault="00DF1E8D" w:rsidP="00DF1E8D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Ma Pau Casino</w:t>
            </w:r>
          </w:p>
          <w:p w:rsidR="00DF1E8D" w:rsidRPr="00D94643" w:rsidRDefault="00DF1E8D" w:rsidP="00DF1E8D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Facilities Maintenance</w:t>
            </w:r>
          </w:p>
          <w:p w:rsidR="00DF1E8D" w:rsidRPr="00D94643" w:rsidRDefault="00DF1E8D" w:rsidP="00DF1E8D">
            <w:pPr>
              <w:rPr>
                <w:rFonts w:ascii="Times New Roman" w:hAnsi="Times New Roman" w:cs="Times New Roman"/>
              </w:rPr>
            </w:pPr>
          </w:p>
          <w:p w:rsidR="00DF1E8D" w:rsidRPr="00D94643" w:rsidRDefault="003C0221" w:rsidP="00DF1E8D">
            <w:pPr>
              <w:pStyle w:val="ContentBodyBold"/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22"/>
                </w:rPr>
                <w:id w:val="6919168"/>
                <w:placeholder>
                  <w:docPart w:val="2AC21EC6DBEC4E64AB5E0BE584809AA8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F1E8D" w:rsidRPr="00D94643">
                  <w:rPr>
                    <w:rFonts w:ascii="Times New Roman" w:hAnsi="Times New Roman" w:cs="Times New Roman"/>
                    <w:color w:val="auto"/>
                    <w:sz w:val="22"/>
                  </w:rPr>
                  <w:t>2013</w:t>
                </w:r>
                <w:r w:rsidR="00716C56" w:rsidRPr="00D94643">
                  <w:rPr>
                    <w:rFonts w:ascii="Times New Roman" w:hAnsi="Times New Roman" w:cs="Times New Roman"/>
                    <w:color w:val="auto"/>
                    <w:sz w:val="22"/>
                  </w:rPr>
                  <w:t xml:space="preserve"> &amp; 2015</w:t>
                </w:r>
              </w:sdtContent>
            </w:sdt>
          </w:p>
          <w:p w:rsidR="00DF1E8D" w:rsidRPr="00D94643" w:rsidRDefault="00DF1E8D" w:rsidP="00DF1E8D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Ministry of National Security – Citizens Security Programme</w:t>
            </w:r>
          </w:p>
          <w:p w:rsidR="00DF1E8D" w:rsidRPr="00D94643" w:rsidRDefault="00DF1E8D" w:rsidP="00DF1E8D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Dance Instructor</w:t>
            </w:r>
            <w:r w:rsidR="000817F4" w:rsidRPr="00D94643">
              <w:rPr>
                <w:rFonts w:ascii="Times New Roman" w:hAnsi="Times New Roman" w:cs="Times New Roman"/>
              </w:rPr>
              <w:t xml:space="preserve"> &amp; Youth Motivational Speaker</w:t>
            </w:r>
          </w:p>
          <w:p w:rsidR="00DF1E8D" w:rsidRPr="00D94643" w:rsidRDefault="00DF1E8D" w:rsidP="00DF1E8D">
            <w:pPr>
              <w:rPr>
                <w:rFonts w:ascii="Times New Roman" w:hAnsi="Times New Roman" w:cs="Times New Roman"/>
              </w:rPr>
            </w:pPr>
          </w:p>
          <w:p w:rsidR="00FF1FE7" w:rsidRPr="00D94643" w:rsidRDefault="003C0221" w:rsidP="00FF1FE7">
            <w:pPr>
              <w:pStyle w:val="ContentBodyBold"/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22"/>
                </w:rPr>
                <w:id w:val="6919170"/>
                <w:placeholder>
                  <w:docPart w:val="9272B7F9996B40719F7E666B45353C18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F1FE7" w:rsidRPr="00D94643">
                  <w:rPr>
                    <w:rFonts w:ascii="Times New Roman" w:hAnsi="Times New Roman" w:cs="Times New Roman"/>
                    <w:color w:val="auto"/>
                    <w:sz w:val="22"/>
                  </w:rPr>
                  <w:t>2013</w:t>
                </w:r>
              </w:sdtContent>
            </w:sdt>
          </w:p>
          <w:p w:rsidR="00FF1FE7" w:rsidRPr="00D94643" w:rsidRDefault="00FF1FE7" w:rsidP="00FF1FE7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Space La Nouba</w:t>
            </w:r>
          </w:p>
          <w:p w:rsidR="00FF1FE7" w:rsidRPr="00D94643" w:rsidRDefault="00FF1FE7" w:rsidP="00FF1FE7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Bartender</w:t>
            </w:r>
          </w:p>
          <w:p w:rsidR="00FF1FE7" w:rsidRPr="00D94643" w:rsidRDefault="00FF1FE7" w:rsidP="00FF1FE7">
            <w:pPr>
              <w:rPr>
                <w:rFonts w:ascii="Times New Roman" w:hAnsi="Times New Roman" w:cs="Times New Roman"/>
              </w:rPr>
            </w:pPr>
          </w:p>
          <w:p w:rsidR="00FF1FE7" w:rsidRPr="00D94643" w:rsidRDefault="003C0221" w:rsidP="00FF1FE7">
            <w:pPr>
              <w:pStyle w:val="ContentBodyBold"/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22"/>
                </w:rPr>
                <w:id w:val="6919171"/>
                <w:placeholder>
                  <w:docPart w:val="A36FCB9DD8C54E39ADBA0F91971EC1A3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F1FE7" w:rsidRPr="00D94643">
                  <w:rPr>
                    <w:rFonts w:ascii="Times New Roman" w:hAnsi="Times New Roman" w:cs="Times New Roman"/>
                    <w:color w:val="auto"/>
                    <w:sz w:val="22"/>
                  </w:rPr>
                  <w:t>2014</w:t>
                </w:r>
                <w:r w:rsidR="00D94643">
                  <w:rPr>
                    <w:rFonts w:ascii="Times New Roman" w:hAnsi="Times New Roman" w:cs="Times New Roman"/>
                    <w:color w:val="auto"/>
                    <w:sz w:val="22"/>
                  </w:rPr>
                  <w:t xml:space="preserve"> &amp; 2015 </w:t>
                </w:r>
              </w:sdtContent>
            </w:sdt>
          </w:p>
          <w:p w:rsidR="00FF1FE7" w:rsidRPr="00D94643" w:rsidRDefault="00FF1FE7" w:rsidP="00FF1FE7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Carnival City Casino &amp; Sports Lounge</w:t>
            </w:r>
          </w:p>
          <w:p w:rsidR="00FF1FE7" w:rsidRPr="00D94643" w:rsidRDefault="00D94643" w:rsidP="00FF1F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Bartender &amp; </w:t>
            </w:r>
            <w:r w:rsidR="00FF1FE7" w:rsidRPr="00D94643">
              <w:rPr>
                <w:rFonts w:ascii="Times New Roman" w:hAnsi="Times New Roman" w:cs="Times New Roman"/>
              </w:rPr>
              <w:t>Facilities Maintenance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F1FE7" w:rsidRPr="00D94643" w:rsidRDefault="00FF1FE7" w:rsidP="00FF1FE7">
            <w:pPr>
              <w:rPr>
                <w:rFonts w:ascii="Times New Roman" w:hAnsi="Times New Roman" w:cs="Times New Roman"/>
              </w:rPr>
            </w:pPr>
          </w:p>
          <w:p w:rsidR="00FF1FE7" w:rsidRPr="00D94643" w:rsidRDefault="003C0221" w:rsidP="00FF1FE7">
            <w:pPr>
              <w:pStyle w:val="ContentBodyBold"/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22"/>
                </w:rPr>
                <w:id w:val="6919172"/>
                <w:placeholder>
                  <w:docPart w:val="3B0BD947B18741FDA9FE0BA632652634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F1FE7" w:rsidRPr="00D94643">
                  <w:rPr>
                    <w:rFonts w:ascii="Times New Roman" w:hAnsi="Times New Roman" w:cs="Times New Roman"/>
                    <w:color w:val="auto"/>
                    <w:sz w:val="22"/>
                  </w:rPr>
                  <w:t>2015</w:t>
                </w:r>
              </w:sdtContent>
            </w:sdt>
          </w:p>
          <w:p w:rsidR="00FF1FE7" w:rsidRPr="00D94643" w:rsidRDefault="00FF1FE7" w:rsidP="00FF1FE7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Club One (One Woodbrook Place)</w:t>
            </w:r>
          </w:p>
          <w:p w:rsidR="00716C56" w:rsidRPr="00D94643" w:rsidRDefault="00FF1FE7" w:rsidP="00FF1FE7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Hospitality Host</w:t>
            </w:r>
          </w:p>
          <w:p w:rsidR="00716C56" w:rsidRPr="00D94643" w:rsidRDefault="00716C56" w:rsidP="00716C56">
            <w:pPr>
              <w:pStyle w:val="ContentBodyBold"/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</w:pPr>
          </w:p>
          <w:p w:rsidR="00FF1FE7" w:rsidRPr="00D94643" w:rsidRDefault="00FF1FE7" w:rsidP="00FF1FE7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Grill Stop, Gulf City Mall</w:t>
            </w:r>
          </w:p>
          <w:p w:rsidR="00910CBB" w:rsidRDefault="00FF1FE7" w:rsidP="00FF1FE7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Cook / Kitchen Assistant</w:t>
            </w:r>
          </w:p>
          <w:p w:rsidR="00B87C81" w:rsidRDefault="00B87C81" w:rsidP="00FF1FE7">
            <w:pPr>
              <w:rPr>
                <w:rFonts w:ascii="Times New Roman" w:hAnsi="Times New Roman" w:cs="Times New Roman"/>
              </w:rPr>
            </w:pPr>
          </w:p>
          <w:p w:rsidR="00B87C81" w:rsidRDefault="00B87C81" w:rsidP="00FF1F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Woodford Café, Price Plaza, Chaguanas</w:t>
            </w:r>
          </w:p>
          <w:p w:rsidR="00FF1FE7" w:rsidRDefault="00B87C81" w:rsidP="004C44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Bartender</w:t>
            </w:r>
          </w:p>
          <w:p w:rsidR="00992F23" w:rsidRPr="00D94643" w:rsidRDefault="00992F23" w:rsidP="00992F23">
            <w:pPr>
              <w:pStyle w:val="ContentBodyBold"/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22"/>
                </w:rPr>
                <w:id w:val="-769386256"/>
                <w:placeholder>
                  <w:docPart w:val="4B44CB392071447C892C521262451676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Pr="00D94643">
                  <w:rPr>
                    <w:rFonts w:ascii="Times New Roman" w:hAnsi="Times New Roman" w:cs="Times New Roman"/>
                    <w:color w:val="auto"/>
                    <w:sz w:val="22"/>
                  </w:rPr>
                  <w:t>201</w:t>
                </w:r>
                <w:r>
                  <w:rPr>
                    <w:rFonts w:ascii="Times New Roman" w:hAnsi="Times New Roman" w:cs="Times New Roman"/>
                    <w:color w:val="auto"/>
                    <w:sz w:val="22"/>
                  </w:rPr>
                  <w:t>6</w:t>
                </w:r>
              </w:sdtContent>
            </w:sdt>
          </w:p>
          <w:p w:rsidR="00992F23" w:rsidRDefault="00992F23" w:rsidP="004C44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Servus Limited</w:t>
            </w:r>
            <w:r w:rsidR="007C0C90">
              <w:rPr>
                <w:rFonts w:ascii="Times New Roman" w:hAnsi="Times New Roman" w:cs="Times New Roman"/>
              </w:rPr>
              <w:t>, Port of Spain</w:t>
            </w:r>
          </w:p>
          <w:p w:rsidR="00992F23" w:rsidRDefault="00992F23" w:rsidP="004C44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Custodian</w:t>
            </w:r>
          </w:p>
          <w:p w:rsidR="00992F23" w:rsidRDefault="00992F23" w:rsidP="004C44AD">
            <w:pPr>
              <w:rPr>
                <w:rFonts w:ascii="Times New Roman" w:hAnsi="Times New Roman" w:cs="Times New Roman"/>
              </w:rPr>
            </w:pPr>
          </w:p>
          <w:p w:rsidR="00992F23" w:rsidRDefault="00992F23" w:rsidP="004C44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Party &amp; Events Limited</w:t>
            </w:r>
            <w:r w:rsidR="007C0C90">
              <w:rPr>
                <w:rFonts w:ascii="Times New Roman" w:hAnsi="Times New Roman" w:cs="Times New Roman"/>
              </w:rPr>
              <w:t>, Chaguanas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992F23" w:rsidRDefault="00992F23" w:rsidP="004C44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Warehouse Attendant</w:t>
            </w:r>
          </w:p>
          <w:p w:rsidR="00992F23" w:rsidRDefault="00992F23" w:rsidP="004C44AD">
            <w:pPr>
              <w:rPr>
                <w:rFonts w:ascii="Times New Roman" w:hAnsi="Times New Roman" w:cs="Times New Roman"/>
              </w:rPr>
            </w:pPr>
          </w:p>
          <w:p w:rsidR="00992F23" w:rsidRPr="00D94643" w:rsidRDefault="00992F23" w:rsidP="004C44AD">
            <w:pPr>
              <w:rPr>
                <w:rFonts w:ascii="Times New Roman" w:hAnsi="Times New Roman" w:cs="Times New Roman"/>
              </w:rPr>
            </w:pPr>
          </w:p>
        </w:tc>
      </w:tr>
      <w:tr w:rsidR="00350341" w:rsidRPr="00D94643" w:rsidTr="00D94643">
        <w:tc>
          <w:tcPr>
            <w:tcW w:w="1128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350341" w:rsidRDefault="00350341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  <w:r w:rsidRPr="00D94643">
              <w:rPr>
                <w:rFonts w:ascii="Times New Roman" w:hAnsi="Times New Roman" w:cs="Times New Roman"/>
                <w:color w:val="auto"/>
              </w:rPr>
              <w:lastRenderedPageBreak/>
              <w:t>Promotional Engagements</w:t>
            </w:r>
          </w:p>
          <w:p w:rsidR="00B87C81" w:rsidRPr="00D94643" w:rsidRDefault="00B87C81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(Most Recent)</w:t>
            </w:r>
          </w:p>
        </w:tc>
        <w:tc>
          <w:tcPr>
            <w:tcW w:w="3872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87C81" w:rsidRDefault="00B87C81" w:rsidP="00B87C81">
            <w:pPr>
              <w:rPr>
                <w:rStyle w:val="ContentBodyChar"/>
                <w:rFonts w:ascii="Times New Roman" w:hAnsi="Times New Roman" w:cs="Times New Roman"/>
                <w:sz w:val="22"/>
              </w:rPr>
            </w:pPr>
            <w:r>
              <w:rPr>
                <w:rStyle w:val="ContentBodyChar"/>
                <w:rFonts w:ascii="Times New Roman" w:hAnsi="Times New Roman" w:cs="Times New Roman"/>
                <w:sz w:val="22"/>
              </w:rPr>
              <w:t>Featured Artiste – Eye Slam Concert Series (January, 2016 – With XO Dance Label)</w:t>
            </w:r>
          </w:p>
          <w:p w:rsidR="00B87C81" w:rsidRDefault="00B87C81" w:rsidP="00B87C81">
            <w:pPr>
              <w:rPr>
                <w:rStyle w:val="ContentBodyChar"/>
                <w:rFonts w:ascii="Times New Roman" w:hAnsi="Times New Roman" w:cs="Times New Roman"/>
                <w:sz w:val="22"/>
              </w:rPr>
            </w:pPr>
          </w:p>
          <w:p w:rsidR="00B87C81" w:rsidRDefault="00B87C81" w:rsidP="00B87C81">
            <w:pPr>
              <w:rPr>
                <w:rStyle w:val="ContentBodyChar"/>
                <w:rFonts w:ascii="Times New Roman" w:hAnsi="Times New Roman" w:cs="Times New Roman"/>
                <w:sz w:val="22"/>
              </w:rPr>
            </w:pPr>
            <w:r>
              <w:rPr>
                <w:rStyle w:val="ContentBodyChar"/>
                <w:rFonts w:ascii="Times New Roman" w:hAnsi="Times New Roman" w:cs="Times New Roman"/>
                <w:sz w:val="22"/>
              </w:rPr>
              <w:t>Performing Artiste – Buzz Concepts (December, 2015)</w:t>
            </w:r>
          </w:p>
          <w:p w:rsidR="00B87C81" w:rsidRDefault="00B87C81" w:rsidP="00CE58FD">
            <w:pPr>
              <w:rPr>
                <w:rStyle w:val="ContentBodyChar"/>
                <w:rFonts w:ascii="Times New Roman" w:hAnsi="Times New Roman" w:cs="Times New Roman"/>
                <w:sz w:val="22"/>
              </w:rPr>
            </w:pPr>
          </w:p>
          <w:p w:rsidR="00D973CB" w:rsidRDefault="00D973CB" w:rsidP="00CE58FD">
            <w:pPr>
              <w:rPr>
                <w:rStyle w:val="ContentBodyChar"/>
                <w:rFonts w:ascii="Times New Roman" w:hAnsi="Times New Roman" w:cs="Times New Roman"/>
                <w:sz w:val="22"/>
              </w:rPr>
            </w:pPr>
            <w:r>
              <w:rPr>
                <w:rStyle w:val="ContentBodyChar"/>
                <w:rFonts w:ascii="Times New Roman" w:hAnsi="Times New Roman" w:cs="Times New Roman"/>
                <w:sz w:val="22"/>
              </w:rPr>
              <w:t>Featured Artiste – Hennessy Artistry (October, 2015)</w:t>
            </w:r>
          </w:p>
          <w:p w:rsidR="00D973CB" w:rsidRDefault="00D973CB" w:rsidP="00CE58FD">
            <w:pPr>
              <w:rPr>
                <w:rStyle w:val="ContentBodyChar"/>
                <w:rFonts w:ascii="Times New Roman" w:hAnsi="Times New Roman" w:cs="Times New Roman"/>
                <w:sz w:val="22"/>
              </w:rPr>
            </w:pPr>
          </w:p>
          <w:p w:rsidR="00CE58FD" w:rsidRDefault="00CE58FD" w:rsidP="00CE58FD">
            <w:pPr>
              <w:rPr>
                <w:rStyle w:val="ContentBodyChar"/>
                <w:rFonts w:ascii="Times New Roman" w:hAnsi="Times New Roman" w:cs="Times New Roman"/>
                <w:sz w:val="22"/>
              </w:rPr>
            </w:pPr>
            <w:r w:rsidRPr="00D94643">
              <w:rPr>
                <w:rStyle w:val="ContentBodyChar"/>
                <w:rFonts w:ascii="Times New Roman" w:hAnsi="Times New Roman" w:cs="Times New Roman"/>
                <w:sz w:val="22"/>
              </w:rPr>
              <w:t>Featured Artiste – St. James We Beat Festival (June, 2015)</w:t>
            </w:r>
          </w:p>
          <w:p w:rsidR="00D94643" w:rsidRPr="00D94643" w:rsidRDefault="00D94643" w:rsidP="00CE58FD">
            <w:pPr>
              <w:rPr>
                <w:rStyle w:val="ContentBodyChar"/>
                <w:rFonts w:ascii="Times New Roman" w:hAnsi="Times New Roman" w:cs="Times New Roman"/>
                <w:sz w:val="22"/>
              </w:rPr>
            </w:pPr>
            <w:bookmarkStart w:id="0" w:name="_GoBack"/>
            <w:bookmarkEnd w:id="0"/>
          </w:p>
          <w:p w:rsidR="00CE58FD" w:rsidRPr="00D94643" w:rsidRDefault="00CE58FD" w:rsidP="00CE58FD">
            <w:pPr>
              <w:rPr>
                <w:rStyle w:val="ContentBodyChar"/>
                <w:rFonts w:ascii="Times New Roman" w:hAnsi="Times New Roman" w:cs="Times New Roman"/>
                <w:sz w:val="22"/>
              </w:rPr>
            </w:pPr>
            <w:r w:rsidRPr="00D94643">
              <w:rPr>
                <w:rStyle w:val="ContentBodyChar"/>
                <w:rFonts w:ascii="Times New Roman" w:hAnsi="Times New Roman" w:cs="Times New Roman"/>
                <w:sz w:val="22"/>
              </w:rPr>
              <w:t>Featured Artiste – Angostura Limited – Rum Street Promotion (May, 2015)</w:t>
            </w:r>
          </w:p>
          <w:p w:rsidR="00CE58FD" w:rsidRDefault="00CE58FD" w:rsidP="00CE58FD">
            <w:pPr>
              <w:rPr>
                <w:rStyle w:val="ContentBodyChar"/>
                <w:rFonts w:ascii="Times New Roman" w:hAnsi="Times New Roman" w:cs="Times New Roman"/>
                <w:sz w:val="22"/>
              </w:rPr>
            </w:pPr>
            <w:r w:rsidRPr="00D94643">
              <w:rPr>
                <w:rStyle w:val="ContentBodyChar"/>
                <w:rFonts w:ascii="Times New Roman" w:hAnsi="Times New Roman" w:cs="Times New Roman"/>
                <w:sz w:val="22"/>
              </w:rPr>
              <w:t>Decibel 2014 (With XO Dance label)</w:t>
            </w:r>
          </w:p>
          <w:p w:rsidR="00350341" w:rsidRPr="00D94643" w:rsidRDefault="00350341">
            <w:pPr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910CBB" w:rsidRPr="00D94643" w:rsidTr="00D94643">
        <w:sdt>
          <w:sdtPr>
            <w:rPr>
              <w:rFonts w:ascii="Times New Roman" w:hAnsi="Times New Roman" w:cs="Times New Roman"/>
              <w:color w:val="auto"/>
              <w:sz w:val="20"/>
            </w:rPr>
            <w:id w:val="5444174"/>
            <w:placeholder>
              <w:docPart w:val="377A5E6CDB904DFB95EF088AA86EBFA5"/>
            </w:placeholder>
            <w:showingPlcHdr/>
          </w:sdtPr>
          <w:sdtEndPr/>
          <w:sdtContent>
            <w:tc>
              <w:tcPr>
                <w:tcW w:w="1128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D94643" w:rsidRDefault="004513B2" w:rsidP="00024E30">
                <w:pPr>
                  <w:pStyle w:val="ContentHeading"/>
                  <w:rPr>
                    <w:rFonts w:ascii="Times New Roman" w:hAnsi="Times New Roman" w:cs="Times New Roman"/>
                    <w:color w:val="auto"/>
                  </w:rPr>
                </w:pPr>
                <w:r w:rsidRPr="00D94643">
                  <w:rPr>
                    <w:rFonts w:ascii="Times New Roman" w:hAnsi="Times New Roman" w:cs="Times New Roman"/>
                    <w:color w:val="auto"/>
                  </w:rPr>
                  <w:t>Education</w:t>
                </w:r>
              </w:p>
            </w:tc>
          </w:sdtContent>
        </w:sdt>
        <w:tc>
          <w:tcPr>
            <w:tcW w:w="3872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D94643" w:rsidRDefault="003C0221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Style w:val="ContentBodyChar"/>
                  <w:rFonts w:ascii="Times New Roman" w:hAnsi="Times New Roman" w:cs="Times New Roman"/>
                  <w:color w:val="auto"/>
                  <w:sz w:val="22"/>
                </w:rPr>
                <w:id w:val="5444249"/>
                <w:placeholder>
                  <w:docPart w:val="7C269CFA6117469D86D701C86C33EAB9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FF1FE7" w:rsidRPr="00D94643"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  <w:t xml:space="preserve">1997 </w:t>
                </w:r>
                <w:r w:rsidR="000817F4" w:rsidRPr="00D94643"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  <w:t>–</w:t>
                </w:r>
                <w:r w:rsidR="00FF1FE7" w:rsidRPr="00D94643"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  <w:t xml:space="preserve"> 2004</w:t>
                </w:r>
              </w:sdtContent>
            </w:sdt>
          </w:p>
          <w:p w:rsidR="00910CBB" w:rsidRPr="00D94643" w:rsidRDefault="003C0221">
            <w:pPr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</w:pPr>
            <w:sdt>
              <w:sdtPr>
                <w:rPr>
                  <w:rStyle w:val="ContentBodyChar"/>
                  <w:rFonts w:ascii="Times New Roman" w:hAnsi="Times New Roman" w:cs="Times New Roman"/>
                  <w:color w:val="auto"/>
                  <w:sz w:val="22"/>
                </w:rPr>
                <w:id w:val="5444250"/>
                <w:placeholder>
                  <w:docPart w:val="18877FB5DA61472E89C706C62BA5D444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FF1FE7" w:rsidRPr="00D94643"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  <w:t xml:space="preserve">La Romain R. C. </w:t>
                </w:r>
              </w:sdtContent>
            </w:sdt>
          </w:p>
          <w:p w:rsidR="00FF1FE7" w:rsidRPr="00D94643" w:rsidRDefault="00FF1FE7">
            <w:pPr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</w:pPr>
          </w:p>
          <w:p w:rsidR="00FF1FE7" w:rsidRPr="00D94643" w:rsidRDefault="003C0221" w:rsidP="00FF1FE7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Style w:val="ContentBodyChar"/>
                  <w:rFonts w:ascii="Times New Roman" w:hAnsi="Times New Roman" w:cs="Times New Roman"/>
                  <w:color w:val="auto"/>
                  <w:sz w:val="22"/>
                </w:rPr>
                <w:id w:val="6919183"/>
                <w:placeholder>
                  <w:docPart w:val="4BE5FB4CDB2D4010B7CAC551894370B4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FF1FE7" w:rsidRPr="00D94643"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  <w:t>2007</w:t>
                </w:r>
              </w:sdtContent>
            </w:sdt>
          </w:p>
          <w:sdt>
            <w:sdtPr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  <w:id w:val="6919184"/>
              <w:placeholder>
                <w:docPart w:val="6C1FF0CDC52649398D8704D0FFA3920F"/>
              </w:placeholder>
            </w:sdtPr>
            <w:sdtEndPr>
              <w:rPr>
                <w:rStyle w:val="ContentBodyChar"/>
              </w:rPr>
            </w:sdtEndPr>
            <w:sdtContent>
              <w:p w:rsidR="00716C56" w:rsidRPr="00D94643" w:rsidRDefault="00FF1FE7" w:rsidP="00FF1FE7">
                <w:pPr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</w:pPr>
                <w:r w:rsidRPr="00D94643"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  <w:t>HYPE  (Helping You Prepare</w:t>
                </w:r>
                <w:r w:rsidR="00716C56" w:rsidRPr="00D94643"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  <w:t xml:space="preserve"> for Employment), Pleasantville</w:t>
                </w:r>
              </w:p>
              <w:p w:rsidR="00FF1FE7" w:rsidRPr="00D94643" w:rsidRDefault="00FF1FE7" w:rsidP="00FF1FE7">
                <w:pPr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</w:pPr>
                <w:r w:rsidRPr="00D94643"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  <w:t xml:space="preserve">San Fernando </w:t>
                </w:r>
              </w:p>
              <w:p w:rsidR="00FF1FE7" w:rsidRPr="00D94643" w:rsidRDefault="00FF1FE7" w:rsidP="00FF1FE7">
                <w:pPr>
                  <w:rPr>
                    <w:rFonts w:ascii="Times New Roman" w:hAnsi="Times New Roman" w:cs="Times New Roman"/>
                  </w:rPr>
                </w:pPr>
                <w:r w:rsidRPr="00D94643"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  <w:t>Carpentry &amp; Masonry</w:t>
                </w:r>
              </w:p>
            </w:sdtContent>
          </w:sdt>
          <w:p w:rsidR="00910CBB" w:rsidRPr="00D94643" w:rsidRDefault="00910CBB">
            <w:pPr>
              <w:pStyle w:val="ContentBody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910CBB" w:rsidRPr="00D94643" w:rsidTr="00D94643">
        <w:tc>
          <w:tcPr>
            <w:tcW w:w="1128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D94643" w:rsidRDefault="00910CBB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72" w:type="pct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D94643" w:rsidRDefault="00910CBB">
            <w:pPr>
              <w:rPr>
                <w:rFonts w:ascii="Times New Roman" w:hAnsi="Times New Roman" w:cs="Times New Roman"/>
              </w:rPr>
            </w:pPr>
          </w:p>
        </w:tc>
      </w:tr>
      <w:tr w:rsidR="007172DF" w:rsidRPr="00D94643" w:rsidTr="00D94643">
        <w:tc>
          <w:tcPr>
            <w:tcW w:w="1128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7172DF" w:rsidRPr="00D94643" w:rsidRDefault="007172DF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  <w:r w:rsidRPr="00D94643">
              <w:rPr>
                <w:rFonts w:ascii="Times New Roman" w:hAnsi="Times New Roman" w:cs="Times New Roman"/>
                <w:color w:val="auto"/>
              </w:rPr>
              <w:t>Achievements &amp; Awards</w:t>
            </w:r>
          </w:p>
        </w:tc>
        <w:tc>
          <w:tcPr>
            <w:tcW w:w="3872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7172DF" w:rsidRDefault="005867A0" w:rsidP="00D94643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1</w:t>
            </w:r>
            <w:r w:rsidRPr="00D94643">
              <w:rPr>
                <w:rFonts w:ascii="Times New Roman" w:hAnsi="Times New Roman" w:cs="Times New Roman"/>
                <w:vertAlign w:val="superscript"/>
              </w:rPr>
              <w:t>st</w:t>
            </w:r>
            <w:r w:rsidRPr="00D94643">
              <w:rPr>
                <w:rFonts w:ascii="Times New Roman" w:hAnsi="Times New Roman" w:cs="Times New Roman"/>
              </w:rPr>
              <w:t xml:space="preserve"> Place Winner – Trinidad &amp; Tobago Hip Hop Championships</w:t>
            </w:r>
          </w:p>
          <w:p w:rsidR="00D94643" w:rsidRPr="00D94643" w:rsidRDefault="00D94643" w:rsidP="00D94643">
            <w:pPr>
              <w:rPr>
                <w:rFonts w:ascii="Times New Roman" w:hAnsi="Times New Roman" w:cs="Times New Roman"/>
              </w:rPr>
            </w:pPr>
          </w:p>
          <w:p w:rsidR="00716C56" w:rsidRDefault="00716C56" w:rsidP="00D94643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1</w:t>
            </w:r>
            <w:r w:rsidRPr="00D94643">
              <w:rPr>
                <w:rFonts w:ascii="Times New Roman" w:hAnsi="Times New Roman" w:cs="Times New Roman"/>
                <w:vertAlign w:val="superscript"/>
              </w:rPr>
              <w:t>st</w:t>
            </w:r>
            <w:r w:rsidRPr="00D94643">
              <w:rPr>
                <w:rFonts w:ascii="Times New Roman" w:hAnsi="Times New Roman" w:cs="Times New Roman"/>
              </w:rPr>
              <w:t xml:space="preserve"> Place Winner – Dance on Water</w:t>
            </w:r>
            <w:r w:rsidR="005E4BD9" w:rsidRPr="00D94643">
              <w:rPr>
                <w:rFonts w:ascii="Times New Roman" w:hAnsi="Times New Roman" w:cs="Times New Roman"/>
              </w:rPr>
              <w:t xml:space="preserve"> (2014 &amp; 2015)</w:t>
            </w:r>
          </w:p>
          <w:p w:rsidR="00D94643" w:rsidRPr="00D94643" w:rsidRDefault="00D94643" w:rsidP="00D94643">
            <w:pPr>
              <w:rPr>
                <w:rFonts w:ascii="Times New Roman" w:hAnsi="Times New Roman" w:cs="Times New Roman"/>
              </w:rPr>
            </w:pPr>
          </w:p>
          <w:p w:rsidR="00716C56" w:rsidRDefault="00716C56" w:rsidP="00D94643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Challenge Trophy 1</w:t>
            </w:r>
            <w:r w:rsidRPr="00D94643">
              <w:rPr>
                <w:rFonts w:ascii="Times New Roman" w:hAnsi="Times New Roman" w:cs="Times New Roman"/>
                <w:vertAlign w:val="superscript"/>
              </w:rPr>
              <w:t>st</w:t>
            </w:r>
            <w:r w:rsidRPr="00D94643">
              <w:rPr>
                <w:rFonts w:ascii="Times New Roman" w:hAnsi="Times New Roman" w:cs="Times New Roman"/>
              </w:rPr>
              <w:t xml:space="preserve"> Place Winner – Ministry of Arts &amp; Multiculturalism / National Dance Association Dance Off</w:t>
            </w:r>
          </w:p>
          <w:p w:rsidR="00D94643" w:rsidRPr="00D94643" w:rsidRDefault="00D94643" w:rsidP="00D94643">
            <w:pPr>
              <w:rPr>
                <w:rFonts w:ascii="Times New Roman" w:hAnsi="Times New Roman" w:cs="Times New Roman"/>
              </w:rPr>
            </w:pPr>
          </w:p>
          <w:p w:rsidR="005867A0" w:rsidRPr="00D94643" w:rsidRDefault="005E4BD9" w:rsidP="00D94643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1</w:t>
            </w:r>
            <w:r w:rsidRPr="00D94643">
              <w:rPr>
                <w:rFonts w:ascii="Times New Roman" w:hAnsi="Times New Roman" w:cs="Times New Roman"/>
                <w:vertAlign w:val="superscript"/>
              </w:rPr>
              <w:t>st</w:t>
            </w:r>
            <w:r w:rsidRPr="00D94643">
              <w:rPr>
                <w:rFonts w:ascii="Times New Roman" w:hAnsi="Times New Roman" w:cs="Times New Roman"/>
              </w:rPr>
              <w:t xml:space="preserve"> Place Winner – Caribbean Lifestyle Communications – Real Radio Tour – Ebony 104.1 Dance Off</w:t>
            </w:r>
          </w:p>
          <w:p w:rsidR="00D94643" w:rsidRPr="00D94643" w:rsidRDefault="00D94643" w:rsidP="00D94643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910CBB" w:rsidRPr="00D94643" w:rsidTr="00D94643">
        <w:tc>
          <w:tcPr>
            <w:tcW w:w="1128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910CBB" w:rsidRPr="00D94643" w:rsidRDefault="00FF1FE7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  <w:r w:rsidRPr="00D94643">
              <w:rPr>
                <w:rFonts w:ascii="Times New Roman" w:hAnsi="Times New Roman" w:cs="Times New Roman"/>
                <w:color w:val="auto"/>
              </w:rPr>
              <w:t>Extra-curricular Activities</w:t>
            </w:r>
          </w:p>
        </w:tc>
        <w:tc>
          <w:tcPr>
            <w:tcW w:w="3872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F1FE7" w:rsidRPr="00D94643" w:rsidRDefault="00FF1FE7" w:rsidP="00FF1FE7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Dance, Football, Basketball, Swimming, Athletics, Lawn Tennis</w:t>
            </w:r>
          </w:p>
          <w:p w:rsidR="00FF1FE7" w:rsidRPr="00D94643" w:rsidRDefault="00FF1FE7" w:rsidP="00FF1FE7">
            <w:pPr>
              <w:rPr>
                <w:rFonts w:ascii="Times New Roman" w:hAnsi="Times New Roman" w:cs="Times New Roman"/>
              </w:rPr>
            </w:pPr>
          </w:p>
          <w:p w:rsidR="00075607" w:rsidRPr="00D94643" w:rsidRDefault="00FF1FE7" w:rsidP="00FF1FE7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>Professional dance</w:t>
            </w:r>
            <w:r w:rsidR="00992F23">
              <w:rPr>
                <w:rFonts w:ascii="Times New Roman" w:hAnsi="Times New Roman" w:cs="Times New Roman"/>
              </w:rPr>
              <w:t>r</w:t>
            </w:r>
            <w:r w:rsidRPr="00D94643">
              <w:rPr>
                <w:rFonts w:ascii="Times New Roman" w:hAnsi="Times New Roman" w:cs="Times New Roman"/>
              </w:rPr>
              <w:t xml:space="preserve"> with </w:t>
            </w:r>
            <w:r w:rsidR="0023353A" w:rsidRPr="00D94643">
              <w:rPr>
                <w:rFonts w:ascii="Times New Roman" w:hAnsi="Times New Roman" w:cs="Times New Roman"/>
              </w:rPr>
              <w:t>New Era Dance Crew</w:t>
            </w:r>
            <w:r w:rsidR="00CE58FD" w:rsidRPr="00D94643">
              <w:rPr>
                <w:rFonts w:ascii="Times New Roman" w:hAnsi="Times New Roman" w:cs="Times New Roman"/>
              </w:rPr>
              <w:t xml:space="preserve">, XO Dance Label </w:t>
            </w:r>
            <w:r w:rsidR="0023353A" w:rsidRPr="00D94643">
              <w:rPr>
                <w:rFonts w:ascii="Times New Roman" w:hAnsi="Times New Roman" w:cs="Times New Roman"/>
              </w:rPr>
              <w:t>&amp; Unstable</w:t>
            </w:r>
            <w:r w:rsidR="00CE58FD" w:rsidRPr="00D94643">
              <w:rPr>
                <w:rFonts w:ascii="Times New Roman" w:hAnsi="Times New Roman" w:cs="Times New Roman"/>
              </w:rPr>
              <w:t xml:space="preserve"> - </w:t>
            </w:r>
            <w:r w:rsidR="0023353A" w:rsidRPr="00D94643">
              <w:rPr>
                <w:rFonts w:ascii="Times New Roman" w:hAnsi="Times New Roman" w:cs="Times New Roman"/>
              </w:rPr>
              <w:t>The Gift</w:t>
            </w:r>
            <w:r w:rsidR="00992F23">
              <w:rPr>
                <w:rFonts w:ascii="Times New Roman" w:hAnsi="Times New Roman" w:cs="Times New Roman"/>
              </w:rPr>
              <w:t>, Buzz Events</w:t>
            </w:r>
          </w:p>
          <w:p w:rsidR="00CE58FD" w:rsidRPr="00D94643" w:rsidRDefault="00CE58FD" w:rsidP="00FF1FE7">
            <w:pPr>
              <w:rPr>
                <w:rFonts w:ascii="Times New Roman" w:hAnsi="Times New Roman" w:cs="Times New Roman"/>
              </w:rPr>
            </w:pPr>
          </w:p>
          <w:p w:rsidR="00FF1FE7" w:rsidRPr="00D94643" w:rsidRDefault="00075607" w:rsidP="00FF1FE7">
            <w:pPr>
              <w:rPr>
                <w:rFonts w:ascii="Times New Roman" w:hAnsi="Times New Roman" w:cs="Times New Roman"/>
              </w:rPr>
            </w:pPr>
            <w:r w:rsidRPr="00D94643">
              <w:rPr>
                <w:rFonts w:ascii="Times New Roman" w:hAnsi="Times New Roman" w:cs="Times New Roman"/>
              </w:rPr>
              <w:t xml:space="preserve">Internationally </w:t>
            </w:r>
            <w:r w:rsidR="00FF1FE7" w:rsidRPr="00D94643">
              <w:rPr>
                <w:rFonts w:ascii="Times New Roman" w:hAnsi="Times New Roman" w:cs="Times New Roman"/>
              </w:rPr>
              <w:t>Competitive Hip Hop Dancer</w:t>
            </w:r>
          </w:p>
        </w:tc>
      </w:tr>
      <w:tr w:rsidR="00FF1FE7" w:rsidRPr="00D94643" w:rsidTr="00D94643">
        <w:tc>
          <w:tcPr>
            <w:tcW w:w="1128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FF1FE7" w:rsidRPr="00D94643" w:rsidRDefault="00FF1FE7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72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F1FE7" w:rsidRDefault="00FF1FE7">
            <w:pPr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</w:pPr>
          </w:p>
          <w:p w:rsidR="00992F23" w:rsidRPr="00D94643" w:rsidRDefault="00992F23">
            <w:pPr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FF1FE7" w:rsidRPr="00D94643" w:rsidTr="00D94643">
        <w:tc>
          <w:tcPr>
            <w:tcW w:w="1128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FF1FE7" w:rsidRPr="00D94643" w:rsidRDefault="00FF1FE7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  <w:r w:rsidRPr="00D94643">
              <w:rPr>
                <w:rFonts w:ascii="Times New Roman" w:hAnsi="Times New Roman" w:cs="Times New Roman"/>
                <w:color w:val="auto"/>
              </w:rPr>
              <w:t>Current Pursuit</w:t>
            </w:r>
            <w:r w:rsidR="00992F23">
              <w:rPr>
                <w:rFonts w:ascii="Times New Roman" w:hAnsi="Times New Roman" w:cs="Times New Roman"/>
                <w:color w:val="auto"/>
              </w:rPr>
              <w:t>s</w:t>
            </w:r>
          </w:p>
        </w:tc>
        <w:tc>
          <w:tcPr>
            <w:tcW w:w="3872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F1FE7" w:rsidRDefault="00FF1FE7" w:rsidP="00B87C81">
            <w:pPr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</w:pPr>
            <w:r w:rsidRPr="00D94643"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  <w:t xml:space="preserve">Working towards professional development in </w:t>
            </w:r>
            <w:r w:rsidR="00695AC8" w:rsidRPr="00D94643"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  <w:t>Performing &amp; Visual Arts</w:t>
            </w:r>
            <w:r w:rsidR="00B87C81"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  <w:t xml:space="preserve"> in</w:t>
            </w:r>
            <w:r w:rsidR="00695AC8" w:rsidRPr="00D94643"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  <w:t xml:space="preserve"> addition to </w:t>
            </w:r>
            <w:r w:rsidR="00B87C81"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  <w:t>Event Production</w:t>
            </w:r>
          </w:p>
          <w:p w:rsidR="00992F23" w:rsidRPr="00D94643" w:rsidRDefault="00992F23" w:rsidP="00B87C81">
            <w:pPr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FF1FE7" w:rsidRPr="00D94643" w:rsidTr="00D94643">
        <w:tc>
          <w:tcPr>
            <w:tcW w:w="1128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FF1FE7" w:rsidRPr="00D94643" w:rsidRDefault="00FF1FE7" w:rsidP="00024E30">
            <w:pPr>
              <w:pStyle w:val="ContentHeading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72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F1FE7" w:rsidRDefault="00FF1FE7">
            <w:pPr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</w:pPr>
          </w:p>
          <w:p w:rsidR="00992F23" w:rsidRPr="00D94643" w:rsidRDefault="00992F23">
            <w:pPr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FF1FE7" w:rsidRPr="00D94643" w:rsidTr="00D94643">
        <w:sdt>
          <w:sdtPr>
            <w:rPr>
              <w:rFonts w:ascii="Times New Roman" w:hAnsi="Times New Roman" w:cs="Times New Roman"/>
              <w:color w:val="auto"/>
              <w:sz w:val="20"/>
            </w:rPr>
            <w:id w:val="5444177"/>
            <w:placeholder>
              <w:docPart w:val="131D45FE7AD74ADFACC02BA8FD655A7B"/>
            </w:placeholder>
            <w:showingPlcHdr/>
          </w:sdtPr>
          <w:sdtEndPr/>
          <w:sdtContent>
            <w:tc>
              <w:tcPr>
                <w:tcW w:w="1128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:rsidR="00FF1FE7" w:rsidRPr="00D94643" w:rsidRDefault="00FF1FE7" w:rsidP="00BD6D59">
                <w:pPr>
                  <w:pStyle w:val="ContentHeading"/>
                  <w:rPr>
                    <w:rFonts w:ascii="Times New Roman" w:hAnsi="Times New Roman" w:cs="Times New Roman"/>
                    <w:color w:val="auto"/>
                  </w:rPr>
                </w:pPr>
                <w:r w:rsidRPr="00D94643">
                  <w:rPr>
                    <w:rFonts w:ascii="Times New Roman" w:hAnsi="Times New Roman" w:cs="Times New Roman"/>
                    <w:color w:val="auto"/>
                  </w:rPr>
                  <w:t>References</w:t>
                </w:r>
              </w:p>
            </w:tc>
          </w:sdtContent>
        </w:sdt>
        <w:tc>
          <w:tcPr>
            <w:tcW w:w="3872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sdt>
            <w:sdtPr>
              <w:rPr>
                <w:rStyle w:val="ContentBodyChar"/>
                <w:rFonts w:ascii="Times New Roman" w:hAnsi="Times New Roman" w:cs="Times New Roman"/>
                <w:color w:val="auto"/>
                <w:sz w:val="22"/>
              </w:rPr>
              <w:id w:val="5444252"/>
              <w:placeholder>
                <w:docPart w:val="0B5C179FEA3F4D8284285E0EB898B4EA"/>
              </w:placeholder>
            </w:sdtPr>
            <w:sdtEndPr>
              <w:rPr>
                <w:rStyle w:val="ContentBodyChar"/>
              </w:rPr>
            </w:sdtEndPr>
            <w:sdtContent>
              <w:p w:rsidR="00695AC8" w:rsidRPr="00D94643" w:rsidRDefault="00075607" w:rsidP="00075607">
                <w:pPr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</w:pPr>
                <w:r w:rsidRPr="00D94643"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  <w:t>Curt Alexander</w:t>
                </w:r>
              </w:p>
              <w:p w:rsidR="00695AC8" w:rsidRPr="00D94643" w:rsidRDefault="00075607" w:rsidP="00695AC8">
                <w:pPr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</w:pPr>
                <w:r w:rsidRPr="00D94643"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  <w:t>Director</w:t>
                </w:r>
                <w:r w:rsidR="00695AC8" w:rsidRPr="00D94643"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  <w:t xml:space="preserve"> - XO Dance Label </w:t>
                </w:r>
              </w:p>
              <w:p w:rsidR="00075607" w:rsidRPr="00D94643" w:rsidRDefault="00075607" w:rsidP="00075607">
                <w:pPr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</w:pPr>
                <w:r w:rsidRPr="00D94643"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  <w:t>383-1412</w:t>
                </w:r>
              </w:p>
              <w:p w:rsidR="00075607" w:rsidRPr="00D94643" w:rsidRDefault="00075607" w:rsidP="00075607">
                <w:pPr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</w:pPr>
              </w:p>
              <w:p w:rsidR="00075607" w:rsidRPr="00D94643" w:rsidRDefault="00075607" w:rsidP="00075607">
                <w:pPr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</w:pPr>
                <w:r w:rsidRPr="00D94643"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  <w:t>Joshua Johnson</w:t>
                </w:r>
              </w:p>
              <w:p w:rsidR="00075607" w:rsidRPr="00D94643" w:rsidRDefault="00075607" w:rsidP="00075607">
                <w:pPr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</w:pPr>
                <w:r w:rsidRPr="00D94643"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  <w:t>Manager – Club One</w:t>
                </w:r>
              </w:p>
              <w:p w:rsidR="00FF1FE7" w:rsidRPr="00D94643" w:rsidRDefault="00075607" w:rsidP="00075607">
                <w:pPr>
                  <w:rPr>
                    <w:rFonts w:ascii="Times New Roman" w:hAnsi="Times New Roman" w:cs="Times New Roman"/>
                  </w:rPr>
                </w:pPr>
                <w:r w:rsidRPr="00D94643">
                  <w:rPr>
                    <w:rStyle w:val="ContentBodyChar"/>
                    <w:rFonts w:ascii="Times New Roman" w:hAnsi="Times New Roman" w:cs="Times New Roman"/>
                    <w:color w:val="auto"/>
                    <w:sz w:val="22"/>
                  </w:rPr>
                  <w:t>473-9879</w:t>
                </w:r>
              </w:p>
            </w:sdtContent>
          </w:sdt>
        </w:tc>
      </w:tr>
    </w:tbl>
    <w:p w:rsidR="00910CBB" w:rsidRPr="00D94643" w:rsidRDefault="00910CBB" w:rsidP="00024E30">
      <w:pPr>
        <w:rPr>
          <w:rFonts w:ascii="Times New Roman" w:hAnsi="Times New Roman" w:cs="Times New Roman"/>
        </w:rPr>
      </w:pPr>
    </w:p>
    <w:sectPr w:rsidR="00910CBB" w:rsidRPr="00D94643" w:rsidSect="00910CBB">
      <w:pgSz w:w="12240" w:h="15840" w:code="1"/>
      <w:pgMar w:top="1440" w:right="1440" w:bottom="1440" w:left="144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221" w:rsidRDefault="003C0221">
      <w:pPr>
        <w:spacing w:after="0" w:line="240" w:lineRule="auto"/>
      </w:pPr>
      <w:r>
        <w:separator/>
      </w:r>
    </w:p>
  </w:endnote>
  <w:endnote w:type="continuationSeparator" w:id="0">
    <w:p w:rsidR="003C0221" w:rsidRDefault="003C0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221" w:rsidRDefault="003C0221">
      <w:pPr>
        <w:spacing w:after="0" w:line="240" w:lineRule="auto"/>
      </w:pPr>
      <w:r>
        <w:separator/>
      </w:r>
    </w:p>
  </w:footnote>
  <w:footnote w:type="continuationSeparator" w:id="0">
    <w:p w:rsidR="003C0221" w:rsidRDefault="003C0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248AB"/>
    <w:multiLevelType w:val="hybridMultilevel"/>
    <w:tmpl w:val="6A141A2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118BD"/>
    <w:multiLevelType w:val="hybridMultilevel"/>
    <w:tmpl w:val="A464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C5828"/>
    <w:multiLevelType w:val="hybridMultilevel"/>
    <w:tmpl w:val="6350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8D"/>
    <w:rsid w:val="00007BA9"/>
    <w:rsid w:val="00024E30"/>
    <w:rsid w:val="00075607"/>
    <w:rsid w:val="000817F4"/>
    <w:rsid w:val="000B1B16"/>
    <w:rsid w:val="00147FD2"/>
    <w:rsid w:val="001C71D5"/>
    <w:rsid w:val="001D188B"/>
    <w:rsid w:val="001E5C69"/>
    <w:rsid w:val="001F51A2"/>
    <w:rsid w:val="002134FF"/>
    <w:rsid w:val="0023353A"/>
    <w:rsid w:val="002D4882"/>
    <w:rsid w:val="00350341"/>
    <w:rsid w:val="003B72EE"/>
    <w:rsid w:val="003C0221"/>
    <w:rsid w:val="004277F5"/>
    <w:rsid w:val="004513B2"/>
    <w:rsid w:val="00473C86"/>
    <w:rsid w:val="004C44AD"/>
    <w:rsid w:val="00521C38"/>
    <w:rsid w:val="005542A6"/>
    <w:rsid w:val="005867A0"/>
    <w:rsid w:val="005A6742"/>
    <w:rsid w:val="005E4BD9"/>
    <w:rsid w:val="00641B3C"/>
    <w:rsid w:val="00647056"/>
    <w:rsid w:val="00695AC8"/>
    <w:rsid w:val="00716C56"/>
    <w:rsid w:val="007172DF"/>
    <w:rsid w:val="00752325"/>
    <w:rsid w:val="007816AB"/>
    <w:rsid w:val="00787BD4"/>
    <w:rsid w:val="007C0C90"/>
    <w:rsid w:val="008E0387"/>
    <w:rsid w:val="00910CBB"/>
    <w:rsid w:val="00966256"/>
    <w:rsid w:val="00992F23"/>
    <w:rsid w:val="00AA6298"/>
    <w:rsid w:val="00AB58F4"/>
    <w:rsid w:val="00AF7026"/>
    <w:rsid w:val="00B1053A"/>
    <w:rsid w:val="00B76150"/>
    <w:rsid w:val="00B87C81"/>
    <w:rsid w:val="00BB29A7"/>
    <w:rsid w:val="00BB74FA"/>
    <w:rsid w:val="00C65321"/>
    <w:rsid w:val="00CE58FD"/>
    <w:rsid w:val="00D313CE"/>
    <w:rsid w:val="00D34BF2"/>
    <w:rsid w:val="00D94643"/>
    <w:rsid w:val="00D973CB"/>
    <w:rsid w:val="00DF1E8D"/>
    <w:rsid w:val="00E02D4E"/>
    <w:rsid w:val="00EC09E5"/>
    <w:rsid w:val="00F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34B812-3779-4563-AFB8-A6CB7870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1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styleId="ListParagraph">
    <w:name w:val="List Paragraph"/>
    <w:basedOn w:val="Normal"/>
    <w:uiPriority w:val="34"/>
    <w:rsid w:val="00FF1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browne\Application%20Data\Microsoft\Templates\Function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6B02EB21544EBEB56DB637817A7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46A8C-5EC8-4E74-A762-12C5428D48A0}"/>
      </w:docPartPr>
      <w:docPartBody>
        <w:p w:rsidR="00B671B0" w:rsidRDefault="004908EF">
          <w:pPr>
            <w:pStyle w:val="E16B02EB21544EBEB56DB637817A7442"/>
          </w:pPr>
          <w:r>
            <w:t>[Your Name]</w:t>
          </w:r>
        </w:p>
      </w:docPartBody>
    </w:docPart>
    <w:docPart>
      <w:docPartPr>
        <w:name w:val="70358EB3DF6C41FBB57893CB7E68D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8EE80-8073-4C5B-A42E-AA7533AE9D02}"/>
      </w:docPartPr>
      <w:docPartBody>
        <w:p w:rsidR="00B671B0" w:rsidRDefault="004908EF">
          <w:pPr>
            <w:pStyle w:val="70358EB3DF6C41FBB57893CB7E68D80B"/>
          </w:pPr>
          <w:r>
            <w:rPr>
              <w:color w:val="262626" w:themeColor="text1" w:themeTint="D9"/>
              <w:sz w:val="18"/>
            </w:rPr>
            <w:t>[E-Mail]</w:t>
          </w:r>
        </w:p>
      </w:docPartBody>
    </w:docPart>
    <w:docPart>
      <w:docPartPr>
        <w:name w:val="0CE63D3B899D4824A0B4A2AAD2523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3361E-75CF-4B04-BD0F-A9449EA2F9D1}"/>
      </w:docPartPr>
      <w:docPartBody>
        <w:p w:rsidR="00B671B0" w:rsidRDefault="004908EF">
          <w:pPr>
            <w:pStyle w:val="0CE63D3B899D4824A0B4A2AAD2523879"/>
          </w:pPr>
          <w:r>
            <w:t>Professional Profile</w:t>
          </w:r>
        </w:p>
      </w:docPartBody>
    </w:docPart>
    <w:docPart>
      <w:docPartPr>
        <w:name w:val="2603AFC13B8C4A66A933E571EB50B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3CC32-00A7-40CF-B618-789A717F772C}"/>
      </w:docPartPr>
      <w:docPartBody>
        <w:p w:rsidR="00B671B0" w:rsidRDefault="004908EF">
          <w:pPr>
            <w:pStyle w:val="2603AFC13B8C4A66A933E571EB50B315"/>
          </w:pPr>
          <w:r>
            <w:rPr>
              <w:color w:val="404040" w:themeColor="text1" w:themeTint="BF"/>
              <w:sz w:val="20"/>
            </w:rPr>
            <w:t>[Briefly describe your professional background and education relevant to this position.]</w:t>
          </w:r>
        </w:p>
      </w:docPartBody>
    </w:docPart>
    <w:docPart>
      <w:docPartPr>
        <w:name w:val="0CBA77E17F7A4DDFBE61546949DF5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43781-EF3E-40C5-AF52-297C02DD6175}"/>
      </w:docPartPr>
      <w:docPartBody>
        <w:p w:rsidR="00B671B0" w:rsidRDefault="004908EF">
          <w:pPr>
            <w:pStyle w:val="0CBA77E17F7A4DDFBE61546949DF5AE4"/>
          </w:pPr>
          <w:r>
            <w:t>Work History</w:t>
          </w:r>
        </w:p>
      </w:docPartBody>
    </w:docPart>
    <w:docPart>
      <w:docPartPr>
        <w:name w:val="CB487FE28CBF42D3BA14CAEAD132A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2183E-C659-4CCD-AB0C-ABF079806261}"/>
      </w:docPartPr>
      <w:docPartBody>
        <w:p w:rsidR="00B671B0" w:rsidRDefault="004908EF">
          <w:pPr>
            <w:pStyle w:val="CB487FE28CBF42D3BA14CAEAD132AAF0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6F8337B13D104B56A95B2E494368E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950F3-C27E-4D65-919E-D39F53943BDB}"/>
      </w:docPartPr>
      <w:docPartBody>
        <w:p w:rsidR="00B671B0" w:rsidRDefault="004908EF">
          <w:pPr>
            <w:pStyle w:val="6F8337B13D104B56A95B2E494368E986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75D0A0D48CDE429793D75E15D041E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A8FA0-2E3E-488B-9014-5F8C387FCD1E}"/>
      </w:docPartPr>
      <w:docPartBody>
        <w:p w:rsidR="00B671B0" w:rsidRDefault="004908EF">
          <w:pPr>
            <w:pStyle w:val="75D0A0D48CDE429793D75E15D041EB4D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377A5E6CDB904DFB95EF088AA86EB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004C1-6AFC-4812-B93B-BEF6089A02E9}"/>
      </w:docPartPr>
      <w:docPartBody>
        <w:p w:rsidR="00B671B0" w:rsidRDefault="004908EF">
          <w:pPr>
            <w:pStyle w:val="377A5E6CDB904DFB95EF088AA86EBFA5"/>
          </w:pPr>
          <w:r>
            <w:t>Education</w:t>
          </w:r>
        </w:p>
      </w:docPartBody>
    </w:docPart>
    <w:docPart>
      <w:docPartPr>
        <w:name w:val="7C269CFA6117469D86D701C86C33E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9FDC7-FD56-4AF8-96C7-9FCC9B3297D2}"/>
      </w:docPartPr>
      <w:docPartBody>
        <w:p w:rsidR="00B671B0" w:rsidRDefault="004908EF">
          <w:pPr>
            <w:pStyle w:val="7C269CFA6117469D86D701C86C33EAB9"/>
          </w:pPr>
          <w:r>
            <w:rPr>
              <w:color w:val="404040" w:themeColor="text1" w:themeTint="BF"/>
              <w:sz w:val="20"/>
            </w:rPr>
            <w:t>[Degree]</w:t>
          </w:r>
        </w:p>
      </w:docPartBody>
    </w:docPart>
    <w:docPart>
      <w:docPartPr>
        <w:name w:val="18877FB5DA61472E89C706C62BA5D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553F2-DA8F-452C-BB9B-38EFA7EDEA3F}"/>
      </w:docPartPr>
      <w:docPartBody>
        <w:p w:rsidR="00B671B0" w:rsidRDefault="004908EF">
          <w:pPr>
            <w:pStyle w:val="18877FB5DA61472E89C706C62BA5D444"/>
          </w:pPr>
          <w:r>
            <w:rPr>
              <w:color w:val="404040" w:themeColor="text1" w:themeTint="BF"/>
              <w:sz w:val="20"/>
            </w:rPr>
            <w:t>[School Name]</w:t>
          </w:r>
        </w:p>
      </w:docPartBody>
    </w:docPart>
    <w:docPart>
      <w:docPartPr>
        <w:name w:val="EC0D30C812AF4B728646BF1CE41BB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DEDEA-0E5A-448A-80AA-F9B424759779}"/>
      </w:docPartPr>
      <w:docPartBody>
        <w:p w:rsidR="00B671B0" w:rsidRDefault="00404A56" w:rsidP="00404A56">
          <w:pPr>
            <w:pStyle w:val="EC0D30C812AF4B728646BF1CE41BB78F"/>
          </w:pPr>
          <w:r>
            <w:rPr>
              <w:color w:val="262626" w:themeColor="text1" w:themeTint="D9"/>
              <w:sz w:val="18"/>
            </w:rPr>
            <w:t>[</w:t>
          </w:r>
          <w:r>
            <w:rPr>
              <w:rStyle w:val="PersonalInfoChar"/>
            </w:rPr>
            <w:t>Phone</w:t>
          </w:r>
          <w:r>
            <w:rPr>
              <w:color w:val="262626" w:themeColor="text1" w:themeTint="D9"/>
              <w:sz w:val="18"/>
            </w:rPr>
            <w:t>]</w:t>
          </w:r>
        </w:p>
      </w:docPartBody>
    </w:docPart>
    <w:docPart>
      <w:docPartPr>
        <w:name w:val="72C2EE2F22104D469B253FB6E2B46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D2C14-B45C-4F83-A52A-942BA5673855}"/>
      </w:docPartPr>
      <w:docPartBody>
        <w:p w:rsidR="00B671B0" w:rsidRDefault="00404A56" w:rsidP="00404A56">
          <w:pPr>
            <w:pStyle w:val="72C2EE2F22104D469B253FB6E2B46321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0691B693F7454CB8A9EB110B092C7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36405-BDB4-4A4E-8036-2BA8F897BBD8}"/>
      </w:docPartPr>
      <w:docPartBody>
        <w:p w:rsidR="00B671B0" w:rsidRDefault="00404A56" w:rsidP="00404A56">
          <w:pPr>
            <w:pStyle w:val="0691B693F7454CB8A9EB110B092C7B78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2AC21EC6DBEC4E64AB5E0BE584809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6310A-1FAB-459D-A8D0-6FA5E1B4A098}"/>
      </w:docPartPr>
      <w:docPartBody>
        <w:p w:rsidR="00B671B0" w:rsidRDefault="00404A56" w:rsidP="00404A56">
          <w:pPr>
            <w:pStyle w:val="2AC21EC6DBEC4E64AB5E0BE584809AA8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9272B7F9996B40719F7E666B45353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69057-4A9D-42E1-B675-C6C08D21C657}"/>
      </w:docPartPr>
      <w:docPartBody>
        <w:p w:rsidR="00B671B0" w:rsidRDefault="00404A56" w:rsidP="00404A56">
          <w:pPr>
            <w:pStyle w:val="9272B7F9996B40719F7E666B45353C18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A36FCB9DD8C54E39ADBA0F91971EC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90248-F1D9-4B01-9983-0F3629A4045F}"/>
      </w:docPartPr>
      <w:docPartBody>
        <w:p w:rsidR="00B671B0" w:rsidRDefault="00404A56" w:rsidP="00404A56">
          <w:pPr>
            <w:pStyle w:val="A36FCB9DD8C54E39ADBA0F91971EC1A3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3B0BD947B18741FDA9FE0BA632652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68593-780B-430B-B3F4-054CA443EF7B}"/>
      </w:docPartPr>
      <w:docPartBody>
        <w:p w:rsidR="00B671B0" w:rsidRDefault="00404A56" w:rsidP="00404A56">
          <w:pPr>
            <w:pStyle w:val="3B0BD947B18741FDA9FE0BA632652634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4BE5FB4CDB2D4010B7CAC55189437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47132-E916-47F4-B164-A5B97ACF6ABC}"/>
      </w:docPartPr>
      <w:docPartBody>
        <w:p w:rsidR="00B671B0" w:rsidRDefault="00404A56" w:rsidP="00404A56">
          <w:pPr>
            <w:pStyle w:val="4BE5FB4CDB2D4010B7CAC551894370B4"/>
          </w:pPr>
          <w:r>
            <w:rPr>
              <w:color w:val="404040" w:themeColor="text1" w:themeTint="BF"/>
              <w:sz w:val="20"/>
            </w:rPr>
            <w:t>[Degree]</w:t>
          </w:r>
        </w:p>
      </w:docPartBody>
    </w:docPart>
    <w:docPart>
      <w:docPartPr>
        <w:name w:val="6C1FF0CDC52649398D8704D0FFA39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C3EA9-D120-47B7-BE2A-B80069259A0B}"/>
      </w:docPartPr>
      <w:docPartBody>
        <w:p w:rsidR="00B671B0" w:rsidRDefault="00404A56" w:rsidP="00404A56">
          <w:pPr>
            <w:pStyle w:val="6C1FF0CDC52649398D8704D0FFA3920F"/>
          </w:pPr>
          <w:r>
            <w:rPr>
              <w:color w:val="404040" w:themeColor="text1" w:themeTint="BF"/>
              <w:sz w:val="20"/>
            </w:rPr>
            <w:t>[School Name]</w:t>
          </w:r>
        </w:p>
      </w:docPartBody>
    </w:docPart>
    <w:docPart>
      <w:docPartPr>
        <w:name w:val="131D45FE7AD74ADFACC02BA8FD655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EF73E-3387-4A9A-8122-0A7A496A11B6}"/>
      </w:docPartPr>
      <w:docPartBody>
        <w:p w:rsidR="00B671B0" w:rsidRDefault="00404A56" w:rsidP="00404A56">
          <w:pPr>
            <w:pStyle w:val="131D45FE7AD74ADFACC02BA8FD655A7B"/>
          </w:pPr>
          <w:r>
            <w:t>References</w:t>
          </w:r>
        </w:p>
      </w:docPartBody>
    </w:docPart>
    <w:docPart>
      <w:docPartPr>
        <w:name w:val="0B5C179FEA3F4D8284285E0EB898B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DE9BC-C2CB-4747-B3E8-26CEE5FF1EC6}"/>
      </w:docPartPr>
      <w:docPartBody>
        <w:p w:rsidR="00B671B0" w:rsidRDefault="00404A56" w:rsidP="00404A56">
          <w:pPr>
            <w:pStyle w:val="0B5C179FEA3F4D8284285E0EB898B4EA"/>
          </w:pPr>
          <w:r>
            <w:rPr>
              <w:color w:val="404040" w:themeColor="text1" w:themeTint="BF"/>
              <w:sz w:val="20"/>
            </w:rPr>
            <w:t>[References are available upon request.]</w:t>
          </w:r>
        </w:p>
      </w:docPartBody>
    </w:docPart>
    <w:docPart>
      <w:docPartPr>
        <w:name w:val="0316E96CCC6D48FDABF4BE2B5A961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A46F4-A0C5-4244-A435-45084DAC76E3}"/>
      </w:docPartPr>
      <w:docPartBody>
        <w:p w:rsidR="00000000" w:rsidRDefault="00533E25" w:rsidP="00533E25">
          <w:pPr>
            <w:pStyle w:val="0316E96CCC6D48FDABF4BE2B5A961634"/>
          </w:pPr>
          <w:r>
            <w:t>Work History</w:t>
          </w:r>
        </w:p>
      </w:docPartBody>
    </w:docPart>
    <w:docPart>
      <w:docPartPr>
        <w:name w:val="4B44CB392071447C892C521262451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D8929-FBDF-4813-986A-A81A04486754}"/>
      </w:docPartPr>
      <w:docPartBody>
        <w:p w:rsidR="00000000" w:rsidRDefault="00533E25" w:rsidP="00533E25">
          <w:pPr>
            <w:pStyle w:val="4B44CB392071447C892C521262451676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4A56"/>
    <w:rsid w:val="001B5EB2"/>
    <w:rsid w:val="00404A56"/>
    <w:rsid w:val="004908EF"/>
    <w:rsid w:val="004F7919"/>
    <w:rsid w:val="00533E25"/>
    <w:rsid w:val="006C0D4C"/>
    <w:rsid w:val="00771571"/>
    <w:rsid w:val="00884033"/>
    <w:rsid w:val="00B671B0"/>
    <w:rsid w:val="00B87183"/>
    <w:rsid w:val="00C67305"/>
    <w:rsid w:val="00C74DE4"/>
    <w:rsid w:val="00CA4954"/>
    <w:rsid w:val="00DE7F29"/>
    <w:rsid w:val="00FE295B"/>
    <w:rsid w:val="00F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6B02EB21544EBEB56DB637817A7442">
    <w:name w:val="E16B02EB21544EBEB56DB637817A7442"/>
    <w:rsid w:val="00B671B0"/>
  </w:style>
  <w:style w:type="paragraph" w:customStyle="1" w:styleId="PersonalInfo">
    <w:name w:val="Personal Info"/>
    <w:basedOn w:val="Normal"/>
    <w:link w:val="PersonalInfoChar"/>
    <w:qFormat/>
    <w:rsid w:val="00404A56"/>
    <w:pPr>
      <w:spacing w:after="0" w:line="240" w:lineRule="auto"/>
    </w:pPr>
    <w:rPr>
      <w:rFonts w:eastAsiaTheme="minorHAnsi"/>
      <w:color w:val="262626" w:themeColor="text1" w:themeTint="D9"/>
      <w:sz w:val="18"/>
    </w:rPr>
  </w:style>
  <w:style w:type="character" w:customStyle="1" w:styleId="PersonalInfoChar">
    <w:name w:val="Personal Info Char"/>
    <w:basedOn w:val="DefaultParagraphFont"/>
    <w:link w:val="PersonalInfo"/>
    <w:rsid w:val="00404A56"/>
    <w:rPr>
      <w:rFonts w:eastAsiaTheme="minorHAnsi"/>
      <w:color w:val="262626" w:themeColor="text1" w:themeTint="D9"/>
      <w:sz w:val="18"/>
    </w:rPr>
  </w:style>
  <w:style w:type="paragraph" w:customStyle="1" w:styleId="F6C1B199052849C4AAC99FF053C8830C">
    <w:name w:val="F6C1B199052849C4AAC99FF053C8830C"/>
    <w:rsid w:val="00B671B0"/>
  </w:style>
  <w:style w:type="paragraph" w:customStyle="1" w:styleId="86FBB9DFECAE48FFA1B1C1942F5E7ABD">
    <w:name w:val="86FBB9DFECAE48FFA1B1C1942F5E7ABD"/>
    <w:rsid w:val="00B671B0"/>
  </w:style>
  <w:style w:type="paragraph" w:customStyle="1" w:styleId="70358EB3DF6C41FBB57893CB7E68D80B">
    <w:name w:val="70358EB3DF6C41FBB57893CB7E68D80B"/>
    <w:rsid w:val="00B671B0"/>
  </w:style>
  <w:style w:type="paragraph" w:customStyle="1" w:styleId="423C651B678E42908228C1866929E919">
    <w:name w:val="423C651B678E42908228C1866929E919"/>
    <w:rsid w:val="00B671B0"/>
  </w:style>
  <w:style w:type="paragraph" w:customStyle="1" w:styleId="0CE63D3B899D4824A0B4A2AAD2523879">
    <w:name w:val="0CE63D3B899D4824A0B4A2AAD2523879"/>
    <w:rsid w:val="00B671B0"/>
  </w:style>
  <w:style w:type="paragraph" w:customStyle="1" w:styleId="2603AFC13B8C4A66A933E571EB50B315">
    <w:name w:val="2603AFC13B8C4A66A933E571EB50B315"/>
    <w:rsid w:val="00B671B0"/>
  </w:style>
  <w:style w:type="paragraph" w:customStyle="1" w:styleId="FE9FC16F695B45AC8D853D00E0269AA6">
    <w:name w:val="FE9FC16F695B45AC8D853D00E0269AA6"/>
    <w:rsid w:val="00B671B0"/>
  </w:style>
  <w:style w:type="paragraph" w:customStyle="1" w:styleId="7D7905744E104457A73C24CF92B16187">
    <w:name w:val="7D7905744E104457A73C24CF92B16187"/>
    <w:rsid w:val="00B671B0"/>
  </w:style>
  <w:style w:type="paragraph" w:customStyle="1" w:styleId="8769A7108E1D4F0691B19DDCED61991B">
    <w:name w:val="8769A7108E1D4F0691B19DDCED61991B"/>
    <w:rsid w:val="00B671B0"/>
  </w:style>
  <w:style w:type="paragraph" w:customStyle="1" w:styleId="E2EE04B0EBBE43BD8696F968B69E0E1E">
    <w:name w:val="E2EE04B0EBBE43BD8696F968B69E0E1E"/>
    <w:rsid w:val="00B671B0"/>
  </w:style>
  <w:style w:type="paragraph" w:customStyle="1" w:styleId="1E57D245C4534201896730E4E7F98CF2">
    <w:name w:val="1E57D245C4534201896730E4E7F98CF2"/>
    <w:rsid w:val="00B671B0"/>
  </w:style>
  <w:style w:type="paragraph" w:customStyle="1" w:styleId="43F635A460174FE499B74E70F593E182">
    <w:name w:val="43F635A460174FE499B74E70F593E182"/>
    <w:rsid w:val="00B671B0"/>
  </w:style>
  <w:style w:type="paragraph" w:customStyle="1" w:styleId="8742E755BC174802957B51C2EC8DB216">
    <w:name w:val="8742E755BC174802957B51C2EC8DB216"/>
    <w:rsid w:val="00B671B0"/>
  </w:style>
  <w:style w:type="paragraph" w:customStyle="1" w:styleId="D8D1C0032A224A76A5623BAE1976C8AC">
    <w:name w:val="D8D1C0032A224A76A5623BAE1976C8AC"/>
    <w:rsid w:val="00B671B0"/>
  </w:style>
  <w:style w:type="paragraph" w:customStyle="1" w:styleId="637382C6BD134AF0987C54BDAB91E326">
    <w:name w:val="637382C6BD134AF0987C54BDAB91E326"/>
    <w:rsid w:val="00B671B0"/>
  </w:style>
  <w:style w:type="paragraph" w:customStyle="1" w:styleId="0BDDB6681B9745B7B12B887D7C7ABD8D">
    <w:name w:val="0BDDB6681B9745B7B12B887D7C7ABD8D"/>
    <w:rsid w:val="00B671B0"/>
  </w:style>
  <w:style w:type="paragraph" w:customStyle="1" w:styleId="6B43CBA1FF9244A7A562EF4586FC215F">
    <w:name w:val="6B43CBA1FF9244A7A562EF4586FC215F"/>
    <w:rsid w:val="00B671B0"/>
  </w:style>
  <w:style w:type="paragraph" w:customStyle="1" w:styleId="64BB1354C0D948E8B6807B6C232A739D">
    <w:name w:val="64BB1354C0D948E8B6807B6C232A739D"/>
    <w:rsid w:val="00B671B0"/>
  </w:style>
  <w:style w:type="paragraph" w:customStyle="1" w:styleId="0B7AE10BE6A847AAB72A3B0B048748C3">
    <w:name w:val="0B7AE10BE6A847AAB72A3B0B048748C3"/>
    <w:rsid w:val="00B671B0"/>
  </w:style>
  <w:style w:type="paragraph" w:customStyle="1" w:styleId="6347648265C646A5A2BD396DBC096F7A">
    <w:name w:val="6347648265C646A5A2BD396DBC096F7A"/>
    <w:rsid w:val="00B671B0"/>
  </w:style>
  <w:style w:type="paragraph" w:customStyle="1" w:styleId="B1B94834BC1440DDA473CBF0EC63F02B">
    <w:name w:val="B1B94834BC1440DDA473CBF0EC63F02B"/>
    <w:rsid w:val="00B671B0"/>
  </w:style>
  <w:style w:type="paragraph" w:customStyle="1" w:styleId="4A47ECFE426D42A7B76C55F79DC73FC2">
    <w:name w:val="4A47ECFE426D42A7B76C55F79DC73FC2"/>
    <w:rsid w:val="00B671B0"/>
  </w:style>
  <w:style w:type="paragraph" w:customStyle="1" w:styleId="7F1179DD4F654320B3B6CC139E61D839">
    <w:name w:val="7F1179DD4F654320B3B6CC139E61D839"/>
    <w:rsid w:val="00B671B0"/>
  </w:style>
  <w:style w:type="paragraph" w:customStyle="1" w:styleId="511D492E4EA54E33BD4AC301E94CFB55">
    <w:name w:val="511D492E4EA54E33BD4AC301E94CFB55"/>
    <w:rsid w:val="00B671B0"/>
  </w:style>
  <w:style w:type="paragraph" w:customStyle="1" w:styleId="3BEB50B43B7D42C29D90F99E985FE4CB">
    <w:name w:val="3BEB50B43B7D42C29D90F99E985FE4CB"/>
    <w:rsid w:val="00B671B0"/>
  </w:style>
  <w:style w:type="paragraph" w:customStyle="1" w:styleId="B764523E7267484688C37044AC4FDABB">
    <w:name w:val="B764523E7267484688C37044AC4FDABB"/>
    <w:rsid w:val="00B671B0"/>
  </w:style>
  <w:style w:type="paragraph" w:customStyle="1" w:styleId="7E975DFD914642599FF15BB106918FDA">
    <w:name w:val="7E975DFD914642599FF15BB106918FDA"/>
    <w:rsid w:val="00B671B0"/>
  </w:style>
  <w:style w:type="paragraph" w:customStyle="1" w:styleId="C4B3ABFBA0864008A081F0EBCBDB9188">
    <w:name w:val="C4B3ABFBA0864008A081F0EBCBDB9188"/>
    <w:rsid w:val="00B671B0"/>
  </w:style>
  <w:style w:type="paragraph" w:customStyle="1" w:styleId="587D6CFC65644FDF909DB512BD13677C">
    <w:name w:val="587D6CFC65644FDF909DB512BD13677C"/>
    <w:rsid w:val="00B671B0"/>
  </w:style>
  <w:style w:type="paragraph" w:customStyle="1" w:styleId="39489FD07B244CA29E969A01BF63BA1D">
    <w:name w:val="39489FD07B244CA29E969A01BF63BA1D"/>
    <w:rsid w:val="00B671B0"/>
  </w:style>
  <w:style w:type="paragraph" w:customStyle="1" w:styleId="0CBA77E17F7A4DDFBE61546949DF5AE4">
    <w:name w:val="0CBA77E17F7A4DDFBE61546949DF5AE4"/>
    <w:rsid w:val="00B671B0"/>
  </w:style>
  <w:style w:type="character" w:styleId="PlaceholderText">
    <w:name w:val="Placeholder Text"/>
    <w:basedOn w:val="DefaultParagraphFont"/>
    <w:uiPriority w:val="99"/>
    <w:semiHidden/>
    <w:rsid w:val="00533E25"/>
    <w:rPr>
      <w:color w:val="808080"/>
    </w:rPr>
  </w:style>
  <w:style w:type="paragraph" w:customStyle="1" w:styleId="CB487FE28CBF42D3BA14CAEAD132AAF0">
    <w:name w:val="CB487FE28CBF42D3BA14CAEAD132AAF0"/>
    <w:rsid w:val="00B671B0"/>
  </w:style>
  <w:style w:type="paragraph" w:customStyle="1" w:styleId="ContentBody">
    <w:name w:val="Content Body"/>
    <w:basedOn w:val="Normal"/>
    <w:link w:val="ContentBodyChar"/>
    <w:qFormat/>
    <w:rsid w:val="00C74DE4"/>
    <w:pPr>
      <w:spacing w:after="0" w:line="240" w:lineRule="auto"/>
    </w:pPr>
    <w:rPr>
      <w:rFonts w:eastAsiaTheme="minorHAnsi"/>
      <w:color w:val="404040" w:themeColor="text1" w:themeTint="BF"/>
      <w:sz w:val="20"/>
    </w:rPr>
  </w:style>
  <w:style w:type="character" w:customStyle="1" w:styleId="ContentBodyChar">
    <w:name w:val="Content Body Char"/>
    <w:basedOn w:val="DefaultParagraphFont"/>
    <w:link w:val="ContentBody"/>
    <w:rsid w:val="00C74DE4"/>
    <w:rPr>
      <w:rFonts w:eastAsiaTheme="minorHAnsi"/>
      <w:color w:val="404040" w:themeColor="text1" w:themeTint="BF"/>
      <w:sz w:val="20"/>
    </w:rPr>
  </w:style>
  <w:style w:type="paragraph" w:customStyle="1" w:styleId="6F8337B13D104B56A95B2E494368E986">
    <w:name w:val="6F8337B13D104B56A95B2E494368E986"/>
    <w:rsid w:val="00B671B0"/>
  </w:style>
  <w:style w:type="paragraph" w:customStyle="1" w:styleId="152BE5B9FA6840BFA55CAC68A16A5DB8">
    <w:name w:val="152BE5B9FA6840BFA55CAC68A16A5DB8"/>
    <w:rsid w:val="00B671B0"/>
  </w:style>
  <w:style w:type="paragraph" w:customStyle="1" w:styleId="C35F6849A23740C3B7D51486B8E3C1A5">
    <w:name w:val="C35F6849A23740C3B7D51486B8E3C1A5"/>
    <w:rsid w:val="00B671B0"/>
  </w:style>
  <w:style w:type="paragraph" w:customStyle="1" w:styleId="75D0A0D48CDE429793D75E15D041EB4D">
    <w:name w:val="75D0A0D48CDE429793D75E15D041EB4D"/>
    <w:rsid w:val="00B671B0"/>
  </w:style>
  <w:style w:type="paragraph" w:customStyle="1" w:styleId="02D4066E29A34605AA3413C31ED6CFF1">
    <w:name w:val="02D4066E29A34605AA3413C31ED6CFF1"/>
    <w:rsid w:val="00B671B0"/>
  </w:style>
  <w:style w:type="paragraph" w:customStyle="1" w:styleId="F8BBBE99BB6E43CFAD2D0AF4981780AC">
    <w:name w:val="F8BBBE99BB6E43CFAD2D0AF4981780AC"/>
    <w:rsid w:val="00B671B0"/>
  </w:style>
  <w:style w:type="paragraph" w:customStyle="1" w:styleId="C3FEABAE4AA04D5A856A3399217025D9">
    <w:name w:val="C3FEABAE4AA04D5A856A3399217025D9"/>
    <w:rsid w:val="00B671B0"/>
  </w:style>
  <w:style w:type="paragraph" w:customStyle="1" w:styleId="3B564EB1DAB6470DB078502D7BF9D91C">
    <w:name w:val="3B564EB1DAB6470DB078502D7BF9D91C"/>
    <w:rsid w:val="00B671B0"/>
  </w:style>
  <w:style w:type="paragraph" w:customStyle="1" w:styleId="7474065BB902460A84931DAD3050F800">
    <w:name w:val="7474065BB902460A84931DAD3050F800"/>
    <w:rsid w:val="00B671B0"/>
  </w:style>
  <w:style w:type="paragraph" w:customStyle="1" w:styleId="8C06B3A625724FE884AAFEC4FED85645">
    <w:name w:val="8C06B3A625724FE884AAFEC4FED85645"/>
    <w:rsid w:val="00B671B0"/>
  </w:style>
  <w:style w:type="paragraph" w:customStyle="1" w:styleId="F08566AEFF464F67A839B87873A44671">
    <w:name w:val="F08566AEFF464F67A839B87873A44671"/>
    <w:rsid w:val="00B671B0"/>
  </w:style>
  <w:style w:type="paragraph" w:customStyle="1" w:styleId="F71C1BEDCB9D443F99994935332F1344">
    <w:name w:val="F71C1BEDCB9D443F99994935332F1344"/>
    <w:rsid w:val="00B671B0"/>
  </w:style>
  <w:style w:type="paragraph" w:customStyle="1" w:styleId="53FC5472AD194A5BABA67329F63B30E1">
    <w:name w:val="53FC5472AD194A5BABA67329F63B30E1"/>
    <w:rsid w:val="00B671B0"/>
  </w:style>
  <w:style w:type="paragraph" w:customStyle="1" w:styleId="BE8753DAF9F44CA0913E8832F6879D57">
    <w:name w:val="BE8753DAF9F44CA0913E8832F6879D57"/>
    <w:rsid w:val="00B671B0"/>
  </w:style>
  <w:style w:type="paragraph" w:customStyle="1" w:styleId="0A2D422D38F94240A17A5A4980DE602C">
    <w:name w:val="0A2D422D38F94240A17A5A4980DE602C"/>
    <w:rsid w:val="00B671B0"/>
  </w:style>
  <w:style w:type="paragraph" w:customStyle="1" w:styleId="377A5E6CDB904DFB95EF088AA86EBFA5">
    <w:name w:val="377A5E6CDB904DFB95EF088AA86EBFA5"/>
    <w:rsid w:val="00B671B0"/>
  </w:style>
  <w:style w:type="paragraph" w:customStyle="1" w:styleId="7C269CFA6117469D86D701C86C33EAB9">
    <w:name w:val="7C269CFA6117469D86D701C86C33EAB9"/>
    <w:rsid w:val="00B671B0"/>
  </w:style>
  <w:style w:type="paragraph" w:customStyle="1" w:styleId="18877FB5DA61472E89C706C62BA5D444">
    <w:name w:val="18877FB5DA61472E89C706C62BA5D444"/>
    <w:rsid w:val="00B671B0"/>
  </w:style>
  <w:style w:type="paragraph" w:customStyle="1" w:styleId="F6DD439593344B7AB6AD00FA02720939">
    <w:name w:val="F6DD439593344B7AB6AD00FA02720939"/>
    <w:rsid w:val="00B671B0"/>
  </w:style>
  <w:style w:type="paragraph" w:customStyle="1" w:styleId="90676BC5F09A424DB5B37A660776E82C">
    <w:name w:val="90676BC5F09A424DB5B37A660776E82C"/>
    <w:rsid w:val="00B671B0"/>
  </w:style>
  <w:style w:type="paragraph" w:customStyle="1" w:styleId="A8C3DED60795434EABDFD56FBF4D8A40">
    <w:name w:val="A8C3DED60795434EABDFD56FBF4D8A40"/>
    <w:rsid w:val="00B671B0"/>
  </w:style>
  <w:style w:type="paragraph" w:customStyle="1" w:styleId="DBDC5DD0D8A04F9AA03E426BA7805EEE">
    <w:name w:val="DBDC5DD0D8A04F9AA03E426BA7805EEE"/>
    <w:rsid w:val="00B671B0"/>
  </w:style>
  <w:style w:type="paragraph" w:customStyle="1" w:styleId="EC0D30C812AF4B728646BF1CE41BB78F">
    <w:name w:val="EC0D30C812AF4B728646BF1CE41BB78F"/>
    <w:rsid w:val="00404A56"/>
  </w:style>
  <w:style w:type="paragraph" w:customStyle="1" w:styleId="D6C529AA07F14C0493D7C59E6EB4FF6F">
    <w:name w:val="D6C529AA07F14C0493D7C59E6EB4FF6F"/>
    <w:rsid w:val="00404A56"/>
  </w:style>
  <w:style w:type="paragraph" w:customStyle="1" w:styleId="083E1BAA02384B6CAA4D15629E092393">
    <w:name w:val="083E1BAA02384B6CAA4D15629E092393"/>
    <w:rsid w:val="00404A56"/>
  </w:style>
  <w:style w:type="paragraph" w:customStyle="1" w:styleId="31A61C3938084039A589E058711E5422">
    <w:name w:val="31A61C3938084039A589E058711E5422"/>
    <w:rsid w:val="00404A56"/>
  </w:style>
  <w:style w:type="paragraph" w:customStyle="1" w:styleId="5143153141C149678E06391498AAF532">
    <w:name w:val="5143153141C149678E06391498AAF532"/>
    <w:rsid w:val="00404A56"/>
  </w:style>
  <w:style w:type="paragraph" w:customStyle="1" w:styleId="E71C165E3DCD4CDEA1F2165EF6803AE1">
    <w:name w:val="E71C165E3DCD4CDEA1F2165EF6803AE1"/>
    <w:rsid w:val="00404A56"/>
  </w:style>
  <w:style w:type="paragraph" w:customStyle="1" w:styleId="1D25A1E08DD44EF78F1DD5B94D873C91">
    <w:name w:val="1D25A1E08DD44EF78F1DD5B94D873C91"/>
    <w:rsid w:val="00404A56"/>
  </w:style>
  <w:style w:type="paragraph" w:customStyle="1" w:styleId="72C2EE2F22104D469B253FB6E2B46321">
    <w:name w:val="72C2EE2F22104D469B253FB6E2B46321"/>
    <w:rsid w:val="00404A56"/>
  </w:style>
  <w:style w:type="paragraph" w:customStyle="1" w:styleId="0691B693F7454CB8A9EB110B092C7B78">
    <w:name w:val="0691B693F7454CB8A9EB110B092C7B78"/>
    <w:rsid w:val="00404A56"/>
  </w:style>
  <w:style w:type="paragraph" w:customStyle="1" w:styleId="2AC21EC6DBEC4E64AB5E0BE584809AA8">
    <w:name w:val="2AC21EC6DBEC4E64AB5E0BE584809AA8"/>
    <w:rsid w:val="00404A56"/>
  </w:style>
  <w:style w:type="paragraph" w:customStyle="1" w:styleId="9272B7F9996B40719F7E666B45353C18">
    <w:name w:val="9272B7F9996B40719F7E666B45353C18"/>
    <w:rsid w:val="00404A56"/>
  </w:style>
  <w:style w:type="paragraph" w:customStyle="1" w:styleId="A36FCB9DD8C54E39ADBA0F91971EC1A3">
    <w:name w:val="A36FCB9DD8C54E39ADBA0F91971EC1A3"/>
    <w:rsid w:val="00404A56"/>
  </w:style>
  <w:style w:type="paragraph" w:customStyle="1" w:styleId="3B0BD947B18741FDA9FE0BA632652634">
    <w:name w:val="3B0BD947B18741FDA9FE0BA632652634"/>
    <w:rsid w:val="00404A56"/>
  </w:style>
  <w:style w:type="paragraph" w:customStyle="1" w:styleId="E870A9BBFDE049D4921C6A8621691EE7">
    <w:name w:val="E870A9BBFDE049D4921C6A8621691EE7"/>
    <w:rsid w:val="00404A56"/>
  </w:style>
  <w:style w:type="paragraph" w:customStyle="1" w:styleId="4BE5FB4CDB2D4010B7CAC551894370B4">
    <w:name w:val="4BE5FB4CDB2D4010B7CAC551894370B4"/>
    <w:rsid w:val="00404A56"/>
  </w:style>
  <w:style w:type="paragraph" w:customStyle="1" w:styleId="6C1FF0CDC52649398D8704D0FFA3920F">
    <w:name w:val="6C1FF0CDC52649398D8704D0FFA3920F"/>
    <w:rsid w:val="00404A56"/>
  </w:style>
  <w:style w:type="paragraph" w:customStyle="1" w:styleId="131D45FE7AD74ADFACC02BA8FD655A7B">
    <w:name w:val="131D45FE7AD74ADFACC02BA8FD655A7B"/>
    <w:rsid w:val="00404A56"/>
  </w:style>
  <w:style w:type="paragraph" w:customStyle="1" w:styleId="0B5C179FEA3F4D8284285E0EB898B4EA">
    <w:name w:val="0B5C179FEA3F4D8284285E0EB898B4EA"/>
    <w:rsid w:val="00404A56"/>
  </w:style>
  <w:style w:type="paragraph" w:customStyle="1" w:styleId="6482861F3512406C8423177D26C54438">
    <w:name w:val="6482861F3512406C8423177D26C54438"/>
    <w:rsid w:val="00FE295B"/>
    <w:rPr>
      <w:lang w:val="en-TT" w:eastAsia="en-TT"/>
    </w:rPr>
  </w:style>
  <w:style w:type="paragraph" w:customStyle="1" w:styleId="1AA67DE293E3464D906DAB094EEB97C2">
    <w:name w:val="1AA67DE293E3464D906DAB094EEB97C2"/>
    <w:rsid w:val="00C74DE4"/>
    <w:pPr>
      <w:spacing w:after="160" w:line="259" w:lineRule="auto"/>
    </w:pPr>
  </w:style>
  <w:style w:type="paragraph" w:customStyle="1" w:styleId="3A4EF0A61B79496FB9A9BDC8B9000D71">
    <w:name w:val="3A4EF0A61B79496FB9A9BDC8B9000D71"/>
    <w:rsid w:val="00C74DE4"/>
    <w:pPr>
      <w:spacing w:after="160" w:line="259" w:lineRule="auto"/>
    </w:pPr>
  </w:style>
  <w:style w:type="paragraph" w:customStyle="1" w:styleId="6C93506C4246458D9967FC2FA1BF2012">
    <w:name w:val="6C93506C4246458D9967FC2FA1BF2012"/>
    <w:rsid w:val="00C74DE4"/>
    <w:pPr>
      <w:spacing w:after="160" w:line="259" w:lineRule="auto"/>
    </w:pPr>
  </w:style>
  <w:style w:type="paragraph" w:customStyle="1" w:styleId="5025D38FBB004A6DB35007008145FC19">
    <w:name w:val="5025D38FBB004A6DB35007008145FC19"/>
    <w:rsid w:val="00C74DE4"/>
    <w:pPr>
      <w:spacing w:after="160" w:line="259" w:lineRule="auto"/>
    </w:pPr>
  </w:style>
  <w:style w:type="paragraph" w:customStyle="1" w:styleId="0316E96CCC6D48FDABF4BE2B5A961634">
    <w:name w:val="0316E96CCC6D48FDABF4BE2B5A961634"/>
    <w:rsid w:val="00533E25"/>
    <w:pPr>
      <w:spacing w:after="160" w:line="259" w:lineRule="auto"/>
    </w:pPr>
  </w:style>
  <w:style w:type="paragraph" w:customStyle="1" w:styleId="4B44CB392071447C892C521262451676">
    <w:name w:val="4B44CB392071447C892C521262451676"/>
    <w:rsid w:val="00533E2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FunctionalResume</Template>
  <TotalTime>7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</vt:lpstr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</dc:title>
  <dc:creator>Frances Browne</dc:creator>
  <cp:lastModifiedBy>Browne Goddess</cp:lastModifiedBy>
  <cp:revision>4</cp:revision>
  <dcterms:created xsi:type="dcterms:W3CDTF">2016-02-11T00:45:00Z</dcterms:created>
  <dcterms:modified xsi:type="dcterms:W3CDTF">2016-06-09T19:48:00Z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</Properties>
</file>