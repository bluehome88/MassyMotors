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2"/>
          <w:szCs w:val="22"/>
          <w14:ligatures w14:val="none"/>
          <w14:numForm w14:val="default"/>
        </w:rPr>
        <w:alias w:val="Resume Name"/>
        <w:tag w:val="Resumen Name"/>
        <w:id w:val="-925414414"/>
        <w:placeholder>
          <w:docPart w:val="626BD87BFBE6494C881C8EC0A35D5294"/>
        </w:placeholder>
        <w:docPartList>
          <w:docPartGallery w:val="Quick Parts"/>
          <w:docPartCategory w:val=" Resume Name"/>
        </w:docPartList>
      </w:sdtPr>
      <w:sdtEndPr/>
      <w:sdtContent>
        <w:tbl>
          <w:tblPr>
            <w:tblW w:w="5165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9374"/>
            <w:gridCol w:w="1028"/>
          </w:tblGrid>
          <w:tr w:rsidR="002D3DBC" w:rsidRPr="00360C68">
            <w:trPr>
              <w:trHeight w:val="71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:rsidR="002D3DBC" w:rsidRPr="00360C68" w:rsidRDefault="005A09FC" w:rsidP="00996190">
                <w:pPr>
                  <w:pStyle w:val="PersonalName"/>
                  <w:spacing w:line="360" w:lineRule="auto"/>
                  <w:jc w:val="center"/>
                  <w:rPr>
                    <w:sz w:val="22"/>
                    <w:szCs w:val="22"/>
                  </w:rPr>
                </w:pPr>
                <w:sdt>
                  <w:sdtPr>
                    <w:rPr>
                      <w:bCs/>
                      <w:sz w:val="22"/>
                      <w:szCs w:val="22"/>
                    </w:rPr>
                    <w:alias w:val="Author"/>
                    <w:id w:val="-747420753"/>
                    <w:placeholder>
                      <w:docPart w:val="A498F2DA928F49408164703F23D80E9B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94701E" w:rsidRPr="00360C68">
                      <w:rPr>
                        <w:bCs/>
                        <w:sz w:val="22"/>
                        <w:szCs w:val="22"/>
                      </w:rPr>
                      <w:t>Rennette thomas</w:t>
                    </w:r>
                  </w:sdtContent>
                </w:sdt>
              </w:p>
            </w:tc>
            <w:tc>
              <w:tcPr>
                <w:tcW w:w="0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:rsidR="002D3DBC" w:rsidRPr="00360C68" w:rsidRDefault="00041653" w:rsidP="00996190">
                <w:pPr>
                  <w:pStyle w:val="NoSpacing"/>
                  <w:spacing w:line="360" w:lineRule="auto"/>
                  <w:ind w:left="71" w:hanging="71"/>
                  <w:jc w:val="right"/>
                  <w:rPr>
                    <w:b/>
                    <w:sz w:val="22"/>
                  </w:rPr>
                </w:pPr>
                <w:r w:rsidRPr="00360C68">
                  <w:rPr>
                    <w:b/>
                    <w:noProof/>
                    <w:sz w:val="22"/>
                  </w:rPr>
                  <mc:AlternateContent>
                    <mc:Choice Requires="wps">
                      <w:drawing>
                        <wp:inline distT="0" distB="0" distL="0" distR="0" wp14:anchorId="65F201CD" wp14:editId="103BFA68">
                          <wp:extent cx="548640" cy="640080"/>
                          <wp:effectExtent l="0" t="0" r="3810" b="7620"/>
                          <wp:docPr id="5" name="Rectangle 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548640" cy="640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rect w14:anchorId="5FB5A24E" id="Rectangle 5" o:spid="_x0000_s1026" style="width:43.2pt;height: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" fillcolor="#d2ce97 [1942]" strokecolor="#6b7c71 [2404]" strokeweight=".5pt">
                          <w10:anchorlock/>
                        </v:rect>
                      </w:pict>
                    </mc:Fallback>
                  </mc:AlternateContent>
                </w:r>
              </w:p>
            </w:tc>
          </w:tr>
          <w:tr w:rsidR="002D3DBC" w:rsidRPr="00996190">
            <w:trPr>
              <w:trHeight w:val="20"/>
              <w:jc w:val="center"/>
            </w:trPr>
            <w:tc>
              <w:tcPr>
                <w:tcW w:w="5000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:rsidR="002D3DBC" w:rsidRPr="00996190" w:rsidRDefault="005A09FC" w:rsidP="00996190">
                <w:pPr>
                  <w:pStyle w:val="NoSpacing"/>
                  <w:spacing w:line="360" w:lineRule="auto"/>
                  <w:jc w:val="center"/>
                  <w:rPr>
                    <w:caps/>
                    <w:color w:val="FFFFFF" w:themeColor="background1"/>
                    <w:sz w:val="22"/>
                  </w:rPr>
                </w:pPr>
                <w:sdt>
                  <w:sdtPr>
                    <w:rPr>
                      <w:caps/>
                      <w:color w:val="FFFFFF" w:themeColor="background1"/>
                      <w:sz w:val="22"/>
                    </w:rPr>
                    <w:alias w:val="Address"/>
                    <w:id w:val="-741638233"/>
                    <w:placeholder>
                      <w:docPart w:val="946B9CAEEFFE4627886845DFB792588F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EndPr/>
                  <w:sdtContent>
                    <w:r w:rsidR="00DD3501" w:rsidRPr="00996190">
                      <w:rPr>
                        <w:caps/>
                        <w:color w:val="FFFFFF" w:themeColor="background1"/>
                        <w:sz w:val="22"/>
                      </w:rPr>
                      <w:t>#6 CEDAR HILL TRACE EXT.</w:t>
                    </w:r>
                    <w:r w:rsidR="003E1DE2">
                      <w:rPr>
                        <w:caps/>
                        <w:color w:val="FFFFFF" w:themeColor="background1"/>
                        <w:sz w:val="22"/>
                      </w:rPr>
                      <w:t xml:space="preserve"> cedar hill road</w:t>
                    </w:r>
                    <w:r w:rsidR="00DD3501" w:rsidRPr="00996190">
                      <w:rPr>
                        <w:caps/>
                        <w:color w:val="FFFFFF" w:themeColor="background1"/>
                        <w:sz w:val="22"/>
                      </w:rPr>
                      <w:t xml:space="preserve"> CLAXTON BAY </w:t>
                    </w:r>
                  </w:sdtContent>
                </w:sdt>
              </w:p>
            </w:tc>
            <w:tc>
              <w:tcPr>
                <w:tcW w:w="0" w:type="pct"/>
                <w:vMerge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:rsidR="002D3DBC" w:rsidRPr="00996190" w:rsidRDefault="002D3DBC" w:rsidP="00996190">
                <w:pPr>
                  <w:pStyle w:val="NoSpacing"/>
                  <w:spacing w:line="360" w:lineRule="auto"/>
                  <w:rPr>
                    <w:sz w:val="22"/>
                  </w:rPr>
                </w:pPr>
              </w:p>
            </w:tc>
          </w:tr>
          <w:tr w:rsidR="002D3DBC" w:rsidRPr="00996190">
            <w:trPr>
              <w:trHeight w:val="8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2D3DBC" w:rsidRPr="00996190" w:rsidRDefault="005A09FC" w:rsidP="00996190">
                <w:pPr>
                  <w:pStyle w:val="NoSpacing"/>
                  <w:spacing w:line="360" w:lineRule="auto"/>
                  <w:jc w:val="center"/>
                  <w:rPr>
                    <w:caps/>
                    <w:color w:val="93A299" w:themeColor="accent1"/>
                    <w:sz w:val="22"/>
                  </w:rPr>
                </w:pPr>
                <w:sdt>
                  <w:sdtPr>
                    <w:rPr>
                      <w:color w:val="93A299" w:themeColor="accent1"/>
                      <w:sz w:val="22"/>
                    </w:rPr>
                    <w:alias w:val="Phone"/>
                    <w:id w:val="-1808010215"/>
                    <w:placeholder>
                      <w:docPart w:val="9D9E83E0346240AAA1EB045698FC0847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 w:rsidR="0094701E" w:rsidRPr="00996190">
                      <w:rPr>
                        <w:color w:val="93A299" w:themeColor="accent1"/>
                        <w:sz w:val="22"/>
                      </w:rPr>
                      <w:t>3188178</w:t>
                    </w:r>
                  </w:sdtContent>
                </w:sdt>
                <w:r w:rsidR="00041653" w:rsidRPr="00996190">
                  <w:rPr>
                    <w:color w:val="93A299" w:themeColor="accent1"/>
                    <w:sz w:val="22"/>
                  </w:rPr>
                  <w:t xml:space="preserve">  ▪  </w:t>
                </w:r>
                <w:r w:rsidR="00041653" w:rsidRPr="00996190">
                  <w:rPr>
                    <w:rFonts w:eastAsiaTheme="minorEastAsia"/>
                    <w:color w:val="93A299" w:themeColor="accent1"/>
                    <w:sz w:val="22"/>
                  </w:rPr>
                  <w:t xml:space="preserve"> </w:t>
                </w:r>
                <w:sdt>
                  <w:sdtPr>
                    <w:rPr>
                      <w:color w:val="93A299" w:themeColor="accent1"/>
                      <w:sz w:val="22"/>
                    </w:rPr>
                    <w:alias w:val="E-mail Address"/>
                    <w:id w:val="-725216357"/>
                    <w:placeholder>
                      <w:docPart w:val="CF01A34BEFD14DA5B5D7B53DD1923146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r w:rsidR="0094701E" w:rsidRPr="00996190">
                      <w:rPr>
                        <w:color w:val="93A299" w:themeColor="accent1"/>
                        <w:sz w:val="22"/>
                      </w:rPr>
                      <w:t>rennette67@gmail.com</w:t>
                    </w:r>
                  </w:sdtContent>
                </w:sdt>
                <w:r w:rsidR="00041653" w:rsidRPr="00996190">
                  <w:rPr>
                    <w:color w:val="93A299" w:themeColor="accent1"/>
                    <w:sz w:val="22"/>
                  </w:rPr>
                  <w:t xml:space="preserve">   </w:t>
                </w:r>
              </w:p>
            </w:tc>
            <w:tc>
              <w:tcPr>
                <w:tcW w:w="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2D3DBC" w:rsidRPr="00996190" w:rsidRDefault="002D3DBC" w:rsidP="00996190">
                <w:pPr>
                  <w:pStyle w:val="NoSpacing"/>
                  <w:spacing w:line="360" w:lineRule="auto"/>
                  <w:rPr>
                    <w:sz w:val="22"/>
                  </w:rPr>
                </w:pPr>
              </w:p>
            </w:tc>
          </w:tr>
        </w:tbl>
        <w:p w:rsidR="002D3DBC" w:rsidRPr="00996190" w:rsidRDefault="005A09FC" w:rsidP="00996190">
          <w:pPr>
            <w:spacing w:line="360" w:lineRule="auto"/>
            <w:rPr>
              <w:b/>
              <w:bCs/>
              <w:sz w:val="22"/>
            </w:rPr>
          </w:pPr>
        </w:p>
      </w:sdtContent>
    </w:sdt>
    <w:p w:rsidR="002D3DBC" w:rsidRPr="00A60F12" w:rsidRDefault="00041653" w:rsidP="00996190">
      <w:pPr>
        <w:pStyle w:val="SectionHeading"/>
        <w:spacing w:line="360" w:lineRule="auto"/>
        <w:rPr>
          <w:sz w:val="28"/>
          <w:szCs w:val="28"/>
        </w:rPr>
      </w:pPr>
      <w:r w:rsidRPr="00A60F12">
        <w:rPr>
          <w:sz w:val="28"/>
          <w:szCs w:val="28"/>
        </w:rPr>
        <w:t>Objectives</w:t>
      </w:r>
    </w:p>
    <w:p w:rsidR="002D3DBC" w:rsidRDefault="0094701E">
      <w:r>
        <w:t>To be an integral part of a management team in a learning environment.</w:t>
      </w:r>
    </w:p>
    <w:p w:rsidR="002D3DBC" w:rsidRPr="00A60F12" w:rsidRDefault="00041653" w:rsidP="00996190">
      <w:pPr>
        <w:pStyle w:val="SectionHeading"/>
        <w:spacing w:line="360" w:lineRule="auto"/>
        <w:rPr>
          <w:sz w:val="28"/>
          <w:szCs w:val="28"/>
        </w:rPr>
      </w:pPr>
      <w:r w:rsidRPr="00A60F12">
        <w:rPr>
          <w:sz w:val="28"/>
          <w:szCs w:val="28"/>
        </w:rPr>
        <w:t>Experience</w:t>
      </w:r>
    </w:p>
    <w:p w:rsidR="00DD3501" w:rsidRPr="00996190" w:rsidRDefault="00453953" w:rsidP="00996190">
      <w:pPr>
        <w:pStyle w:val="ListParagraph"/>
        <w:numPr>
          <w:ilvl w:val="0"/>
          <w:numId w:val="11"/>
        </w:num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Cashier: March 2016 to July</w:t>
      </w:r>
      <w:r w:rsidR="00DD3501" w:rsidRPr="00996190">
        <w:rPr>
          <w:color w:val="000000" w:themeColor="text1"/>
          <w:sz w:val="22"/>
        </w:rPr>
        <w:t xml:space="preserve"> 2016</w:t>
      </w:r>
    </w:p>
    <w:p w:rsidR="00DD3501" w:rsidRDefault="00DD3501" w:rsidP="00996190">
      <w:pPr>
        <w:pStyle w:val="ListParagraph"/>
        <w:spacing w:line="360" w:lineRule="auto"/>
        <w:ind w:firstLine="0"/>
        <w:rPr>
          <w:color w:val="000000" w:themeColor="text1"/>
          <w:sz w:val="22"/>
        </w:rPr>
      </w:pPr>
      <w:r w:rsidRPr="00996190">
        <w:rPr>
          <w:color w:val="000000" w:themeColor="text1"/>
          <w:sz w:val="22"/>
        </w:rPr>
        <w:t>Burger King Gulf City Mall</w:t>
      </w:r>
    </w:p>
    <w:p w:rsidR="00C377DF" w:rsidRDefault="00C377DF" w:rsidP="00C377DF">
      <w:pPr>
        <w:pStyle w:val="ListParagraph"/>
        <w:numPr>
          <w:ilvl w:val="0"/>
          <w:numId w:val="11"/>
        </w:num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Cashier at Sadie’s Grill</w:t>
      </w:r>
    </w:p>
    <w:p w:rsidR="00C377DF" w:rsidRPr="00996190" w:rsidRDefault="00C377DF" w:rsidP="00C377DF">
      <w:pPr>
        <w:pStyle w:val="ListParagraph"/>
        <w:spacing w:line="360" w:lineRule="auto"/>
        <w:ind w:left="1440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Atlantic Plaza Point </w:t>
      </w:r>
      <w:proofErr w:type="spellStart"/>
      <w:r>
        <w:rPr>
          <w:color w:val="000000" w:themeColor="text1"/>
          <w:sz w:val="22"/>
        </w:rPr>
        <w:t>Lisas</w:t>
      </w:r>
      <w:proofErr w:type="spellEnd"/>
      <w:r>
        <w:rPr>
          <w:color w:val="000000" w:themeColor="text1"/>
          <w:sz w:val="22"/>
        </w:rPr>
        <w:t xml:space="preserve"> </w:t>
      </w:r>
    </w:p>
    <w:p w:rsidR="002D3DBC" w:rsidRPr="00A60F12" w:rsidRDefault="00041653" w:rsidP="00996190">
      <w:pPr>
        <w:pStyle w:val="SectionHeading"/>
        <w:spacing w:line="360" w:lineRule="auto"/>
        <w:rPr>
          <w:sz w:val="28"/>
          <w:szCs w:val="28"/>
        </w:rPr>
      </w:pPr>
      <w:r w:rsidRPr="00A60F12">
        <w:rPr>
          <w:sz w:val="28"/>
          <w:szCs w:val="28"/>
        </w:rPr>
        <w:t>Skills</w:t>
      </w:r>
    </w:p>
    <w:p w:rsidR="003A6A06" w:rsidRPr="00996190" w:rsidRDefault="00AE10DD" w:rsidP="00996190">
      <w:pPr>
        <w:numPr>
          <w:ilvl w:val="0"/>
          <w:numId w:val="6"/>
        </w:numPr>
        <w:spacing w:line="360" w:lineRule="auto"/>
        <w:contextualSpacing/>
        <w:rPr>
          <w:color w:val="40382D" w:themeColor="text2" w:themeShade="BF"/>
          <w:sz w:val="22"/>
        </w:rPr>
      </w:pPr>
      <w:r w:rsidRPr="00996190">
        <w:rPr>
          <w:color w:val="40382D" w:themeColor="text2" w:themeShade="BF"/>
          <w:sz w:val="22"/>
        </w:rPr>
        <w:t xml:space="preserve">Full understanding of </w:t>
      </w:r>
      <w:r w:rsidR="003A6A06" w:rsidRPr="00996190">
        <w:rPr>
          <w:color w:val="40382D" w:themeColor="text2" w:themeShade="BF"/>
          <w:sz w:val="22"/>
        </w:rPr>
        <w:t>Microsoft Office Professional. (word excel, access, power point)</w:t>
      </w:r>
    </w:p>
    <w:p w:rsidR="00AE10DD" w:rsidRPr="00996190" w:rsidRDefault="003A6A06" w:rsidP="00996190">
      <w:pPr>
        <w:numPr>
          <w:ilvl w:val="0"/>
          <w:numId w:val="6"/>
        </w:numPr>
        <w:spacing w:line="360" w:lineRule="auto"/>
        <w:contextualSpacing/>
        <w:rPr>
          <w:color w:val="40382D" w:themeColor="text2" w:themeShade="BF"/>
          <w:sz w:val="22"/>
        </w:rPr>
      </w:pPr>
      <w:r w:rsidRPr="00996190">
        <w:rPr>
          <w:color w:val="40382D" w:themeColor="text2" w:themeShade="BF"/>
          <w:sz w:val="22"/>
        </w:rPr>
        <w:t xml:space="preserve">Full understanding of computers, dos and windows.  </w:t>
      </w:r>
    </w:p>
    <w:p w:rsidR="003A6A06" w:rsidRPr="00996190" w:rsidRDefault="003A6A06" w:rsidP="00996190">
      <w:pPr>
        <w:numPr>
          <w:ilvl w:val="0"/>
          <w:numId w:val="6"/>
        </w:numPr>
        <w:spacing w:line="360" w:lineRule="auto"/>
        <w:contextualSpacing/>
        <w:rPr>
          <w:color w:val="40382D" w:themeColor="text2" w:themeShade="BF"/>
          <w:sz w:val="22"/>
        </w:rPr>
      </w:pPr>
      <w:r w:rsidRPr="00996190">
        <w:rPr>
          <w:color w:val="40382D" w:themeColor="text2" w:themeShade="BF"/>
          <w:sz w:val="22"/>
        </w:rPr>
        <w:t>Good interpersonal and communication skills.</w:t>
      </w:r>
    </w:p>
    <w:p w:rsidR="003A6A06" w:rsidRPr="00996190" w:rsidRDefault="003A6A06" w:rsidP="00996190">
      <w:pPr>
        <w:numPr>
          <w:ilvl w:val="0"/>
          <w:numId w:val="6"/>
        </w:numPr>
        <w:spacing w:line="360" w:lineRule="auto"/>
        <w:contextualSpacing/>
        <w:rPr>
          <w:color w:val="40382D" w:themeColor="text2" w:themeShade="BF"/>
          <w:sz w:val="22"/>
        </w:rPr>
      </w:pPr>
      <w:r w:rsidRPr="00996190">
        <w:rPr>
          <w:color w:val="40382D" w:themeColor="text2" w:themeShade="BF"/>
          <w:sz w:val="22"/>
        </w:rPr>
        <w:t>Strong customer focus.</w:t>
      </w:r>
    </w:p>
    <w:p w:rsidR="002D3DBC" w:rsidRPr="00A60F12" w:rsidRDefault="00041653" w:rsidP="00996190">
      <w:pPr>
        <w:pStyle w:val="SectionHeading"/>
        <w:spacing w:line="360" w:lineRule="auto"/>
        <w:rPr>
          <w:sz w:val="40"/>
          <w:szCs w:val="40"/>
        </w:rPr>
      </w:pPr>
      <w:r w:rsidRPr="00A60F12">
        <w:rPr>
          <w:sz w:val="40"/>
          <w:szCs w:val="40"/>
        </w:rPr>
        <w:t>Education</w:t>
      </w:r>
    </w:p>
    <w:p w:rsidR="002D3DBC" w:rsidRPr="00996190" w:rsidRDefault="003A6A06" w:rsidP="00996190">
      <w:pPr>
        <w:pStyle w:val="Subsection"/>
        <w:spacing w:line="360" w:lineRule="auto"/>
        <w:rPr>
          <w:sz w:val="22"/>
          <w:szCs w:val="22"/>
        </w:rPr>
      </w:pPr>
      <w:proofErr w:type="spellStart"/>
      <w:r w:rsidRPr="00996190">
        <w:rPr>
          <w:color w:val="564B3C" w:themeColor="text2"/>
          <w:sz w:val="22"/>
          <w:szCs w:val="22"/>
        </w:rPr>
        <w:t>Siparia</w:t>
      </w:r>
      <w:proofErr w:type="spellEnd"/>
      <w:r w:rsidRPr="00996190">
        <w:rPr>
          <w:color w:val="564B3C" w:themeColor="text2"/>
          <w:sz w:val="22"/>
          <w:szCs w:val="22"/>
        </w:rPr>
        <w:t xml:space="preserve"> West Secondary School</w:t>
      </w:r>
    </w:p>
    <w:p w:rsidR="002D3DBC" w:rsidRPr="00996190" w:rsidRDefault="00062C89" w:rsidP="00996190">
      <w:pPr>
        <w:spacing w:after="0" w:line="360" w:lineRule="auto"/>
        <w:rPr>
          <w:color w:val="564B3C" w:themeColor="text2"/>
          <w:sz w:val="22"/>
        </w:rPr>
      </w:pPr>
      <w:r w:rsidRPr="00996190">
        <w:rPr>
          <w:color w:val="564B3C" w:themeColor="text2"/>
          <w:sz w:val="22"/>
        </w:rPr>
        <w:t>2008-2013</w:t>
      </w:r>
      <w:r w:rsidR="00041653" w:rsidRPr="00996190">
        <w:rPr>
          <w:color w:val="564B3C" w:themeColor="text2"/>
          <w:spacing w:val="24"/>
          <w:sz w:val="22"/>
        </w:rPr>
        <w:t xml:space="preserve"> </w:t>
      </w:r>
      <w:r w:rsidR="00041653" w:rsidRPr="00996190">
        <w:rPr>
          <w:rFonts w:asciiTheme="majorHAnsi" w:eastAsiaTheme="majorEastAsia" w:hAnsiTheme="majorHAnsi" w:cstheme="majorBidi"/>
          <w:color w:val="93A299" w:themeColor="accent1"/>
          <w:spacing w:val="24"/>
          <w:sz w:val="22"/>
        </w:rPr>
        <w:t xml:space="preserve">▪ </w:t>
      </w:r>
      <w:r w:rsidRPr="00996190">
        <w:rPr>
          <w:rFonts w:asciiTheme="majorHAnsi" w:eastAsiaTheme="majorEastAsia" w:hAnsiTheme="majorHAnsi" w:cstheme="majorBidi"/>
          <w:color w:val="93A299" w:themeColor="accent1"/>
          <w:sz w:val="22"/>
        </w:rPr>
        <w:t xml:space="preserve">CXC General Proficiency </w:t>
      </w:r>
    </w:p>
    <w:p w:rsidR="002D3DBC" w:rsidRPr="00996190" w:rsidRDefault="00062C89" w:rsidP="00996190">
      <w:pPr>
        <w:numPr>
          <w:ilvl w:val="0"/>
          <w:numId w:val="6"/>
        </w:numPr>
        <w:spacing w:line="360" w:lineRule="auto"/>
        <w:contextualSpacing/>
        <w:rPr>
          <w:color w:val="000000" w:themeColor="text1" w:themeShade="BF"/>
          <w:sz w:val="22"/>
        </w:rPr>
      </w:pPr>
      <w:proofErr w:type="gramStart"/>
      <w:r w:rsidRPr="00996190">
        <w:rPr>
          <w:color w:val="000000" w:themeColor="text1" w:themeShade="BF"/>
          <w:sz w:val="22"/>
        </w:rPr>
        <w:t>Mathematics  …</w:t>
      </w:r>
      <w:proofErr w:type="gramEnd"/>
      <w:r w:rsidRPr="00996190">
        <w:rPr>
          <w:color w:val="000000" w:themeColor="text1" w:themeShade="BF"/>
          <w:sz w:val="22"/>
        </w:rPr>
        <w:t>…………………………………………………………</w:t>
      </w:r>
      <w:r w:rsidR="00BF39AF" w:rsidRPr="00996190">
        <w:rPr>
          <w:color w:val="000000" w:themeColor="text1" w:themeShade="BF"/>
          <w:sz w:val="22"/>
        </w:rPr>
        <w:t xml:space="preserve"> </w:t>
      </w:r>
      <w:r w:rsidR="00567BBD">
        <w:rPr>
          <w:color w:val="000000" w:themeColor="text1" w:themeShade="BF"/>
          <w:sz w:val="22"/>
        </w:rPr>
        <w:t xml:space="preserve"> 2</w:t>
      </w:r>
      <w:r w:rsidR="00BF39AF" w:rsidRPr="00996190">
        <w:rPr>
          <w:color w:val="000000" w:themeColor="text1" w:themeShade="BF"/>
          <w:sz w:val="22"/>
        </w:rPr>
        <w:t xml:space="preserve"> </w:t>
      </w:r>
    </w:p>
    <w:p w:rsidR="00062C89" w:rsidRPr="00996190" w:rsidRDefault="00062C89" w:rsidP="00996190">
      <w:pPr>
        <w:numPr>
          <w:ilvl w:val="0"/>
          <w:numId w:val="6"/>
        </w:numPr>
        <w:spacing w:line="360" w:lineRule="auto"/>
        <w:contextualSpacing/>
        <w:rPr>
          <w:color w:val="000000" w:themeColor="text1" w:themeShade="BF"/>
          <w:sz w:val="22"/>
        </w:rPr>
      </w:pPr>
      <w:r w:rsidRPr="00996190">
        <w:rPr>
          <w:color w:val="000000" w:themeColor="text1" w:themeShade="BF"/>
          <w:sz w:val="22"/>
        </w:rPr>
        <w:t>Principle of Accounts ………………………………………………….   2</w:t>
      </w:r>
    </w:p>
    <w:p w:rsidR="00062C89" w:rsidRPr="00996190" w:rsidRDefault="00062C89" w:rsidP="00996190">
      <w:pPr>
        <w:numPr>
          <w:ilvl w:val="0"/>
          <w:numId w:val="6"/>
        </w:numPr>
        <w:spacing w:line="360" w:lineRule="auto"/>
        <w:contextualSpacing/>
        <w:rPr>
          <w:color w:val="000000" w:themeColor="text1" w:themeShade="BF"/>
          <w:sz w:val="22"/>
        </w:rPr>
      </w:pPr>
      <w:r w:rsidRPr="00996190">
        <w:rPr>
          <w:color w:val="000000" w:themeColor="text1" w:themeShade="BF"/>
          <w:sz w:val="22"/>
        </w:rPr>
        <w:t xml:space="preserve">Principle of </w:t>
      </w:r>
      <w:r w:rsidR="00BF39AF" w:rsidRPr="00996190">
        <w:rPr>
          <w:color w:val="000000" w:themeColor="text1" w:themeShade="BF"/>
          <w:sz w:val="22"/>
        </w:rPr>
        <w:t>Business …</w:t>
      </w:r>
      <w:r w:rsidRPr="00996190">
        <w:rPr>
          <w:color w:val="000000" w:themeColor="text1" w:themeShade="BF"/>
          <w:sz w:val="22"/>
        </w:rPr>
        <w:t>……………………………………………</w:t>
      </w:r>
      <w:proofErr w:type="gramStart"/>
      <w:r w:rsidRPr="00996190">
        <w:rPr>
          <w:color w:val="000000" w:themeColor="text1" w:themeShade="BF"/>
          <w:sz w:val="22"/>
        </w:rPr>
        <w:t>…..</w:t>
      </w:r>
      <w:proofErr w:type="gramEnd"/>
      <w:r w:rsidRPr="00996190">
        <w:rPr>
          <w:color w:val="000000" w:themeColor="text1" w:themeShade="BF"/>
          <w:sz w:val="22"/>
        </w:rPr>
        <w:t xml:space="preserve">   </w:t>
      </w:r>
      <w:r w:rsidR="00BF39AF" w:rsidRPr="00996190">
        <w:rPr>
          <w:color w:val="000000" w:themeColor="text1" w:themeShade="BF"/>
          <w:sz w:val="22"/>
        </w:rPr>
        <w:t xml:space="preserve"> </w:t>
      </w:r>
      <w:r w:rsidRPr="00996190">
        <w:rPr>
          <w:color w:val="000000" w:themeColor="text1" w:themeShade="BF"/>
          <w:sz w:val="22"/>
        </w:rPr>
        <w:t xml:space="preserve"> 2</w:t>
      </w:r>
    </w:p>
    <w:p w:rsidR="00062C89" w:rsidRPr="00996190" w:rsidRDefault="00062C89" w:rsidP="00996190">
      <w:pPr>
        <w:numPr>
          <w:ilvl w:val="0"/>
          <w:numId w:val="6"/>
        </w:numPr>
        <w:spacing w:line="360" w:lineRule="auto"/>
        <w:contextualSpacing/>
        <w:rPr>
          <w:color w:val="000000" w:themeColor="text1" w:themeShade="BF"/>
          <w:sz w:val="22"/>
        </w:rPr>
      </w:pPr>
      <w:r w:rsidRPr="00996190">
        <w:rPr>
          <w:color w:val="000000" w:themeColor="text1" w:themeShade="BF"/>
          <w:sz w:val="22"/>
        </w:rPr>
        <w:t>Office Administration …………………………………………………</w:t>
      </w:r>
      <w:r w:rsidR="00BF39AF" w:rsidRPr="00996190">
        <w:rPr>
          <w:color w:val="000000" w:themeColor="text1" w:themeShade="BF"/>
          <w:sz w:val="22"/>
        </w:rPr>
        <w:t xml:space="preserve">    </w:t>
      </w:r>
      <w:r w:rsidRPr="00996190">
        <w:rPr>
          <w:color w:val="000000" w:themeColor="text1" w:themeShade="BF"/>
          <w:sz w:val="22"/>
        </w:rPr>
        <w:t>2</w:t>
      </w:r>
    </w:p>
    <w:p w:rsidR="00062C89" w:rsidRPr="00996190" w:rsidRDefault="00062C89" w:rsidP="00996190">
      <w:pPr>
        <w:numPr>
          <w:ilvl w:val="0"/>
          <w:numId w:val="6"/>
        </w:numPr>
        <w:spacing w:line="360" w:lineRule="auto"/>
        <w:contextualSpacing/>
        <w:rPr>
          <w:color w:val="000000" w:themeColor="text1" w:themeShade="BF"/>
          <w:sz w:val="22"/>
        </w:rPr>
      </w:pPr>
      <w:r w:rsidRPr="00996190">
        <w:rPr>
          <w:color w:val="000000" w:themeColor="text1" w:themeShade="BF"/>
          <w:sz w:val="22"/>
        </w:rPr>
        <w:t xml:space="preserve">Integrated </w:t>
      </w:r>
      <w:proofErr w:type="gramStart"/>
      <w:r w:rsidRPr="00996190">
        <w:rPr>
          <w:color w:val="000000" w:themeColor="text1" w:themeShade="BF"/>
          <w:sz w:val="22"/>
        </w:rPr>
        <w:t>Science  …</w:t>
      </w:r>
      <w:proofErr w:type="gramEnd"/>
      <w:r w:rsidRPr="00996190">
        <w:rPr>
          <w:color w:val="000000" w:themeColor="text1" w:themeShade="BF"/>
          <w:sz w:val="22"/>
        </w:rPr>
        <w:t>………………………………………………….  3</w:t>
      </w:r>
    </w:p>
    <w:p w:rsidR="00996190" w:rsidRPr="00996190" w:rsidRDefault="00062C89" w:rsidP="00996190">
      <w:pPr>
        <w:numPr>
          <w:ilvl w:val="0"/>
          <w:numId w:val="6"/>
        </w:numPr>
        <w:spacing w:line="360" w:lineRule="auto"/>
        <w:contextualSpacing/>
        <w:rPr>
          <w:color w:val="000000" w:themeColor="text1" w:themeShade="BF"/>
          <w:sz w:val="22"/>
        </w:rPr>
      </w:pPr>
      <w:r w:rsidRPr="00996190">
        <w:rPr>
          <w:color w:val="000000" w:themeColor="text1" w:themeShade="BF"/>
          <w:sz w:val="22"/>
        </w:rPr>
        <w:t>Electronic Document Preparation Management (EDPM) …</w:t>
      </w:r>
      <w:proofErr w:type="gramStart"/>
      <w:r w:rsidRPr="00996190">
        <w:rPr>
          <w:color w:val="000000" w:themeColor="text1" w:themeShade="BF"/>
          <w:sz w:val="22"/>
        </w:rPr>
        <w:t>…</w:t>
      </w:r>
      <w:r w:rsidR="00BF39AF" w:rsidRPr="00996190">
        <w:rPr>
          <w:color w:val="000000" w:themeColor="text1" w:themeShade="BF"/>
          <w:sz w:val="22"/>
        </w:rPr>
        <w:t>..</w:t>
      </w:r>
      <w:proofErr w:type="gramEnd"/>
      <w:r w:rsidR="00BF39AF" w:rsidRPr="00996190">
        <w:rPr>
          <w:color w:val="000000" w:themeColor="text1" w:themeShade="BF"/>
          <w:sz w:val="22"/>
        </w:rPr>
        <w:t xml:space="preserve">  </w:t>
      </w:r>
      <w:r w:rsidRPr="00996190">
        <w:rPr>
          <w:color w:val="000000" w:themeColor="text1" w:themeShade="BF"/>
          <w:sz w:val="22"/>
        </w:rPr>
        <w:t xml:space="preserve"> 1</w:t>
      </w:r>
    </w:p>
    <w:p w:rsidR="00BF39AF" w:rsidRPr="00A60F12" w:rsidRDefault="00BF39AF" w:rsidP="00996190">
      <w:pPr>
        <w:pStyle w:val="SectionHeading"/>
        <w:spacing w:line="360" w:lineRule="auto"/>
        <w:rPr>
          <w:sz w:val="28"/>
          <w:szCs w:val="28"/>
        </w:rPr>
      </w:pPr>
      <w:r w:rsidRPr="00A60F12">
        <w:rPr>
          <w:sz w:val="28"/>
          <w:szCs w:val="28"/>
        </w:rPr>
        <w:t xml:space="preserve">Strengths </w:t>
      </w:r>
    </w:p>
    <w:p w:rsidR="00BF39AF" w:rsidRPr="00996190" w:rsidRDefault="00BF39AF" w:rsidP="00996190">
      <w:pPr>
        <w:spacing w:line="360" w:lineRule="auto"/>
        <w:rPr>
          <w:sz w:val="22"/>
        </w:rPr>
      </w:pPr>
      <w:r w:rsidRPr="00996190">
        <w:rPr>
          <w:sz w:val="22"/>
        </w:rPr>
        <w:t>The ability to work effectively in a team setting or independently, interact with customers and all levels of staff and complete assignments within define guidelines</w:t>
      </w:r>
      <w:r w:rsidR="00A1176B" w:rsidRPr="00996190">
        <w:rPr>
          <w:sz w:val="22"/>
        </w:rPr>
        <w:t>.</w:t>
      </w:r>
    </w:p>
    <w:p w:rsidR="00AA0988" w:rsidRDefault="00AA0988" w:rsidP="00996190">
      <w:pPr>
        <w:pStyle w:val="SectionHeading"/>
        <w:spacing w:line="360" w:lineRule="auto"/>
        <w:rPr>
          <w:sz w:val="28"/>
          <w:szCs w:val="28"/>
        </w:rPr>
      </w:pPr>
    </w:p>
    <w:p w:rsidR="00A60F12" w:rsidRDefault="00AA0988" w:rsidP="00996190">
      <w:pPr>
        <w:pStyle w:val="SectionHeading"/>
        <w:spacing w:line="360" w:lineRule="auto"/>
        <w:rPr>
          <w:sz w:val="28"/>
          <w:szCs w:val="28"/>
        </w:rPr>
      </w:pPr>
      <w:r w:rsidRPr="00AA0988">
        <w:rPr>
          <w:sz w:val="28"/>
          <w:szCs w:val="28"/>
        </w:rPr>
        <w:t xml:space="preserve">Interest and Activities </w:t>
      </w:r>
    </w:p>
    <w:p w:rsidR="00AA0988" w:rsidRPr="00A527D7" w:rsidRDefault="00AA0988" w:rsidP="00A527D7">
      <w:pPr>
        <w:pStyle w:val="ListParagraph"/>
        <w:numPr>
          <w:ilvl w:val="0"/>
          <w:numId w:val="14"/>
        </w:numPr>
        <w:spacing w:line="360" w:lineRule="auto"/>
        <w:rPr>
          <w:sz w:val="22"/>
        </w:rPr>
      </w:pPr>
      <w:r w:rsidRPr="00A527D7">
        <w:rPr>
          <w:sz w:val="22"/>
        </w:rPr>
        <w:t>Competed in Nemours mathematics competition throughout secondary school.</w:t>
      </w:r>
    </w:p>
    <w:p w:rsidR="00AA0988" w:rsidRDefault="00AA0988" w:rsidP="00A527D7">
      <w:pPr>
        <w:pStyle w:val="ListParagraph"/>
        <w:numPr>
          <w:ilvl w:val="0"/>
          <w:numId w:val="14"/>
        </w:numPr>
        <w:spacing w:line="360" w:lineRule="auto"/>
        <w:rPr>
          <w:sz w:val="22"/>
        </w:rPr>
      </w:pPr>
      <w:r w:rsidRPr="00A527D7">
        <w:rPr>
          <w:sz w:val="22"/>
        </w:rPr>
        <w:t xml:space="preserve">Active </w:t>
      </w:r>
      <w:r w:rsidR="00A527D7">
        <w:rPr>
          <w:sz w:val="22"/>
        </w:rPr>
        <w:t>member of the P</w:t>
      </w:r>
      <w:r w:rsidRPr="00A527D7">
        <w:rPr>
          <w:sz w:val="22"/>
        </w:rPr>
        <w:t xml:space="preserve">refect </w:t>
      </w:r>
      <w:r w:rsidR="00A527D7">
        <w:rPr>
          <w:sz w:val="22"/>
        </w:rPr>
        <w:t>C</w:t>
      </w:r>
      <w:r w:rsidRPr="00A527D7">
        <w:rPr>
          <w:sz w:val="22"/>
        </w:rPr>
        <w:t>ommittee</w:t>
      </w:r>
      <w:r w:rsidR="00A527D7">
        <w:rPr>
          <w:sz w:val="22"/>
        </w:rPr>
        <w:t>.</w:t>
      </w:r>
    </w:p>
    <w:p w:rsidR="00A527D7" w:rsidRDefault="00A527D7" w:rsidP="00A527D7">
      <w:pPr>
        <w:pStyle w:val="ListParagraph"/>
        <w:numPr>
          <w:ilvl w:val="0"/>
          <w:numId w:val="14"/>
        </w:numPr>
        <w:spacing w:line="360" w:lineRule="auto"/>
        <w:rPr>
          <w:sz w:val="22"/>
        </w:rPr>
      </w:pPr>
      <w:r>
        <w:rPr>
          <w:sz w:val="22"/>
        </w:rPr>
        <w:t>Goal shooter in Netball.</w:t>
      </w:r>
    </w:p>
    <w:p w:rsidR="00A527D7" w:rsidRPr="00A527D7" w:rsidRDefault="00A527D7" w:rsidP="00A527D7">
      <w:pPr>
        <w:pStyle w:val="ListParagraph"/>
        <w:numPr>
          <w:ilvl w:val="0"/>
          <w:numId w:val="14"/>
        </w:numPr>
        <w:spacing w:line="360" w:lineRule="auto"/>
        <w:rPr>
          <w:sz w:val="22"/>
        </w:rPr>
      </w:pPr>
      <w:r>
        <w:rPr>
          <w:sz w:val="22"/>
        </w:rPr>
        <w:t>Computers, Music, Drama, Swimming and track &amp; field.</w:t>
      </w:r>
    </w:p>
    <w:p w:rsidR="00AA0988" w:rsidRPr="00AA0988" w:rsidRDefault="00AA0988" w:rsidP="00AA0988"/>
    <w:p w:rsidR="002D3DBC" w:rsidRPr="00AA0988" w:rsidRDefault="00BF39AF" w:rsidP="00996190">
      <w:pPr>
        <w:pStyle w:val="SectionHeading"/>
        <w:spacing w:line="360" w:lineRule="auto"/>
        <w:rPr>
          <w:sz w:val="28"/>
          <w:szCs w:val="28"/>
        </w:rPr>
      </w:pPr>
      <w:r w:rsidRPr="00AA0988">
        <w:rPr>
          <w:sz w:val="28"/>
          <w:szCs w:val="28"/>
        </w:rPr>
        <w:t>References</w:t>
      </w:r>
    </w:p>
    <w:p w:rsidR="00C377DF" w:rsidRPr="00C377DF" w:rsidRDefault="00C377DF" w:rsidP="00C377DF">
      <w:pPr>
        <w:pStyle w:val="ListParagraph"/>
        <w:numPr>
          <w:ilvl w:val="0"/>
          <w:numId w:val="15"/>
        </w:numPr>
        <w:tabs>
          <w:tab w:val="left" w:pos="2670"/>
        </w:tabs>
        <w:spacing w:after="0" w:line="360" w:lineRule="auto"/>
        <w:rPr>
          <w:color w:val="000000" w:themeColor="text1"/>
          <w:sz w:val="22"/>
        </w:rPr>
      </w:pPr>
      <w:r w:rsidRPr="00C377DF">
        <w:rPr>
          <w:color w:val="000000" w:themeColor="text1"/>
          <w:sz w:val="22"/>
        </w:rPr>
        <w:t xml:space="preserve">Natasha Jones </w:t>
      </w:r>
    </w:p>
    <w:p w:rsidR="00C377DF" w:rsidRDefault="00C377DF" w:rsidP="00996190">
      <w:pPr>
        <w:tabs>
          <w:tab w:val="left" w:pos="2670"/>
        </w:tabs>
        <w:spacing w:after="0"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      Teacher </w:t>
      </w:r>
    </w:p>
    <w:p w:rsidR="002D3DBC" w:rsidRPr="00996190" w:rsidRDefault="00C377DF" w:rsidP="00996190">
      <w:pPr>
        <w:tabs>
          <w:tab w:val="left" w:pos="2670"/>
        </w:tabs>
        <w:spacing w:after="0"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     </w:t>
      </w:r>
      <w:r w:rsidR="00A1176B" w:rsidRPr="00996190">
        <w:rPr>
          <w:color w:val="000000" w:themeColor="text1"/>
          <w:sz w:val="22"/>
        </w:rPr>
        <w:t xml:space="preserve"> 7343118</w:t>
      </w:r>
      <w:r w:rsidR="00996190" w:rsidRPr="00996190">
        <w:rPr>
          <w:color w:val="000000" w:themeColor="text1"/>
          <w:sz w:val="22"/>
        </w:rPr>
        <w:t xml:space="preserve">                                                                                                      </w:t>
      </w:r>
    </w:p>
    <w:p w:rsidR="00C377DF" w:rsidRDefault="00C377DF" w:rsidP="00C377DF">
      <w:pPr>
        <w:pStyle w:val="GrayText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</w:pPr>
    </w:p>
    <w:p w:rsidR="00A60F12" w:rsidRPr="00C377DF" w:rsidRDefault="00A60F12" w:rsidP="00C377DF">
      <w:pPr>
        <w:pStyle w:val="GrayText"/>
        <w:numPr>
          <w:ilvl w:val="0"/>
          <w:numId w:val="15"/>
        </w:numPr>
        <w:spacing w:line="360" w:lineRule="auto"/>
        <w:rPr>
          <w:rFonts w:ascii="Century Gothic" w:hAnsi="Century Gothic" w:cs="Times New Roman"/>
          <w:color w:val="auto"/>
          <w:spacing w:val="-2"/>
          <w:kern w:val="20"/>
          <w:sz w:val="22"/>
          <w:szCs w:val="22"/>
        </w:rPr>
      </w:pPr>
      <w:r w:rsidRPr="00C377DF">
        <w:rPr>
          <w:rFonts w:ascii="Century Gothic" w:hAnsi="Century Gothic" w:cs="Times New Roman"/>
          <w:color w:val="auto"/>
          <w:spacing w:val="-2"/>
          <w:kern w:val="20"/>
          <w:sz w:val="22"/>
          <w:szCs w:val="22"/>
        </w:rPr>
        <w:t>Thorald Harry</w:t>
      </w:r>
    </w:p>
    <w:p w:rsidR="00A60F12" w:rsidRPr="00C377DF" w:rsidRDefault="00C377DF" w:rsidP="00C377DF">
      <w:pPr>
        <w:pStyle w:val="GrayText"/>
        <w:spacing w:line="360" w:lineRule="auto"/>
        <w:rPr>
          <w:rFonts w:ascii="Century Gothic" w:hAnsi="Century Gothic" w:cs="Times New Roman"/>
          <w:color w:val="auto"/>
          <w:spacing w:val="-2"/>
          <w:kern w:val="20"/>
          <w:sz w:val="22"/>
          <w:szCs w:val="22"/>
        </w:rPr>
      </w:pPr>
      <w:r>
        <w:rPr>
          <w:rFonts w:ascii="Century Gothic" w:hAnsi="Century Gothic" w:cs="Times New Roman"/>
          <w:color w:val="auto"/>
          <w:spacing w:val="-2"/>
          <w:kern w:val="20"/>
          <w:sz w:val="22"/>
          <w:szCs w:val="22"/>
        </w:rPr>
        <w:t xml:space="preserve">           </w:t>
      </w:r>
      <w:r w:rsidR="00A60F12" w:rsidRPr="00C377DF">
        <w:rPr>
          <w:rFonts w:ascii="Century Gothic" w:hAnsi="Century Gothic" w:cs="Times New Roman"/>
          <w:color w:val="auto"/>
          <w:spacing w:val="-2"/>
          <w:kern w:val="20"/>
          <w:sz w:val="22"/>
          <w:szCs w:val="22"/>
        </w:rPr>
        <w:t xml:space="preserve">Operating Technician </w:t>
      </w:r>
    </w:p>
    <w:p w:rsidR="00A60F12" w:rsidRPr="00C377DF" w:rsidRDefault="00C377DF" w:rsidP="00C377DF">
      <w:pPr>
        <w:pStyle w:val="GrayText"/>
        <w:spacing w:line="360" w:lineRule="auto"/>
        <w:rPr>
          <w:rFonts w:ascii="Century Gothic" w:hAnsi="Century Gothic" w:cs="Times New Roman"/>
          <w:color w:val="auto"/>
          <w:spacing w:val="-2"/>
          <w:kern w:val="20"/>
          <w:sz w:val="22"/>
          <w:szCs w:val="22"/>
        </w:rPr>
      </w:pPr>
      <w:r>
        <w:rPr>
          <w:rFonts w:ascii="Century Gothic" w:hAnsi="Century Gothic" w:cs="Times New Roman"/>
          <w:color w:val="auto"/>
          <w:spacing w:val="-2"/>
          <w:kern w:val="20"/>
          <w:sz w:val="22"/>
          <w:szCs w:val="22"/>
        </w:rPr>
        <w:t xml:space="preserve">           </w:t>
      </w:r>
      <w:r w:rsidR="00A60F12" w:rsidRPr="00C377DF">
        <w:rPr>
          <w:rFonts w:ascii="Century Gothic" w:hAnsi="Century Gothic" w:cs="Times New Roman"/>
          <w:color w:val="auto"/>
          <w:spacing w:val="-2"/>
          <w:kern w:val="20"/>
          <w:sz w:val="22"/>
          <w:szCs w:val="22"/>
        </w:rPr>
        <w:t>Trinidad Cement Limited</w:t>
      </w:r>
    </w:p>
    <w:p w:rsidR="00A60F12" w:rsidRDefault="00C377DF" w:rsidP="00C377DF">
      <w:pPr>
        <w:pStyle w:val="GrayText"/>
        <w:spacing w:line="360" w:lineRule="auto"/>
        <w:rPr>
          <w:rFonts w:ascii="Century Gothic" w:hAnsi="Century Gothic" w:cs="Times New Roman"/>
          <w:color w:val="auto"/>
          <w:spacing w:val="-2"/>
          <w:kern w:val="20"/>
          <w:sz w:val="22"/>
          <w:szCs w:val="22"/>
        </w:rPr>
      </w:pPr>
      <w:r>
        <w:rPr>
          <w:rFonts w:ascii="Century Gothic" w:hAnsi="Century Gothic" w:cs="Times New Roman"/>
          <w:color w:val="auto"/>
          <w:spacing w:val="-2"/>
          <w:kern w:val="20"/>
          <w:sz w:val="22"/>
          <w:szCs w:val="22"/>
        </w:rPr>
        <w:t xml:space="preserve">           </w:t>
      </w:r>
      <w:r w:rsidR="00A60F12" w:rsidRPr="00C377DF">
        <w:rPr>
          <w:rFonts w:ascii="Century Gothic" w:hAnsi="Century Gothic" w:cs="Times New Roman"/>
          <w:color w:val="auto"/>
          <w:spacing w:val="-2"/>
          <w:kern w:val="20"/>
          <w:sz w:val="22"/>
          <w:szCs w:val="22"/>
        </w:rPr>
        <w:t>Phone #: 335-4999</w:t>
      </w:r>
    </w:p>
    <w:p w:rsidR="00C377DF" w:rsidRPr="00C377DF" w:rsidRDefault="00C377DF" w:rsidP="00C377DF">
      <w:pPr>
        <w:pStyle w:val="GrayText"/>
        <w:spacing w:line="360" w:lineRule="auto"/>
        <w:rPr>
          <w:rFonts w:ascii="Century Gothic" w:hAnsi="Century Gothic" w:cs="Times New Roman"/>
          <w:color w:val="auto"/>
          <w:spacing w:val="-2"/>
          <w:kern w:val="20"/>
          <w:sz w:val="22"/>
          <w:szCs w:val="22"/>
        </w:rPr>
      </w:pPr>
    </w:p>
    <w:p w:rsidR="00A60F12" w:rsidRPr="00C377DF" w:rsidRDefault="00A60F12" w:rsidP="00A60F12">
      <w:pPr>
        <w:pStyle w:val="GrayText"/>
        <w:ind w:left="720"/>
        <w:rPr>
          <w:rFonts w:ascii="Times New Roman" w:hAnsi="Times New Roman" w:cs="Times New Roman"/>
          <w:color w:val="auto"/>
          <w:spacing w:val="-2"/>
          <w:kern w:val="20"/>
          <w:sz w:val="22"/>
          <w:szCs w:val="22"/>
        </w:rPr>
      </w:pPr>
    </w:p>
    <w:p w:rsidR="00A60F12" w:rsidRPr="00C377DF" w:rsidRDefault="00A60F12" w:rsidP="003E34D1">
      <w:pPr>
        <w:pStyle w:val="ListParagraph"/>
        <w:tabs>
          <w:tab w:val="left" w:pos="2670"/>
        </w:tabs>
        <w:spacing w:after="0"/>
        <w:ind w:firstLine="0"/>
        <w:rPr>
          <w:color w:val="000000" w:themeColor="text1"/>
          <w:sz w:val="22"/>
        </w:rPr>
      </w:pPr>
      <w:bookmarkStart w:id="0" w:name="_GoBack"/>
      <w:bookmarkEnd w:id="0"/>
    </w:p>
    <w:sectPr w:rsidR="00A60F12" w:rsidRPr="00C377DF">
      <w:footerReference w:type="default" r:id="rId10"/>
      <w:headerReference w:type="first" r:id="rId11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9FC" w:rsidRDefault="005A09FC">
      <w:pPr>
        <w:spacing w:after="0" w:line="240" w:lineRule="auto"/>
      </w:pPr>
      <w:r>
        <w:separator/>
      </w:r>
    </w:p>
  </w:endnote>
  <w:endnote w:type="continuationSeparator" w:id="0">
    <w:p w:rsidR="005A09FC" w:rsidRDefault="005A0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DBC" w:rsidRDefault="00041653">
    <w:pPr>
      <w:pStyle w:val="Footer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editId="577F9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D3DBC" w:rsidRDefault="002D3DB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Bkgd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:rsidR="002D3DBC" w:rsidRDefault="002D3DB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5950E0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D3DBC" w:rsidRDefault="002D3DB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Bkgd: 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" stroked="f" strokeweight="2pt">
              <v:fill opacity="54484f"/>
              <v:textbox inset="2.53903mm,1.2695mm,2.53903mm,1.2695mm">
                <w:txbxContent>
                  <w:p w:rsidR="002D3DBC" w:rsidRDefault="002D3DB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020270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D3DBC" w:rsidRDefault="002D3DB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Bkgd: 3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" stroked="f" strokeweight=".5pt">
              <v:stroke linestyle="thinThin"/>
              <v:textbox inset="2.53903mm,1.2695mm,2.53903mm,1.2695mm">
                <w:txbxContent>
                  <w:p w:rsidR="002D3DBC" w:rsidRDefault="002D3DB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12486D2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D3DBC" w:rsidRDefault="005A09FC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hor"/>
                              <w:id w:val="-1660617785"/>
                              <w:placeholder>
                                <w:docPart w:val="4563D66542F34DCE97C398746B2C8A8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94701E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Rennette</w:t>
                              </w:r>
                              <w:proofErr w:type="spellEnd"/>
                              <w:r w:rsidR="0094701E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4701E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thomas</w:t>
                              </w:r>
                              <w:proofErr w:type="spellEnd"/>
                            </w:sdtContent>
                          </w:sdt>
                          <w:r w:rsidR="00041653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 w:rsidR="00041653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 w:rsidR="00041653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041653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041653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34D1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 w:rsidR="00041653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Date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" filled="f" stroked="f" strokeweight="2pt">
              <v:textbox inset="0,0,0,0">
                <w:txbxContent>
                  <w:p w:rsidR="002D3DBC" w:rsidRDefault="005A09FC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hor"/>
                        <w:id w:val="-1660617785"/>
                        <w:placeholder>
                          <w:docPart w:val="4563D66542F34DCE97C398746B2C8A8D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roofErr w:type="spellStart"/>
                        <w:r w:rsidR="0094701E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Rennette</w:t>
                        </w:r>
                        <w:proofErr w:type="spellEnd"/>
                        <w:r w:rsidR="0094701E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4701E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thomas</w:t>
                        </w:r>
                        <w:proofErr w:type="spellEnd"/>
                      </w:sdtContent>
                    </w:sdt>
                    <w:r w:rsidR="00041653"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 w:rsidR="00041653"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 w:rsidR="00041653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041653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 w:rsidR="00041653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3E34D1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 w:rsidR="00041653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9FC" w:rsidRDefault="005A09FC">
      <w:pPr>
        <w:spacing w:after="0" w:line="240" w:lineRule="auto"/>
      </w:pPr>
      <w:r>
        <w:separator/>
      </w:r>
    </w:p>
  </w:footnote>
  <w:footnote w:type="continuationSeparator" w:id="0">
    <w:p w:rsidR="005A09FC" w:rsidRDefault="005A0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DBC" w:rsidRDefault="0004165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editId="48A3F32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4725EF03"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JhKgIAAJA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editId="0B2792B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37DCDDAE"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FtNsh42AgAAzQQAAA4AAAAAAAAAAAAAAAAA&#10;LgIAAGRycy9lMm9Eb2MueG1sUEsBAi0AFAAGAAgAAAAhAD/7CYLbAAAABwEAAA8AAAAAAAAAAAAA&#10;AAAAkAQAAGRycy9kb3ducmV2LnhtbFBLBQYAAAAABAAEAPMAAACYBQAAAAA=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editId="0833DCA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46762671" id="Rectangle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76CD7"/>
    <w:multiLevelType w:val="hybridMultilevel"/>
    <w:tmpl w:val="2DD80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709B9"/>
    <w:multiLevelType w:val="hybridMultilevel"/>
    <w:tmpl w:val="72F6B6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02EAC"/>
    <w:multiLevelType w:val="hybridMultilevel"/>
    <w:tmpl w:val="5FAA8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A7427"/>
    <w:multiLevelType w:val="hybridMultilevel"/>
    <w:tmpl w:val="4E22F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10F99"/>
    <w:multiLevelType w:val="hybridMultilevel"/>
    <w:tmpl w:val="1F1E2A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8C1752"/>
    <w:multiLevelType w:val="hybridMultilevel"/>
    <w:tmpl w:val="901056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946953"/>
    <w:multiLevelType w:val="hybridMultilevel"/>
    <w:tmpl w:val="5C1292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7A0E2A"/>
    <w:multiLevelType w:val="hybridMultilevel"/>
    <w:tmpl w:val="869E05E6"/>
    <w:lvl w:ilvl="0" w:tplc="92BA70C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612416"/>
    <w:multiLevelType w:val="hybridMultilevel"/>
    <w:tmpl w:val="48A2C5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7"/>
  </w:num>
  <w:num w:numId="4">
    <w:abstractNumId w:val="1"/>
  </w:num>
  <w:num w:numId="5">
    <w:abstractNumId w:val="10"/>
  </w:num>
  <w:num w:numId="6">
    <w:abstractNumId w:val="9"/>
  </w:num>
  <w:num w:numId="7">
    <w:abstractNumId w:val="2"/>
  </w:num>
  <w:num w:numId="8">
    <w:abstractNumId w:val="14"/>
  </w:num>
  <w:num w:numId="9">
    <w:abstractNumId w:val="8"/>
  </w:num>
  <w:num w:numId="10">
    <w:abstractNumId w:val="4"/>
  </w:num>
  <w:num w:numId="11">
    <w:abstractNumId w:val="0"/>
  </w:num>
  <w:num w:numId="12">
    <w:abstractNumId w:val="3"/>
  </w:num>
  <w:num w:numId="13">
    <w:abstractNumId w:val="6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01E"/>
    <w:rsid w:val="00041653"/>
    <w:rsid w:val="00062C89"/>
    <w:rsid w:val="00221258"/>
    <w:rsid w:val="002273C6"/>
    <w:rsid w:val="002B4317"/>
    <w:rsid w:val="002D3DBC"/>
    <w:rsid w:val="00360C68"/>
    <w:rsid w:val="003A6A06"/>
    <w:rsid w:val="003E1DE2"/>
    <w:rsid w:val="003E34D1"/>
    <w:rsid w:val="00453953"/>
    <w:rsid w:val="00567BBD"/>
    <w:rsid w:val="005A09FC"/>
    <w:rsid w:val="0068730E"/>
    <w:rsid w:val="008B761E"/>
    <w:rsid w:val="0094701E"/>
    <w:rsid w:val="00996190"/>
    <w:rsid w:val="00A1176B"/>
    <w:rsid w:val="00A527D7"/>
    <w:rsid w:val="00A60F12"/>
    <w:rsid w:val="00AA0988"/>
    <w:rsid w:val="00AE10DD"/>
    <w:rsid w:val="00BF39AF"/>
    <w:rsid w:val="00C377DF"/>
    <w:rsid w:val="00C71FE9"/>
    <w:rsid w:val="00DD3501"/>
    <w:rsid w:val="00E0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F601E"/>
  <w15:docId w15:val="{75F06A13-1E74-42B4-846D-13A2A213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  <w:style w:type="paragraph" w:customStyle="1" w:styleId="GrayText">
    <w:name w:val="Gray Text"/>
    <w:basedOn w:val="NoSpacing"/>
    <w:uiPriority w:val="99"/>
    <w:rsid w:val="00A60F12"/>
    <w:rPr>
      <w:rFonts w:ascii="Franklin Gothic Book" w:eastAsia="Perpetua" w:hAnsi="Franklin Gothic Book" w:cs="Franklin Gothic Book"/>
      <w:color w:val="7F7F7F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26BD87BFBE6494C881C8EC0A35D5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274EF-1B9C-420A-93F9-20FCC9BDA880}"/>
      </w:docPartPr>
      <w:docPartBody>
        <w:p w:rsidR="00723D50" w:rsidRDefault="009C187A">
          <w:pPr>
            <w:pStyle w:val="626BD87BFBE6494C881C8EC0A35D5294"/>
          </w:pPr>
          <w:r>
            <w:t>Choose a building block.</w:t>
          </w:r>
        </w:p>
      </w:docPartBody>
    </w:docPart>
    <w:docPart>
      <w:docPartPr>
        <w:name w:val="A498F2DA928F49408164703F23D80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B29FC-2E8C-4E7B-9A00-AA10DB19F266}"/>
      </w:docPartPr>
      <w:docPartBody>
        <w:p w:rsidR="00723D50" w:rsidRDefault="009C187A">
          <w:pPr>
            <w:pStyle w:val="A498F2DA928F49408164703F23D80E9B"/>
          </w:pPr>
          <w:r>
            <w:t>[Type Your Name]</w:t>
          </w:r>
        </w:p>
      </w:docPartBody>
    </w:docPart>
    <w:docPart>
      <w:docPartPr>
        <w:name w:val="946B9CAEEFFE4627886845DFB7925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CD205-1B92-4897-B3A0-2EEF6EF1E1F5}"/>
      </w:docPartPr>
      <w:docPartBody>
        <w:p w:rsidR="00723D50" w:rsidRDefault="009C187A">
          <w:pPr>
            <w:pStyle w:val="946B9CAEEFFE4627886845DFB792588F"/>
          </w:pPr>
          <w:r>
            <w:rPr>
              <w:color w:val="44546A" w:themeColor="text2"/>
            </w:rPr>
            <w:t>[Type your address]</w:t>
          </w:r>
        </w:p>
      </w:docPartBody>
    </w:docPart>
    <w:docPart>
      <w:docPartPr>
        <w:name w:val="9D9E83E0346240AAA1EB045698FC0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178A9-EDCA-4315-A417-DC635F6948F9}"/>
      </w:docPartPr>
      <w:docPartBody>
        <w:p w:rsidR="00723D50" w:rsidRDefault="009C187A">
          <w:pPr>
            <w:pStyle w:val="9D9E83E0346240AAA1EB045698FC0847"/>
          </w:pPr>
          <w:r>
            <w:rPr>
              <w:color w:val="44546A" w:themeColor="text2"/>
            </w:rPr>
            <w:t>[Type your phone number]</w:t>
          </w:r>
        </w:p>
      </w:docPartBody>
    </w:docPart>
    <w:docPart>
      <w:docPartPr>
        <w:name w:val="CF01A34BEFD14DA5B5D7B53DD1923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3E2A1-6F57-4807-84AE-FCC08CF36748}"/>
      </w:docPartPr>
      <w:docPartBody>
        <w:p w:rsidR="00723D50" w:rsidRDefault="009C187A">
          <w:pPr>
            <w:pStyle w:val="CF01A34BEFD14DA5B5D7B53DD1923146"/>
          </w:pPr>
          <w:r>
            <w:rPr>
              <w:color w:val="44546A" w:themeColor="text2"/>
            </w:rPr>
            <w:t>[Type your e-mail]</w:t>
          </w:r>
        </w:p>
      </w:docPartBody>
    </w:docPart>
    <w:docPart>
      <w:docPartPr>
        <w:name w:val="4563D66542F34DCE97C398746B2C8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CBB2D-F6FE-46A3-BA5D-3608CF8194B2}"/>
      </w:docPartPr>
      <w:docPartBody>
        <w:p w:rsidR="00723D50" w:rsidRDefault="009C187A">
          <w:pPr>
            <w:pStyle w:val="4563D66542F34DCE97C398746B2C8A8D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87A"/>
    <w:rsid w:val="006C4551"/>
    <w:rsid w:val="00723D50"/>
    <w:rsid w:val="00920491"/>
    <w:rsid w:val="009C187A"/>
    <w:rsid w:val="00BF7552"/>
    <w:rsid w:val="00D1242B"/>
    <w:rsid w:val="00D2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6BD87BFBE6494C881C8EC0A35D5294">
    <w:name w:val="626BD87BFBE6494C881C8EC0A35D5294"/>
  </w:style>
  <w:style w:type="paragraph" w:customStyle="1" w:styleId="A498F2DA928F49408164703F23D80E9B">
    <w:name w:val="A498F2DA928F49408164703F23D80E9B"/>
  </w:style>
  <w:style w:type="paragraph" w:customStyle="1" w:styleId="946B9CAEEFFE4627886845DFB792588F">
    <w:name w:val="946B9CAEEFFE4627886845DFB792588F"/>
  </w:style>
  <w:style w:type="paragraph" w:customStyle="1" w:styleId="9D9E83E0346240AAA1EB045698FC0847">
    <w:name w:val="9D9E83E0346240AAA1EB045698FC0847"/>
  </w:style>
  <w:style w:type="paragraph" w:customStyle="1" w:styleId="CF01A34BEFD14DA5B5D7B53DD1923146">
    <w:name w:val="CF01A34BEFD14DA5B5D7B53DD1923146"/>
  </w:style>
  <w:style w:type="paragraph" w:customStyle="1" w:styleId="46CDC36B3356492E8830123C6A44618D">
    <w:name w:val="46CDC36B3356492E8830123C6A44618D"/>
  </w:style>
  <w:style w:type="paragraph" w:customStyle="1" w:styleId="3C69315678B048AA960E9968CE78B961">
    <w:name w:val="3C69315678B048AA960E9968CE78B961"/>
  </w:style>
  <w:style w:type="paragraph" w:customStyle="1" w:styleId="AAD28736E8E44D58A64B05B809CF546A">
    <w:name w:val="AAD28736E8E44D58A64B05B809CF546A"/>
  </w:style>
  <w:style w:type="paragraph" w:customStyle="1" w:styleId="66E536FCC8644F8295421AE4BB9DD5BA">
    <w:name w:val="66E536FCC8644F8295421AE4BB9DD5BA"/>
  </w:style>
  <w:style w:type="paragraph" w:customStyle="1" w:styleId="F82B9B40C22840A1A8D757978C09A752">
    <w:name w:val="F82B9B40C22840A1A8D757978C09A752"/>
  </w:style>
  <w:style w:type="paragraph" w:customStyle="1" w:styleId="7B364484F26D459EAD45E09CF1A32C46">
    <w:name w:val="7B364484F26D459EAD45E09CF1A32C46"/>
  </w:style>
  <w:style w:type="paragraph" w:customStyle="1" w:styleId="62E6BADDD46D49A2BD81B8443A9FFE2B">
    <w:name w:val="62E6BADDD46D49A2BD81B8443A9FFE2B"/>
  </w:style>
  <w:style w:type="paragraph" w:customStyle="1" w:styleId="A814B1EE2A734FA7B0CA72CAA73A0029">
    <w:name w:val="A814B1EE2A734FA7B0CA72CAA73A0029"/>
  </w:style>
  <w:style w:type="paragraph" w:customStyle="1" w:styleId="8A977AC054394BDC8B84B7C4E45F8E61">
    <w:name w:val="8A977AC054394BDC8B84B7C4E45F8E61"/>
  </w:style>
  <w:style w:type="paragraph" w:customStyle="1" w:styleId="49252FDC5EAA4FF2B784AE80D0E02F76">
    <w:name w:val="49252FDC5EAA4FF2B784AE80D0E02F76"/>
  </w:style>
  <w:style w:type="paragraph" w:customStyle="1" w:styleId="B620D5D058164AC9A8FBFBE9C03E0552">
    <w:name w:val="B620D5D058164AC9A8FBFBE9C03E0552"/>
  </w:style>
  <w:style w:type="paragraph" w:customStyle="1" w:styleId="891A44CBC2FA4250A0E2CB45FDD79AC5">
    <w:name w:val="891A44CBC2FA4250A0E2CB45FDD79AC5"/>
  </w:style>
  <w:style w:type="paragraph" w:customStyle="1" w:styleId="689D60D3C3C14C5396B9E2D06AC2A6CD">
    <w:name w:val="689D60D3C3C14C5396B9E2D06AC2A6CD"/>
  </w:style>
  <w:style w:type="paragraph" w:customStyle="1" w:styleId="B84B19FE931D420791028CF7D551719F">
    <w:name w:val="B84B19FE931D420791028CF7D551719F"/>
  </w:style>
  <w:style w:type="paragraph" w:customStyle="1" w:styleId="4563D66542F34DCE97C398746B2C8A8D">
    <w:name w:val="4563D66542F34DCE97C398746B2C8A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#6 CEDAR HILL TRACE EXT. cedar hill road CLAXTON BAY </CompanyAddress>
  <CompanyPhone>3188178</CompanyPhone>
  <CompanyFax/>
  <CompanyEmail>rennette67@gmail.com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FC174BB6-52E8-4C8E-85B9-8592517AC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</Template>
  <TotalTime>143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Rennette thomas</dc:creator>
  <cp:lastModifiedBy>user</cp:lastModifiedBy>
  <cp:revision>10</cp:revision>
  <dcterms:created xsi:type="dcterms:W3CDTF">2015-07-07T14:15:00Z</dcterms:created>
  <dcterms:modified xsi:type="dcterms:W3CDTF">2016-09-19T12:59:00Z</dcterms:modified>
</cp:coreProperties>
</file>