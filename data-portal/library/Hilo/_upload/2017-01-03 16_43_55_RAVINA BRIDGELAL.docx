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827" w:rsidRDefault="00024827" w:rsidP="00024827">
      <w:pPr>
        <w:pStyle w:val="Title"/>
      </w:pPr>
      <w:r>
        <w:t>RAVINA BRIDGELAL</w:t>
      </w:r>
    </w:p>
    <w:p w:rsidR="00024827" w:rsidRDefault="00024827" w:rsidP="00024827">
      <w:r>
        <w:t xml:space="preserve"># 17 </w:t>
      </w:r>
      <w:proofErr w:type="spellStart"/>
      <w:r>
        <w:t>Piarco</w:t>
      </w:r>
      <w:proofErr w:type="spellEnd"/>
      <w:r>
        <w:t xml:space="preserve"> Old Road Red Hill, </w:t>
      </w:r>
      <w:proofErr w:type="spellStart"/>
      <w:r>
        <w:t>D’abadie</w:t>
      </w:r>
      <w:proofErr w:type="spellEnd"/>
      <w:r>
        <w:t> | 345-7445 | ravinasalishabridgelal@hotmail.com</w:t>
      </w:r>
    </w:p>
    <w:p w:rsidR="00024827" w:rsidRDefault="00024827" w:rsidP="00024827">
      <w:pPr>
        <w:pStyle w:val="Date"/>
        <w:rPr>
          <w:b w:val="0"/>
        </w:rPr>
      </w:pPr>
      <w:r>
        <w:rPr>
          <w:b w:val="0"/>
        </w:rPr>
        <w:t>1</w:t>
      </w:r>
      <w:r>
        <w:rPr>
          <w:b w:val="0"/>
          <w:vertAlign w:val="superscript"/>
        </w:rPr>
        <w:t>st</w:t>
      </w:r>
      <w:r>
        <w:rPr>
          <w:b w:val="0"/>
        </w:rPr>
        <w:t xml:space="preserve"> January, 2017</w:t>
      </w:r>
    </w:p>
    <w:p w:rsidR="00024827" w:rsidRDefault="00024827" w:rsidP="00024827">
      <w:pPr>
        <w:pStyle w:val="Address"/>
      </w:pPr>
    </w:p>
    <w:p w:rsidR="00024827" w:rsidRDefault="00024827" w:rsidP="00024827">
      <w:pPr>
        <w:pStyle w:val="Address"/>
      </w:pPr>
      <w:r>
        <w:t>Dear Sir/Madame,</w:t>
      </w:r>
    </w:p>
    <w:p w:rsidR="00024827" w:rsidRDefault="00024827" w:rsidP="00024827">
      <w:pPr>
        <w:pStyle w:val="Salutation"/>
        <w:rPr>
          <w:b w:val="0"/>
        </w:rPr>
      </w:pPr>
      <w:r>
        <w:tab/>
      </w:r>
      <w:r>
        <w:rPr>
          <w:b w:val="0"/>
        </w:rPr>
        <w:t>I Ravina Bridgelal, would like to be considered for employment within you fine establishment</w:t>
      </w:r>
      <w:r>
        <w:t xml:space="preserve">.  </w:t>
      </w:r>
      <w:r w:rsidR="00042A39">
        <w:rPr>
          <w:b w:val="0"/>
        </w:rPr>
        <w:t>I am</w:t>
      </w:r>
      <w:r>
        <w:rPr>
          <w:b w:val="0"/>
        </w:rPr>
        <w:t xml:space="preserve"> student at UWI and therefore prefer working on the weekends and I am ready to work efficiently to add to your prestigious organization. </w:t>
      </w:r>
    </w:p>
    <w:p w:rsidR="00024827" w:rsidRDefault="00024827" w:rsidP="00024827">
      <w:r>
        <w:tab/>
        <w:t xml:space="preserve">I have excellent communication skills which I firmly believe will be an asset to your organization.  Having successfully completed the World of Work program at the Institute of Finishing Elements conducted by Mrs. Catherine Gordon, I am competent and I understand the importance of proper work ethics and establishing the organization’s vision, mission and core values. </w:t>
      </w:r>
    </w:p>
    <w:p w:rsidR="00024827" w:rsidRDefault="00024827" w:rsidP="00024827">
      <w:r>
        <w:tab/>
        <w:t>Attached to this cover letter, is a recent resume outlining the details of my educational qualifications and working experience. I am available at your convenience for any further information needed and I hope to be considered to work in your establishment. Lastly, I wish to thank you in advance.</w:t>
      </w:r>
    </w:p>
    <w:p w:rsidR="00024827" w:rsidRDefault="00024827" w:rsidP="00024827"/>
    <w:p w:rsidR="00024827" w:rsidRDefault="00024827" w:rsidP="00024827">
      <w:r>
        <w:t>Yours Respectfully,</w:t>
      </w:r>
    </w:p>
    <w:p w:rsidR="00024827" w:rsidRDefault="00024827" w:rsidP="00024827">
      <w:r>
        <w:t xml:space="preserve">Ravina. S. Bridgelal </w:t>
      </w:r>
    </w:p>
    <w:p w:rsidR="00024827" w:rsidRDefault="00024827" w:rsidP="00024827">
      <w:pPr>
        <w:pStyle w:val="Signature"/>
        <w:rPr>
          <w:b w:val="0"/>
        </w:rPr>
      </w:pPr>
    </w:p>
    <w:p w:rsidR="00024827" w:rsidRDefault="00024827" w:rsidP="00141A4C">
      <w:pPr>
        <w:pStyle w:val="Title"/>
        <w:rPr>
          <w:sz w:val="48"/>
        </w:rPr>
      </w:pPr>
    </w:p>
    <w:p w:rsidR="00024827" w:rsidRDefault="00024827" w:rsidP="00141A4C">
      <w:pPr>
        <w:pStyle w:val="Title"/>
        <w:rPr>
          <w:sz w:val="48"/>
        </w:rPr>
      </w:pPr>
    </w:p>
    <w:p w:rsidR="00024827" w:rsidRDefault="00024827" w:rsidP="00141A4C">
      <w:pPr>
        <w:pStyle w:val="Title"/>
        <w:rPr>
          <w:sz w:val="48"/>
        </w:rPr>
      </w:pPr>
    </w:p>
    <w:p w:rsidR="00024827" w:rsidRDefault="00024827" w:rsidP="00141A4C">
      <w:pPr>
        <w:pStyle w:val="Title"/>
        <w:rPr>
          <w:sz w:val="48"/>
        </w:rPr>
      </w:pPr>
    </w:p>
    <w:p w:rsidR="00024827" w:rsidRDefault="00024827" w:rsidP="00141A4C">
      <w:pPr>
        <w:pStyle w:val="Title"/>
        <w:rPr>
          <w:sz w:val="48"/>
        </w:rPr>
      </w:pPr>
    </w:p>
    <w:p w:rsidR="00024827" w:rsidRDefault="00024827" w:rsidP="00141A4C">
      <w:pPr>
        <w:pStyle w:val="Title"/>
        <w:rPr>
          <w:sz w:val="48"/>
        </w:rPr>
      </w:pPr>
    </w:p>
    <w:p w:rsidR="00816216" w:rsidRPr="00FB1B70" w:rsidRDefault="00F74736" w:rsidP="00141A4C">
      <w:pPr>
        <w:pStyle w:val="Title"/>
        <w:rPr>
          <w:sz w:val="48"/>
        </w:rPr>
      </w:pPr>
      <w:r w:rsidRPr="00FB1B70">
        <w:rPr>
          <w:sz w:val="48"/>
        </w:rPr>
        <w:lastRenderedPageBreak/>
        <w:t>RAVINA BRIDGELAL</w:t>
      </w:r>
    </w:p>
    <w:p w:rsidR="00F74736" w:rsidRDefault="00F74736" w:rsidP="00141A4C">
      <w:r w:rsidRPr="00076B41">
        <w:rPr>
          <w:sz w:val="24"/>
        </w:rPr>
        <w:t xml:space="preserve">#17 </w:t>
      </w:r>
      <w:proofErr w:type="spellStart"/>
      <w:r w:rsidRPr="00076B41">
        <w:rPr>
          <w:sz w:val="24"/>
        </w:rPr>
        <w:t>Piarco</w:t>
      </w:r>
      <w:proofErr w:type="spellEnd"/>
      <w:r w:rsidRPr="00076B41">
        <w:rPr>
          <w:sz w:val="24"/>
        </w:rPr>
        <w:t xml:space="preserve"> Old Road Red Hill </w:t>
      </w:r>
      <w:proofErr w:type="spellStart"/>
      <w:r w:rsidRPr="00076B41">
        <w:rPr>
          <w:sz w:val="24"/>
        </w:rPr>
        <w:t>D’abadie</w:t>
      </w:r>
      <w:proofErr w:type="spellEnd"/>
      <w:r w:rsidR="00141A4C" w:rsidRPr="00076B41">
        <w:rPr>
          <w:sz w:val="24"/>
        </w:rPr>
        <w:t> | </w:t>
      </w:r>
      <w:r w:rsidRPr="00076B41">
        <w:rPr>
          <w:sz w:val="24"/>
        </w:rPr>
        <w:t>345-7445</w:t>
      </w:r>
      <w:r w:rsidR="00141A4C" w:rsidRPr="00076B41">
        <w:rPr>
          <w:sz w:val="24"/>
        </w:rPr>
        <w:t> | </w:t>
      </w:r>
      <w:r w:rsidRPr="00076B41">
        <w:rPr>
          <w:sz w:val="24"/>
        </w:rPr>
        <w:t>ravinasalishabridgelal@hotmail.com</w:t>
      </w:r>
    </w:p>
    <w:p w:rsidR="006270A9" w:rsidRDefault="002E4853" w:rsidP="00141A4C">
      <w:pPr>
        <w:pStyle w:val="Heading1"/>
      </w:pPr>
      <w:sdt>
        <w:sdtPr>
          <w:alias w:val="Objective:"/>
          <w:tag w:val="Objective:"/>
          <w:id w:val="-731932020"/>
          <w:placeholder>
            <w:docPart w:val="F463050B577E48DE82669D2F0E2EAA66"/>
          </w:placeholder>
          <w:temporary/>
          <w:showingPlcHdr/>
          <w15:appearance w15:val="hidden"/>
        </w:sdtPr>
        <w:sdtEndPr/>
        <w:sdtContent>
          <w:r w:rsidR="009D5933">
            <w:t>Objective</w:t>
          </w:r>
        </w:sdtContent>
      </w:sdt>
    </w:p>
    <w:p w:rsidR="00F74736" w:rsidRDefault="00F74736">
      <w:r>
        <w:t>I am a focused, determined and co-operative individual dedicated to achieving academic and professional excellence while participating in sporting activities and other pr</w:t>
      </w:r>
      <w:r w:rsidR="00B34B97">
        <w:t>ojects. I work well in groups as well as</w:t>
      </w:r>
      <w:r>
        <w:t xml:space="preserve"> individually and I am a quick learner. I am </w:t>
      </w:r>
      <w:r w:rsidR="000B1D53">
        <w:t xml:space="preserve">a </w:t>
      </w:r>
      <w:r>
        <w:t>university student seeking part time employment in your establishment in attempt to finance myself in obtaining my degree. At the position seen fit for me, where strong analytical skills and the ability to apply creative</w:t>
      </w:r>
      <w:r w:rsidR="00886FBE">
        <w:t xml:space="preserve"> thinking is called upon</w:t>
      </w:r>
      <w:r>
        <w:t>, I am determined to do my very best</w:t>
      </w:r>
      <w:r w:rsidR="000B1D53">
        <w:t xml:space="preserve"> in growing and developing as a holistic</w:t>
      </w:r>
      <w:r>
        <w:t xml:space="preserve"> individual and most importantly</w:t>
      </w:r>
      <w:r w:rsidR="00570FBE">
        <w:t xml:space="preserve"> to</w:t>
      </w:r>
      <w:r>
        <w:t xml:space="preserve"> be a positive impact on your establishment. </w:t>
      </w:r>
    </w:p>
    <w:sdt>
      <w:sdtPr>
        <w:alias w:val="Education:"/>
        <w:tag w:val="Education:"/>
        <w:id w:val="807127995"/>
        <w:placeholder>
          <w:docPart w:val="2F8A16D5A43F4A018BBBD197F111B711"/>
        </w:placeholder>
        <w:temporary/>
        <w:showingPlcHdr/>
        <w15:appearance w15:val="hidden"/>
      </w:sdtPr>
      <w:sdtEndPr/>
      <w:sdtContent>
        <w:p w:rsidR="006270A9" w:rsidRDefault="009D5933">
          <w:pPr>
            <w:pStyle w:val="Heading1"/>
          </w:pPr>
          <w:r>
            <w:t>Education</w:t>
          </w:r>
        </w:p>
      </w:sdtContent>
    </w:sdt>
    <w:p w:rsidR="00F74736" w:rsidRDefault="00F74736" w:rsidP="00F74736">
      <w:pPr>
        <w:pStyle w:val="Heading2"/>
      </w:pPr>
      <w:r>
        <w:t>2001-2008</w:t>
      </w:r>
      <w:r>
        <w:tab/>
      </w:r>
      <w:r>
        <w:tab/>
        <w:t>El Dorado South Hindu School</w:t>
      </w:r>
      <w:r>
        <w:tab/>
      </w:r>
      <w:r>
        <w:tab/>
        <w:t>sea</w:t>
      </w:r>
    </w:p>
    <w:p w:rsidR="00B34B97" w:rsidRPr="00B34B97" w:rsidRDefault="00B34B97" w:rsidP="00B34B97"/>
    <w:p w:rsidR="00F74736" w:rsidRDefault="00FB1B70" w:rsidP="00F74736">
      <w:pPr>
        <w:pStyle w:val="Heading2"/>
      </w:pPr>
      <w:r>
        <w:t>2008-2013</w:t>
      </w:r>
      <w:r>
        <w:tab/>
      </w:r>
      <w:r>
        <w:tab/>
        <w:t>bishop an</w:t>
      </w:r>
      <w:r w:rsidR="00F74736">
        <w:t>st</w:t>
      </w:r>
      <w:r>
        <w:t>E</w:t>
      </w:r>
      <w:r w:rsidR="00F74736">
        <w:t>y high school east</w:t>
      </w:r>
      <w:r w:rsidR="00F74736">
        <w:tab/>
      </w:r>
      <w:r w:rsidR="00F74736">
        <w:tab/>
        <w:t>cxc</w:t>
      </w:r>
    </w:p>
    <w:p w:rsidR="00F74736" w:rsidRDefault="00F74736" w:rsidP="00F74736">
      <w:r>
        <w:tab/>
      </w:r>
      <w:r>
        <w:tab/>
      </w:r>
      <w:r>
        <w:tab/>
        <w:t xml:space="preserve">CXC O’ LEVEL:  </w:t>
      </w:r>
    </w:p>
    <w:p w:rsidR="00F74736" w:rsidRDefault="00F74736" w:rsidP="00F74736">
      <w:r>
        <w:tab/>
      </w:r>
      <w:r>
        <w:tab/>
      </w:r>
      <w:r>
        <w:tab/>
      </w:r>
      <w:r>
        <w:tab/>
        <w:t xml:space="preserve">Mathematics </w:t>
      </w:r>
      <w:r w:rsidR="00076B41">
        <w:t>-</w:t>
      </w:r>
      <w:r w:rsidR="00076B41">
        <w:tab/>
      </w:r>
      <w:r w:rsidR="00FB1B70">
        <w:tab/>
      </w:r>
      <w:r w:rsidR="00FB1B70">
        <w:tab/>
        <w:t>Grade 3</w:t>
      </w:r>
    </w:p>
    <w:p w:rsidR="00F74736" w:rsidRDefault="00F74736" w:rsidP="00F74736">
      <w:r>
        <w:tab/>
      </w:r>
      <w:r>
        <w:tab/>
      </w:r>
      <w:r>
        <w:tab/>
      </w:r>
      <w:r>
        <w:tab/>
        <w:t>English</w:t>
      </w:r>
      <w:r w:rsidR="00FB1B70">
        <w:t xml:space="preserve">- </w:t>
      </w:r>
      <w:r w:rsidR="00FB1B70">
        <w:tab/>
      </w:r>
      <w:r w:rsidR="00FB1B70">
        <w:tab/>
      </w:r>
      <w:r w:rsidR="00FB1B70">
        <w:tab/>
        <w:t>Grade 1</w:t>
      </w:r>
    </w:p>
    <w:p w:rsidR="00F74736" w:rsidRDefault="00F74736" w:rsidP="00F74736">
      <w:r>
        <w:tab/>
      </w:r>
      <w:r>
        <w:tab/>
      </w:r>
      <w:r>
        <w:tab/>
      </w:r>
      <w:r>
        <w:tab/>
        <w:t>Principles of Accounts</w:t>
      </w:r>
      <w:r w:rsidR="00FB1B70">
        <w:t xml:space="preserve">- </w:t>
      </w:r>
      <w:r w:rsidR="00FB1B70">
        <w:tab/>
        <w:t>Grade 1</w:t>
      </w:r>
    </w:p>
    <w:p w:rsidR="00F74736" w:rsidRDefault="00F74736" w:rsidP="00F74736">
      <w:r>
        <w:tab/>
      </w:r>
      <w:r>
        <w:tab/>
      </w:r>
      <w:r>
        <w:tab/>
      </w:r>
      <w:r>
        <w:tab/>
        <w:t>Principles of Business</w:t>
      </w:r>
      <w:r w:rsidR="00FB1B70">
        <w:t xml:space="preserve">- </w:t>
      </w:r>
      <w:r w:rsidR="00FB1B70">
        <w:tab/>
        <w:t>Grade 1</w:t>
      </w:r>
    </w:p>
    <w:p w:rsidR="00F74736" w:rsidRDefault="00F74736" w:rsidP="00F74736">
      <w:r>
        <w:tab/>
      </w:r>
      <w:r>
        <w:tab/>
      </w:r>
      <w:r>
        <w:tab/>
      </w:r>
      <w:r>
        <w:tab/>
        <w:t>Information Technology</w:t>
      </w:r>
      <w:r w:rsidR="00FB1B70">
        <w:t xml:space="preserve">- </w:t>
      </w:r>
      <w:r w:rsidR="00FB1B70">
        <w:tab/>
        <w:t>Grade 2</w:t>
      </w:r>
    </w:p>
    <w:p w:rsidR="00F74736" w:rsidRDefault="00F74736" w:rsidP="00F74736">
      <w:r>
        <w:tab/>
      </w:r>
      <w:r>
        <w:tab/>
      </w:r>
      <w:r>
        <w:tab/>
      </w:r>
      <w:r>
        <w:tab/>
        <w:t>Human Social Biology</w:t>
      </w:r>
      <w:r w:rsidR="00FB1B70">
        <w:t xml:space="preserve">- </w:t>
      </w:r>
      <w:r w:rsidR="00FB1B70">
        <w:tab/>
        <w:t>Grade 1</w:t>
      </w:r>
    </w:p>
    <w:p w:rsidR="00F74736" w:rsidRDefault="00F74736" w:rsidP="00F74736">
      <w:r>
        <w:tab/>
      </w:r>
      <w:r>
        <w:tab/>
      </w:r>
      <w:r>
        <w:tab/>
      </w:r>
      <w:r>
        <w:tab/>
        <w:t>Social Studies</w:t>
      </w:r>
      <w:r w:rsidR="00FB1B70">
        <w:t xml:space="preserve">- </w:t>
      </w:r>
      <w:r w:rsidR="00FB1B70">
        <w:tab/>
      </w:r>
      <w:r w:rsidR="00FB1B70">
        <w:tab/>
      </w:r>
      <w:r w:rsidR="00FB1B70">
        <w:tab/>
        <w:t>Grade 1</w:t>
      </w:r>
    </w:p>
    <w:p w:rsidR="00F74736" w:rsidRPr="00F74736" w:rsidRDefault="00F74736" w:rsidP="00F74736">
      <w:r>
        <w:tab/>
      </w:r>
      <w:r>
        <w:tab/>
      </w:r>
      <w:r>
        <w:tab/>
      </w:r>
      <w:r>
        <w:tab/>
      </w:r>
      <w:r w:rsidR="00FB1B70">
        <w:t>EDPM</w:t>
      </w:r>
      <w:r w:rsidR="00FB1B70">
        <w:tab/>
        <w:t>-</w:t>
      </w:r>
      <w:r w:rsidR="00FB1B70">
        <w:tab/>
      </w:r>
      <w:r w:rsidR="00FB1B70">
        <w:tab/>
      </w:r>
      <w:r w:rsidR="00FB1B70">
        <w:tab/>
        <w:t>Grade 1</w:t>
      </w:r>
      <w:r w:rsidR="00FB1B70">
        <w:tab/>
      </w:r>
      <w:r>
        <w:t xml:space="preserve"> </w:t>
      </w:r>
    </w:p>
    <w:p w:rsidR="00F74736" w:rsidRDefault="00F74736" w:rsidP="00F74736">
      <w:pPr>
        <w:pStyle w:val="Heading2"/>
      </w:pPr>
      <w:r>
        <w:t>2013-2015</w:t>
      </w:r>
      <w:r>
        <w:tab/>
      </w:r>
      <w:r>
        <w:tab/>
        <w:t> </w:t>
      </w:r>
      <w:r w:rsidR="00FB1B70">
        <w:t>BISHOP ANSTEY AND T</w:t>
      </w:r>
      <w:r w:rsidR="00886FBE">
        <w:t>R</w:t>
      </w:r>
      <w:r w:rsidR="00FB1B70">
        <w:t>INITY COLLEGE EAST SIXTH FORM</w:t>
      </w:r>
    </w:p>
    <w:p w:rsidR="00FB1B70" w:rsidRDefault="00FB1B70" w:rsidP="00FB1B70">
      <w:r>
        <w:tab/>
      </w:r>
      <w:r>
        <w:tab/>
      </w:r>
      <w:r>
        <w:tab/>
      </w:r>
      <w:r w:rsidR="00570FBE">
        <w:t xml:space="preserve"> </w:t>
      </w:r>
      <w:r>
        <w:t>CAPE A’ LEVEL:</w:t>
      </w:r>
    </w:p>
    <w:p w:rsidR="00FB1B70" w:rsidRDefault="00FB1B70" w:rsidP="00FB1B70">
      <w:r>
        <w:tab/>
      </w:r>
      <w:r>
        <w:tab/>
      </w:r>
      <w:r>
        <w:tab/>
      </w:r>
      <w:r>
        <w:tab/>
        <w:t xml:space="preserve">Caribbean Studies </w:t>
      </w:r>
      <w:r>
        <w:tab/>
      </w:r>
      <w:r>
        <w:tab/>
      </w:r>
      <w:r>
        <w:tab/>
        <w:t>Grade 1</w:t>
      </w:r>
    </w:p>
    <w:p w:rsidR="00FB1B70" w:rsidRDefault="00FB1B70" w:rsidP="00FB1B70">
      <w:r>
        <w:tab/>
      </w:r>
      <w:r>
        <w:tab/>
      </w:r>
      <w:r>
        <w:tab/>
      </w:r>
      <w:r>
        <w:tab/>
        <w:t>Communications Studies</w:t>
      </w:r>
      <w:r>
        <w:tab/>
      </w:r>
      <w:r>
        <w:tab/>
        <w:t>Grade 1</w:t>
      </w:r>
    </w:p>
    <w:p w:rsidR="00FB1B70" w:rsidRDefault="00FB1B70" w:rsidP="00FB1B70">
      <w:r>
        <w:tab/>
      </w:r>
      <w:r>
        <w:tab/>
      </w:r>
      <w:r>
        <w:tab/>
      </w:r>
      <w:r>
        <w:tab/>
        <w:t>Information Technology Unit One</w:t>
      </w:r>
      <w:r>
        <w:tab/>
        <w:t>Grade 1</w:t>
      </w:r>
    </w:p>
    <w:p w:rsidR="00FB1B70" w:rsidRDefault="00FB1B70" w:rsidP="00FB1B70">
      <w:r>
        <w:tab/>
      </w:r>
      <w:r>
        <w:tab/>
      </w:r>
      <w:r>
        <w:tab/>
      </w:r>
      <w:r>
        <w:tab/>
        <w:t xml:space="preserve">Information Technology Unit Two </w:t>
      </w:r>
      <w:r>
        <w:tab/>
        <w:t>Grade 1</w:t>
      </w:r>
    </w:p>
    <w:p w:rsidR="00FB1B70" w:rsidRDefault="00FB1B70" w:rsidP="00FB1B70">
      <w:r>
        <w:tab/>
      </w:r>
      <w:r>
        <w:tab/>
      </w:r>
      <w:r>
        <w:tab/>
      </w:r>
      <w:r>
        <w:tab/>
        <w:t>Management of Business Unit One</w:t>
      </w:r>
      <w:r>
        <w:tab/>
        <w:t>Grade 1</w:t>
      </w:r>
    </w:p>
    <w:p w:rsidR="00FB1B70" w:rsidRDefault="00FB1B70" w:rsidP="00FB1B70">
      <w:r>
        <w:tab/>
      </w:r>
      <w:r>
        <w:tab/>
      </w:r>
      <w:r>
        <w:tab/>
      </w:r>
      <w:r>
        <w:tab/>
        <w:t xml:space="preserve">Management of Business Unit Two </w:t>
      </w:r>
      <w:r>
        <w:tab/>
        <w:t>Grade 1</w:t>
      </w:r>
    </w:p>
    <w:p w:rsidR="00FB1B70" w:rsidRDefault="00FB1B70" w:rsidP="00FB1B70">
      <w:r>
        <w:lastRenderedPageBreak/>
        <w:tab/>
      </w:r>
      <w:r>
        <w:tab/>
      </w:r>
      <w:r>
        <w:tab/>
      </w:r>
      <w:r>
        <w:tab/>
        <w:t>Sociology Unit One</w:t>
      </w:r>
      <w:r>
        <w:tab/>
      </w:r>
      <w:r>
        <w:tab/>
      </w:r>
      <w:r>
        <w:tab/>
        <w:t xml:space="preserve">Grade 2 </w:t>
      </w:r>
    </w:p>
    <w:p w:rsidR="00FB1B70" w:rsidRDefault="00FB1B70" w:rsidP="00FB1B70">
      <w:r>
        <w:tab/>
      </w:r>
      <w:r>
        <w:tab/>
      </w:r>
      <w:r>
        <w:tab/>
      </w:r>
      <w:r>
        <w:tab/>
        <w:t xml:space="preserve">Sociology Unit Two </w:t>
      </w:r>
      <w:r>
        <w:tab/>
      </w:r>
      <w:r>
        <w:tab/>
      </w:r>
      <w:r>
        <w:tab/>
        <w:t>Grade 2</w:t>
      </w:r>
    </w:p>
    <w:p w:rsidR="00D5041C" w:rsidRDefault="00D5041C" w:rsidP="00FB1B70"/>
    <w:p w:rsidR="00FB1B70" w:rsidRDefault="00FB1B70" w:rsidP="00FB1B70">
      <w:pPr>
        <w:rPr>
          <w:b/>
        </w:rPr>
      </w:pPr>
      <w:r w:rsidRPr="00FB1B70">
        <w:rPr>
          <w:b/>
        </w:rPr>
        <w:t>2015- 2018</w:t>
      </w:r>
      <w:r w:rsidRPr="00FB1B70">
        <w:rPr>
          <w:b/>
        </w:rPr>
        <w:tab/>
      </w:r>
      <w:r>
        <w:rPr>
          <w:b/>
        </w:rPr>
        <w:tab/>
        <w:t>UNIVERSITY OF THE WEST INDIES ST AUGUSTINE</w:t>
      </w:r>
    </w:p>
    <w:p w:rsidR="00D5041C" w:rsidRDefault="00FB1B70" w:rsidP="00FB1B70">
      <w:r>
        <w:rPr>
          <w:b/>
        </w:rPr>
        <w:tab/>
      </w:r>
      <w:r>
        <w:rPr>
          <w:b/>
        </w:rPr>
        <w:tab/>
      </w:r>
      <w:r>
        <w:rPr>
          <w:b/>
        </w:rPr>
        <w:tab/>
      </w:r>
      <w:r w:rsidR="00D5041C">
        <w:t>CURRENTLY PERSUING A</w:t>
      </w:r>
      <w:r>
        <w:t xml:space="preserve"> BACHELORS</w:t>
      </w:r>
      <w:r w:rsidR="00D5041C">
        <w:t xml:space="preserve"> DEGREE</w:t>
      </w:r>
      <w:r>
        <w:t xml:space="preserve"> IN LAW (LLB) </w:t>
      </w:r>
    </w:p>
    <w:p w:rsidR="00FB1B70" w:rsidRPr="00D5041C" w:rsidRDefault="00D5041C" w:rsidP="00FB1B70">
      <w:r>
        <w:tab/>
      </w:r>
      <w:r>
        <w:tab/>
      </w:r>
      <w:r w:rsidR="00FB1B70" w:rsidRPr="00FB1B70">
        <w:rPr>
          <w:b/>
        </w:rPr>
        <w:tab/>
      </w:r>
      <w:r w:rsidR="00076B41">
        <w:rPr>
          <w:b/>
        </w:rPr>
        <w:tab/>
      </w:r>
      <w:r w:rsidR="00886FBE">
        <w:rPr>
          <w:b/>
        </w:rPr>
        <w:t>~</w:t>
      </w:r>
      <w:r w:rsidR="00570FBE">
        <w:t>CURRENTL</w:t>
      </w:r>
      <w:r w:rsidR="00475711" w:rsidRPr="00475711">
        <w:t>Y A</w:t>
      </w:r>
      <w:r w:rsidR="00475711">
        <w:rPr>
          <w:b/>
        </w:rPr>
        <w:t xml:space="preserve"> </w:t>
      </w:r>
      <w:r w:rsidRPr="00D5041C">
        <w:t>SECOND YEAR STUDENT</w:t>
      </w:r>
      <w:r w:rsidR="00FB1B70" w:rsidRPr="00D5041C">
        <w:tab/>
      </w:r>
      <w:r w:rsidR="00FB1B70" w:rsidRPr="00D5041C">
        <w:tab/>
      </w:r>
    </w:p>
    <w:sdt>
      <w:sdtPr>
        <w:alias w:val="Experience:"/>
        <w:tag w:val="Experience:"/>
        <w:id w:val="171684534"/>
        <w:placeholder>
          <w:docPart w:val="885902D732FD40DEA9BE8C9A29B54476"/>
        </w:placeholder>
        <w:temporary/>
        <w:showingPlcHdr/>
        <w15:appearance w15:val="hidden"/>
      </w:sdtPr>
      <w:sdtEndPr/>
      <w:sdtContent>
        <w:p w:rsidR="006270A9" w:rsidRDefault="009D5933">
          <w:pPr>
            <w:pStyle w:val="Heading1"/>
          </w:pPr>
          <w:r>
            <w:t>Experience</w:t>
          </w:r>
        </w:p>
      </w:sdtContent>
    </w:sdt>
    <w:p w:rsidR="001B29CF" w:rsidRDefault="00076B41" w:rsidP="00076B41">
      <w:pPr>
        <w:pStyle w:val="ListBullet"/>
        <w:numPr>
          <w:ilvl w:val="0"/>
          <w:numId w:val="0"/>
        </w:numPr>
        <w:ind w:left="216" w:hanging="216"/>
      </w:pPr>
      <w:r>
        <w:t>July – August</w:t>
      </w:r>
      <w:r w:rsidR="00B34B97">
        <w:t xml:space="preserve"> 2013</w:t>
      </w:r>
      <w:r w:rsidR="00B34B97">
        <w:tab/>
      </w:r>
      <w:r w:rsidR="00B34B97">
        <w:tab/>
      </w:r>
      <w:proofErr w:type="spellStart"/>
      <w:r w:rsidR="00B34B97">
        <w:t>Kall</w:t>
      </w:r>
      <w:proofErr w:type="spellEnd"/>
      <w:r w:rsidR="00B34B97">
        <w:t xml:space="preserve"> Company Limited </w:t>
      </w:r>
      <w:r w:rsidR="00B34B97">
        <w:tab/>
      </w:r>
      <w:r w:rsidR="00B34B97">
        <w:tab/>
      </w:r>
      <w:r>
        <w:tab/>
        <w:t>PIARCO</w:t>
      </w:r>
    </w:p>
    <w:p w:rsidR="00076B41" w:rsidRDefault="00076B41" w:rsidP="00076B41">
      <w:pPr>
        <w:pStyle w:val="ListBullet"/>
        <w:numPr>
          <w:ilvl w:val="0"/>
          <w:numId w:val="0"/>
        </w:numPr>
        <w:ind w:left="216" w:hanging="216"/>
      </w:pPr>
    </w:p>
    <w:p w:rsidR="00076B41" w:rsidRPr="00076B41" w:rsidRDefault="00076B41" w:rsidP="00076B41">
      <w:pPr>
        <w:pStyle w:val="ListBullet"/>
        <w:numPr>
          <w:ilvl w:val="0"/>
          <w:numId w:val="0"/>
        </w:numPr>
        <w:ind w:left="216" w:firstLine="354"/>
        <w:rPr>
          <w:b/>
        </w:rPr>
      </w:pPr>
      <w:r w:rsidRPr="00076B41">
        <w:rPr>
          <w:b/>
        </w:rPr>
        <w:t>TENDERS DEPARTMENT ASSISTANT</w:t>
      </w:r>
    </w:p>
    <w:p w:rsidR="00076B41" w:rsidRDefault="00076B41" w:rsidP="00076B41">
      <w:pPr>
        <w:pStyle w:val="ListBullet"/>
        <w:numPr>
          <w:ilvl w:val="0"/>
          <w:numId w:val="24"/>
        </w:numPr>
      </w:pPr>
      <w:r>
        <w:t>Preparing Tenders</w:t>
      </w:r>
    </w:p>
    <w:p w:rsidR="00076B41" w:rsidRDefault="00076B41" w:rsidP="00076B41">
      <w:pPr>
        <w:pStyle w:val="ListBullet"/>
        <w:numPr>
          <w:ilvl w:val="0"/>
          <w:numId w:val="24"/>
        </w:numPr>
      </w:pPr>
      <w:r>
        <w:t>Tender Copying</w:t>
      </w:r>
    </w:p>
    <w:p w:rsidR="00076B41" w:rsidRDefault="00076B41" w:rsidP="00076B41">
      <w:pPr>
        <w:pStyle w:val="ListBullet"/>
        <w:numPr>
          <w:ilvl w:val="0"/>
          <w:numId w:val="24"/>
        </w:numPr>
      </w:pPr>
      <w:r>
        <w:t>Printing and Binding Drawings</w:t>
      </w:r>
    </w:p>
    <w:p w:rsidR="00076B41" w:rsidRDefault="00076B41" w:rsidP="00076B41">
      <w:pPr>
        <w:pStyle w:val="ListBullet"/>
        <w:numPr>
          <w:ilvl w:val="0"/>
          <w:numId w:val="24"/>
        </w:numPr>
      </w:pPr>
      <w:r>
        <w:t>Filing</w:t>
      </w:r>
    </w:p>
    <w:p w:rsidR="00076B41" w:rsidRDefault="00076B41" w:rsidP="00076B41">
      <w:pPr>
        <w:pStyle w:val="ListBullet"/>
        <w:numPr>
          <w:ilvl w:val="0"/>
          <w:numId w:val="0"/>
        </w:numPr>
        <w:ind w:left="216" w:hanging="216"/>
      </w:pPr>
    </w:p>
    <w:p w:rsidR="00B34B97" w:rsidRDefault="00B34B97" w:rsidP="00076B41">
      <w:pPr>
        <w:pStyle w:val="ListBullet"/>
        <w:numPr>
          <w:ilvl w:val="0"/>
          <w:numId w:val="0"/>
        </w:numPr>
        <w:ind w:left="216" w:hanging="216"/>
      </w:pPr>
    </w:p>
    <w:p w:rsidR="00076B41" w:rsidRDefault="00076B41" w:rsidP="00076B41">
      <w:pPr>
        <w:pStyle w:val="Heading1"/>
      </w:pPr>
      <w:r>
        <w:t>References</w:t>
      </w:r>
    </w:p>
    <w:p w:rsidR="00076B41" w:rsidRDefault="00076B41" w:rsidP="00076B41">
      <w:pPr>
        <w:pStyle w:val="Heading1"/>
      </w:pPr>
    </w:p>
    <w:p w:rsidR="00B34B97" w:rsidRDefault="00B2518A" w:rsidP="00076B41">
      <w:pPr>
        <w:pStyle w:val="Heading1"/>
        <w:rPr>
          <w:b w:val="0"/>
          <w:color w:val="auto"/>
          <w:sz w:val="22"/>
          <w:szCs w:val="22"/>
        </w:rPr>
      </w:pPr>
      <w:r>
        <w:rPr>
          <w:b w:val="0"/>
          <w:color w:val="auto"/>
          <w:sz w:val="22"/>
          <w:szCs w:val="22"/>
        </w:rPr>
        <w:t>Mrs. Shin</w:t>
      </w:r>
      <w:r w:rsidR="00B34B97">
        <w:rPr>
          <w:b w:val="0"/>
          <w:color w:val="auto"/>
          <w:sz w:val="22"/>
          <w:szCs w:val="22"/>
        </w:rPr>
        <w:t xml:space="preserve">elly Swan </w:t>
      </w:r>
      <w:r w:rsidR="00B34B97">
        <w:rPr>
          <w:b w:val="0"/>
          <w:color w:val="auto"/>
          <w:sz w:val="22"/>
          <w:szCs w:val="22"/>
        </w:rPr>
        <w:tab/>
        <w:t xml:space="preserve">Head of Sixth Form </w:t>
      </w:r>
    </w:p>
    <w:p w:rsidR="00076B41" w:rsidRDefault="00B34B97" w:rsidP="00B34B97">
      <w:pPr>
        <w:pStyle w:val="Heading1"/>
        <w:ind w:left="1440" w:firstLine="720"/>
        <w:rPr>
          <w:b w:val="0"/>
          <w:color w:val="auto"/>
          <w:sz w:val="22"/>
          <w:szCs w:val="22"/>
        </w:rPr>
      </w:pPr>
      <w:r>
        <w:rPr>
          <w:b w:val="0"/>
          <w:color w:val="auto"/>
          <w:sz w:val="22"/>
          <w:szCs w:val="22"/>
        </w:rPr>
        <w:t>Bishop Anstey and Trinity College East Sixth Form</w:t>
      </w:r>
    </w:p>
    <w:p w:rsidR="00B34B97" w:rsidRDefault="00B34B97" w:rsidP="00B34B97">
      <w:pPr>
        <w:pStyle w:val="Heading1"/>
        <w:ind w:left="1440" w:firstLine="720"/>
        <w:rPr>
          <w:b w:val="0"/>
          <w:color w:val="auto"/>
          <w:sz w:val="22"/>
          <w:szCs w:val="22"/>
        </w:rPr>
      </w:pPr>
      <w:r>
        <w:rPr>
          <w:b w:val="0"/>
          <w:color w:val="auto"/>
          <w:sz w:val="22"/>
          <w:szCs w:val="22"/>
        </w:rPr>
        <w:t>#1 College Avenue Trincity</w:t>
      </w:r>
    </w:p>
    <w:p w:rsidR="00B34B97" w:rsidRDefault="00B34B97" w:rsidP="00B34B97">
      <w:pPr>
        <w:pStyle w:val="Heading1"/>
        <w:ind w:left="1440" w:firstLine="720"/>
        <w:rPr>
          <w:b w:val="0"/>
          <w:color w:val="auto"/>
          <w:sz w:val="22"/>
          <w:szCs w:val="22"/>
        </w:rPr>
      </w:pPr>
      <w:r>
        <w:rPr>
          <w:b w:val="0"/>
          <w:color w:val="auto"/>
          <w:sz w:val="22"/>
          <w:szCs w:val="22"/>
        </w:rPr>
        <w:t xml:space="preserve">640-8685 Extension 1810 </w:t>
      </w:r>
    </w:p>
    <w:p w:rsidR="0038236B" w:rsidRDefault="0038236B" w:rsidP="00076B41">
      <w:pPr>
        <w:pStyle w:val="Heading1"/>
        <w:rPr>
          <w:b w:val="0"/>
          <w:color w:val="auto"/>
          <w:sz w:val="22"/>
          <w:szCs w:val="22"/>
        </w:rPr>
      </w:pPr>
    </w:p>
    <w:p w:rsidR="00B34B97" w:rsidRDefault="0038236B" w:rsidP="00570FBE">
      <w:pPr>
        <w:pStyle w:val="Heading1"/>
        <w:ind w:left="2160" w:hanging="2160"/>
        <w:rPr>
          <w:b w:val="0"/>
          <w:color w:val="auto"/>
          <w:sz w:val="22"/>
          <w:szCs w:val="22"/>
        </w:rPr>
      </w:pPr>
      <w:r>
        <w:rPr>
          <w:b w:val="0"/>
          <w:color w:val="auto"/>
          <w:sz w:val="22"/>
          <w:szCs w:val="22"/>
        </w:rPr>
        <w:t>Ms. Crystal Cassie</w:t>
      </w:r>
      <w:r>
        <w:rPr>
          <w:b w:val="0"/>
          <w:color w:val="auto"/>
          <w:sz w:val="22"/>
          <w:szCs w:val="22"/>
        </w:rPr>
        <w:tab/>
      </w:r>
      <w:r w:rsidR="00B34B97">
        <w:rPr>
          <w:b w:val="0"/>
          <w:color w:val="auto"/>
          <w:sz w:val="22"/>
          <w:szCs w:val="22"/>
        </w:rPr>
        <w:t xml:space="preserve">Head of </w:t>
      </w:r>
      <w:r>
        <w:rPr>
          <w:b w:val="0"/>
          <w:color w:val="auto"/>
          <w:sz w:val="22"/>
          <w:szCs w:val="22"/>
        </w:rPr>
        <w:t>Management o</w:t>
      </w:r>
      <w:r w:rsidR="00570FBE">
        <w:rPr>
          <w:b w:val="0"/>
          <w:color w:val="auto"/>
          <w:sz w:val="22"/>
          <w:szCs w:val="22"/>
        </w:rPr>
        <w:t>f Business and Economics Department</w:t>
      </w:r>
      <w:r w:rsidR="00B34B97">
        <w:rPr>
          <w:b w:val="0"/>
          <w:color w:val="auto"/>
          <w:sz w:val="22"/>
          <w:szCs w:val="22"/>
        </w:rPr>
        <w:t xml:space="preserve"> </w:t>
      </w:r>
    </w:p>
    <w:p w:rsidR="0038236B" w:rsidRDefault="0038236B" w:rsidP="00B34B97">
      <w:pPr>
        <w:pStyle w:val="Heading1"/>
        <w:ind w:left="2160"/>
        <w:rPr>
          <w:b w:val="0"/>
          <w:color w:val="auto"/>
          <w:sz w:val="22"/>
          <w:szCs w:val="22"/>
        </w:rPr>
      </w:pPr>
      <w:r>
        <w:rPr>
          <w:b w:val="0"/>
          <w:color w:val="auto"/>
          <w:sz w:val="22"/>
          <w:szCs w:val="22"/>
        </w:rPr>
        <w:t>BATCE 6</w:t>
      </w:r>
      <w:r w:rsidRPr="0038236B">
        <w:rPr>
          <w:b w:val="0"/>
          <w:color w:val="auto"/>
          <w:sz w:val="22"/>
          <w:szCs w:val="22"/>
          <w:vertAlign w:val="superscript"/>
        </w:rPr>
        <w:t>th</w:t>
      </w:r>
      <w:r w:rsidR="00B34B97">
        <w:rPr>
          <w:b w:val="0"/>
          <w:color w:val="auto"/>
          <w:sz w:val="22"/>
          <w:szCs w:val="22"/>
        </w:rPr>
        <w:t xml:space="preserve"> Form</w:t>
      </w:r>
    </w:p>
    <w:p w:rsidR="00570FBE" w:rsidRDefault="00570FBE" w:rsidP="00076B41">
      <w:pPr>
        <w:pStyle w:val="Heading1"/>
        <w:rPr>
          <w:b w:val="0"/>
          <w:color w:val="auto"/>
          <w:sz w:val="22"/>
          <w:szCs w:val="22"/>
        </w:rPr>
      </w:pPr>
      <w:r>
        <w:rPr>
          <w:b w:val="0"/>
          <w:color w:val="auto"/>
          <w:sz w:val="22"/>
          <w:szCs w:val="22"/>
        </w:rPr>
        <w:tab/>
      </w:r>
      <w:r>
        <w:rPr>
          <w:b w:val="0"/>
          <w:color w:val="auto"/>
          <w:sz w:val="22"/>
          <w:szCs w:val="22"/>
        </w:rPr>
        <w:tab/>
      </w:r>
      <w:r>
        <w:rPr>
          <w:b w:val="0"/>
          <w:color w:val="auto"/>
          <w:sz w:val="22"/>
          <w:szCs w:val="22"/>
        </w:rPr>
        <w:tab/>
        <w:t>774-3912</w:t>
      </w:r>
    </w:p>
    <w:p w:rsidR="00D01A32" w:rsidRDefault="00D01A32" w:rsidP="00076B41">
      <w:pPr>
        <w:pStyle w:val="Heading1"/>
        <w:rPr>
          <w:b w:val="0"/>
          <w:color w:val="auto"/>
          <w:sz w:val="22"/>
          <w:szCs w:val="22"/>
        </w:rPr>
      </w:pPr>
    </w:p>
    <w:p w:rsidR="00D01A32" w:rsidRPr="00076B41" w:rsidRDefault="00D01A32" w:rsidP="00076B41">
      <w:pPr>
        <w:pStyle w:val="Heading1"/>
        <w:rPr>
          <w:b w:val="0"/>
          <w:color w:val="auto"/>
          <w:sz w:val="22"/>
          <w:szCs w:val="22"/>
        </w:rPr>
      </w:pPr>
      <w:bookmarkStart w:id="0" w:name="_GoBack"/>
      <w:bookmarkEnd w:id="0"/>
    </w:p>
    <w:sectPr w:rsidR="00D01A32" w:rsidRPr="00076B41"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853" w:rsidRDefault="002E4853">
      <w:pPr>
        <w:spacing w:after="0"/>
      </w:pPr>
      <w:r>
        <w:separator/>
      </w:r>
    </w:p>
  </w:endnote>
  <w:endnote w:type="continuationSeparator" w:id="0">
    <w:p w:rsidR="002E4853" w:rsidRDefault="002E48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0A9" w:rsidRDefault="009D5933">
    <w:pPr>
      <w:pStyle w:val="Footer"/>
    </w:pPr>
    <w:r>
      <w:t xml:space="preserve">Page </w:t>
    </w:r>
    <w:r>
      <w:fldChar w:fldCharType="begin"/>
    </w:r>
    <w:r>
      <w:instrText xml:space="preserve"> PAGE   \* MERGEFORMAT </w:instrText>
    </w:r>
    <w:r>
      <w:fldChar w:fldCharType="separate"/>
    </w:r>
    <w:r w:rsidR="00042A39">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853" w:rsidRDefault="002E4853">
      <w:pPr>
        <w:spacing w:after="0"/>
      </w:pPr>
      <w:r>
        <w:separator/>
      </w:r>
    </w:p>
  </w:footnote>
  <w:footnote w:type="continuationSeparator" w:id="0">
    <w:p w:rsidR="002E4853" w:rsidRDefault="002E485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3321D91"/>
    <w:multiLevelType w:val="hybridMultilevel"/>
    <w:tmpl w:val="FF365A90"/>
    <w:lvl w:ilvl="0" w:tplc="2C090001">
      <w:start w:val="1"/>
      <w:numFmt w:val="bullet"/>
      <w:lvlText w:val=""/>
      <w:lvlJc w:val="left"/>
      <w:pPr>
        <w:ind w:left="930" w:hanging="360"/>
      </w:pPr>
      <w:rPr>
        <w:rFonts w:ascii="Symbol" w:hAnsi="Symbol" w:hint="default"/>
      </w:rPr>
    </w:lvl>
    <w:lvl w:ilvl="1" w:tplc="2C090003">
      <w:start w:val="1"/>
      <w:numFmt w:val="bullet"/>
      <w:lvlText w:val="o"/>
      <w:lvlJc w:val="left"/>
      <w:pPr>
        <w:ind w:left="1650" w:hanging="360"/>
      </w:pPr>
      <w:rPr>
        <w:rFonts w:ascii="Courier New" w:hAnsi="Courier New" w:cs="Courier New" w:hint="default"/>
      </w:rPr>
    </w:lvl>
    <w:lvl w:ilvl="2" w:tplc="2C090005" w:tentative="1">
      <w:start w:val="1"/>
      <w:numFmt w:val="bullet"/>
      <w:lvlText w:val=""/>
      <w:lvlJc w:val="left"/>
      <w:pPr>
        <w:ind w:left="2370" w:hanging="360"/>
      </w:pPr>
      <w:rPr>
        <w:rFonts w:ascii="Wingdings" w:hAnsi="Wingdings" w:hint="default"/>
      </w:rPr>
    </w:lvl>
    <w:lvl w:ilvl="3" w:tplc="2C090001" w:tentative="1">
      <w:start w:val="1"/>
      <w:numFmt w:val="bullet"/>
      <w:lvlText w:val=""/>
      <w:lvlJc w:val="left"/>
      <w:pPr>
        <w:ind w:left="3090" w:hanging="360"/>
      </w:pPr>
      <w:rPr>
        <w:rFonts w:ascii="Symbol" w:hAnsi="Symbol" w:hint="default"/>
      </w:rPr>
    </w:lvl>
    <w:lvl w:ilvl="4" w:tplc="2C090003" w:tentative="1">
      <w:start w:val="1"/>
      <w:numFmt w:val="bullet"/>
      <w:lvlText w:val="o"/>
      <w:lvlJc w:val="left"/>
      <w:pPr>
        <w:ind w:left="3810" w:hanging="360"/>
      </w:pPr>
      <w:rPr>
        <w:rFonts w:ascii="Courier New" w:hAnsi="Courier New" w:cs="Courier New" w:hint="default"/>
      </w:rPr>
    </w:lvl>
    <w:lvl w:ilvl="5" w:tplc="2C090005" w:tentative="1">
      <w:start w:val="1"/>
      <w:numFmt w:val="bullet"/>
      <w:lvlText w:val=""/>
      <w:lvlJc w:val="left"/>
      <w:pPr>
        <w:ind w:left="4530" w:hanging="360"/>
      </w:pPr>
      <w:rPr>
        <w:rFonts w:ascii="Wingdings" w:hAnsi="Wingdings" w:hint="default"/>
      </w:rPr>
    </w:lvl>
    <w:lvl w:ilvl="6" w:tplc="2C090001" w:tentative="1">
      <w:start w:val="1"/>
      <w:numFmt w:val="bullet"/>
      <w:lvlText w:val=""/>
      <w:lvlJc w:val="left"/>
      <w:pPr>
        <w:ind w:left="5250" w:hanging="360"/>
      </w:pPr>
      <w:rPr>
        <w:rFonts w:ascii="Symbol" w:hAnsi="Symbol" w:hint="default"/>
      </w:rPr>
    </w:lvl>
    <w:lvl w:ilvl="7" w:tplc="2C090003" w:tentative="1">
      <w:start w:val="1"/>
      <w:numFmt w:val="bullet"/>
      <w:lvlText w:val="o"/>
      <w:lvlJc w:val="left"/>
      <w:pPr>
        <w:ind w:left="5970" w:hanging="360"/>
      </w:pPr>
      <w:rPr>
        <w:rFonts w:ascii="Courier New" w:hAnsi="Courier New" w:cs="Courier New" w:hint="default"/>
      </w:rPr>
    </w:lvl>
    <w:lvl w:ilvl="8" w:tplc="2C090005" w:tentative="1">
      <w:start w:val="1"/>
      <w:numFmt w:val="bullet"/>
      <w:lvlText w:val=""/>
      <w:lvlJc w:val="left"/>
      <w:pPr>
        <w:ind w:left="6690" w:hanging="360"/>
      </w:pPr>
      <w:rPr>
        <w:rFonts w:ascii="Wingdings" w:hAnsi="Wingdings" w:hint="default"/>
      </w:rPr>
    </w:lvl>
  </w:abstractNum>
  <w:abstractNum w:abstractNumId="14">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7"/>
  </w:num>
  <w:num w:numId="16">
    <w:abstractNumId w:val="12"/>
  </w:num>
  <w:num w:numId="17">
    <w:abstractNumId w:val="16"/>
  </w:num>
  <w:num w:numId="18">
    <w:abstractNumId w:val="10"/>
  </w:num>
  <w:num w:numId="19">
    <w:abstractNumId w:val="20"/>
  </w:num>
  <w:num w:numId="20">
    <w:abstractNumId w:val="18"/>
  </w:num>
  <w:num w:numId="21">
    <w:abstractNumId w:val="11"/>
  </w:num>
  <w:num w:numId="22">
    <w:abstractNumId w:val="15"/>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36"/>
    <w:rsid w:val="00024827"/>
    <w:rsid w:val="00042A39"/>
    <w:rsid w:val="00076B41"/>
    <w:rsid w:val="000A4F59"/>
    <w:rsid w:val="000B1D53"/>
    <w:rsid w:val="00141A4C"/>
    <w:rsid w:val="001B29CF"/>
    <w:rsid w:val="0028220F"/>
    <w:rsid w:val="002E4853"/>
    <w:rsid w:val="00356C14"/>
    <w:rsid w:val="0038236B"/>
    <w:rsid w:val="00475711"/>
    <w:rsid w:val="004D37FF"/>
    <w:rsid w:val="00570FBE"/>
    <w:rsid w:val="005D3996"/>
    <w:rsid w:val="00617B26"/>
    <w:rsid w:val="006270A9"/>
    <w:rsid w:val="00657534"/>
    <w:rsid w:val="00675956"/>
    <w:rsid w:val="00681034"/>
    <w:rsid w:val="00816216"/>
    <w:rsid w:val="0087734B"/>
    <w:rsid w:val="00886FBE"/>
    <w:rsid w:val="00945D49"/>
    <w:rsid w:val="009D5933"/>
    <w:rsid w:val="00A6066B"/>
    <w:rsid w:val="00B2518A"/>
    <w:rsid w:val="00B34B97"/>
    <w:rsid w:val="00BD768D"/>
    <w:rsid w:val="00C61F8E"/>
    <w:rsid w:val="00D01A32"/>
    <w:rsid w:val="00D5041C"/>
    <w:rsid w:val="00E83E4B"/>
    <w:rsid w:val="00F74736"/>
    <w:rsid w:val="00FB1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30FCB5-9EC0-4487-8286-27C2CB1B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2"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Signature">
    <w:name w:val="Signature"/>
    <w:basedOn w:val="Normal"/>
    <w:next w:val="Normal"/>
    <w:link w:val="SignatureChar"/>
    <w:uiPriority w:val="6"/>
    <w:semiHidden/>
    <w:unhideWhenUsed/>
    <w:qFormat/>
    <w:rsid w:val="00024827"/>
    <w:pPr>
      <w:spacing w:before="1080" w:after="280"/>
      <w:contextualSpacing/>
    </w:pPr>
    <w:rPr>
      <w:rFonts w:eastAsiaTheme="minorHAnsi"/>
      <w:b/>
      <w:bCs/>
      <w:color w:val="0D0D0D" w:themeColor="text1" w:themeTint="F2"/>
      <w:lang w:eastAsia="en-US"/>
    </w:rPr>
  </w:style>
  <w:style w:type="character" w:customStyle="1" w:styleId="SignatureChar">
    <w:name w:val="Signature Char"/>
    <w:basedOn w:val="DefaultParagraphFont"/>
    <w:link w:val="Signature"/>
    <w:uiPriority w:val="6"/>
    <w:semiHidden/>
    <w:rsid w:val="00024827"/>
    <w:rPr>
      <w:rFonts w:eastAsiaTheme="minorHAnsi"/>
      <w:b/>
      <w:bCs/>
      <w:color w:val="0D0D0D" w:themeColor="text1" w:themeTint="F2"/>
      <w:lang w:eastAsia="en-US"/>
    </w:rPr>
  </w:style>
  <w:style w:type="paragraph" w:styleId="Salutation">
    <w:name w:val="Salutation"/>
    <w:basedOn w:val="Normal"/>
    <w:next w:val="Normal"/>
    <w:link w:val="SalutationChar"/>
    <w:uiPriority w:val="4"/>
    <w:semiHidden/>
    <w:unhideWhenUsed/>
    <w:qFormat/>
    <w:rsid w:val="00024827"/>
    <w:pPr>
      <w:spacing w:before="800" w:after="180"/>
    </w:pPr>
    <w:rPr>
      <w:rFonts w:eastAsiaTheme="minorHAnsi"/>
      <w:b/>
      <w:bCs/>
      <w:color w:val="0D0D0D" w:themeColor="text1" w:themeTint="F2"/>
      <w:lang w:eastAsia="en-US"/>
    </w:rPr>
  </w:style>
  <w:style w:type="character" w:customStyle="1" w:styleId="SalutationChar">
    <w:name w:val="Salutation Char"/>
    <w:basedOn w:val="DefaultParagraphFont"/>
    <w:link w:val="Salutation"/>
    <w:uiPriority w:val="4"/>
    <w:semiHidden/>
    <w:rsid w:val="00024827"/>
    <w:rPr>
      <w:rFonts w:eastAsiaTheme="minorHAnsi"/>
      <w:b/>
      <w:bCs/>
      <w:color w:val="0D0D0D" w:themeColor="text1" w:themeTint="F2"/>
      <w:lang w:eastAsia="en-US"/>
    </w:rPr>
  </w:style>
  <w:style w:type="paragraph" w:customStyle="1" w:styleId="Address">
    <w:name w:val="Address"/>
    <w:basedOn w:val="Normal"/>
    <w:next w:val="Salutation"/>
    <w:uiPriority w:val="3"/>
    <w:qFormat/>
    <w:rsid w:val="00024827"/>
    <w:pPr>
      <w:spacing w:after="280" w:line="336" w:lineRule="auto"/>
      <w:contextualSpacing/>
    </w:pPr>
    <w:rPr>
      <w:rFonts w:eastAsiaTheme="minorHAnsi"/>
      <w:lang w:eastAsia="en-US"/>
    </w:rPr>
  </w:style>
  <w:style w:type="paragraph" w:styleId="Date">
    <w:name w:val="Date"/>
    <w:basedOn w:val="Normal"/>
    <w:next w:val="Address"/>
    <w:link w:val="DateChar"/>
    <w:uiPriority w:val="2"/>
    <w:semiHidden/>
    <w:unhideWhenUsed/>
    <w:qFormat/>
    <w:rsid w:val="00024827"/>
    <w:pPr>
      <w:spacing w:before="720" w:after="280"/>
      <w:contextualSpacing/>
    </w:pPr>
    <w:rPr>
      <w:rFonts w:eastAsiaTheme="minorHAnsi"/>
      <w:b/>
      <w:bCs/>
      <w:color w:val="0D0D0D" w:themeColor="text1" w:themeTint="F2"/>
      <w:lang w:eastAsia="en-US"/>
    </w:rPr>
  </w:style>
  <w:style w:type="character" w:customStyle="1" w:styleId="DateChar">
    <w:name w:val="Date Char"/>
    <w:basedOn w:val="DefaultParagraphFont"/>
    <w:link w:val="Date"/>
    <w:uiPriority w:val="2"/>
    <w:semiHidden/>
    <w:rsid w:val="00024827"/>
    <w:rPr>
      <w:rFonts w:eastAsiaTheme="minorHAnsi"/>
      <w:b/>
      <w:bCs/>
      <w:color w:val="0D0D0D" w:themeColor="text1" w:themeTint="F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69423">
      <w:bodyDiv w:val="1"/>
      <w:marLeft w:val="0"/>
      <w:marRight w:val="0"/>
      <w:marTop w:val="0"/>
      <w:marBottom w:val="0"/>
      <w:divBdr>
        <w:top w:val="none" w:sz="0" w:space="0" w:color="auto"/>
        <w:left w:val="none" w:sz="0" w:space="0" w:color="auto"/>
        <w:bottom w:val="none" w:sz="0" w:space="0" w:color="auto"/>
        <w:right w:val="none" w:sz="0" w:space="0" w:color="auto"/>
      </w:divBdr>
    </w:div>
    <w:div w:id="170270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63050B577E48DE82669D2F0E2EAA66"/>
        <w:category>
          <w:name w:val="General"/>
          <w:gallery w:val="placeholder"/>
        </w:category>
        <w:types>
          <w:type w:val="bbPlcHdr"/>
        </w:types>
        <w:behaviors>
          <w:behavior w:val="content"/>
        </w:behaviors>
        <w:guid w:val="{478D3D40-6C97-452B-A2A9-3AD237222B6B}"/>
      </w:docPartPr>
      <w:docPartBody>
        <w:p w:rsidR="00F83C8E" w:rsidRDefault="00C761AD">
          <w:pPr>
            <w:pStyle w:val="F463050B577E48DE82669D2F0E2EAA66"/>
          </w:pPr>
          <w:r>
            <w:t>Objective</w:t>
          </w:r>
        </w:p>
      </w:docPartBody>
    </w:docPart>
    <w:docPart>
      <w:docPartPr>
        <w:name w:val="2F8A16D5A43F4A018BBBD197F111B711"/>
        <w:category>
          <w:name w:val="General"/>
          <w:gallery w:val="placeholder"/>
        </w:category>
        <w:types>
          <w:type w:val="bbPlcHdr"/>
        </w:types>
        <w:behaviors>
          <w:behavior w:val="content"/>
        </w:behaviors>
        <w:guid w:val="{6EA0943B-5261-4704-9C58-3D4681DBCAAF}"/>
      </w:docPartPr>
      <w:docPartBody>
        <w:p w:rsidR="00F83C8E" w:rsidRDefault="00C761AD">
          <w:pPr>
            <w:pStyle w:val="2F8A16D5A43F4A018BBBD197F111B711"/>
          </w:pPr>
          <w:r>
            <w:t>Education</w:t>
          </w:r>
        </w:p>
      </w:docPartBody>
    </w:docPart>
    <w:docPart>
      <w:docPartPr>
        <w:name w:val="885902D732FD40DEA9BE8C9A29B54476"/>
        <w:category>
          <w:name w:val="General"/>
          <w:gallery w:val="placeholder"/>
        </w:category>
        <w:types>
          <w:type w:val="bbPlcHdr"/>
        </w:types>
        <w:behaviors>
          <w:behavior w:val="content"/>
        </w:behaviors>
        <w:guid w:val="{1FA74689-0317-45E4-8880-66072827AAF1}"/>
      </w:docPartPr>
      <w:docPartBody>
        <w:p w:rsidR="00F83C8E" w:rsidRDefault="00C761AD">
          <w:pPr>
            <w:pStyle w:val="885902D732FD40DEA9BE8C9A29B54476"/>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1AD"/>
    <w:rsid w:val="000F74B8"/>
    <w:rsid w:val="00197914"/>
    <w:rsid w:val="002E5E16"/>
    <w:rsid w:val="00960CDD"/>
    <w:rsid w:val="00B559CD"/>
    <w:rsid w:val="00C761AD"/>
    <w:rsid w:val="00F83C8E"/>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5ACE6182FA44C6AEF226ED957F5268">
    <w:name w:val="EA5ACE6182FA44C6AEF226ED957F5268"/>
  </w:style>
  <w:style w:type="paragraph" w:customStyle="1" w:styleId="00096423E0EC4A9CB71F7F098A4521CA">
    <w:name w:val="00096423E0EC4A9CB71F7F098A4521CA"/>
  </w:style>
  <w:style w:type="paragraph" w:customStyle="1" w:styleId="18412C2BBF644283A4BD0923360FA003">
    <w:name w:val="18412C2BBF644283A4BD0923360FA003"/>
  </w:style>
  <w:style w:type="paragraph" w:customStyle="1" w:styleId="6E187FC556EE48F286B185F3A2EB8248">
    <w:name w:val="6E187FC556EE48F286B185F3A2EB8248"/>
  </w:style>
  <w:style w:type="paragraph" w:customStyle="1" w:styleId="F463050B577E48DE82669D2F0E2EAA66">
    <w:name w:val="F463050B577E48DE82669D2F0E2EAA66"/>
  </w:style>
  <w:style w:type="paragraph" w:customStyle="1" w:styleId="D2136F2BA93B43D6A4C4FD8E85937221">
    <w:name w:val="D2136F2BA93B43D6A4C4FD8E85937221"/>
  </w:style>
  <w:style w:type="paragraph" w:customStyle="1" w:styleId="2F8A16D5A43F4A018BBBD197F111B711">
    <w:name w:val="2F8A16D5A43F4A018BBBD197F111B711"/>
  </w:style>
  <w:style w:type="paragraph" w:customStyle="1" w:styleId="CE97AF0302AA43B1A1AB165F6FC5F4C1">
    <w:name w:val="CE97AF0302AA43B1A1AB165F6FC5F4C1"/>
  </w:style>
  <w:style w:type="paragraph" w:customStyle="1" w:styleId="7730721D7357467C8B1EBF1960EF8259">
    <w:name w:val="7730721D7357467C8B1EBF1960EF8259"/>
  </w:style>
  <w:style w:type="paragraph" w:customStyle="1" w:styleId="8AB5F6E54F6A40B6A0E809D707891E6E">
    <w:name w:val="8AB5F6E54F6A40B6A0E809D707891E6E"/>
  </w:style>
  <w:style w:type="paragraph" w:customStyle="1" w:styleId="E5FBC8732D87452E80D41FF6312A3ACF">
    <w:name w:val="E5FBC8732D87452E80D41FF6312A3ACF"/>
  </w:style>
  <w:style w:type="paragraph" w:customStyle="1" w:styleId="3C81778152A942C79D120325289E1EC4">
    <w:name w:val="3C81778152A942C79D120325289E1EC4"/>
  </w:style>
  <w:style w:type="paragraph" w:customStyle="1" w:styleId="A3C84DF4300546B4B692F284B927D802">
    <w:name w:val="A3C84DF4300546B4B692F284B927D802"/>
  </w:style>
  <w:style w:type="paragraph" w:customStyle="1" w:styleId="AFF788BC221E45DE8EA674879DC5A6B1">
    <w:name w:val="AFF788BC221E45DE8EA674879DC5A6B1"/>
  </w:style>
  <w:style w:type="paragraph" w:customStyle="1" w:styleId="B250CC63BB3D41BA8549D00FE3887968">
    <w:name w:val="B250CC63BB3D41BA8549D00FE3887968"/>
  </w:style>
  <w:style w:type="paragraph" w:customStyle="1" w:styleId="EF0D4348C1FA4C94A4AB9CC174BA0F77">
    <w:name w:val="EF0D4348C1FA4C94A4AB9CC174BA0F77"/>
  </w:style>
  <w:style w:type="paragraph" w:customStyle="1" w:styleId="62C06BBF42D5405DA8E65CAD82A9AAAC">
    <w:name w:val="62C06BBF42D5405DA8E65CAD82A9AAAC"/>
  </w:style>
  <w:style w:type="paragraph" w:customStyle="1" w:styleId="79875ACDCFF643B6B00ED2734CA737EB">
    <w:name w:val="79875ACDCFF643B6B00ED2734CA737EB"/>
  </w:style>
  <w:style w:type="paragraph" w:customStyle="1" w:styleId="3DF7B2580BC84EC3ABC2DA3A61C3ED5A">
    <w:name w:val="3DF7B2580BC84EC3ABC2DA3A61C3ED5A"/>
  </w:style>
  <w:style w:type="paragraph" w:customStyle="1" w:styleId="92DFC4F66B654D519243AD33ED5C3CC2">
    <w:name w:val="92DFC4F66B654D519243AD33ED5C3CC2"/>
  </w:style>
  <w:style w:type="paragraph" w:customStyle="1" w:styleId="7BAD12DBAFF348B397DDBFB39459134A">
    <w:name w:val="7BAD12DBAFF348B397DDBFB39459134A"/>
  </w:style>
  <w:style w:type="paragraph" w:customStyle="1" w:styleId="6315BD4A2D4141ACBE3C3835D130C294">
    <w:name w:val="6315BD4A2D4141ACBE3C3835D130C294"/>
  </w:style>
  <w:style w:type="paragraph" w:customStyle="1" w:styleId="1F924FC178A14A39AFC611942E3ED330">
    <w:name w:val="1F924FC178A14A39AFC611942E3ED330"/>
  </w:style>
  <w:style w:type="paragraph" w:customStyle="1" w:styleId="0CE30E6278084B3AA7AED014A7C86004">
    <w:name w:val="0CE30E6278084B3AA7AED014A7C86004"/>
  </w:style>
  <w:style w:type="paragraph" w:customStyle="1" w:styleId="885902D732FD40DEA9BE8C9A29B54476">
    <w:name w:val="885902D732FD40DEA9BE8C9A29B54476"/>
  </w:style>
  <w:style w:type="paragraph" w:customStyle="1" w:styleId="EC4ABFE019F544AC8D68F6CB1C811A18">
    <w:name w:val="EC4ABFE019F544AC8D68F6CB1C811A18"/>
  </w:style>
  <w:style w:type="paragraph" w:customStyle="1" w:styleId="4AEDDD2F0C3048E390A1EA267D5DC1F8">
    <w:name w:val="4AEDDD2F0C3048E390A1EA267D5DC1F8"/>
  </w:style>
  <w:style w:type="paragraph" w:customStyle="1" w:styleId="9D8BEF55410043EF88D9777430B69618">
    <w:name w:val="9D8BEF55410043EF88D9777430B69618"/>
  </w:style>
  <w:style w:type="paragraph" w:customStyle="1" w:styleId="073BC9FA976644BB89DE03E82B473EAD">
    <w:name w:val="073BC9FA976644BB89DE03E82B473EAD"/>
  </w:style>
  <w:style w:type="paragraph" w:customStyle="1" w:styleId="30E28A56918B46B58A2F88B2D60B27E0">
    <w:name w:val="30E28A56918B46B58A2F88B2D60B27E0"/>
  </w:style>
  <w:style w:type="paragraph" w:customStyle="1" w:styleId="0BA38F82E45349028F6709C4981B3B5E">
    <w:name w:val="0BA38F82E45349028F6709C4981B3B5E"/>
  </w:style>
  <w:style w:type="paragraph" w:customStyle="1" w:styleId="1ADCC20D732E4317B5D041EF56D2EEDA">
    <w:name w:val="1ADCC20D732E4317B5D041EF56D2EEDA"/>
  </w:style>
  <w:style w:type="paragraph" w:customStyle="1" w:styleId="C2E8ECED588B43E68C17DD98C15200A0">
    <w:name w:val="C2E8ECED588B43E68C17DD98C15200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89456-02AE-4E2B-874A-09CE56BC6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120</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keywords/>
  <cp:lastModifiedBy>user1</cp:lastModifiedBy>
  <cp:revision>11</cp:revision>
  <dcterms:created xsi:type="dcterms:W3CDTF">2017-01-02T19:40:00Z</dcterms:created>
  <dcterms:modified xsi:type="dcterms:W3CDTF">2017-01-03T22:42:00Z</dcterms:modified>
  <cp:version/>
</cp:coreProperties>
</file>