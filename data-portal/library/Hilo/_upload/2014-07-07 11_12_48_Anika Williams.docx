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42" w:rsidRPr="008B5368" w:rsidRDefault="008B5368" w:rsidP="008B5368">
      <w:pPr>
        <w:jc w:val="center"/>
        <w:rPr>
          <w:rFonts w:ascii="Times New Roman" w:hAnsi="Times New Roman" w:cs="Times New Roman"/>
          <w:sz w:val="32"/>
          <w:szCs w:val="32"/>
        </w:rPr>
      </w:pPr>
      <w:r w:rsidRPr="008B5368">
        <w:rPr>
          <w:rFonts w:ascii="Times New Roman" w:hAnsi="Times New Roman" w:cs="Times New Roman"/>
          <w:sz w:val="32"/>
          <w:szCs w:val="32"/>
        </w:rPr>
        <w:t>Anika Williams</w:t>
      </w:r>
    </w:p>
    <w:p w:rsidR="008B5368" w:rsidRDefault="008B5368" w:rsidP="008B53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B536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Rig Road, Cedar Hill, Claxton Bay</w:t>
      </w:r>
    </w:p>
    <w:p w:rsidR="008B5368" w:rsidRDefault="008B5368" w:rsidP="008B53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942145">
          <w:rPr>
            <w:rStyle w:val="Hyperlink"/>
            <w:rFonts w:ascii="Times New Roman" w:hAnsi="Times New Roman" w:cs="Times New Roman"/>
            <w:sz w:val="24"/>
            <w:szCs w:val="24"/>
          </w:rPr>
          <w:t>anikajordan626@hotmail.com</w:t>
        </w:r>
      </w:hyperlink>
    </w:p>
    <w:p w:rsidR="008B5368" w:rsidRDefault="008B5368" w:rsidP="008B53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#: 3586492 or 2928428</w:t>
      </w:r>
      <w:r w:rsidR="00846C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B5368" w:rsidRDefault="008B5368" w:rsidP="008B5368">
      <w:pPr>
        <w:rPr>
          <w:rFonts w:ascii="Times New Roman" w:hAnsi="Times New Roman" w:cs="Times New Roman"/>
          <w:sz w:val="24"/>
          <w:szCs w:val="24"/>
        </w:rPr>
      </w:pPr>
    </w:p>
    <w:p w:rsidR="00846C33" w:rsidRDefault="00846C33" w:rsidP="008B5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 To obtain a position which allows me to utilize my strong organizational skills, my educational background and my ability to work well with people.</w:t>
      </w:r>
    </w:p>
    <w:p w:rsidR="00846C33" w:rsidRDefault="00846C33" w:rsidP="008B5368">
      <w:pPr>
        <w:rPr>
          <w:rFonts w:ascii="Times New Roman" w:hAnsi="Times New Roman" w:cs="Times New Roman"/>
          <w:sz w:val="24"/>
          <w:szCs w:val="24"/>
        </w:rPr>
      </w:pPr>
    </w:p>
    <w:p w:rsidR="00846C33" w:rsidRDefault="00846C33" w:rsidP="008B5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EXPERIENCE:</w:t>
      </w:r>
    </w:p>
    <w:p w:rsidR="00846C33" w:rsidRDefault="00C23570" w:rsidP="00C23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3570">
        <w:rPr>
          <w:rFonts w:ascii="Times New Roman" w:hAnsi="Times New Roman" w:cs="Times New Roman"/>
          <w:sz w:val="24"/>
          <w:szCs w:val="24"/>
        </w:rPr>
        <w:t>Cara Suites Hotel { May 2013- July 2013}</w:t>
      </w:r>
    </w:p>
    <w:p w:rsidR="00C23570" w:rsidRDefault="00C23570" w:rsidP="00C23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JTA Supermarkets {November 2012- May 2013}</w:t>
      </w:r>
    </w:p>
    <w:p w:rsidR="00C23570" w:rsidRDefault="00C23570" w:rsidP="00C23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</w:t>
      </w:r>
    </w:p>
    <w:p w:rsidR="00C23570" w:rsidRDefault="00C23570" w:rsidP="00C23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570">
        <w:rPr>
          <w:rFonts w:ascii="Times New Roman" w:hAnsi="Times New Roman" w:cs="Times New Roman"/>
          <w:sz w:val="24"/>
          <w:szCs w:val="24"/>
        </w:rPr>
        <w:t>Academic College for Excellence {September 2012- June 2013}</w:t>
      </w:r>
    </w:p>
    <w:p w:rsidR="00C23570" w:rsidRDefault="00C23570" w:rsidP="00C23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 Claxton Bay Secondary School { September 2009- June 2012}</w:t>
      </w:r>
    </w:p>
    <w:p w:rsidR="00C23570" w:rsidRDefault="00C23570" w:rsidP="00C23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Waterloo High School {September 2007- June 2009}</w:t>
      </w:r>
    </w:p>
    <w:p w:rsidR="00C23570" w:rsidRDefault="00C23570" w:rsidP="00C23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QUALIFICATIONS:</w:t>
      </w:r>
    </w:p>
    <w:p w:rsidR="00C23570" w:rsidRDefault="00C23570" w:rsidP="00C23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A’</w:t>
      </w:r>
      <w:r w:rsidR="00E8346D">
        <w:rPr>
          <w:rFonts w:ascii="Times New Roman" w:hAnsi="Times New Roman" w:cs="Times New Roman"/>
          <w:sz w:val="24"/>
          <w:szCs w:val="24"/>
        </w:rPr>
        <w:t>Levels</w:t>
      </w:r>
      <w:proofErr w:type="spellEnd"/>
    </w:p>
    <w:p w:rsidR="00C23570" w:rsidRDefault="00C23570" w:rsidP="00C23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Studies- Grade 2</w:t>
      </w:r>
    </w:p>
    <w:p w:rsidR="00C23570" w:rsidRDefault="00C23570" w:rsidP="00C23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Sociology- Grade 3</w:t>
      </w:r>
    </w:p>
    <w:p w:rsidR="00C23570" w:rsidRPr="00C23570" w:rsidRDefault="00C23570" w:rsidP="00C23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Business- Grade 5</w:t>
      </w:r>
    </w:p>
    <w:p w:rsidR="00C23570" w:rsidRDefault="00E8346D" w:rsidP="00E8346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O’Levels</w:t>
      </w:r>
      <w:proofErr w:type="spellEnd"/>
    </w:p>
    <w:p w:rsidR="00E8346D" w:rsidRDefault="00E8346D" w:rsidP="00E83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English- Grade 1</w:t>
      </w:r>
    </w:p>
    <w:p w:rsidR="00E8346D" w:rsidRDefault="00E8346D" w:rsidP="00E83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Business- Grade 1</w:t>
      </w:r>
    </w:p>
    <w:p w:rsidR="00E8346D" w:rsidRDefault="00E8346D" w:rsidP="00E83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Studies- Grade 1</w:t>
      </w:r>
    </w:p>
    <w:p w:rsidR="00E8346D" w:rsidRDefault="00E8346D" w:rsidP="00E83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Science- Grade 2</w:t>
      </w:r>
    </w:p>
    <w:p w:rsidR="00E8346D" w:rsidRDefault="00E8346D" w:rsidP="00E83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Spanish- Grade 3</w:t>
      </w:r>
    </w:p>
    <w:p w:rsidR="00B32AD3" w:rsidRDefault="00B32AD3" w:rsidP="00B32AD3">
      <w:pPr>
        <w:rPr>
          <w:rFonts w:ascii="Times New Roman" w:hAnsi="Times New Roman" w:cs="Times New Roman"/>
          <w:sz w:val="24"/>
          <w:szCs w:val="24"/>
        </w:rPr>
      </w:pPr>
    </w:p>
    <w:p w:rsidR="00B32AD3" w:rsidRPr="00B32AD3" w:rsidRDefault="00B32AD3" w:rsidP="00B32A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8346D" w:rsidRDefault="00E8346D" w:rsidP="00E83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 ACHIEVEMENTS:</w:t>
      </w:r>
    </w:p>
    <w:p w:rsidR="00E8346D" w:rsidRDefault="00E8346D" w:rsidP="00E83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Graduating Class of Union Claxton Bay Secondary School 2012 Valedictorian</w:t>
      </w:r>
    </w:p>
    <w:p w:rsidR="00E8346D" w:rsidRDefault="00E8346D" w:rsidP="00E83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Representative of Union Claxton Bay Secondary School </w:t>
      </w:r>
      <w:r w:rsidR="00A66558">
        <w:rPr>
          <w:rFonts w:ascii="Times New Roman" w:hAnsi="Times New Roman" w:cs="Times New Roman"/>
          <w:sz w:val="24"/>
          <w:szCs w:val="24"/>
        </w:rPr>
        <w:t>in the 9</w:t>
      </w:r>
      <w:r w:rsidR="00A66558" w:rsidRPr="00A6655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66558">
        <w:rPr>
          <w:rFonts w:ascii="Times New Roman" w:hAnsi="Times New Roman" w:cs="Times New Roman"/>
          <w:sz w:val="24"/>
          <w:szCs w:val="24"/>
        </w:rPr>
        <w:t xml:space="preserve"> Annual Youth Parliament Debate</w:t>
      </w:r>
    </w:p>
    <w:p w:rsidR="00A66558" w:rsidRPr="00A66558" w:rsidRDefault="00A66558" w:rsidP="00A6655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46C33" w:rsidRPr="00846C33" w:rsidRDefault="00846C33" w:rsidP="00846C33">
      <w:pPr>
        <w:rPr>
          <w:rFonts w:ascii="Times New Roman" w:hAnsi="Times New Roman" w:cs="Times New Roman"/>
          <w:sz w:val="24"/>
          <w:szCs w:val="24"/>
        </w:rPr>
      </w:pPr>
    </w:p>
    <w:sectPr w:rsidR="00846C33" w:rsidRPr="0084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A6F"/>
    <w:multiLevelType w:val="hybridMultilevel"/>
    <w:tmpl w:val="2104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92ACF"/>
    <w:multiLevelType w:val="hybridMultilevel"/>
    <w:tmpl w:val="1078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87E8D"/>
    <w:multiLevelType w:val="hybridMultilevel"/>
    <w:tmpl w:val="E0E2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E049F"/>
    <w:multiLevelType w:val="hybridMultilevel"/>
    <w:tmpl w:val="E976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41AA5"/>
    <w:multiLevelType w:val="hybridMultilevel"/>
    <w:tmpl w:val="B4B8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68"/>
    <w:rsid w:val="00186BA9"/>
    <w:rsid w:val="00750A42"/>
    <w:rsid w:val="00846C33"/>
    <w:rsid w:val="008B5368"/>
    <w:rsid w:val="00A66558"/>
    <w:rsid w:val="00B32AD3"/>
    <w:rsid w:val="00C23570"/>
    <w:rsid w:val="00E8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3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6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3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kajordan626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09F2680E-5CCB-431A-9418-069AA41629B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73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Redo</cp:lastModifiedBy>
  <cp:revision>5</cp:revision>
  <dcterms:created xsi:type="dcterms:W3CDTF">2014-05-26T13:40:00Z</dcterms:created>
  <dcterms:modified xsi:type="dcterms:W3CDTF">2014-06-24T14:43:00Z</dcterms:modified>
</cp:coreProperties>
</file>