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5AEC" w:rsidRPr="009D5AEC" w:rsidRDefault="00533905" w:rsidP="002A3B6B">
      <w:pPr>
        <w:jc w:val="center"/>
        <w:rPr>
          <w:rFonts w:ascii="Algerian" w:hAnsi="Algerian" w:cs="Times New Roman"/>
          <w:b/>
          <w:i/>
          <w:sz w:val="24"/>
          <w:szCs w:val="24"/>
          <w:u w:val="single"/>
        </w:rPr>
      </w:pPr>
      <w:r w:rsidRPr="009D5AEC">
        <w:rPr>
          <w:rFonts w:ascii="Algerian" w:hAnsi="Algerian" w:cs="Times New Roman"/>
          <w:b/>
          <w:i/>
          <w:sz w:val="36"/>
          <w:szCs w:val="36"/>
          <w:u w:val="single"/>
        </w:rPr>
        <w:t>DEIDRE HALL</w:t>
      </w:r>
    </w:p>
    <w:p w:rsidR="009D5AEC" w:rsidRPr="009D5AEC" w:rsidRDefault="009D5AEC" w:rsidP="002A3B6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D5AEC">
        <w:rPr>
          <w:rFonts w:ascii="Times New Roman" w:hAnsi="Times New Roman" w:cs="Times New Roman"/>
          <w:b/>
          <w:sz w:val="24"/>
          <w:szCs w:val="24"/>
        </w:rPr>
        <w:t xml:space="preserve">#13 B </w:t>
      </w:r>
      <w:proofErr w:type="spellStart"/>
      <w:r w:rsidRPr="009D5AEC">
        <w:rPr>
          <w:rFonts w:ascii="Times New Roman" w:hAnsi="Times New Roman" w:cs="Times New Roman"/>
          <w:b/>
          <w:sz w:val="24"/>
          <w:szCs w:val="24"/>
        </w:rPr>
        <w:t>Lastique</w:t>
      </w:r>
      <w:proofErr w:type="spellEnd"/>
      <w:r w:rsidRPr="009D5AEC">
        <w:rPr>
          <w:rFonts w:ascii="Times New Roman" w:hAnsi="Times New Roman" w:cs="Times New Roman"/>
          <w:b/>
          <w:sz w:val="24"/>
          <w:szCs w:val="24"/>
        </w:rPr>
        <w:t xml:space="preserve"> Street, Belmont Port of Spain</w:t>
      </w:r>
    </w:p>
    <w:p w:rsidR="009D5AEC" w:rsidRPr="009D5AEC" w:rsidRDefault="009D5AEC" w:rsidP="002A3B6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D5AEC">
        <w:rPr>
          <w:rFonts w:ascii="Times New Roman" w:hAnsi="Times New Roman" w:cs="Times New Roman"/>
          <w:b/>
          <w:sz w:val="24"/>
          <w:szCs w:val="24"/>
        </w:rPr>
        <w:t>Telephone: 625-8939/744-0822</w:t>
      </w:r>
      <w:r w:rsidR="001C3536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9D5AEC" w:rsidRDefault="009D5AEC" w:rsidP="002A3B6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D5AEC">
        <w:rPr>
          <w:rFonts w:ascii="Times New Roman" w:hAnsi="Times New Roman" w:cs="Times New Roman"/>
          <w:b/>
          <w:sz w:val="24"/>
          <w:szCs w:val="24"/>
        </w:rPr>
        <w:t xml:space="preserve">Email: </w:t>
      </w:r>
      <w:hyperlink r:id="rId8" w:history="1">
        <w:r w:rsidRPr="00EB4650">
          <w:rPr>
            <w:rStyle w:val="Hyperlink"/>
            <w:rFonts w:ascii="Times New Roman" w:hAnsi="Times New Roman" w:cs="Times New Roman"/>
            <w:b/>
            <w:sz w:val="24"/>
            <w:szCs w:val="24"/>
          </w:rPr>
          <w:t>dlovesolo52@yahoo.com/dlovesolo52@gmail.com</w:t>
        </w:r>
      </w:hyperlink>
    </w:p>
    <w:p w:rsidR="009D5AEC" w:rsidRPr="001C3536" w:rsidRDefault="009D5AEC" w:rsidP="002A3B6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D5AEC" w:rsidRPr="001C3536" w:rsidRDefault="009D5AEC" w:rsidP="002A3B6B">
      <w:pPr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:rsidR="00851AE8" w:rsidRPr="001C3536" w:rsidRDefault="001C3536" w:rsidP="000C4B24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1C3536">
        <w:rPr>
          <w:rFonts w:ascii="Times New Roman" w:hAnsi="Times New Roman" w:cs="Times New Roman"/>
          <w:b/>
          <w:i/>
          <w:sz w:val="24"/>
          <w:szCs w:val="24"/>
          <w:u w:val="single"/>
        </w:rPr>
        <w:t>OBJECTIVE</w:t>
      </w:r>
      <w:r w:rsidRPr="001C3536">
        <w:rPr>
          <w:rFonts w:ascii="Times New Roman" w:hAnsi="Times New Roman" w:cs="Times New Roman"/>
          <w:b/>
          <w:i/>
          <w:sz w:val="24"/>
          <w:szCs w:val="24"/>
        </w:rPr>
        <w:t>: - To be</w:t>
      </w:r>
      <w:r w:rsidR="00851AE8" w:rsidRPr="001C3536">
        <w:rPr>
          <w:rFonts w:ascii="Times New Roman" w:hAnsi="Times New Roman" w:cs="Times New Roman"/>
          <w:b/>
          <w:i/>
          <w:sz w:val="24"/>
          <w:szCs w:val="24"/>
        </w:rPr>
        <w:t xml:space="preserve"> a dynamic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851AE8" w:rsidRPr="001C3536">
        <w:rPr>
          <w:rFonts w:ascii="Times New Roman" w:hAnsi="Times New Roman" w:cs="Times New Roman"/>
          <w:b/>
          <w:i/>
          <w:sz w:val="24"/>
          <w:szCs w:val="24"/>
        </w:rPr>
        <w:t>and highly productive individual</w:t>
      </w:r>
      <w:r>
        <w:rPr>
          <w:rFonts w:ascii="Times New Roman" w:hAnsi="Times New Roman" w:cs="Times New Roman"/>
          <w:b/>
          <w:i/>
          <w:sz w:val="24"/>
          <w:szCs w:val="24"/>
        </w:rPr>
        <w:t>,</w:t>
      </w:r>
      <w:r w:rsidR="003B06F3">
        <w:rPr>
          <w:rFonts w:ascii="Times New Roman" w:hAnsi="Times New Roman" w:cs="Times New Roman"/>
          <w:b/>
          <w:i/>
          <w:sz w:val="24"/>
          <w:szCs w:val="24"/>
        </w:rPr>
        <w:t xml:space="preserve"> in the field of banking,</w:t>
      </w:r>
      <w:r w:rsidR="00851AE8" w:rsidRPr="001C3536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</w:p>
    <w:p w:rsidR="00851AE8" w:rsidRPr="001C3536" w:rsidRDefault="003B06F3" w:rsidP="003B06F3">
      <w:pPr>
        <w:ind w:left="1620"/>
        <w:rPr>
          <w:rFonts w:ascii="Times New Roman" w:hAnsi="Times New Roman" w:cs="Times New Roman"/>
          <w:b/>
          <w:i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i/>
          <w:sz w:val="24"/>
          <w:szCs w:val="24"/>
        </w:rPr>
        <w:t>f</w:t>
      </w:r>
      <w:r w:rsidR="00851AE8" w:rsidRPr="001C3536">
        <w:rPr>
          <w:rFonts w:ascii="Times New Roman" w:hAnsi="Times New Roman" w:cs="Times New Roman"/>
          <w:b/>
          <w:i/>
          <w:sz w:val="24"/>
          <w:szCs w:val="24"/>
        </w:rPr>
        <w:t>inance</w:t>
      </w:r>
      <w:proofErr w:type="gramEnd"/>
      <w:r>
        <w:rPr>
          <w:rFonts w:ascii="Times New Roman" w:hAnsi="Times New Roman" w:cs="Times New Roman"/>
          <w:b/>
          <w:i/>
          <w:sz w:val="24"/>
          <w:szCs w:val="24"/>
        </w:rPr>
        <w:t>, clerical assignments and customer service</w:t>
      </w:r>
      <w:r w:rsidR="00851AE8" w:rsidRPr="001C3536">
        <w:rPr>
          <w:rFonts w:ascii="Times New Roman" w:hAnsi="Times New Roman" w:cs="Times New Roman"/>
          <w:b/>
          <w:i/>
          <w:sz w:val="24"/>
          <w:szCs w:val="24"/>
        </w:rPr>
        <w:t xml:space="preserve"> which in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 return will allow me to serve customers, not only</w:t>
      </w:r>
      <w:r w:rsidR="00851AE8" w:rsidRPr="001C3536">
        <w:rPr>
          <w:rFonts w:ascii="Times New Roman" w:hAnsi="Times New Roman" w:cs="Times New Roman"/>
          <w:b/>
          <w:i/>
          <w:sz w:val="24"/>
          <w:szCs w:val="24"/>
        </w:rPr>
        <w:t xml:space="preserve">  </w:t>
      </w:r>
      <w:r w:rsidR="001C3536" w:rsidRPr="001C3536">
        <w:rPr>
          <w:rFonts w:ascii="Times New Roman" w:hAnsi="Times New Roman" w:cs="Times New Roman"/>
          <w:b/>
          <w:i/>
          <w:sz w:val="24"/>
          <w:szCs w:val="24"/>
        </w:rPr>
        <w:t>i</w:t>
      </w:r>
      <w:r w:rsidR="00851AE8" w:rsidRPr="001C3536">
        <w:rPr>
          <w:rFonts w:ascii="Times New Roman" w:hAnsi="Times New Roman" w:cs="Times New Roman"/>
          <w:b/>
          <w:i/>
          <w:sz w:val="24"/>
          <w:szCs w:val="24"/>
        </w:rPr>
        <w:t xml:space="preserve">n </w:t>
      </w:r>
      <w:r w:rsidR="004B46B2">
        <w:rPr>
          <w:rFonts w:ascii="Times New Roman" w:hAnsi="Times New Roman" w:cs="Times New Roman"/>
          <w:b/>
          <w:i/>
          <w:sz w:val="24"/>
          <w:szCs w:val="24"/>
        </w:rPr>
        <w:t>a</w:t>
      </w:r>
      <w:r w:rsidR="00851AE8" w:rsidRPr="001C3536">
        <w:rPr>
          <w:rFonts w:ascii="Times New Roman" w:hAnsi="Times New Roman" w:cs="Times New Roman"/>
          <w:b/>
          <w:i/>
          <w:sz w:val="24"/>
          <w:szCs w:val="24"/>
        </w:rPr>
        <w:t xml:space="preserve"> highly professional manner</w:t>
      </w:r>
      <w:r w:rsidR="001C3536">
        <w:rPr>
          <w:rFonts w:ascii="Times New Roman" w:hAnsi="Times New Roman" w:cs="Times New Roman"/>
          <w:b/>
          <w:i/>
          <w:sz w:val="24"/>
          <w:szCs w:val="24"/>
        </w:rPr>
        <w:t>,</w:t>
      </w:r>
      <w:r w:rsidR="00851AE8" w:rsidRPr="001C3536">
        <w:rPr>
          <w:rFonts w:ascii="Times New Roman" w:hAnsi="Times New Roman" w:cs="Times New Roman"/>
          <w:b/>
          <w:i/>
          <w:sz w:val="24"/>
          <w:szCs w:val="24"/>
        </w:rPr>
        <w:t xml:space="preserve"> but a</w:t>
      </w:r>
      <w:r>
        <w:rPr>
          <w:rFonts w:ascii="Times New Roman" w:hAnsi="Times New Roman" w:cs="Times New Roman"/>
          <w:b/>
          <w:i/>
          <w:sz w:val="24"/>
          <w:szCs w:val="24"/>
        </w:rPr>
        <w:t>lso with the best knowledge and</w:t>
      </w:r>
      <w:r w:rsidR="00851AE8" w:rsidRPr="001C3536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1C3536" w:rsidRPr="001C3536">
        <w:rPr>
          <w:rFonts w:ascii="Times New Roman" w:hAnsi="Times New Roman" w:cs="Times New Roman"/>
          <w:b/>
          <w:i/>
          <w:sz w:val="24"/>
          <w:szCs w:val="24"/>
        </w:rPr>
        <w:t>e</w:t>
      </w:r>
      <w:r w:rsidR="00851AE8" w:rsidRPr="001C3536">
        <w:rPr>
          <w:rFonts w:ascii="Times New Roman" w:hAnsi="Times New Roman" w:cs="Times New Roman"/>
          <w:b/>
          <w:i/>
          <w:sz w:val="24"/>
          <w:szCs w:val="24"/>
        </w:rPr>
        <w:t>xperience</w:t>
      </w:r>
      <w:r w:rsidR="001C3536" w:rsidRPr="001C3536">
        <w:rPr>
          <w:rFonts w:ascii="Times New Roman" w:hAnsi="Times New Roman" w:cs="Times New Roman"/>
          <w:b/>
          <w:i/>
          <w:sz w:val="24"/>
          <w:szCs w:val="24"/>
        </w:rPr>
        <w:t xml:space="preserve"> of the industries’ products and services.</w:t>
      </w:r>
    </w:p>
    <w:p w:rsidR="001C3536" w:rsidRPr="001C3536" w:rsidRDefault="001C3536" w:rsidP="000C4B24">
      <w:pPr>
        <w:rPr>
          <w:rFonts w:ascii="Times New Roman" w:hAnsi="Times New Roman" w:cs="Times New Roman"/>
          <w:i/>
          <w:sz w:val="24"/>
          <w:szCs w:val="24"/>
        </w:rPr>
      </w:pPr>
      <w:bookmarkStart w:id="0" w:name="_GoBack"/>
      <w:bookmarkEnd w:id="0"/>
    </w:p>
    <w:p w:rsidR="000C4B24" w:rsidRPr="00851AE8" w:rsidRDefault="00851AE8" w:rsidP="000C4B24">
      <w:pPr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i/>
          <w:sz w:val="24"/>
          <w:szCs w:val="24"/>
          <w:u w:val="single"/>
        </w:rPr>
        <w:t>PROFESSIONL AFFILIATIONS</w:t>
      </w:r>
      <w:r w:rsidR="00DE3F3F" w:rsidRPr="00DE3F3F">
        <w:rPr>
          <w:rFonts w:ascii="Times New Roman" w:hAnsi="Times New Roman" w:cs="Times New Roman"/>
          <w:b/>
          <w:sz w:val="24"/>
          <w:szCs w:val="24"/>
        </w:rPr>
        <w:t>: - The</w:t>
      </w:r>
      <w:r w:rsidR="000C4B24" w:rsidRPr="00DE3F3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0C4B24" w:rsidRPr="00851AE8">
        <w:rPr>
          <w:rFonts w:ascii="Times New Roman" w:hAnsi="Times New Roman" w:cs="Times New Roman"/>
          <w:b/>
          <w:sz w:val="24"/>
          <w:szCs w:val="24"/>
        </w:rPr>
        <w:t>Lydians</w:t>
      </w:r>
      <w:proofErr w:type="spellEnd"/>
      <w:r w:rsidRPr="00851AE8">
        <w:rPr>
          <w:rFonts w:ascii="Times New Roman" w:hAnsi="Times New Roman" w:cs="Times New Roman"/>
          <w:b/>
          <w:sz w:val="24"/>
          <w:szCs w:val="24"/>
        </w:rPr>
        <w:t xml:space="preserve"> Trinidad and Tobago choir</w:t>
      </w:r>
    </w:p>
    <w:p w:rsidR="009D5AEC" w:rsidRPr="005601C9" w:rsidRDefault="009D5AEC" w:rsidP="002A3B6B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D5AEC" w:rsidRPr="005601C9" w:rsidRDefault="009D5AEC" w:rsidP="002A3B6B">
      <w:pPr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5601C9">
        <w:rPr>
          <w:rFonts w:ascii="Times New Roman" w:hAnsi="Times New Roman" w:cs="Times New Roman"/>
          <w:b/>
          <w:i/>
          <w:sz w:val="24"/>
          <w:szCs w:val="24"/>
          <w:u w:val="single"/>
        </w:rPr>
        <w:t>EMPLOYMENT:</w:t>
      </w:r>
    </w:p>
    <w:p w:rsidR="002A3B6B" w:rsidRPr="00DE3F3F" w:rsidRDefault="009D5AEC" w:rsidP="002A3B6B">
      <w:pPr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2008-2015</w:t>
      </w:r>
      <w:r w:rsidR="002A3B6B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ab/>
      </w:r>
      <w:r w:rsidR="002A3B6B" w:rsidRPr="00DE3F3F">
        <w:rPr>
          <w:rFonts w:ascii="Times New Roman" w:hAnsi="Times New Roman" w:cs="Times New Roman"/>
          <w:b/>
          <w:i/>
          <w:sz w:val="24"/>
          <w:szCs w:val="24"/>
        </w:rPr>
        <w:t>Senior Bulk Teller</w:t>
      </w:r>
    </w:p>
    <w:p w:rsidR="009D5AEC" w:rsidRPr="00DE3F3F" w:rsidRDefault="002A3B6B" w:rsidP="002A3B6B">
      <w:pPr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DE3F3F">
        <w:rPr>
          <w:rFonts w:ascii="Times New Roman" w:hAnsi="Times New Roman" w:cs="Times New Roman"/>
          <w:i/>
          <w:sz w:val="24"/>
          <w:szCs w:val="24"/>
        </w:rPr>
        <w:tab/>
      </w:r>
      <w:r w:rsidRPr="00DE3F3F">
        <w:rPr>
          <w:rFonts w:ascii="Times New Roman" w:hAnsi="Times New Roman" w:cs="Times New Roman"/>
          <w:i/>
          <w:sz w:val="24"/>
          <w:szCs w:val="24"/>
        </w:rPr>
        <w:tab/>
      </w:r>
      <w:r w:rsidR="00A36350" w:rsidRPr="00DE3F3F">
        <w:rPr>
          <w:rFonts w:ascii="Times New Roman" w:hAnsi="Times New Roman" w:cs="Times New Roman"/>
          <w:b/>
          <w:i/>
          <w:sz w:val="24"/>
          <w:szCs w:val="24"/>
        </w:rPr>
        <w:t xml:space="preserve">CITIBANK TRINIDAD AND TOBAGO LTIMITED </w:t>
      </w:r>
    </w:p>
    <w:p w:rsidR="002A3B6B" w:rsidRDefault="002A3B6B" w:rsidP="002A3B6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Description-</w:t>
      </w:r>
      <w:r>
        <w:rPr>
          <w:rFonts w:ascii="Times New Roman" w:hAnsi="Times New Roman" w:cs="Times New Roman"/>
          <w:sz w:val="24"/>
          <w:szCs w:val="24"/>
        </w:rPr>
        <w:tab/>
        <w:t xml:space="preserve">Counting and verifying bulk cash; inputting/depositing </w:t>
      </w:r>
      <w:proofErr w:type="spellStart"/>
      <w:r>
        <w:rPr>
          <w:rFonts w:ascii="Times New Roman" w:hAnsi="Times New Roman" w:cs="Times New Roman"/>
          <w:sz w:val="24"/>
          <w:szCs w:val="24"/>
        </w:rPr>
        <w:t>cheques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cash to </w:t>
      </w:r>
    </w:p>
    <w:p w:rsidR="002A3B6B" w:rsidRDefault="002A3B6B" w:rsidP="002A3B6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6C0D54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ustomers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account; </w:t>
      </w:r>
      <w:r w:rsidR="00FE2F14">
        <w:rPr>
          <w:rFonts w:ascii="Times New Roman" w:hAnsi="Times New Roman" w:cs="Times New Roman"/>
          <w:sz w:val="24"/>
          <w:szCs w:val="24"/>
        </w:rPr>
        <w:t>verifying and processing</w:t>
      </w:r>
      <w:r>
        <w:rPr>
          <w:rFonts w:ascii="Times New Roman" w:hAnsi="Times New Roman" w:cs="Times New Roman"/>
          <w:sz w:val="24"/>
          <w:szCs w:val="24"/>
        </w:rPr>
        <w:t xml:space="preserve"> night bags; </w:t>
      </w:r>
      <w:r w:rsidR="00DE3F3F">
        <w:rPr>
          <w:rFonts w:ascii="Times New Roman" w:hAnsi="Times New Roman" w:cs="Times New Roman"/>
          <w:sz w:val="24"/>
          <w:szCs w:val="24"/>
        </w:rPr>
        <w:t>preparation</w:t>
      </w:r>
      <w:r>
        <w:rPr>
          <w:rFonts w:ascii="Times New Roman" w:hAnsi="Times New Roman" w:cs="Times New Roman"/>
          <w:sz w:val="24"/>
          <w:szCs w:val="24"/>
        </w:rPr>
        <w:t xml:space="preserve"> of clearings </w:t>
      </w:r>
    </w:p>
    <w:p w:rsidR="002A3B6B" w:rsidRDefault="002A3B6B" w:rsidP="002A3B6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="006C0D54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heques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to be issued to other banks; preparing </w:t>
      </w:r>
      <w:r w:rsidR="006C0D54">
        <w:rPr>
          <w:rFonts w:ascii="Times New Roman" w:hAnsi="Times New Roman" w:cs="Times New Roman"/>
          <w:sz w:val="24"/>
          <w:szCs w:val="24"/>
        </w:rPr>
        <w:t xml:space="preserve">managers </w:t>
      </w:r>
      <w:proofErr w:type="spellStart"/>
      <w:r w:rsidR="006C0D54">
        <w:rPr>
          <w:rFonts w:ascii="Times New Roman" w:hAnsi="Times New Roman" w:cs="Times New Roman"/>
          <w:sz w:val="24"/>
          <w:szCs w:val="24"/>
        </w:rPr>
        <w:t>cheques</w:t>
      </w:r>
      <w:proofErr w:type="spellEnd"/>
      <w:r w:rsidR="006C0D54">
        <w:rPr>
          <w:rFonts w:ascii="Times New Roman" w:hAnsi="Times New Roman" w:cs="Times New Roman"/>
          <w:sz w:val="24"/>
          <w:szCs w:val="24"/>
        </w:rPr>
        <w:t xml:space="preserve"> and other </w:t>
      </w:r>
    </w:p>
    <w:p w:rsidR="006C0D54" w:rsidRDefault="006C0D54" w:rsidP="002A3B6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foreign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cheques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at customers request; purchasing and selling of foreign currency </w:t>
      </w:r>
    </w:p>
    <w:p w:rsidR="006C0D54" w:rsidRDefault="006C0D54" w:rsidP="002A3B6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to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internal and external customers; preparation of GLSL folders; making </w:t>
      </w:r>
    </w:p>
    <w:p w:rsidR="006C0D54" w:rsidRDefault="006C0D54" w:rsidP="002A3B6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withdrawals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and deposits on behalf of internal and external customers; handling</w:t>
      </w:r>
    </w:p>
    <w:p w:rsidR="006C0D54" w:rsidRDefault="006C0D54" w:rsidP="002A3B6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of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any queries by both internal and external</w:t>
      </w:r>
      <w:r w:rsidR="0025212E">
        <w:rPr>
          <w:rFonts w:ascii="Times New Roman" w:hAnsi="Times New Roman" w:cs="Times New Roman"/>
          <w:sz w:val="24"/>
          <w:szCs w:val="24"/>
        </w:rPr>
        <w:t xml:space="preserve"> customers; preparation of cash </w:t>
      </w:r>
    </w:p>
    <w:p w:rsidR="0025212E" w:rsidRDefault="0025212E" w:rsidP="002A3B6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as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shipment</w:t>
      </w:r>
      <w:r w:rsidR="005601C9">
        <w:rPr>
          <w:rFonts w:ascii="Times New Roman" w:hAnsi="Times New Roman" w:cs="Times New Roman"/>
          <w:sz w:val="24"/>
          <w:szCs w:val="24"/>
        </w:rPr>
        <w:t xml:space="preserve"> to send to Central Bank; processing of wire transfers and standing </w:t>
      </w:r>
    </w:p>
    <w:p w:rsidR="005601C9" w:rsidRDefault="005601C9" w:rsidP="002A3B6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orders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</w:p>
    <w:p w:rsidR="00D650BA" w:rsidRPr="00DE3F3F" w:rsidRDefault="00D650BA" w:rsidP="002A3B6B">
      <w:pPr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2007-2008-</w:t>
      </w:r>
      <w:r>
        <w:rPr>
          <w:rFonts w:ascii="Times New Roman" w:hAnsi="Times New Roman" w:cs="Times New Roman"/>
          <w:sz w:val="24"/>
          <w:szCs w:val="24"/>
        </w:rPr>
        <w:tab/>
      </w:r>
      <w:r w:rsidRPr="00DE3F3F">
        <w:rPr>
          <w:rFonts w:ascii="Times New Roman" w:hAnsi="Times New Roman" w:cs="Times New Roman"/>
          <w:b/>
          <w:i/>
          <w:sz w:val="24"/>
          <w:szCs w:val="24"/>
        </w:rPr>
        <w:t>Teller</w:t>
      </w:r>
    </w:p>
    <w:p w:rsidR="00D650BA" w:rsidRPr="00DE3F3F" w:rsidRDefault="00D650BA" w:rsidP="002A3B6B">
      <w:pPr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DE3F3F">
        <w:rPr>
          <w:rFonts w:ascii="Times New Roman" w:hAnsi="Times New Roman" w:cs="Times New Roman"/>
          <w:b/>
          <w:i/>
          <w:sz w:val="24"/>
          <w:szCs w:val="24"/>
        </w:rPr>
        <w:tab/>
      </w:r>
      <w:r w:rsidRPr="00DE3F3F">
        <w:rPr>
          <w:rFonts w:ascii="Times New Roman" w:hAnsi="Times New Roman" w:cs="Times New Roman"/>
          <w:b/>
          <w:i/>
          <w:sz w:val="24"/>
          <w:szCs w:val="24"/>
        </w:rPr>
        <w:tab/>
      </w:r>
      <w:r w:rsidR="00A36350" w:rsidRPr="00DE3F3F">
        <w:rPr>
          <w:rFonts w:ascii="Times New Roman" w:hAnsi="Times New Roman" w:cs="Times New Roman"/>
          <w:b/>
          <w:i/>
          <w:sz w:val="24"/>
          <w:szCs w:val="24"/>
        </w:rPr>
        <w:t>FIRST CITIZENS BANK</w:t>
      </w:r>
      <w:r w:rsidR="002D1013">
        <w:rPr>
          <w:rFonts w:ascii="Times New Roman" w:hAnsi="Times New Roman" w:cs="Times New Roman"/>
          <w:b/>
          <w:i/>
          <w:sz w:val="24"/>
          <w:szCs w:val="24"/>
        </w:rPr>
        <w:t xml:space="preserve"> LTD</w:t>
      </w:r>
    </w:p>
    <w:p w:rsidR="00D650BA" w:rsidRDefault="00D650BA" w:rsidP="00DE3F3F">
      <w:pPr>
        <w:spacing w:line="360" w:lineRule="auto"/>
        <w:ind w:left="1440" w:hanging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Description</w:t>
      </w:r>
      <w:r>
        <w:rPr>
          <w:rFonts w:ascii="Times New Roman" w:hAnsi="Times New Roman" w:cs="Times New Roman"/>
          <w:sz w:val="24"/>
          <w:szCs w:val="24"/>
        </w:rPr>
        <w:tab/>
      </w:r>
      <w:r w:rsidR="00DE3F3F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nputting/depositing cheques and cash to customers account; </w:t>
      </w:r>
      <w:r w:rsidR="00A36350">
        <w:rPr>
          <w:rFonts w:ascii="Times New Roman" w:hAnsi="Times New Roman" w:cs="Times New Roman"/>
          <w:sz w:val="24"/>
          <w:szCs w:val="24"/>
        </w:rPr>
        <w:t>preparation</w:t>
      </w:r>
      <w:r>
        <w:rPr>
          <w:rFonts w:ascii="Times New Roman" w:hAnsi="Times New Roman" w:cs="Times New Roman"/>
          <w:sz w:val="24"/>
          <w:szCs w:val="24"/>
        </w:rPr>
        <w:t xml:space="preserve"> of </w:t>
      </w:r>
      <w:r w:rsidR="00DE3F3F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clearings </w:t>
      </w:r>
      <w:proofErr w:type="spellStart"/>
      <w:r>
        <w:rPr>
          <w:rFonts w:ascii="Times New Roman" w:hAnsi="Times New Roman" w:cs="Times New Roman"/>
          <w:sz w:val="24"/>
          <w:szCs w:val="24"/>
        </w:rPr>
        <w:t>cheques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be issued to other banks;</w:t>
      </w:r>
      <w:r w:rsidR="00DE3F3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purchasing and selling of foreign currency to internal and external customers; making withdrawals and deposits on behalf of internal and external customers; handling</w:t>
      </w:r>
      <w:r w:rsidR="00DE3F3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of any queries by both internal and external</w:t>
      </w:r>
      <w:r w:rsidR="00DE3F3F">
        <w:rPr>
          <w:rFonts w:ascii="Times New Roman" w:hAnsi="Times New Roman" w:cs="Times New Roman"/>
          <w:sz w:val="24"/>
          <w:szCs w:val="24"/>
        </w:rPr>
        <w:t xml:space="preserve"> customers</w:t>
      </w:r>
      <w:r w:rsidR="00A36350">
        <w:rPr>
          <w:rFonts w:ascii="Times New Roman" w:hAnsi="Times New Roman" w:cs="Times New Roman"/>
          <w:sz w:val="24"/>
          <w:szCs w:val="24"/>
        </w:rPr>
        <w:t>.</w:t>
      </w:r>
    </w:p>
    <w:p w:rsidR="00D650BA" w:rsidRDefault="00D650BA" w:rsidP="00D650B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D650BA" w:rsidRPr="00A36350" w:rsidRDefault="00D650BA" w:rsidP="002A3B6B">
      <w:pPr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2007-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36350">
        <w:rPr>
          <w:rFonts w:ascii="Times New Roman" w:hAnsi="Times New Roman" w:cs="Times New Roman"/>
          <w:b/>
          <w:i/>
          <w:sz w:val="24"/>
          <w:szCs w:val="24"/>
        </w:rPr>
        <w:t>Administrative Assistant/Receptionist</w:t>
      </w:r>
    </w:p>
    <w:p w:rsidR="00D650BA" w:rsidRPr="00A36350" w:rsidRDefault="00D650BA" w:rsidP="002A3B6B">
      <w:pPr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A36350">
        <w:rPr>
          <w:rFonts w:ascii="Times New Roman" w:hAnsi="Times New Roman" w:cs="Times New Roman"/>
          <w:b/>
          <w:i/>
          <w:sz w:val="24"/>
          <w:szCs w:val="24"/>
        </w:rPr>
        <w:tab/>
      </w:r>
      <w:r w:rsidRPr="00A36350">
        <w:rPr>
          <w:rFonts w:ascii="Times New Roman" w:hAnsi="Times New Roman" w:cs="Times New Roman"/>
          <w:b/>
          <w:i/>
          <w:sz w:val="24"/>
          <w:szCs w:val="24"/>
        </w:rPr>
        <w:tab/>
      </w:r>
      <w:r w:rsidR="00A36350" w:rsidRPr="00A36350">
        <w:rPr>
          <w:rFonts w:ascii="Times New Roman" w:hAnsi="Times New Roman" w:cs="Times New Roman"/>
          <w:b/>
          <w:i/>
          <w:sz w:val="24"/>
          <w:szCs w:val="24"/>
        </w:rPr>
        <w:t>INDUSTRIAL COMMUNICATIONS SERVICES</w:t>
      </w:r>
    </w:p>
    <w:p w:rsidR="00D650BA" w:rsidRDefault="00A36350" w:rsidP="002A3B6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Description</w:t>
      </w:r>
      <w:r w:rsidR="00D650BA">
        <w:rPr>
          <w:rFonts w:ascii="Times New Roman" w:hAnsi="Times New Roman" w:cs="Times New Roman"/>
          <w:sz w:val="24"/>
          <w:szCs w:val="24"/>
        </w:rPr>
        <w:t>-</w:t>
      </w:r>
      <w:r w:rsidR="00D650BA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Filing and inputting data into data base; making and receiving phone calls on </w:t>
      </w:r>
    </w:p>
    <w:p w:rsidR="004B7D39" w:rsidRDefault="00A36350" w:rsidP="002A3B6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behalf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of the team; taking queries on behalf of customers; logging in of job </w:t>
      </w:r>
    </w:p>
    <w:p w:rsidR="004B7D39" w:rsidRDefault="00A36350" w:rsidP="002A3B6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requests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made on behalf of customers; dispatching staff to relevant locations and</w:t>
      </w:r>
    </w:p>
    <w:p w:rsidR="004B7D39" w:rsidRDefault="00A36350" w:rsidP="002A3B6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job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sites; typing documents on behalf of the manager; dispatching and receiving </w:t>
      </w:r>
    </w:p>
    <w:p w:rsidR="004B7D39" w:rsidRDefault="00A36350" w:rsidP="002A3B6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of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mail.</w:t>
      </w:r>
    </w:p>
    <w:p w:rsidR="00A36350" w:rsidRDefault="00A36350" w:rsidP="002A3B6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B7D39" w:rsidRPr="00A36350" w:rsidRDefault="004B7D39" w:rsidP="002A3B6B">
      <w:pPr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2006-2007-</w:t>
      </w:r>
      <w:r>
        <w:rPr>
          <w:rFonts w:ascii="Times New Roman" w:hAnsi="Times New Roman" w:cs="Times New Roman"/>
          <w:sz w:val="24"/>
          <w:szCs w:val="24"/>
        </w:rPr>
        <w:tab/>
      </w:r>
      <w:r w:rsidRPr="00A36350">
        <w:rPr>
          <w:rFonts w:ascii="Times New Roman" w:hAnsi="Times New Roman" w:cs="Times New Roman"/>
          <w:b/>
          <w:i/>
          <w:sz w:val="24"/>
          <w:szCs w:val="24"/>
        </w:rPr>
        <w:t xml:space="preserve">Customer Service </w:t>
      </w:r>
      <w:r w:rsidR="00A36350" w:rsidRPr="00A36350">
        <w:rPr>
          <w:rFonts w:ascii="Times New Roman" w:hAnsi="Times New Roman" w:cs="Times New Roman"/>
          <w:b/>
          <w:i/>
          <w:sz w:val="24"/>
          <w:szCs w:val="24"/>
        </w:rPr>
        <w:t>Representative</w:t>
      </w:r>
    </w:p>
    <w:p w:rsidR="004B7D39" w:rsidRPr="00A36350" w:rsidRDefault="004B7D39" w:rsidP="002A3B6B">
      <w:pPr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A36350">
        <w:rPr>
          <w:rFonts w:ascii="Times New Roman" w:hAnsi="Times New Roman" w:cs="Times New Roman"/>
          <w:b/>
          <w:i/>
          <w:sz w:val="24"/>
          <w:szCs w:val="24"/>
        </w:rPr>
        <w:tab/>
      </w:r>
      <w:r w:rsidRPr="00A36350">
        <w:rPr>
          <w:rFonts w:ascii="Times New Roman" w:hAnsi="Times New Roman" w:cs="Times New Roman"/>
          <w:b/>
          <w:i/>
          <w:sz w:val="24"/>
          <w:szCs w:val="24"/>
        </w:rPr>
        <w:tab/>
      </w:r>
      <w:r w:rsidR="00A36350" w:rsidRPr="00A36350">
        <w:rPr>
          <w:rFonts w:ascii="Times New Roman" w:hAnsi="Times New Roman" w:cs="Times New Roman"/>
          <w:b/>
          <w:i/>
          <w:sz w:val="24"/>
          <w:szCs w:val="24"/>
        </w:rPr>
        <w:t>GRACE KENNEDY TRINIDAD AND TOBAGO LIMITED</w:t>
      </w:r>
    </w:p>
    <w:p w:rsidR="004B7D39" w:rsidRDefault="00A36350" w:rsidP="002A3B6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Description</w:t>
      </w:r>
      <w:r w:rsidR="004B7D39">
        <w:rPr>
          <w:rFonts w:ascii="Times New Roman" w:hAnsi="Times New Roman" w:cs="Times New Roman"/>
          <w:sz w:val="24"/>
          <w:szCs w:val="24"/>
        </w:rPr>
        <w:t>-</w:t>
      </w:r>
      <w:r w:rsidR="004B7D3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Handling of queries on behalf of customers through western union money </w:t>
      </w:r>
    </w:p>
    <w:p w:rsidR="001368D6" w:rsidRDefault="00A36350" w:rsidP="002A3B6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transfer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; making and receiving phone calls on behalf of customers where </w:t>
      </w:r>
    </w:p>
    <w:p w:rsidR="001368D6" w:rsidRDefault="00A36350" w:rsidP="002A3B6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transactions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are concerned; processing of customers transactions into systems;</w:t>
      </w:r>
    </w:p>
    <w:p w:rsidR="001368D6" w:rsidRDefault="00A36350" w:rsidP="002A3B6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keeping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records of daily forecast of foreign currencies; selling of foreign currency </w:t>
      </w:r>
    </w:p>
    <w:p w:rsidR="00C65471" w:rsidRDefault="00A36350" w:rsidP="002A3B6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to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customer and clients; filling of necessary documents; acting receptionist when </w:t>
      </w:r>
    </w:p>
    <w:p w:rsidR="00C65471" w:rsidRDefault="00A36350" w:rsidP="002A3B6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needed</w:t>
      </w:r>
      <w:proofErr w:type="gramEnd"/>
      <w:r>
        <w:rPr>
          <w:rFonts w:ascii="Times New Roman" w:hAnsi="Times New Roman" w:cs="Times New Roman"/>
          <w:sz w:val="24"/>
          <w:szCs w:val="24"/>
        </w:rPr>
        <w:t>; receiving and verifying of quotations and receipts from customers.</w:t>
      </w:r>
    </w:p>
    <w:p w:rsidR="00C65471" w:rsidRDefault="00C65471" w:rsidP="002A3B6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65471" w:rsidRDefault="00C65471" w:rsidP="002A3B6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65471" w:rsidRPr="00A36350" w:rsidRDefault="00C65471" w:rsidP="002A3B6B">
      <w:pPr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2006-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36350">
        <w:rPr>
          <w:rFonts w:ascii="Times New Roman" w:hAnsi="Times New Roman" w:cs="Times New Roman"/>
          <w:b/>
          <w:i/>
          <w:sz w:val="24"/>
          <w:szCs w:val="24"/>
        </w:rPr>
        <w:t>Dispatcher</w:t>
      </w:r>
    </w:p>
    <w:p w:rsidR="00C65471" w:rsidRPr="00A36350" w:rsidRDefault="00C65471" w:rsidP="002A3B6B">
      <w:pPr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A36350">
        <w:rPr>
          <w:rFonts w:ascii="Times New Roman" w:hAnsi="Times New Roman" w:cs="Times New Roman"/>
          <w:b/>
          <w:i/>
          <w:sz w:val="24"/>
          <w:szCs w:val="24"/>
        </w:rPr>
        <w:tab/>
      </w:r>
      <w:r w:rsidRPr="00A36350">
        <w:rPr>
          <w:rFonts w:ascii="Times New Roman" w:hAnsi="Times New Roman" w:cs="Times New Roman"/>
          <w:b/>
          <w:i/>
          <w:sz w:val="24"/>
          <w:szCs w:val="24"/>
        </w:rPr>
        <w:tab/>
      </w:r>
      <w:r w:rsidR="00A36350" w:rsidRPr="00A36350">
        <w:rPr>
          <w:rFonts w:ascii="Times New Roman" w:hAnsi="Times New Roman" w:cs="Times New Roman"/>
          <w:b/>
          <w:i/>
          <w:sz w:val="24"/>
          <w:szCs w:val="24"/>
        </w:rPr>
        <w:t>FIRST CITIZENS BANK</w:t>
      </w:r>
      <w:r w:rsidR="002D1013">
        <w:rPr>
          <w:rFonts w:ascii="Times New Roman" w:hAnsi="Times New Roman" w:cs="Times New Roman"/>
          <w:b/>
          <w:i/>
          <w:sz w:val="24"/>
          <w:szCs w:val="24"/>
        </w:rPr>
        <w:t xml:space="preserve"> LTD</w:t>
      </w:r>
    </w:p>
    <w:p w:rsidR="00C65471" w:rsidRDefault="00C65471" w:rsidP="002A3B6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Description-</w:t>
      </w:r>
      <w:r>
        <w:rPr>
          <w:rFonts w:ascii="Times New Roman" w:hAnsi="Times New Roman" w:cs="Times New Roman"/>
          <w:sz w:val="24"/>
          <w:szCs w:val="24"/>
        </w:rPr>
        <w:tab/>
        <w:t>Handling and dispatching of credit card statements to relevant customers</w:t>
      </w:r>
    </w:p>
    <w:p w:rsidR="00C65471" w:rsidRDefault="00C65471" w:rsidP="002A3B6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65471" w:rsidRPr="00484AB3" w:rsidRDefault="00C65471" w:rsidP="002A3B6B">
      <w:pPr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2006-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484AB3">
        <w:rPr>
          <w:rFonts w:ascii="Times New Roman" w:hAnsi="Times New Roman" w:cs="Times New Roman"/>
          <w:b/>
          <w:i/>
          <w:sz w:val="24"/>
          <w:szCs w:val="24"/>
        </w:rPr>
        <w:t xml:space="preserve">Customer Service </w:t>
      </w:r>
      <w:r w:rsidR="00484AB3" w:rsidRPr="00484AB3">
        <w:rPr>
          <w:rFonts w:ascii="Times New Roman" w:hAnsi="Times New Roman" w:cs="Times New Roman"/>
          <w:b/>
          <w:i/>
          <w:sz w:val="24"/>
          <w:szCs w:val="24"/>
        </w:rPr>
        <w:t>Representative</w:t>
      </w:r>
      <w:r w:rsidRPr="00484AB3">
        <w:rPr>
          <w:rFonts w:ascii="Times New Roman" w:hAnsi="Times New Roman" w:cs="Times New Roman"/>
          <w:b/>
          <w:i/>
          <w:sz w:val="24"/>
          <w:szCs w:val="24"/>
        </w:rPr>
        <w:t>/Telemarketer</w:t>
      </w:r>
    </w:p>
    <w:p w:rsidR="00C65471" w:rsidRPr="00484AB3" w:rsidRDefault="00C65471" w:rsidP="002A3B6B">
      <w:pPr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484AB3">
        <w:rPr>
          <w:rFonts w:ascii="Times New Roman" w:hAnsi="Times New Roman" w:cs="Times New Roman"/>
          <w:b/>
          <w:i/>
          <w:sz w:val="24"/>
          <w:szCs w:val="24"/>
        </w:rPr>
        <w:tab/>
      </w:r>
      <w:r w:rsidRPr="00484AB3">
        <w:rPr>
          <w:rFonts w:ascii="Times New Roman" w:hAnsi="Times New Roman" w:cs="Times New Roman"/>
          <w:b/>
          <w:i/>
          <w:sz w:val="24"/>
          <w:szCs w:val="24"/>
        </w:rPr>
        <w:tab/>
        <w:t>DIREC ONE LTD</w:t>
      </w:r>
    </w:p>
    <w:p w:rsidR="00C65471" w:rsidRDefault="00C65471" w:rsidP="00EC187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Description-</w:t>
      </w:r>
      <w:r>
        <w:rPr>
          <w:rFonts w:ascii="Times New Roman" w:hAnsi="Times New Roman" w:cs="Times New Roman"/>
          <w:sz w:val="24"/>
          <w:szCs w:val="24"/>
        </w:rPr>
        <w:tab/>
      </w:r>
      <w:r w:rsidR="00484AB3">
        <w:rPr>
          <w:rFonts w:ascii="Times New Roman" w:hAnsi="Times New Roman" w:cs="Times New Roman"/>
          <w:sz w:val="24"/>
          <w:szCs w:val="24"/>
        </w:rPr>
        <w:t xml:space="preserve">Acting as an agent of b-mobile; handling of customers queries and making </w:t>
      </w:r>
    </w:p>
    <w:p w:rsidR="00045154" w:rsidRDefault="00484AB3" w:rsidP="00EC187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necessary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changes to customers account; selling of services through </w:t>
      </w:r>
    </w:p>
    <w:p w:rsidR="00045154" w:rsidRDefault="00484AB3" w:rsidP="00EC187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telemarketing</w:t>
      </w:r>
      <w:proofErr w:type="gramEnd"/>
      <w:r>
        <w:rPr>
          <w:rFonts w:ascii="Times New Roman" w:hAnsi="Times New Roman" w:cs="Times New Roman"/>
          <w:sz w:val="24"/>
          <w:szCs w:val="24"/>
        </w:rPr>
        <w:t>; acting supervisor of team when superior is absent</w:t>
      </w:r>
      <w:r w:rsidR="00045154">
        <w:rPr>
          <w:rFonts w:ascii="Times New Roman" w:hAnsi="Times New Roman" w:cs="Times New Roman"/>
          <w:sz w:val="24"/>
          <w:szCs w:val="24"/>
        </w:rPr>
        <w:t>.</w:t>
      </w:r>
    </w:p>
    <w:p w:rsidR="00484AB3" w:rsidRDefault="00484AB3" w:rsidP="002A3B6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42024" w:rsidRPr="00484AB3" w:rsidRDefault="00B42024" w:rsidP="002A3B6B">
      <w:pPr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2005-2006-</w:t>
      </w:r>
      <w:r>
        <w:rPr>
          <w:rFonts w:ascii="Times New Roman" w:hAnsi="Times New Roman" w:cs="Times New Roman"/>
          <w:sz w:val="24"/>
          <w:szCs w:val="24"/>
        </w:rPr>
        <w:tab/>
      </w:r>
      <w:r w:rsidRPr="00484AB3">
        <w:rPr>
          <w:rFonts w:ascii="Times New Roman" w:hAnsi="Times New Roman" w:cs="Times New Roman"/>
          <w:b/>
          <w:i/>
          <w:sz w:val="24"/>
          <w:szCs w:val="24"/>
        </w:rPr>
        <w:t>Clerical assistant</w:t>
      </w:r>
    </w:p>
    <w:p w:rsidR="00B42024" w:rsidRPr="00484AB3" w:rsidRDefault="00B42024" w:rsidP="002A3B6B">
      <w:pPr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484AB3">
        <w:rPr>
          <w:rFonts w:ascii="Times New Roman" w:hAnsi="Times New Roman" w:cs="Times New Roman"/>
          <w:b/>
          <w:i/>
          <w:sz w:val="24"/>
          <w:szCs w:val="24"/>
        </w:rPr>
        <w:tab/>
      </w:r>
      <w:r w:rsidRPr="00484AB3">
        <w:rPr>
          <w:rFonts w:ascii="Times New Roman" w:hAnsi="Times New Roman" w:cs="Times New Roman"/>
          <w:b/>
          <w:i/>
          <w:sz w:val="24"/>
          <w:szCs w:val="24"/>
        </w:rPr>
        <w:tab/>
      </w:r>
      <w:r w:rsidR="00484AB3" w:rsidRPr="00484AB3">
        <w:rPr>
          <w:rFonts w:ascii="Times New Roman" w:hAnsi="Times New Roman" w:cs="Times New Roman"/>
          <w:b/>
          <w:i/>
          <w:sz w:val="24"/>
          <w:szCs w:val="24"/>
        </w:rPr>
        <w:t>MINISTRY OF WORKS AND TRANSPORT-HIGHWAY DIVISION</w:t>
      </w:r>
    </w:p>
    <w:p w:rsidR="00B42024" w:rsidRDefault="00B42024" w:rsidP="00484AB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Description-</w:t>
      </w:r>
      <w:r>
        <w:rPr>
          <w:rFonts w:ascii="Times New Roman" w:hAnsi="Times New Roman" w:cs="Times New Roman"/>
          <w:sz w:val="24"/>
          <w:szCs w:val="24"/>
        </w:rPr>
        <w:tab/>
      </w:r>
      <w:r w:rsidR="00484AB3">
        <w:rPr>
          <w:rFonts w:ascii="Times New Roman" w:hAnsi="Times New Roman" w:cs="Times New Roman"/>
          <w:sz w:val="24"/>
          <w:szCs w:val="24"/>
        </w:rPr>
        <w:t xml:space="preserve">Filing and inputting data into data base; making and receiving phone calls on </w:t>
      </w:r>
    </w:p>
    <w:p w:rsidR="00B42024" w:rsidRDefault="00484AB3" w:rsidP="00484AB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behalf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of the team; taking queries on behalf of customers; logging in of job </w:t>
      </w:r>
    </w:p>
    <w:p w:rsidR="00B42024" w:rsidRDefault="00484AB3" w:rsidP="00484AB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request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made on behalf of customers; typing documents on behalf of the manager</w:t>
      </w:r>
      <w:r w:rsidR="004B46B2">
        <w:rPr>
          <w:rFonts w:ascii="Times New Roman" w:hAnsi="Times New Roman" w:cs="Times New Roman"/>
          <w:sz w:val="24"/>
          <w:szCs w:val="24"/>
        </w:rPr>
        <w:t>;</w:t>
      </w:r>
    </w:p>
    <w:p w:rsidR="00B42024" w:rsidRDefault="00484AB3" w:rsidP="00484AB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dispatching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and receiving of mail.</w:t>
      </w:r>
    </w:p>
    <w:p w:rsidR="00B42024" w:rsidRPr="00484AB3" w:rsidRDefault="00B42024" w:rsidP="00B42024">
      <w:pPr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</w:p>
    <w:p w:rsidR="00453222" w:rsidRPr="00484AB3" w:rsidRDefault="00453222" w:rsidP="00B42024">
      <w:pPr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484AB3">
        <w:rPr>
          <w:rFonts w:ascii="Times New Roman" w:hAnsi="Times New Roman" w:cs="Times New Roman"/>
          <w:b/>
          <w:i/>
          <w:sz w:val="24"/>
          <w:szCs w:val="24"/>
          <w:u w:val="single"/>
        </w:rPr>
        <w:t>EDUCATION/PROFESSIONAL QUALIFICATIONS</w:t>
      </w:r>
      <w:r w:rsidR="00484AB3">
        <w:rPr>
          <w:rFonts w:ascii="Times New Roman" w:hAnsi="Times New Roman" w:cs="Times New Roman"/>
          <w:b/>
          <w:i/>
          <w:sz w:val="24"/>
          <w:szCs w:val="24"/>
          <w:u w:val="single"/>
        </w:rPr>
        <w:t>:-</w:t>
      </w:r>
    </w:p>
    <w:p w:rsidR="00453222" w:rsidRPr="00484AB3" w:rsidRDefault="00453222" w:rsidP="00B42024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84AB3">
        <w:rPr>
          <w:rFonts w:ascii="Times New Roman" w:hAnsi="Times New Roman" w:cs="Times New Roman"/>
          <w:b/>
          <w:sz w:val="24"/>
          <w:szCs w:val="24"/>
        </w:rPr>
        <w:t>CXC O</w:t>
      </w:r>
      <w:r w:rsidR="00484AB3">
        <w:rPr>
          <w:rFonts w:ascii="Times New Roman" w:hAnsi="Times New Roman" w:cs="Times New Roman"/>
          <w:b/>
          <w:sz w:val="24"/>
          <w:szCs w:val="24"/>
        </w:rPr>
        <w:t>-</w:t>
      </w:r>
      <w:r w:rsidRPr="00484AB3">
        <w:rPr>
          <w:rFonts w:ascii="Times New Roman" w:hAnsi="Times New Roman" w:cs="Times New Roman"/>
          <w:b/>
          <w:sz w:val="24"/>
          <w:szCs w:val="24"/>
        </w:rPr>
        <w:t>LEVELS</w:t>
      </w:r>
    </w:p>
    <w:p w:rsidR="00453222" w:rsidRDefault="00453222" w:rsidP="00B4202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Math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General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II</w:t>
      </w:r>
    </w:p>
    <w:p w:rsidR="00453222" w:rsidRDefault="00453222" w:rsidP="00B4202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English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”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II</w:t>
      </w:r>
    </w:p>
    <w:p w:rsidR="00453222" w:rsidRDefault="00453222" w:rsidP="00B4202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Spanish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“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III</w:t>
      </w:r>
    </w:p>
    <w:p w:rsidR="00453222" w:rsidRDefault="00453222" w:rsidP="00B4202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Principles of account</w:t>
      </w:r>
      <w:r w:rsidR="00484AB3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“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Distinction</w:t>
      </w:r>
    </w:p>
    <w:p w:rsidR="00453222" w:rsidRDefault="00453222" w:rsidP="00B4202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Principles of business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“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II</w:t>
      </w:r>
    </w:p>
    <w:p w:rsidR="00453222" w:rsidRDefault="00453222" w:rsidP="00B4202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Office procedure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“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II</w:t>
      </w:r>
    </w:p>
    <w:p w:rsidR="00453222" w:rsidRDefault="00453222" w:rsidP="00B4202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Social sciences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“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II</w:t>
      </w:r>
    </w:p>
    <w:p w:rsidR="000B5950" w:rsidRDefault="000B5950" w:rsidP="00B4202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2015 – Currently pursuing degree in Accounts Management</w:t>
      </w:r>
    </w:p>
    <w:p w:rsidR="000B5950" w:rsidRPr="008F5F2E" w:rsidRDefault="000B5950" w:rsidP="00B42024">
      <w:pPr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8F5F2E">
        <w:rPr>
          <w:rFonts w:ascii="Times New Roman" w:hAnsi="Times New Roman" w:cs="Times New Roman"/>
          <w:i/>
          <w:sz w:val="24"/>
          <w:szCs w:val="24"/>
        </w:rPr>
        <w:tab/>
      </w:r>
      <w:r w:rsidRPr="008F5F2E">
        <w:rPr>
          <w:rFonts w:ascii="Times New Roman" w:hAnsi="Times New Roman" w:cs="Times New Roman"/>
          <w:b/>
          <w:i/>
          <w:sz w:val="24"/>
          <w:szCs w:val="24"/>
        </w:rPr>
        <w:t>COSTATT</w:t>
      </w:r>
    </w:p>
    <w:p w:rsidR="000B5950" w:rsidRDefault="000B5950" w:rsidP="00B4202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53222" w:rsidRDefault="00453222" w:rsidP="00B4202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2012-</w:t>
      </w:r>
      <w:r>
        <w:rPr>
          <w:rFonts w:ascii="Times New Roman" w:hAnsi="Times New Roman" w:cs="Times New Roman"/>
          <w:sz w:val="24"/>
          <w:szCs w:val="24"/>
        </w:rPr>
        <w:tab/>
        <w:t xml:space="preserve">Undergraduate BA degree - </w:t>
      </w:r>
      <w:r w:rsidR="004B46B2">
        <w:rPr>
          <w:rFonts w:ascii="Times New Roman" w:hAnsi="Times New Roman" w:cs="Times New Roman"/>
          <w:sz w:val="24"/>
          <w:szCs w:val="24"/>
        </w:rPr>
        <w:t>Accounting</w:t>
      </w:r>
      <w:r>
        <w:rPr>
          <w:rFonts w:ascii="Times New Roman" w:hAnsi="Times New Roman" w:cs="Times New Roman"/>
          <w:sz w:val="24"/>
          <w:szCs w:val="24"/>
        </w:rPr>
        <w:t xml:space="preserve"> and financial analysis</w:t>
      </w:r>
    </w:p>
    <w:p w:rsidR="00453222" w:rsidRPr="008F5F2E" w:rsidRDefault="00453222" w:rsidP="00B42024">
      <w:pPr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8F5F2E">
        <w:rPr>
          <w:rFonts w:ascii="Times New Roman" w:hAnsi="Times New Roman" w:cs="Times New Roman"/>
          <w:b/>
          <w:i/>
          <w:sz w:val="24"/>
          <w:szCs w:val="24"/>
        </w:rPr>
        <w:t xml:space="preserve">SAMS- School of Accounting and </w:t>
      </w:r>
      <w:r w:rsidR="000B5950" w:rsidRPr="008F5F2E">
        <w:rPr>
          <w:rFonts w:ascii="Times New Roman" w:hAnsi="Times New Roman" w:cs="Times New Roman"/>
          <w:b/>
          <w:i/>
          <w:sz w:val="24"/>
          <w:szCs w:val="24"/>
        </w:rPr>
        <w:t>Management</w:t>
      </w:r>
    </w:p>
    <w:p w:rsidR="000B5950" w:rsidRDefault="000B5950" w:rsidP="00B4202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B5950" w:rsidRDefault="000B5950" w:rsidP="00B4202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2008- CAT-Certified accounting </w:t>
      </w:r>
      <w:r w:rsidR="004B46B2">
        <w:rPr>
          <w:rFonts w:ascii="Times New Roman" w:hAnsi="Times New Roman" w:cs="Times New Roman"/>
          <w:sz w:val="24"/>
          <w:szCs w:val="24"/>
        </w:rPr>
        <w:t>technician</w:t>
      </w:r>
      <w:r>
        <w:rPr>
          <w:rFonts w:ascii="Times New Roman" w:hAnsi="Times New Roman" w:cs="Times New Roman"/>
          <w:sz w:val="24"/>
          <w:szCs w:val="24"/>
        </w:rPr>
        <w:t xml:space="preserve"> – Level II</w:t>
      </w:r>
    </w:p>
    <w:p w:rsidR="00B42024" w:rsidRPr="008F5F2E" w:rsidRDefault="000B5950" w:rsidP="002A3B6B">
      <w:pPr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F5F2E">
        <w:rPr>
          <w:rFonts w:ascii="Times New Roman" w:hAnsi="Times New Roman" w:cs="Times New Roman"/>
          <w:b/>
          <w:i/>
          <w:sz w:val="24"/>
          <w:szCs w:val="24"/>
        </w:rPr>
        <w:t>Omardeens</w:t>
      </w:r>
      <w:proofErr w:type="spellEnd"/>
      <w:r w:rsidRPr="008F5F2E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D5653E" w:rsidRPr="008F5F2E">
        <w:rPr>
          <w:rFonts w:ascii="Times New Roman" w:hAnsi="Times New Roman" w:cs="Times New Roman"/>
          <w:b/>
          <w:i/>
          <w:sz w:val="24"/>
          <w:szCs w:val="24"/>
        </w:rPr>
        <w:t>School</w:t>
      </w:r>
      <w:r w:rsidRPr="008F5F2E">
        <w:rPr>
          <w:rFonts w:ascii="Times New Roman" w:hAnsi="Times New Roman" w:cs="Times New Roman"/>
          <w:b/>
          <w:i/>
          <w:sz w:val="24"/>
          <w:szCs w:val="24"/>
        </w:rPr>
        <w:t xml:space="preserve"> of accounting</w:t>
      </w:r>
    </w:p>
    <w:p w:rsidR="000B5950" w:rsidRPr="008F5F2E" w:rsidRDefault="000B5950" w:rsidP="002A3B6B">
      <w:pPr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</w:p>
    <w:p w:rsidR="000B5950" w:rsidRPr="008F5F2E" w:rsidRDefault="000B5950" w:rsidP="002A3B6B">
      <w:pPr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8F5F2E">
        <w:rPr>
          <w:rFonts w:ascii="Times New Roman" w:hAnsi="Times New Roman" w:cs="Times New Roman"/>
          <w:b/>
          <w:i/>
          <w:sz w:val="24"/>
          <w:szCs w:val="24"/>
          <w:u w:val="single"/>
        </w:rPr>
        <w:t>ACHEIVEMENTS</w:t>
      </w:r>
      <w:r w:rsidR="008F5F2E">
        <w:rPr>
          <w:rFonts w:ascii="Times New Roman" w:hAnsi="Times New Roman" w:cs="Times New Roman"/>
          <w:b/>
          <w:i/>
          <w:sz w:val="24"/>
          <w:szCs w:val="24"/>
          <w:u w:val="single"/>
        </w:rPr>
        <w:t>:-</w:t>
      </w:r>
    </w:p>
    <w:p w:rsidR="006F502E" w:rsidRDefault="006F502E" w:rsidP="002A3B6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2010 – Supervisors award</w:t>
      </w:r>
    </w:p>
    <w:p w:rsidR="006F502E" w:rsidRDefault="006F502E" w:rsidP="002A3B6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Excellent performance on the job</w:t>
      </w:r>
      <w:r w:rsidR="004B46B2">
        <w:rPr>
          <w:rFonts w:ascii="Times New Roman" w:hAnsi="Times New Roman" w:cs="Times New Roman"/>
          <w:sz w:val="24"/>
          <w:szCs w:val="24"/>
        </w:rPr>
        <w:t xml:space="preserve"> and within a team</w:t>
      </w:r>
    </w:p>
    <w:p w:rsidR="006F502E" w:rsidRDefault="006F502E" w:rsidP="002A3B6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2008 – Supervisors award</w:t>
      </w:r>
    </w:p>
    <w:p w:rsidR="006F502E" w:rsidRDefault="006F502E" w:rsidP="002A3B6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Excellent performa</w:t>
      </w:r>
      <w:r w:rsidR="004B46B2">
        <w:rPr>
          <w:rFonts w:ascii="Times New Roman" w:hAnsi="Times New Roman" w:cs="Times New Roman"/>
          <w:sz w:val="24"/>
          <w:szCs w:val="24"/>
        </w:rPr>
        <w:t xml:space="preserve">nce on the job </w:t>
      </w:r>
    </w:p>
    <w:p w:rsidR="006F502E" w:rsidRDefault="006F502E" w:rsidP="002A3B6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2008 – Certified in Bread Cakes and Pastries making</w:t>
      </w:r>
    </w:p>
    <w:p w:rsidR="006F502E" w:rsidRDefault="006F502E" w:rsidP="002A3B6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YTEPP</w:t>
      </w:r>
    </w:p>
    <w:p w:rsidR="000C4B24" w:rsidRDefault="000C4B24" w:rsidP="002A3B6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2003 – Certificate for pan-minors at UWI for performing arts </w:t>
      </w:r>
    </w:p>
    <w:p w:rsidR="006F502E" w:rsidRDefault="000C4B24" w:rsidP="002A3B6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2002 – Certified assistant </w:t>
      </w:r>
      <w:proofErr w:type="spellStart"/>
      <w:r>
        <w:rPr>
          <w:rFonts w:ascii="Times New Roman" w:hAnsi="Times New Roman" w:cs="Times New Roman"/>
          <w:sz w:val="24"/>
          <w:szCs w:val="24"/>
        </w:rPr>
        <w:t>refree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 FIFA</w:t>
      </w:r>
    </w:p>
    <w:p w:rsidR="000C4B24" w:rsidRDefault="000C4B24" w:rsidP="002A3B6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B5950" w:rsidRDefault="008F5F2E" w:rsidP="002A3B6B">
      <w:pPr>
        <w:jc w:val="both"/>
        <w:rPr>
          <w:rFonts w:ascii="Times New Roman" w:hAnsi="Times New Roman" w:cs="Times New Roman"/>
          <w:sz w:val="24"/>
          <w:szCs w:val="24"/>
        </w:rPr>
      </w:pPr>
      <w:r w:rsidRPr="008F5F2E">
        <w:rPr>
          <w:rFonts w:ascii="Times New Roman" w:hAnsi="Times New Roman" w:cs="Times New Roman"/>
          <w:b/>
          <w:i/>
          <w:sz w:val="24"/>
          <w:szCs w:val="24"/>
          <w:u w:val="single"/>
        </w:rPr>
        <w:t>HOBBIES</w:t>
      </w:r>
      <w:r w:rsidR="000C4B24">
        <w:rPr>
          <w:rFonts w:ascii="Times New Roman" w:hAnsi="Times New Roman" w:cs="Times New Roman"/>
          <w:sz w:val="24"/>
          <w:szCs w:val="24"/>
        </w:rPr>
        <w:t xml:space="preserve"> – Cooking, Singing, Exercising, Dancing, Religious studies/research</w:t>
      </w:r>
    </w:p>
    <w:p w:rsidR="00C65471" w:rsidRDefault="00C65471" w:rsidP="002A3B6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6C0D54" w:rsidRDefault="006C0D54" w:rsidP="002A3B6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2A3B6B" w:rsidRDefault="002A3B6B" w:rsidP="002A3B6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9D5AEC" w:rsidRPr="009D5AEC" w:rsidRDefault="009D5AEC" w:rsidP="002A3B6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D5AEC" w:rsidRPr="009D5AEC" w:rsidRDefault="009D5AEC" w:rsidP="002A3B6B">
      <w:pPr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</w:p>
    <w:sectPr w:rsidR="009D5AEC" w:rsidRPr="009D5AE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5059" w:rsidRDefault="00AA5059" w:rsidP="009D5AEC">
      <w:pPr>
        <w:spacing w:after="0" w:line="240" w:lineRule="auto"/>
      </w:pPr>
      <w:r>
        <w:separator/>
      </w:r>
    </w:p>
  </w:endnote>
  <w:endnote w:type="continuationSeparator" w:id="0">
    <w:p w:rsidR="00AA5059" w:rsidRDefault="00AA5059" w:rsidP="009D5A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5AEC" w:rsidRDefault="009D5AE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5AEC" w:rsidRDefault="009D5AEC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5AEC" w:rsidRDefault="009D5AE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5059" w:rsidRDefault="00AA5059" w:rsidP="009D5AEC">
      <w:pPr>
        <w:spacing w:after="0" w:line="240" w:lineRule="auto"/>
      </w:pPr>
      <w:r>
        <w:separator/>
      </w:r>
    </w:p>
  </w:footnote>
  <w:footnote w:type="continuationSeparator" w:id="0">
    <w:p w:rsidR="00AA5059" w:rsidRDefault="00AA5059" w:rsidP="009D5A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5AEC" w:rsidRDefault="009D5AE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5AEC" w:rsidRDefault="009D5AEC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5AEC" w:rsidRDefault="009D5AE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3905"/>
    <w:rsid w:val="00016210"/>
    <w:rsid w:val="00045154"/>
    <w:rsid w:val="000B5950"/>
    <w:rsid w:val="000C4B24"/>
    <w:rsid w:val="001368D6"/>
    <w:rsid w:val="001C3536"/>
    <w:rsid w:val="0025212E"/>
    <w:rsid w:val="002A3B6B"/>
    <w:rsid w:val="002D1013"/>
    <w:rsid w:val="0031441E"/>
    <w:rsid w:val="003B06F3"/>
    <w:rsid w:val="00453222"/>
    <w:rsid w:val="00484AB3"/>
    <w:rsid w:val="004A7C7E"/>
    <w:rsid w:val="004B46B2"/>
    <w:rsid w:val="004B7D39"/>
    <w:rsid w:val="00533905"/>
    <w:rsid w:val="005601C9"/>
    <w:rsid w:val="005868BE"/>
    <w:rsid w:val="00680BB1"/>
    <w:rsid w:val="006C0D54"/>
    <w:rsid w:val="006F502E"/>
    <w:rsid w:val="007E54C0"/>
    <w:rsid w:val="00851AE8"/>
    <w:rsid w:val="008F5F2E"/>
    <w:rsid w:val="009D5AEC"/>
    <w:rsid w:val="009E0BB3"/>
    <w:rsid w:val="00A079C3"/>
    <w:rsid w:val="00A36350"/>
    <w:rsid w:val="00AA5059"/>
    <w:rsid w:val="00B42024"/>
    <w:rsid w:val="00BE50BA"/>
    <w:rsid w:val="00C65471"/>
    <w:rsid w:val="00CD1525"/>
    <w:rsid w:val="00D5653E"/>
    <w:rsid w:val="00D650BA"/>
    <w:rsid w:val="00DE3F3F"/>
    <w:rsid w:val="00EC1877"/>
    <w:rsid w:val="00FE2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20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D5A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5AEC"/>
  </w:style>
  <w:style w:type="paragraph" w:styleId="Footer">
    <w:name w:val="footer"/>
    <w:basedOn w:val="Normal"/>
    <w:link w:val="FooterChar"/>
    <w:uiPriority w:val="99"/>
    <w:unhideWhenUsed/>
    <w:rsid w:val="009D5A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5AEC"/>
  </w:style>
  <w:style w:type="character" w:styleId="Hyperlink">
    <w:name w:val="Hyperlink"/>
    <w:basedOn w:val="DefaultParagraphFont"/>
    <w:uiPriority w:val="99"/>
    <w:unhideWhenUsed/>
    <w:rsid w:val="009D5AE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20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D5A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5AEC"/>
  </w:style>
  <w:style w:type="paragraph" w:styleId="Footer">
    <w:name w:val="footer"/>
    <w:basedOn w:val="Normal"/>
    <w:link w:val="FooterChar"/>
    <w:uiPriority w:val="99"/>
    <w:unhideWhenUsed/>
    <w:rsid w:val="009D5A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5AEC"/>
  </w:style>
  <w:style w:type="character" w:styleId="Hyperlink">
    <w:name w:val="Hyperlink"/>
    <w:basedOn w:val="DefaultParagraphFont"/>
    <w:uiPriority w:val="99"/>
    <w:unhideWhenUsed/>
    <w:rsid w:val="009D5AE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lovesolo52@yahoo.com/dlovesolo52@gmail.com" TargetMode="External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udent\AppData\Local\Chemistry%20Add-in%20for%20Word\Chemistry%20Gallery\Chem4Wor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ntrolsStorage xmlns="urn:schemas-microsoft-com.VSTO2008Demos.ControlsStorage">
  <Controls>AAEAAAD/////AQAAAAAAAAAMAgAAAEVDaGVtNFdvcmQuQ29yZSwgVmVyc2lvbj0xLjUuMC4wLCBDdWx0dXJlPW5ldXRyYWwsIFB1YmxpY0tleVRva2VuPW51bGwHAQAAAAABAAAAAAAAAAQgQ2hlbTRXb3JkLkNvcmUuQ29udHJvbFByb3BlcnRpZXMCAAAACw==</Controls>
</ControlsStorage>
</file>

<file path=customXml/itemProps1.xml><?xml version="1.0" encoding="utf-8"?>
<ds:datastoreItem xmlns:ds="http://schemas.openxmlformats.org/officeDocument/2006/customXml" ds:itemID="{54BBCDCE-4F28-4C6D-B512-65BA6F591E0D}">
  <ds:schemaRefs>
    <ds:schemaRef ds:uri="urn:schemas-microsoft-com.VSTO2008Demos.ControlsStorag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Chem4Word</Template>
  <TotalTime>482</TotalTime>
  <Pages>4</Pages>
  <Words>667</Words>
  <Characters>3805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lenovo1</dc:creator>
  <cp:lastModifiedBy>lenovo1</cp:lastModifiedBy>
  <cp:revision>16</cp:revision>
  <dcterms:created xsi:type="dcterms:W3CDTF">2015-01-07T19:54:00Z</dcterms:created>
  <dcterms:modified xsi:type="dcterms:W3CDTF">2015-02-02T18:19:00Z</dcterms:modified>
</cp:coreProperties>
</file>