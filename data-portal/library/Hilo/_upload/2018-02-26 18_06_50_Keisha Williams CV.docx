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525"/>
        <w:tblW w:w="5000" w:type="pct"/>
        <w:tblLook w:val="0000"/>
      </w:tblPr>
      <w:tblGrid>
        <w:gridCol w:w="8854"/>
      </w:tblGrid>
      <w:tr w:rsidR="00A6163E" w:rsidTr="007A0793">
        <w:trPr>
          <w:trHeight w:val="32"/>
        </w:trPr>
        <w:tc>
          <w:tcPr>
            <w:tcW w:w="5000" w:type="pct"/>
            <w:shd w:val="clear" w:color="auto" w:fill="auto"/>
          </w:tcPr>
          <w:p w:rsidR="00A6163E" w:rsidRPr="00893E7D" w:rsidRDefault="00A908FD" w:rsidP="007A0793">
            <w:pPr>
              <w:pStyle w:val="Address2"/>
              <w:rPr>
                <w:b/>
              </w:rPr>
            </w:pPr>
            <w:r>
              <w:rPr>
                <w:b/>
              </w:rPr>
              <w:t>lp#32 malabar road arima</w:t>
            </w:r>
          </w:p>
        </w:tc>
      </w:tr>
      <w:tr w:rsidR="00A6163E" w:rsidRPr="00A45C4D" w:rsidTr="007A0793">
        <w:trPr>
          <w:trHeight w:val="391"/>
        </w:trPr>
        <w:tc>
          <w:tcPr>
            <w:tcW w:w="5000" w:type="pct"/>
            <w:shd w:val="clear" w:color="auto" w:fill="auto"/>
            <w:tcMar>
              <w:bottom w:w="288" w:type="dxa"/>
            </w:tcMar>
          </w:tcPr>
          <w:p w:rsidR="007805C2" w:rsidRPr="00A45C4D" w:rsidRDefault="00A6163E" w:rsidP="007A0793">
            <w:pPr>
              <w:pStyle w:val="Address1"/>
              <w:rPr>
                <w:b/>
                <w:lang w:val="fr-FR"/>
              </w:rPr>
            </w:pPr>
            <w:r w:rsidRPr="00A45C4D">
              <w:rPr>
                <w:b/>
                <w:lang w:val="fr-FR"/>
              </w:rPr>
              <w:t xml:space="preserve">Phone </w:t>
            </w:r>
            <w:r w:rsidR="00A908FD">
              <w:rPr>
                <w:b/>
                <w:lang w:val="fr-FR"/>
              </w:rPr>
              <w:t>1 868 7866905</w:t>
            </w:r>
            <w:r w:rsidRPr="00A45C4D">
              <w:rPr>
                <w:b/>
                <w:lang w:val="fr-FR"/>
              </w:rPr>
              <w:t xml:space="preserve"> • E-mail</w:t>
            </w:r>
            <w:r w:rsidR="00F80EE6">
              <w:rPr>
                <w:b/>
                <w:lang w:val="fr-FR"/>
              </w:rPr>
              <w:t xml:space="preserve"> keisha_williams</w:t>
            </w:r>
            <w:r w:rsidR="007A5E9C">
              <w:rPr>
                <w:b/>
                <w:lang w:val="fr-FR"/>
              </w:rPr>
              <w:t>1</w:t>
            </w:r>
            <w:r w:rsidR="00A908FD">
              <w:rPr>
                <w:b/>
                <w:lang w:val="fr-FR"/>
              </w:rPr>
              <w:t>@yahoo.com</w:t>
            </w:r>
          </w:p>
        </w:tc>
      </w:tr>
    </w:tbl>
    <w:p w:rsidR="00A6163E" w:rsidRPr="004348F5" w:rsidRDefault="004F40B3" w:rsidP="004F40B3">
      <w:pPr>
        <w:pStyle w:val="Name"/>
        <w:tabs>
          <w:tab w:val="center" w:pos="4319"/>
          <w:tab w:val="left" w:pos="7755"/>
        </w:tabs>
        <w:jc w:val="left"/>
        <w:rPr>
          <w:rFonts w:ascii="Monotype Corsiva" w:hAnsi="Monotype Corsiva"/>
          <w:b/>
        </w:rPr>
      </w:pPr>
      <w:r w:rsidRPr="00A45C4D">
        <w:rPr>
          <w:rFonts w:ascii="Monotype Corsiva" w:hAnsi="Monotype Corsiva"/>
          <w:lang w:val="fr-FR"/>
        </w:rPr>
        <w:tab/>
      </w:r>
      <w:r w:rsidR="00A908FD">
        <w:rPr>
          <w:rFonts w:ascii="Monotype Corsiva" w:hAnsi="Monotype Corsiva"/>
          <w:b/>
        </w:rPr>
        <w:t>keisha brenda williams</w:t>
      </w:r>
    </w:p>
    <w:tbl>
      <w:tblPr>
        <w:tblW w:w="10133" w:type="dxa"/>
        <w:tblInd w:w="-743" w:type="dxa"/>
        <w:tblLayout w:type="fixed"/>
        <w:tblLook w:val="0000"/>
      </w:tblPr>
      <w:tblGrid>
        <w:gridCol w:w="2175"/>
        <w:gridCol w:w="7958"/>
      </w:tblGrid>
      <w:tr w:rsidR="00A6163E" w:rsidRPr="007805C2" w:rsidTr="007A0793">
        <w:trPr>
          <w:trHeight w:val="525"/>
        </w:trPr>
        <w:tc>
          <w:tcPr>
            <w:tcW w:w="10133" w:type="dxa"/>
            <w:gridSpan w:val="2"/>
            <w:shd w:val="clear" w:color="auto" w:fill="auto"/>
          </w:tcPr>
          <w:p w:rsidR="00A6163E" w:rsidRPr="007805C2" w:rsidRDefault="00A6163E" w:rsidP="00A6163E">
            <w:pPr>
              <w:pStyle w:val="SectionTitle"/>
              <w:rPr>
                <w:b/>
                <w:sz w:val="24"/>
                <w:szCs w:val="24"/>
              </w:rPr>
            </w:pPr>
            <w:r w:rsidRPr="007805C2">
              <w:rPr>
                <w:b/>
                <w:sz w:val="24"/>
                <w:szCs w:val="24"/>
              </w:rPr>
              <w:t>Objective</w:t>
            </w:r>
          </w:p>
        </w:tc>
      </w:tr>
      <w:tr w:rsidR="00A6163E" w:rsidRPr="007805C2" w:rsidTr="007A0793">
        <w:trPr>
          <w:trHeight w:val="808"/>
        </w:trPr>
        <w:tc>
          <w:tcPr>
            <w:tcW w:w="2175" w:type="dxa"/>
            <w:shd w:val="clear" w:color="auto" w:fill="auto"/>
          </w:tcPr>
          <w:p w:rsidR="00A6163E" w:rsidRPr="007805C2" w:rsidRDefault="00A6163E">
            <w:pPr>
              <w:rPr>
                <w:sz w:val="24"/>
                <w:szCs w:val="24"/>
              </w:rPr>
            </w:pPr>
          </w:p>
        </w:tc>
        <w:tc>
          <w:tcPr>
            <w:tcW w:w="7958" w:type="dxa"/>
            <w:shd w:val="clear" w:color="auto" w:fill="auto"/>
          </w:tcPr>
          <w:p w:rsidR="00A6163E" w:rsidRPr="007805C2" w:rsidRDefault="0015451F" w:rsidP="00702967">
            <w:pPr>
              <w:pStyle w:val="Objectiv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  <w:r w:rsidR="00912E96">
              <w:rPr>
                <w:sz w:val="24"/>
                <w:szCs w:val="24"/>
              </w:rPr>
              <w:t xml:space="preserve">improve my quality of life by increasing my knowledge and skills. I hope to achieve this goal through hard work and commitment at your institution. </w:t>
            </w:r>
          </w:p>
        </w:tc>
      </w:tr>
      <w:tr w:rsidR="00A6163E" w:rsidRPr="007805C2" w:rsidTr="007A0793">
        <w:trPr>
          <w:trHeight w:val="525"/>
        </w:trPr>
        <w:tc>
          <w:tcPr>
            <w:tcW w:w="10133" w:type="dxa"/>
            <w:gridSpan w:val="2"/>
            <w:shd w:val="clear" w:color="auto" w:fill="auto"/>
          </w:tcPr>
          <w:p w:rsidR="00A6163E" w:rsidRPr="007805C2" w:rsidRDefault="00A6163E" w:rsidP="00A6163E">
            <w:pPr>
              <w:pStyle w:val="SectionTitle"/>
              <w:rPr>
                <w:b/>
                <w:sz w:val="24"/>
                <w:szCs w:val="24"/>
              </w:rPr>
            </w:pPr>
            <w:r w:rsidRPr="007805C2">
              <w:rPr>
                <w:b/>
                <w:sz w:val="24"/>
                <w:szCs w:val="24"/>
              </w:rPr>
              <w:t>Education</w:t>
            </w:r>
          </w:p>
        </w:tc>
      </w:tr>
      <w:tr w:rsidR="00A6163E" w:rsidRPr="007805C2" w:rsidTr="007A0793">
        <w:trPr>
          <w:trHeight w:val="983"/>
        </w:trPr>
        <w:tc>
          <w:tcPr>
            <w:tcW w:w="2175" w:type="dxa"/>
            <w:shd w:val="clear" w:color="auto" w:fill="auto"/>
          </w:tcPr>
          <w:p w:rsidR="00A6163E" w:rsidRPr="007805C2" w:rsidRDefault="00A6163E">
            <w:pPr>
              <w:rPr>
                <w:sz w:val="24"/>
                <w:szCs w:val="24"/>
              </w:rPr>
            </w:pPr>
          </w:p>
        </w:tc>
        <w:tc>
          <w:tcPr>
            <w:tcW w:w="7958" w:type="dxa"/>
            <w:shd w:val="clear" w:color="auto" w:fill="auto"/>
          </w:tcPr>
          <w:p w:rsidR="00702967" w:rsidRDefault="0015451F" w:rsidP="00702967">
            <w:pPr>
              <w:pStyle w:val="Achievemen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2001-2003 North Eastern College, Sangre Grande</w:t>
            </w:r>
          </w:p>
          <w:p w:rsidR="0015451F" w:rsidRDefault="0015451F" w:rsidP="00702967">
            <w:pPr>
              <w:pStyle w:val="Achievemen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1998-2001 Mt. Hope Junior Secondary School</w:t>
            </w:r>
          </w:p>
          <w:p w:rsidR="00A6163E" w:rsidRPr="007805C2" w:rsidRDefault="0015451F" w:rsidP="007A0793">
            <w:pPr>
              <w:pStyle w:val="Achievemen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1990-1998 Malabar Roman Catholic Primary School, Arima</w:t>
            </w:r>
          </w:p>
        </w:tc>
      </w:tr>
      <w:tr w:rsidR="00A6163E" w:rsidRPr="007805C2" w:rsidTr="007A0793">
        <w:trPr>
          <w:trHeight w:val="511"/>
        </w:trPr>
        <w:tc>
          <w:tcPr>
            <w:tcW w:w="10133" w:type="dxa"/>
            <w:gridSpan w:val="2"/>
            <w:shd w:val="clear" w:color="auto" w:fill="auto"/>
          </w:tcPr>
          <w:p w:rsidR="00A6163E" w:rsidRPr="007805C2" w:rsidRDefault="0015451F" w:rsidP="00A6163E">
            <w:pPr>
              <w:pStyle w:val="SectionTitl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</w:t>
            </w:r>
          </w:p>
        </w:tc>
      </w:tr>
      <w:tr w:rsidR="00A6163E" w:rsidRPr="007805C2" w:rsidTr="007A0793">
        <w:trPr>
          <w:trHeight w:val="3043"/>
        </w:trPr>
        <w:tc>
          <w:tcPr>
            <w:tcW w:w="2175" w:type="dxa"/>
            <w:shd w:val="clear" w:color="auto" w:fill="auto"/>
          </w:tcPr>
          <w:p w:rsidR="00A6163E" w:rsidRPr="007805C2" w:rsidRDefault="00A6163E">
            <w:pPr>
              <w:rPr>
                <w:sz w:val="24"/>
                <w:szCs w:val="24"/>
              </w:rPr>
            </w:pPr>
          </w:p>
        </w:tc>
        <w:tc>
          <w:tcPr>
            <w:tcW w:w="7958" w:type="dxa"/>
            <w:shd w:val="clear" w:color="auto" w:fill="auto"/>
          </w:tcPr>
          <w:p w:rsidR="007805C2" w:rsidRDefault="0015451F" w:rsidP="0015451F">
            <w:pPr>
              <w:pStyle w:val="Achievemen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2013-2016 </w:t>
            </w:r>
            <w:r w:rsidRPr="0015451F">
              <w:rPr>
                <w:b/>
                <w:sz w:val="24"/>
                <w:szCs w:val="24"/>
              </w:rPr>
              <w:t>Aides to Nursing Programme</w:t>
            </w:r>
            <w:r>
              <w:rPr>
                <w:sz w:val="24"/>
                <w:szCs w:val="24"/>
              </w:rPr>
              <w:t>, Ministry of Health</w:t>
            </w:r>
            <w:r w:rsidR="00A908FD">
              <w:rPr>
                <w:sz w:val="24"/>
                <w:szCs w:val="24"/>
              </w:rPr>
              <w:t xml:space="preserve"> Trinidad and Tobago</w:t>
            </w:r>
          </w:p>
          <w:p w:rsidR="00A908FD" w:rsidRDefault="00A908FD" w:rsidP="0015451F">
            <w:pPr>
              <w:pStyle w:val="Achievemen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2009 </w:t>
            </w:r>
            <w:r w:rsidRPr="00A908FD">
              <w:rPr>
                <w:b/>
                <w:sz w:val="24"/>
                <w:szCs w:val="24"/>
              </w:rPr>
              <w:t>Tour Guide</w:t>
            </w:r>
            <w:r>
              <w:rPr>
                <w:b/>
                <w:sz w:val="24"/>
                <w:szCs w:val="24"/>
              </w:rPr>
              <w:t xml:space="preserve"> Escort, </w:t>
            </w:r>
            <w:r>
              <w:rPr>
                <w:sz w:val="24"/>
                <w:szCs w:val="24"/>
              </w:rPr>
              <w:t>Youth Training and Employment Partnership Programme</w:t>
            </w:r>
          </w:p>
          <w:p w:rsidR="00A908FD" w:rsidRDefault="00B22690" w:rsidP="0015451F">
            <w:pPr>
              <w:pStyle w:val="Achievemen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2005 </w:t>
            </w:r>
            <w:r w:rsidR="00A908FD">
              <w:rPr>
                <w:b/>
                <w:sz w:val="24"/>
                <w:szCs w:val="24"/>
              </w:rPr>
              <w:t xml:space="preserve">Food Preparation, </w:t>
            </w:r>
            <w:r w:rsidR="00A908FD">
              <w:rPr>
                <w:sz w:val="24"/>
                <w:szCs w:val="24"/>
              </w:rPr>
              <w:t>Trinidad and Tobago Hospitality and Tourism Institute</w:t>
            </w:r>
            <w:r>
              <w:rPr>
                <w:sz w:val="24"/>
                <w:szCs w:val="24"/>
              </w:rPr>
              <w:t xml:space="preserve"> in conjunction with The Civilian Conservation Corps</w:t>
            </w:r>
          </w:p>
          <w:p w:rsidR="00B22690" w:rsidRDefault="00B22690" w:rsidP="0015451F">
            <w:pPr>
              <w:pStyle w:val="Achievemen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2005 </w:t>
            </w:r>
            <w:r w:rsidRPr="00B22690">
              <w:rPr>
                <w:b/>
                <w:sz w:val="24"/>
                <w:szCs w:val="24"/>
              </w:rPr>
              <w:t>Computer Literacy</w:t>
            </w:r>
            <w:r>
              <w:rPr>
                <w:b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Civilian Conservation Corps</w:t>
            </w:r>
          </w:p>
          <w:p w:rsidR="00B22690" w:rsidRPr="00B22690" w:rsidRDefault="00B22690" w:rsidP="0015451F">
            <w:pPr>
              <w:pStyle w:val="Achievemen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2004 </w:t>
            </w:r>
            <w:r>
              <w:rPr>
                <w:b/>
                <w:sz w:val="24"/>
                <w:szCs w:val="24"/>
              </w:rPr>
              <w:t xml:space="preserve">Geriatric Adolescent Partnership Programme, </w:t>
            </w:r>
            <w:r>
              <w:rPr>
                <w:sz w:val="24"/>
                <w:szCs w:val="24"/>
              </w:rPr>
              <w:t>Ministry of Community Development, Culture and Gender Affairs</w:t>
            </w:r>
          </w:p>
          <w:p w:rsidR="00A908FD" w:rsidRPr="0015451F" w:rsidRDefault="00A908FD" w:rsidP="0015451F">
            <w:pPr>
              <w:pStyle w:val="Achievemen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  <w:tr w:rsidR="00A6163E" w:rsidRPr="007805C2" w:rsidTr="007A0793">
        <w:trPr>
          <w:trHeight w:val="511"/>
        </w:trPr>
        <w:tc>
          <w:tcPr>
            <w:tcW w:w="10133" w:type="dxa"/>
            <w:gridSpan w:val="2"/>
            <w:shd w:val="clear" w:color="auto" w:fill="auto"/>
          </w:tcPr>
          <w:p w:rsidR="00A6163E" w:rsidRPr="007805C2" w:rsidRDefault="00B22690" w:rsidP="00A6163E">
            <w:pPr>
              <w:pStyle w:val="SectionTitl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reward &amp; recognition</w:t>
            </w:r>
          </w:p>
        </w:tc>
      </w:tr>
      <w:tr w:rsidR="00A6163E" w:rsidRPr="007805C2" w:rsidTr="007A0793">
        <w:trPr>
          <w:trHeight w:val="822"/>
        </w:trPr>
        <w:tc>
          <w:tcPr>
            <w:tcW w:w="2175" w:type="dxa"/>
            <w:shd w:val="clear" w:color="auto" w:fill="auto"/>
          </w:tcPr>
          <w:p w:rsidR="00A6163E" w:rsidRPr="007805C2" w:rsidRDefault="00A6163E">
            <w:pPr>
              <w:rPr>
                <w:sz w:val="24"/>
                <w:szCs w:val="24"/>
              </w:rPr>
            </w:pPr>
          </w:p>
        </w:tc>
        <w:tc>
          <w:tcPr>
            <w:tcW w:w="7958" w:type="dxa"/>
            <w:shd w:val="clear" w:color="auto" w:fill="auto"/>
          </w:tcPr>
          <w:p w:rsidR="003E6746" w:rsidRPr="003E6746" w:rsidRDefault="00B22690" w:rsidP="007A0793">
            <w:pPr>
              <w:pStyle w:val="Objective"/>
            </w:pPr>
            <w:r>
              <w:rPr>
                <w:sz w:val="24"/>
                <w:szCs w:val="24"/>
              </w:rPr>
              <w:t xml:space="preserve">2014, </w:t>
            </w:r>
            <w:r>
              <w:rPr>
                <w:b/>
                <w:sz w:val="24"/>
                <w:szCs w:val="24"/>
              </w:rPr>
              <w:t xml:space="preserve">Certificate of Appreciation for service in the field of Nursing, </w:t>
            </w:r>
            <w:r>
              <w:rPr>
                <w:sz w:val="24"/>
                <w:szCs w:val="24"/>
              </w:rPr>
              <w:t>Eastern Regional Health Authority</w:t>
            </w:r>
          </w:p>
        </w:tc>
      </w:tr>
      <w:tr w:rsidR="003E6746" w:rsidRPr="007805C2" w:rsidTr="007A0793">
        <w:trPr>
          <w:trHeight w:val="511"/>
        </w:trPr>
        <w:tc>
          <w:tcPr>
            <w:tcW w:w="10133" w:type="dxa"/>
            <w:gridSpan w:val="2"/>
            <w:shd w:val="clear" w:color="auto" w:fill="auto"/>
          </w:tcPr>
          <w:p w:rsidR="003E6746" w:rsidRPr="007805C2" w:rsidRDefault="003E6746" w:rsidP="0026147D">
            <w:pPr>
              <w:pStyle w:val="SectionTitl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 experience</w:t>
            </w:r>
          </w:p>
        </w:tc>
      </w:tr>
      <w:tr w:rsidR="003E6746" w:rsidRPr="007805C2" w:rsidTr="007A0793">
        <w:trPr>
          <w:trHeight w:val="2235"/>
        </w:trPr>
        <w:tc>
          <w:tcPr>
            <w:tcW w:w="2175" w:type="dxa"/>
            <w:shd w:val="clear" w:color="auto" w:fill="auto"/>
          </w:tcPr>
          <w:p w:rsidR="003E6746" w:rsidRPr="007805C2" w:rsidRDefault="003E6746" w:rsidP="0026147D">
            <w:pPr>
              <w:rPr>
                <w:sz w:val="24"/>
                <w:szCs w:val="24"/>
              </w:rPr>
            </w:pPr>
          </w:p>
        </w:tc>
        <w:tc>
          <w:tcPr>
            <w:tcW w:w="7958" w:type="dxa"/>
            <w:shd w:val="clear" w:color="auto" w:fill="auto"/>
          </w:tcPr>
          <w:p w:rsidR="00B83248" w:rsidRPr="00B83248" w:rsidRDefault="00B83248" w:rsidP="0026147D">
            <w:pPr>
              <w:pStyle w:val="Achievemen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2017 – To date </w:t>
            </w:r>
            <w:r w:rsidRPr="00B83248">
              <w:rPr>
                <w:b/>
                <w:sz w:val="24"/>
                <w:szCs w:val="24"/>
              </w:rPr>
              <w:t>Swiss Port</w:t>
            </w:r>
            <w:r>
              <w:rPr>
                <w:b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Piarco Airport</w:t>
            </w:r>
          </w:p>
          <w:p w:rsidR="003E6746" w:rsidRDefault="003E6746" w:rsidP="0026147D">
            <w:pPr>
              <w:pStyle w:val="Achievemen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2013-2016 </w:t>
            </w:r>
            <w:r w:rsidRPr="003E6746">
              <w:rPr>
                <w:b/>
                <w:sz w:val="24"/>
                <w:szCs w:val="24"/>
              </w:rPr>
              <w:t>Aides to Nursing Programme</w:t>
            </w:r>
            <w:r>
              <w:rPr>
                <w:sz w:val="24"/>
                <w:szCs w:val="24"/>
              </w:rPr>
              <w:t>, Eastern Regional Health Authority Ministry of Health</w:t>
            </w:r>
          </w:p>
          <w:p w:rsidR="003E6746" w:rsidRDefault="003E6746" w:rsidP="0026147D">
            <w:pPr>
              <w:pStyle w:val="Achievemen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2012-2013 </w:t>
            </w:r>
            <w:r>
              <w:rPr>
                <w:b/>
                <w:sz w:val="24"/>
                <w:szCs w:val="24"/>
              </w:rPr>
              <w:t xml:space="preserve">Stock Clerk, </w:t>
            </w:r>
            <w:r>
              <w:rPr>
                <w:sz w:val="24"/>
                <w:szCs w:val="24"/>
              </w:rPr>
              <w:t>Unicomer Ltd. Trinidad and Tobago</w:t>
            </w:r>
          </w:p>
          <w:p w:rsidR="003E6746" w:rsidRDefault="003E6746" w:rsidP="0026147D">
            <w:pPr>
              <w:pStyle w:val="Achievemen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2007-2012 </w:t>
            </w:r>
            <w:r w:rsidRPr="003E6746">
              <w:rPr>
                <w:b/>
                <w:sz w:val="24"/>
                <w:szCs w:val="24"/>
              </w:rPr>
              <w:t>Stock Clerk</w:t>
            </w:r>
            <w:r>
              <w:rPr>
                <w:sz w:val="24"/>
                <w:szCs w:val="24"/>
              </w:rPr>
              <w:t>, Stellar Distributers Trinidad and Tobago</w:t>
            </w:r>
          </w:p>
          <w:p w:rsidR="003E6746" w:rsidRDefault="003E6746" w:rsidP="0026147D">
            <w:pPr>
              <w:pStyle w:val="Achievemen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2005-2007 </w:t>
            </w:r>
            <w:r w:rsidRPr="003E6746">
              <w:rPr>
                <w:b/>
                <w:sz w:val="24"/>
                <w:szCs w:val="24"/>
              </w:rPr>
              <w:t>Sales Clerk,</w:t>
            </w:r>
            <w:r>
              <w:rPr>
                <w:sz w:val="24"/>
                <w:szCs w:val="24"/>
              </w:rPr>
              <w:t xml:space="preserve"> Kristina’s Shoe Store</w:t>
            </w:r>
          </w:p>
          <w:p w:rsidR="003E6746" w:rsidRPr="003E6746" w:rsidRDefault="003E6746" w:rsidP="0026147D">
            <w:pPr>
              <w:pStyle w:val="Achievemen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2004-2005 </w:t>
            </w:r>
            <w:r w:rsidRPr="003E6746">
              <w:rPr>
                <w:b/>
                <w:sz w:val="24"/>
                <w:szCs w:val="24"/>
              </w:rPr>
              <w:t>Sales Promoter,</w:t>
            </w:r>
            <w:r>
              <w:rPr>
                <w:sz w:val="24"/>
                <w:szCs w:val="24"/>
              </w:rPr>
              <w:t xml:space="preserve"> West Indian Traders Ltd.</w:t>
            </w:r>
          </w:p>
          <w:p w:rsidR="003E6746" w:rsidRPr="007805C2" w:rsidRDefault="003E6746" w:rsidP="003E6746">
            <w:pPr>
              <w:pStyle w:val="Achievemen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  <w:tr w:rsidR="003E6746" w:rsidRPr="007805C2" w:rsidTr="007A0793">
        <w:trPr>
          <w:trHeight w:val="525"/>
        </w:trPr>
        <w:tc>
          <w:tcPr>
            <w:tcW w:w="10133" w:type="dxa"/>
            <w:gridSpan w:val="2"/>
            <w:shd w:val="clear" w:color="auto" w:fill="auto"/>
          </w:tcPr>
          <w:p w:rsidR="003E6746" w:rsidRPr="007805C2" w:rsidRDefault="00FD60E7" w:rsidP="0026147D">
            <w:pPr>
              <w:pStyle w:val="SectionTitl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references</w:t>
            </w:r>
          </w:p>
        </w:tc>
      </w:tr>
      <w:tr w:rsidR="003E6746" w:rsidRPr="007805C2" w:rsidTr="007A0793">
        <w:trPr>
          <w:trHeight w:val="1293"/>
        </w:trPr>
        <w:tc>
          <w:tcPr>
            <w:tcW w:w="2175" w:type="dxa"/>
            <w:shd w:val="clear" w:color="auto" w:fill="auto"/>
          </w:tcPr>
          <w:p w:rsidR="003E6746" w:rsidRPr="007805C2" w:rsidRDefault="003E6746" w:rsidP="0026147D">
            <w:pPr>
              <w:rPr>
                <w:sz w:val="24"/>
                <w:szCs w:val="24"/>
              </w:rPr>
            </w:pPr>
          </w:p>
        </w:tc>
        <w:tc>
          <w:tcPr>
            <w:tcW w:w="7958" w:type="dxa"/>
            <w:shd w:val="clear" w:color="auto" w:fill="auto"/>
          </w:tcPr>
          <w:p w:rsidR="003E6746" w:rsidRDefault="00FD60E7" w:rsidP="0026147D">
            <w:pPr>
              <w:pStyle w:val="Objectiv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</w:t>
            </w:r>
            <w:r w:rsidR="007D08A2">
              <w:rPr>
                <w:sz w:val="24"/>
                <w:szCs w:val="24"/>
              </w:rPr>
              <w:t xml:space="preserve">Bernard Dolloway - </w:t>
            </w:r>
            <w:r>
              <w:rPr>
                <w:sz w:val="24"/>
                <w:szCs w:val="24"/>
              </w:rPr>
              <w:t>Corporal, Trinidad and Tobago Police Service,</w:t>
            </w:r>
            <w:r w:rsidR="007D08A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868 487 5177</w:t>
            </w:r>
          </w:p>
          <w:p w:rsidR="003E6746" w:rsidRPr="003E6746" w:rsidRDefault="00FD60E7" w:rsidP="007A0793">
            <w:pPr>
              <w:pStyle w:val="BodyText"/>
            </w:pPr>
            <w:r w:rsidRPr="00FD60E7">
              <w:rPr>
                <w:sz w:val="24"/>
                <w:szCs w:val="24"/>
              </w:rPr>
              <w:t>Mr. Terra</w:t>
            </w:r>
            <w:r>
              <w:rPr>
                <w:sz w:val="24"/>
                <w:szCs w:val="24"/>
              </w:rPr>
              <w:t>nt Vance – Supervisor</w:t>
            </w:r>
            <w:r w:rsidR="007D08A2">
              <w:rPr>
                <w:sz w:val="24"/>
                <w:szCs w:val="24"/>
              </w:rPr>
              <w:t>, Civilian  Conservation Corps,</w:t>
            </w:r>
            <w:r>
              <w:rPr>
                <w:sz w:val="24"/>
                <w:szCs w:val="24"/>
              </w:rPr>
              <w:t xml:space="preserve"> 868 760 0139</w:t>
            </w:r>
          </w:p>
        </w:tc>
      </w:tr>
    </w:tbl>
    <w:p w:rsidR="00F50674" w:rsidRPr="007805C2" w:rsidRDefault="00F50674" w:rsidP="007D08A2">
      <w:pPr>
        <w:rPr>
          <w:sz w:val="24"/>
          <w:szCs w:val="24"/>
        </w:rPr>
      </w:pPr>
    </w:p>
    <w:sectPr w:rsidR="00F50674" w:rsidRPr="007805C2" w:rsidSect="00DE7225">
      <w:footerReference w:type="default" r:id="rId7"/>
      <w:pgSz w:w="11907" w:h="16839"/>
      <w:pgMar w:top="1152" w:right="1627" w:bottom="1152" w:left="1642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702" w:rsidRPr="003F70C9" w:rsidRDefault="001D4702" w:rsidP="003F70C9">
      <w:pPr>
        <w:pStyle w:val="SectionTitle"/>
        <w:spacing w:before="0" w:line="240" w:lineRule="auto"/>
        <w:rPr>
          <w:caps w:val="0"/>
          <w:spacing w:val="0"/>
          <w:sz w:val="22"/>
        </w:rPr>
      </w:pPr>
      <w:r>
        <w:separator/>
      </w:r>
    </w:p>
  </w:endnote>
  <w:endnote w:type="continuationSeparator" w:id="1">
    <w:p w:rsidR="001D4702" w:rsidRPr="003F70C9" w:rsidRDefault="001D4702" w:rsidP="003F70C9">
      <w:pPr>
        <w:pStyle w:val="SectionTitle"/>
        <w:spacing w:before="0" w:line="240" w:lineRule="auto"/>
        <w:rPr>
          <w:caps w:val="0"/>
          <w:spacing w:val="0"/>
          <w:sz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0C9" w:rsidRPr="003F70C9" w:rsidRDefault="003F70C9" w:rsidP="003F70C9">
    <w:pPr>
      <w:pStyle w:val="Footer"/>
      <w:ind w:firstLine="720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702" w:rsidRPr="003F70C9" w:rsidRDefault="001D4702" w:rsidP="003F70C9">
      <w:pPr>
        <w:pStyle w:val="SectionTitle"/>
        <w:spacing w:before="0" w:line="240" w:lineRule="auto"/>
        <w:rPr>
          <w:caps w:val="0"/>
          <w:spacing w:val="0"/>
          <w:sz w:val="22"/>
        </w:rPr>
      </w:pPr>
      <w:r>
        <w:separator/>
      </w:r>
    </w:p>
  </w:footnote>
  <w:footnote w:type="continuationSeparator" w:id="1">
    <w:p w:rsidR="001D4702" w:rsidRPr="003F70C9" w:rsidRDefault="001D4702" w:rsidP="003F70C9">
      <w:pPr>
        <w:pStyle w:val="SectionTitle"/>
        <w:spacing w:before="0" w:line="240" w:lineRule="auto"/>
        <w:rPr>
          <w:caps w:val="0"/>
          <w:spacing w:val="0"/>
          <w:sz w:val="22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90120A1"/>
    <w:multiLevelType w:val="multilevel"/>
    <w:tmpl w:val="E2B8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3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4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5">
    <w:nsid w:val="20580572"/>
    <w:multiLevelType w:val="hybridMultilevel"/>
    <w:tmpl w:val="4F943F8C"/>
    <w:lvl w:ilvl="0" w:tplc="2C090005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6">
    <w:nsid w:val="28F900FC"/>
    <w:multiLevelType w:val="hybridMultilevel"/>
    <w:tmpl w:val="02528686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9">
    <w:nsid w:val="45033C56"/>
    <w:multiLevelType w:val="hybridMultilevel"/>
    <w:tmpl w:val="D44E2AEA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2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8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9">
    <w:abstractNumId w:val="3"/>
  </w:num>
  <w:num w:numId="20">
    <w:abstractNumId w:val="11"/>
  </w:num>
  <w:num w:numId="21">
    <w:abstractNumId w:val="2"/>
  </w:num>
  <w:num w:numId="22">
    <w:abstractNumId w:val="4"/>
  </w:num>
  <w:num w:numId="23">
    <w:abstractNumId w:val="8"/>
  </w:num>
  <w:num w:numId="24">
    <w:abstractNumId w:val="10"/>
  </w:num>
  <w:num w:numId="25">
    <w:abstractNumId w:val="7"/>
  </w:num>
  <w:num w:numId="26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7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30">
    <w:abstractNumId w:val="9"/>
  </w:num>
  <w:num w:numId="31">
    <w:abstractNumId w:val="1"/>
  </w:num>
  <w:num w:numId="32">
    <w:abstractNumId w:val="6"/>
  </w:num>
  <w:num w:numId="3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attachedTemplate r:id="rId1"/>
  <w:stylePaneFormatFilter w:val="3F01"/>
  <w:doNotTrackMoves/>
  <w:defaultTabStop w:val="720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iResumeStyle" w:val="2"/>
  </w:docVars>
  <w:rsids>
    <w:rsidRoot w:val="00A6163E"/>
    <w:rsid w:val="000728B8"/>
    <w:rsid w:val="00091895"/>
    <w:rsid w:val="00093716"/>
    <w:rsid w:val="000B74E6"/>
    <w:rsid w:val="00125A82"/>
    <w:rsid w:val="0015451F"/>
    <w:rsid w:val="0019713B"/>
    <w:rsid w:val="001B4349"/>
    <w:rsid w:val="001C2219"/>
    <w:rsid w:val="001D4702"/>
    <w:rsid w:val="00202FEF"/>
    <w:rsid w:val="00203FE5"/>
    <w:rsid w:val="002249E2"/>
    <w:rsid w:val="00236A95"/>
    <w:rsid w:val="002544B3"/>
    <w:rsid w:val="00282E36"/>
    <w:rsid w:val="002A25DE"/>
    <w:rsid w:val="002B4D8E"/>
    <w:rsid w:val="00300C44"/>
    <w:rsid w:val="00303BD9"/>
    <w:rsid w:val="003460A9"/>
    <w:rsid w:val="00347378"/>
    <w:rsid w:val="003C5012"/>
    <w:rsid w:val="003C6D84"/>
    <w:rsid w:val="003D54D5"/>
    <w:rsid w:val="003E6746"/>
    <w:rsid w:val="003E77E5"/>
    <w:rsid w:val="003F70C9"/>
    <w:rsid w:val="004348F5"/>
    <w:rsid w:val="0047116A"/>
    <w:rsid w:val="004A671E"/>
    <w:rsid w:val="004F40B3"/>
    <w:rsid w:val="00507F8C"/>
    <w:rsid w:val="00510AFE"/>
    <w:rsid w:val="00532AD9"/>
    <w:rsid w:val="00604328"/>
    <w:rsid w:val="00676795"/>
    <w:rsid w:val="006B0FF0"/>
    <w:rsid w:val="006E6E46"/>
    <w:rsid w:val="00702967"/>
    <w:rsid w:val="00715E38"/>
    <w:rsid w:val="00760C5C"/>
    <w:rsid w:val="007805C2"/>
    <w:rsid w:val="0079577C"/>
    <w:rsid w:val="007A0793"/>
    <w:rsid w:val="007A5E9C"/>
    <w:rsid w:val="007A623F"/>
    <w:rsid w:val="007D08A2"/>
    <w:rsid w:val="007D21EB"/>
    <w:rsid w:val="008003A5"/>
    <w:rsid w:val="00820289"/>
    <w:rsid w:val="00825058"/>
    <w:rsid w:val="00827293"/>
    <w:rsid w:val="00831AAA"/>
    <w:rsid w:val="008503D2"/>
    <w:rsid w:val="00870873"/>
    <w:rsid w:val="00893E7D"/>
    <w:rsid w:val="008E3111"/>
    <w:rsid w:val="008E5E72"/>
    <w:rsid w:val="008F0CFA"/>
    <w:rsid w:val="00912E96"/>
    <w:rsid w:val="009562B3"/>
    <w:rsid w:val="009E76C1"/>
    <w:rsid w:val="00A06325"/>
    <w:rsid w:val="00A20F90"/>
    <w:rsid w:val="00A45C4D"/>
    <w:rsid w:val="00A6163E"/>
    <w:rsid w:val="00A908FD"/>
    <w:rsid w:val="00AA560E"/>
    <w:rsid w:val="00B06AF0"/>
    <w:rsid w:val="00B22690"/>
    <w:rsid w:val="00B50EAA"/>
    <w:rsid w:val="00B52C4E"/>
    <w:rsid w:val="00B83248"/>
    <w:rsid w:val="00B83D8B"/>
    <w:rsid w:val="00B8758E"/>
    <w:rsid w:val="00BE63F0"/>
    <w:rsid w:val="00C53F81"/>
    <w:rsid w:val="00C76A8D"/>
    <w:rsid w:val="00C923B2"/>
    <w:rsid w:val="00C9496B"/>
    <w:rsid w:val="00CD0153"/>
    <w:rsid w:val="00CF05E6"/>
    <w:rsid w:val="00D17F9C"/>
    <w:rsid w:val="00D21E41"/>
    <w:rsid w:val="00D24853"/>
    <w:rsid w:val="00D32AF5"/>
    <w:rsid w:val="00D65823"/>
    <w:rsid w:val="00D95868"/>
    <w:rsid w:val="00DA4C87"/>
    <w:rsid w:val="00DE7225"/>
    <w:rsid w:val="00DF2B1F"/>
    <w:rsid w:val="00E13D98"/>
    <w:rsid w:val="00E57443"/>
    <w:rsid w:val="00E710F2"/>
    <w:rsid w:val="00E75EFA"/>
    <w:rsid w:val="00E91BC4"/>
    <w:rsid w:val="00E95425"/>
    <w:rsid w:val="00EB29F5"/>
    <w:rsid w:val="00F0131B"/>
    <w:rsid w:val="00F12F4C"/>
    <w:rsid w:val="00F236BB"/>
    <w:rsid w:val="00F50674"/>
    <w:rsid w:val="00F80EE6"/>
    <w:rsid w:val="00F863D2"/>
    <w:rsid w:val="00F9165C"/>
    <w:rsid w:val="00FC108A"/>
    <w:rsid w:val="00FD60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TT" w:eastAsia="en-T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163E"/>
    <w:pPr>
      <w:jc w:val="both"/>
    </w:pPr>
    <w:rPr>
      <w:rFonts w:ascii="Garamond" w:hAnsi="Garamond"/>
      <w:sz w:val="22"/>
      <w:lang w:eastAsia="en-US"/>
    </w:rPr>
  </w:style>
  <w:style w:type="paragraph" w:styleId="Heading1">
    <w:name w:val="heading 1"/>
    <w:basedOn w:val="HeadingBase"/>
    <w:next w:val="BodyText"/>
    <w:qFormat/>
    <w:rsid w:val="00A6163E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A6163E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A6163E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A6163E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A6163E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A6163E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A6163E"/>
    <w:pPr>
      <w:numPr>
        <w:numId w:val="2"/>
      </w:numPr>
      <w:spacing w:after="60"/>
    </w:pPr>
  </w:style>
  <w:style w:type="paragraph" w:styleId="BodyText">
    <w:name w:val="Body Text"/>
    <w:basedOn w:val="Normal"/>
    <w:rsid w:val="00A6163E"/>
    <w:pPr>
      <w:spacing w:after="220" w:line="240" w:lineRule="atLeast"/>
    </w:pPr>
  </w:style>
  <w:style w:type="paragraph" w:customStyle="1" w:styleId="Address1">
    <w:name w:val="Address 1"/>
    <w:basedOn w:val="Normal"/>
    <w:rsid w:val="00A6163E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A6163E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rsid w:val="00A6163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rsid w:val="00A6163E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rsid w:val="00A6163E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Name">
    <w:name w:val="Name"/>
    <w:basedOn w:val="Normal"/>
    <w:next w:val="Normal"/>
    <w:rsid w:val="00A6163E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rsid w:val="00A6163E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rsid w:val="00A6163E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rsid w:val="00A6163E"/>
    <w:pPr>
      <w:spacing w:before="220"/>
      <w:ind w:left="245" w:hanging="245"/>
    </w:pPr>
  </w:style>
  <w:style w:type="paragraph" w:styleId="BalloonText">
    <w:name w:val="Balloon Text"/>
    <w:basedOn w:val="Normal"/>
    <w:semiHidden/>
    <w:rsid w:val="00A6163E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BodyText"/>
    <w:next w:val="BodyText"/>
    <w:rsid w:val="00A6163E"/>
    <w:pPr>
      <w:keepNext/>
      <w:keepLines/>
      <w:spacing w:before="240" w:after="240"/>
    </w:pPr>
    <w:rPr>
      <w:caps/>
    </w:rPr>
  </w:style>
  <w:style w:type="paragraph" w:customStyle="1" w:styleId="HeaderBase">
    <w:name w:val="Header Base"/>
    <w:basedOn w:val="Normal"/>
    <w:rsid w:val="00A6163E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A6163E"/>
    <w:pPr>
      <w:spacing w:after="220"/>
    </w:pPr>
    <w:rPr>
      <w:spacing w:val="-20"/>
      <w:sz w:val="48"/>
    </w:rPr>
  </w:style>
  <w:style w:type="paragraph" w:styleId="Date">
    <w:name w:val="Date"/>
    <w:basedOn w:val="BodyText"/>
    <w:rsid w:val="00A6163E"/>
    <w:pPr>
      <w:keepNext/>
    </w:pPr>
  </w:style>
  <w:style w:type="paragraph" w:customStyle="1" w:styleId="CityState">
    <w:name w:val="City/State"/>
    <w:basedOn w:val="BodyText"/>
    <w:next w:val="BodyText"/>
    <w:rsid w:val="00A6163E"/>
    <w:pPr>
      <w:keepNext/>
    </w:pPr>
  </w:style>
  <w:style w:type="character" w:customStyle="1" w:styleId="Lead-inEmphasis">
    <w:name w:val="Lead-in Emphasis"/>
    <w:rsid w:val="00A6163E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A6163E"/>
  </w:style>
  <w:style w:type="paragraph" w:styleId="Footer">
    <w:name w:val="footer"/>
    <w:basedOn w:val="HeaderBase"/>
    <w:link w:val="FooterChar"/>
    <w:uiPriority w:val="99"/>
    <w:rsid w:val="00A6163E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SectionSubtitle">
    <w:name w:val="Section Subtitle"/>
    <w:basedOn w:val="SectionTitle"/>
    <w:next w:val="Normal"/>
    <w:rsid w:val="00A6163E"/>
    <w:rPr>
      <w:i/>
      <w:caps w:val="0"/>
      <w:spacing w:val="10"/>
      <w:sz w:val="24"/>
    </w:rPr>
  </w:style>
  <w:style w:type="character" w:styleId="PageNumber">
    <w:name w:val="page number"/>
    <w:rsid w:val="00A6163E"/>
    <w:rPr>
      <w:sz w:val="24"/>
    </w:rPr>
  </w:style>
  <w:style w:type="character" w:styleId="Emphasis">
    <w:name w:val="Emphasis"/>
    <w:qFormat/>
    <w:rsid w:val="00A6163E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A6163E"/>
    <w:pPr>
      <w:ind w:left="720"/>
    </w:pPr>
  </w:style>
  <w:style w:type="character" w:customStyle="1" w:styleId="Job">
    <w:name w:val="Job"/>
    <w:basedOn w:val="DefaultParagraphFont"/>
    <w:rsid w:val="00A6163E"/>
  </w:style>
  <w:style w:type="paragraph" w:customStyle="1" w:styleId="PersonalData">
    <w:name w:val="Personal Data"/>
    <w:basedOn w:val="BodyText"/>
    <w:rsid w:val="00A6163E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A6163E"/>
    <w:pPr>
      <w:spacing w:before="60"/>
    </w:pPr>
  </w:style>
  <w:style w:type="paragraph" w:customStyle="1" w:styleId="NoTitle">
    <w:name w:val="No Title"/>
    <w:basedOn w:val="SectionTitle"/>
    <w:rsid w:val="00A6163E"/>
    <w:pPr>
      <w:pBdr>
        <w:bottom w:val="none" w:sz="0" w:space="0" w:color="auto"/>
      </w:pBdr>
    </w:pPr>
  </w:style>
  <w:style w:type="character" w:styleId="Hyperlink">
    <w:name w:val="Hyperlink"/>
    <w:basedOn w:val="DefaultParagraphFont"/>
    <w:rsid w:val="007805C2"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3F70C9"/>
    <w:rPr>
      <w:rFonts w:ascii="Garamond" w:hAnsi="Garamond"/>
      <w:caps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0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subject/>
  <dc:creator/>
  <cp:keywords/>
  <cp:lastModifiedBy/>
  <cp:revision>1</cp:revision>
  <cp:lastPrinted>2009-09-28T15:46:00Z</cp:lastPrinted>
  <dcterms:created xsi:type="dcterms:W3CDTF">2016-06-22T03:17:00Z</dcterms:created>
  <dcterms:modified xsi:type="dcterms:W3CDTF">2018-02-27T01:29:00Z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