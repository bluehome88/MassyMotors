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2196"/>
        <w:gridCol w:w="2470"/>
      </w:tblGrid>
      <w:tr w:rsidR="00097082" w:rsidTr="00B26A84">
        <w:tblPrEx>
          <w:tblCellMar>
            <w:top w:w="0" w:type="dxa"/>
            <w:bottom w:w="0" w:type="dxa"/>
          </w:tblCellMar>
        </w:tblPrEx>
        <w:trPr>
          <w:trHeight w:val="768"/>
          <w:jc w:val="right"/>
        </w:trPr>
        <w:tc>
          <w:tcPr>
            <w:tcW w:w="2196" w:type="dxa"/>
            <w:shd w:val="clear" w:color="auto" w:fill="auto"/>
          </w:tcPr>
          <w:p w:rsidR="00097082" w:rsidRDefault="00097082" w:rsidP="00097082">
            <w:pPr>
              <w:pStyle w:val="Address2"/>
            </w:pPr>
            <w:r>
              <w:t>25 Robin Crescent,</w:t>
            </w:r>
          </w:p>
          <w:p w:rsidR="00097082" w:rsidRDefault="00097082" w:rsidP="00097082">
            <w:pPr>
              <w:pStyle w:val="Address2"/>
            </w:pPr>
            <w:r>
              <w:t>Edinburgh 500</w:t>
            </w:r>
          </w:p>
          <w:p w:rsidR="00097082" w:rsidRDefault="00097082" w:rsidP="00097082">
            <w:pPr>
              <w:pStyle w:val="Address2"/>
            </w:pPr>
            <w:r>
              <w:t>Chaguanas,</w:t>
            </w:r>
          </w:p>
          <w:p w:rsidR="00097082" w:rsidRDefault="00097082" w:rsidP="00097082">
            <w:pPr>
              <w:pStyle w:val="Address2"/>
            </w:pPr>
            <w:r>
              <w:t>Trinidad &amp; Tobago</w:t>
            </w:r>
          </w:p>
        </w:tc>
        <w:tc>
          <w:tcPr>
            <w:tcW w:w="2470" w:type="dxa"/>
            <w:shd w:val="clear" w:color="auto" w:fill="auto"/>
          </w:tcPr>
          <w:p w:rsidR="00097082" w:rsidRDefault="00097082" w:rsidP="00097082">
            <w:pPr>
              <w:pStyle w:val="Address1"/>
            </w:pPr>
            <w:r>
              <w:t xml:space="preserve">Phone </w:t>
            </w:r>
            <w:r w:rsidR="00091C85">
              <w:t xml:space="preserve"> </w:t>
            </w:r>
            <w:r>
              <w:t>1(868)713-8975</w:t>
            </w:r>
          </w:p>
          <w:p w:rsidR="00097082" w:rsidRDefault="00F038B9" w:rsidP="00097082">
            <w:pPr>
              <w:pStyle w:val="Address1"/>
            </w:pPr>
            <w:r>
              <w:t>E-mail: leonp.williams@gmail.com</w:t>
            </w:r>
          </w:p>
        </w:tc>
      </w:tr>
    </w:tbl>
    <w:p w:rsidR="00097082" w:rsidRDefault="00097082" w:rsidP="00097082">
      <w:pPr>
        <w:pStyle w:val="Name"/>
      </w:pPr>
      <w:r>
        <w:t>Leon J.P. Williams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56"/>
        <w:gridCol w:w="6648"/>
      </w:tblGrid>
      <w:tr w:rsidR="00097082" w:rsidTr="00D94F61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56" w:type="dxa"/>
            <w:shd w:val="clear" w:color="auto" w:fill="auto"/>
          </w:tcPr>
          <w:p w:rsidR="00097082" w:rsidRDefault="00097082" w:rsidP="00377C72">
            <w:pPr>
              <w:pStyle w:val="SectionTitle"/>
            </w:pPr>
            <w:r>
              <w:t>Objective</w:t>
            </w:r>
          </w:p>
        </w:tc>
        <w:tc>
          <w:tcPr>
            <w:tcW w:w="6648" w:type="dxa"/>
            <w:shd w:val="clear" w:color="auto" w:fill="auto"/>
          </w:tcPr>
          <w:p w:rsidR="00097082" w:rsidRDefault="00097082" w:rsidP="0088282F">
            <w:pPr>
              <w:pStyle w:val="Objective"/>
              <w:jc w:val="both"/>
            </w:pPr>
            <w:r>
              <w:t xml:space="preserve">To apply the skills I have </w:t>
            </w:r>
            <w:r w:rsidR="00860422">
              <w:t xml:space="preserve">gained through </w:t>
            </w:r>
            <w:r w:rsidR="0088282F">
              <w:t xml:space="preserve">training and </w:t>
            </w:r>
            <w:r w:rsidR="00860422">
              <w:t xml:space="preserve">work experience </w:t>
            </w:r>
            <w:r>
              <w:t xml:space="preserve">in order to get the job done </w:t>
            </w:r>
            <w:r w:rsidR="00860422">
              <w:t>effectively and efficie</w:t>
            </w:r>
            <w:r w:rsidR="0088282F">
              <w:t>ntly. A real team player with the company vision and goals always in focus</w:t>
            </w:r>
            <w:r w:rsidR="00860422">
              <w:t xml:space="preserve">, </w:t>
            </w:r>
            <w:r w:rsidR="00AA4A80">
              <w:t>w</w:t>
            </w:r>
            <w:r w:rsidR="00860422">
              <w:t>hile gaining</w:t>
            </w:r>
            <w:r w:rsidR="007D0248">
              <w:t xml:space="preserve"> knowledge and new skills</w:t>
            </w:r>
            <w:r>
              <w:t>.</w:t>
            </w:r>
          </w:p>
        </w:tc>
      </w:tr>
      <w:tr w:rsidR="00097082" w:rsidTr="00D94F61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56" w:type="dxa"/>
            <w:shd w:val="clear" w:color="auto" w:fill="auto"/>
          </w:tcPr>
          <w:p w:rsidR="00860422" w:rsidRDefault="00860422" w:rsidP="00377C72">
            <w:pPr>
              <w:pStyle w:val="SectionTitle"/>
            </w:pPr>
            <w:r>
              <w:t>Summary of</w:t>
            </w:r>
            <w:r w:rsidR="00C405BF">
              <w:br/>
              <w:t xml:space="preserve">Work experience </w:t>
            </w:r>
            <w:r w:rsidR="009D7F6D">
              <w:t xml:space="preserve">Achievements and </w:t>
            </w:r>
            <w:r>
              <w:t>Qualifications</w:t>
            </w:r>
          </w:p>
          <w:p w:rsidR="00097082" w:rsidRDefault="00097082" w:rsidP="00377C72">
            <w:pPr>
              <w:pStyle w:val="SectionTitle"/>
            </w:pPr>
          </w:p>
        </w:tc>
        <w:tc>
          <w:tcPr>
            <w:tcW w:w="6648" w:type="dxa"/>
            <w:shd w:val="clear" w:color="auto" w:fill="auto"/>
          </w:tcPr>
          <w:p w:rsidR="008D5ADF" w:rsidRDefault="008D5ADF" w:rsidP="003B26D9">
            <w:pPr>
              <w:rPr>
                <w:b/>
              </w:rPr>
            </w:pPr>
          </w:p>
          <w:p w:rsidR="002D0049" w:rsidRDefault="002D0049" w:rsidP="002D0049">
            <w:pPr>
              <w:rPr>
                <w:u w:val="single"/>
              </w:rPr>
            </w:pPr>
            <w:r>
              <w:rPr>
                <w:b/>
              </w:rPr>
              <w:t xml:space="preserve">July 2015 – </w:t>
            </w:r>
            <w:r w:rsidR="00D94F61">
              <w:rPr>
                <w:b/>
              </w:rPr>
              <w:t>August 2016</w:t>
            </w:r>
            <w:r>
              <w:rPr>
                <w:b/>
              </w:rPr>
              <w:t xml:space="preserve">                        </w:t>
            </w:r>
            <w:proofErr w:type="spellStart"/>
            <w:r>
              <w:rPr>
                <w:u w:val="single"/>
              </w:rPr>
              <w:t>Beverlys</w:t>
            </w:r>
            <w:proofErr w:type="spellEnd"/>
            <w:r>
              <w:rPr>
                <w:u w:val="single"/>
              </w:rPr>
              <w:t xml:space="preserve"> Oasis Suites</w:t>
            </w:r>
          </w:p>
          <w:p w:rsidR="002D0049" w:rsidRDefault="002D0049" w:rsidP="002D0049">
            <w:r>
              <w:rPr>
                <w:b/>
              </w:rPr>
              <w:t>Hotel</w:t>
            </w:r>
            <w:r w:rsidRPr="007D0248">
              <w:rPr>
                <w:b/>
              </w:rPr>
              <w:t xml:space="preserve"> Manager</w:t>
            </w:r>
            <w:r>
              <w:t xml:space="preserve"> </w:t>
            </w:r>
          </w:p>
          <w:p w:rsidR="002D0049" w:rsidRPr="002D0049" w:rsidRDefault="002D0049" w:rsidP="002D0049">
            <w:pPr>
              <w:numPr>
                <w:ilvl w:val="0"/>
                <w:numId w:val="7"/>
              </w:numPr>
              <w:rPr>
                <w:u w:val="single"/>
              </w:rPr>
            </w:pPr>
            <w:r>
              <w:t xml:space="preserve">Manage the daily operation of a </w:t>
            </w:r>
            <w:r w:rsidR="00D94F61">
              <w:t xml:space="preserve">13 room </w:t>
            </w:r>
            <w:r>
              <w:t>boutique hotel</w:t>
            </w:r>
            <w:r w:rsidR="00C15067">
              <w:t xml:space="preserve"> In (Tobago)</w:t>
            </w:r>
            <w:r>
              <w:t xml:space="preserve"> through strategic delegation and leadership.</w:t>
            </w:r>
          </w:p>
          <w:p w:rsidR="002D0049" w:rsidRPr="009B6939" w:rsidRDefault="002D0049" w:rsidP="002D0049">
            <w:pPr>
              <w:ind w:left="720"/>
              <w:rPr>
                <w:u w:val="single"/>
              </w:rPr>
            </w:pPr>
            <w:r>
              <w:t xml:space="preserve"> </w:t>
            </w:r>
          </w:p>
          <w:p w:rsidR="002D0049" w:rsidRPr="009B6939" w:rsidRDefault="002D0049" w:rsidP="002D0049">
            <w:pPr>
              <w:numPr>
                <w:ilvl w:val="0"/>
                <w:numId w:val="7"/>
              </w:numPr>
              <w:shd w:val="clear" w:color="auto" w:fill="FFFFFF"/>
              <w:spacing w:after="150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Improve and implement new brand standards for the hotel</w:t>
            </w:r>
            <w:r w:rsidRPr="009B6939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  <w:p w:rsidR="002D0049" w:rsidRDefault="002D0049" w:rsidP="002D0049">
            <w:pPr>
              <w:numPr>
                <w:ilvl w:val="0"/>
                <w:numId w:val="7"/>
              </w:numPr>
              <w:shd w:val="clear" w:color="auto" w:fill="FFFFFF"/>
              <w:spacing w:after="15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9B6939">
              <w:rPr>
                <w:rFonts w:eastAsia="Times New Roman" w:cs="Arial"/>
                <w:color w:val="000000"/>
                <w:sz w:val="18"/>
                <w:szCs w:val="18"/>
              </w:rPr>
              <w:t xml:space="preserve">Complete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monthly financial report and business forecast for upcoming month to be presented to board of directors monthly</w:t>
            </w:r>
            <w:r w:rsidRPr="009B6939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  <w:p w:rsidR="002D0049" w:rsidRPr="009B6939" w:rsidRDefault="002D0049" w:rsidP="002D0049">
            <w:pPr>
              <w:numPr>
                <w:ilvl w:val="0"/>
                <w:numId w:val="7"/>
              </w:numPr>
              <w:shd w:val="clear" w:color="auto" w:fill="FFFFFF"/>
              <w:spacing w:after="15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9B6939">
              <w:rPr>
                <w:rFonts w:eastAsia="Times New Roman" w:cs="Arial"/>
                <w:color w:val="000000"/>
                <w:sz w:val="18"/>
                <w:szCs w:val="18"/>
              </w:rPr>
              <w:t>Achieve finan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cial objectives by preparing weekly sale goals by keeping up to date with activities and peak periods to do rate adjustments to ensure maximum  revenue at high occupancy.</w:t>
            </w:r>
          </w:p>
          <w:p w:rsidR="002D0049" w:rsidRPr="009B6939" w:rsidRDefault="002D0049" w:rsidP="002D0049">
            <w:pPr>
              <w:numPr>
                <w:ilvl w:val="0"/>
                <w:numId w:val="7"/>
              </w:numPr>
              <w:shd w:val="clear" w:color="auto" w:fill="FFFFFF"/>
              <w:spacing w:after="150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Ensure all supplies are purchased on time and manage the maintenance of the property through schedules and daily assigned inspections to the team.</w:t>
            </w:r>
          </w:p>
          <w:p w:rsidR="009B6939" w:rsidRDefault="002D0049" w:rsidP="009B6939">
            <w:pPr>
              <w:rPr>
                <w:u w:val="single"/>
              </w:rPr>
            </w:pPr>
            <w:r>
              <w:rPr>
                <w:b/>
              </w:rPr>
              <w:t>September 2014 – June 2015</w:t>
            </w:r>
            <w:r w:rsidR="009B6939">
              <w:rPr>
                <w:b/>
              </w:rPr>
              <w:t xml:space="preserve">                        </w:t>
            </w:r>
            <w:r w:rsidR="009B6939">
              <w:rPr>
                <w:u w:val="single"/>
              </w:rPr>
              <w:t>UNICOMER Trinidad</w:t>
            </w:r>
          </w:p>
          <w:p w:rsidR="009B6939" w:rsidRDefault="009B6939" w:rsidP="009B6939">
            <w:r>
              <w:rPr>
                <w:b/>
              </w:rPr>
              <w:t>Branch</w:t>
            </w:r>
            <w:r w:rsidRPr="007D0248">
              <w:rPr>
                <w:b/>
              </w:rPr>
              <w:t xml:space="preserve"> Manager</w:t>
            </w:r>
            <w:r>
              <w:t xml:space="preserve"> </w:t>
            </w:r>
          </w:p>
          <w:p w:rsidR="009B6939" w:rsidRPr="009B6939" w:rsidRDefault="009B6939" w:rsidP="009B6939">
            <w:pPr>
              <w:numPr>
                <w:ilvl w:val="0"/>
                <w:numId w:val="7"/>
              </w:numPr>
              <w:rPr>
                <w:u w:val="single"/>
              </w:rPr>
            </w:pPr>
            <w:r>
              <w:t xml:space="preserve">Manage the daily operation of a furniture and home appliances retail outlet. </w:t>
            </w:r>
          </w:p>
          <w:p w:rsidR="009B6939" w:rsidRPr="009B6939" w:rsidRDefault="009B6939" w:rsidP="009B6939">
            <w:pPr>
              <w:numPr>
                <w:ilvl w:val="0"/>
                <w:numId w:val="7"/>
              </w:numPr>
              <w:shd w:val="clear" w:color="auto" w:fill="FFFFFF"/>
              <w:spacing w:after="15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9B6939">
              <w:rPr>
                <w:rFonts w:eastAsia="Times New Roman" w:cs="Arial"/>
                <w:color w:val="000000"/>
                <w:sz w:val="18"/>
                <w:szCs w:val="18"/>
              </w:rPr>
              <w:t>Maintain store staff by recruiting, selecting, orienting, and training employees.</w:t>
            </w:r>
          </w:p>
          <w:p w:rsidR="009B6939" w:rsidRPr="009B6939" w:rsidRDefault="009B6939" w:rsidP="009B6939">
            <w:pPr>
              <w:numPr>
                <w:ilvl w:val="0"/>
                <w:numId w:val="7"/>
              </w:numPr>
              <w:shd w:val="clear" w:color="auto" w:fill="FFFFFF"/>
              <w:spacing w:after="15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9B6939">
              <w:rPr>
                <w:rFonts w:eastAsia="Times New Roman" w:cs="Arial"/>
                <w:color w:val="000000"/>
                <w:sz w:val="18"/>
                <w:szCs w:val="18"/>
              </w:rPr>
              <w:t xml:space="preserve">Maintain job results by coaching, </w:t>
            </w:r>
            <w:r w:rsidR="001110B9" w:rsidRPr="009B6939">
              <w:rPr>
                <w:rFonts w:eastAsia="Times New Roman" w:cs="Arial"/>
                <w:color w:val="000000"/>
                <w:sz w:val="18"/>
                <w:szCs w:val="18"/>
              </w:rPr>
              <w:t>counselling</w:t>
            </w:r>
            <w:r w:rsidRPr="009B6939">
              <w:rPr>
                <w:rFonts w:eastAsia="Times New Roman" w:cs="Arial"/>
                <w:color w:val="000000"/>
                <w:sz w:val="18"/>
                <w:szCs w:val="18"/>
              </w:rPr>
              <w:t xml:space="preserve">, and disciplining </w:t>
            </w:r>
            <w:r w:rsidR="001110B9">
              <w:rPr>
                <w:rFonts w:eastAsia="Times New Roman" w:cs="Arial"/>
                <w:color w:val="000000"/>
                <w:sz w:val="18"/>
                <w:szCs w:val="18"/>
              </w:rPr>
              <w:t>e</w:t>
            </w:r>
            <w:r w:rsidRPr="009B6939">
              <w:rPr>
                <w:rFonts w:eastAsia="Times New Roman" w:cs="Arial"/>
                <w:color w:val="000000"/>
                <w:sz w:val="18"/>
                <w:szCs w:val="18"/>
              </w:rPr>
              <w:t>mployees; planning, monitoring, and appraising job results.</w:t>
            </w:r>
          </w:p>
          <w:p w:rsidR="00793DEA" w:rsidRDefault="00793DEA" w:rsidP="00793DEA">
            <w:pPr>
              <w:numPr>
                <w:ilvl w:val="0"/>
                <w:numId w:val="7"/>
              </w:numPr>
              <w:shd w:val="clear" w:color="auto" w:fill="FFFFFF"/>
              <w:spacing w:after="15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9B6939">
              <w:rPr>
                <w:rFonts w:eastAsia="Times New Roman" w:cs="Arial"/>
                <w:color w:val="000000"/>
                <w:sz w:val="18"/>
                <w:szCs w:val="18"/>
              </w:rPr>
              <w:t>Complete store operational requirements by scheduling and assigning employees; following up on work results.</w:t>
            </w:r>
          </w:p>
          <w:p w:rsidR="009B6939" w:rsidRPr="009B6939" w:rsidRDefault="009B6939" w:rsidP="009B6939">
            <w:pPr>
              <w:numPr>
                <w:ilvl w:val="0"/>
                <w:numId w:val="7"/>
              </w:numPr>
              <w:shd w:val="clear" w:color="auto" w:fill="FFFFFF"/>
              <w:spacing w:after="15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9B6939">
              <w:rPr>
                <w:rFonts w:eastAsia="Times New Roman" w:cs="Arial"/>
                <w:color w:val="000000"/>
                <w:sz w:val="18"/>
                <w:szCs w:val="18"/>
              </w:rPr>
              <w:t>Achieve finan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cial objectives by preparing daily sale goals to attain the monthly sale</w:t>
            </w:r>
            <w:r w:rsidR="001110B9">
              <w:rPr>
                <w:rFonts w:eastAsia="Times New Roman" w:cs="Arial"/>
                <w:color w:val="000000"/>
                <w:sz w:val="18"/>
                <w:szCs w:val="18"/>
              </w:rPr>
              <w:t>s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 xml:space="preserve"> budget</w:t>
            </w:r>
            <w:r w:rsidRPr="009B6939">
              <w:rPr>
                <w:rFonts w:eastAsia="Times New Roman" w:cs="Arial"/>
                <w:color w:val="000000"/>
                <w:sz w:val="18"/>
                <w:szCs w:val="18"/>
              </w:rPr>
              <w:t>;</w:t>
            </w:r>
            <w:r w:rsidR="001110B9">
              <w:rPr>
                <w:rFonts w:eastAsia="Times New Roman" w:cs="Arial"/>
                <w:color w:val="000000"/>
                <w:sz w:val="18"/>
                <w:szCs w:val="18"/>
              </w:rPr>
              <w:t xml:space="preserve"> scheduling expenditures; analys</w:t>
            </w:r>
            <w:r w:rsidRPr="009B6939">
              <w:rPr>
                <w:rFonts w:eastAsia="Times New Roman" w:cs="Arial"/>
                <w:color w:val="000000"/>
                <w:sz w:val="18"/>
                <w:szCs w:val="18"/>
              </w:rPr>
              <w:t>ing variances; initiating corrective actions.</w:t>
            </w:r>
          </w:p>
          <w:p w:rsidR="009B6939" w:rsidRPr="009B6939" w:rsidRDefault="00793DEA" w:rsidP="009B6939">
            <w:pPr>
              <w:numPr>
                <w:ilvl w:val="0"/>
                <w:numId w:val="7"/>
              </w:numPr>
              <w:shd w:val="clear" w:color="auto" w:fill="FFFFFF"/>
              <w:spacing w:after="150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Identify</w:t>
            </w:r>
            <w:r w:rsidR="009B6939" w:rsidRPr="009B6939">
              <w:rPr>
                <w:rFonts w:eastAsia="Times New Roman" w:cs="Arial"/>
                <w:color w:val="000000"/>
                <w:sz w:val="18"/>
                <w:szCs w:val="18"/>
              </w:rPr>
              <w:t xml:space="preserve"> current and future customer requirements by establishing rapport with potential and actual customers and other persons in a position to understand service requirements.</w:t>
            </w:r>
          </w:p>
          <w:p w:rsidR="009B6939" w:rsidRPr="009B6939" w:rsidRDefault="009B6939" w:rsidP="009B6939">
            <w:pPr>
              <w:numPr>
                <w:ilvl w:val="0"/>
                <w:numId w:val="7"/>
              </w:numPr>
              <w:shd w:val="clear" w:color="auto" w:fill="FFFFFF"/>
              <w:spacing w:after="15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9B6939">
              <w:rPr>
                <w:rFonts w:eastAsia="Times New Roman" w:cs="Arial"/>
                <w:color w:val="000000"/>
                <w:sz w:val="18"/>
                <w:szCs w:val="18"/>
              </w:rPr>
              <w:t>Ensure availability of merchandise and services by approving contracts; maintaining inventories</w:t>
            </w:r>
          </w:p>
          <w:p w:rsidR="009B6939" w:rsidRDefault="009B6939" w:rsidP="00D97AA2">
            <w:pPr>
              <w:rPr>
                <w:b/>
              </w:rPr>
            </w:pPr>
          </w:p>
          <w:p w:rsidR="002D0049" w:rsidRDefault="002D0049" w:rsidP="00D97AA2">
            <w:pPr>
              <w:rPr>
                <w:b/>
              </w:rPr>
            </w:pPr>
          </w:p>
          <w:p w:rsidR="002D0049" w:rsidRDefault="002D0049" w:rsidP="00D97AA2">
            <w:pPr>
              <w:rPr>
                <w:b/>
              </w:rPr>
            </w:pPr>
          </w:p>
          <w:p w:rsidR="002D0049" w:rsidRDefault="002D0049" w:rsidP="00D97AA2">
            <w:pPr>
              <w:rPr>
                <w:b/>
              </w:rPr>
            </w:pPr>
          </w:p>
          <w:p w:rsidR="005A6BC5" w:rsidRDefault="005A6BC5" w:rsidP="00793DEA">
            <w:pPr>
              <w:ind w:left="720"/>
              <w:rPr>
                <w:u w:val="single"/>
              </w:rPr>
            </w:pPr>
          </w:p>
          <w:p w:rsidR="00D94F61" w:rsidRPr="00C405BF" w:rsidRDefault="00D94F61" w:rsidP="00793DEA">
            <w:pPr>
              <w:ind w:left="720"/>
              <w:rPr>
                <w:u w:val="single"/>
              </w:rPr>
            </w:pPr>
          </w:p>
          <w:p w:rsidR="005A20BA" w:rsidRDefault="005A20BA" w:rsidP="005A20BA">
            <w:pPr>
              <w:jc w:val="both"/>
            </w:pPr>
          </w:p>
          <w:p w:rsidR="002409CA" w:rsidRDefault="002409CA" w:rsidP="002409CA">
            <w:pPr>
              <w:rPr>
                <w:u w:val="single"/>
              </w:rPr>
            </w:pPr>
            <w:r>
              <w:rPr>
                <w:b/>
              </w:rPr>
              <w:lastRenderedPageBreak/>
              <w:t xml:space="preserve">March 2013- </w:t>
            </w:r>
            <w:r w:rsidR="00633682">
              <w:rPr>
                <w:b/>
              </w:rPr>
              <w:t>November</w:t>
            </w:r>
            <w:r>
              <w:rPr>
                <w:b/>
              </w:rPr>
              <w:t xml:space="preserve"> </w:t>
            </w:r>
            <w:r w:rsidR="00633682">
              <w:rPr>
                <w:b/>
              </w:rPr>
              <w:t>2013</w:t>
            </w:r>
            <w:r>
              <w:rPr>
                <w:b/>
              </w:rPr>
              <w:t xml:space="preserve">             </w:t>
            </w:r>
            <w:r>
              <w:rPr>
                <w:u w:val="single"/>
              </w:rPr>
              <w:t>Magdalena Grand Resort Tobago</w:t>
            </w:r>
          </w:p>
          <w:p w:rsidR="005A6BC5" w:rsidRDefault="002409CA" w:rsidP="002409CA">
            <w:pPr>
              <w:jc w:val="both"/>
            </w:pPr>
            <w:r>
              <w:rPr>
                <w:b/>
              </w:rPr>
              <w:t xml:space="preserve">Assistant </w:t>
            </w:r>
            <w:r w:rsidRPr="007D0248">
              <w:rPr>
                <w:b/>
              </w:rPr>
              <w:t>Food and Beverage Manager</w:t>
            </w:r>
            <w:r w:rsidR="005A6BC5">
              <w:t xml:space="preserve"> </w:t>
            </w:r>
          </w:p>
          <w:p w:rsidR="005A6BC5" w:rsidRDefault="001110B9" w:rsidP="009B6939">
            <w:pPr>
              <w:numPr>
                <w:ilvl w:val="0"/>
                <w:numId w:val="7"/>
              </w:numPr>
              <w:jc w:val="both"/>
            </w:pPr>
            <w:r>
              <w:t>C</w:t>
            </w:r>
            <w:r w:rsidR="005A6BC5">
              <w:t xml:space="preserve">o responsible </w:t>
            </w:r>
            <w:r w:rsidR="002409CA">
              <w:t>for the entire F&amp;B Department</w:t>
            </w:r>
            <w:r w:rsidR="00717349">
              <w:t xml:space="preserve"> </w:t>
            </w:r>
            <w:r>
              <w:t>-</w:t>
            </w:r>
            <w:r w:rsidR="00717349">
              <w:t xml:space="preserve"> b</w:t>
            </w:r>
            <w:r w:rsidR="002409CA">
              <w:t xml:space="preserve">anqueting, the 3 </w:t>
            </w:r>
            <w:r w:rsidR="00717349">
              <w:t>meal main restaurant, the fine dining dinner restaurant and 5</w:t>
            </w:r>
            <w:r w:rsidR="00797A02">
              <w:t xml:space="preserve"> bars</w:t>
            </w:r>
            <w:r w:rsidR="0094106F">
              <w:t>,</w:t>
            </w:r>
            <w:r w:rsidR="00797A02">
              <w:t xml:space="preserve"> 2 of which </w:t>
            </w:r>
            <w:r w:rsidR="0094106F">
              <w:t>we</w:t>
            </w:r>
            <w:r w:rsidR="00797A02">
              <w:t xml:space="preserve">re the </w:t>
            </w:r>
            <w:r w:rsidR="002409CA">
              <w:t>pool deck bars.</w:t>
            </w:r>
          </w:p>
          <w:p w:rsidR="002409CA" w:rsidRDefault="005A6BC5" w:rsidP="009B6939">
            <w:pPr>
              <w:numPr>
                <w:ilvl w:val="0"/>
                <w:numId w:val="7"/>
              </w:numPr>
              <w:jc w:val="both"/>
            </w:pPr>
            <w:r>
              <w:t>Managed a total</w:t>
            </w:r>
            <w:r w:rsidR="002409CA">
              <w:t xml:space="preserve"> team of </w:t>
            </w:r>
            <w:r w:rsidR="00B50323">
              <w:t>36</w:t>
            </w:r>
            <w:r w:rsidR="00717349">
              <w:t xml:space="preserve"> employees which also include</w:t>
            </w:r>
            <w:r w:rsidR="00B50323">
              <w:t>d supervisors.</w:t>
            </w:r>
          </w:p>
          <w:p w:rsidR="00D04200" w:rsidRDefault="00D04200" w:rsidP="009B6939">
            <w:pPr>
              <w:numPr>
                <w:ilvl w:val="0"/>
                <w:numId w:val="7"/>
              </w:numPr>
              <w:jc w:val="both"/>
            </w:pPr>
            <w:r>
              <w:t>Payroll management and submission</w:t>
            </w:r>
          </w:p>
          <w:p w:rsidR="00A63334" w:rsidRDefault="00A63334" w:rsidP="00A63334">
            <w:pPr>
              <w:ind w:left="720"/>
              <w:jc w:val="both"/>
            </w:pPr>
          </w:p>
          <w:p w:rsidR="002409CA" w:rsidRPr="00435900" w:rsidRDefault="002409CA" w:rsidP="002409CA">
            <w:pPr>
              <w:jc w:val="both"/>
            </w:pPr>
            <w:r>
              <w:t xml:space="preserve"> </w:t>
            </w:r>
          </w:p>
          <w:p w:rsidR="008D5ADF" w:rsidRDefault="00D11B90" w:rsidP="008D5ADF">
            <w:pPr>
              <w:rPr>
                <w:u w:val="single"/>
              </w:rPr>
            </w:pPr>
            <w:r>
              <w:rPr>
                <w:b/>
              </w:rPr>
              <w:t xml:space="preserve">2010 December </w:t>
            </w:r>
            <w:r w:rsidR="002409CA">
              <w:rPr>
                <w:b/>
              </w:rPr>
              <w:t>–</w:t>
            </w:r>
            <w:r w:rsidR="008D5ADF">
              <w:rPr>
                <w:b/>
              </w:rPr>
              <w:t xml:space="preserve"> </w:t>
            </w:r>
            <w:r w:rsidR="002409CA">
              <w:rPr>
                <w:b/>
              </w:rPr>
              <w:t>March 2013</w:t>
            </w:r>
            <w:r w:rsidR="008D5ADF">
              <w:rPr>
                <w:b/>
              </w:rPr>
              <w:t xml:space="preserve">                            </w:t>
            </w:r>
            <w:r>
              <w:rPr>
                <w:u w:val="single"/>
              </w:rPr>
              <w:t>Hyatt Regency</w:t>
            </w:r>
            <w:r w:rsidR="008D5ADF">
              <w:rPr>
                <w:u w:val="single"/>
              </w:rPr>
              <w:t xml:space="preserve"> Trinidad</w:t>
            </w:r>
          </w:p>
          <w:p w:rsidR="000312FD" w:rsidRDefault="00D11B90" w:rsidP="008D5ADF">
            <w:pPr>
              <w:jc w:val="both"/>
            </w:pPr>
            <w:r w:rsidRPr="007D0248">
              <w:rPr>
                <w:b/>
              </w:rPr>
              <w:t>Food and Beverage Manager/ Executive</w:t>
            </w:r>
            <w:r w:rsidR="008D5ADF" w:rsidRPr="007D0248">
              <w:rPr>
                <w:b/>
              </w:rPr>
              <w:t xml:space="preserve"> Steward</w:t>
            </w:r>
            <w:r>
              <w:t xml:space="preserve">. </w:t>
            </w:r>
          </w:p>
          <w:p w:rsidR="000312FD" w:rsidRDefault="000312FD" w:rsidP="009B6939">
            <w:pPr>
              <w:numPr>
                <w:ilvl w:val="0"/>
                <w:numId w:val="7"/>
              </w:numPr>
              <w:jc w:val="both"/>
            </w:pPr>
            <w:r>
              <w:t>Department head of one of the F</w:t>
            </w:r>
            <w:r w:rsidR="00381B6C">
              <w:t>&amp;</w:t>
            </w:r>
            <w:r>
              <w:t>B Departments</w:t>
            </w:r>
            <w:r w:rsidR="00D11B90">
              <w:t>.</w:t>
            </w:r>
          </w:p>
          <w:p w:rsidR="00C405BF" w:rsidRDefault="00C405BF" w:rsidP="009B6939">
            <w:pPr>
              <w:numPr>
                <w:ilvl w:val="0"/>
                <w:numId w:val="7"/>
              </w:numPr>
              <w:jc w:val="both"/>
            </w:pPr>
            <w:r>
              <w:t xml:space="preserve">Managed </w:t>
            </w:r>
            <w:r w:rsidR="00DC2889">
              <w:t>a team of 28</w:t>
            </w:r>
            <w:r>
              <w:t xml:space="preserve"> which included 1 assistant manager, 3 supervisors and </w:t>
            </w:r>
            <w:r w:rsidR="00DC2889">
              <w:t>25 associates.</w:t>
            </w:r>
          </w:p>
          <w:p w:rsidR="00E334C5" w:rsidRDefault="00DC2889" w:rsidP="009B6939">
            <w:pPr>
              <w:numPr>
                <w:ilvl w:val="0"/>
                <w:numId w:val="7"/>
              </w:numPr>
              <w:jc w:val="both"/>
            </w:pPr>
            <w:r>
              <w:t>Reported directly to the Food and Bever</w:t>
            </w:r>
            <w:r w:rsidR="00E334C5">
              <w:t xml:space="preserve">age Director and gave a </w:t>
            </w:r>
            <w:r>
              <w:t>department report at monthly department head meeting</w:t>
            </w:r>
            <w:r w:rsidR="00381B6C">
              <w:t>s</w:t>
            </w:r>
            <w:r>
              <w:t>.</w:t>
            </w:r>
          </w:p>
          <w:p w:rsidR="00DC2889" w:rsidRDefault="00E334C5" w:rsidP="009B6939">
            <w:pPr>
              <w:numPr>
                <w:ilvl w:val="0"/>
                <w:numId w:val="7"/>
              </w:numPr>
              <w:jc w:val="both"/>
            </w:pPr>
            <w:r>
              <w:t xml:space="preserve">In-charge of purchasing department supplies within </w:t>
            </w:r>
            <w:r w:rsidR="00D04200">
              <w:t xml:space="preserve">a </w:t>
            </w:r>
            <w:r>
              <w:t>specified budget</w:t>
            </w:r>
            <w:r w:rsidR="00D04200">
              <w:t xml:space="preserve"> for each quarter</w:t>
            </w:r>
            <w:r>
              <w:t>.</w:t>
            </w:r>
          </w:p>
          <w:p w:rsidR="008D5ADF" w:rsidRDefault="000312FD" w:rsidP="009B6939">
            <w:pPr>
              <w:numPr>
                <w:ilvl w:val="0"/>
                <w:numId w:val="7"/>
              </w:numPr>
              <w:jc w:val="both"/>
            </w:pPr>
            <w:r>
              <w:t>Completed Hyatt’s internal leadership program for managers which covered the areas of budgeting, managing upwards, employee engagement</w:t>
            </w:r>
            <w:r w:rsidR="00A63334">
              <w:t xml:space="preserve"> and management</w:t>
            </w:r>
            <w:r>
              <w:t>, conflict resolution</w:t>
            </w:r>
            <w:r w:rsidR="009B0002">
              <w:t>, planning and time management.</w:t>
            </w:r>
          </w:p>
          <w:p w:rsidR="009B0002" w:rsidRDefault="009B0002" w:rsidP="009B6939">
            <w:pPr>
              <w:numPr>
                <w:ilvl w:val="0"/>
                <w:numId w:val="7"/>
              </w:numPr>
              <w:jc w:val="both"/>
            </w:pPr>
            <w:r>
              <w:t>Facilitated the roll out of Hyatt’s department re-training program</w:t>
            </w:r>
            <w:r w:rsidR="001110B9">
              <w:t xml:space="preserve">, </w:t>
            </w:r>
            <w:r>
              <w:t>as lead trainer.</w:t>
            </w:r>
          </w:p>
          <w:p w:rsidR="00E334C5" w:rsidRDefault="009B0002" w:rsidP="009B6939">
            <w:pPr>
              <w:numPr>
                <w:ilvl w:val="0"/>
                <w:numId w:val="7"/>
              </w:numPr>
              <w:jc w:val="both"/>
            </w:pPr>
            <w:r>
              <w:t>Department lead for employee engagement program called GALLUP in which overall employee engagement scores increased in my 2</w:t>
            </w:r>
            <w:r w:rsidRPr="009B0002">
              <w:rPr>
                <w:vertAlign w:val="superscript"/>
              </w:rPr>
              <w:t>nd</w:t>
            </w:r>
            <w:r>
              <w:t xml:space="preserve"> year of being department head which was one of my goals in my annual evaluation.</w:t>
            </w:r>
          </w:p>
          <w:p w:rsidR="00FC3A20" w:rsidRPr="00435900" w:rsidRDefault="00FC3A20" w:rsidP="009B6939">
            <w:pPr>
              <w:numPr>
                <w:ilvl w:val="0"/>
                <w:numId w:val="7"/>
              </w:numPr>
              <w:jc w:val="both"/>
            </w:pPr>
            <w:r>
              <w:t>Payroll management of staff hours worked with supporting leave documents created and submitted on time for pay cycle</w:t>
            </w:r>
            <w:r w:rsidR="00D04200">
              <w:t xml:space="preserve"> using the software program JANTEC</w:t>
            </w:r>
            <w:r>
              <w:t>.</w:t>
            </w:r>
          </w:p>
          <w:p w:rsidR="008D5ADF" w:rsidRDefault="008D5ADF" w:rsidP="003B26D9">
            <w:pPr>
              <w:rPr>
                <w:b/>
              </w:rPr>
            </w:pPr>
          </w:p>
          <w:p w:rsidR="002D0049" w:rsidRDefault="002D0049" w:rsidP="003B26D9">
            <w:pPr>
              <w:rPr>
                <w:b/>
              </w:rPr>
            </w:pPr>
          </w:p>
          <w:p w:rsidR="002D0049" w:rsidRDefault="002D0049" w:rsidP="003B26D9">
            <w:pPr>
              <w:rPr>
                <w:b/>
              </w:rPr>
            </w:pPr>
          </w:p>
          <w:p w:rsidR="003B26D9" w:rsidRDefault="007D1899" w:rsidP="003B26D9">
            <w:pPr>
              <w:rPr>
                <w:u w:val="single"/>
              </w:rPr>
            </w:pPr>
            <w:r>
              <w:rPr>
                <w:b/>
              </w:rPr>
              <w:t xml:space="preserve">2009 June- 2010 December   </w:t>
            </w:r>
            <w:r w:rsidR="003B26D9">
              <w:rPr>
                <w:b/>
              </w:rPr>
              <w:t xml:space="preserve">                                          </w:t>
            </w:r>
            <w:r w:rsidR="007D390A">
              <w:rPr>
                <w:b/>
              </w:rPr>
              <w:t xml:space="preserve"> </w:t>
            </w:r>
            <w:r w:rsidR="007D390A">
              <w:rPr>
                <w:u w:val="single"/>
              </w:rPr>
              <w:t xml:space="preserve">Hilton </w:t>
            </w:r>
            <w:r w:rsidR="003B26D9">
              <w:rPr>
                <w:u w:val="single"/>
              </w:rPr>
              <w:t>Trinidad</w:t>
            </w:r>
          </w:p>
          <w:p w:rsidR="00AC70A1" w:rsidRDefault="003B26D9" w:rsidP="003B26D9">
            <w:pPr>
              <w:jc w:val="both"/>
            </w:pPr>
            <w:r w:rsidRPr="007D0248">
              <w:rPr>
                <w:b/>
              </w:rPr>
              <w:t>Chief Steward / Restaurant Supervisor</w:t>
            </w:r>
            <w:r>
              <w:t xml:space="preserve"> </w:t>
            </w:r>
          </w:p>
          <w:p w:rsidR="00AC70A1" w:rsidRDefault="00AC70A1" w:rsidP="009B6939">
            <w:pPr>
              <w:numPr>
                <w:ilvl w:val="0"/>
                <w:numId w:val="7"/>
              </w:numPr>
              <w:jc w:val="both"/>
            </w:pPr>
            <w:r>
              <w:t>A</w:t>
            </w:r>
            <w:r w:rsidR="003B26D9">
              <w:t xml:space="preserve"> dual position base</w:t>
            </w:r>
            <w:r>
              <w:t xml:space="preserve">d on my experience and training offered by then </w:t>
            </w:r>
            <w:r w:rsidR="003B26D9">
              <w:t>General Manager</w:t>
            </w:r>
            <w:r w:rsidR="00381B6C">
              <w:t>,</w:t>
            </w:r>
            <w:r w:rsidR="003B26D9">
              <w:t xml:space="preserve"> </w:t>
            </w:r>
            <w:r>
              <w:t>Ali Khan, to further develop my leadership skills.</w:t>
            </w:r>
          </w:p>
          <w:p w:rsidR="00DC2889" w:rsidRDefault="00DC2889" w:rsidP="009B6939">
            <w:pPr>
              <w:numPr>
                <w:ilvl w:val="0"/>
                <w:numId w:val="7"/>
              </w:numPr>
              <w:jc w:val="both"/>
            </w:pPr>
            <w:r>
              <w:t xml:space="preserve">Reported directly </w:t>
            </w:r>
            <w:r w:rsidR="00381B6C">
              <w:t xml:space="preserve">to Operations Manager and did </w:t>
            </w:r>
            <w:r>
              <w:t>monthly department report</w:t>
            </w:r>
            <w:r w:rsidR="00381B6C">
              <w:t>s</w:t>
            </w:r>
            <w:r>
              <w:t>.</w:t>
            </w:r>
          </w:p>
          <w:p w:rsidR="00A63334" w:rsidRPr="00435900" w:rsidRDefault="00A63334" w:rsidP="00A63334">
            <w:pPr>
              <w:numPr>
                <w:ilvl w:val="0"/>
                <w:numId w:val="7"/>
              </w:numPr>
              <w:jc w:val="both"/>
            </w:pPr>
            <w:r>
              <w:t>Managed a team of 21 inclusive of an assistant manager and 3 supervisors</w:t>
            </w:r>
          </w:p>
          <w:p w:rsidR="00C405BF" w:rsidRDefault="00C405BF" w:rsidP="009B6939">
            <w:pPr>
              <w:numPr>
                <w:ilvl w:val="0"/>
                <w:numId w:val="7"/>
              </w:numPr>
              <w:jc w:val="both"/>
            </w:pPr>
            <w:r>
              <w:t>Facilitated customer service training quarterly.</w:t>
            </w:r>
          </w:p>
          <w:p w:rsidR="00C405BF" w:rsidRDefault="00C405BF" w:rsidP="009B6939">
            <w:pPr>
              <w:numPr>
                <w:ilvl w:val="0"/>
                <w:numId w:val="7"/>
              </w:numPr>
              <w:jc w:val="both"/>
            </w:pPr>
            <w:r>
              <w:t xml:space="preserve">Completed Hilton’s internal leadership program with a focus on employee development, </w:t>
            </w:r>
            <w:r w:rsidR="00A63334">
              <w:t xml:space="preserve">supervisory skills, </w:t>
            </w:r>
            <w:r>
              <w:t>budgeting, task management, security for hospitality professionals.</w:t>
            </w:r>
          </w:p>
          <w:p w:rsidR="00FC3A20" w:rsidRDefault="00FC3A20" w:rsidP="009B6939">
            <w:pPr>
              <w:numPr>
                <w:ilvl w:val="0"/>
                <w:numId w:val="7"/>
              </w:numPr>
              <w:jc w:val="both"/>
            </w:pPr>
            <w:r>
              <w:t>Payroll management and submission of staff hours worked with supporting leave documents for pay cycles</w:t>
            </w:r>
            <w:r w:rsidR="00D04200">
              <w:t xml:space="preserve"> using the software program MICROS</w:t>
            </w:r>
            <w:r>
              <w:t>.</w:t>
            </w:r>
          </w:p>
          <w:p w:rsidR="00370161" w:rsidRDefault="00370161" w:rsidP="00370161"/>
          <w:p w:rsidR="00D94F61" w:rsidRDefault="00D94F61" w:rsidP="00370161"/>
          <w:p w:rsidR="00D94F61" w:rsidRDefault="00D94F61" w:rsidP="00370161"/>
          <w:p w:rsidR="00D94F61" w:rsidRDefault="00D94F61" w:rsidP="00370161"/>
          <w:p w:rsidR="00D94F61" w:rsidRDefault="00D94F61" w:rsidP="00370161"/>
          <w:p w:rsidR="00D94F61" w:rsidRDefault="00D94F61" w:rsidP="00370161"/>
          <w:p w:rsidR="00D94F61" w:rsidRDefault="00D94F61" w:rsidP="00370161"/>
          <w:p w:rsidR="00D94F61" w:rsidRPr="00370161" w:rsidRDefault="00D94F61" w:rsidP="00370161"/>
          <w:p w:rsidR="00C03A66" w:rsidRDefault="00667502" w:rsidP="007D0248">
            <w:pPr>
              <w:jc w:val="both"/>
            </w:pPr>
            <w:r>
              <w:rPr>
                <w:b/>
              </w:rPr>
              <w:lastRenderedPageBreak/>
              <w:t>2007 June- May 2009</w:t>
            </w:r>
            <w:r w:rsidR="00435900">
              <w:rPr>
                <w:b/>
              </w:rPr>
              <w:t xml:space="preserve">                                                         </w:t>
            </w:r>
            <w:r w:rsidR="00435900">
              <w:rPr>
                <w:u w:val="single"/>
              </w:rPr>
              <w:t xml:space="preserve">Crowne </w:t>
            </w:r>
            <w:r w:rsidR="00435900" w:rsidRPr="00EB4BD9">
              <w:rPr>
                <w:u w:val="single"/>
              </w:rPr>
              <w:t>Plaza</w:t>
            </w:r>
            <w:r w:rsidR="00435900">
              <w:t xml:space="preserve"> </w:t>
            </w:r>
            <w:r w:rsidR="00435900" w:rsidRPr="007D0248">
              <w:rPr>
                <w:b/>
              </w:rPr>
              <w:t>Food and Beverage Supervisor</w:t>
            </w:r>
            <w:r w:rsidR="00435900">
              <w:t xml:space="preserve"> </w:t>
            </w:r>
          </w:p>
          <w:p w:rsidR="00C03A66" w:rsidRPr="00C03A66" w:rsidRDefault="00C03A66" w:rsidP="009B6939">
            <w:pPr>
              <w:numPr>
                <w:ilvl w:val="0"/>
                <w:numId w:val="7"/>
              </w:numPr>
              <w:jc w:val="both"/>
              <w:rPr>
                <w:u w:val="single"/>
              </w:rPr>
            </w:pPr>
            <w:r>
              <w:t>Supervised a team of 20 associates on a rotating shift basis.</w:t>
            </w:r>
          </w:p>
          <w:p w:rsidR="00C03A66" w:rsidRPr="00C03A66" w:rsidRDefault="00C03A66" w:rsidP="009B6939">
            <w:pPr>
              <w:numPr>
                <w:ilvl w:val="0"/>
                <w:numId w:val="7"/>
              </w:numPr>
              <w:jc w:val="both"/>
              <w:rPr>
                <w:u w:val="single"/>
              </w:rPr>
            </w:pPr>
            <w:r>
              <w:t>Created weekly work schedules under the guidance of the Restaurant manager.</w:t>
            </w:r>
          </w:p>
          <w:p w:rsidR="00C03A66" w:rsidRPr="00C03A66" w:rsidRDefault="00C03A66" w:rsidP="009B6939">
            <w:pPr>
              <w:numPr>
                <w:ilvl w:val="0"/>
                <w:numId w:val="7"/>
              </w:numPr>
              <w:jc w:val="both"/>
              <w:rPr>
                <w:u w:val="single"/>
              </w:rPr>
            </w:pPr>
            <w:r>
              <w:t>Acted as Res</w:t>
            </w:r>
            <w:r w:rsidR="00750694">
              <w:t>taurant man</w:t>
            </w:r>
            <w:r w:rsidR="009F1B27">
              <w:t>a</w:t>
            </w:r>
            <w:r w:rsidR="00750694">
              <w:t>ger</w:t>
            </w:r>
            <w:r w:rsidR="00AF5C8B">
              <w:t xml:space="preserve"> at the 360’ </w:t>
            </w:r>
            <w:r>
              <w:t xml:space="preserve">revolving </w:t>
            </w:r>
            <w:r w:rsidR="00AF5C8B">
              <w:t>Restaurant</w:t>
            </w:r>
            <w:r>
              <w:t xml:space="preserve"> for 6 months</w:t>
            </w:r>
            <w:r w:rsidR="00750694">
              <w:t xml:space="preserve"> </w:t>
            </w:r>
            <w:r>
              <w:t xml:space="preserve">supervising a team of 5 before it was closed for renovations. </w:t>
            </w:r>
          </w:p>
          <w:p w:rsidR="00435900" w:rsidRPr="00C03A66" w:rsidRDefault="00C03A66" w:rsidP="009B6939">
            <w:pPr>
              <w:numPr>
                <w:ilvl w:val="0"/>
                <w:numId w:val="7"/>
              </w:numPr>
              <w:jc w:val="both"/>
              <w:rPr>
                <w:u w:val="single"/>
              </w:rPr>
            </w:pPr>
            <w:r>
              <w:t>F</w:t>
            </w:r>
            <w:r w:rsidR="00750694">
              <w:t>acilitated th</w:t>
            </w:r>
            <w:r w:rsidR="00886824">
              <w:t>e training of new</w:t>
            </w:r>
            <w:r w:rsidR="00381B6C">
              <w:t>ly</w:t>
            </w:r>
            <w:r>
              <w:t xml:space="preserve"> hire</w:t>
            </w:r>
            <w:r w:rsidR="00381B6C">
              <w:t>d</w:t>
            </w:r>
            <w:r w:rsidR="00886824">
              <w:t xml:space="preserve"> </w:t>
            </w:r>
            <w:r w:rsidR="00750694">
              <w:t>bartenders.</w:t>
            </w:r>
          </w:p>
          <w:p w:rsidR="00C03A66" w:rsidRPr="00860422" w:rsidRDefault="00C03A66" w:rsidP="00C03A66">
            <w:pPr>
              <w:ind w:left="720"/>
              <w:jc w:val="both"/>
              <w:rPr>
                <w:u w:val="single"/>
              </w:rPr>
            </w:pPr>
          </w:p>
          <w:p w:rsidR="00A63334" w:rsidRDefault="00A63334" w:rsidP="00620351">
            <w:pPr>
              <w:rPr>
                <w:b/>
              </w:rPr>
            </w:pPr>
          </w:p>
          <w:p w:rsidR="008138DD" w:rsidRDefault="00620351" w:rsidP="00620351">
            <w:pPr>
              <w:rPr>
                <w:u w:val="single"/>
              </w:rPr>
            </w:pPr>
            <w:r>
              <w:rPr>
                <w:b/>
              </w:rPr>
              <w:t xml:space="preserve">May </w:t>
            </w:r>
            <w:r w:rsidR="008138DD">
              <w:rPr>
                <w:b/>
              </w:rPr>
              <w:t>2006</w:t>
            </w:r>
            <w:r w:rsidR="008138DD" w:rsidRPr="00377C72">
              <w:rPr>
                <w:b/>
              </w:rPr>
              <w:t>-</w:t>
            </w:r>
            <w:r>
              <w:rPr>
                <w:b/>
              </w:rPr>
              <w:t xml:space="preserve"> June </w:t>
            </w:r>
            <w:r w:rsidR="00435900">
              <w:rPr>
                <w:b/>
              </w:rPr>
              <w:t xml:space="preserve">2007     </w:t>
            </w:r>
            <w:r w:rsidR="008138DD">
              <w:t xml:space="preserve">                              </w:t>
            </w:r>
            <w:r>
              <w:t xml:space="preserve">             </w:t>
            </w:r>
            <w:r w:rsidR="008138DD">
              <w:rPr>
                <w:u w:val="single"/>
              </w:rPr>
              <w:t>Beneficial Eatery At</w:t>
            </w:r>
          </w:p>
          <w:p w:rsidR="008138DD" w:rsidRDefault="008138DD" w:rsidP="008138DD">
            <w:pPr>
              <w:jc w:val="right"/>
              <w:rPr>
                <w:u w:val="single"/>
              </w:rPr>
            </w:pPr>
            <w:r>
              <w:rPr>
                <w:u w:val="single"/>
              </w:rPr>
              <w:t xml:space="preserve">The </w:t>
            </w:r>
            <w:proofErr w:type="spellStart"/>
            <w:r>
              <w:rPr>
                <w:u w:val="single"/>
              </w:rPr>
              <w:t>Arima</w:t>
            </w:r>
            <w:proofErr w:type="spellEnd"/>
            <w:r>
              <w:rPr>
                <w:u w:val="single"/>
              </w:rPr>
              <w:t xml:space="preserve"> Diagnostic Clinic</w:t>
            </w:r>
          </w:p>
          <w:p w:rsidR="00390BA0" w:rsidRDefault="008138DD" w:rsidP="002A5CAC">
            <w:pPr>
              <w:jc w:val="both"/>
            </w:pPr>
            <w:r w:rsidRPr="007D0248">
              <w:rPr>
                <w:b/>
              </w:rPr>
              <w:t xml:space="preserve">Executive Chef </w:t>
            </w:r>
            <w:r w:rsidR="00750694" w:rsidRPr="007D0248">
              <w:rPr>
                <w:b/>
              </w:rPr>
              <w:t>/ Manager</w:t>
            </w:r>
            <w:r w:rsidR="00750694">
              <w:t xml:space="preserve"> </w:t>
            </w:r>
          </w:p>
          <w:p w:rsidR="00390BA0" w:rsidRDefault="00390BA0" w:rsidP="009B6939">
            <w:pPr>
              <w:numPr>
                <w:ilvl w:val="0"/>
                <w:numId w:val="7"/>
              </w:numPr>
              <w:jc w:val="both"/>
            </w:pPr>
            <w:r>
              <w:t>1 year</w:t>
            </w:r>
            <w:r w:rsidR="00845D2A">
              <w:t xml:space="preserve"> contract to assist in the </w:t>
            </w:r>
            <w:r>
              <w:t xml:space="preserve">design </w:t>
            </w:r>
            <w:r w:rsidR="00845D2A">
              <w:t>and opening of café at the clinic.</w:t>
            </w:r>
            <w:r>
              <w:t xml:space="preserve"> </w:t>
            </w:r>
          </w:p>
          <w:p w:rsidR="00390BA0" w:rsidRDefault="00390BA0" w:rsidP="009B6939">
            <w:pPr>
              <w:numPr>
                <w:ilvl w:val="0"/>
                <w:numId w:val="7"/>
              </w:numPr>
              <w:jc w:val="both"/>
            </w:pPr>
            <w:r>
              <w:t>Challenged to interview and hire opening and operation staff of 2 attendants</w:t>
            </w:r>
            <w:r w:rsidR="001110B9">
              <w:t xml:space="preserve"> and</w:t>
            </w:r>
            <w:r>
              <w:t xml:space="preserve"> 1 supervisor.</w:t>
            </w:r>
          </w:p>
          <w:p w:rsidR="00390BA0" w:rsidRDefault="00390BA0" w:rsidP="009B6939">
            <w:pPr>
              <w:numPr>
                <w:ilvl w:val="0"/>
                <w:numId w:val="7"/>
              </w:numPr>
              <w:jc w:val="both"/>
            </w:pPr>
            <w:r>
              <w:t>Accountable for the daily sales and cash handling</w:t>
            </w:r>
            <w:r w:rsidR="00845D2A">
              <w:t xml:space="preserve"> training</w:t>
            </w:r>
            <w:r>
              <w:t>.</w:t>
            </w:r>
          </w:p>
          <w:p w:rsidR="00EB4BD9" w:rsidRDefault="00EB4BD9" w:rsidP="001110B9">
            <w:pPr>
              <w:ind w:left="720"/>
              <w:jc w:val="both"/>
            </w:pPr>
          </w:p>
        </w:tc>
      </w:tr>
      <w:tr w:rsidR="00097082" w:rsidTr="00D94F61">
        <w:tblPrEx>
          <w:tblCellMar>
            <w:top w:w="0" w:type="dxa"/>
            <w:bottom w:w="0" w:type="dxa"/>
          </w:tblCellMar>
        </w:tblPrEx>
        <w:trPr>
          <w:trHeight w:val="4761"/>
        </w:trPr>
        <w:tc>
          <w:tcPr>
            <w:tcW w:w="2156" w:type="dxa"/>
            <w:shd w:val="clear" w:color="auto" w:fill="auto"/>
          </w:tcPr>
          <w:p w:rsidR="00097082" w:rsidRDefault="00097082" w:rsidP="00377C72">
            <w:pPr>
              <w:pStyle w:val="SectionTitle"/>
            </w:pPr>
            <w:r>
              <w:lastRenderedPageBreak/>
              <w:t>Education</w:t>
            </w:r>
          </w:p>
          <w:p w:rsidR="007D0248" w:rsidRPr="007D0248" w:rsidRDefault="007D0248" w:rsidP="007D0248"/>
        </w:tc>
        <w:tc>
          <w:tcPr>
            <w:tcW w:w="6648" w:type="dxa"/>
            <w:shd w:val="clear" w:color="auto" w:fill="auto"/>
          </w:tcPr>
          <w:p w:rsidR="00420868" w:rsidRPr="00CD1F76" w:rsidRDefault="00420868" w:rsidP="00420868">
            <w:pPr>
              <w:pStyle w:val="Achievement"/>
              <w:numPr>
                <w:ilvl w:val="0"/>
                <w:numId w:val="0"/>
              </w:numPr>
            </w:pPr>
          </w:p>
          <w:p w:rsidR="00097082" w:rsidRDefault="0030687E" w:rsidP="0030687E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Arial Rounded MT Bold" w:hAnsi="Arial Rounded MT Bold"/>
              </w:rPr>
            </w:pPr>
            <w:r w:rsidRPr="00915CB8">
              <w:rPr>
                <w:b/>
              </w:rPr>
              <w:t>2002 – 2005</w:t>
            </w:r>
            <w:r>
              <w:t xml:space="preserve">           Trinidad &amp; Tobago Hospitality &amp; Tourism Institute</w:t>
            </w:r>
            <w:r>
              <w:br/>
            </w:r>
            <w:r w:rsidRPr="00D14C33">
              <w:rPr>
                <w:rFonts w:ascii="Arial Rounded MT Bold" w:hAnsi="Arial Rounded MT Bold"/>
              </w:rPr>
              <w:t>Associate De</w:t>
            </w:r>
            <w:r w:rsidR="00D14C33" w:rsidRPr="00D14C33">
              <w:rPr>
                <w:rFonts w:ascii="Arial Rounded MT Bold" w:hAnsi="Arial Rounded MT Bold"/>
              </w:rPr>
              <w:t>gree Culinary Management</w:t>
            </w:r>
          </w:p>
          <w:p w:rsidR="00750694" w:rsidRDefault="00750694" w:rsidP="0030687E">
            <w:pPr>
              <w:pStyle w:val="Achievement"/>
              <w:numPr>
                <w:ilvl w:val="0"/>
                <w:numId w:val="0"/>
              </w:numPr>
              <w:jc w:val="left"/>
              <w:rPr>
                <w:rFonts w:cs="Arial"/>
              </w:rPr>
            </w:pPr>
          </w:p>
          <w:p w:rsidR="002D0049" w:rsidRDefault="002D0049" w:rsidP="0030687E">
            <w:pPr>
              <w:pStyle w:val="Achievement"/>
              <w:numPr>
                <w:ilvl w:val="0"/>
                <w:numId w:val="0"/>
              </w:numPr>
              <w:jc w:val="left"/>
              <w:rPr>
                <w:rFonts w:cs="Arial"/>
              </w:rPr>
            </w:pPr>
          </w:p>
          <w:p w:rsidR="00601902" w:rsidRDefault="00601902" w:rsidP="0030687E">
            <w:pPr>
              <w:pStyle w:val="Achievement"/>
              <w:numPr>
                <w:ilvl w:val="0"/>
                <w:numId w:val="0"/>
              </w:numPr>
              <w:jc w:val="left"/>
              <w:rPr>
                <w:rFonts w:cs="Arial"/>
              </w:rPr>
            </w:pPr>
            <w:r w:rsidRPr="00915CB8">
              <w:rPr>
                <w:rFonts w:cs="Arial"/>
                <w:b/>
              </w:rPr>
              <w:t xml:space="preserve">2000 </w:t>
            </w:r>
            <w:r w:rsidR="00CD1F76" w:rsidRPr="00915CB8">
              <w:rPr>
                <w:rFonts w:cs="Arial"/>
                <w:b/>
              </w:rPr>
              <w:t>–</w:t>
            </w:r>
            <w:r w:rsidRPr="00915CB8">
              <w:rPr>
                <w:rFonts w:cs="Arial"/>
                <w:b/>
              </w:rPr>
              <w:t xml:space="preserve"> 2001</w:t>
            </w:r>
            <w:r w:rsidR="00CD1F76">
              <w:rPr>
                <w:rFonts w:cs="Arial"/>
              </w:rPr>
              <w:t xml:space="preserve">            John S. Donaldson Technical Institute</w:t>
            </w:r>
          </w:p>
          <w:p w:rsidR="00CD1F76" w:rsidRDefault="00CD1F76" w:rsidP="0030687E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NEC</w:t>
            </w:r>
          </w:p>
          <w:p w:rsidR="00CD1F76" w:rsidRDefault="00CD1F76" w:rsidP="00CD1F76">
            <w:pPr>
              <w:pStyle w:val="Achievement"/>
              <w:numPr>
                <w:ilvl w:val="0"/>
                <w:numId w:val="3"/>
              </w:numPr>
              <w:jc w:val="left"/>
              <w:rPr>
                <w:rFonts w:cs="Arial"/>
              </w:rPr>
            </w:pPr>
            <w:r>
              <w:rPr>
                <w:rFonts w:cs="Arial"/>
              </w:rPr>
              <w:t>Food Theory</w:t>
            </w:r>
          </w:p>
          <w:p w:rsidR="00CD1F76" w:rsidRDefault="00CD1F76" w:rsidP="00CD1F76">
            <w:pPr>
              <w:pStyle w:val="Achievement"/>
              <w:numPr>
                <w:ilvl w:val="0"/>
                <w:numId w:val="3"/>
              </w:numPr>
              <w:jc w:val="left"/>
              <w:rPr>
                <w:rFonts w:cs="Arial"/>
              </w:rPr>
            </w:pPr>
            <w:r>
              <w:rPr>
                <w:rFonts w:cs="Arial"/>
              </w:rPr>
              <w:t>Nutrition</w:t>
            </w:r>
          </w:p>
          <w:p w:rsidR="00CD1F76" w:rsidRDefault="00CD1F76" w:rsidP="00CD1F76">
            <w:pPr>
              <w:pStyle w:val="Achievement"/>
              <w:numPr>
                <w:ilvl w:val="0"/>
                <w:numId w:val="3"/>
              </w:numPr>
              <w:jc w:val="left"/>
              <w:rPr>
                <w:rFonts w:cs="Arial"/>
              </w:rPr>
            </w:pPr>
            <w:r>
              <w:rPr>
                <w:rFonts w:cs="Arial"/>
              </w:rPr>
              <w:t>Safety and Sanitation</w:t>
            </w:r>
          </w:p>
          <w:p w:rsidR="00370161" w:rsidRDefault="00CD1F76" w:rsidP="00370161">
            <w:pPr>
              <w:pStyle w:val="Achievement"/>
              <w:numPr>
                <w:ilvl w:val="0"/>
                <w:numId w:val="3"/>
              </w:numPr>
              <w:jc w:val="left"/>
              <w:rPr>
                <w:rFonts w:cs="Arial"/>
              </w:rPr>
            </w:pPr>
            <w:r>
              <w:rPr>
                <w:rFonts w:cs="Arial"/>
              </w:rPr>
              <w:t>Communication</w:t>
            </w:r>
            <w:r>
              <w:rPr>
                <w:rFonts w:cs="Arial"/>
              </w:rPr>
              <w:br/>
            </w:r>
          </w:p>
          <w:p w:rsidR="00CD1F76" w:rsidRDefault="00CD1F76" w:rsidP="00435900">
            <w:pPr>
              <w:pStyle w:val="Achievement"/>
              <w:numPr>
                <w:ilvl w:val="0"/>
                <w:numId w:val="0"/>
              </w:numPr>
              <w:jc w:val="left"/>
              <w:rPr>
                <w:rFonts w:cs="Arial"/>
              </w:rPr>
            </w:pPr>
            <w:r w:rsidRPr="00915CB8">
              <w:rPr>
                <w:rFonts w:cs="Arial"/>
                <w:b/>
              </w:rPr>
              <w:t>1995 – 2000</w:t>
            </w:r>
            <w:r>
              <w:rPr>
                <w:rFonts w:cs="Arial"/>
              </w:rPr>
              <w:t xml:space="preserve">             </w:t>
            </w:r>
            <w:proofErr w:type="spellStart"/>
            <w:r>
              <w:rPr>
                <w:rFonts w:cs="Arial"/>
              </w:rPr>
              <w:t>Gasparillo</w:t>
            </w:r>
            <w:proofErr w:type="spellEnd"/>
            <w:r>
              <w:rPr>
                <w:rFonts w:cs="Arial"/>
              </w:rPr>
              <w:t xml:space="preserve"> Composite School</w:t>
            </w:r>
          </w:p>
          <w:p w:rsidR="00CD1F76" w:rsidRDefault="00CD1F76" w:rsidP="00CD1F76">
            <w:pPr>
              <w:pStyle w:val="Achievement"/>
              <w:numPr>
                <w:ilvl w:val="0"/>
                <w:numId w:val="0"/>
              </w:numPr>
              <w:ind w:left="245" w:hanging="245"/>
              <w:jc w:val="left"/>
              <w:rPr>
                <w:rFonts w:ascii="Arial Rounded MT Bold" w:hAnsi="Arial Rounded MT Bold" w:cs="Arial"/>
              </w:rPr>
            </w:pPr>
            <w:r>
              <w:rPr>
                <w:rFonts w:ascii="Arial Rounded MT Bold" w:hAnsi="Arial Rounded MT Bold" w:cs="Arial"/>
              </w:rPr>
              <w:t>CXC</w:t>
            </w:r>
          </w:p>
          <w:p w:rsidR="00CD1F76" w:rsidRDefault="00CD1F76" w:rsidP="00CD1F76">
            <w:pPr>
              <w:pStyle w:val="Achievement"/>
              <w:numPr>
                <w:ilvl w:val="0"/>
                <w:numId w:val="4"/>
              </w:numPr>
              <w:jc w:val="left"/>
              <w:rPr>
                <w:rFonts w:cs="Arial"/>
              </w:rPr>
            </w:pPr>
            <w:r>
              <w:rPr>
                <w:rFonts w:cs="Arial"/>
              </w:rPr>
              <w:t>Mathematics</w:t>
            </w:r>
          </w:p>
          <w:p w:rsidR="00CD1F76" w:rsidRDefault="00CD1F76" w:rsidP="00CD1F76">
            <w:pPr>
              <w:pStyle w:val="Achievement"/>
              <w:numPr>
                <w:ilvl w:val="0"/>
                <w:numId w:val="4"/>
              </w:numPr>
              <w:jc w:val="left"/>
              <w:rPr>
                <w:rFonts w:cs="Arial"/>
              </w:rPr>
            </w:pPr>
            <w:r>
              <w:rPr>
                <w:rFonts w:cs="Arial"/>
              </w:rPr>
              <w:t>English A</w:t>
            </w:r>
          </w:p>
          <w:p w:rsidR="00CD1F76" w:rsidRDefault="00CD1F76" w:rsidP="00CD1F76">
            <w:pPr>
              <w:pStyle w:val="Achievement"/>
              <w:numPr>
                <w:ilvl w:val="0"/>
                <w:numId w:val="4"/>
              </w:numPr>
              <w:jc w:val="left"/>
              <w:rPr>
                <w:rFonts w:cs="Arial"/>
              </w:rPr>
            </w:pPr>
            <w:r>
              <w:rPr>
                <w:rFonts w:cs="Arial"/>
              </w:rPr>
              <w:t>Food and Nutrition</w:t>
            </w:r>
          </w:p>
          <w:p w:rsidR="00CD1F76" w:rsidRDefault="00CD1F76" w:rsidP="00CD1F76">
            <w:pPr>
              <w:pStyle w:val="Achievement"/>
              <w:numPr>
                <w:ilvl w:val="0"/>
                <w:numId w:val="4"/>
              </w:numPr>
              <w:jc w:val="left"/>
              <w:rPr>
                <w:rFonts w:cs="Arial"/>
              </w:rPr>
            </w:pPr>
            <w:r>
              <w:rPr>
                <w:rFonts w:cs="Arial"/>
              </w:rPr>
              <w:t>Social Studies</w:t>
            </w:r>
          </w:p>
          <w:p w:rsidR="00CD1F76" w:rsidRDefault="00CD1F76" w:rsidP="00CD1F76">
            <w:pPr>
              <w:pStyle w:val="Achievement"/>
              <w:numPr>
                <w:ilvl w:val="0"/>
                <w:numId w:val="4"/>
              </w:numPr>
              <w:jc w:val="left"/>
              <w:rPr>
                <w:rFonts w:cs="Arial"/>
              </w:rPr>
            </w:pPr>
            <w:r>
              <w:rPr>
                <w:rFonts w:cs="Arial"/>
              </w:rPr>
              <w:t>Principles Of Business</w:t>
            </w:r>
          </w:p>
          <w:p w:rsidR="00CD1F76" w:rsidRPr="00CD1F76" w:rsidRDefault="00CD1F76" w:rsidP="00CD1F76">
            <w:pPr>
              <w:pStyle w:val="Achievement"/>
              <w:numPr>
                <w:ilvl w:val="0"/>
                <w:numId w:val="4"/>
              </w:numPr>
              <w:jc w:val="left"/>
              <w:rPr>
                <w:rFonts w:cs="Arial"/>
              </w:rPr>
            </w:pPr>
            <w:r>
              <w:rPr>
                <w:rFonts w:cs="Arial"/>
              </w:rPr>
              <w:t>Agricultural Science</w:t>
            </w:r>
          </w:p>
        </w:tc>
      </w:tr>
      <w:tr w:rsidR="00097082" w:rsidTr="00D94F61">
        <w:tblPrEx>
          <w:tblCellMar>
            <w:top w:w="0" w:type="dxa"/>
            <w:bottom w:w="0" w:type="dxa"/>
          </w:tblCellMar>
        </w:tblPrEx>
        <w:trPr>
          <w:trHeight w:val="2676"/>
        </w:trPr>
        <w:tc>
          <w:tcPr>
            <w:tcW w:w="2156" w:type="dxa"/>
            <w:shd w:val="clear" w:color="auto" w:fill="auto"/>
          </w:tcPr>
          <w:p w:rsidR="00097082" w:rsidRDefault="00097082" w:rsidP="00377C72">
            <w:pPr>
              <w:pStyle w:val="SectionTitle"/>
            </w:pPr>
            <w:r>
              <w:t>References</w:t>
            </w:r>
          </w:p>
        </w:tc>
        <w:tc>
          <w:tcPr>
            <w:tcW w:w="6648" w:type="dxa"/>
            <w:shd w:val="clear" w:color="auto" w:fill="auto"/>
          </w:tcPr>
          <w:p w:rsidR="00D12602" w:rsidRDefault="00D12602" w:rsidP="00D12602">
            <w:pPr>
              <w:pStyle w:val="Objective"/>
            </w:pPr>
            <w:r>
              <w:t>Howard Spittle</w:t>
            </w:r>
            <w:r w:rsidR="002248D6">
              <w:t xml:space="preserve"> - hsspittle@lycos.com</w:t>
            </w:r>
            <w:r>
              <w:br/>
              <w:t>General Manager Travellers Beach Resort</w:t>
            </w:r>
            <w:r w:rsidR="002248D6">
              <w:t xml:space="preserve"> Jamaica ( former General Manager Magdalena Grand Beach Resort)</w:t>
            </w:r>
          </w:p>
          <w:p w:rsidR="00D12602" w:rsidRDefault="00D12602" w:rsidP="00D12602">
            <w:pPr>
              <w:pStyle w:val="BodyText"/>
              <w:jc w:val="left"/>
            </w:pPr>
            <w:proofErr w:type="spellStart"/>
            <w:r>
              <w:t>Ak</w:t>
            </w:r>
            <w:r w:rsidR="007B740D">
              <w:t>k</w:t>
            </w:r>
            <w:r>
              <w:t>a</w:t>
            </w:r>
            <w:proofErr w:type="spellEnd"/>
            <w:r>
              <w:t xml:space="preserve"> Ali</w:t>
            </w:r>
            <w:r w:rsidR="002248D6">
              <w:t xml:space="preserve"> – 1(868) 761-6279</w:t>
            </w:r>
            <w:r>
              <w:br/>
              <w:t>Human Resource Manager Hyatt Regency Trinidad</w:t>
            </w:r>
          </w:p>
          <w:p w:rsidR="00D04200" w:rsidRDefault="00D94F61" w:rsidP="00D12602">
            <w:pPr>
              <w:pStyle w:val="BodyText"/>
              <w:jc w:val="left"/>
            </w:pPr>
            <w:r>
              <w:t>El</w:t>
            </w:r>
            <w:r w:rsidR="00D04200">
              <w:t xml:space="preserve">len </w:t>
            </w:r>
            <w:r>
              <w:t>Johnson</w:t>
            </w:r>
            <w:r w:rsidR="00D04200">
              <w:t xml:space="preserve"> – 1(868) </w:t>
            </w:r>
            <w:r w:rsidR="00B405E3">
              <w:t>374-7041</w:t>
            </w:r>
            <w:r w:rsidR="00D04200">
              <w:br/>
            </w:r>
            <w:r>
              <w:t>Branch Manager Courts Optical (UNICOMER Trinidad Ltd.</w:t>
            </w:r>
          </w:p>
          <w:p w:rsidR="00D94F61" w:rsidRPr="00D12602" w:rsidRDefault="00D94F61" w:rsidP="00D94F61">
            <w:pPr>
              <w:pStyle w:val="BodyText"/>
              <w:jc w:val="left"/>
            </w:pPr>
            <w:r>
              <w:t xml:space="preserve">Damian </w:t>
            </w:r>
            <w:proofErr w:type="spellStart"/>
            <w:r>
              <w:t>McEween</w:t>
            </w:r>
            <w:proofErr w:type="spellEnd"/>
            <w:r>
              <w:t xml:space="preserve"> – 1(868) 380-7044</w:t>
            </w:r>
            <w:r w:rsidR="00D33A6D">
              <w:br/>
            </w:r>
            <w:r>
              <w:t xml:space="preserve">Former Branch </w:t>
            </w:r>
            <w:r w:rsidR="00D33A6D">
              <w:t>Manager UNICOMER Trinidad Ltd.</w:t>
            </w:r>
            <w:r>
              <w:br/>
            </w:r>
            <w:r>
              <w:lastRenderedPageBreak/>
              <w:br/>
            </w:r>
          </w:p>
        </w:tc>
        <w:bookmarkStart w:id="0" w:name="_GoBack"/>
        <w:bookmarkEnd w:id="0"/>
      </w:tr>
      <w:tr w:rsidR="00097082" w:rsidTr="00D94F61">
        <w:tblPrEx>
          <w:tblCellMar>
            <w:top w:w="0" w:type="dxa"/>
            <w:bottom w:w="0" w:type="dxa"/>
          </w:tblCellMar>
        </w:tblPrEx>
        <w:trPr>
          <w:trHeight w:val="577"/>
        </w:trPr>
        <w:tc>
          <w:tcPr>
            <w:tcW w:w="2156" w:type="dxa"/>
            <w:shd w:val="clear" w:color="auto" w:fill="auto"/>
          </w:tcPr>
          <w:p w:rsidR="00097082" w:rsidRDefault="00097082" w:rsidP="00C52EDA">
            <w:pPr>
              <w:pStyle w:val="SectionTitle"/>
            </w:pPr>
          </w:p>
        </w:tc>
        <w:tc>
          <w:tcPr>
            <w:tcW w:w="6648" w:type="dxa"/>
            <w:shd w:val="clear" w:color="auto" w:fill="auto"/>
          </w:tcPr>
          <w:p w:rsidR="00D1334A" w:rsidRPr="00D1334A" w:rsidRDefault="00D1334A" w:rsidP="00D94F61">
            <w:pPr>
              <w:pStyle w:val="Objective"/>
            </w:pPr>
          </w:p>
        </w:tc>
      </w:tr>
    </w:tbl>
    <w:p w:rsidR="00F50674" w:rsidRDefault="00F50674" w:rsidP="00D94F61"/>
    <w:sectPr w:rsidR="00F50674" w:rsidSect="00097082">
      <w:pgSz w:w="11907" w:h="16839"/>
      <w:pgMar w:top="1440" w:right="1627" w:bottom="1440" w:left="1642" w:header="720" w:footer="720" w:gutter="0"/>
      <w:cols w:space="720"/>
      <w:docGrid w:linePitch="2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032FA"/>
    <w:multiLevelType w:val="hybridMultilevel"/>
    <w:tmpl w:val="98821B2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30D5E"/>
    <w:multiLevelType w:val="hybridMultilevel"/>
    <w:tmpl w:val="EC4A8A3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71C9D"/>
    <w:multiLevelType w:val="hybridMultilevel"/>
    <w:tmpl w:val="C36EE82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65C61"/>
    <w:multiLevelType w:val="hybridMultilevel"/>
    <w:tmpl w:val="9CA04F9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E2149"/>
    <w:multiLevelType w:val="hybridMultilevel"/>
    <w:tmpl w:val="4408495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50930"/>
    <w:multiLevelType w:val="hybridMultilevel"/>
    <w:tmpl w:val="3F98292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F53CC"/>
    <w:multiLevelType w:val="hybridMultilevel"/>
    <w:tmpl w:val="E174C36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06088"/>
    <w:multiLevelType w:val="hybridMultilevel"/>
    <w:tmpl w:val="1132FFA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26C39"/>
    <w:multiLevelType w:val="hybridMultilevel"/>
    <w:tmpl w:val="23AAB14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4580A"/>
    <w:multiLevelType w:val="hybridMultilevel"/>
    <w:tmpl w:val="91BA18C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03B90"/>
    <w:multiLevelType w:val="multilevel"/>
    <w:tmpl w:val="6070171E"/>
    <w:lvl w:ilvl="0">
      <w:start w:val="2002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568B61F8"/>
    <w:multiLevelType w:val="hybridMultilevel"/>
    <w:tmpl w:val="6AFA810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6323F"/>
    <w:multiLevelType w:val="multilevel"/>
    <w:tmpl w:val="9F80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4" w15:restartNumberingAfterBreak="0">
    <w:nsid w:val="6BD33B2D"/>
    <w:multiLevelType w:val="hybridMultilevel"/>
    <w:tmpl w:val="FC36462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8617F"/>
    <w:multiLevelType w:val="hybridMultilevel"/>
    <w:tmpl w:val="27D694A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7"/>
  </w:num>
  <w:num w:numId="5">
    <w:abstractNumId w:val="1"/>
  </w:num>
  <w:num w:numId="6">
    <w:abstractNumId w:val="4"/>
  </w:num>
  <w:num w:numId="7">
    <w:abstractNumId w:val="15"/>
  </w:num>
  <w:num w:numId="8">
    <w:abstractNumId w:val="11"/>
  </w:num>
  <w:num w:numId="9">
    <w:abstractNumId w:val="5"/>
  </w:num>
  <w:num w:numId="10">
    <w:abstractNumId w:val="0"/>
  </w:num>
  <w:num w:numId="11">
    <w:abstractNumId w:val="3"/>
  </w:num>
  <w:num w:numId="12">
    <w:abstractNumId w:val="8"/>
  </w:num>
  <w:num w:numId="13">
    <w:abstractNumId w:val="2"/>
  </w:num>
  <w:num w:numId="14">
    <w:abstractNumId w:val="9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87"/>
  <w:displayHorizontalDrawingGridEvery w:val="2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</w:docVars>
  <w:rsids>
    <w:rsidRoot w:val="00097082"/>
    <w:rsid w:val="000312FD"/>
    <w:rsid w:val="00072952"/>
    <w:rsid w:val="00084F7F"/>
    <w:rsid w:val="00091C85"/>
    <w:rsid w:val="00093716"/>
    <w:rsid w:val="00097082"/>
    <w:rsid w:val="000B4F08"/>
    <w:rsid w:val="000B74E6"/>
    <w:rsid w:val="001110B9"/>
    <w:rsid w:val="0019713B"/>
    <w:rsid w:val="001F4BE2"/>
    <w:rsid w:val="00202FEF"/>
    <w:rsid w:val="00203FE5"/>
    <w:rsid w:val="002248D6"/>
    <w:rsid w:val="002249E2"/>
    <w:rsid w:val="00230924"/>
    <w:rsid w:val="002409CA"/>
    <w:rsid w:val="00266243"/>
    <w:rsid w:val="0028139A"/>
    <w:rsid w:val="00282E36"/>
    <w:rsid w:val="002A5CAC"/>
    <w:rsid w:val="002B4D8E"/>
    <w:rsid w:val="002D0049"/>
    <w:rsid w:val="0030687E"/>
    <w:rsid w:val="003460A9"/>
    <w:rsid w:val="00347378"/>
    <w:rsid w:val="00370161"/>
    <w:rsid w:val="00377C72"/>
    <w:rsid w:val="00381B6C"/>
    <w:rsid w:val="00390BA0"/>
    <w:rsid w:val="003B26D9"/>
    <w:rsid w:val="003C1BD3"/>
    <w:rsid w:val="003E77E5"/>
    <w:rsid w:val="00420868"/>
    <w:rsid w:val="00435900"/>
    <w:rsid w:val="0047116A"/>
    <w:rsid w:val="004A671E"/>
    <w:rsid w:val="00515076"/>
    <w:rsid w:val="0054679C"/>
    <w:rsid w:val="00557E56"/>
    <w:rsid w:val="00567D1A"/>
    <w:rsid w:val="00573C08"/>
    <w:rsid w:val="005A20BA"/>
    <w:rsid w:val="005A6BC5"/>
    <w:rsid w:val="00601902"/>
    <w:rsid w:val="00604328"/>
    <w:rsid w:val="00620351"/>
    <w:rsid w:val="0063299A"/>
    <w:rsid w:val="00633682"/>
    <w:rsid w:val="00667502"/>
    <w:rsid w:val="006723A3"/>
    <w:rsid w:val="00676795"/>
    <w:rsid w:val="006B0FF0"/>
    <w:rsid w:val="00715E38"/>
    <w:rsid w:val="00717349"/>
    <w:rsid w:val="00750694"/>
    <w:rsid w:val="007538CB"/>
    <w:rsid w:val="00793DEA"/>
    <w:rsid w:val="007944FF"/>
    <w:rsid w:val="0079577C"/>
    <w:rsid w:val="00797A02"/>
    <w:rsid w:val="007B14EC"/>
    <w:rsid w:val="007B740D"/>
    <w:rsid w:val="007D0248"/>
    <w:rsid w:val="007D1899"/>
    <w:rsid w:val="007D390A"/>
    <w:rsid w:val="008138DD"/>
    <w:rsid w:val="00844D91"/>
    <w:rsid w:val="00845D2A"/>
    <w:rsid w:val="00860422"/>
    <w:rsid w:val="0088282F"/>
    <w:rsid w:val="00886824"/>
    <w:rsid w:val="008A2A9D"/>
    <w:rsid w:val="008D5ADF"/>
    <w:rsid w:val="008E5E72"/>
    <w:rsid w:val="008F518C"/>
    <w:rsid w:val="00915CB8"/>
    <w:rsid w:val="00931EE1"/>
    <w:rsid w:val="0094106F"/>
    <w:rsid w:val="00984E78"/>
    <w:rsid w:val="00993B22"/>
    <w:rsid w:val="009A02F9"/>
    <w:rsid w:val="009B0002"/>
    <w:rsid w:val="009B6939"/>
    <w:rsid w:val="009D7F6D"/>
    <w:rsid w:val="009E76C1"/>
    <w:rsid w:val="009F1B27"/>
    <w:rsid w:val="00A20F90"/>
    <w:rsid w:val="00A63334"/>
    <w:rsid w:val="00AA4A80"/>
    <w:rsid w:val="00AC70A1"/>
    <w:rsid w:val="00AF5C8B"/>
    <w:rsid w:val="00B06AF0"/>
    <w:rsid w:val="00B26A84"/>
    <w:rsid w:val="00B405E3"/>
    <w:rsid w:val="00B50323"/>
    <w:rsid w:val="00B751BB"/>
    <w:rsid w:val="00BA2310"/>
    <w:rsid w:val="00BF345B"/>
    <w:rsid w:val="00C03A66"/>
    <w:rsid w:val="00C15067"/>
    <w:rsid w:val="00C405BF"/>
    <w:rsid w:val="00C52EDA"/>
    <w:rsid w:val="00C879E0"/>
    <w:rsid w:val="00C923B2"/>
    <w:rsid w:val="00CC36B5"/>
    <w:rsid w:val="00CD1F76"/>
    <w:rsid w:val="00CD74DF"/>
    <w:rsid w:val="00CF05E6"/>
    <w:rsid w:val="00D04200"/>
    <w:rsid w:val="00D11B90"/>
    <w:rsid w:val="00D12602"/>
    <w:rsid w:val="00D1334A"/>
    <w:rsid w:val="00D14C33"/>
    <w:rsid w:val="00D21E41"/>
    <w:rsid w:val="00D24853"/>
    <w:rsid w:val="00D33A6D"/>
    <w:rsid w:val="00D65823"/>
    <w:rsid w:val="00D709E3"/>
    <w:rsid w:val="00D94F61"/>
    <w:rsid w:val="00D97AA2"/>
    <w:rsid w:val="00DC2889"/>
    <w:rsid w:val="00DF2B1F"/>
    <w:rsid w:val="00E13D98"/>
    <w:rsid w:val="00E334C5"/>
    <w:rsid w:val="00E40C86"/>
    <w:rsid w:val="00E87E6C"/>
    <w:rsid w:val="00E95425"/>
    <w:rsid w:val="00EB35CA"/>
    <w:rsid w:val="00EB4BD9"/>
    <w:rsid w:val="00ED3642"/>
    <w:rsid w:val="00F038B9"/>
    <w:rsid w:val="00F11A91"/>
    <w:rsid w:val="00F12F4C"/>
    <w:rsid w:val="00F50674"/>
    <w:rsid w:val="00FC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082"/>
    <w:rPr>
      <w:rFonts w:ascii="Arial" w:eastAsia="Batang" w:hAnsi="Arial"/>
      <w:lang w:eastAsia="en-US"/>
    </w:rPr>
  </w:style>
  <w:style w:type="paragraph" w:styleId="Heading1">
    <w:name w:val="heading 1"/>
    <w:basedOn w:val="HeadingBase"/>
    <w:next w:val="BodyText"/>
    <w:qFormat/>
    <w:rsid w:val="00097082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097082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09708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097082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097082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097082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semiHidden/>
    <w:rsid w:val="00097082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7082"/>
  </w:style>
  <w:style w:type="paragraph" w:customStyle="1" w:styleId="Achievement">
    <w:name w:val="Achievement"/>
    <w:basedOn w:val="BodyText"/>
    <w:rsid w:val="00097082"/>
    <w:pPr>
      <w:numPr>
        <w:numId w:val="1"/>
      </w:numPr>
      <w:tabs>
        <w:tab w:val="clear" w:pos="360"/>
      </w:tabs>
      <w:spacing w:after="60"/>
    </w:pPr>
  </w:style>
  <w:style w:type="paragraph" w:styleId="BodyText">
    <w:name w:val="Body Text"/>
    <w:basedOn w:val="Normal"/>
    <w:rsid w:val="00097082"/>
    <w:pPr>
      <w:spacing w:after="22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097082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097082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rsid w:val="001110B9"/>
    <w:pPr>
      <w:tabs>
        <w:tab w:val="left" w:pos="2160"/>
        <w:tab w:val="right" w:pos="6480"/>
      </w:tabs>
      <w:spacing w:before="240" w:after="40" w:line="220" w:lineRule="atLeast"/>
      <w:jc w:val="both"/>
    </w:pPr>
    <w:rPr>
      <w:b/>
    </w:rPr>
  </w:style>
  <w:style w:type="paragraph" w:customStyle="1" w:styleId="Institution">
    <w:name w:val="Institution"/>
    <w:basedOn w:val="Normal"/>
    <w:next w:val="Achievement"/>
    <w:autoRedefine/>
    <w:rsid w:val="00097082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rsid w:val="00097082"/>
    <w:pPr>
      <w:spacing w:after="60" w:line="220" w:lineRule="atLeast"/>
    </w:pPr>
    <w:rPr>
      <w:rFonts w:ascii="Arial Black" w:eastAsia="Batang" w:hAnsi="Arial Black"/>
      <w:spacing w:val="-10"/>
      <w:lang w:val="en-US" w:eastAsia="en-US"/>
    </w:rPr>
  </w:style>
  <w:style w:type="paragraph" w:customStyle="1" w:styleId="Name">
    <w:name w:val="Name"/>
    <w:basedOn w:val="Normal"/>
    <w:next w:val="Normal"/>
    <w:rsid w:val="00097082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097082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377C72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PersonalInfo">
    <w:name w:val="Personal Info"/>
    <w:basedOn w:val="Achievement"/>
    <w:next w:val="Achievement"/>
    <w:rsid w:val="00097082"/>
    <w:pPr>
      <w:numPr>
        <w:numId w:val="0"/>
      </w:numPr>
      <w:spacing w:before="240"/>
      <w:ind w:left="245" w:hanging="245"/>
    </w:pPr>
  </w:style>
  <w:style w:type="paragraph" w:styleId="BalloonText">
    <w:name w:val="Balloon Text"/>
    <w:basedOn w:val="Normal"/>
    <w:semiHidden/>
    <w:rsid w:val="0009708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rsid w:val="00097082"/>
    <w:pPr>
      <w:ind w:left="720"/>
    </w:pPr>
  </w:style>
  <w:style w:type="paragraph" w:customStyle="1" w:styleId="CityState">
    <w:name w:val="City/State"/>
    <w:basedOn w:val="BodyText"/>
    <w:next w:val="BodyText"/>
    <w:rsid w:val="00097082"/>
    <w:pPr>
      <w:keepNext/>
    </w:pPr>
  </w:style>
  <w:style w:type="paragraph" w:customStyle="1" w:styleId="CompanyNameOne">
    <w:name w:val="Company Name One"/>
    <w:basedOn w:val="CompanyName"/>
    <w:next w:val="Normal"/>
    <w:autoRedefine/>
    <w:rsid w:val="00097082"/>
  </w:style>
  <w:style w:type="paragraph" w:styleId="Date">
    <w:name w:val="Date"/>
    <w:basedOn w:val="BodyText"/>
    <w:rsid w:val="00097082"/>
    <w:pPr>
      <w:keepNext/>
    </w:pPr>
  </w:style>
  <w:style w:type="paragraph" w:customStyle="1" w:styleId="DocumentLabel">
    <w:name w:val="Document Label"/>
    <w:basedOn w:val="Normal"/>
    <w:next w:val="Normal"/>
    <w:rsid w:val="00097082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097082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097082"/>
    <w:pPr>
      <w:jc w:val="both"/>
    </w:pPr>
  </w:style>
  <w:style w:type="paragraph" w:styleId="Footer">
    <w:name w:val="footer"/>
    <w:basedOn w:val="HeaderBase"/>
    <w:rsid w:val="00097082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097082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097082"/>
    <w:pPr>
      <w:keepNext/>
      <w:keepLines/>
      <w:spacing w:after="0"/>
    </w:pPr>
    <w:rPr>
      <w:spacing w:val="-4"/>
      <w:sz w:val="18"/>
    </w:rPr>
  </w:style>
  <w:style w:type="character" w:customStyle="1" w:styleId="Job">
    <w:name w:val="Job"/>
    <w:basedOn w:val="DefaultParagraphFont"/>
    <w:rsid w:val="00097082"/>
  </w:style>
  <w:style w:type="character" w:customStyle="1" w:styleId="Lead-inEmphasis">
    <w:name w:val="Lead-in Emphasis"/>
    <w:rsid w:val="00097082"/>
    <w:rPr>
      <w:rFonts w:ascii="Arial Black" w:hAnsi="Arial Black"/>
      <w:spacing w:val="-6"/>
      <w:sz w:val="18"/>
    </w:rPr>
  </w:style>
  <w:style w:type="paragraph" w:customStyle="1" w:styleId="NoTitle">
    <w:name w:val="No Title"/>
    <w:basedOn w:val="SectionTitle"/>
    <w:rsid w:val="00097082"/>
  </w:style>
  <w:style w:type="character" w:styleId="PageNumber">
    <w:name w:val="page number"/>
    <w:rsid w:val="00097082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097082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ectionSubtitle">
    <w:name w:val="Section Subtitle"/>
    <w:basedOn w:val="SectionTitle"/>
    <w:next w:val="Normal"/>
    <w:rsid w:val="00097082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5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08EA6-65B5-46EE-ACA5-0F423972D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4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subject/>
  <dc:creator/>
  <cp:keywords/>
  <cp:lastModifiedBy/>
  <cp:revision>1</cp:revision>
  <cp:lastPrinted>2009-04-27T13:03:00Z</cp:lastPrinted>
  <dcterms:created xsi:type="dcterms:W3CDTF">2016-09-01T19:45:00Z</dcterms:created>
  <dcterms:modified xsi:type="dcterms:W3CDTF">2016-09-01T19:45:00Z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