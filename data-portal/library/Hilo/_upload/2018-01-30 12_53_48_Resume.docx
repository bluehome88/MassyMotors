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0107" w14:textId="77777777" w:rsidR="001C0084" w:rsidRDefault="005C1F0A">
      <w:pPr>
        <w:pStyle w:val="Name"/>
      </w:pPr>
      <w:r>
        <w:t>Jolene Ochoa</w:t>
      </w:r>
    </w:p>
    <w:p w14:paraId="5A8E4C99" w14:textId="77777777" w:rsidR="001C0084" w:rsidRDefault="005C1F0A">
      <w:pPr>
        <w:pStyle w:val="ContactInfo"/>
      </w:pPr>
      <w:proofErr w:type="spellStart"/>
      <w:r>
        <w:t>Blk</w:t>
      </w:r>
      <w:proofErr w:type="spellEnd"/>
      <w:r>
        <w:t xml:space="preserve"> Q Apt 302, </w:t>
      </w:r>
      <w:proofErr w:type="spellStart"/>
      <w:r>
        <w:t>Embacadere</w:t>
      </w:r>
      <w:proofErr w:type="spellEnd"/>
      <w:r>
        <w:t>, San Fernando</w:t>
      </w:r>
      <w:r w:rsidR="00DE0861">
        <w:t xml:space="preserve">| </w:t>
      </w:r>
      <w:r>
        <w:t>1-868-291-3239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BD251C9EFA0CF34C992E1763A99ECABE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>
            <w:t>jramsey2017@yahoo.com</w:t>
          </w:r>
        </w:sdtContent>
      </w:sdt>
    </w:p>
    <w:p w14:paraId="201D685E" w14:textId="77777777" w:rsidR="001C0084" w:rsidRDefault="00CC4518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0638061C8C1E4845B3D9A14D619FCB52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14:paraId="2339AF5F" w14:textId="286DBF2E" w:rsidR="001C0084" w:rsidRDefault="00973A46">
      <w:pPr>
        <w:spacing w:after="180"/>
      </w:pPr>
      <w:r>
        <w:t xml:space="preserve">To </w:t>
      </w:r>
      <w:r w:rsidR="00564156">
        <w:t>add value and success to your business</w:t>
      </w:r>
      <w:r w:rsidR="009C0173">
        <w:t xml:space="preserve">, while maintaining a good level of communication and </w:t>
      </w:r>
      <w:r w:rsidR="00065F3D">
        <w:t>customer service to clients.</w:t>
      </w:r>
    </w:p>
    <w:p w14:paraId="7709A574" w14:textId="77777777" w:rsidR="001C0084" w:rsidRDefault="00CC4518">
      <w:pPr>
        <w:pStyle w:val="Heading1"/>
      </w:pPr>
      <w:sdt>
        <w:sdtPr>
          <w:alias w:val="Education:"/>
          <w:tag w:val="Education:"/>
          <w:id w:val="-1150367223"/>
          <w:placeholder>
            <w:docPart w:val="627E15DCD952944B82B20294DA9D0BB9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29E54BC1" w14:textId="023A05BD" w:rsidR="00065F3D" w:rsidRPr="00065F3D" w:rsidRDefault="00065F3D" w:rsidP="00065F3D">
      <w:pPr>
        <w:pStyle w:val="Heading2"/>
      </w:pPr>
      <w:r>
        <w:t>Princes Town East Secondary School (5 Years)</w:t>
      </w:r>
    </w:p>
    <w:p w14:paraId="25BB1865" w14:textId="77777777" w:rsidR="00175E68" w:rsidRDefault="00065F3D">
      <w:r>
        <w:t xml:space="preserve">Mathematics </w:t>
      </w:r>
    </w:p>
    <w:p w14:paraId="64C2A5D5" w14:textId="15A3991C" w:rsidR="00175E68" w:rsidRDefault="00065F3D">
      <w:r>
        <w:t xml:space="preserve">English A </w:t>
      </w:r>
    </w:p>
    <w:p w14:paraId="40358669" w14:textId="01E3DD74" w:rsidR="00175E68" w:rsidRDefault="00175E68">
      <w:r>
        <w:t>English B</w:t>
      </w:r>
    </w:p>
    <w:p w14:paraId="4640C890" w14:textId="1DB36630" w:rsidR="00065F3D" w:rsidRDefault="00175E68">
      <w:r>
        <w:t>Integrated Science</w:t>
      </w:r>
    </w:p>
    <w:p w14:paraId="0663F804" w14:textId="6AF56DBC" w:rsidR="00175E68" w:rsidRDefault="00175E68">
      <w:r>
        <w:t>Visual Arts</w:t>
      </w:r>
    </w:p>
    <w:p w14:paraId="647FA7FA" w14:textId="28D2FC20" w:rsidR="00175E68" w:rsidRDefault="00175E68">
      <w:r>
        <w:t>Technical Drawing</w:t>
      </w:r>
    </w:p>
    <w:p w14:paraId="575F4F8E" w14:textId="77777777" w:rsidR="001C0084" w:rsidRDefault="00CC4518">
      <w:pPr>
        <w:pStyle w:val="Heading1"/>
      </w:pPr>
      <w:sdt>
        <w:sdtPr>
          <w:alias w:val="Experience:"/>
          <w:tag w:val="Experience:"/>
          <w:id w:val="617349259"/>
          <w:placeholder>
            <w:docPart w:val="7297D663274053448C9CAB589EBC8DD1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14:paraId="7E7BDBC4" w14:textId="3C105572" w:rsidR="001C0084" w:rsidRDefault="003A61C0">
      <w:pPr>
        <w:pStyle w:val="Heading2"/>
      </w:pPr>
      <w:r>
        <w:t xml:space="preserve">Wayne </w:t>
      </w:r>
      <w:proofErr w:type="spellStart"/>
      <w:r>
        <w:t>Baisden</w:t>
      </w:r>
      <w:proofErr w:type="spellEnd"/>
    </w:p>
    <w:p w14:paraId="70AADE98" w14:textId="07B7673E" w:rsidR="001C0084" w:rsidRDefault="003A61C0">
      <w:pPr>
        <w:pStyle w:val="Heading3"/>
      </w:pPr>
      <w:r>
        <w:t>Bookman – High Street San Fernando</w:t>
      </w:r>
    </w:p>
    <w:p w14:paraId="662A58BD" w14:textId="26CA9D20" w:rsidR="001C0084" w:rsidRDefault="003A61C0">
      <w:r>
        <w:t xml:space="preserve">Cashier &amp; Sales Clerk </w:t>
      </w:r>
    </w:p>
    <w:p w14:paraId="45FAAC5E" w14:textId="440BEB77" w:rsidR="003A61C0" w:rsidRDefault="003A61C0">
      <w:r>
        <w:t xml:space="preserve">From July to August </w:t>
      </w:r>
    </w:p>
    <w:p w14:paraId="18550DC6" w14:textId="11FE1ABB" w:rsidR="0025322F" w:rsidRPr="00F14E35" w:rsidRDefault="0025322F">
      <w:pPr>
        <w:rPr>
          <w:i/>
        </w:rPr>
      </w:pPr>
    </w:p>
    <w:p w14:paraId="5C543B71" w14:textId="05EE5876" w:rsidR="0025322F" w:rsidRPr="0024490B" w:rsidRDefault="0025322F">
      <w:pPr>
        <w:rPr>
          <w:b/>
          <w:i/>
          <w:color w:val="000000" w:themeColor="text1"/>
          <w:sz w:val="24"/>
          <w:szCs w:val="24"/>
        </w:rPr>
      </w:pPr>
      <w:r w:rsidRPr="0024490B">
        <w:rPr>
          <w:b/>
          <w:i/>
          <w:color w:val="000000" w:themeColor="text1"/>
          <w:sz w:val="24"/>
          <w:szCs w:val="24"/>
        </w:rPr>
        <w:t xml:space="preserve">Carla La </w:t>
      </w:r>
      <w:proofErr w:type="spellStart"/>
      <w:r w:rsidRPr="0024490B">
        <w:rPr>
          <w:b/>
          <w:i/>
          <w:color w:val="000000" w:themeColor="text1"/>
          <w:sz w:val="24"/>
          <w:szCs w:val="24"/>
        </w:rPr>
        <w:t>Chapell</w:t>
      </w:r>
      <w:proofErr w:type="spellEnd"/>
    </w:p>
    <w:p w14:paraId="250BDA67" w14:textId="605A55A3" w:rsidR="00F14E35" w:rsidRDefault="00F14E35">
      <w:r>
        <w:t>C&amp;K Exclusive – Princes Town</w:t>
      </w:r>
    </w:p>
    <w:p w14:paraId="04943DF0" w14:textId="4EDD8C86" w:rsidR="00F14E35" w:rsidRDefault="00BB3E87">
      <w:r>
        <w:t>Cosmetology</w:t>
      </w:r>
      <w:r w:rsidR="004D70D7">
        <w:t xml:space="preserve"> (Awaiting Certificate)</w:t>
      </w:r>
      <w:bookmarkStart w:id="0" w:name="_GoBack"/>
      <w:bookmarkEnd w:id="0"/>
    </w:p>
    <w:p w14:paraId="28BC2B58" w14:textId="5988BC17" w:rsidR="00BB3E87" w:rsidRPr="00F14E35" w:rsidRDefault="00BB3E87">
      <w:r>
        <w:t>August to December</w:t>
      </w:r>
    </w:p>
    <w:p w14:paraId="019B3DAE" w14:textId="77777777" w:rsidR="001C0084" w:rsidRDefault="00CC4518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2A252CB7ADFF0B4684F2496647683A03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14:paraId="3B99E8B8" w14:textId="6C829AF8" w:rsidR="001C0084" w:rsidRDefault="003A61C0">
      <w:pPr>
        <w:pStyle w:val="Heading2"/>
      </w:pPr>
      <w:r>
        <w:t xml:space="preserve">Most Outstanding </w:t>
      </w:r>
      <w:r w:rsidR="0025322F">
        <w:t>Female Trainee South Central Region (</w:t>
      </w:r>
      <w:r w:rsidR="00847987">
        <w:t>Civilian</w:t>
      </w:r>
      <w:r w:rsidR="0025322F">
        <w:t xml:space="preserve"> Conservation Corps)</w:t>
      </w:r>
    </w:p>
    <w:p w14:paraId="1A81B0A4" w14:textId="794EAADB" w:rsidR="001C0084" w:rsidRDefault="001C0084"/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4E24" w14:textId="77777777" w:rsidR="00CC4518" w:rsidRDefault="00CC4518">
      <w:pPr>
        <w:spacing w:after="0" w:line="240" w:lineRule="auto"/>
      </w:pPr>
      <w:r>
        <w:separator/>
      </w:r>
    </w:p>
  </w:endnote>
  <w:endnote w:type="continuationSeparator" w:id="0">
    <w:p w14:paraId="7637A37C" w14:textId="77777777" w:rsidR="00CC4518" w:rsidRDefault="00CC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8D6C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FA91" w14:textId="77777777" w:rsidR="00CC4518" w:rsidRDefault="00CC4518">
      <w:pPr>
        <w:spacing w:after="0" w:line="240" w:lineRule="auto"/>
      </w:pPr>
      <w:r>
        <w:separator/>
      </w:r>
    </w:p>
  </w:footnote>
  <w:footnote w:type="continuationSeparator" w:id="0">
    <w:p w14:paraId="7BF62A6A" w14:textId="77777777" w:rsidR="00CC4518" w:rsidRDefault="00CC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F205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0EDBDD1" wp14:editId="5B97C48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7C856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41AEF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5A70F0" wp14:editId="70AB8C7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8709C8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0A"/>
    <w:rsid w:val="0000092C"/>
    <w:rsid w:val="00047CB1"/>
    <w:rsid w:val="00065F3D"/>
    <w:rsid w:val="001504FE"/>
    <w:rsid w:val="00175E68"/>
    <w:rsid w:val="001C0084"/>
    <w:rsid w:val="0024490B"/>
    <w:rsid w:val="0025322F"/>
    <w:rsid w:val="003A61C0"/>
    <w:rsid w:val="003C1C78"/>
    <w:rsid w:val="004D70D7"/>
    <w:rsid w:val="00564156"/>
    <w:rsid w:val="005C1F0A"/>
    <w:rsid w:val="007F7DCE"/>
    <w:rsid w:val="00847987"/>
    <w:rsid w:val="00973A46"/>
    <w:rsid w:val="009C0173"/>
    <w:rsid w:val="00A40336"/>
    <w:rsid w:val="00BB3E87"/>
    <w:rsid w:val="00CC4518"/>
    <w:rsid w:val="00D63A62"/>
    <w:rsid w:val="00DE0861"/>
    <w:rsid w:val="00EC0642"/>
    <w:rsid w:val="00F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4FB8"/>
  <w15:chartTrackingRefBased/>
  <w15:docId w15:val="{DADE7ECD-67AC-3C44-ADE0-EE3D7728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9A60626-E289-314D-95A9-51F9C6DAE11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251C9EFA0CF34C992E1763A99E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A2415-7554-DF40-9884-DFB08156D916}"/>
      </w:docPartPr>
      <w:docPartBody>
        <w:p w:rsidR="00B558A7" w:rsidRDefault="0042244F">
          <w:pPr>
            <w:pStyle w:val="BD251C9EFA0CF34C992E1763A99ECABE"/>
          </w:pPr>
          <w:r>
            <w:t>Email</w:t>
          </w:r>
        </w:p>
      </w:docPartBody>
    </w:docPart>
    <w:docPart>
      <w:docPartPr>
        <w:name w:val="0638061C8C1E4845B3D9A14D619FC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902B-78ED-864E-AD99-EBE8D9B19CE7}"/>
      </w:docPartPr>
      <w:docPartBody>
        <w:p w:rsidR="00B558A7" w:rsidRDefault="0042244F">
          <w:pPr>
            <w:pStyle w:val="0638061C8C1E4845B3D9A14D619FCB52"/>
          </w:pPr>
          <w:r>
            <w:t>Skills Summary</w:t>
          </w:r>
        </w:p>
      </w:docPartBody>
    </w:docPart>
    <w:docPart>
      <w:docPartPr>
        <w:name w:val="627E15DCD952944B82B20294DA9D0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3D9CF-DC21-2D4D-BC30-12410CADF6CE}"/>
      </w:docPartPr>
      <w:docPartBody>
        <w:p w:rsidR="00B558A7" w:rsidRDefault="0042244F">
          <w:pPr>
            <w:pStyle w:val="627E15DCD952944B82B20294DA9D0BB9"/>
          </w:pPr>
          <w:r>
            <w:t>Education</w:t>
          </w:r>
        </w:p>
      </w:docPartBody>
    </w:docPart>
    <w:docPart>
      <w:docPartPr>
        <w:name w:val="7297D663274053448C9CAB589EBC8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43A4C-A7A3-3A4B-836A-3D0121205A31}"/>
      </w:docPartPr>
      <w:docPartBody>
        <w:p w:rsidR="00B558A7" w:rsidRDefault="0042244F">
          <w:pPr>
            <w:pStyle w:val="7297D663274053448C9CAB589EBC8DD1"/>
          </w:pPr>
          <w:r>
            <w:t>Experience</w:t>
          </w:r>
        </w:p>
      </w:docPartBody>
    </w:docPart>
    <w:docPart>
      <w:docPartPr>
        <w:name w:val="2A252CB7ADFF0B4684F2496647683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98D4B-E95D-264C-AB59-80EFA860916F}"/>
      </w:docPartPr>
      <w:docPartBody>
        <w:p w:rsidR="00B558A7" w:rsidRDefault="0042244F">
          <w:pPr>
            <w:pStyle w:val="2A252CB7ADFF0B4684F2496647683A0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4F"/>
    <w:rsid w:val="0042244F"/>
    <w:rsid w:val="008728EC"/>
    <w:rsid w:val="00B5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F8922E333D64392D6CC8ED2EB5A3F">
    <w:name w:val="978F8922E333D64392D6CC8ED2EB5A3F"/>
  </w:style>
  <w:style w:type="paragraph" w:customStyle="1" w:styleId="176B246B5C267445850887B536A656B9">
    <w:name w:val="176B246B5C267445850887B536A656B9"/>
  </w:style>
  <w:style w:type="paragraph" w:customStyle="1" w:styleId="A6A01F981776A147A3401B0B0BC4B7B6">
    <w:name w:val="A6A01F981776A147A3401B0B0BC4B7B6"/>
  </w:style>
  <w:style w:type="paragraph" w:customStyle="1" w:styleId="BD251C9EFA0CF34C992E1763A99ECABE">
    <w:name w:val="BD251C9EFA0CF34C992E1763A99ECABE"/>
  </w:style>
  <w:style w:type="paragraph" w:customStyle="1" w:styleId="0638061C8C1E4845B3D9A14D619FCB52">
    <w:name w:val="0638061C8C1E4845B3D9A14D619FCB52"/>
  </w:style>
  <w:style w:type="paragraph" w:customStyle="1" w:styleId="62F6DE8B7D1D7949A775283632ED560A">
    <w:name w:val="62F6DE8B7D1D7949A775283632ED560A"/>
  </w:style>
  <w:style w:type="paragraph" w:customStyle="1" w:styleId="627E15DCD952944B82B20294DA9D0BB9">
    <w:name w:val="627E15DCD952944B82B20294DA9D0BB9"/>
  </w:style>
  <w:style w:type="paragraph" w:customStyle="1" w:styleId="DDB6E8A87FEFF641ABB4A301F76168B2">
    <w:name w:val="DDB6E8A87FEFF641ABB4A301F76168B2"/>
  </w:style>
  <w:style w:type="paragraph" w:customStyle="1" w:styleId="E852356951726F45A43C086481C6735B">
    <w:name w:val="E852356951726F45A43C086481C6735B"/>
  </w:style>
  <w:style w:type="paragraph" w:customStyle="1" w:styleId="7297D663274053448C9CAB589EBC8DD1">
    <w:name w:val="7297D663274053448C9CAB589EBC8DD1"/>
  </w:style>
  <w:style w:type="paragraph" w:customStyle="1" w:styleId="36F4C3013D607541BCB35A7C5FDE969C">
    <w:name w:val="36F4C3013D607541BCB35A7C5FDE969C"/>
  </w:style>
  <w:style w:type="paragraph" w:customStyle="1" w:styleId="1B9749F330B37A40B3249AD81AA33DFC">
    <w:name w:val="1B9749F330B37A40B3249AD81AA33DFC"/>
  </w:style>
  <w:style w:type="paragraph" w:customStyle="1" w:styleId="83273C11DBA2E340A4C07E0BD7ED8BF8">
    <w:name w:val="83273C11DBA2E340A4C07E0BD7ED8BF8"/>
  </w:style>
  <w:style w:type="paragraph" w:customStyle="1" w:styleId="2A252CB7ADFF0B4684F2496647683A03">
    <w:name w:val="2A252CB7ADFF0B4684F2496647683A03"/>
  </w:style>
  <w:style w:type="paragraph" w:customStyle="1" w:styleId="2CDB427AECB6BE49B95F17F0BBDFDC9B">
    <w:name w:val="2CDB427AECB6BE49B95F17F0BBDFDC9B"/>
  </w:style>
  <w:style w:type="paragraph" w:customStyle="1" w:styleId="E6833905EED2EF45ADA0D89F8AA9A76B">
    <w:name w:val="E6833905EED2EF45ADA0D89F8AA9A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jramsey2017@yahoo.com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%7b99A60626-E289-314D-95A9-51F9C6DAE117%7dtf50002038.dotx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(868) 291-3239</dc:creator>
  <cp:keywords/>
  <cp:lastModifiedBy>(868) 291-3239</cp:lastModifiedBy>
  <cp:revision>3</cp:revision>
  <dcterms:created xsi:type="dcterms:W3CDTF">2018-01-29T21:28:00Z</dcterms:created>
  <dcterms:modified xsi:type="dcterms:W3CDTF">2018-01-29T21:54:00Z</dcterms:modified>
</cp:coreProperties>
</file>