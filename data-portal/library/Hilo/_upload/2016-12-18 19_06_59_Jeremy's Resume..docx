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3D9DA" w14:textId="77777777" w:rsidR="00EB4243" w:rsidRDefault="006530C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4C2B1" wp14:editId="796DE839">
            <wp:simplePos x="0" y="0"/>
            <wp:positionH relativeFrom="column">
              <wp:posOffset>-457200</wp:posOffset>
            </wp:positionH>
            <wp:positionV relativeFrom="paragraph">
              <wp:posOffset>-810260</wp:posOffset>
            </wp:positionV>
            <wp:extent cx="1017905" cy="1017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43">
        <w:t>About Me</w:t>
      </w:r>
    </w:p>
    <w:p w14:paraId="7A9952D7" w14:textId="77777777" w:rsidR="00EB4243" w:rsidRPr="00EB4243" w:rsidRDefault="00A04EA9" w:rsidP="00A04EA9">
      <w:pPr>
        <w:pStyle w:val="BodyText"/>
        <w:numPr>
          <w:ilvl w:val="0"/>
          <w:numId w:val="12"/>
        </w:numPr>
      </w:pPr>
      <w:r>
        <w:t xml:space="preserve">To briefly describe myself, I can say that I am extremely confident, determined and prepared to seek employment at your establishment. </w:t>
      </w:r>
    </w:p>
    <w:p w14:paraId="670BE95B" w14:textId="77777777" w:rsidR="00DA2869" w:rsidRDefault="00BA0151">
      <w:pPr>
        <w:pStyle w:val="Heading1"/>
      </w:pPr>
      <w:r>
        <w:t>Education</w:t>
      </w:r>
    </w:p>
    <w:p w14:paraId="4F042D96" w14:textId="77777777" w:rsidR="00EB4243" w:rsidRDefault="00EB4243" w:rsidP="00EB4243">
      <w:pPr>
        <w:pStyle w:val="BodyText"/>
        <w:numPr>
          <w:ilvl w:val="0"/>
          <w:numId w:val="10"/>
        </w:numPr>
      </w:pPr>
      <w:r>
        <w:t xml:space="preserve">Graduated </w:t>
      </w:r>
      <w:proofErr w:type="spellStart"/>
      <w:r>
        <w:t>Debe</w:t>
      </w:r>
      <w:proofErr w:type="spellEnd"/>
      <w:r>
        <w:t xml:space="preserve"> Secondary School with 8 CXC subjects: Mathematics, English A, English B, Physics, Chemistry, Biology, Add Math, </w:t>
      </w:r>
      <w:proofErr w:type="gramStart"/>
      <w:r>
        <w:t>I.T</w:t>
      </w:r>
      <w:proofErr w:type="gramEnd"/>
      <w:r>
        <w:t>.</w:t>
      </w:r>
    </w:p>
    <w:p w14:paraId="6E55B20D" w14:textId="77777777" w:rsidR="00EB4243" w:rsidRDefault="00EB4243" w:rsidP="00EB4243">
      <w:pPr>
        <w:pStyle w:val="BodyText"/>
        <w:numPr>
          <w:ilvl w:val="0"/>
          <w:numId w:val="10"/>
        </w:numPr>
      </w:pPr>
      <w:r>
        <w:t xml:space="preserve">Completed Unit 1 CAPE at </w:t>
      </w:r>
      <w:proofErr w:type="spellStart"/>
      <w:r>
        <w:t>Iere</w:t>
      </w:r>
      <w:proofErr w:type="spellEnd"/>
      <w:r>
        <w:t xml:space="preserve"> High School with 4 subjects: Biology, Physics, Chemistry, Caribbean Studies, </w:t>
      </w:r>
      <w:proofErr w:type="gramStart"/>
      <w:r>
        <w:t>Communication</w:t>
      </w:r>
      <w:proofErr w:type="gramEnd"/>
      <w:r>
        <w:t xml:space="preserve"> Studies. </w:t>
      </w:r>
    </w:p>
    <w:p w14:paraId="689C7F67" w14:textId="77777777" w:rsidR="00EB4243" w:rsidRPr="00EB4243" w:rsidRDefault="00EB4243" w:rsidP="00EB4243">
      <w:pPr>
        <w:pStyle w:val="BodyText"/>
        <w:numPr>
          <w:ilvl w:val="0"/>
          <w:numId w:val="10"/>
        </w:numPr>
      </w:pPr>
      <w:r>
        <w:t>Has completed a carpentry course at MIC.</w:t>
      </w:r>
    </w:p>
    <w:p w14:paraId="56D074CC" w14:textId="77777777" w:rsidR="00DA2869" w:rsidRDefault="00BA0151">
      <w:pPr>
        <w:pStyle w:val="Heading1"/>
      </w:pPr>
      <w:r>
        <w:t>Experience</w:t>
      </w:r>
    </w:p>
    <w:p w14:paraId="161DA2E8" w14:textId="77777777" w:rsidR="00A04EA9" w:rsidRDefault="00A04EA9" w:rsidP="00A04EA9">
      <w:pPr>
        <w:pStyle w:val="BodyText"/>
        <w:numPr>
          <w:ilvl w:val="0"/>
          <w:numId w:val="13"/>
        </w:numPr>
      </w:pPr>
      <w:r>
        <w:t>Has worked under two different private carpenters/joiners.</w:t>
      </w:r>
    </w:p>
    <w:p w14:paraId="09FF6E3C" w14:textId="77777777" w:rsidR="00A04EA9" w:rsidRDefault="00A04EA9" w:rsidP="00A04EA9">
      <w:pPr>
        <w:pStyle w:val="BodyText"/>
        <w:numPr>
          <w:ilvl w:val="0"/>
          <w:numId w:val="13"/>
        </w:numPr>
      </w:pPr>
      <w:r>
        <w:t xml:space="preserve">Has worked under </w:t>
      </w:r>
      <w:proofErr w:type="spellStart"/>
      <w:r>
        <w:t>Simar</w:t>
      </w:r>
      <w:proofErr w:type="spellEnd"/>
      <w:r>
        <w:t xml:space="preserve"> Enterprises as a sales clerk.</w:t>
      </w:r>
    </w:p>
    <w:p w14:paraId="2734A002" w14:textId="77777777" w:rsidR="00A04EA9" w:rsidRDefault="00A04EA9" w:rsidP="00A04EA9">
      <w:pPr>
        <w:pStyle w:val="BodyText"/>
        <w:numPr>
          <w:ilvl w:val="0"/>
          <w:numId w:val="13"/>
        </w:numPr>
      </w:pPr>
      <w:r>
        <w:t xml:space="preserve">Has worked at </w:t>
      </w:r>
      <w:proofErr w:type="spellStart"/>
      <w:r>
        <w:t>Indar’s</w:t>
      </w:r>
      <w:proofErr w:type="spellEnd"/>
      <w:r>
        <w:t xml:space="preserve"> Poultry Depot.</w:t>
      </w:r>
    </w:p>
    <w:p w14:paraId="79FC653C" w14:textId="588DAC11" w:rsidR="000E5089" w:rsidRPr="00A04EA9" w:rsidRDefault="000E5089" w:rsidP="00A04EA9">
      <w:pPr>
        <w:pStyle w:val="BodyText"/>
        <w:numPr>
          <w:ilvl w:val="0"/>
          <w:numId w:val="13"/>
        </w:numPr>
      </w:pPr>
      <w:r>
        <w:t xml:space="preserve">Has worked at Ace </w:t>
      </w:r>
      <w:proofErr w:type="spellStart"/>
      <w:r>
        <w:t>Printery</w:t>
      </w:r>
      <w:proofErr w:type="spellEnd"/>
      <w:r>
        <w:t xml:space="preserve">  on </w:t>
      </w:r>
      <w:proofErr w:type="spellStart"/>
      <w:r>
        <w:t>Pasea</w:t>
      </w:r>
      <w:proofErr w:type="spellEnd"/>
      <w:r>
        <w:t xml:space="preserve"> Main Road, Tunapuna.</w:t>
      </w:r>
      <w:bookmarkStart w:id="0" w:name="_GoBack"/>
      <w:bookmarkEnd w:id="0"/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6A6C6E0D" w14:textId="77777777">
        <w:tc>
          <w:tcPr>
            <w:tcW w:w="3414" w:type="pct"/>
          </w:tcPr>
          <w:p w14:paraId="28EB26A6" w14:textId="77777777" w:rsidR="00DA2869" w:rsidRDefault="00DA2869" w:rsidP="00EB4243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92" w:type="pct"/>
          </w:tcPr>
          <w:p w14:paraId="60367170" w14:textId="77777777" w:rsidR="00DA2869" w:rsidRDefault="00DA2869"/>
        </w:tc>
        <w:tc>
          <w:tcPr>
            <w:tcW w:w="1394" w:type="pct"/>
          </w:tcPr>
          <w:p w14:paraId="23AACC4D" w14:textId="77777777" w:rsidR="00DA2869" w:rsidRDefault="00DA2869" w:rsidP="00EB4243">
            <w:pPr>
              <w:pStyle w:val="Date"/>
              <w:jc w:val="left"/>
            </w:pPr>
          </w:p>
        </w:tc>
      </w:tr>
    </w:tbl>
    <w:p w14:paraId="5CC6DEE2" w14:textId="77777777" w:rsidR="00EB4243" w:rsidRDefault="00EB4243" w:rsidP="00EB4243">
      <w:pPr>
        <w:pStyle w:val="Heading1"/>
      </w:pPr>
      <w:r>
        <w:t>Skills</w:t>
      </w:r>
    </w:p>
    <w:p w14:paraId="54616F19" w14:textId="77777777" w:rsidR="00EB4243" w:rsidRDefault="00EB4243" w:rsidP="00EB4243">
      <w:pPr>
        <w:pStyle w:val="BodyText"/>
        <w:numPr>
          <w:ilvl w:val="0"/>
          <w:numId w:val="11"/>
        </w:numPr>
      </w:pPr>
      <w:r>
        <w:t>Computer Skills: Proficient with Microsoft Word, Excel, PowerPoint and Internet.</w:t>
      </w:r>
    </w:p>
    <w:p w14:paraId="38EFFA9C" w14:textId="77777777" w:rsidR="00EB4243" w:rsidRDefault="00EB4243" w:rsidP="00EB4243">
      <w:pPr>
        <w:pStyle w:val="BodyText"/>
        <w:numPr>
          <w:ilvl w:val="0"/>
          <w:numId w:val="11"/>
        </w:numPr>
      </w:pPr>
      <w:r>
        <w:t>Excellent communication skills.</w:t>
      </w:r>
    </w:p>
    <w:p w14:paraId="696DF50E" w14:textId="77777777" w:rsidR="00EB4243" w:rsidRDefault="00EB4243" w:rsidP="00EB4243">
      <w:pPr>
        <w:pStyle w:val="BodyText"/>
        <w:numPr>
          <w:ilvl w:val="0"/>
          <w:numId w:val="11"/>
        </w:numPr>
      </w:pPr>
      <w:r>
        <w:t>Reliable/ dependable, excellent collaboration skills, fast worker, follow instructions, friendly, good listener and hard working, innovative, positive attitude, amazing multitasking skills, organized, punctual and responsible.</w:t>
      </w:r>
    </w:p>
    <w:p w14:paraId="3A5F17BE" w14:textId="77777777" w:rsidR="00EB4243" w:rsidRPr="00EB4243" w:rsidRDefault="00EB4243" w:rsidP="00EB4243">
      <w:pPr>
        <w:pStyle w:val="BodyText"/>
        <w:ind w:left="360"/>
      </w:pPr>
    </w:p>
    <w:p w14:paraId="6D1E9EF3" w14:textId="77777777" w:rsidR="00DA2869" w:rsidRDefault="00DA2869" w:rsidP="00EB4243">
      <w:pPr>
        <w:pStyle w:val="Heading1"/>
      </w:pPr>
    </w:p>
    <w:sectPr w:rsidR="00DA2869" w:rsidSect="00DA2869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B1B3A" w14:textId="77777777" w:rsidR="002E11EF" w:rsidRDefault="002E11EF">
      <w:pPr>
        <w:spacing w:line="240" w:lineRule="auto"/>
      </w:pPr>
      <w:r>
        <w:separator/>
      </w:r>
    </w:p>
  </w:endnote>
  <w:endnote w:type="continuationSeparator" w:id="0">
    <w:p w14:paraId="2ADA1B9C" w14:textId="77777777" w:rsidR="002E11EF" w:rsidRDefault="002E1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2D071" w14:textId="77777777" w:rsidR="002E11EF" w:rsidRDefault="002E11EF">
      <w:pPr>
        <w:spacing w:line="240" w:lineRule="auto"/>
      </w:pPr>
      <w:r>
        <w:separator/>
      </w:r>
    </w:p>
  </w:footnote>
  <w:footnote w:type="continuationSeparator" w:id="0">
    <w:p w14:paraId="6F7B442A" w14:textId="77777777" w:rsidR="002E11EF" w:rsidRDefault="002E1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D92D9" w14:textId="77777777" w:rsidR="002E11EF" w:rsidRDefault="002E11EF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D8531D">
        <w:rPr>
          <w:noProof/>
        </w:rPr>
        <w:instrText>Cortney</w:instrText>
      </w:r>
    </w:fldSimple>
    <w:r>
      <w:instrText xml:space="preserve">="" "[Your Name]" </w:instrText>
    </w:r>
    <w:fldSimple w:instr=" USERNAME ">
      <w:r w:rsidR="00D8531D">
        <w:rPr>
          <w:noProof/>
        </w:rPr>
        <w:instrText>Cortney</w:instrText>
      </w:r>
    </w:fldSimple>
    <w:r>
      <w:fldChar w:fldCharType="separate"/>
    </w:r>
    <w:r w:rsidR="00D8531D">
      <w:rPr>
        <w:noProof/>
      </w:rPr>
      <w:instrText>Cortney</w:instrText>
    </w:r>
    <w:r>
      <w:fldChar w:fldCharType="end"/>
    </w:r>
    <w:r>
      <w:instrText xml:space="preserve"> \* MERGEFORMAT</w:instrText>
    </w:r>
    <w:r>
      <w:fldChar w:fldCharType="separate"/>
    </w:r>
    <w:r w:rsidR="00D8531D">
      <w:t>Cortney</w:t>
    </w:r>
    <w:r>
      <w:fldChar w:fldCharType="end"/>
    </w:r>
  </w:p>
  <w:p w14:paraId="74F75B42" w14:textId="77777777" w:rsidR="002E11EF" w:rsidRDefault="002E11EF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4AD92" w14:textId="77777777" w:rsidR="002E11EF" w:rsidRDefault="002E11EF">
    <w:pPr>
      <w:pStyle w:val="Title"/>
    </w:pPr>
    <w:r>
      <w:t xml:space="preserve">Jeremy </w:t>
    </w:r>
    <w:proofErr w:type="spellStart"/>
    <w:r>
      <w:t>Jaggernauth</w:t>
    </w:r>
    <w:proofErr w:type="spellEnd"/>
  </w:p>
  <w:p w14:paraId="70337288" w14:textId="77777777" w:rsidR="002E11EF" w:rsidRDefault="002E11EF" w:rsidP="00A04EA9">
    <w:pPr>
      <w:pStyle w:val="ContactDetails"/>
      <w:jc w:val="left"/>
    </w:pPr>
    <w:r>
      <w:t xml:space="preserve">                                                                                     D.O.B. January 27</w:t>
    </w:r>
    <w:r w:rsidRPr="00A04EA9">
      <w:rPr>
        <w:vertAlign w:val="superscript"/>
      </w:rPr>
      <w:t>th</w:t>
    </w:r>
    <w:r>
      <w:t xml:space="preserve"> 1998 Phone: 712.8381 </w:t>
    </w:r>
    <w:r>
      <w:sym w:font="Wingdings 2" w:char="F097"/>
    </w:r>
    <w:r>
      <w:t xml:space="preserve"> E-Mail: jeremyjaggernauth@gmail.com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9B87F6A"/>
    <w:multiLevelType w:val="hybridMultilevel"/>
    <w:tmpl w:val="A82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85564"/>
    <w:multiLevelType w:val="hybridMultilevel"/>
    <w:tmpl w:val="5F70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45F1C"/>
    <w:multiLevelType w:val="hybridMultilevel"/>
    <w:tmpl w:val="0288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A23631"/>
    <w:multiLevelType w:val="hybridMultilevel"/>
    <w:tmpl w:val="5328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B4243"/>
    <w:rsid w:val="000E5089"/>
    <w:rsid w:val="00296AFA"/>
    <w:rsid w:val="002B644D"/>
    <w:rsid w:val="002E11EF"/>
    <w:rsid w:val="003352BC"/>
    <w:rsid w:val="004E362B"/>
    <w:rsid w:val="005E6632"/>
    <w:rsid w:val="005F6C79"/>
    <w:rsid w:val="0063606D"/>
    <w:rsid w:val="00651D1A"/>
    <w:rsid w:val="006530CB"/>
    <w:rsid w:val="007C4B02"/>
    <w:rsid w:val="00A04EA9"/>
    <w:rsid w:val="00BA0151"/>
    <w:rsid w:val="00C847E6"/>
    <w:rsid w:val="00D8531D"/>
    <w:rsid w:val="00DA2869"/>
    <w:rsid w:val="00E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FA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31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1029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Cortney</dc:creator>
  <cp:keywords/>
  <dc:description/>
  <cp:lastModifiedBy>Cortney</cp:lastModifiedBy>
  <cp:revision>4</cp:revision>
  <cp:lastPrinted>2016-09-21T15:12:00Z</cp:lastPrinted>
  <dcterms:created xsi:type="dcterms:W3CDTF">2016-09-21T02:21:00Z</dcterms:created>
  <dcterms:modified xsi:type="dcterms:W3CDTF">2016-12-19T01:05:00Z</dcterms:modified>
  <cp:category/>
</cp:coreProperties>
</file>