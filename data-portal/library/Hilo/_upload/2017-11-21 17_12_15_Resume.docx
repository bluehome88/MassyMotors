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2B5696" w:rsidTr="00BE3E29">
        <w:tc>
          <w:tcPr>
            <w:tcW w:w="9000" w:type="dxa"/>
          </w:tcPr>
          <w:p w:rsidR="00A67C52" w:rsidRPr="00E86C76" w:rsidRDefault="00F855BB" w:rsidP="00402AD8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MACROBUTTON  DoFieldClick </w:instrText>
            </w:r>
            <w:r>
              <w:rPr>
                <w:b/>
                <w:sz w:val="36"/>
                <w:szCs w:val="36"/>
              </w:rPr>
              <w:fldChar w:fldCharType="end"/>
            </w:r>
            <w:r w:rsidR="00402AD8" w:rsidRPr="00E86C76">
              <w:rPr>
                <w:b/>
                <w:i/>
                <w:sz w:val="36"/>
                <w:szCs w:val="36"/>
              </w:rPr>
              <w:t>DYANA MITCHELL</w:t>
            </w:r>
          </w:p>
          <w:p w:rsidR="00402AD8" w:rsidRPr="00E86C76" w:rsidRDefault="00402AD8" w:rsidP="00402AD8">
            <w:pPr>
              <w:jc w:val="center"/>
              <w:rPr>
                <w:b/>
                <w:i/>
              </w:rPr>
            </w:pPr>
            <w:r w:rsidRPr="00E86C76">
              <w:rPr>
                <w:b/>
                <w:i/>
              </w:rPr>
              <w:t>#47 Royal road San Fernando</w:t>
            </w:r>
          </w:p>
          <w:p w:rsidR="00402AD8" w:rsidRPr="00E86C76" w:rsidRDefault="00381E07" w:rsidP="00402AD8">
            <w:pPr>
              <w:jc w:val="center"/>
              <w:rPr>
                <w:b/>
                <w:i/>
              </w:rPr>
            </w:pPr>
            <w:hyperlink r:id="rId6" w:history="1">
              <w:r w:rsidR="00402AD8" w:rsidRPr="00E86C76">
                <w:rPr>
                  <w:rStyle w:val="Hyperlink"/>
                  <w:b/>
                  <w:i/>
                  <w:color w:val="auto"/>
                  <w:u w:val="none"/>
                </w:rPr>
                <w:t>dyana.mitchell@yahoo.com</w:t>
              </w:r>
            </w:hyperlink>
          </w:p>
          <w:p w:rsidR="00402AD8" w:rsidRPr="00E86C76" w:rsidRDefault="00402AD8" w:rsidP="00402AD8">
            <w:pPr>
              <w:jc w:val="center"/>
              <w:rPr>
                <w:b/>
                <w:i/>
              </w:rPr>
            </w:pPr>
            <w:r w:rsidRPr="00E86C76">
              <w:rPr>
                <w:b/>
                <w:i/>
              </w:rPr>
              <w:t>(868)495-0413</w:t>
            </w:r>
          </w:p>
          <w:p w:rsidR="00FF3D5E" w:rsidRPr="00FF3D5E" w:rsidRDefault="00FF3D5E" w:rsidP="00611CC6">
            <w:pPr>
              <w:jc w:val="center"/>
              <w:rPr>
                <w:b/>
              </w:rPr>
            </w:pPr>
          </w:p>
        </w:tc>
      </w:tr>
      <w:tr w:rsidR="00FF3D5E" w:rsidTr="00B02392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:rsidR="00FF3D5E" w:rsidRPr="004E35EC" w:rsidRDefault="00FF3D5E" w:rsidP="00FF3D5E">
            <w:pPr>
              <w:rPr>
                <w:b/>
                <w:sz w:val="28"/>
                <w:szCs w:val="28"/>
              </w:rPr>
            </w:pPr>
            <w:r w:rsidRPr="004E35EC">
              <w:rPr>
                <w:b/>
                <w:sz w:val="28"/>
                <w:szCs w:val="28"/>
              </w:rPr>
              <w:t>OBJECTIVE</w:t>
            </w:r>
          </w:p>
        </w:tc>
      </w:tr>
      <w:tr w:rsidR="00FF3D5E" w:rsidTr="00B02392">
        <w:trPr>
          <w:trHeight w:val="500"/>
        </w:trPr>
        <w:tc>
          <w:tcPr>
            <w:tcW w:w="9000" w:type="dxa"/>
            <w:tcBorders>
              <w:top w:val="single" w:sz="6" w:space="0" w:color="auto"/>
            </w:tcBorders>
            <w:vAlign w:val="center"/>
          </w:tcPr>
          <w:p w:rsidR="007D335D" w:rsidRPr="007D335D" w:rsidRDefault="007D335D" w:rsidP="007D335D">
            <w:pPr>
              <w:tabs>
                <w:tab w:val="left" w:pos="2160"/>
                <w:tab w:val="right" w:pos="6480"/>
              </w:tabs>
              <w:spacing w:before="240" w:after="60" w:line="220" w:lineRule="atLeast"/>
            </w:pPr>
            <w:r w:rsidRPr="007D335D">
              <w:rPr>
                <w:spacing w:val="-5"/>
              </w:rPr>
              <w:t>To work harmoniously with my employer and employees and to enhance my knowledge and understanding in</w:t>
            </w:r>
            <w:r>
              <w:rPr>
                <w:spacing w:val="-5"/>
              </w:rPr>
              <w:t xml:space="preserve"> </w:t>
            </w:r>
            <w:r w:rsidRPr="007D335D">
              <w:rPr>
                <w:spacing w:val="-5"/>
              </w:rPr>
              <w:t>order to gain experience in the world of work, so that I may be able to apply my knowledge meaningfully, contributing not only to my general progress but also to the improvement of the organization to which I work</w:t>
            </w:r>
            <w:r w:rsidR="002F456A" w:rsidRPr="007D335D">
              <w:rPr>
                <w:spacing w:val="-5"/>
              </w:rPr>
              <w:t>.</w:t>
            </w:r>
          </w:p>
          <w:p w:rsidR="00FF3D5E" w:rsidRPr="007D335D" w:rsidRDefault="00FF3D5E" w:rsidP="00426C82"/>
        </w:tc>
      </w:tr>
      <w:tr w:rsidR="00577579" w:rsidTr="00B02392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000"/>
            </w:tblGrid>
            <w:tr w:rsidR="00BD285B" w:rsidRPr="004E35EC" w:rsidTr="007A5114">
              <w:trPr>
                <w:trHeight w:val="600"/>
              </w:trPr>
              <w:tc>
                <w:tcPr>
                  <w:tcW w:w="9000" w:type="dxa"/>
                  <w:tcBorders>
                    <w:bottom w:val="single" w:sz="6" w:space="0" w:color="auto"/>
                  </w:tcBorders>
                  <w:vAlign w:val="bottom"/>
                </w:tcPr>
                <w:p w:rsidR="00BD285B" w:rsidRPr="004E35EC" w:rsidRDefault="00BD285B" w:rsidP="007A51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PROFILE</w:t>
                  </w:r>
                </w:p>
              </w:tc>
            </w:tr>
            <w:tr w:rsidR="00BD285B" w:rsidTr="007A5114">
              <w:trPr>
                <w:trHeight w:val="500"/>
              </w:trPr>
              <w:tc>
                <w:tcPr>
                  <w:tcW w:w="9000" w:type="dxa"/>
                  <w:tcBorders>
                    <w:top w:val="single" w:sz="6" w:space="0" w:color="auto"/>
                  </w:tcBorders>
                  <w:vAlign w:val="center"/>
                </w:tcPr>
                <w:p w:rsidR="00982450" w:rsidRDefault="00982450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</w:p>
                <w:p w:rsidR="00BD285B" w:rsidRPr="00BD285B" w:rsidRDefault="00BD285B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BD285B">
                    <w:rPr>
                      <w:color w:val="000000"/>
                    </w:rPr>
                    <w:t xml:space="preserve">Customer Focus: recipient of </w:t>
                  </w:r>
                  <w:r w:rsidR="00BF041C">
                    <w:rPr>
                      <w:color w:val="000000"/>
                    </w:rPr>
                    <w:t xml:space="preserve">many praises </w:t>
                  </w:r>
                  <w:r w:rsidRPr="00BD285B">
                    <w:rPr>
                      <w:color w:val="000000"/>
                    </w:rPr>
                    <w:t>for customer</w:t>
                  </w:r>
                  <w:r w:rsidR="00493649">
                    <w:rPr>
                      <w:color w:val="000000"/>
                    </w:rPr>
                    <w:t xml:space="preserve"> </w:t>
                  </w:r>
                  <w:r w:rsidR="005B6D2D">
                    <w:rPr>
                      <w:color w:val="000000"/>
                    </w:rPr>
                    <w:t>s</w:t>
                  </w:r>
                  <w:r w:rsidRPr="00BD285B">
                    <w:rPr>
                      <w:color w:val="000000"/>
                    </w:rPr>
                    <w:t>ervice</w:t>
                  </w:r>
                  <w:r w:rsidR="00D85FBA">
                    <w:rPr>
                      <w:color w:val="000000"/>
                    </w:rPr>
                    <w:t>.</w:t>
                  </w:r>
                </w:p>
                <w:p w:rsidR="00BD285B" w:rsidRPr="00BD285B" w:rsidRDefault="00BD285B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BD285B">
                    <w:rPr>
                      <w:color w:val="000000"/>
                    </w:rPr>
                    <w:t>Flexibility: positive attitude towards change and adapt easily to changing</w:t>
                  </w:r>
                  <w:r w:rsidR="00D85FBA">
                    <w:rPr>
                      <w:color w:val="000000"/>
                    </w:rPr>
                    <w:t xml:space="preserve"> s</w:t>
                  </w:r>
                  <w:r w:rsidRPr="00BD285B">
                    <w:rPr>
                      <w:color w:val="000000"/>
                    </w:rPr>
                    <w:t>ituation</w:t>
                  </w:r>
                  <w:r w:rsidR="00D85FBA">
                    <w:rPr>
                      <w:color w:val="000000"/>
                    </w:rPr>
                    <w:t>.</w:t>
                  </w:r>
                </w:p>
                <w:p w:rsidR="00BD285B" w:rsidRPr="00BD285B" w:rsidRDefault="00BD285B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BD285B">
                    <w:rPr>
                      <w:color w:val="000000"/>
                    </w:rPr>
                    <w:t>Respectful: of rights of people to privacy and confidential information</w:t>
                  </w:r>
                </w:p>
                <w:p w:rsidR="00BD285B" w:rsidRPr="00BD285B" w:rsidRDefault="00BD285B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BD285B">
                    <w:rPr>
                      <w:color w:val="000000"/>
                    </w:rPr>
                    <w:t>Efficient: completes task in accurate and timely manner.</w:t>
                  </w:r>
                </w:p>
                <w:p w:rsidR="00D85FBA" w:rsidRDefault="00BD285B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BD285B">
                    <w:rPr>
                      <w:color w:val="000000"/>
                    </w:rPr>
                    <w:t>Work independently: Work with minimum supervision and maximum productivity,</w:t>
                  </w:r>
                  <w:r w:rsidR="007D335D">
                    <w:rPr>
                      <w:color w:val="000000"/>
                    </w:rPr>
                    <w:t xml:space="preserve"> </w:t>
                  </w:r>
                  <w:r w:rsidRPr="00BD285B">
                    <w:rPr>
                      <w:color w:val="000000"/>
                    </w:rPr>
                    <w:t xml:space="preserve">takes </w:t>
                  </w:r>
                  <w:r w:rsidR="00D85FBA" w:rsidRPr="00BD285B">
                    <w:rPr>
                      <w:color w:val="000000"/>
                    </w:rPr>
                    <w:t>accountability for</w:t>
                  </w:r>
                  <w:r w:rsidRPr="00BD285B">
                    <w:rPr>
                      <w:color w:val="000000"/>
                    </w:rPr>
                    <w:t xml:space="preserve"> actions taken</w:t>
                  </w:r>
                  <w:r w:rsidR="00D85FBA">
                    <w:rPr>
                      <w:color w:val="000000"/>
                    </w:rPr>
                    <w:t xml:space="preserve">. </w:t>
                  </w:r>
                </w:p>
                <w:p w:rsidR="00BD285B" w:rsidRPr="00BD285B" w:rsidRDefault="00D85FBA" w:rsidP="00BD28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color w:val="000000"/>
                    </w:rPr>
                  </w:pPr>
                  <w:r w:rsidRPr="002B3343">
                    <w:rPr>
                      <w:color w:val="000000"/>
                      <w:shd w:val="clear" w:color="auto" w:fill="FFFFFF"/>
                    </w:rPr>
                    <w:t>People-oriented: Enjoy working/being with people</w:t>
                  </w:r>
                  <w:r>
                    <w:rPr>
                      <w:rFonts w:ascii="Georgia" w:hAnsi="Georgia"/>
                      <w:color w:val="000000"/>
                      <w:sz w:val="21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color w:val="000000"/>
                    </w:rPr>
                    <w:t xml:space="preserve"> </w:t>
                  </w:r>
                </w:p>
                <w:p w:rsidR="00BD285B" w:rsidRDefault="00BD285B" w:rsidP="007A5114"/>
              </w:tc>
            </w:tr>
          </w:tbl>
          <w:p w:rsidR="00402AD8" w:rsidRDefault="00402AD8" w:rsidP="00577579">
            <w:pPr>
              <w:rPr>
                <w:b/>
                <w:sz w:val="28"/>
                <w:szCs w:val="28"/>
              </w:rPr>
            </w:pPr>
          </w:p>
          <w:p w:rsidR="00577579" w:rsidRPr="004E35EC" w:rsidRDefault="00577579" w:rsidP="00577579">
            <w:pPr>
              <w:rPr>
                <w:b/>
                <w:sz w:val="28"/>
                <w:szCs w:val="28"/>
              </w:rPr>
            </w:pPr>
            <w:r w:rsidRPr="004E35EC">
              <w:rPr>
                <w:b/>
                <w:sz w:val="28"/>
                <w:szCs w:val="28"/>
              </w:rPr>
              <w:t>EXPERIENCE</w:t>
            </w:r>
          </w:p>
        </w:tc>
      </w:tr>
    </w:tbl>
    <w:p w:rsidR="00982450" w:rsidRDefault="00982450" w:rsidP="00A67C52">
      <w:pPr>
        <w:rPr>
          <w:b/>
        </w:rPr>
      </w:pPr>
    </w:p>
    <w:p w:rsidR="00A67C52" w:rsidRPr="00A67C52" w:rsidRDefault="00A67C52" w:rsidP="00A67C52">
      <w:pPr>
        <w:rPr>
          <w:b/>
        </w:rPr>
      </w:pPr>
      <w:r w:rsidRPr="00A67C52">
        <w:rPr>
          <w:b/>
        </w:rPr>
        <w:t xml:space="preserve">Pharmacy Technician- </w:t>
      </w:r>
      <w:proofErr w:type="spellStart"/>
      <w:r w:rsidRPr="00A67C52">
        <w:rPr>
          <w:b/>
        </w:rPr>
        <w:t>Superpharm</w:t>
      </w:r>
      <w:proofErr w:type="spellEnd"/>
      <w:r w:rsidRPr="00A67C52">
        <w:rPr>
          <w:b/>
        </w:rPr>
        <w:t xml:space="preserve"> Limited </w:t>
      </w:r>
    </w:p>
    <w:p w:rsidR="00A67C52" w:rsidRPr="00A67C52" w:rsidRDefault="00A67C52" w:rsidP="00A67C52">
      <w:pPr>
        <w:rPr>
          <w:b/>
        </w:rPr>
      </w:pPr>
      <w:r w:rsidRPr="00A67C52">
        <w:rPr>
          <w:b/>
        </w:rPr>
        <w:t>March 2012-January 2014</w:t>
      </w:r>
    </w:p>
    <w:p w:rsidR="00A67C52" w:rsidRDefault="00A67C52" w:rsidP="00A67C52">
      <w:r>
        <w:tab/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Fill prescriptions and CDAP</w:t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Assist customers with OTC items.</w:t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Replenish OTC and QS1 shelves</w:t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Cashing</w:t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Other duties assigned by Pharmacist</w:t>
      </w:r>
    </w:p>
    <w:p w:rsidR="00A67C52" w:rsidRDefault="00A67C52" w:rsidP="00A67C52">
      <w:pPr>
        <w:pStyle w:val="ListParagraph"/>
        <w:numPr>
          <w:ilvl w:val="0"/>
          <w:numId w:val="11"/>
        </w:numPr>
      </w:pPr>
      <w:r>
        <w:t>Operate retail equipment</w:t>
      </w:r>
    </w:p>
    <w:p w:rsidR="00E86C76" w:rsidRPr="00982450" w:rsidRDefault="00A67C52" w:rsidP="00A67C52">
      <w:r>
        <w:tab/>
      </w:r>
    </w:p>
    <w:p w:rsidR="00E86C76" w:rsidRDefault="00E86C76" w:rsidP="00A67C52">
      <w:pPr>
        <w:rPr>
          <w:b/>
        </w:rPr>
      </w:pPr>
    </w:p>
    <w:p w:rsidR="00A67C52" w:rsidRPr="00A67C52" w:rsidRDefault="00A67C52" w:rsidP="00A67C52">
      <w:pPr>
        <w:rPr>
          <w:b/>
        </w:rPr>
      </w:pPr>
      <w:r w:rsidRPr="00A67C52">
        <w:rPr>
          <w:b/>
        </w:rPr>
        <w:t xml:space="preserve">Pharmacy Assistant- </w:t>
      </w:r>
      <w:proofErr w:type="spellStart"/>
      <w:r w:rsidRPr="00A67C52">
        <w:rPr>
          <w:b/>
        </w:rPr>
        <w:t>Sav-Mor</w:t>
      </w:r>
      <w:proofErr w:type="spellEnd"/>
      <w:r w:rsidRPr="00A67C52">
        <w:rPr>
          <w:b/>
        </w:rPr>
        <w:t xml:space="preserve"> Drugs </w:t>
      </w:r>
    </w:p>
    <w:p w:rsidR="00A67C52" w:rsidRPr="00A67C52" w:rsidRDefault="00A67C52" w:rsidP="00A67C52">
      <w:pPr>
        <w:rPr>
          <w:b/>
        </w:rPr>
      </w:pPr>
      <w:r w:rsidRPr="00A67C52">
        <w:rPr>
          <w:b/>
        </w:rPr>
        <w:t>July 2008-Oct 2008</w:t>
      </w:r>
    </w:p>
    <w:p w:rsidR="00A67C52" w:rsidRPr="00A67C52" w:rsidRDefault="00A67C52" w:rsidP="00A67C52">
      <w:pPr>
        <w:rPr>
          <w:b/>
        </w:rPr>
      </w:pPr>
      <w:r w:rsidRPr="00A67C52">
        <w:rPr>
          <w:b/>
        </w:rPr>
        <w:tab/>
      </w:r>
    </w:p>
    <w:p w:rsidR="00A67C52" w:rsidRDefault="00A67C52" w:rsidP="00A67C52">
      <w:pPr>
        <w:pStyle w:val="ListParagraph"/>
        <w:numPr>
          <w:ilvl w:val="0"/>
          <w:numId w:val="13"/>
        </w:numPr>
        <w:ind w:left="360"/>
      </w:pPr>
      <w:r>
        <w:t>Accept prescriptions for dispensing</w:t>
      </w:r>
    </w:p>
    <w:p w:rsidR="00A67C52" w:rsidRDefault="00A67C52" w:rsidP="00A67C52">
      <w:pPr>
        <w:pStyle w:val="ListParagraph"/>
        <w:numPr>
          <w:ilvl w:val="0"/>
          <w:numId w:val="13"/>
        </w:numPr>
        <w:ind w:left="360"/>
      </w:pPr>
      <w:r>
        <w:t xml:space="preserve">Receiving goods </w:t>
      </w:r>
    </w:p>
    <w:p w:rsidR="00A67C52" w:rsidRDefault="00A67C52" w:rsidP="00A67C52">
      <w:pPr>
        <w:pStyle w:val="ListParagraph"/>
        <w:numPr>
          <w:ilvl w:val="0"/>
          <w:numId w:val="13"/>
        </w:numPr>
        <w:ind w:left="360"/>
      </w:pPr>
      <w:r>
        <w:t>Meet and greet pharmacy customers</w:t>
      </w:r>
    </w:p>
    <w:p w:rsidR="00A67C52" w:rsidRDefault="00A67C52" w:rsidP="00A67C52">
      <w:pPr>
        <w:pStyle w:val="ListParagraph"/>
        <w:numPr>
          <w:ilvl w:val="0"/>
          <w:numId w:val="13"/>
        </w:numPr>
        <w:ind w:left="360"/>
      </w:pPr>
      <w:r>
        <w:t>Perform routine housekeeping duties</w:t>
      </w:r>
    </w:p>
    <w:p w:rsidR="00A67C52" w:rsidRDefault="00A67C52" w:rsidP="00A67C52"/>
    <w:p w:rsidR="00B11BB9" w:rsidRDefault="00B11BB9" w:rsidP="00A67C52"/>
    <w:p w:rsidR="00A67C52" w:rsidRDefault="00A67C52" w:rsidP="00A67C52"/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BE3E29" w:rsidTr="00B02392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:rsidR="00BE3E29" w:rsidRPr="004E35EC" w:rsidRDefault="00BE3E29" w:rsidP="00BE3E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EDUCATION</w:t>
            </w:r>
          </w:p>
        </w:tc>
      </w:tr>
      <w:tr w:rsidR="00BE3E29" w:rsidTr="00BE3E29">
        <w:trPr>
          <w:trHeight w:val="600"/>
        </w:trPr>
        <w:tc>
          <w:tcPr>
            <w:tcW w:w="9000" w:type="dxa"/>
          </w:tcPr>
          <w:p w:rsidR="00611CC6" w:rsidRDefault="00611CC6" w:rsidP="00B11BB9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904"/>
              <w:gridCol w:w="3096"/>
            </w:tblGrid>
            <w:tr w:rsidR="00EB18C4" w:rsidRPr="00CF1709" w:rsidTr="007A5114">
              <w:trPr>
                <w:trHeight w:val="500"/>
              </w:trPr>
              <w:tc>
                <w:tcPr>
                  <w:tcW w:w="5904" w:type="dxa"/>
                  <w:vAlign w:val="center"/>
                </w:tcPr>
                <w:p w:rsidR="00EB18C4" w:rsidRPr="00CF1709" w:rsidRDefault="00EB18C4" w:rsidP="007A5114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University of West Indies Open Campus-        Computer Literacy</w:t>
                  </w:r>
                </w:p>
              </w:tc>
              <w:tc>
                <w:tcPr>
                  <w:tcW w:w="3096" w:type="dxa"/>
                  <w:vAlign w:val="center"/>
                </w:tcPr>
                <w:p w:rsidR="00EB18C4" w:rsidRPr="00CF1709" w:rsidRDefault="00EB18C4" w:rsidP="007A5114">
                  <w:pPr>
                    <w:rPr>
                      <w:b/>
                    </w:rPr>
                  </w:pPr>
                  <w:r>
                    <w:rPr>
                      <w:b/>
                    </w:rPr>
                    <w:t>Jan 2010-Nov 2011</w:t>
                  </w:r>
                </w:p>
              </w:tc>
            </w:tr>
            <w:tr w:rsidR="00EB18C4" w:rsidTr="007A5114">
              <w:trPr>
                <w:trHeight w:val="600"/>
              </w:trPr>
              <w:tc>
                <w:tcPr>
                  <w:tcW w:w="9000" w:type="dxa"/>
                  <w:gridSpan w:val="2"/>
                </w:tcPr>
                <w:p w:rsidR="00EB18C4" w:rsidRPr="00CF1709" w:rsidRDefault="000952B4" w:rsidP="00E86C76">
                  <w:pPr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0952B4">
                    <w:rPr>
                      <w:sz w:val="22"/>
                      <w:szCs w:val="22"/>
                    </w:rPr>
                    <w:t>The basics of computers such as the various components and their uses.</w:t>
                  </w:r>
                </w:p>
                <w:p w:rsidR="000952B4" w:rsidRPr="000952B4" w:rsidRDefault="000952B4" w:rsidP="00E86C76">
                  <w:pPr>
                    <w:numPr>
                      <w:ilvl w:val="0"/>
                      <w:numId w:val="18"/>
                    </w:numPr>
                  </w:pPr>
                  <w:r w:rsidRPr="000952B4">
                    <w:t>A brief look at the important functions of the operating system and the use of the Internet and e-mail</w:t>
                  </w:r>
                  <w:r>
                    <w:t>.</w:t>
                  </w:r>
                </w:p>
                <w:p w:rsidR="00EB18C4" w:rsidRDefault="000952B4" w:rsidP="00E86C76">
                  <w:pPr>
                    <w:numPr>
                      <w:ilvl w:val="0"/>
                      <w:numId w:val="18"/>
                    </w:numPr>
                  </w:pPr>
                  <w:r w:rsidRPr="000952B4">
                    <w:t>Basic application software such as Microsoft Word, Excel and Power Point.</w:t>
                  </w:r>
                </w:p>
              </w:tc>
            </w:tr>
          </w:tbl>
          <w:p w:rsidR="00D41A15" w:rsidRDefault="00D41A15" w:rsidP="00D41A15">
            <w:pPr>
              <w:rPr>
                <w:sz w:val="22"/>
                <w:szCs w:val="22"/>
              </w:rPr>
            </w:pPr>
          </w:p>
          <w:p w:rsidR="004C6468" w:rsidRDefault="004C6468" w:rsidP="00D41A15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904"/>
              <w:gridCol w:w="3096"/>
            </w:tblGrid>
            <w:tr w:rsidR="00611CC6" w:rsidRPr="00CF1709" w:rsidTr="007A5114">
              <w:trPr>
                <w:trHeight w:val="500"/>
              </w:trPr>
              <w:tc>
                <w:tcPr>
                  <w:tcW w:w="5904" w:type="dxa"/>
                  <w:vAlign w:val="center"/>
                </w:tcPr>
                <w:p w:rsidR="00611CC6" w:rsidRPr="00CF1709" w:rsidRDefault="0083269C" w:rsidP="0083269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Princes Town Junior/Senior Comprehensive School-CXC Proficiency </w:t>
                  </w:r>
                </w:p>
              </w:tc>
              <w:tc>
                <w:tcPr>
                  <w:tcW w:w="3096" w:type="dxa"/>
                  <w:vAlign w:val="center"/>
                </w:tcPr>
                <w:p w:rsidR="00611CC6" w:rsidRPr="00CF1709" w:rsidRDefault="0083269C" w:rsidP="007A5114">
                  <w:pPr>
                    <w:rPr>
                      <w:b/>
                    </w:rPr>
                  </w:pPr>
                  <w:r>
                    <w:rPr>
                      <w:b/>
                    </w:rPr>
                    <w:t>2003-2008</w:t>
                  </w:r>
                </w:p>
              </w:tc>
            </w:tr>
            <w:tr w:rsidR="00611CC6" w:rsidTr="007A5114">
              <w:trPr>
                <w:trHeight w:val="600"/>
              </w:trPr>
              <w:tc>
                <w:tcPr>
                  <w:tcW w:w="9000" w:type="dxa"/>
                  <w:gridSpan w:val="2"/>
                </w:tcPr>
                <w:p w:rsidR="00611CC6" w:rsidRPr="00CF1709" w:rsidRDefault="0083269C" w:rsidP="00E86C76">
                  <w:pPr>
                    <w:numPr>
                      <w:ilvl w:val="0"/>
                      <w:numId w:val="19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Chemistry                          Grade 2</w:t>
                  </w:r>
                </w:p>
                <w:p w:rsidR="00611CC6" w:rsidRPr="00CF1709" w:rsidRDefault="0083269C" w:rsidP="00E86C76">
                  <w:pPr>
                    <w:numPr>
                      <w:ilvl w:val="0"/>
                      <w:numId w:val="19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Biology                              Grade 3</w:t>
                  </w:r>
                </w:p>
                <w:p w:rsidR="00611CC6" w:rsidRPr="0083269C" w:rsidRDefault="0083269C" w:rsidP="00E86C76">
                  <w:pPr>
                    <w:numPr>
                      <w:ilvl w:val="0"/>
                      <w:numId w:val="19"/>
                    </w:numPr>
                  </w:pPr>
                  <w:r>
                    <w:rPr>
                      <w:sz w:val="22"/>
                      <w:szCs w:val="22"/>
                    </w:rPr>
                    <w:t>Mathematics                      Grade 1</w:t>
                  </w:r>
                </w:p>
                <w:p w:rsidR="0083269C" w:rsidRPr="0083269C" w:rsidRDefault="0083269C" w:rsidP="00E86C76">
                  <w:pPr>
                    <w:numPr>
                      <w:ilvl w:val="0"/>
                      <w:numId w:val="19"/>
                    </w:numPr>
                  </w:pPr>
                  <w:r>
                    <w:rPr>
                      <w:sz w:val="22"/>
                      <w:szCs w:val="22"/>
                    </w:rPr>
                    <w:t>Physics                              Grade 3</w:t>
                  </w:r>
                </w:p>
                <w:p w:rsidR="0083269C" w:rsidRDefault="0083269C" w:rsidP="0083269C"/>
                <w:p w:rsidR="00BD285B" w:rsidRPr="00CF1709" w:rsidRDefault="00BD285B" w:rsidP="00E86C76">
                  <w:pPr>
                    <w:numPr>
                      <w:ilvl w:val="0"/>
                      <w:numId w:val="20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English A</w:t>
                  </w:r>
                  <w:r w:rsidR="000952B4">
                    <w:rPr>
                      <w:sz w:val="22"/>
                      <w:szCs w:val="22"/>
                    </w:rPr>
                    <w:t xml:space="preserve">      </w:t>
                  </w:r>
                  <w:r w:rsidR="002F456A">
                    <w:rPr>
                      <w:sz w:val="22"/>
                      <w:szCs w:val="22"/>
                    </w:rPr>
                    <w:t xml:space="preserve">                            Grade</w:t>
                  </w:r>
                  <w:r w:rsidR="00747ABB">
                    <w:rPr>
                      <w:sz w:val="22"/>
                      <w:szCs w:val="22"/>
                    </w:rPr>
                    <w:t xml:space="preserve"> 3</w:t>
                  </w:r>
                </w:p>
                <w:p w:rsidR="00BD285B" w:rsidRPr="00CF1709" w:rsidRDefault="00BD285B" w:rsidP="00E86C76">
                  <w:pPr>
                    <w:numPr>
                      <w:ilvl w:val="0"/>
                      <w:numId w:val="20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Principles of Business</w:t>
                  </w:r>
                  <w:r w:rsidR="002F456A">
                    <w:rPr>
                      <w:sz w:val="22"/>
                      <w:szCs w:val="22"/>
                    </w:rPr>
                    <w:t xml:space="preserve">               Grade</w:t>
                  </w:r>
                  <w:r w:rsidR="00747ABB">
                    <w:rPr>
                      <w:sz w:val="22"/>
                      <w:szCs w:val="22"/>
                    </w:rPr>
                    <w:t xml:space="preserve"> 3</w:t>
                  </w:r>
                </w:p>
                <w:p w:rsidR="00BD285B" w:rsidRPr="00BD285B" w:rsidRDefault="00BD285B" w:rsidP="00E86C76">
                  <w:pPr>
                    <w:numPr>
                      <w:ilvl w:val="0"/>
                      <w:numId w:val="20"/>
                    </w:numPr>
                  </w:pPr>
                  <w:r>
                    <w:rPr>
                      <w:sz w:val="22"/>
                      <w:szCs w:val="22"/>
                    </w:rPr>
                    <w:t>Office of Administration</w:t>
                  </w:r>
                  <w:r w:rsidR="002F456A">
                    <w:rPr>
                      <w:sz w:val="22"/>
                      <w:szCs w:val="22"/>
                    </w:rPr>
                    <w:t xml:space="preserve">           Grade</w:t>
                  </w:r>
                  <w:r w:rsidR="00747ABB">
                    <w:rPr>
                      <w:sz w:val="22"/>
                      <w:szCs w:val="22"/>
                    </w:rPr>
                    <w:t xml:space="preserve"> 3</w:t>
                  </w:r>
                </w:p>
                <w:p w:rsidR="00BD285B" w:rsidRPr="00BD285B" w:rsidRDefault="00BD285B" w:rsidP="00E86C76">
                  <w:pPr>
                    <w:numPr>
                      <w:ilvl w:val="0"/>
                      <w:numId w:val="20"/>
                    </w:numPr>
                  </w:pPr>
                  <w:r>
                    <w:rPr>
                      <w:sz w:val="22"/>
                      <w:szCs w:val="22"/>
                    </w:rPr>
                    <w:t>Social Studies</w:t>
                  </w:r>
                  <w:r w:rsidR="002F456A">
                    <w:rPr>
                      <w:sz w:val="22"/>
                      <w:szCs w:val="22"/>
                    </w:rPr>
                    <w:t xml:space="preserve">                            Grade</w:t>
                  </w:r>
                  <w:r w:rsidR="00747ABB">
                    <w:rPr>
                      <w:sz w:val="22"/>
                      <w:szCs w:val="22"/>
                    </w:rPr>
                    <w:t xml:space="preserve"> 2</w:t>
                  </w:r>
                </w:p>
                <w:p w:rsidR="00BD285B" w:rsidRDefault="00BD285B" w:rsidP="00BD285B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900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904"/>
                    <w:gridCol w:w="3096"/>
                  </w:tblGrid>
                  <w:tr w:rsidR="00BD285B" w:rsidRPr="00CF1709" w:rsidTr="007A5114">
                    <w:trPr>
                      <w:trHeight w:val="500"/>
                    </w:trPr>
                    <w:tc>
                      <w:tcPr>
                        <w:tcW w:w="5904" w:type="dxa"/>
                        <w:vAlign w:val="center"/>
                      </w:tcPr>
                      <w:p w:rsidR="00BD285B" w:rsidRPr="00CF1709" w:rsidRDefault="00BD285B" w:rsidP="00BD28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Mon Repos RC</w:t>
                        </w:r>
                        <w:r w:rsidRPr="00CF1709"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096" w:type="dxa"/>
                        <w:vAlign w:val="center"/>
                      </w:tcPr>
                      <w:p w:rsidR="00BD285B" w:rsidRPr="00CF1709" w:rsidRDefault="00BD285B" w:rsidP="007A511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1996-2003</w:t>
                        </w:r>
                      </w:p>
                    </w:tc>
                  </w:tr>
                  <w:tr w:rsidR="00BD285B" w:rsidTr="007A5114">
                    <w:trPr>
                      <w:trHeight w:val="600"/>
                    </w:trPr>
                    <w:tc>
                      <w:tcPr>
                        <w:tcW w:w="9000" w:type="dxa"/>
                        <w:gridSpan w:val="2"/>
                      </w:tcPr>
                      <w:p w:rsidR="00BD285B" w:rsidRPr="00CF1709" w:rsidRDefault="00D41A15" w:rsidP="00E86C76">
                        <w:pPr>
                          <w:numPr>
                            <w:ilvl w:val="0"/>
                            <w:numId w:val="21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 w:rsidRPr="00D41A15">
                          <w:rPr>
                            <w:sz w:val="22"/>
                            <w:szCs w:val="22"/>
                          </w:rPr>
                          <w:t xml:space="preserve">cquired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basic </w:t>
                        </w:r>
                        <w:r w:rsidRPr="00D41A15">
                          <w:rPr>
                            <w:sz w:val="22"/>
                            <w:szCs w:val="22"/>
                          </w:rPr>
                          <w:t>knowledge, understanding and skills</w:t>
                        </w:r>
                      </w:p>
                      <w:p w:rsidR="00BD285B" w:rsidRPr="00CF1709" w:rsidRDefault="00D41A15" w:rsidP="00E86C76">
                        <w:pPr>
                          <w:numPr>
                            <w:ilvl w:val="0"/>
                            <w:numId w:val="21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  <w:r w:rsidRPr="00D41A15">
                          <w:rPr>
                            <w:sz w:val="22"/>
                            <w:szCs w:val="22"/>
                          </w:rPr>
                          <w:t>nsure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d </w:t>
                        </w:r>
                        <w:r w:rsidRPr="00D41A15">
                          <w:rPr>
                            <w:sz w:val="22"/>
                            <w:szCs w:val="22"/>
                          </w:rPr>
                          <w:t xml:space="preserve"> a smooth transition to secondary education</w:t>
                        </w:r>
                      </w:p>
                      <w:p w:rsidR="00BD285B" w:rsidRDefault="00BD285B" w:rsidP="004E260C">
                        <w:pPr>
                          <w:ind w:left="72"/>
                        </w:pPr>
                      </w:p>
                    </w:tc>
                  </w:tr>
                </w:tbl>
                <w:p w:rsidR="0083269C" w:rsidRDefault="0083269C" w:rsidP="00E86C76">
                  <w:pPr>
                    <w:ind w:firstLine="60"/>
                  </w:pPr>
                </w:p>
              </w:tc>
            </w:tr>
          </w:tbl>
          <w:p w:rsidR="00611CC6" w:rsidRDefault="00611CC6" w:rsidP="00611CC6">
            <w:pPr>
              <w:ind w:left="72"/>
              <w:rPr>
                <w:sz w:val="22"/>
                <w:szCs w:val="22"/>
              </w:rPr>
            </w:pPr>
          </w:p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000"/>
            </w:tblGrid>
            <w:tr w:rsidR="007D335D" w:rsidTr="007A5114">
              <w:trPr>
                <w:trHeight w:val="600"/>
              </w:trPr>
              <w:tc>
                <w:tcPr>
                  <w:tcW w:w="9000" w:type="dxa"/>
                  <w:tcBorders>
                    <w:bottom w:val="single" w:sz="6" w:space="0" w:color="auto"/>
                  </w:tcBorders>
                  <w:vAlign w:val="bottom"/>
                </w:tcPr>
                <w:p w:rsidR="007D335D" w:rsidRPr="004E35EC" w:rsidRDefault="007D335D" w:rsidP="007A51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982450" w:rsidRDefault="00982450" w:rsidP="00982450">
            <w:pPr>
              <w:pStyle w:val="BulletedListItem"/>
              <w:numPr>
                <w:ilvl w:val="0"/>
                <w:numId w:val="0"/>
              </w:numPr>
              <w:ind w:left="490"/>
              <w:rPr>
                <w:rFonts w:asciiTheme="majorHAnsi" w:hAnsiTheme="majorHAnsi"/>
              </w:rPr>
            </w:pPr>
          </w:p>
          <w:p w:rsidR="00D85FBA" w:rsidRDefault="00D85FBA" w:rsidP="00E86C76">
            <w:pPr>
              <w:pStyle w:val="BulletedListItem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Interpersonal Skills</w:t>
            </w:r>
          </w:p>
          <w:p w:rsidR="00D85FBA" w:rsidRDefault="00D85FBA" w:rsidP="00E86C76">
            <w:pPr>
              <w:pStyle w:val="BulletedListItem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Communication Skills</w:t>
            </w:r>
          </w:p>
          <w:p w:rsidR="00D85FBA" w:rsidRPr="00D85FBA" w:rsidRDefault="00D85FBA" w:rsidP="00E86C76">
            <w:pPr>
              <w:pStyle w:val="BodyText"/>
              <w:numPr>
                <w:ilvl w:val="0"/>
                <w:numId w:val="22"/>
              </w:numPr>
            </w:pPr>
            <w:r>
              <w:t>Leadership Skills</w:t>
            </w:r>
          </w:p>
          <w:p w:rsidR="007D335D" w:rsidRDefault="007D335D" w:rsidP="007D335D"/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000"/>
            </w:tblGrid>
            <w:tr w:rsidR="007D335D" w:rsidTr="007A5114">
              <w:trPr>
                <w:trHeight w:val="600"/>
              </w:trPr>
              <w:tc>
                <w:tcPr>
                  <w:tcW w:w="9000" w:type="dxa"/>
                  <w:tcBorders>
                    <w:bottom w:val="single" w:sz="6" w:space="0" w:color="auto"/>
                  </w:tcBorders>
                  <w:vAlign w:val="bottom"/>
                </w:tcPr>
                <w:p w:rsidR="007D335D" w:rsidRPr="004E35EC" w:rsidRDefault="007D335D" w:rsidP="007A511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</w:t>
                  </w:r>
                </w:p>
              </w:tc>
            </w:tr>
          </w:tbl>
          <w:p w:rsidR="00982450" w:rsidRDefault="00982450" w:rsidP="007D335D"/>
          <w:p w:rsidR="007D335D" w:rsidRDefault="007D335D" w:rsidP="007D335D">
            <w:r>
              <w:t xml:space="preserve">Reading, Dancing, </w:t>
            </w:r>
            <w:r w:rsidR="00D85FBA">
              <w:t xml:space="preserve">Internet Browsing </w:t>
            </w:r>
          </w:p>
          <w:p w:rsidR="00611CC6" w:rsidRPr="00611CC6" w:rsidRDefault="00611CC6" w:rsidP="00611CC6">
            <w:pPr>
              <w:ind w:left="72"/>
              <w:rPr>
                <w:b/>
              </w:rPr>
            </w:pPr>
          </w:p>
        </w:tc>
      </w:tr>
      <w:tr w:rsidR="00BF6EA8" w:rsidTr="00B02392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:rsidR="00BF6EA8" w:rsidRPr="004E35EC" w:rsidRDefault="00BF6EA8" w:rsidP="00BF6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REFERENCES</w:t>
            </w:r>
          </w:p>
        </w:tc>
      </w:tr>
    </w:tbl>
    <w:p w:rsidR="00982450" w:rsidRDefault="00982450"/>
    <w:p w:rsidR="00484C1D" w:rsidRDefault="004C6468">
      <w:r>
        <w:t>Khadija Dorset</w:t>
      </w:r>
    </w:p>
    <w:p w:rsidR="004C6468" w:rsidRDefault="004C6468">
      <w:r>
        <w:t>Pharmacist</w:t>
      </w:r>
    </w:p>
    <w:p w:rsidR="004C6468" w:rsidRDefault="004C6468">
      <w:r>
        <w:t>Lyn’s Pharmacy</w:t>
      </w:r>
    </w:p>
    <w:p w:rsidR="004C6468" w:rsidRDefault="004C6468">
      <w:r>
        <w:t>(868)359-5459</w:t>
      </w:r>
    </w:p>
    <w:p w:rsidR="004C6468" w:rsidRDefault="004C6468"/>
    <w:p w:rsidR="00381E07" w:rsidRDefault="00381E07"/>
    <w:p w:rsidR="004C6468" w:rsidRDefault="004C6468">
      <w:bookmarkStart w:id="0" w:name="_GoBack"/>
      <w:bookmarkEnd w:id="0"/>
      <w:r>
        <w:lastRenderedPageBreak/>
        <w:t xml:space="preserve">Gregory Allum </w:t>
      </w:r>
    </w:p>
    <w:p w:rsidR="004C6468" w:rsidRDefault="004C6468">
      <w:r>
        <w:t>Medical Laboratory Technician 2</w:t>
      </w:r>
    </w:p>
    <w:p w:rsidR="004C6468" w:rsidRDefault="004C6468">
      <w:r>
        <w:t>SWRHA</w:t>
      </w:r>
    </w:p>
    <w:p w:rsidR="004C6468" w:rsidRDefault="004C6468">
      <w:r>
        <w:t>(868)742-9368</w:t>
      </w:r>
    </w:p>
    <w:p w:rsidR="004C6468" w:rsidRDefault="004C6468"/>
    <w:p w:rsidR="004C6468" w:rsidRDefault="004C6468"/>
    <w:sectPr w:rsidR="004C6468" w:rsidSect="003A6F0B">
      <w:pgSz w:w="12240" w:h="15840"/>
      <w:pgMar w:top="1000" w:right="1800" w:bottom="1000" w:left="180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8E3"/>
    <w:multiLevelType w:val="hybridMultilevel"/>
    <w:tmpl w:val="3A6E02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356BA"/>
    <w:multiLevelType w:val="hybridMultilevel"/>
    <w:tmpl w:val="D552341C"/>
    <w:lvl w:ilvl="0" w:tplc="9664079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77A"/>
    <w:multiLevelType w:val="hybridMultilevel"/>
    <w:tmpl w:val="767E471E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DC27A6"/>
    <w:multiLevelType w:val="hybridMultilevel"/>
    <w:tmpl w:val="4B6CF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2E6F8B"/>
    <w:multiLevelType w:val="hybridMultilevel"/>
    <w:tmpl w:val="64CAF95A"/>
    <w:lvl w:ilvl="0" w:tplc="04090001">
      <w:start w:val="1"/>
      <w:numFmt w:val="bullet"/>
      <w:lvlText w:val=""/>
      <w:lvlJc w:val="left"/>
      <w:pPr>
        <w:tabs>
          <w:tab w:val="num" w:pos="533"/>
        </w:tabs>
        <w:ind w:left="490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5">
    <w:nsid w:val="1CDA2042"/>
    <w:multiLevelType w:val="hybridMultilevel"/>
    <w:tmpl w:val="7B3AC5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5E7B96"/>
    <w:multiLevelType w:val="hybridMultilevel"/>
    <w:tmpl w:val="EA520E5A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6D2AA0"/>
    <w:multiLevelType w:val="hybridMultilevel"/>
    <w:tmpl w:val="F806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83802"/>
    <w:multiLevelType w:val="hybridMultilevel"/>
    <w:tmpl w:val="D25CC2D2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A4ECC"/>
    <w:multiLevelType w:val="multilevel"/>
    <w:tmpl w:val="368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95971"/>
    <w:multiLevelType w:val="hybridMultilevel"/>
    <w:tmpl w:val="09FC6C76"/>
    <w:lvl w:ilvl="0" w:tplc="0409000B">
      <w:start w:val="1"/>
      <w:numFmt w:val="bullet"/>
      <w:lvlText w:val=""/>
      <w:lvlJc w:val="left"/>
      <w:pPr>
        <w:tabs>
          <w:tab w:val="num" w:pos="533"/>
        </w:tabs>
        <w:ind w:left="490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1">
    <w:nsid w:val="46FB3F60"/>
    <w:multiLevelType w:val="hybridMultilevel"/>
    <w:tmpl w:val="2924D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16DDB"/>
    <w:multiLevelType w:val="hybridMultilevel"/>
    <w:tmpl w:val="573C25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E761C3"/>
    <w:multiLevelType w:val="hybridMultilevel"/>
    <w:tmpl w:val="7BBECA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1B7E23"/>
    <w:multiLevelType w:val="hybridMultilevel"/>
    <w:tmpl w:val="D47C3544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281DA1"/>
    <w:multiLevelType w:val="hybridMultilevel"/>
    <w:tmpl w:val="B3AC42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1A470F"/>
    <w:multiLevelType w:val="hybridMultilevel"/>
    <w:tmpl w:val="BDE231C4"/>
    <w:lvl w:ilvl="0" w:tplc="B03093D0">
      <w:start w:val="1"/>
      <w:numFmt w:val="bullet"/>
      <w:lvlText w:val=""/>
      <w:lvlJc w:val="left"/>
      <w:pPr>
        <w:tabs>
          <w:tab w:val="num" w:pos="432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C02E34"/>
    <w:multiLevelType w:val="hybridMultilevel"/>
    <w:tmpl w:val="9B1C22F6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8A60F4"/>
    <w:multiLevelType w:val="hybridMultilevel"/>
    <w:tmpl w:val="5DD6546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>
    <w:nsid w:val="77F413C4"/>
    <w:multiLevelType w:val="hybridMultilevel"/>
    <w:tmpl w:val="E0C0DC2E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5"/>
  </w:num>
  <w:num w:numId="4">
    <w:abstractNumId w:val="4"/>
  </w:num>
  <w:num w:numId="5">
    <w:abstractNumId w:val="19"/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6"/>
  </w:num>
  <w:num w:numId="11">
    <w:abstractNumId w:val="5"/>
  </w:num>
  <w:num w:numId="12">
    <w:abstractNumId w:val="1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  <w:num w:numId="17">
    <w:abstractNumId w:val="6"/>
  </w:num>
  <w:num w:numId="18">
    <w:abstractNumId w:val="18"/>
  </w:num>
  <w:num w:numId="19">
    <w:abstractNumId w:val="2"/>
  </w:num>
  <w:num w:numId="20">
    <w:abstractNumId w:val="20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C6"/>
    <w:rsid w:val="00014779"/>
    <w:rsid w:val="00024459"/>
    <w:rsid w:val="000952B4"/>
    <w:rsid w:val="000D6FAD"/>
    <w:rsid w:val="001932D2"/>
    <w:rsid w:val="001B78EB"/>
    <w:rsid w:val="00215233"/>
    <w:rsid w:val="002B3343"/>
    <w:rsid w:val="002B5696"/>
    <w:rsid w:val="002F456A"/>
    <w:rsid w:val="00381E07"/>
    <w:rsid w:val="003A6F0B"/>
    <w:rsid w:val="00402AD8"/>
    <w:rsid w:val="00426C82"/>
    <w:rsid w:val="00475CC1"/>
    <w:rsid w:val="00484C1D"/>
    <w:rsid w:val="00493649"/>
    <w:rsid w:val="004A5784"/>
    <w:rsid w:val="004A7B34"/>
    <w:rsid w:val="004C6468"/>
    <w:rsid w:val="004E260C"/>
    <w:rsid w:val="004E35EC"/>
    <w:rsid w:val="004E6A97"/>
    <w:rsid w:val="00530EC5"/>
    <w:rsid w:val="00577579"/>
    <w:rsid w:val="005B6D2D"/>
    <w:rsid w:val="005E7229"/>
    <w:rsid w:val="00611CC6"/>
    <w:rsid w:val="00614443"/>
    <w:rsid w:val="00747ABB"/>
    <w:rsid w:val="007A5114"/>
    <w:rsid w:val="007D335D"/>
    <w:rsid w:val="0083269C"/>
    <w:rsid w:val="00866CB6"/>
    <w:rsid w:val="008C798F"/>
    <w:rsid w:val="00957A50"/>
    <w:rsid w:val="00982450"/>
    <w:rsid w:val="00A67C52"/>
    <w:rsid w:val="00AE2900"/>
    <w:rsid w:val="00AE5297"/>
    <w:rsid w:val="00B02392"/>
    <w:rsid w:val="00B11BB9"/>
    <w:rsid w:val="00BD285B"/>
    <w:rsid w:val="00BE3E29"/>
    <w:rsid w:val="00BF041C"/>
    <w:rsid w:val="00BF6EA8"/>
    <w:rsid w:val="00C62B4E"/>
    <w:rsid w:val="00C85F36"/>
    <w:rsid w:val="00CF1709"/>
    <w:rsid w:val="00D17507"/>
    <w:rsid w:val="00D41A15"/>
    <w:rsid w:val="00D85FBA"/>
    <w:rsid w:val="00DF540C"/>
    <w:rsid w:val="00E86C76"/>
    <w:rsid w:val="00EB18C4"/>
    <w:rsid w:val="00EC4EBE"/>
    <w:rsid w:val="00F10D1F"/>
    <w:rsid w:val="00F855BB"/>
    <w:rsid w:val="00F91CD7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69C"/>
    <w:pPr>
      <w:ind w:left="720"/>
    </w:pPr>
  </w:style>
  <w:style w:type="paragraph" w:customStyle="1" w:styleId="BulletedListItem1">
    <w:name w:val="Bulleted List Item 1"/>
    <w:basedOn w:val="Normal"/>
    <w:rsid w:val="00D85FBA"/>
    <w:pPr>
      <w:numPr>
        <w:numId w:val="2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D85FBA"/>
    <w:pPr>
      <w:spacing w:before="0"/>
    </w:pPr>
  </w:style>
  <w:style w:type="paragraph" w:styleId="BodyText">
    <w:name w:val="Body Text"/>
    <w:basedOn w:val="Normal"/>
    <w:link w:val="BodyTextChar"/>
    <w:rsid w:val="00D85F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5FBA"/>
    <w:rPr>
      <w:sz w:val="24"/>
      <w:szCs w:val="24"/>
    </w:rPr>
  </w:style>
  <w:style w:type="character" w:styleId="Hyperlink">
    <w:name w:val="Hyperlink"/>
    <w:basedOn w:val="DefaultParagraphFont"/>
    <w:rsid w:val="00402A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69C"/>
    <w:pPr>
      <w:ind w:left="720"/>
    </w:pPr>
  </w:style>
  <w:style w:type="paragraph" w:customStyle="1" w:styleId="BulletedListItem1">
    <w:name w:val="Bulleted List Item 1"/>
    <w:basedOn w:val="Normal"/>
    <w:rsid w:val="00D85FBA"/>
    <w:pPr>
      <w:numPr>
        <w:numId w:val="2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D85FBA"/>
    <w:pPr>
      <w:spacing w:before="0"/>
    </w:pPr>
  </w:style>
  <w:style w:type="paragraph" w:styleId="BodyText">
    <w:name w:val="Body Text"/>
    <w:basedOn w:val="Normal"/>
    <w:link w:val="BodyTextChar"/>
    <w:rsid w:val="00D85F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5FBA"/>
    <w:rPr>
      <w:sz w:val="24"/>
      <w:szCs w:val="24"/>
    </w:rPr>
  </w:style>
  <w:style w:type="character" w:styleId="Hyperlink">
    <w:name w:val="Hyperlink"/>
    <w:basedOn w:val="DefaultParagraphFont"/>
    <w:rsid w:val="00402A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yana.mitchel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oberts\Desktop\my%20music\resume_lefttitles_bookm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resume_lefttitles_bookman</Template>
  <TotalTime>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 Here]</vt:lpstr>
    </vt:vector>
  </TitlesOfParts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creator>Eric Roberts</dc:creator>
  <cp:lastModifiedBy>Dell</cp:lastModifiedBy>
  <cp:revision>3</cp:revision>
  <cp:lastPrinted>2014-10-31T18:43:00Z</cp:lastPrinted>
  <dcterms:created xsi:type="dcterms:W3CDTF">2017-05-01T04:46:00Z</dcterms:created>
  <dcterms:modified xsi:type="dcterms:W3CDTF">2017-05-04T00:17:00Z</dcterms:modified>
</cp:coreProperties>
</file>