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D9" w:rsidRDefault="00936769">
      <w:r>
        <w:t xml:space="preserve"> </w:t>
      </w:r>
      <w:r w:rsidR="00D1795B">
        <w:t>8</w:t>
      </w:r>
      <w:r w:rsidR="00D1795B">
        <w:rPr>
          <w:vertAlign w:val="superscript"/>
        </w:rPr>
        <w:t xml:space="preserve"> </w:t>
      </w:r>
      <w:r w:rsidR="00D1795B">
        <w:t>June</w:t>
      </w:r>
      <w:r>
        <w:t xml:space="preserve"> 2016</w:t>
      </w:r>
    </w:p>
    <w:p w:rsidR="00AF4BB2" w:rsidRDefault="00AF4BB2" w:rsidP="00AF4BB2">
      <w:pPr>
        <w:pStyle w:val="NoSpacing"/>
      </w:pPr>
    </w:p>
    <w:p w:rsidR="00AF4BB2" w:rsidRDefault="00AF4BB2" w:rsidP="00AF4BB2">
      <w:pPr>
        <w:pStyle w:val="NoSpacing"/>
      </w:pPr>
      <w:r>
        <w:t>Human Resource Officer</w:t>
      </w:r>
    </w:p>
    <w:p w:rsidR="00AF4BB2" w:rsidRDefault="00AF4BB2" w:rsidP="00AF4BB2">
      <w:pPr>
        <w:pStyle w:val="NoSpacing"/>
      </w:pPr>
      <w:r>
        <w:t>Human Resource Department</w:t>
      </w:r>
    </w:p>
    <w:p w:rsidR="00AF4BB2" w:rsidRDefault="00AF4BB2" w:rsidP="00AF4BB2">
      <w:pPr>
        <w:pStyle w:val="NoSpacing"/>
      </w:pPr>
      <w:r>
        <w:t>Massey Group of Companies</w:t>
      </w:r>
    </w:p>
    <w:p w:rsidR="00AF4BB2" w:rsidRDefault="00AF4BB2" w:rsidP="00AF4BB2">
      <w:pPr>
        <w:pStyle w:val="NoSpacing"/>
      </w:pPr>
      <w:r>
        <w:t xml:space="preserve">#39 A Wrightson Road </w:t>
      </w:r>
    </w:p>
    <w:p w:rsidR="00AF4BB2" w:rsidRDefault="00AF4BB2" w:rsidP="00AF4BB2">
      <w:pPr>
        <w:pStyle w:val="NoSpacing"/>
      </w:pPr>
      <w:r>
        <w:t>Port of Spain</w:t>
      </w:r>
    </w:p>
    <w:p w:rsidR="00AF4BB2" w:rsidRDefault="00AF4BB2" w:rsidP="00AF4BB2">
      <w:pPr>
        <w:pStyle w:val="NoSpacing"/>
      </w:pPr>
      <w:r>
        <w:t>Trinidad W.I</w:t>
      </w:r>
    </w:p>
    <w:p w:rsidR="00AF4BB2" w:rsidRDefault="00AF4BB2" w:rsidP="00AF4BB2">
      <w:pPr>
        <w:pStyle w:val="NoSpacing"/>
      </w:pPr>
    </w:p>
    <w:p w:rsidR="00AF4BB2" w:rsidRDefault="00E41955" w:rsidP="00AF4BB2">
      <w:pPr>
        <w:pStyle w:val="NoSpacing"/>
      </w:pPr>
      <w:r>
        <w:t>Dear Sir or Madame:</w:t>
      </w:r>
    </w:p>
    <w:p w:rsidR="00E41955" w:rsidRDefault="00E41955" w:rsidP="00AF4BB2">
      <w:pPr>
        <w:pStyle w:val="NoSpacing"/>
      </w:pPr>
    </w:p>
    <w:p w:rsidR="00E41955" w:rsidRDefault="00E41955" w:rsidP="00AF4BB2">
      <w:pPr>
        <w:pStyle w:val="NoSpacing"/>
      </w:pPr>
      <w:r>
        <w:t xml:space="preserve">I am submitting my Resume’ and application letter for any position within your organization. At present I hold a Diploma </w:t>
      </w:r>
      <w:r w:rsidR="003260FF">
        <w:t xml:space="preserve">in Management for Administrative Professionals which was attained at </w:t>
      </w:r>
      <w:r w:rsidR="003260FF" w:rsidRPr="003260FF">
        <w:t>UWI School of Business and Applied Studies Limited (trading as Roytec)</w:t>
      </w:r>
      <w:r w:rsidR="003260FF">
        <w:t>.</w:t>
      </w:r>
      <w:bookmarkStart w:id="0" w:name="_GoBack"/>
      <w:bookmarkEnd w:id="0"/>
    </w:p>
    <w:p w:rsidR="003260FF" w:rsidRDefault="003260FF" w:rsidP="00AF4BB2">
      <w:pPr>
        <w:pStyle w:val="NoSpacing"/>
      </w:pPr>
    </w:p>
    <w:p w:rsidR="003260FF" w:rsidRDefault="003260FF" w:rsidP="00AF4BB2">
      <w:pPr>
        <w:pStyle w:val="NoSpacing"/>
      </w:pPr>
      <w:r>
        <w:t xml:space="preserve">As a holder of Five CxC O’ Levels certified in computer literacy and having participated in a </w:t>
      </w:r>
      <w:r w:rsidR="00525C12">
        <w:t xml:space="preserve">short </w:t>
      </w:r>
      <w:r w:rsidR="00525C12" w:rsidRPr="00525C12">
        <w:t>Customer Service Excellence</w:t>
      </w:r>
      <w:r w:rsidR="00525C12">
        <w:t xml:space="preserve"> workshop my educational background and my job experience wi</w:t>
      </w:r>
      <w:r w:rsidR="00B32D93">
        <w:t>ll help me adapt quickly to any Customer Service related position within your organization. My long</w:t>
      </w:r>
      <w:r w:rsidR="00F81C50">
        <w:t>-term experience in the service</w:t>
      </w:r>
      <w:r w:rsidR="00B32D93">
        <w:t xml:space="preserve"> industry </w:t>
      </w:r>
      <w:r w:rsidR="00F81C50">
        <w:t xml:space="preserve">has taught me to meet and exceed each customer expectation, with service that sells as well as enforces store policies. </w:t>
      </w: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  <w:r w:rsidRPr="00F81C50">
        <w:t>My desire for success and development enhances my ability to face new challenges along with theoretic knowledge and practical experience and make me confident of being an asset to any company.</w:t>
      </w: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  <w:r>
        <w:t>I am available to meet with you to further discuss the details of my Resume’ and it would be a pleasure to interview with you and I look forward to hearing from you soon.</w:t>
      </w: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  <w:r>
        <w:t>Yours respectfully,</w:t>
      </w: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  <w:r>
        <w:t>______________</w:t>
      </w:r>
    </w:p>
    <w:p w:rsidR="00F81C50" w:rsidRDefault="00F81C50" w:rsidP="00AF4BB2">
      <w:pPr>
        <w:pStyle w:val="NoSpacing"/>
      </w:pPr>
      <w:r>
        <w:t>KEISHA BSCOMBE</w:t>
      </w: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</w:p>
    <w:p w:rsidR="00F81C50" w:rsidRDefault="00F81C50" w:rsidP="00AF4BB2">
      <w:pPr>
        <w:pStyle w:val="NoSpacing"/>
      </w:pPr>
      <w:r>
        <w:t>ENCL: Resume</w:t>
      </w:r>
    </w:p>
    <w:sectPr w:rsidR="00F8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FB"/>
    <w:rsid w:val="002177FB"/>
    <w:rsid w:val="003260FF"/>
    <w:rsid w:val="00525C12"/>
    <w:rsid w:val="00643DD9"/>
    <w:rsid w:val="00673E7A"/>
    <w:rsid w:val="00936769"/>
    <w:rsid w:val="00AC1233"/>
    <w:rsid w:val="00AF4BB2"/>
    <w:rsid w:val="00B32D93"/>
    <w:rsid w:val="00D1795B"/>
    <w:rsid w:val="00E41955"/>
    <w:rsid w:val="00F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44F79D2-6344-4713-BDFB-3DD6CE1B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B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D6165FF-33BC-4031-8D37-C2AB4295FCC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257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Keish Keish</cp:lastModifiedBy>
  <cp:revision>5</cp:revision>
  <dcterms:created xsi:type="dcterms:W3CDTF">2015-12-09T23:20:00Z</dcterms:created>
  <dcterms:modified xsi:type="dcterms:W3CDTF">2016-06-08T15:49:00Z</dcterms:modified>
</cp:coreProperties>
</file>