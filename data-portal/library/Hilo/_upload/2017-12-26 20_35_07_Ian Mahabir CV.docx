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83" w:rsidRDefault="00390DF9" w:rsidP="00390DF9">
      <w:pPr>
        <w:pStyle w:val="Title"/>
        <w:jc w:val="center"/>
      </w:pPr>
      <w:r>
        <w:t>IAN MAHABIR.</w:t>
      </w:r>
    </w:p>
    <w:p w:rsidR="00390DF9" w:rsidRDefault="00542BD3" w:rsidP="00390DF9">
      <w:pPr>
        <w:spacing w:after="120"/>
        <w:jc w:val="center"/>
      </w:pPr>
      <w:r>
        <w:t>#100 IMMORTELLE</w:t>
      </w:r>
      <w:r w:rsidR="00390DF9">
        <w:t xml:space="preserve"> CRESCENT, OJOE RD, S/GRANDE.</w:t>
      </w:r>
    </w:p>
    <w:p w:rsidR="00390DF9" w:rsidRDefault="00390DF9" w:rsidP="00390DF9">
      <w:pPr>
        <w:spacing w:after="120"/>
        <w:jc w:val="center"/>
      </w:pPr>
      <w:r>
        <w:t>TEL: +1868-396-9504</w:t>
      </w:r>
    </w:p>
    <w:p w:rsidR="00965D17" w:rsidRDefault="00390DF9" w:rsidP="00390DF9">
      <w:pPr>
        <w:spacing w:after="120"/>
        <w:jc w:val="center"/>
      </w:pPr>
      <w:r>
        <w:t xml:space="preserve">EMAIL: </w:t>
      </w:r>
      <w:hyperlink r:id="rId8" w:history="1">
        <w:r w:rsidRPr="00224A9F">
          <w:rPr>
            <w:rStyle w:val="Hyperlink"/>
          </w:rPr>
          <w:t>ning.gold82@gmail.com</w:t>
        </w:r>
      </w:hyperlink>
      <w:r>
        <w:t>.</w:t>
      </w:r>
    </w:p>
    <w:p w:rsidR="00965D17" w:rsidRPr="00005FAA" w:rsidRDefault="00FA0850" w:rsidP="00965D17">
      <w:pPr>
        <w:pStyle w:val="Date"/>
      </w:pPr>
      <w:r>
        <w:t>28</w:t>
      </w:r>
      <w:r w:rsidR="00DA5259">
        <w:t>/</w:t>
      </w:r>
      <w:r>
        <w:t>12</w:t>
      </w:r>
      <w:r w:rsidR="00DA5259">
        <w:t>/20</w:t>
      </w:r>
      <w:r>
        <w:t>17</w:t>
      </w:r>
      <w:r w:rsidR="00390DF9">
        <w:t>.</w:t>
      </w:r>
    </w:p>
    <w:sdt>
      <w:sdtPr>
        <w:alias w:val="Recipient Name:"/>
        <w:tag w:val="Recipient Name:"/>
        <w:id w:val="329652792"/>
        <w:placeholder>
          <w:docPart w:val="8D4743314E464A5289EFEA2D400DA219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965D17" w:rsidRDefault="00F420B3" w:rsidP="00965D17">
          <w:pPr>
            <w:pStyle w:val="Address"/>
          </w:pPr>
          <w:r>
            <w:t>To w</w:t>
          </w:r>
          <w:r w:rsidR="003C309A">
            <w:t>hom it may</w:t>
          </w:r>
          <w:r>
            <w:t xml:space="preserve"> concern.</w:t>
          </w:r>
          <w:r w:rsidR="003C309A">
            <w:t xml:space="preserve"> </w:t>
          </w:r>
        </w:p>
      </w:sdtContent>
    </w:sdt>
    <w:p w:rsidR="0076387D" w:rsidRDefault="00474695" w:rsidP="0076387D">
      <w:pPr>
        <w:pStyle w:val="Address"/>
      </w:pPr>
      <w:r>
        <w:t>Human Resource</w:t>
      </w:r>
      <w:r w:rsidR="006F18BB">
        <w:t xml:space="preserve"> Manager. </w:t>
      </w:r>
    </w:p>
    <w:p w:rsidR="00547E6D" w:rsidRDefault="00FA0850" w:rsidP="00547E6D">
      <w:pPr>
        <w:pStyle w:val="Address"/>
      </w:pPr>
      <w:r>
        <w:t>Massy Stores</w:t>
      </w:r>
    </w:p>
    <w:p w:rsidR="00FA0850" w:rsidRDefault="00FA0850" w:rsidP="00FA0850">
      <w:pPr>
        <w:pStyle w:val="Address"/>
        <w:spacing w:after="240"/>
      </w:pPr>
      <w:r>
        <w:t>39A Wrightson Road, Port of Spain,</w:t>
      </w:r>
    </w:p>
    <w:p w:rsidR="00F420B3" w:rsidRDefault="00FA0850" w:rsidP="00FA0850">
      <w:pPr>
        <w:pStyle w:val="Address"/>
        <w:spacing w:after="240"/>
      </w:pPr>
      <w:r>
        <w:t>Trinidad W.I.</w:t>
      </w:r>
    </w:p>
    <w:p w:rsidR="00965D17" w:rsidRPr="00F837E6" w:rsidRDefault="00965D17" w:rsidP="00FE1202">
      <w:pPr>
        <w:pStyle w:val="Address"/>
      </w:pPr>
      <w:r w:rsidRPr="00FE1202">
        <w:rPr>
          <w:rStyle w:val="DateChar"/>
        </w:rPr>
        <w:t xml:space="preserve"> </w:t>
      </w:r>
      <w:sdt>
        <w:sdtPr>
          <w:rPr>
            <w:rStyle w:val="DateChar"/>
          </w:rPr>
          <w:alias w:val="Recipient Name:"/>
          <w:tag w:val="Recipient Name:"/>
          <w:id w:val="1710682847"/>
          <w:placeholder>
            <w:docPart w:val="DAD788211B1F4D5C83F1B4CC66BBB9CE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>
          <w:rPr>
            <w:rStyle w:val="DateChar"/>
          </w:rPr>
        </w:sdtEndPr>
        <w:sdtContent>
          <w:r w:rsidR="00F420B3">
            <w:rPr>
              <w:rStyle w:val="DateChar"/>
            </w:rPr>
            <w:t xml:space="preserve">To whom it may concern. </w:t>
          </w:r>
        </w:sdtContent>
      </w:sdt>
      <w:r w:rsidR="00F837E6">
        <w:rPr>
          <w:b/>
        </w:rPr>
        <w:t>:</w:t>
      </w:r>
    </w:p>
    <w:p w:rsidR="00965D17" w:rsidRDefault="004E585F" w:rsidP="004E585F">
      <w:r>
        <w:t xml:space="preserve">In </w:t>
      </w:r>
      <w:r w:rsidR="00FA0850">
        <w:t>your website (</w:t>
      </w:r>
      <w:r w:rsidR="00FA0850" w:rsidRPr="00FA0850">
        <w:t>massystorestt.com</w:t>
      </w:r>
      <w:r w:rsidR="00FA0850">
        <w:t xml:space="preserve">), </w:t>
      </w:r>
      <w:r>
        <w:t xml:space="preserve">I saw an </w:t>
      </w:r>
      <w:r w:rsidR="00FA0850">
        <w:t>entry-level position for pharmacy assistance</w:t>
      </w:r>
      <w:r w:rsidR="00CC1C53">
        <w:t>. I believe that</w:t>
      </w:r>
      <w:r w:rsidR="00FA0850">
        <w:t xml:space="preserve"> my knowledge in the science field qualifies me for this position</w:t>
      </w:r>
      <w:r w:rsidR="002C15AC">
        <w:t>. Please accept this letter as my formal application.</w:t>
      </w:r>
    </w:p>
    <w:p w:rsidR="00197609" w:rsidRDefault="00DA5259" w:rsidP="004E585F">
      <w:r>
        <w:t xml:space="preserve">In </w:t>
      </w:r>
      <w:r w:rsidR="00BC2B8B">
        <w:t>September 2015</w:t>
      </w:r>
      <w:r>
        <w:t>, I h</w:t>
      </w:r>
      <w:r w:rsidR="00DE6D02">
        <w:t>ad started</w:t>
      </w:r>
      <w:r>
        <w:t xml:space="preserve"> an </w:t>
      </w:r>
      <w:r w:rsidR="00B84F6B">
        <w:t>A</w:t>
      </w:r>
      <w:r>
        <w:t xml:space="preserve">ssociate </w:t>
      </w:r>
      <w:r w:rsidR="00B84F6B">
        <w:t>of Science degree</w:t>
      </w:r>
      <w:r>
        <w:t xml:space="preserve"> in biology at </w:t>
      </w:r>
      <w:r w:rsidR="00DE6D02">
        <w:t>College of Science Technology and Applied Arts of Trinidad and Tobago, (</w:t>
      </w:r>
      <w:r>
        <w:t>COSTAATT</w:t>
      </w:r>
      <w:r w:rsidR="00DE6D02">
        <w:t>)</w:t>
      </w:r>
      <w:r>
        <w:t>.</w:t>
      </w:r>
      <w:r w:rsidR="00DE6D02">
        <w:t xml:space="preserve"> In a year time I will be completing the program</w:t>
      </w:r>
      <w:r w:rsidR="00571E59">
        <w:t xml:space="preserve">. This </w:t>
      </w:r>
      <w:r w:rsidR="00D91874">
        <w:t>program gives</w:t>
      </w:r>
      <w:r w:rsidR="00571E59">
        <w:t xml:space="preserve"> a</w:t>
      </w:r>
      <w:r w:rsidR="00747E0D">
        <w:t xml:space="preserve"> </w:t>
      </w:r>
      <w:r w:rsidR="00747E0D" w:rsidRPr="00747E0D">
        <w:t xml:space="preserve">solid foundation in the fundamental principles of </w:t>
      </w:r>
      <w:r w:rsidR="00747E0D">
        <w:t>biological processes in life.</w:t>
      </w:r>
    </w:p>
    <w:p w:rsidR="00251A6E" w:rsidRDefault="00A762B9" w:rsidP="004E585F">
      <w:r>
        <w:t xml:space="preserve">During </w:t>
      </w:r>
      <w:r w:rsidR="00DF4D9E">
        <w:t>my</w:t>
      </w:r>
      <w:r w:rsidR="001C6EEF">
        <w:t xml:space="preserve"> time </w:t>
      </w:r>
      <w:r w:rsidR="00747E0D">
        <w:t xml:space="preserve">in </w:t>
      </w:r>
      <w:r w:rsidR="001C6EEF">
        <w:t>COSTAATT, I’ve worked as a</w:t>
      </w:r>
      <w:r w:rsidR="00C70A0F">
        <w:t xml:space="preserve"> cook </w:t>
      </w:r>
      <w:r w:rsidR="00817265">
        <w:t xml:space="preserve">and as a cashier </w:t>
      </w:r>
      <w:r w:rsidR="00C70A0F">
        <w:t>at Darryl’s Famous Foods for about 2</w:t>
      </w:r>
      <w:r w:rsidR="000C0243">
        <w:t xml:space="preserve"> </w:t>
      </w:r>
      <w:r w:rsidR="00C70A0F">
        <w:t>years</w:t>
      </w:r>
      <w:r w:rsidR="000C0243">
        <w:t xml:space="preserve"> </w:t>
      </w:r>
      <w:r w:rsidR="00C70A0F">
        <w:t xml:space="preserve">on a temporary basis to help support me financially for </w:t>
      </w:r>
      <w:r w:rsidR="001C6EEF">
        <w:t xml:space="preserve">my degree. </w:t>
      </w:r>
      <w:r w:rsidR="00DE3A4B">
        <w:t xml:space="preserve">In this experience, I </w:t>
      </w:r>
      <w:r w:rsidR="00B04B90">
        <w:t>have</w:t>
      </w:r>
      <w:r w:rsidR="002A1468">
        <w:t xml:space="preserve"> dealt</w:t>
      </w:r>
      <w:r w:rsidR="00DE3A4B">
        <w:t xml:space="preserve"> with a few unpleasant </w:t>
      </w:r>
      <w:r w:rsidR="00817265">
        <w:t>customers</w:t>
      </w:r>
      <w:r w:rsidR="00DE3A4B">
        <w:t xml:space="preserve"> of the general public. However, I’ve learn to handle the situation with </w:t>
      </w:r>
      <w:r w:rsidR="00817265">
        <w:t>a positive approach</w:t>
      </w:r>
      <w:r w:rsidR="00DE3A4B">
        <w:t xml:space="preserve">. Also, </w:t>
      </w:r>
      <w:r w:rsidR="00251A6E">
        <w:t xml:space="preserve">in my 2 years at COSTAATT, I have completed two </w:t>
      </w:r>
      <w:r w:rsidR="009617EA">
        <w:t xml:space="preserve">units of a </w:t>
      </w:r>
      <w:r w:rsidR="00251A6E">
        <w:t xml:space="preserve">general chemistry course which </w:t>
      </w:r>
      <w:r w:rsidR="00DE3A4B">
        <w:t xml:space="preserve">provided me with </w:t>
      </w:r>
      <w:r w:rsidR="00251A6E">
        <w:t>some</w:t>
      </w:r>
      <w:r w:rsidR="00DE3A4B">
        <w:t xml:space="preserve"> </w:t>
      </w:r>
      <w:r w:rsidR="00251A6E">
        <w:t xml:space="preserve">vital laboratory techniques as well as a broad view on the basic concepts </w:t>
      </w:r>
      <w:r w:rsidR="009617EA">
        <w:t>in</w:t>
      </w:r>
      <w:r w:rsidR="00251A6E">
        <w:t xml:space="preserve"> chemistry.</w:t>
      </w:r>
    </w:p>
    <w:p w:rsidR="006951A4" w:rsidRDefault="006951A4" w:rsidP="004E585F">
      <w:r>
        <w:t>If given the opportunity, I am confident that my academic qualification, training and experience would allow me to handle this job with no limitations.</w:t>
      </w:r>
    </w:p>
    <w:p w:rsidR="00547E6D" w:rsidRDefault="006951A4" w:rsidP="00943234">
      <w:pPr>
        <w:spacing w:after="0"/>
      </w:pPr>
      <w:r>
        <w:t xml:space="preserve">Enclosed: </w:t>
      </w:r>
      <w:r w:rsidR="00192CBE">
        <w:t>1</w:t>
      </w:r>
      <w:r w:rsidR="00547E6D">
        <w:t xml:space="preserve">. Copies of </w:t>
      </w:r>
      <w:r w:rsidR="009F3D22">
        <w:t xml:space="preserve">CXC </w:t>
      </w:r>
      <w:r w:rsidR="00547E6D">
        <w:t>Certification</w:t>
      </w:r>
      <w:r w:rsidR="009F3D22">
        <w:t>s</w:t>
      </w:r>
      <w:r w:rsidR="00547E6D">
        <w:t>.</w:t>
      </w:r>
      <w:r w:rsidR="009F3D22">
        <w:t xml:space="preserve"> (pdf)</w:t>
      </w:r>
    </w:p>
    <w:p w:rsidR="00547E6D" w:rsidRDefault="00547E6D" w:rsidP="00943234">
      <w:pPr>
        <w:spacing w:after="0"/>
      </w:pPr>
      <w:r>
        <w:t xml:space="preserve">                   </w:t>
      </w:r>
      <w:r w:rsidR="00F17DD5">
        <w:t xml:space="preserve"> </w:t>
      </w:r>
      <w:r w:rsidR="00192CBE">
        <w:t>2</w:t>
      </w:r>
      <w:r w:rsidR="00F17DD5">
        <w:t xml:space="preserve">. *Unofficial academic transcript. </w:t>
      </w:r>
      <w:r w:rsidR="009F3D22">
        <w:t>(pdf)</w:t>
      </w:r>
    </w:p>
    <w:p w:rsidR="00943234" w:rsidRDefault="00943234" w:rsidP="00943234">
      <w:pPr>
        <w:spacing w:after="0"/>
      </w:pPr>
    </w:p>
    <w:p w:rsidR="00302A2C" w:rsidRDefault="00943234" w:rsidP="00943234">
      <w:pPr>
        <w:spacing w:after="0"/>
      </w:pPr>
      <w:r w:rsidRPr="00943234">
        <w:rPr>
          <w:rStyle w:val="DateChar"/>
        </w:rPr>
        <w:t>Yours sincerely</w:t>
      </w:r>
      <w:r w:rsidR="00965D17">
        <w:t>,</w:t>
      </w:r>
    </w:p>
    <w:p w:rsidR="00943234" w:rsidRDefault="00943234" w:rsidP="00943234">
      <w:pPr>
        <w:pStyle w:val="Date"/>
      </w:pPr>
      <w:r>
        <w:t>Ian Mahabir.</w:t>
      </w:r>
    </w:p>
    <w:p w:rsidR="009F3D22" w:rsidRDefault="009F3D22" w:rsidP="009F3D22">
      <w:pPr>
        <w:pStyle w:val="Salutation"/>
        <w:rPr>
          <w:b w:val="0"/>
          <w:bCs w:val="0"/>
          <w:color w:val="404040" w:themeColor="text1" w:themeTint="BF"/>
        </w:rPr>
      </w:pPr>
    </w:p>
    <w:p w:rsidR="009F3D22" w:rsidRPr="009F3D22" w:rsidRDefault="009F3D22" w:rsidP="009F3D22">
      <w:pPr>
        <w:pStyle w:val="ListParagraph"/>
        <w:numPr>
          <w:ilvl w:val="0"/>
          <w:numId w:val="18"/>
        </w:numPr>
      </w:pPr>
      <w:r>
        <w:lastRenderedPageBreak/>
        <w:t xml:space="preserve">CXC certifications:  </w:t>
      </w:r>
      <w:r w:rsidRPr="009F3D22">
        <w:rPr>
          <w:rFonts w:ascii="Calibri" w:eastAsia="Calibri" w:hAnsi="Calibri" w:cs="Times New Roman"/>
          <w:color w:val="auto"/>
        </w:rPr>
        <w:object w:dxaOrig="8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8.5pt;height:47.25pt" o:ole="">
            <v:imagedata r:id="rId9" o:title=""/>
          </v:shape>
          <o:OLEObject Type="Embed" ProgID="Package" ShapeID="_x0000_i1029" DrawAspect="Content" ObjectID="_1575832841" r:id="rId10"/>
        </w:object>
      </w:r>
      <w:r w:rsidRPr="009F3D22">
        <w:rPr>
          <w:rFonts w:ascii="Calibri" w:eastAsia="Calibri" w:hAnsi="Calibri" w:cs="Times New Roman"/>
          <w:color w:val="auto"/>
        </w:rPr>
        <w:object w:dxaOrig="1155" w:dyaOrig="811">
          <v:shape id="_x0000_i1030" type="#_x0000_t75" style="width:83.25pt;height:50.25pt" o:ole="">
            <v:imagedata r:id="rId11" o:title=""/>
          </v:shape>
          <o:OLEObject Type="Embed" ProgID="Package" ShapeID="_x0000_i1030" DrawAspect="Content" ObjectID="_1575832842" r:id="rId12"/>
        </w:object>
      </w:r>
    </w:p>
    <w:p w:rsidR="009F3D22" w:rsidRPr="009F3D22" w:rsidRDefault="009F3D22" w:rsidP="009F3D22">
      <w:pPr>
        <w:pStyle w:val="ListParagraph"/>
        <w:numPr>
          <w:ilvl w:val="0"/>
          <w:numId w:val="18"/>
        </w:numPr>
      </w:pPr>
      <w:r>
        <w:t xml:space="preserve">Unofficial academic transcript: </w:t>
      </w:r>
      <w:bookmarkStart w:id="0" w:name="_GoBack"/>
      <w:r w:rsidR="00246809">
        <w:object w:dxaOrig="1543" w:dyaOrig="991">
          <v:shape id="_x0000_i1037" type="#_x0000_t75" style="width:87pt;height:55.5pt" o:ole="">
            <v:imagedata r:id="rId13" o:title=""/>
          </v:shape>
          <o:OLEObject Type="Embed" ProgID="Package" ShapeID="_x0000_i1037" DrawAspect="Icon" ObjectID="_1575832843" r:id="rId14"/>
        </w:object>
      </w:r>
      <w:bookmarkEnd w:id="0"/>
    </w:p>
    <w:sectPr w:rsidR="009F3D22" w:rsidRPr="009F3D22" w:rsidSect="00673C35">
      <w:footerReference w:type="default" r:id="rId15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53E" w:rsidRDefault="00DB053E">
      <w:pPr>
        <w:spacing w:after="0"/>
      </w:pPr>
      <w:r>
        <w:separator/>
      </w:r>
    </w:p>
  </w:endnote>
  <w:endnote w:type="continuationSeparator" w:id="0">
    <w:p w:rsidR="00DB053E" w:rsidRDefault="00DB0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4680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53E" w:rsidRDefault="00DB053E">
      <w:pPr>
        <w:spacing w:after="0"/>
      </w:pPr>
      <w:r>
        <w:separator/>
      </w:r>
    </w:p>
  </w:footnote>
  <w:footnote w:type="continuationSeparator" w:id="0">
    <w:p w:rsidR="00DB053E" w:rsidRDefault="00DB05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9B5468"/>
    <w:multiLevelType w:val="hybridMultilevel"/>
    <w:tmpl w:val="7F0A366A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84BAB"/>
    <w:multiLevelType w:val="hybridMultilevel"/>
    <w:tmpl w:val="E02C9EE6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4"/>
  </w:num>
  <w:num w:numId="16">
    <w:abstractNumId w:val="10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DF9"/>
    <w:rsid w:val="00033EC3"/>
    <w:rsid w:val="000C0243"/>
    <w:rsid w:val="000D5AB1"/>
    <w:rsid w:val="00160F70"/>
    <w:rsid w:val="00167C4B"/>
    <w:rsid w:val="00192CBE"/>
    <w:rsid w:val="00197609"/>
    <w:rsid w:val="001C6EEF"/>
    <w:rsid w:val="001E6F56"/>
    <w:rsid w:val="002045EB"/>
    <w:rsid w:val="00246809"/>
    <w:rsid w:val="00251A6E"/>
    <w:rsid w:val="00293B83"/>
    <w:rsid w:val="002A1468"/>
    <w:rsid w:val="002C15AC"/>
    <w:rsid w:val="002C4E73"/>
    <w:rsid w:val="00302A2C"/>
    <w:rsid w:val="00381669"/>
    <w:rsid w:val="00390DF9"/>
    <w:rsid w:val="003C309A"/>
    <w:rsid w:val="00474695"/>
    <w:rsid w:val="004C65EF"/>
    <w:rsid w:val="004E585F"/>
    <w:rsid w:val="00510EB8"/>
    <w:rsid w:val="0052105A"/>
    <w:rsid w:val="00535C1D"/>
    <w:rsid w:val="00542BD3"/>
    <w:rsid w:val="00547E6D"/>
    <w:rsid w:val="00571E59"/>
    <w:rsid w:val="005D3FB1"/>
    <w:rsid w:val="00673C35"/>
    <w:rsid w:val="006951A4"/>
    <w:rsid w:val="006A3CE7"/>
    <w:rsid w:val="006F18BB"/>
    <w:rsid w:val="00715829"/>
    <w:rsid w:val="00747E0D"/>
    <w:rsid w:val="0076387D"/>
    <w:rsid w:val="00817265"/>
    <w:rsid w:val="008F15C5"/>
    <w:rsid w:val="00943234"/>
    <w:rsid w:val="009617EA"/>
    <w:rsid w:val="00965D17"/>
    <w:rsid w:val="00986E96"/>
    <w:rsid w:val="009F3D22"/>
    <w:rsid w:val="00A27383"/>
    <w:rsid w:val="00A52264"/>
    <w:rsid w:val="00A736B0"/>
    <w:rsid w:val="00A7391D"/>
    <w:rsid w:val="00A762B9"/>
    <w:rsid w:val="00B04B90"/>
    <w:rsid w:val="00B84F6B"/>
    <w:rsid w:val="00BC2B8B"/>
    <w:rsid w:val="00BC684E"/>
    <w:rsid w:val="00C01131"/>
    <w:rsid w:val="00C01EEC"/>
    <w:rsid w:val="00C3536F"/>
    <w:rsid w:val="00C70A0F"/>
    <w:rsid w:val="00C83E3C"/>
    <w:rsid w:val="00C97E57"/>
    <w:rsid w:val="00CC1C53"/>
    <w:rsid w:val="00D02A74"/>
    <w:rsid w:val="00D67B15"/>
    <w:rsid w:val="00D905F1"/>
    <w:rsid w:val="00D91874"/>
    <w:rsid w:val="00DA5259"/>
    <w:rsid w:val="00DB053E"/>
    <w:rsid w:val="00DE03FB"/>
    <w:rsid w:val="00DE3A4B"/>
    <w:rsid w:val="00DE6D02"/>
    <w:rsid w:val="00DF4D9E"/>
    <w:rsid w:val="00DF56DD"/>
    <w:rsid w:val="00E006ED"/>
    <w:rsid w:val="00E25005"/>
    <w:rsid w:val="00E636D5"/>
    <w:rsid w:val="00F17DD5"/>
    <w:rsid w:val="00F420B3"/>
    <w:rsid w:val="00F81F70"/>
    <w:rsid w:val="00F837E6"/>
    <w:rsid w:val="00FA0850"/>
    <w:rsid w:val="00FE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28E85"/>
  <w15:chartTrackingRefBased/>
  <w15:docId w15:val="{72AA0887-F02F-405A-AF12-213E26B5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90DF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9F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g.gold82@gmail.com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ma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4743314E464A5289EFEA2D400DA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48A6C-C9DC-4B0E-AF8F-357A79509420}"/>
      </w:docPartPr>
      <w:docPartBody>
        <w:p w:rsidR="001C56BF" w:rsidRDefault="0081358E">
          <w:pPr>
            <w:pStyle w:val="8D4743314E464A5289EFEA2D400DA219"/>
          </w:pPr>
          <w:r>
            <w:t>Recipient Name</w:t>
          </w:r>
        </w:p>
      </w:docPartBody>
    </w:docPart>
    <w:docPart>
      <w:docPartPr>
        <w:name w:val="DAD788211B1F4D5C83F1B4CC66BBB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13125-C729-49DE-9759-195AD362372B}"/>
      </w:docPartPr>
      <w:docPartBody>
        <w:p w:rsidR="001C56BF" w:rsidRDefault="0081358E">
          <w:pPr>
            <w:pStyle w:val="DAD788211B1F4D5C83F1B4CC66BBB9CE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58E"/>
    <w:rsid w:val="001B0E82"/>
    <w:rsid w:val="001C56BF"/>
    <w:rsid w:val="006D148D"/>
    <w:rsid w:val="0081358E"/>
    <w:rsid w:val="008858CF"/>
    <w:rsid w:val="00E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B8F42DF5164B838E3EE26E34B5B35C">
    <w:name w:val="68B8F42DF5164B838E3EE26E34B5B35C"/>
  </w:style>
  <w:style w:type="paragraph" w:customStyle="1" w:styleId="71A39A21E00540DCB700B7708A1538ED">
    <w:name w:val="71A39A21E00540DCB700B7708A1538ED"/>
  </w:style>
  <w:style w:type="paragraph" w:customStyle="1" w:styleId="9677BF52214A4709AD63E4BD62B02420">
    <w:name w:val="9677BF52214A4709AD63E4BD62B02420"/>
  </w:style>
  <w:style w:type="paragraph" w:customStyle="1" w:styleId="BD53B6042D4B48CC99113EF41DDD85F1">
    <w:name w:val="BD53B6042D4B48CC99113EF41DDD85F1"/>
  </w:style>
  <w:style w:type="paragraph" w:customStyle="1" w:styleId="7C7EEF3EE0A7456A9677927378D47679">
    <w:name w:val="7C7EEF3EE0A7456A9677927378D47679"/>
  </w:style>
  <w:style w:type="paragraph" w:customStyle="1" w:styleId="8D4743314E464A5289EFEA2D400DA219">
    <w:name w:val="8D4743314E464A5289EFEA2D400DA219"/>
  </w:style>
  <w:style w:type="paragraph" w:customStyle="1" w:styleId="383E95E1256A44D790BF40F6A37B3440">
    <w:name w:val="383E95E1256A44D790BF40F6A37B3440"/>
  </w:style>
  <w:style w:type="paragraph" w:customStyle="1" w:styleId="302AF1E84E5A4473AABB9443C61B22E8">
    <w:name w:val="302AF1E84E5A4473AABB9443C61B22E8"/>
  </w:style>
  <w:style w:type="paragraph" w:customStyle="1" w:styleId="B62D877DB6C142B2B79FA97BE77A8ED5">
    <w:name w:val="B62D877DB6C142B2B79FA97BE77A8ED5"/>
  </w:style>
  <w:style w:type="paragraph" w:customStyle="1" w:styleId="DAD788211B1F4D5C83F1B4CC66BBB9CE">
    <w:name w:val="DAD788211B1F4D5C83F1B4CC66BBB9CE"/>
  </w:style>
  <w:style w:type="paragraph" w:customStyle="1" w:styleId="F47C95E3C5C94BEF968F8F5467F0D112">
    <w:name w:val="F47C95E3C5C94BEF968F8F5467F0D112"/>
  </w:style>
  <w:style w:type="paragraph" w:customStyle="1" w:styleId="92A262F0F96743C19ABA139F517D72B0">
    <w:name w:val="92A262F0F96743C19ABA139F517D72B0"/>
  </w:style>
  <w:style w:type="paragraph" w:customStyle="1" w:styleId="053E1D102A1E425BA5116CD3E9AAA04B">
    <w:name w:val="053E1D102A1E425BA5116CD3E9AAA0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To whom it may concern.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1034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Ian Mahabir</dc:creator>
  <cp:keywords/>
  <dc:description/>
  <cp:lastModifiedBy>Ian Mahabir</cp:lastModifiedBy>
  <cp:revision>41</cp:revision>
  <dcterms:created xsi:type="dcterms:W3CDTF">2017-10-09T19:09:00Z</dcterms:created>
  <dcterms:modified xsi:type="dcterms:W3CDTF">2017-12-27T02:34:00Z</dcterms:modified>
</cp:coreProperties>
</file>