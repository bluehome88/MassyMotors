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46C" w14:textId="77777777" w:rsidR="0059120E" w:rsidRDefault="00D75E28">
      <w:pPr>
        <w:pStyle w:val="Name"/>
      </w:pPr>
      <w:bookmarkStart w:id="0" w:name="_GoBack"/>
      <w:bookmarkEnd w:id="0"/>
      <w:r>
        <w:t>Jathniel Wilson</w:t>
      </w:r>
    </w:p>
    <w:p w14:paraId="7E1C2C70" w14:textId="77777777" w:rsidR="0059120E" w:rsidRDefault="00D75E28">
      <w:pPr>
        <w:pStyle w:val="ContactInfo"/>
      </w:pPr>
      <w:r>
        <w:t>Address: #1 Williams Avenue, Morvant.</w:t>
      </w:r>
    </w:p>
    <w:p w14:paraId="19E1B04A" w14:textId="77777777" w:rsidR="00D75E28" w:rsidRDefault="00D75E28">
      <w:pPr>
        <w:pStyle w:val="ContactInfo"/>
      </w:pPr>
      <w:r>
        <w:t>Phone:3586404</w:t>
      </w:r>
    </w:p>
    <w:p w14:paraId="0234B412" w14:textId="77777777" w:rsidR="0059120E" w:rsidRDefault="00F14F77">
      <w:pPr>
        <w:pStyle w:val="Heading1"/>
      </w:pPr>
      <w:r>
        <w:t>Objective</w:t>
      </w:r>
    </w:p>
    <w:p w14:paraId="3AECB7F5" w14:textId="77777777" w:rsidR="0059120E" w:rsidRDefault="00F14F77">
      <w:pPr>
        <w:spacing w:after="180"/>
      </w:pPr>
      <w:r>
        <w:t xml:space="preserve">To obtain a position </w:t>
      </w:r>
      <w:r w:rsidR="00D4742C">
        <w:t xml:space="preserve">within your organization , that would allow me to develop </w:t>
      </w:r>
      <w:r w:rsidR="004C7BA5">
        <w:t>as a young professional who can add value to your organization and society.</w:t>
      </w:r>
    </w:p>
    <w:p w14:paraId="265A0C4C" w14:textId="77777777" w:rsidR="0059120E" w:rsidRDefault="008576B8">
      <w:pPr>
        <w:pStyle w:val="Heading1"/>
      </w:pPr>
      <w:sdt>
        <w:sdtPr>
          <w:id w:val="-1150367223"/>
          <w:placeholder>
            <w:docPart w:val="5EE4EA4A5F580D42A1BA216E60F02271"/>
          </w:placeholder>
          <w:temporary/>
          <w:showingPlcHdr/>
          <w15:appearance w15:val="hidden"/>
        </w:sdtPr>
        <w:sdtEndPr/>
        <w:sdtContent>
          <w:r w:rsidR="008E2E2A">
            <w:t>Education</w:t>
          </w:r>
        </w:sdtContent>
      </w:sdt>
    </w:p>
    <w:p w14:paraId="6796855E" w14:textId="77777777" w:rsidR="0059120E" w:rsidRDefault="00567F2D">
      <w:pPr>
        <w:pStyle w:val="Heading2"/>
      </w:pPr>
      <w:r>
        <w:t>Success Laventille Composite School</w:t>
      </w:r>
      <w:r w:rsidR="004873EF">
        <w:t>.                 2014</w:t>
      </w:r>
      <w:r w:rsidR="00B06B54">
        <w:t>-2017</w:t>
      </w:r>
    </w:p>
    <w:p w14:paraId="1487451D" w14:textId="77777777" w:rsidR="00567F2D" w:rsidRPr="00567F2D" w:rsidRDefault="004873EF" w:rsidP="00567F2D">
      <w:r>
        <w:t>(Was unable to complete as scheduled)</w:t>
      </w:r>
    </w:p>
    <w:p w14:paraId="24731479" w14:textId="77777777" w:rsidR="0059120E" w:rsidRDefault="0059120E"/>
    <w:p w14:paraId="6DE51C81" w14:textId="77777777" w:rsidR="0059120E" w:rsidRDefault="008576B8">
      <w:pPr>
        <w:pStyle w:val="Heading1"/>
      </w:pPr>
      <w:sdt>
        <w:sdtPr>
          <w:id w:val="617349259"/>
          <w:placeholder>
            <w:docPart w:val="9BE190003895184F9748FFB166F9009D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14:paraId="098363B3" w14:textId="77777777" w:rsidR="0059120E" w:rsidRDefault="00FD3E83">
      <w:pPr>
        <w:pStyle w:val="Heading2"/>
      </w:pPr>
      <w:r>
        <w:t>Shanice Pierre</w:t>
      </w:r>
      <w:r w:rsidR="00873F44">
        <w:t xml:space="preserve">.                                                   </w:t>
      </w:r>
      <w:r w:rsidR="002356F9">
        <w:t>Jan-june 2017</w:t>
      </w:r>
    </w:p>
    <w:p w14:paraId="10946D9F" w14:textId="77777777" w:rsidR="00FD3E83" w:rsidRPr="00FD3E83" w:rsidRDefault="00FD3E83" w:rsidP="00FD3E83"/>
    <w:p w14:paraId="293E2AF4" w14:textId="77777777" w:rsidR="000550B3" w:rsidRDefault="009F4640" w:rsidP="000550B3">
      <w:r>
        <w:t xml:space="preserve">Lindas  Bakery </w:t>
      </w:r>
    </w:p>
    <w:p w14:paraId="5102A356" w14:textId="77777777" w:rsidR="009F4640" w:rsidRPr="000550B3" w:rsidRDefault="00F54984" w:rsidP="000550B3">
      <w:r>
        <w:t>• CSR</w:t>
      </w:r>
    </w:p>
    <w:p w14:paraId="6D410C21" w14:textId="77777777" w:rsidR="0059120E" w:rsidRDefault="0059120E">
      <w:pPr>
        <w:pStyle w:val="Heading3"/>
      </w:pPr>
    </w:p>
    <w:p w14:paraId="737B51C9" w14:textId="77777777" w:rsidR="0059120E" w:rsidRDefault="0059120E"/>
    <w:p w14:paraId="5CFD7957" w14:textId="77777777" w:rsidR="0059120E" w:rsidRDefault="00B06B54">
      <w:pPr>
        <w:pStyle w:val="Heading1"/>
      </w:pPr>
      <w:r>
        <w:t xml:space="preserve">References </w:t>
      </w:r>
    </w:p>
    <w:p w14:paraId="0324D90C" w14:textId="77777777" w:rsidR="0047302B" w:rsidRDefault="0047302B" w:rsidP="0047302B">
      <w:r>
        <w:t>Mr. Wesley Gomez</w:t>
      </w:r>
    </w:p>
    <w:p w14:paraId="37A75E0D" w14:textId="77777777" w:rsidR="0047302B" w:rsidRDefault="0047302B" w:rsidP="0047302B">
      <w:r>
        <w:t xml:space="preserve">Chief- Trinidad &amp; Tobago </w:t>
      </w:r>
      <w:r w:rsidR="0088257F">
        <w:t xml:space="preserve">Defense Force </w:t>
      </w:r>
    </w:p>
    <w:p w14:paraId="2ACFF783" w14:textId="77777777" w:rsidR="0088257F" w:rsidRPr="0047302B" w:rsidRDefault="0088257F" w:rsidP="0047302B">
      <w:r>
        <w:t>733-6913</w:t>
      </w:r>
    </w:p>
    <w:p w14:paraId="07571E75" w14:textId="77777777" w:rsidR="0059120E" w:rsidRDefault="0059120E">
      <w:pPr>
        <w:pStyle w:val="Heading2"/>
      </w:pPr>
    </w:p>
    <w:p w14:paraId="34381505" w14:textId="77777777" w:rsidR="009D7C52" w:rsidRDefault="009D7C52" w:rsidP="009D7C52">
      <w:r>
        <w:t>Mr. Terry Bernard</w:t>
      </w:r>
    </w:p>
    <w:p w14:paraId="668B223A" w14:textId="77777777" w:rsidR="009D7C52" w:rsidRDefault="009D7C52" w:rsidP="009D7C52">
      <w:r>
        <w:t>Director – Trip Star Garments</w:t>
      </w:r>
    </w:p>
    <w:p w14:paraId="02ACFADE" w14:textId="77777777" w:rsidR="009D7C52" w:rsidRPr="009D7C52" w:rsidRDefault="00DF0833" w:rsidP="009D7C52">
      <w:r>
        <w:t>682-7540</w:t>
      </w:r>
    </w:p>
    <w:p w14:paraId="4120CA6D" w14:textId="77777777" w:rsidR="009D7C52" w:rsidRPr="009D7C52" w:rsidRDefault="009D7C52" w:rsidP="009D7C52"/>
    <w:p w14:paraId="22027EC9" w14:textId="77777777" w:rsidR="0059120E" w:rsidRDefault="0059120E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F09A" w14:textId="77777777" w:rsidR="008576B8" w:rsidRDefault="008576B8">
      <w:pPr>
        <w:spacing w:after="0" w:line="240" w:lineRule="auto"/>
      </w:pPr>
      <w:r>
        <w:separator/>
      </w:r>
    </w:p>
  </w:endnote>
  <w:endnote w:type="continuationSeparator" w:id="0">
    <w:p w14:paraId="2D19E24D" w14:textId="77777777" w:rsidR="008576B8" w:rsidRDefault="0085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DED92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81BB7" w14:textId="77777777" w:rsidR="008576B8" w:rsidRDefault="008576B8">
      <w:pPr>
        <w:spacing w:after="0" w:line="240" w:lineRule="auto"/>
      </w:pPr>
      <w:r>
        <w:separator/>
      </w:r>
    </w:p>
  </w:footnote>
  <w:footnote w:type="continuationSeparator" w:id="0">
    <w:p w14:paraId="6F5A4014" w14:textId="77777777" w:rsidR="008576B8" w:rsidRDefault="0085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D49A9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F7D20" wp14:editId="228FFCE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65EA3B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696E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8E71B2B" wp14:editId="2509F8E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8DE0D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5"/>
    <w:rsid w:val="000550B3"/>
    <w:rsid w:val="00177C4C"/>
    <w:rsid w:val="002356F9"/>
    <w:rsid w:val="0047302B"/>
    <w:rsid w:val="004873EF"/>
    <w:rsid w:val="004C7BA5"/>
    <w:rsid w:val="00521DF5"/>
    <w:rsid w:val="00567F2D"/>
    <w:rsid w:val="0059120E"/>
    <w:rsid w:val="00650E03"/>
    <w:rsid w:val="008576B8"/>
    <w:rsid w:val="00873F44"/>
    <w:rsid w:val="0088257F"/>
    <w:rsid w:val="008E2E2A"/>
    <w:rsid w:val="009D7C52"/>
    <w:rsid w:val="009F4640"/>
    <w:rsid w:val="00B06B54"/>
    <w:rsid w:val="00D4742C"/>
    <w:rsid w:val="00D75E28"/>
    <w:rsid w:val="00DE2F0D"/>
    <w:rsid w:val="00DF0833"/>
    <w:rsid w:val="00F14F77"/>
    <w:rsid w:val="00F54984"/>
    <w:rsid w:val="00F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2281"/>
  <w15:chartTrackingRefBased/>
  <w15:docId w15:val="{93C228D5-D3B3-C94F-B618-EE4D0649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1E3D45-C8B2-0F4F-8283-D34C553022C4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E4EA4A5F580D42A1BA216E60F02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5C6A-0B04-664C-BE14-951A1ECAF58D}"/>
      </w:docPartPr>
      <w:docPartBody>
        <w:p w:rsidR="00555D8C" w:rsidRDefault="00DF2B57">
          <w:pPr>
            <w:pStyle w:val="5EE4EA4A5F580D42A1BA216E60F02271"/>
          </w:pPr>
          <w:r>
            <w:t>Education</w:t>
          </w:r>
        </w:p>
      </w:docPartBody>
    </w:docPart>
    <w:docPart>
      <w:docPartPr>
        <w:name w:val="9BE190003895184F9748FFB166F9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947E9-9C3D-1F46-B48B-9710297C1A8B}"/>
      </w:docPartPr>
      <w:docPartBody>
        <w:p w:rsidR="00555D8C" w:rsidRDefault="00DF2B57">
          <w:pPr>
            <w:pStyle w:val="9BE190003895184F9748FFB166F9009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8C"/>
    <w:rsid w:val="000A3348"/>
    <w:rsid w:val="00555D8C"/>
    <w:rsid w:val="00D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6E427250108469B54371819FE3C23">
    <w:name w:val="4526E427250108469B54371819FE3C23"/>
  </w:style>
  <w:style w:type="paragraph" w:customStyle="1" w:styleId="85C439BAFB0F81408CE21CA47A84DA87">
    <w:name w:val="85C439BAFB0F81408CE21CA47A84DA87"/>
  </w:style>
  <w:style w:type="paragraph" w:customStyle="1" w:styleId="D7C2AAEBB2558F4C9C89ED1517C0C631">
    <w:name w:val="D7C2AAEBB2558F4C9C89ED1517C0C631"/>
  </w:style>
  <w:style w:type="paragraph" w:customStyle="1" w:styleId="EC6F110D511891429F5CCCAAA0368C78">
    <w:name w:val="EC6F110D511891429F5CCCAAA0368C78"/>
  </w:style>
  <w:style w:type="paragraph" w:customStyle="1" w:styleId="5EE4EA4A5F580D42A1BA216E60F02271">
    <w:name w:val="5EE4EA4A5F580D42A1BA216E60F02271"/>
  </w:style>
  <w:style w:type="paragraph" w:customStyle="1" w:styleId="59E03ADC1CFF14449BC4C04F0D38FC4B">
    <w:name w:val="59E03ADC1CFF14449BC4C04F0D38FC4B"/>
  </w:style>
  <w:style w:type="paragraph" w:customStyle="1" w:styleId="B7E202447B8B0E4A87796D02EF21E547">
    <w:name w:val="B7E202447B8B0E4A87796D02EF21E547"/>
  </w:style>
  <w:style w:type="paragraph" w:customStyle="1" w:styleId="9BE190003895184F9748FFB166F9009D">
    <w:name w:val="9BE190003895184F9748FFB166F9009D"/>
  </w:style>
  <w:style w:type="paragraph" w:customStyle="1" w:styleId="DBEEF3065980084390B03A3B28C513B7">
    <w:name w:val="DBEEF3065980084390B03A3B28C513B7"/>
  </w:style>
  <w:style w:type="paragraph" w:customStyle="1" w:styleId="3CD8C4B87F47FF4B8BD4187BFB7C757F">
    <w:name w:val="3CD8C4B87F47FF4B8BD4187BFB7C757F"/>
  </w:style>
  <w:style w:type="paragraph" w:customStyle="1" w:styleId="57C4C7118ADEA84EA1CF58A319E8DC8C">
    <w:name w:val="57C4C7118ADEA84EA1CF58A319E8DC8C"/>
  </w:style>
  <w:style w:type="paragraph" w:customStyle="1" w:styleId="94EFC93770AA69499E6F9E5C33782DA3">
    <w:name w:val="94EFC93770AA69499E6F9E5C33782DA3"/>
  </w:style>
  <w:style w:type="paragraph" w:customStyle="1" w:styleId="E34EF67110D03D4A80A483224599A30A">
    <w:name w:val="E34EF67110D03D4A80A483224599A30A"/>
  </w:style>
  <w:style w:type="paragraph" w:customStyle="1" w:styleId="00324B8F58B3FB46A9DFBF19DDBA02F0">
    <w:name w:val="00324B8F58B3FB46A9DFBF19DDBA0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%7b051E3D45-C8B2-0F4F-8283-D34C553022C4%7dtf50002038.dotx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jathnielwilson123@gmail.com</dc:creator>
  <cp:keywords/>
  <dc:description/>
  <cp:lastModifiedBy>jathnielwilson123@gmail.com</cp:lastModifiedBy>
  <cp:revision>2</cp:revision>
  <dcterms:created xsi:type="dcterms:W3CDTF">2017-09-04T19:55:00Z</dcterms:created>
  <dcterms:modified xsi:type="dcterms:W3CDTF">2017-09-04T19:55:00Z</dcterms:modified>
</cp:coreProperties>
</file>