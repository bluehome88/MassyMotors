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30" w:rsidRPr="00337230" w:rsidRDefault="00337230" w:rsidP="00337230">
      <w:pPr>
        <w:jc w:val="right"/>
        <w:rPr>
          <w:kern w:val="0"/>
          <w:sz w:val="28"/>
          <w:szCs w:val="28"/>
        </w:rPr>
      </w:pPr>
      <w:r w:rsidRPr="00337230">
        <w:rPr>
          <w:sz w:val="28"/>
          <w:szCs w:val="28"/>
        </w:rPr>
        <w:t xml:space="preserve"> 42 Union Road,</w:t>
      </w:r>
    </w:p>
    <w:p w:rsidR="00337230" w:rsidRPr="00337230" w:rsidRDefault="00337230" w:rsidP="00337230">
      <w:pPr>
        <w:jc w:val="right"/>
        <w:rPr>
          <w:sz w:val="28"/>
          <w:szCs w:val="28"/>
        </w:rPr>
      </w:pPr>
      <w:r w:rsidRPr="00337230">
        <w:rPr>
          <w:sz w:val="28"/>
          <w:szCs w:val="28"/>
        </w:rPr>
        <w:t xml:space="preserve">                                                                                                 Marabella,</w:t>
      </w:r>
    </w:p>
    <w:p w:rsidR="00337230" w:rsidRPr="00337230" w:rsidRDefault="00337230" w:rsidP="00337230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 w:rsidRPr="00337230">
        <w:rPr>
          <w:sz w:val="28"/>
          <w:szCs w:val="28"/>
          <w:vertAlign w:val="superscript"/>
        </w:rPr>
        <w:t>th</w:t>
      </w:r>
      <w:r w:rsidRPr="00337230">
        <w:rPr>
          <w:sz w:val="28"/>
          <w:szCs w:val="28"/>
        </w:rPr>
        <w:t xml:space="preserve"> January, 2017.</w:t>
      </w:r>
    </w:p>
    <w:p w:rsidR="00337230" w:rsidRPr="00337230" w:rsidRDefault="00337230" w:rsidP="00337230">
      <w:pPr>
        <w:rPr>
          <w:sz w:val="28"/>
          <w:szCs w:val="28"/>
        </w:rPr>
      </w:pPr>
    </w:p>
    <w:p w:rsidR="00337230" w:rsidRDefault="00337230" w:rsidP="00337230">
      <w:pPr>
        <w:rPr>
          <w:sz w:val="28"/>
          <w:szCs w:val="28"/>
        </w:rPr>
      </w:pPr>
      <w:r w:rsidRPr="00337230">
        <w:rPr>
          <w:sz w:val="28"/>
          <w:szCs w:val="28"/>
        </w:rPr>
        <w:t xml:space="preserve">39A </w:t>
      </w:r>
      <w:proofErr w:type="spellStart"/>
      <w:r w:rsidRPr="00337230">
        <w:rPr>
          <w:sz w:val="28"/>
          <w:szCs w:val="28"/>
        </w:rPr>
        <w:t>Wrightson</w:t>
      </w:r>
      <w:proofErr w:type="spellEnd"/>
      <w:r w:rsidRPr="00337230">
        <w:rPr>
          <w:sz w:val="28"/>
          <w:szCs w:val="28"/>
        </w:rPr>
        <w:t xml:space="preserve"> Road, Port of Spain</w:t>
      </w:r>
      <w:proofErr w:type="gramStart"/>
      <w:r w:rsidRPr="00337230">
        <w:rPr>
          <w:sz w:val="28"/>
          <w:szCs w:val="28"/>
        </w:rPr>
        <w:t>,</w:t>
      </w:r>
      <w:proofErr w:type="gramEnd"/>
      <w:r w:rsidRPr="00337230">
        <w:rPr>
          <w:sz w:val="28"/>
          <w:szCs w:val="28"/>
        </w:rPr>
        <w:br/>
        <w:t>Trinidad W.I.</w:t>
      </w:r>
    </w:p>
    <w:p w:rsidR="00337230" w:rsidRDefault="00337230" w:rsidP="00337230">
      <w:pPr>
        <w:rPr>
          <w:sz w:val="28"/>
          <w:szCs w:val="28"/>
        </w:rPr>
      </w:pPr>
      <w:r>
        <w:rPr>
          <w:sz w:val="28"/>
          <w:szCs w:val="28"/>
        </w:rPr>
        <w:t xml:space="preserve">Massy Stores Ltd. </w:t>
      </w:r>
    </w:p>
    <w:p w:rsidR="00337230" w:rsidRPr="00337230" w:rsidRDefault="00337230" w:rsidP="00337230">
      <w:pPr>
        <w:rPr>
          <w:sz w:val="28"/>
          <w:szCs w:val="28"/>
        </w:rPr>
      </w:pPr>
      <w:r w:rsidRPr="00337230">
        <w:rPr>
          <w:sz w:val="28"/>
          <w:szCs w:val="28"/>
        </w:rPr>
        <w:t xml:space="preserve">The Human Resource Manager, </w:t>
      </w:r>
    </w:p>
    <w:p w:rsidR="00337230" w:rsidRPr="00337230" w:rsidRDefault="00337230" w:rsidP="00337230">
      <w:pPr>
        <w:rPr>
          <w:sz w:val="28"/>
          <w:szCs w:val="28"/>
        </w:rPr>
      </w:pPr>
    </w:p>
    <w:p w:rsidR="00337230" w:rsidRPr="00337230" w:rsidRDefault="00337230" w:rsidP="00337230">
      <w:pPr>
        <w:rPr>
          <w:sz w:val="28"/>
          <w:szCs w:val="28"/>
        </w:rPr>
      </w:pPr>
      <w:r w:rsidRPr="00337230">
        <w:rPr>
          <w:sz w:val="28"/>
          <w:szCs w:val="28"/>
        </w:rPr>
        <w:t xml:space="preserve">Dear Sir/Miss, </w:t>
      </w:r>
    </w:p>
    <w:p w:rsidR="00337230" w:rsidRPr="00337230" w:rsidRDefault="00337230" w:rsidP="00337230">
      <w:pPr>
        <w:spacing w:line="360" w:lineRule="auto"/>
        <w:jc w:val="both"/>
        <w:rPr>
          <w:sz w:val="28"/>
          <w:szCs w:val="28"/>
        </w:rPr>
      </w:pPr>
      <w:r w:rsidRPr="00337230">
        <w:rPr>
          <w:sz w:val="28"/>
          <w:szCs w:val="28"/>
        </w:rPr>
        <w:t xml:space="preserve">       I am writing to express my interest in </w:t>
      </w:r>
      <w:r>
        <w:rPr>
          <w:sz w:val="28"/>
          <w:szCs w:val="28"/>
        </w:rPr>
        <w:t xml:space="preserve">any </w:t>
      </w:r>
      <w:r w:rsidRPr="00337230">
        <w:rPr>
          <w:sz w:val="28"/>
          <w:szCs w:val="28"/>
        </w:rPr>
        <w:t xml:space="preserve">position that is available within your organization. I anticipate that my qualifications and experiences matches your criteria. I have worked at </w:t>
      </w:r>
      <w:proofErr w:type="spellStart"/>
      <w:r w:rsidRPr="00337230">
        <w:rPr>
          <w:sz w:val="28"/>
          <w:szCs w:val="28"/>
        </w:rPr>
        <w:t>Repu</w:t>
      </w:r>
      <w:proofErr w:type="spellEnd"/>
      <w:r w:rsidRPr="00337230">
        <w:rPr>
          <w:sz w:val="28"/>
          <w:szCs w:val="28"/>
        </w:rPr>
        <w:t xml:space="preserve"> Auto Supplies and Accessories Ltd, Marabella for approximately 9 months as a Customer Sales Representative and I have also worked at </w:t>
      </w:r>
      <w:proofErr w:type="spellStart"/>
      <w:r w:rsidRPr="00337230">
        <w:rPr>
          <w:sz w:val="28"/>
          <w:szCs w:val="28"/>
        </w:rPr>
        <w:t>Faiz’s</w:t>
      </w:r>
      <w:proofErr w:type="spellEnd"/>
      <w:r w:rsidRPr="00337230">
        <w:rPr>
          <w:sz w:val="28"/>
          <w:szCs w:val="28"/>
        </w:rPr>
        <w:t xml:space="preserve"> Auto Supplies Ltd as a </w:t>
      </w:r>
      <w:proofErr w:type="spellStart"/>
      <w:r w:rsidRPr="00337230">
        <w:rPr>
          <w:sz w:val="28"/>
          <w:szCs w:val="28"/>
        </w:rPr>
        <w:t>csr</w:t>
      </w:r>
      <w:proofErr w:type="spellEnd"/>
      <w:r w:rsidRPr="00337230">
        <w:rPr>
          <w:sz w:val="28"/>
          <w:szCs w:val="28"/>
        </w:rPr>
        <w:t xml:space="preserve"> in the car parts department, also I worked as customer service representative for 6 months at Massy Motors Ltd, Cipero Street. Currently, I am pursing my BA (HRM) in Human Resource Management at SAMs. I am always anticipated to learn new things. Also I am, motivated, high spirited and very energetic. I shall be only too eager to utilize my experience and ability to the benefit of your enterprise as, honesty and experience coupled with a passion to succeed are some of the traits which I possess. My intentions, given an opportunity to serve in your organization, will be to add value and creativity in the task entrusted to me.</w:t>
      </w:r>
    </w:p>
    <w:p w:rsidR="00337230" w:rsidRPr="00337230" w:rsidRDefault="00337230" w:rsidP="00337230">
      <w:pPr>
        <w:spacing w:line="360" w:lineRule="auto"/>
        <w:jc w:val="both"/>
        <w:rPr>
          <w:sz w:val="28"/>
          <w:szCs w:val="28"/>
        </w:rPr>
      </w:pPr>
      <w:r w:rsidRPr="00337230">
        <w:rPr>
          <w:sz w:val="28"/>
          <w:szCs w:val="28"/>
        </w:rPr>
        <w:t xml:space="preserve">I sincerely hope my application meets with your approval and I do look forward to attending an interview at your earliest convenience. Attached is a copy of my resume for your perusal. </w:t>
      </w:r>
    </w:p>
    <w:p w:rsidR="00337230" w:rsidRPr="00337230" w:rsidRDefault="00337230" w:rsidP="00337230">
      <w:pPr>
        <w:spacing w:line="360" w:lineRule="auto"/>
        <w:jc w:val="both"/>
        <w:rPr>
          <w:sz w:val="28"/>
          <w:szCs w:val="28"/>
        </w:rPr>
      </w:pPr>
      <w:r w:rsidRPr="00337230">
        <w:rPr>
          <w:sz w:val="28"/>
          <w:szCs w:val="28"/>
        </w:rPr>
        <w:t>Thanking you for your consideration in advance.</w:t>
      </w:r>
    </w:p>
    <w:p w:rsidR="00337230" w:rsidRDefault="00337230" w:rsidP="00337230">
      <w:pPr>
        <w:spacing w:line="360" w:lineRule="auto"/>
        <w:jc w:val="both"/>
        <w:rPr>
          <w:sz w:val="28"/>
          <w:szCs w:val="28"/>
        </w:rPr>
      </w:pPr>
    </w:p>
    <w:p w:rsidR="00337230" w:rsidRPr="00337230" w:rsidRDefault="00337230" w:rsidP="00337230">
      <w:pPr>
        <w:spacing w:line="360" w:lineRule="auto"/>
        <w:jc w:val="both"/>
        <w:rPr>
          <w:sz w:val="28"/>
          <w:szCs w:val="28"/>
        </w:rPr>
      </w:pPr>
      <w:r w:rsidRPr="00337230">
        <w:rPr>
          <w:sz w:val="28"/>
          <w:szCs w:val="28"/>
        </w:rPr>
        <w:t>Yours Respectfully</w:t>
      </w:r>
    </w:p>
    <w:p w:rsidR="00337230" w:rsidRDefault="00337230" w:rsidP="00337230">
      <w:pPr>
        <w:tabs>
          <w:tab w:val="left" w:pos="360"/>
        </w:tabs>
        <w:rPr>
          <w:b/>
          <w:bCs/>
          <w:color w:val="000000"/>
          <w:sz w:val="28"/>
          <w:szCs w:val="28"/>
          <w:u w:val="single"/>
        </w:rPr>
      </w:pPr>
      <w:r w:rsidRPr="00337230">
        <w:rPr>
          <w:sz w:val="28"/>
          <w:szCs w:val="28"/>
        </w:rPr>
        <w:t>Camille Dalchan.</w:t>
      </w:r>
    </w:p>
    <w:p w:rsidR="00A93097" w:rsidRPr="00337230" w:rsidRDefault="00A93097" w:rsidP="005F7EA4">
      <w:pPr>
        <w:tabs>
          <w:tab w:val="left" w:pos="360"/>
        </w:tabs>
        <w:jc w:val="center"/>
        <w:rPr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  <w:r w:rsidRPr="000B69AB">
        <w:rPr>
          <w:b/>
          <w:bCs/>
          <w:color w:val="000000"/>
          <w:sz w:val="32"/>
          <w:szCs w:val="32"/>
          <w:u w:val="single"/>
        </w:rPr>
        <w:lastRenderedPageBreak/>
        <w:t>CAMILLE LETICIA AMBIKA DALCHAN</w:t>
      </w:r>
    </w:p>
    <w:p w:rsidR="00A93097" w:rsidRPr="001D1D59" w:rsidRDefault="00A93097" w:rsidP="00A93097">
      <w:pPr>
        <w:rPr>
          <w:b/>
          <w:i/>
          <w:color w:val="000000"/>
          <w:sz w:val="28"/>
          <w:szCs w:val="28"/>
          <w:u w:val="single"/>
        </w:rPr>
      </w:pPr>
    </w:p>
    <w:p w:rsidR="00A93097" w:rsidRPr="001D1D59" w:rsidRDefault="00A93097" w:rsidP="00A93097">
      <w:pPr>
        <w:rPr>
          <w:b/>
          <w:i/>
          <w:color w:val="000000"/>
          <w:sz w:val="28"/>
          <w:szCs w:val="28"/>
          <w:u w:val="single"/>
        </w:rPr>
      </w:pPr>
      <w:r w:rsidRPr="001D1D59">
        <w:rPr>
          <w:b/>
          <w:i/>
          <w:color w:val="000000"/>
          <w:sz w:val="28"/>
          <w:szCs w:val="28"/>
          <w:u w:val="single"/>
        </w:rPr>
        <w:t>Personal Information________________________________________________</w:t>
      </w:r>
    </w:p>
    <w:p w:rsidR="00A93097" w:rsidRPr="001D1D59" w:rsidRDefault="00A93097" w:rsidP="00A93097">
      <w:pPr>
        <w:rPr>
          <w:color w:val="000000"/>
          <w:sz w:val="28"/>
          <w:szCs w:val="28"/>
        </w:rPr>
      </w:pPr>
    </w:p>
    <w:p w:rsidR="00A93097" w:rsidRPr="001D1D59" w:rsidRDefault="00A93097" w:rsidP="00A93097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Date Of Birth : 26/12/1996 </w:t>
      </w:r>
    </w:p>
    <w:p w:rsidR="00A93097" w:rsidRPr="001D1D59" w:rsidRDefault="00A93097" w:rsidP="00A93097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Home Address – (42 Union Road, Marabella)   </w:t>
      </w:r>
    </w:p>
    <w:p w:rsidR="00A93097" w:rsidRPr="001D1D59" w:rsidRDefault="00A93097" w:rsidP="00A93097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Email -: </w:t>
      </w:r>
      <w:hyperlink r:id="rId6" w:history="1">
        <w:r w:rsidR="00CD49BB" w:rsidRPr="00D967A6">
          <w:rPr>
            <w:rStyle w:val="Hyperlink"/>
            <w:sz w:val="28"/>
            <w:szCs w:val="28"/>
          </w:rPr>
          <w:t>CamilleDalchan@gmail.com</w:t>
        </w:r>
      </w:hyperlink>
      <w:r w:rsidR="00CD49BB">
        <w:rPr>
          <w:color w:val="000000"/>
          <w:sz w:val="28"/>
          <w:szCs w:val="28"/>
          <w:u w:val="single"/>
        </w:rPr>
        <w:t xml:space="preserve"> </w:t>
      </w:r>
    </w:p>
    <w:p w:rsidR="00A93097" w:rsidRPr="001D1D59" w:rsidRDefault="00A93097" w:rsidP="00A93097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>Cell Number -: 1</w:t>
      </w:r>
      <w:r w:rsidR="001A54F8" w:rsidRPr="001D1D59">
        <w:rPr>
          <w:color w:val="000000"/>
          <w:sz w:val="28"/>
          <w:szCs w:val="28"/>
        </w:rPr>
        <w:t xml:space="preserve">( </w:t>
      </w:r>
      <w:r w:rsidRPr="001D1D59">
        <w:rPr>
          <w:color w:val="000000"/>
          <w:sz w:val="28"/>
          <w:szCs w:val="28"/>
        </w:rPr>
        <w:t>868</w:t>
      </w:r>
      <w:r w:rsidR="001A54F8" w:rsidRPr="001D1D59">
        <w:rPr>
          <w:color w:val="000000"/>
          <w:sz w:val="28"/>
          <w:szCs w:val="28"/>
        </w:rPr>
        <w:t xml:space="preserve">) </w:t>
      </w:r>
      <w:r w:rsidRPr="001D1D59">
        <w:rPr>
          <w:color w:val="000000"/>
          <w:sz w:val="28"/>
          <w:szCs w:val="28"/>
        </w:rPr>
        <w:t>287-2946/1</w:t>
      </w:r>
      <w:r w:rsidR="001A54F8" w:rsidRPr="001D1D59">
        <w:rPr>
          <w:color w:val="000000"/>
          <w:sz w:val="28"/>
          <w:szCs w:val="28"/>
        </w:rPr>
        <w:t xml:space="preserve"> (</w:t>
      </w:r>
      <w:r w:rsidRPr="001D1D59">
        <w:rPr>
          <w:color w:val="000000"/>
          <w:sz w:val="28"/>
          <w:szCs w:val="28"/>
        </w:rPr>
        <w:t>868</w:t>
      </w:r>
      <w:r w:rsidR="001A54F8" w:rsidRPr="001D1D59">
        <w:rPr>
          <w:color w:val="000000"/>
          <w:sz w:val="28"/>
          <w:szCs w:val="28"/>
        </w:rPr>
        <w:t xml:space="preserve"> ) </w:t>
      </w:r>
      <w:r w:rsidRPr="001D1D59">
        <w:rPr>
          <w:color w:val="000000"/>
          <w:sz w:val="28"/>
          <w:szCs w:val="28"/>
        </w:rPr>
        <w:t xml:space="preserve">342-8735        </w:t>
      </w:r>
    </w:p>
    <w:p w:rsidR="00A93097" w:rsidRPr="001D1D59" w:rsidRDefault="00A93097" w:rsidP="00A93097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Landline -: </w:t>
      </w:r>
      <w:r w:rsidR="001A54F8" w:rsidRPr="001D1D59">
        <w:rPr>
          <w:color w:val="000000"/>
          <w:sz w:val="28"/>
          <w:szCs w:val="28"/>
        </w:rPr>
        <w:t xml:space="preserve">1 (868) </w:t>
      </w:r>
      <w:r w:rsidRPr="001D1D59">
        <w:rPr>
          <w:color w:val="000000"/>
          <w:sz w:val="28"/>
          <w:szCs w:val="28"/>
        </w:rPr>
        <w:t xml:space="preserve">658-4909         </w:t>
      </w:r>
    </w:p>
    <w:p w:rsidR="00A93097" w:rsidRPr="001D1D59" w:rsidRDefault="00A93097" w:rsidP="00A93097">
      <w:pPr>
        <w:rPr>
          <w:color w:val="000000"/>
          <w:sz w:val="28"/>
          <w:szCs w:val="28"/>
        </w:rPr>
      </w:pPr>
    </w:p>
    <w:p w:rsidR="00565F29" w:rsidRPr="001D1D59" w:rsidRDefault="00565F29" w:rsidP="00A93097">
      <w:pPr>
        <w:rPr>
          <w:b/>
          <w:i/>
          <w:sz w:val="28"/>
          <w:szCs w:val="28"/>
          <w:u w:val="single"/>
        </w:rPr>
      </w:pPr>
    </w:p>
    <w:p w:rsidR="00A93097" w:rsidRPr="001D1D59" w:rsidRDefault="00A93097" w:rsidP="00A93097">
      <w:pPr>
        <w:rPr>
          <w:b/>
          <w:i/>
          <w:sz w:val="28"/>
          <w:szCs w:val="28"/>
          <w:u w:val="single"/>
        </w:rPr>
      </w:pPr>
      <w:r w:rsidRPr="001D1D59">
        <w:rPr>
          <w:b/>
          <w:i/>
          <w:sz w:val="28"/>
          <w:szCs w:val="28"/>
          <w:u w:val="single"/>
        </w:rPr>
        <w:t>Education _________________________________________________________</w:t>
      </w:r>
    </w:p>
    <w:p w:rsidR="00A93097" w:rsidRPr="001D1D59" w:rsidRDefault="00A93097" w:rsidP="00A93097">
      <w:pPr>
        <w:rPr>
          <w:sz w:val="28"/>
          <w:szCs w:val="28"/>
        </w:rPr>
      </w:pPr>
    </w:p>
    <w:p w:rsidR="00A93097" w:rsidRPr="001D1D59" w:rsidRDefault="00A93097" w:rsidP="00A93097">
      <w:pPr>
        <w:pStyle w:val="ListParagraph"/>
        <w:ind w:left="1440"/>
        <w:rPr>
          <w:sz w:val="28"/>
          <w:szCs w:val="28"/>
        </w:rPr>
      </w:pPr>
    </w:p>
    <w:p w:rsidR="00A93097" w:rsidRPr="001D1D59" w:rsidRDefault="00A93097" w:rsidP="00A93097">
      <w:pPr>
        <w:pStyle w:val="ListParagraph"/>
        <w:numPr>
          <w:ilvl w:val="0"/>
          <w:numId w:val="4"/>
        </w:numPr>
        <w:tabs>
          <w:tab w:val="left" w:pos="360"/>
        </w:tabs>
        <w:rPr>
          <w:b/>
          <w:bCs/>
          <w:sz w:val="28"/>
          <w:szCs w:val="28"/>
          <w:u w:val="single"/>
        </w:rPr>
      </w:pPr>
      <w:r w:rsidRPr="001D1D59">
        <w:rPr>
          <w:b/>
          <w:bCs/>
          <w:sz w:val="28"/>
          <w:szCs w:val="28"/>
          <w:u w:val="single"/>
        </w:rPr>
        <w:t xml:space="preserve">Certificate Courses </w:t>
      </w:r>
      <w:r w:rsidR="00811317">
        <w:rPr>
          <w:b/>
          <w:bCs/>
          <w:sz w:val="28"/>
          <w:szCs w:val="28"/>
          <w:u w:val="single"/>
        </w:rPr>
        <w:t xml:space="preserve">(Practical Computer Training </w:t>
      </w:r>
    </w:p>
    <w:p w:rsidR="00A93097" w:rsidRPr="001D1D59" w:rsidRDefault="00A93097" w:rsidP="00A93097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Certificate </w:t>
      </w:r>
      <w:r w:rsidR="00D328C2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Achievement - Computer Literacy.  (June 2008) </w:t>
      </w:r>
    </w:p>
    <w:p w:rsidR="00A93097" w:rsidRPr="001D1D59" w:rsidRDefault="00A93097" w:rsidP="00A93097">
      <w:pPr>
        <w:tabs>
          <w:tab w:val="left" w:pos="360"/>
        </w:tabs>
        <w:rPr>
          <w:b/>
          <w:bCs/>
          <w:sz w:val="28"/>
          <w:szCs w:val="28"/>
          <w:u w:val="single"/>
        </w:rPr>
      </w:pPr>
      <w:r w:rsidRPr="001D1D59">
        <w:rPr>
          <w:sz w:val="28"/>
          <w:szCs w:val="28"/>
        </w:rPr>
        <w:t xml:space="preserve">Certificate </w:t>
      </w:r>
      <w:r w:rsidR="00D328C2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Achievement - Advanced Microsoft Word &amp; Microsoft Excel. (April 2008) </w:t>
      </w:r>
    </w:p>
    <w:p w:rsidR="00A93097" w:rsidRPr="001D1D59" w:rsidRDefault="00A93097" w:rsidP="00A93097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Certificate </w:t>
      </w:r>
      <w:r w:rsidR="00D328C2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Achievement - Microsoft Publisher &amp; Microsoft PowerPoint. (April 2008) </w:t>
      </w:r>
    </w:p>
    <w:p w:rsidR="00A93097" w:rsidRPr="001D1D59" w:rsidRDefault="00A93097" w:rsidP="00A93097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Certificate Of Achievement - Advanced Typewriting. (April 2008) </w:t>
      </w:r>
    </w:p>
    <w:p w:rsidR="00A93097" w:rsidRPr="001D1D59" w:rsidRDefault="00A93097" w:rsidP="00A93097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A93097" w:rsidRPr="001D1D59" w:rsidRDefault="00A93097" w:rsidP="00A93097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A93097" w:rsidRPr="001D1D59" w:rsidRDefault="00A93097" w:rsidP="00A930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1D59">
        <w:rPr>
          <w:sz w:val="28"/>
          <w:szCs w:val="28"/>
        </w:rPr>
        <w:t>Attended Marabella South Secondary School.</w:t>
      </w:r>
    </w:p>
    <w:p w:rsidR="00A93097" w:rsidRPr="001D1D59" w:rsidRDefault="00A93097" w:rsidP="00A93097">
      <w:pPr>
        <w:rPr>
          <w:b/>
          <w:bCs/>
          <w:color w:val="000000"/>
          <w:sz w:val="28"/>
          <w:szCs w:val="28"/>
          <w:u w:val="single"/>
        </w:rPr>
      </w:pPr>
      <w:r w:rsidRPr="001D1D59">
        <w:rPr>
          <w:b/>
          <w:bCs/>
          <w:color w:val="000000"/>
          <w:sz w:val="28"/>
          <w:szCs w:val="28"/>
          <w:u w:val="single"/>
        </w:rPr>
        <w:t xml:space="preserve">Qualifications (CSEC Proficiency) </w:t>
      </w:r>
      <w:r w:rsidR="00CA2CCC" w:rsidRPr="001D1D59">
        <w:rPr>
          <w:b/>
          <w:bCs/>
          <w:color w:val="000000"/>
          <w:sz w:val="28"/>
          <w:szCs w:val="28"/>
          <w:u w:val="single"/>
        </w:rPr>
        <w:t>June</w:t>
      </w:r>
      <w:r w:rsidR="00A10BD5" w:rsidRPr="001D1D59">
        <w:rPr>
          <w:b/>
          <w:bCs/>
          <w:color w:val="000000"/>
          <w:sz w:val="28"/>
          <w:szCs w:val="28"/>
          <w:u w:val="single"/>
        </w:rPr>
        <w:t>, 2013</w:t>
      </w:r>
      <w:r w:rsidR="00CA2CCC" w:rsidRPr="001D1D59">
        <w:rPr>
          <w:b/>
          <w:bCs/>
          <w:color w:val="000000"/>
          <w:sz w:val="28"/>
          <w:szCs w:val="28"/>
          <w:u w:val="single"/>
        </w:rPr>
        <w:t>: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 xml:space="preserve">English A General </w:t>
      </w:r>
      <w:r w:rsidR="00565F29" w:rsidRPr="001D1D59">
        <w:rPr>
          <w:color w:val="000000"/>
          <w:sz w:val="28"/>
          <w:szCs w:val="28"/>
        </w:rPr>
        <w:t>(</w:t>
      </w:r>
      <w:r w:rsidR="00D328C2" w:rsidRPr="001D1D59">
        <w:rPr>
          <w:color w:val="000000"/>
          <w:sz w:val="28"/>
          <w:szCs w:val="28"/>
        </w:rPr>
        <w:t>Language)</w:t>
      </w:r>
      <w:r w:rsidRPr="001D1D59">
        <w:rPr>
          <w:color w:val="000000"/>
          <w:sz w:val="28"/>
          <w:szCs w:val="28"/>
        </w:rPr>
        <w:t xml:space="preserve"> – 3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 xml:space="preserve">Principles </w:t>
      </w:r>
      <w:r w:rsidR="00D328C2" w:rsidRPr="001D1D59">
        <w:rPr>
          <w:color w:val="000000"/>
          <w:sz w:val="28"/>
          <w:szCs w:val="28"/>
        </w:rPr>
        <w:t>of</w:t>
      </w:r>
      <w:r w:rsidRPr="001D1D59">
        <w:rPr>
          <w:color w:val="000000"/>
          <w:sz w:val="28"/>
          <w:szCs w:val="28"/>
        </w:rPr>
        <w:t xml:space="preserve"> Accounts </w:t>
      </w:r>
      <w:r w:rsidR="00565F29" w:rsidRPr="001D1D59">
        <w:rPr>
          <w:color w:val="000000"/>
          <w:sz w:val="28"/>
          <w:szCs w:val="28"/>
        </w:rPr>
        <w:t>General –</w:t>
      </w:r>
      <w:r w:rsidRPr="001D1D59">
        <w:rPr>
          <w:color w:val="000000"/>
          <w:sz w:val="28"/>
          <w:szCs w:val="28"/>
        </w:rPr>
        <w:t xml:space="preserve"> 3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 xml:space="preserve">Principles </w:t>
      </w:r>
      <w:r w:rsidR="00D328C2" w:rsidRPr="001D1D59">
        <w:rPr>
          <w:color w:val="000000"/>
          <w:sz w:val="28"/>
          <w:szCs w:val="28"/>
        </w:rPr>
        <w:t>of</w:t>
      </w:r>
      <w:r w:rsidRPr="001D1D59">
        <w:rPr>
          <w:color w:val="000000"/>
          <w:sz w:val="28"/>
          <w:szCs w:val="28"/>
        </w:rPr>
        <w:t xml:space="preserve"> Business General – 3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 xml:space="preserve">CVQ- I.T. – (Level </w:t>
      </w:r>
      <w:r w:rsidR="00D328C2" w:rsidRPr="001D1D59">
        <w:rPr>
          <w:color w:val="000000"/>
          <w:sz w:val="28"/>
          <w:szCs w:val="28"/>
        </w:rPr>
        <w:t>One</w:t>
      </w:r>
      <w:r w:rsidR="00A10BD5" w:rsidRPr="001D1D59">
        <w:rPr>
          <w:color w:val="000000"/>
          <w:sz w:val="28"/>
          <w:szCs w:val="28"/>
        </w:rPr>
        <w:t>) –</w:t>
      </w:r>
      <w:r w:rsidRPr="001D1D59">
        <w:rPr>
          <w:color w:val="000000"/>
          <w:sz w:val="28"/>
          <w:szCs w:val="28"/>
        </w:rPr>
        <w:t xml:space="preserve"> 1</w:t>
      </w:r>
      <w:r w:rsidR="00565F29" w:rsidRPr="001D1D59">
        <w:rPr>
          <w:color w:val="000000"/>
          <w:sz w:val="28"/>
          <w:szCs w:val="28"/>
        </w:rPr>
        <w:t>/ 98%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>Mathematics General – 4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ab/>
        <w:t>English B General (</w:t>
      </w:r>
      <w:r w:rsidR="00565F29" w:rsidRPr="001D1D59">
        <w:rPr>
          <w:color w:val="000000"/>
          <w:sz w:val="28"/>
          <w:szCs w:val="28"/>
        </w:rPr>
        <w:t>Literature)</w:t>
      </w:r>
      <w:r w:rsidR="00B32D75">
        <w:rPr>
          <w:color w:val="000000"/>
          <w:sz w:val="28"/>
          <w:szCs w:val="28"/>
        </w:rPr>
        <w:t xml:space="preserve"> – 2</w:t>
      </w:r>
    </w:p>
    <w:p w:rsidR="00A93097" w:rsidRPr="001D1D59" w:rsidRDefault="00A93097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     Human </w:t>
      </w:r>
      <w:r w:rsidR="00565F29" w:rsidRPr="001D1D59">
        <w:rPr>
          <w:color w:val="000000"/>
          <w:sz w:val="28"/>
          <w:szCs w:val="28"/>
        </w:rPr>
        <w:t>and</w:t>
      </w:r>
      <w:r w:rsidRPr="001D1D59">
        <w:rPr>
          <w:color w:val="000000"/>
          <w:sz w:val="28"/>
          <w:szCs w:val="28"/>
        </w:rPr>
        <w:t xml:space="preserve"> Social Biology General </w:t>
      </w:r>
      <w:r w:rsidR="00565F29" w:rsidRPr="001D1D59">
        <w:rPr>
          <w:color w:val="000000"/>
          <w:sz w:val="28"/>
          <w:szCs w:val="28"/>
        </w:rPr>
        <w:t>–</w:t>
      </w:r>
      <w:r w:rsidRPr="001D1D59">
        <w:rPr>
          <w:color w:val="000000"/>
          <w:sz w:val="28"/>
          <w:szCs w:val="28"/>
        </w:rPr>
        <w:t xml:space="preserve"> 3</w:t>
      </w:r>
    </w:p>
    <w:p w:rsidR="00565F29" w:rsidRPr="001D1D59" w:rsidRDefault="00565F29" w:rsidP="00A93097">
      <w:pPr>
        <w:tabs>
          <w:tab w:val="left" w:pos="360"/>
        </w:tabs>
        <w:ind w:left="1080" w:hanging="360"/>
        <w:rPr>
          <w:color w:val="000000"/>
          <w:sz w:val="28"/>
          <w:szCs w:val="28"/>
        </w:rPr>
      </w:pPr>
    </w:p>
    <w:p w:rsidR="000F12D3" w:rsidRPr="009E7702" w:rsidRDefault="00553A31" w:rsidP="00AE2AA7">
      <w:pPr>
        <w:pStyle w:val="ListParagraph"/>
        <w:numPr>
          <w:ilvl w:val="0"/>
          <w:numId w:val="18"/>
        </w:numPr>
        <w:tabs>
          <w:tab w:val="left" w:pos="360"/>
        </w:tabs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Completed </w:t>
      </w:r>
      <w:r w:rsidR="00565F29" w:rsidRPr="001D1D59">
        <w:rPr>
          <w:color w:val="000000"/>
          <w:sz w:val="28"/>
          <w:szCs w:val="28"/>
        </w:rPr>
        <w:t xml:space="preserve">Certificate Course in Human Resource Management </w:t>
      </w:r>
      <w:r w:rsidR="00CA2CCC" w:rsidRPr="001D1D59">
        <w:rPr>
          <w:color w:val="000000"/>
          <w:sz w:val="28"/>
          <w:szCs w:val="28"/>
        </w:rPr>
        <w:t xml:space="preserve">(Yr. </w:t>
      </w:r>
      <w:r>
        <w:rPr>
          <w:color w:val="000000"/>
          <w:sz w:val="28"/>
          <w:szCs w:val="28"/>
        </w:rPr>
        <w:t>1&amp;</w:t>
      </w:r>
      <w:r w:rsidR="00CA2CCC" w:rsidRPr="001D1D59">
        <w:rPr>
          <w:color w:val="000000"/>
          <w:sz w:val="28"/>
          <w:szCs w:val="28"/>
        </w:rPr>
        <w:t xml:space="preserve">2) </w:t>
      </w:r>
      <w:r w:rsidR="00565F29" w:rsidRPr="001D1D59">
        <w:rPr>
          <w:color w:val="000000"/>
          <w:sz w:val="28"/>
          <w:szCs w:val="28"/>
        </w:rPr>
        <w:t>at the Uni</w:t>
      </w:r>
      <w:r w:rsidR="009E7702">
        <w:rPr>
          <w:color w:val="000000"/>
          <w:sz w:val="28"/>
          <w:szCs w:val="28"/>
        </w:rPr>
        <w:t xml:space="preserve">versity of The West Indies. (2014-2016) </w:t>
      </w:r>
    </w:p>
    <w:p w:rsidR="009E7702" w:rsidRPr="009E7702" w:rsidRDefault="00432FA6" w:rsidP="009E7702">
      <w:pPr>
        <w:tabs>
          <w:tab w:val="left" w:pos="360"/>
        </w:tabs>
        <w:ind w:left="72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E7702">
        <w:rPr>
          <w:b/>
          <w:bCs/>
          <w:sz w:val="28"/>
          <w:szCs w:val="28"/>
        </w:rPr>
        <w:t xml:space="preserve">Grades Attained: </w:t>
      </w:r>
      <w:r w:rsidR="009E7702" w:rsidRPr="009E7702">
        <w:rPr>
          <w:bCs/>
          <w:sz w:val="28"/>
          <w:szCs w:val="28"/>
        </w:rPr>
        <w:t>Case Study –A-</w:t>
      </w:r>
    </w:p>
    <w:p w:rsidR="00B6773B" w:rsidRDefault="009E7702" w:rsidP="00B6773B">
      <w:pPr>
        <w:tabs>
          <w:tab w:val="left" w:pos="360"/>
        </w:tabs>
        <w:ind w:left="720"/>
        <w:rPr>
          <w:bCs/>
          <w:sz w:val="28"/>
          <w:szCs w:val="28"/>
        </w:rPr>
      </w:pPr>
      <w:r w:rsidRPr="009E7702">
        <w:rPr>
          <w:bCs/>
          <w:sz w:val="28"/>
          <w:szCs w:val="28"/>
        </w:rPr>
        <w:tab/>
      </w:r>
      <w:r w:rsidRPr="009E7702">
        <w:rPr>
          <w:bCs/>
          <w:sz w:val="28"/>
          <w:szCs w:val="28"/>
        </w:rPr>
        <w:tab/>
      </w:r>
      <w:r w:rsidRPr="009E7702">
        <w:rPr>
          <w:bCs/>
          <w:sz w:val="28"/>
          <w:szCs w:val="28"/>
        </w:rPr>
        <w:tab/>
      </w:r>
      <w:r w:rsidR="00432FA6">
        <w:rPr>
          <w:bCs/>
          <w:sz w:val="28"/>
          <w:szCs w:val="28"/>
        </w:rPr>
        <w:tab/>
      </w:r>
      <w:r w:rsidRPr="009E7702">
        <w:rPr>
          <w:bCs/>
          <w:sz w:val="28"/>
          <w:szCs w:val="28"/>
        </w:rPr>
        <w:t>Organi</w:t>
      </w:r>
      <w:r w:rsidR="00B6773B">
        <w:rPr>
          <w:bCs/>
          <w:sz w:val="28"/>
          <w:szCs w:val="28"/>
        </w:rPr>
        <w:t>zational Behavior and Theory – B+</w:t>
      </w:r>
    </w:p>
    <w:p w:rsidR="00970D68" w:rsidRDefault="00F67715" w:rsidP="00970D68">
      <w:pPr>
        <w:tabs>
          <w:tab w:val="left" w:pos="360"/>
        </w:tabs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432FA6">
        <w:rPr>
          <w:bCs/>
          <w:sz w:val="28"/>
          <w:szCs w:val="28"/>
        </w:rPr>
        <w:tab/>
      </w:r>
      <w:r w:rsidR="009E7702">
        <w:rPr>
          <w:bCs/>
          <w:sz w:val="28"/>
          <w:szCs w:val="28"/>
        </w:rPr>
        <w:t>Human Resource Management (2) –</w:t>
      </w:r>
      <w:r w:rsidR="009E7702" w:rsidRPr="009E7702">
        <w:rPr>
          <w:bCs/>
          <w:sz w:val="28"/>
          <w:szCs w:val="28"/>
        </w:rPr>
        <w:t xml:space="preserve"> C</w:t>
      </w:r>
    </w:p>
    <w:p w:rsidR="005F7EA4" w:rsidRDefault="005F7EA4" w:rsidP="005F7EA4">
      <w:pPr>
        <w:pStyle w:val="ListParagraph"/>
        <w:tabs>
          <w:tab w:val="left" w:pos="360"/>
        </w:tabs>
        <w:ind w:left="1440"/>
        <w:rPr>
          <w:bCs/>
          <w:sz w:val="28"/>
          <w:szCs w:val="28"/>
        </w:rPr>
      </w:pPr>
    </w:p>
    <w:p w:rsidR="009F2492" w:rsidRPr="00970D68" w:rsidRDefault="00910368" w:rsidP="00970D68">
      <w:pPr>
        <w:pStyle w:val="ListParagraph"/>
        <w:numPr>
          <w:ilvl w:val="0"/>
          <w:numId w:val="18"/>
        </w:numPr>
        <w:tabs>
          <w:tab w:val="left" w:pos="360"/>
        </w:tabs>
        <w:rPr>
          <w:bCs/>
          <w:sz w:val="28"/>
          <w:szCs w:val="28"/>
        </w:rPr>
      </w:pPr>
      <w:r w:rsidRPr="00970D68">
        <w:rPr>
          <w:bCs/>
          <w:sz w:val="28"/>
          <w:szCs w:val="28"/>
        </w:rPr>
        <w:lastRenderedPageBreak/>
        <w:t>C</w:t>
      </w:r>
      <w:r w:rsidR="00547C0B" w:rsidRPr="00970D68">
        <w:rPr>
          <w:bCs/>
          <w:sz w:val="28"/>
          <w:szCs w:val="28"/>
        </w:rPr>
        <w:t>urrently pursing,</w:t>
      </w:r>
      <w:r w:rsidR="009F2492" w:rsidRPr="00970D68">
        <w:rPr>
          <w:bCs/>
          <w:sz w:val="28"/>
          <w:szCs w:val="28"/>
        </w:rPr>
        <w:t xml:space="preserve"> BA (Hons.) in Hum</w:t>
      </w:r>
      <w:r w:rsidR="006324D4" w:rsidRPr="00970D68">
        <w:rPr>
          <w:bCs/>
          <w:sz w:val="28"/>
          <w:szCs w:val="28"/>
        </w:rPr>
        <w:t>an Resource Management at SAMs</w:t>
      </w:r>
      <w:r w:rsidR="00547C0B" w:rsidRPr="00970D68">
        <w:rPr>
          <w:bCs/>
          <w:sz w:val="28"/>
          <w:szCs w:val="28"/>
        </w:rPr>
        <w:t xml:space="preserve"> Caribbean Ltd.</w:t>
      </w:r>
    </w:p>
    <w:p w:rsidR="009F2492" w:rsidRDefault="009F2492" w:rsidP="00330F95">
      <w:pPr>
        <w:tabs>
          <w:tab w:val="left" w:pos="360"/>
        </w:tabs>
        <w:rPr>
          <w:b/>
          <w:bCs/>
          <w:i/>
          <w:sz w:val="28"/>
          <w:szCs w:val="28"/>
          <w:u w:val="single"/>
        </w:rPr>
      </w:pPr>
    </w:p>
    <w:p w:rsidR="009F2492" w:rsidRDefault="009F2492" w:rsidP="00330F95">
      <w:pPr>
        <w:tabs>
          <w:tab w:val="left" w:pos="360"/>
        </w:tabs>
        <w:rPr>
          <w:b/>
          <w:bCs/>
          <w:i/>
          <w:sz w:val="28"/>
          <w:szCs w:val="28"/>
          <w:u w:val="single"/>
        </w:rPr>
      </w:pPr>
    </w:p>
    <w:p w:rsidR="000E72ED" w:rsidRPr="009E7702" w:rsidRDefault="000E72ED" w:rsidP="00330F95">
      <w:pPr>
        <w:tabs>
          <w:tab w:val="left" w:pos="360"/>
        </w:tabs>
        <w:rPr>
          <w:bCs/>
          <w:sz w:val="28"/>
          <w:szCs w:val="28"/>
        </w:rPr>
      </w:pPr>
      <w:r w:rsidRPr="001D1D59">
        <w:rPr>
          <w:b/>
          <w:bCs/>
          <w:i/>
          <w:sz w:val="28"/>
          <w:szCs w:val="28"/>
          <w:u w:val="single"/>
        </w:rPr>
        <w:t>Previous Employment: _______________________________________________</w:t>
      </w:r>
    </w:p>
    <w:p w:rsidR="000E72ED" w:rsidRPr="001D1D59" w:rsidRDefault="000E72ED" w:rsidP="00565F29">
      <w:pPr>
        <w:tabs>
          <w:tab w:val="left" w:pos="360"/>
        </w:tabs>
        <w:rPr>
          <w:b/>
          <w:bCs/>
          <w:i/>
          <w:sz w:val="28"/>
          <w:szCs w:val="28"/>
          <w:u w:val="single"/>
        </w:rPr>
      </w:pPr>
    </w:p>
    <w:p w:rsidR="000E72ED" w:rsidRPr="001D1D59" w:rsidRDefault="000F4710" w:rsidP="000F4710">
      <w:pPr>
        <w:tabs>
          <w:tab w:val="left" w:pos="360"/>
        </w:tabs>
        <w:jc w:val="center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>October 2013- July 2014</w:t>
      </w:r>
    </w:p>
    <w:p w:rsidR="000F4710" w:rsidRPr="001D1D59" w:rsidRDefault="000F4710" w:rsidP="000F4710">
      <w:pPr>
        <w:tabs>
          <w:tab w:val="left" w:pos="360"/>
        </w:tabs>
        <w:jc w:val="center"/>
        <w:rPr>
          <w:bCs/>
          <w:sz w:val="28"/>
          <w:szCs w:val="28"/>
        </w:rPr>
      </w:pPr>
      <w:proofErr w:type="spellStart"/>
      <w:r w:rsidRPr="001D1D59">
        <w:rPr>
          <w:bCs/>
          <w:sz w:val="28"/>
          <w:szCs w:val="28"/>
        </w:rPr>
        <w:t>Repu</w:t>
      </w:r>
      <w:proofErr w:type="spellEnd"/>
      <w:r w:rsidRPr="001D1D59">
        <w:rPr>
          <w:bCs/>
          <w:sz w:val="28"/>
          <w:szCs w:val="28"/>
        </w:rPr>
        <w:t xml:space="preserve"> Auto Supplies and Accessories </w:t>
      </w:r>
    </w:p>
    <w:p w:rsidR="000F4710" w:rsidRPr="001D1D59" w:rsidRDefault="000F4710" w:rsidP="000F4710">
      <w:pPr>
        <w:tabs>
          <w:tab w:val="left" w:pos="360"/>
        </w:tabs>
        <w:jc w:val="center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 xml:space="preserve">Marabella </w:t>
      </w:r>
    </w:p>
    <w:p w:rsidR="000F4710" w:rsidRPr="001D1D59" w:rsidRDefault="000F4710" w:rsidP="000F4710">
      <w:pPr>
        <w:tabs>
          <w:tab w:val="left" w:pos="360"/>
        </w:tabs>
        <w:jc w:val="center"/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>653- 5896</w:t>
      </w:r>
    </w:p>
    <w:p w:rsidR="000F4710" w:rsidRPr="001D1D59" w:rsidRDefault="000F4710" w:rsidP="000F4710">
      <w:pPr>
        <w:tabs>
          <w:tab w:val="left" w:pos="360"/>
        </w:tabs>
        <w:rPr>
          <w:color w:val="000000"/>
          <w:sz w:val="28"/>
          <w:szCs w:val="28"/>
        </w:rPr>
      </w:pPr>
    </w:p>
    <w:p w:rsidR="000F4710" w:rsidRPr="001D1D59" w:rsidRDefault="00D328C2" w:rsidP="000F4710">
      <w:pPr>
        <w:tabs>
          <w:tab w:val="left" w:pos="360"/>
        </w:tabs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>Position</w:t>
      </w:r>
      <w:r w:rsidR="00A10BD5" w:rsidRPr="001D1D59">
        <w:rPr>
          <w:color w:val="000000"/>
          <w:sz w:val="28"/>
          <w:szCs w:val="28"/>
        </w:rPr>
        <w:t>: Customer</w:t>
      </w:r>
      <w:r w:rsidR="001A54F8" w:rsidRPr="001D1D59">
        <w:rPr>
          <w:color w:val="000000"/>
          <w:sz w:val="28"/>
          <w:szCs w:val="28"/>
        </w:rPr>
        <w:t xml:space="preserve"> </w:t>
      </w:r>
      <w:r w:rsidR="000F4710" w:rsidRPr="001D1D59">
        <w:rPr>
          <w:color w:val="000000"/>
          <w:sz w:val="28"/>
          <w:szCs w:val="28"/>
        </w:rPr>
        <w:t>Sales Representative/ Personal Assistant</w:t>
      </w:r>
    </w:p>
    <w:p w:rsidR="000F4710" w:rsidRPr="001D1D59" w:rsidRDefault="000F4710" w:rsidP="000F4710">
      <w:pPr>
        <w:tabs>
          <w:tab w:val="left" w:pos="360"/>
        </w:tabs>
        <w:rPr>
          <w:color w:val="000000"/>
          <w:sz w:val="28"/>
          <w:szCs w:val="28"/>
        </w:rPr>
      </w:pPr>
    </w:p>
    <w:p w:rsidR="000F4710" w:rsidRDefault="000F4710" w:rsidP="000F4710">
      <w:pPr>
        <w:tabs>
          <w:tab w:val="left" w:pos="360"/>
        </w:tabs>
        <w:rPr>
          <w:color w:val="000000"/>
          <w:sz w:val="28"/>
          <w:szCs w:val="28"/>
        </w:rPr>
      </w:pPr>
      <w:r w:rsidRPr="001D1D59">
        <w:rPr>
          <w:color w:val="000000"/>
          <w:sz w:val="28"/>
          <w:szCs w:val="28"/>
        </w:rPr>
        <w:t xml:space="preserve">Job </w:t>
      </w:r>
      <w:r w:rsidR="00D328C2" w:rsidRPr="001D1D59">
        <w:rPr>
          <w:color w:val="000000"/>
          <w:sz w:val="28"/>
          <w:szCs w:val="28"/>
        </w:rPr>
        <w:t>Description:</w:t>
      </w:r>
    </w:p>
    <w:p w:rsidR="001D1D59" w:rsidRPr="001D1D59" w:rsidRDefault="001D1D59" w:rsidP="000F4710">
      <w:pPr>
        <w:tabs>
          <w:tab w:val="left" w:pos="360"/>
        </w:tabs>
        <w:rPr>
          <w:color w:val="000000"/>
          <w:sz w:val="28"/>
          <w:szCs w:val="28"/>
        </w:rPr>
      </w:pPr>
    </w:p>
    <w:p w:rsidR="000F4710" w:rsidRPr="001D1D59" w:rsidRDefault="00B64B8B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Presents and sells the range of</w:t>
      </w:r>
      <w:r w:rsidR="000F4710" w:rsidRPr="001D1D59">
        <w:rPr>
          <w:rFonts w:eastAsia="Batang"/>
          <w:sz w:val="28"/>
          <w:szCs w:val="28"/>
        </w:rPr>
        <w:t xml:space="preserve"> Company products and services to current and potential customers.</w:t>
      </w:r>
    </w:p>
    <w:p w:rsidR="000F4710" w:rsidRPr="001D1D59" w:rsidRDefault="000F4710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Conducts daily check of the store and makes authorized necessary adjustments.</w:t>
      </w:r>
    </w:p>
    <w:p w:rsidR="000F4710" w:rsidRPr="001D1D59" w:rsidRDefault="000F4710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Assist and communicates product and service opportunities, special developments, information or feedback gathered to company staff.</w:t>
      </w:r>
    </w:p>
    <w:p w:rsidR="000F4710" w:rsidRPr="001D1D59" w:rsidRDefault="000F4710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Per</w:t>
      </w:r>
      <w:r w:rsidR="000810EB" w:rsidRPr="001D1D59">
        <w:rPr>
          <w:rFonts w:eastAsia="Batang"/>
          <w:sz w:val="28"/>
          <w:szCs w:val="28"/>
        </w:rPr>
        <w:t xml:space="preserve">form all other related job functions as required. </w:t>
      </w:r>
    </w:p>
    <w:p w:rsidR="000F4710" w:rsidRPr="001D1D59" w:rsidRDefault="000F4710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Purchases personal items for past employer.</w:t>
      </w:r>
    </w:p>
    <w:p w:rsidR="000F4710" w:rsidRPr="001D1D59" w:rsidRDefault="000F4710" w:rsidP="001D1D59">
      <w:pPr>
        <w:pStyle w:val="ListParagraph"/>
        <w:numPr>
          <w:ilvl w:val="0"/>
          <w:numId w:val="14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 xml:space="preserve">Runs errands for previous employer e.g. </w:t>
      </w:r>
      <w:r w:rsidR="00D328C2" w:rsidRPr="001D1D59">
        <w:rPr>
          <w:rFonts w:eastAsia="Batang"/>
          <w:sz w:val="28"/>
          <w:szCs w:val="28"/>
        </w:rPr>
        <w:t>buying</w:t>
      </w:r>
      <w:r w:rsidRPr="001D1D59">
        <w:rPr>
          <w:rFonts w:eastAsia="Batang"/>
          <w:sz w:val="28"/>
          <w:szCs w:val="28"/>
        </w:rPr>
        <w:t xml:space="preserve"> food, Going to the bank and withdrawing money, collecting forms and other documents.</w:t>
      </w:r>
    </w:p>
    <w:p w:rsidR="000810EB" w:rsidRPr="001D1D59" w:rsidRDefault="000810EB" w:rsidP="000810EB">
      <w:pPr>
        <w:widowControl/>
        <w:overflowPunct/>
        <w:autoSpaceDE/>
        <w:autoSpaceDN/>
        <w:adjustRightInd/>
        <w:spacing w:line="360" w:lineRule="auto"/>
        <w:rPr>
          <w:rFonts w:eastAsia="Batang"/>
          <w:sz w:val="28"/>
          <w:szCs w:val="28"/>
        </w:rPr>
      </w:pPr>
    </w:p>
    <w:p w:rsidR="00C57587" w:rsidRDefault="00C57587" w:rsidP="001D1D59">
      <w:pPr>
        <w:ind w:left="2880"/>
        <w:rPr>
          <w:rFonts w:eastAsia="Batang"/>
          <w:sz w:val="28"/>
          <w:szCs w:val="28"/>
        </w:rPr>
      </w:pPr>
    </w:p>
    <w:p w:rsidR="001D1D59" w:rsidRPr="001D1D59" w:rsidRDefault="000810EB" w:rsidP="001D1D59">
      <w:pPr>
        <w:ind w:left="2880"/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 xml:space="preserve">December 2014- January 2015 </w:t>
      </w:r>
    </w:p>
    <w:p w:rsidR="000810EB" w:rsidRPr="001D1D59" w:rsidRDefault="000810EB" w:rsidP="001D1D59">
      <w:pPr>
        <w:ind w:left="2880"/>
        <w:rPr>
          <w:rFonts w:eastAsia="Batang"/>
          <w:sz w:val="28"/>
          <w:szCs w:val="28"/>
        </w:rPr>
      </w:pPr>
      <w:proofErr w:type="spellStart"/>
      <w:r w:rsidRPr="001D1D59">
        <w:rPr>
          <w:rFonts w:eastAsia="Batang"/>
          <w:sz w:val="28"/>
          <w:szCs w:val="28"/>
        </w:rPr>
        <w:t>Faiz’s</w:t>
      </w:r>
      <w:proofErr w:type="spellEnd"/>
      <w:r w:rsidRPr="001D1D59">
        <w:rPr>
          <w:rFonts w:eastAsia="Batang"/>
          <w:sz w:val="28"/>
          <w:szCs w:val="28"/>
        </w:rPr>
        <w:t xml:space="preserve"> Auto Supplies and Accessories </w:t>
      </w:r>
    </w:p>
    <w:p w:rsidR="000810EB" w:rsidRDefault="000810EB" w:rsidP="001D1D59">
      <w:pPr>
        <w:ind w:left="3600" w:firstLine="720"/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Marabella</w:t>
      </w:r>
    </w:p>
    <w:p w:rsidR="001D1D59" w:rsidRPr="001D1D59" w:rsidRDefault="001D1D59" w:rsidP="001D1D59">
      <w:pPr>
        <w:ind w:left="2880"/>
        <w:rPr>
          <w:rFonts w:eastAsia="Batang"/>
        </w:rPr>
      </w:pPr>
    </w:p>
    <w:p w:rsidR="000810EB" w:rsidRPr="001D1D59" w:rsidRDefault="00D328C2" w:rsidP="001D1D59">
      <w:p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Position:</w:t>
      </w:r>
      <w:r w:rsidR="000810EB" w:rsidRPr="001D1D59">
        <w:rPr>
          <w:rFonts w:eastAsia="Batang"/>
          <w:sz w:val="28"/>
          <w:szCs w:val="28"/>
        </w:rPr>
        <w:t xml:space="preserve"> Sales Representative</w:t>
      </w:r>
    </w:p>
    <w:p w:rsidR="000810EB" w:rsidRPr="001D1D59" w:rsidRDefault="000810EB" w:rsidP="001D1D59">
      <w:p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 xml:space="preserve">Job </w:t>
      </w:r>
      <w:r w:rsidR="00D328C2" w:rsidRPr="001D1D59">
        <w:rPr>
          <w:rFonts w:eastAsia="Batang"/>
          <w:sz w:val="28"/>
          <w:szCs w:val="28"/>
        </w:rPr>
        <w:t>Description:</w:t>
      </w:r>
    </w:p>
    <w:p w:rsidR="000810EB" w:rsidRPr="001D1D59" w:rsidRDefault="000810EB" w:rsidP="001D1D59">
      <w:pPr>
        <w:pStyle w:val="ListParagraph"/>
        <w:numPr>
          <w:ilvl w:val="0"/>
          <w:numId w:val="15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>Makes purchases for various items as necessary.</w:t>
      </w:r>
    </w:p>
    <w:p w:rsidR="000810EB" w:rsidRDefault="000810EB" w:rsidP="001D1D59">
      <w:pPr>
        <w:pStyle w:val="ListParagraph"/>
        <w:numPr>
          <w:ilvl w:val="0"/>
          <w:numId w:val="15"/>
        </w:numPr>
        <w:rPr>
          <w:rFonts w:eastAsia="Batang"/>
          <w:sz w:val="28"/>
          <w:szCs w:val="28"/>
        </w:rPr>
      </w:pPr>
      <w:r w:rsidRPr="001D1D59">
        <w:rPr>
          <w:rFonts w:eastAsia="Batang"/>
          <w:sz w:val="28"/>
          <w:szCs w:val="28"/>
        </w:rPr>
        <w:t xml:space="preserve">Presents and sells the range of Company products and services to current and potential customers. </w:t>
      </w:r>
    </w:p>
    <w:p w:rsidR="009F2492" w:rsidRDefault="00C57587" w:rsidP="009F2492">
      <w:pPr>
        <w:pStyle w:val="ListParagraph"/>
        <w:numPr>
          <w:ilvl w:val="0"/>
          <w:numId w:val="15"/>
        </w:numPr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Packing and replenishing the shelves when necessary.</w:t>
      </w:r>
    </w:p>
    <w:p w:rsidR="009F2492" w:rsidRDefault="009F2492" w:rsidP="009F2492">
      <w:pPr>
        <w:pStyle w:val="ListParagraph"/>
        <w:rPr>
          <w:rFonts w:eastAsia="Batang"/>
          <w:sz w:val="28"/>
          <w:szCs w:val="28"/>
        </w:rPr>
      </w:pPr>
    </w:p>
    <w:p w:rsidR="009F2492" w:rsidRDefault="009F2492" w:rsidP="009F2492">
      <w:pPr>
        <w:pStyle w:val="ListParagraph"/>
        <w:rPr>
          <w:rFonts w:eastAsia="Batang"/>
          <w:sz w:val="28"/>
          <w:szCs w:val="28"/>
        </w:rPr>
      </w:pPr>
    </w:p>
    <w:p w:rsidR="003704BF" w:rsidRPr="009F2492" w:rsidRDefault="00A10BD5" w:rsidP="009F2492">
      <w:pPr>
        <w:ind w:left="2160"/>
        <w:rPr>
          <w:rFonts w:eastAsia="Batang"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</w:t>
      </w:r>
      <w:r w:rsidR="00432FA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</w:t>
      </w:r>
      <w:r w:rsidR="00326EFF" w:rsidRPr="009F2492">
        <w:rPr>
          <w:bCs/>
          <w:sz w:val="28"/>
          <w:szCs w:val="28"/>
        </w:rPr>
        <w:t>22</w:t>
      </w:r>
      <w:r w:rsidR="00326EFF" w:rsidRPr="009F2492">
        <w:rPr>
          <w:bCs/>
          <w:sz w:val="28"/>
          <w:szCs w:val="28"/>
          <w:vertAlign w:val="superscript"/>
        </w:rPr>
        <w:t>nd</w:t>
      </w:r>
      <w:r w:rsidR="00B64B8B" w:rsidRPr="009F2492">
        <w:rPr>
          <w:bCs/>
          <w:sz w:val="28"/>
          <w:szCs w:val="28"/>
        </w:rPr>
        <w:t>July, 2015- 29</w:t>
      </w:r>
      <w:r w:rsidR="00B64B8B" w:rsidRPr="009F2492">
        <w:rPr>
          <w:bCs/>
          <w:sz w:val="28"/>
          <w:szCs w:val="28"/>
          <w:vertAlign w:val="superscript"/>
        </w:rPr>
        <w:t>th</w:t>
      </w:r>
      <w:r w:rsidR="00B64B8B" w:rsidRPr="009F2492">
        <w:rPr>
          <w:bCs/>
          <w:sz w:val="28"/>
          <w:szCs w:val="28"/>
        </w:rPr>
        <w:t xml:space="preserve"> January, 2016</w:t>
      </w:r>
    </w:p>
    <w:p w:rsidR="00326EFF" w:rsidRPr="001D1D59" w:rsidRDefault="00326EFF" w:rsidP="003704BF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 xml:space="preserve">Massy Motors Limited </w:t>
      </w:r>
    </w:p>
    <w:p w:rsidR="00326EFF" w:rsidRPr="001D1D59" w:rsidRDefault="00326EFF" w:rsidP="00326EFF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 xml:space="preserve">Cipero Street, San Fernando </w:t>
      </w:r>
    </w:p>
    <w:p w:rsidR="00326EFF" w:rsidRPr="001D1D59" w:rsidRDefault="00326EFF" w:rsidP="00326EFF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  <w:u w:val="single"/>
        </w:rPr>
      </w:pPr>
    </w:p>
    <w:p w:rsidR="001D593B" w:rsidRPr="001D1D59" w:rsidRDefault="009E3329" w:rsidP="00326EFF">
      <w:pPr>
        <w:tabs>
          <w:tab w:val="left" w:pos="360"/>
        </w:tabs>
        <w:spacing w:line="360" w:lineRule="auto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>N.B- I</w:t>
      </w:r>
      <w:r w:rsidR="00811317">
        <w:rPr>
          <w:bCs/>
          <w:sz w:val="28"/>
          <w:szCs w:val="28"/>
        </w:rPr>
        <w:t xml:space="preserve"> was hired as a temporary employee</w:t>
      </w:r>
      <w:r w:rsidRPr="001D1D59">
        <w:rPr>
          <w:bCs/>
          <w:sz w:val="28"/>
          <w:szCs w:val="28"/>
        </w:rPr>
        <w:t xml:space="preserve"> for the program ‘Customer Bundle’</w:t>
      </w:r>
      <w:r w:rsidR="005426B8">
        <w:rPr>
          <w:bCs/>
          <w:sz w:val="28"/>
          <w:szCs w:val="28"/>
        </w:rPr>
        <w:t>.</w:t>
      </w:r>
    </w:p>
    <w:p w:rsidR="005426B8" w:rsidRDefault="005426B8" w:rsidP="00326EFF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326EFF" w:rsidRPr="001D1D59" w:rsidRDefault="005426B8" w:rsidP="00326EFF">
      <w:pPr>
        <w:tabs>
          <w:tab w:val="left" w:pos="360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Position: </w:t>
      </w:r>
      <w:r w:rsidR="00AD43E1" w:rsidRPr="001D1D59">
        <w:rPr>
          <w:bCs/>
          <w:sz w:val="28"/>
          <w:szCs w:val="28"/>
        </w:rPr>
        <w:t>C</w:t>
      </w:r>
      <w:r w:rsidR="00330F95">
        <w:rPr>
          <w:bCs/>
          <w:sz w:val="28"/>
          <w:szCs w:val="28"/>
        </w:rPr>
        <w:t xml:space="preserve">ustomer Service Representative/ Brand Ambassador </w:t>
      </w:r>
    </w:p>
    <w:p w:rsidR="00326EFF" w:rsidRPr="001D1D59" w:rsidRDefault="009E3329" w:rsidP="00326EFF">
      <w:pPr>
        <w:tabs>
          <w:tab w:val="left" w:pos="360"/>
        </w:tabs>
        <w:spacing w:line="360" w:lineRule="auto"/>
        <w:rPr>
          <w:bCs/>
          <w:sz w:val="28"/>
          <w:szCs w:val="28"/>
        </w:rPr>
      </w:pPr>
      <w:r w:rsidRPr="001D1D59">
        <w:rPr>
          <w:bCs/>
          <w:sz w:val="28"/>
          <w:szCs w:val="28"/>
        </w:rPr>
        <w:t>Job Description -</w:t>
      </w:r>
    </w:p>
    <w:p w:rsidR="009E3329" w:rsidRPr="001D1D59" w:rsidRDefault="009E3329" w:rsidP="00595CC7">
      <w:pPr>
        <w:numPr>
          <w:ilvl w:val="0"/>
          <w:numId w:val="12"/>
        </w:numPr>
        <w:tabs>
          <w:tab w:val="left" w:pos="360"/>
        </w:tabs>
        <w:spacing w:line="360" w:lineRule="auto"/>
        <w:ind w:left="714" w:hanging="357"/>
        <w:rPr>
          <w:b/>
          <w:bCs/>
          <w:sz w:val="28"/>
          <w:szCs w:val="28"/>
          <w:u w:val="single"/>
        </w:rPr>
      </w:pPr>
      <w:r w:rsidRPr="001D1D59">
        <w:rPr>
          <w:bCs/>
          <w:sz w:val="28"/>
          <w:szCs w:val="28"/>
        </w:rPr>
        <w:t>Operator – Answering calls and transferring them to the dif</w:t>
      </w:r>
      <w:r w:rsidR="00811317">
        <w:rPr>
          <w:bCs/>
          <w:sz w:val="28"/>
          <w:szCs w:val="28"/>
        </w:rPr>
        <w:t>ferent departments as necessary and taking messages for my co-workers.</w:t>
      </w:r>
    </w:p>
    <w:p w:rsidR="009E3329" w:rsidRPr="001D1D59" w:rsidRDefault="009E3329" w:rsidP="00595CC7">
      <w:pPr>
        <w:numPr>
          <w:ilvl w:val="0"/>
          <w:numId w:val="12"/>
        </w:numPr>
        <w:tabs>
          <w:tab w:val="left" w:pos="360"/>
        </w:tabs>
        <w:spacing w:line="360" w:lineRule="auto"/>
        <w:ind w:left="714" w:hanging="357"/>
        <w:rPr>
          <w:b/>
          <w:bCs/>
          <w:sz w:val="28"/>
          <w:szCs w:val="28"/>
          <w:u w:val="single"/>
        </w:rPr>
      </w:pPr>
      <w:r w:rsidRPr="001D1D59">
        <w:rPr>
          <w:bCs/>
          <w:sz w:val="28"/>
          <w:szCs w:val="28"/>
        </w:rPr>
        <w:t>Receptionist- Assisting the head administrator in whatever was necessary.</w:t>
      </w:r>
    </w:p>
    <w:p w:rsidR="00326EFF" w:rsidRPr="00811317" w:rsidRDefault="009E3329" w:rsidP="005141C0">
      <w:pPr>
        <w:numPr>
          <w:ilvl w:val="0"/>
          <w:numId w:val="12"/>
        </w:numPr>
        <w:tabs>
          <w:tab w:val="left" w:pos="360"/>
        </w:tabs>
        <w:spacing w:line="360" w:lineRule="auto"/>
        <w:ind w:left="714" w:hanging="357"/>
        <w:rPr>
          <w:b/>
          <w:bCs/>
          <w:sz w:val="28"/>
          <w:szCs w:val="28"/>
          <w:u w:val="single"/>
        </w:rPr>
      </w:pPr>
      <w:r w:rsidRPr="00811317">
        <w:rPr>
          <w:bCs/>
          <w:sz w:val="28"/>
          <w:szCs w:val="28"/>
        </w:rPr>
        <w:t>Parts Clerk- Answering and returning calls to customers,</w:t>
      </w:r>
      <w:r w:rsidR="00E6151A" w:rsidRPr="00811317">
        <w:rPr>
          <w:bCs/>
          <w:sz w:val="28"/>
          <w:szCs w:val="28"/>
        </w:rPr>
        <w:t xml:space="preserve"> Learning ADP systems to help allocate parts and stock</w:t>
      </w:r>
      <w:r w:rsidR="00811317">
        <w:rPr>
          <w:bCs/>
          <w:sz w:val="28"/>
          <w:szCs w:val="28"/>
        </w:rPr>
        <w:t xml:space="preserve"> when necessary by my employer</w:t>
      </w:r>
      <w:r w:rsidR="00E6151A" w:rsidRPr="00811317">
        <w:rPr>
          <w:bCs/>
          <w:sz w:val="28"/>
          <w:szCs w:val="28"/>
        </w:rPr>
        <w:t>,</w:t>
      </w:r>
      <w:r w:rsidRPr="00811317">
        <w:rPr>
          <w:bCs/>
          <w:sz w:val="28"/>
          <w:szCs w:val="28"/>
        </w:rPr>
        <w:t xml:space="preserve"> also checking the availability of </w:t>
      </w:r>
      <w:r w:rsidR="00B64B8B" w:rsidRPr="00811317">
        <w:rPr>
          <w:bCs/>
          <w:sz w:val="28"/>
          <w:szCs w:val="28"/>
        </w:rPr>
        <w:t>various</w:t>
      </w:r>
      <w:r w:rsidRPr="00811317">
        <w:rPr>
          <w:bCs/>
          <w:sz w:val="28"/>
          <w:szCs w:val="28"/>
        </w:rPr>
        <w:t xml:space="preserve"> parts for customers. Doing a stock check as whatever was needed or needed to be </w:t>
      </w:r>
      <w:r w:rsidR="00811317">
        <w:rPr>
          <w:bCs/>
          <w:sz w:val="28"/>
          <w:szCs w:val="28"/>
        </w:rPr>
        <w:t>ordered.</w:t>
      </w: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326EFF" w:rsidRPr="001D1D59" w:rsidRDefault="00326EF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0F12D3" w:rsidRPr="001D1D59" w:rsidRDefault="000F12D3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1D593B" w:rsidRPr="001D1D59" w:rsidRDefault="001D593B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1D593B" w:rsidRPr="001D1D59" w:rsidRDefault="001D593B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1D1D59" w:rsidRDefault="001D1D59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1D1D59" w:rsidRDefault="001D1D59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1D1D59" w:rsidRDefault="001D1D59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5426B8" w:rsidRDefault="005426B8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5426B8" w:rsidRDefault="005426B8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9E7702" w:rsidRDefault="009E7702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9F2492" w:rsidRDefault="009F2492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811317" w:rsidRDefault="00811317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</w:p>
    <w:p w:rsidR="00D83E5F" w:rsidRPr="001D1D59" w:rsidRDefault="00D83E5F" w:rsidP="00863BAA">
      <w:pPr>
        <w:tabs>
          <w:tab w:val="left" w:pos="360"/>
        </w:tabs>
        <w:rPr>
          <w:b/>
          <w:bCs/>
          <w:sz w:val="28"/>
          <w:szCs w:val="28"/>
          <w:u w:val="single"/>
        </w:rPr>
      </w:pPr>
      <w:r w:rsidRPr="001D1D59">
        <w:rPr>
          <w:b/>
          <w:bCs/>
          <w:sz w:val="28"/>
          <w:szCs w:val="28"/>
          <w:u w:val="single"/>
        </w:rPr>
        <w:lastRenderedPageBreak/>
        <w:t>Extracurricular activities _______________________________________</w:t>
      </w:r>
      <w:r w:rsidR="00863BAA" w:rsidRPr="001D1D59">
        <w:rPr>
          <w:b/>
          <w:bCs/>
          <w:sz w:val="28"/>
          <w:szCs w:val="28"/>
          <w:u w:val="single"/>
        </w:rPr>
        <w:t>_____</w:t>
      </w:r>
    </w:p>
    <w:p w:rsidR="00D83E5F" w:rsidRPr="001D1D59" w:rsidRDefault="00D83E5F" w:rsidP="00D83E5F">
      <w:pPr>
        <w:pStyle w:val="ListParagraph"/>
        <w:tabs>
          <w:tab w:val="left" w:pos="360"/>
        </w:tabs>
        <w:ind w:left="780"/>
        <w:rPr>
          <w:b/>
          <w:bCs/>
          <w:sz w:val="28"/>
          <w:szCs w:val="28"/>
          <w:u w:val="single"/>
        </w:rPr>
      </w:pP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Member </w:t>
      </w:r>
      <w:r w:rsidR="00CA2CCC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Trinidad &amp; Tobago Red Cross Society. </w:t>
      </w:r>
      <w:r w:rsidR="00CA2CCC" w:rsidRPr="001D1D59">
        <w:rPr>
          <w:sz w:val="28"/>
          <w:szCs w:val="28"/>
        </w:rPr>
        <w:t>(Enrolled</w:t>
      </w:r>
      <w:r w:rsidRPr="001D1D59">
        <w:rPr>
          <w:sz w:val="28"/>
          <w:szCs w:val="28"/>
        </w:rPr>
        <w:t xml:space="preserve"> in March 2006)</w:t>
      </w: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Swimming Certificate - Elementary 1. </w:t>
      </w:r>
      <w:r w:rsidR="00CA2CCC" w:rsidRPr="001D1D59">
        <w:rPr>
          <w:sz w:val="28"/>
          <w:szCs w:val="28"/>
        </w:rPr>
        <w:t>(August</w:t>
      </w:r>
      <w:r w:rsidRPr="001D1D59">
        <w:rPr>
          <w:sz w:val="28"/>
          <w:szCs w:val="28"/>
        </w:rPr>
        <w:t xml:space="preserve"> 2009) (St. Michael’s school of swimming) </w:t>
      </w: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Swimming Certificate - Junior Swimmer 3. (July 2009) </w:t>
      </w:r>
      <w:r w:rsidR="00CA2CCC" w:rsidRPr="001D1D59">
        <w:rPr>
          <w:sz w:val="28"/>
          <w:szCs w:val="28"/>
        </w:rPr>
        <w:t>(St</w:t>
      </w:r>
      <w:r w:rsidRPr="001D1D59">
        <w:rPr>
          <w:sz w:val="28"/>
          <w:szCs w:val="28"/>
        </w:rPr>
        <w:t xml:space="preserve">. </w:t>
      </w:r>
      <w:r w:rsidR="00CA2CCC" w:rsidRPr="001D1D59">
        <w:rPr>
          <w:sz w:val="28"/>
          <w:szCs w:val="28"/>
        </w:rPr>
        <w:t>Michael‘s</w:t>
      </w:r>
      <w:r w:rsidRPr="001D1D59">
        <w:rPr>
          <w:sz w:val="28"/>
          <w:szCs w:val="28"/>
        </w:rPr>
        <w:t xml:space="preserve"> school of </w:t>
      </w:r>
      <w:r w:rsidR="00CA2CCC" w:rsidRPr="001D1D59">
        <w:rPr>
          <w:sz w:val="28"/>
          <w:szCs w:val="28"/>
        </w:rPr>
        <w:t>swimming)</w:t>
      </w: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Certificate </w:t>
      </w:r>
      <w:r w:rsidR="00CA2CCC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Participation - First Citizens 2009 Developmental Workshop </w:t>
      </w:r>
    </w:p>
    <w:p w:rsidR="00D83E5F" w:rsidRPr="001D1D59" w:rsidRDefault="00CA2CCC" w:rsidP="00D83E5F">
      <w:pPr>
        <w:rPr>
          <w:sz w:val="28"/>
          <w:szCs w:val="28"/>
        </w:rPr>
      </w:pPr>
      <w:r w:rsidRPr="001D1D59">
        <w:rPr>
          <w:sz w:val="28"/>
          <w:szCs w:val="28"/>
        </w:rPr>
        <w:t>For</w:t>
      </w:r>
      <w:r w:rsidR="00D83E5F" w:rsidRPr="001D1D59">
        <w:rPr>
          <w:sz w:val="28"/>
          <w:szCs w:val="28"/>
        </w:rPr>
        <w:t xml:space="preserve"> Young Musicians (2009</w:t>
      </w:r>
      <w:r w:rsidRPr="001D1D59">
        <w:rPr>
          <w:sz w:val="28"/>
          <w:szCs w:val="28"/>
        </w:rPr>
        <w:t>).</w:t>
      </w:r>
    </w:p>
    <w:p w:rsidR="00D83E5F" w:rsidRPr="001D1D59" w:rsidRDefault="00D83E5F" w:rsidP="00D83E5F">
      <w:pPr>
        <w:rPr>
          <w:sz w:val="28"/>
          <w:szCs w:val="28"/>
        </w:rPr>
      </w:pPr>
    </w:p>
    <w:p w:rsidR="00D83E5F" w:rsidRPr="001D1D59" w:rsidRDefault="00D83E5F" w:rsidP="00D83E5F">
      <w:pPr>
        <w:rPr>
          <w:sz w:val="28"/>
          <w:szCs w:val="28"/>
        </w:rPr>
      </w:pPr>
    </w:p>
    <w:p w:rsidR="00D83E5F" w:rsidRPr="001D1D59" w:rsidRDefault="00D83E5F" w:rsidP="00D83E5F">
      <w:pPr>
        <w:tabs>
          <w:tab w:val="left" w:pos="360"/>
        </w:tabs>
        <w:rPr>
          <w:b/>
          <w:bCs/>
          <w:sz w:val="28"/>
          <w:szCs w:val="28"/>
          <w:u w:val="single"/>
        </w:rPr>
      </w:pPr>
      <w:r w:rsidRPr="001D1D59">
        <w:rPr>
          <w:b/>
          <w:bCs/>
          <w:sz w:val="28"/>
          <w:szCs w:val="28"/>
          <w:u w:val="single"/>
        </w:rPr>
        <w:t>Other Interest_____________________________________________________</w:t>
      </w:r>
    </w:p>
    <w:p w:rsidR="00D83E5F" w:rsidRPr="001D1D59" w:rsidRDefault="00D83E5F" w:rsidP="00D83E5F">
      <w:pPr>
        <w:rPr>
          <w:sz w:val="28"/>
          <w:szCs w:val="28"/>
        </w:rPr>
      </w:pP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Certificate </w:t>
      </w:r>
      <w:r w:rsidR="00CA2CCC" w:rsidRPr="001D1D59">
        <w:rPr>
          <w:sz w:val="28"/>
          <w:szCs w:val="28"/>
        </w:rPr>
        <w:t>of</w:t>
      </w:r>
      <w:r w:rsidRPr="001D1D59">
        <w:rPr>
          <w:sz w:val="28"/>
          <w:szCs w:val="28"/>
        </w:rPr>
        <w:t xml:space="preserve"> Participation - Annual Youth Camp (Krishna </w:t>
      </w:r>
      <w:proofErr w:type="spellStart"/>
      <w:r w:rsidR="00CA2CCC" w:rsidRPr="001D1D59">
        <w:rPr>
          <w:sz w:val="28"/>
          <w:szCs w:val="28"/>
        </w:rPr>
        <w:t>Mandir</w:t>
      </w:r>
      <w:proofErr w:type="spellEnd"/>
      <w:r w:rsidR="00CA2CCC" w:rsidRPr="001D1D59">
        <w:rPr>
          <w:sz w:val="28"/>
          <w:szCs w:val="28"/>
        </w:rPr>
        <w:t>)</w:t>
      </w:r>
      <w:r w:rsidRPr="001D1D59">
        <w:rPr>
          <w:sz w:val="28"/>
          <w:szCs w:val="28"/>
        </w:rPr>
        <w:t xml:space="preserve"> (2008) </w:t>
      </w:r>
    </w:p>
    <w:p w:rsidR="00D83E5F" w:rsidRPr="001D1D59" w:rsidRDefault="00D83E5F" w:rsidP="00D83E5F">
      <w:pPr>
        <w:tabs>
          <w:tab w:val="left" w:pos="360"/>
        </w:tabs>
        <w:rPr>
          <w:sz w:val="28"/>
          <w:szCs w:val="28"/>
        </w:rPr>
      </w:pPr>
    </w:p>
    <w:p w:rsidR="00863BAA" w:rsidRPr="001D1D59" w:rsidRDefault="00863BAA" w:rsidP="00D83E5F">
      <w:pPr>
        <w:rPr>
          <w:sz w:val="28"/>
          <w:szCs w:val="28"/>
        </w:rPr>
      </w:pPr>
    </w:p>
    <w:p w:rsidR="00D83E5F" w:rsidRPr="001D1D59" w:rsidRDefault="00863BAA" w:rsidP="00863BAA">
      <w:pPr>
        <w:rPr>
          <w:sz w:val="28"/>
          <w:szCs w:val="28"/>
        </w:rPr>
      </w:pPr>
      <w:r w:rsidRPr="001D1D59">
        <w:rPr>
          <w:b/>
          <w:bCs/>
          <w:sz w:val="28"/>
          <w:szCs w:val="28"/>
          <w:u w:val="single"/>
        </w:rPr>
        <w:t>Objective__________________________________________________________</w:t>
      </w:r>
    </w:p>
    <w:p w:rsidR="001A54F8" w:rsidRPr="001D1D59" w:rsidRDefault="001A54F8" w:rsidP="00863BAA">
      <w:pPr>
        <w:tabs>
          <w:tab w:val="left" w:pos="360"/>
        </w:tabs>
        <w:rPr>
          <w:sz w:val="28"/>
          <w:szCs w:val="28"/>
        </w:rPr>
      </w:pPr>
    </w:p>
    <w:p w:rsidR="00863BAA" w:rsidRPr="001D1D59" w:rsidRDefault="00863BAA" w:rsidP="00863BAA">
      <w:pPr>
        <w:tabs>
          <w:tab w:val="left" w:pos="360"/>
        </w:tabs>
        <w:rPr>
          <w:sz w:val="28"/>
          <w:szCs w:val="28"/>
        </w:rPr>
      </w:pPr>
      <w:r w:rsidRPr="001D1D59">
        <w:rPr>
          <w:sz w:val="28"/>
          <w:szCs w:val="28"/>
        </w:rPr>
        <w:t xml:space="preserve">To obtain and secure a position that will enable me to utilize my key skills and experience so that I can be </w:t>
      </w:r>
      <w:r w:rsidR="00811317">
        <w:rPr>
          <w:sz w:val="28"/>
          <w:szCs w:val="28"/>
        </w:rPr>
        <w:t>of great assistance in the betterment of your company.</w:t>
      </w:r>
    </w:p>
    <w:p w:rsidR="00863BAA" w:rsidRPr="001D1D59" w:rsidRDefault="00863BAA" w:rsidP="00863BAA">
      <w:pPr>
        <w:rPr>
          <w:sz w:val="28"/>
          <w:szCs w:val="28"/>
        </w:rPr>
      </w:pPr>
    </w:p>
    <w:p w:rsidR="000810EB" w:rsidRPr="001D1D59" w:rsidRDefault="000810EB" w:rsidP="000810EB">
      <w:pPr>
        <w:pStyle w:val="ListParagraph"/>
        <w:widowControl/>
        <w:overflowPunct/>
        <w:autoSpaceDE/>
        <w:autoSpaceDN/>
        <w:adjustRightInd/>
        <w:spacing w:line="360" w:lineRule="auto"/>
        <w:ind w:left="780"/>
        <w:rPr>
          <w:rFonts w:eastAsia="Batang"/>
          <w:sz w:val="28"/>
          <w:szCs w:val="28"/>
        </w:rPr>
      </w:pPr>
    </w:p>
    <w:p w:rsidR="000F4710" w:rsidRPr="001D1D59" w:rsidRDefault="000F4710" w:rsidP="000F4710">
      <w:pPr>
        <w:tabs>
          <w:tab w:val="left" w:pos="360"/>
        </w:tabs>
        <w:rPr>
          <w:bCs/>
          <w:sz w:val="28"/>
          <w:szCs w:val="28"/>
        </w:rPr>
      </w:pPr>
    </w:p>
    <w:p w:rsidR="00D67CD8" w:rsidRPr="001D1D59" w:rsidRDefault="00D67CD8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863BAA" w:rsidRPr="001D1D59" w:rsidRDefault="00863BAA">
      <w:pPr>
        <w:rPr>
          <w:b/>
          <w:i/>
          <w:sz w:val="28"/>
          <w:szCs w:val="28"/>
          <w:u w:val="single"/>
        </w:rPr>
      </w:pPr>
    </w:p>
    <w:p w:rsidR="00E63CBA" w:rsidRPr="001D1D59" w:rsidRDefault="00E63CBA" w:rsidP="00D50B8C">
      <w:pPr>
        <w:tabs>
          <w:tab w:val="left" w:pos="360"/>
        </w:tabs>
        <w:rPr>
          <w:b/>
          <w:i/>
          <w:sz w:val="28"/>
          <w:szCs w:val="28"/>
          <w:u w:val="single"/>
        </w:rPr>
      </w:pPr>
    </w:p>
    <w:p w:rsidR="005171FF" w:rsidRDefault="005171FF" w:rsidP="007861E3">
      <w:pPr>
        <w:tabs>
          <w:tab w:val="left" w:pos="360"/>
        </w:tabs>
        <w:rPr>
          <w:sz w:val="28"/>
          <w:szCs w:val="28"/>
        </w:rPr>
      </w:pPr>
    </w:p>
    <w:p w:rsidR="005171FF" w:rsidRDefault="005171FF" w:rsidP="007861E3">
      <w:pPr>
        <w:tabs>
          <w:tab w:val="left" w:pos="360"/>
        </w:tabs>
        <w:rPr>
          <w:sz w:val="28"/>
          <w:szCs w:val="28"/>
        </w:rPr>
      </w:pPr>
    </w:p>
    <w:p w:rsidR="00A1251E" w:rsidRDefault="00A1251E" w:rsidP="007861E3">
      <w:pPr>
        <w:tabs>
          <w:tab w:val="left" w:pos="360"/>
        </w:tabs>
        <w:rPr>
          <w:sz w:val="28"/>
          <w:szCs w:val="28"/>
        </w:rPr>
      </w:pPr>
    </w:p>
    <w:p w:rsidR="00A1251E" w:rsidRDefault="00A1251E" w:rsidP="007861E3">
      <w:pPr>
        <w:tabs>
          <w:tab w:val="left" w:pos="360"/>
        </w:tabs>
        <w:rPr>
          <w:sz w:val="28"/>
          <w:szCs w:val="28"/>
        </w:rPr>
      </w:pPr>
    </w:p>
    <w:p w:rsidR="00A1251E" w:rsidRDefault="00A1251E" w:rsidP="007861E3">
      <w:pPr>
        <w:tabs>
          <w:tab w:val="left" w:pos="360"/>
        </w:tabs>
        <w:rPr>
          <w:sz w:val="28"/>
          <w:szCs w:val="28"/>
        </w:rPr>
      </w:pPr>
    </w:p>
    <w:p w:rsidR="00432FA6" w:rsidRDefault="00432FA6" w:rsidP="007861E3">
      <w:pPr>
        <w:tabs>
          <w:tab w:val="left" w:pos="360"/>
        </w:tabs>
        <w:rPr>
          <w:rFonts w:eastAsia="Calibri"/>
          <w:b/>
          <w:sz w:val="28"/>
          <w:szCs w:val="28"/>
          <w:u w:val="single"/>
        </w:rPr>
      </w:pPr>
    </w:p>
    <w:p w:rsidR="00FB6C3D" w:rsidRPr="001D1D59" w:rsidRDefault="00FB6C3D" w:rsidP="007861E3">
      <w:pPr>
        <w:tabs>
          <w:tab w:val="left" w:pos="360"/>
        </w:tabs>
        <w:rPr>
          <w:sz w:val="28"/>
          <w:szCs w:val="28"/>
        </w:rPr>
      </w:pPr>
      <w:r w:rsidRPr="001D1D59">
        <w:rPr>
          <w:rFonts w:eastAsia="Calibri"/>
          <w:b/>
          <w:sz w:val="28"/>
          <w:szCs w:val="28"/>
          <w:u w:val="single"/>
        </w:rPr>
        <w:lastRenderedPageBreak/>
        <w:t>References_________________________________________________________</w:t>
      </w:r>
    </w:p>
    <w:p w:rsidR="00FB6C3D" w:rsidRPr="001D1D59" w:rsidRDefault="00FB6C3D" w:rsidP="00863BAA">
      <w:pPr>
        <w:rPr>
          <w:rFonts w:eastAsia="Calibri"/>
          <w:b/>
          <w:sz w:val="28"/>
          <w:szCs w:val="28"/>
          <w:u w:val="single"/>
        </w:rPr>
      </w:pPr>
    </w:p>
    <w:p w:rsidR="00D328C2" w:rsidRPr="001D1D59" w:rsidRDefault="00D328C2" w:rsidP="00D328C2">
      <w:pPr>
        <w:ind w:left="720"/>
        <w:rPr>
          <w:rFonts w:eastAsia="Calibri"/>
          <w:sz w:val="28"/>
          <w:szCs w:val="28"/>
        </w:rPr>
      </w:pPr>
    </w:p>
    <w:p w:rsidR="00D328C2" w:rsidRPr="001D1D59" w:rsidRDefault="00D328C2" w:rsidP="00D328C2">
      <w:pPr>
        <w:ind w:left="720"/>
        <w:rPr>
          <w:rFonts w:eastAsia="Calibri"/>
          <w:sz w:val="28"/>
          <w:szCs w:val="28"/>
        </w:rPr>
      </w:pPr>
    </w:p>
    <w:p w:rsidR="00821B05" w:rsidRPr="001D1D59" w:rsidRDefault="007861E3" w:rsidP="00FB6C3D">
      <w:pPr>
        <w:numPr>
          <w:ilvl w:val="0"/>
          <w:numId w:val="10"/>
        </w:numPr>
        <w:rPr>
          <w:rFonts w:eastAsia="Calibri"/>
          <w:sz w:val="28"/>
          <w:szCs w:val="28"/>
        </w:rPr>
      </w:pPr>
      <w:r>
        <w:rPr>
          <w:rFonts w:eastAsia="Calibri"/>
          <w:b/>
          <w:i/>
          <w:sz w:val="28"/>
          <w:szCs w:val="28"/>
        </w:rPr>
        <w:t>Na</w:t>
      </w:r>
      <w:r w:rsidR="00821B05" w:rsidRPr="001D1D59">
        <w:rPr>
          <w:rFonts w:eastAsia="Calibri"/>
          <w:b/>
          <w:i/>
          <w:sz w:val="28"/>
          <w:szCs w:val="28"/>
        </w:rPr>
        <w:t>me</w:t>
      </w:r>
      <w:r w:rsidR="00821B05" w:rsidRPr="001D1D59">
        <w:rPr>
          <w:rFonts w:eastAsia="Calibri"/>
          <w:sz w:val="28"/>
          <w:szCs w:val="28"/>
        </w:rPr>
        <w:t xml:space="preserve"> : Tracy Awai </w:t>
      </w:r>
    </w:p>
    <w:p w:rsidR="00821B05" w:rsidRPr="001D1D59" w:rsidRDefault="00821B05" w:rsidP="00821B05">
      <w:pPr>
        <w:rPr>
          <w:rFonts w:eastAsia="Calibri"/>
          <w:sz w:val="28"/>
          <w:szCs w:val="28"/>
        </w:rPr>
      </w:pPr>
    </w:p>
    <w:p w:rsidR="00821B05" w:rsidRPr="001D1D59" w:rsidRDefault="00821B05" w:rsidP="00821B05">
      <w:pPr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Occupation</w:t>
      </w:r>
      <w:r w:rsidRPr="001D1D59">
        <w:rPr>
          <w:rFonts w:eastAsia="Calibri"/>
          <w:sz w:val="28"/>
          <w:szCs w:val="28"/>
        </w:rPr>
        <w:t>: Human Resource Manager, Massy Motors.</w:t>
      </w:r>
    </w:p>
    <w:p w:rsidR="00821B05" w:rsidRPr="001D1D59" w:rsidRDefault="00821B05" w:rsidP="00821B05">
      <w:pPr>
        <w:rPr>
          <w:rFonts w:eastAsia="Calibri"/>
          <w:sz w:val="28"/>
          <w:szCs w:val="28"/>
        </w:rPr>
      </w:pPr>
    </w:p>
    <w:p w:rsidR="00821B05" w:rsidRPr="001D1D59" w:rsidRDefault="00821B05" w:rsidP="00821B05">
      <w:pPr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Contact Number</w:t>
      </w:r>
      <w:r w:rsidRPr="001D1D59">
        <w:rPr>
          <w:rFonts w:eastAsia="Calibri"/>
          <w:sz w:val="28"/>
          <w:szCs w:val="28"/>
        </w:rPr>
        <w:t>: 1868 (6578521) Ext 1260</w:t>
      </w:r>
    </w:p>
    <w:p w:rsidR="00821B05" w:rsidRPr="001D1D59" w:rsidRDefault="00821B05" w:rsidP="00821B05">
      <w:pPr>
        <w:ind w:left="720"/>
        <w:rPr>
          <w:rFonts w:eastAsia="Calibri"/>
          <w:sz w:val="28"/>
          <w:szCs w:val="28"/>
        </w:rPr>
      </w:pPr>
    </w:p>
    <w:p w:rsidR="00821B05" w:rsidRPr="001D1D59" w:rsidRDefault="00821B05" w:rsidP="00821B05">
      <w:pPr>
        <w:ind w:left="720"/>
        <w:rPr>
          <w:rFonts w:eastAsia="Calibri"/>
          <w:sz w:val="28"/>
          <w:szCs w:val="28"/>
        </w:rPr>
      </w:pPr>
    </w:p>
    <w:p w:rsidR="00821B05" w:rsidRPr="001D1D59" w:rsidRDefault="00821B05" w:rsidP="00821B05">
      <w:pPr>
        <w:ind w:left="720"/>
        <w:rPr>
          <w:rFonts w:eastAsia="Calibri"/>
          <w:sz w:val="28"/>
          <w:szCs w:val="28"/>
        </w:rPr>
      </w:pPr>
    </w:p>
    <w:p w:rsidR="00FB6C3D" w:rsidRPr="001D1D59" w:rsidRDefault="00FB6C3D" w:rsidP="00FB6C3D">
      <w:pPr>
        <w:numPr>
          <w:ilvl w:val="0"/>
          <w:numId w:val="10"/>
        </w:numPr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Name</w:t>
      </w:r>
      <w:r w:rsidRPr="001D1D59">
        <w:rPr>
          <w:rFonts w:eastAsia="Calibri"/>
          <w:sz w:val="28"/>
          <w:szCs w:val="28"/>
        </w:rPr>
        <w:t xml:space="preserve"> : Dave Dunlop</w:t>
      </w:r>
    </w:p>
    <w:p w:rsidR="00FB6C3D" w:rsidRPr="001D1D59" w:rsidRDefault="00FB6C3D" w:rsidP="00FB6C3D">
      <w:pPr>
        <w:ind w:left="720"/>
        <w:rPr>
          <w:rFonts w:eastAsia="Calibri"/>
          <w:b/>
          <w:i/>
          <w:sz w:val="28"/>
          <w:szCs w:val="28"/>
        </w:rPr>
      </w:pPr>
    </w:p>
    <w:p w:rsidR="00FB6C3D" w:rsidRPr="001D1D59" w:rsidRDefault="00FB6C3D" w:rsidP="00FB6C3D">
      <w:pPr>
        <w:ind w:left="720"/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Occupation</w:t>
      </w:r>
      <w:r w:rsidRPr="001D1D59">
        <w:rPr>
          <w:rFonts w:eastAsia="Calibri"/>
          <w:sz w:val="28"/>
          <w:szCs w:val="28"/>
        </w:rPr>
        <w:t xml:space="preserve">: Human Resource Management 1, Lecturer, University of </w:t>
      </w:r>
      <w:r w:rsidR="00D328C2" w:rsidRPr="001D1D59">
        <w:rPr>
          <w:rFonts w:eastAsia="Calibri"/>
          <w:sz w:val="28"/>
          <w:szCs w:val="28"/>
        </w:rPr>
        <w:t>the</w:t>
      </w:r>
      <w:r w:rsidRPr="001D1D59">
        <w:rPr>
          <w:rFonts w:eastAsia="Calibri"/>
          <w:sz w:val="28"/>
          <w:szCs w:val="28"/>
        </w:rPr>
        <w:t xml:space="preserve"> West Indies, Open Campus.</w:t>
      </w:r>
    </w:p>
    <w:p w:rsidR="00FB6C3D" w:rsidRPr="001D1D59" w:rsidRDefault="00FB6C3D" w:rsidP="00FB6C3D">
      <w:pPr>
        <w:ind w:left="720"/>
        <w:rPr>
          <w:rFonts w:eastAsia="Calibri"/>
          <w:sz w:val="28"/>
          <w:szCs w:val="28"/>
        </w:rPr>
      </w:pPr>
    </w:p>
    <w:p w:rsidR="00821B05" w:rsidRPr="001D1D59" w:rsidRDefault="00FB6C3D" w:rsidP="00821B05">
      <w:pPr>
        <w:ind w:left="720"/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Contact Number</w:t>
      </w:r>
      <w:r w:rsidR="00821B05" w:rsidRPr="001D1D59">
        <w:rPr>
          <w:rFonts w:eastAsia="Calibri"/>
          <w:sz w:val="28"/>
          <w:szCs w:val="28"/>
        </w:rPr>
        <w:t xml:space="preserve">: 1868 (684-0701) </w:t>
      </w:r>
    </w:p>
    <w:p w:rsidR="00821B05" w:rsidRPr="001D1D59" w:rsidRDefault="00821B05" w:rsidP="00821B05">
      <w:pPr>
        <w:ind w:left="720"/>
        <w:rPr>
          <w:rFonts w:eastAsia="Calibri"/>
          <w:b/>
          <w:i/>
          <w:sz w:val="28"/>
          <w:szCs w:val="28"/>
        </w:rPr>
      </w:pPr>
    </w:p>
    <w:p w:rsidR="00821B05" w:rsidRPr="001D1D59" w:rsidRDefault="00821B05" w:rsidP="00821B05">
      <w:pPr>
        <w:ind w:left="720"/>
        <w:rPr>
          <w:rFonts w:eastAsia="Calibri"/>
          <w:b/>
          <w:i/>
          <w:sz w:val="28"/>
          <w:szCs w:val="28"/>
        </w:rPr>
      </w:pPr>
    </w:p>
    <w:p w:rsidR="00821B05" w:rsidRPr="001D1D59" w:rsidRDefault="00821B05" w:rsidP="00821B05">
      <w:pPr>
        <w:ind w:left="720"/>
        <w:rPr>
          <w:rFonts w:eastAsia="Calibri"/>
          <w:b/>
          <w:i/>
          <w:sz w:val="28"/>
          <w:szCs w:val="28"/>
        </w:rPr>
      </w:pPr>
    </w:p>
    <w:p w:rsidR="00FB6C3D" w:rsidRPr="001D1D59" w:rsidRDefault="00FB6C3D" w:rsidP="00821B05">
      <w:pPr>
        <w:numPr>
          <w:ilvl w:val="0"/>
          <w:numId w:val="10"/>
        </w:numPr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Name</w:t>
      </w:r>
      <w:r w:rsidR="00843A7B">
        <w:rPr>
          <w:rFonts w:eastAsia="Calibri"/>
          <w:sz w:val="28"/>
          <w:szCs w:val="28"/>
        </w:rPr>
        <w:t xml:space="preserve"> : Candice Ragoobarsingh</w:t>
      </w:r>
    </w:p>
    <w:p w:rsidR="00FB6C3D" w:rsidRPr="001D1D59" w:rsidRDefault="00FB6C3D" w:rsidP="00FB6C3D">
      <w:pPr>
        <w:ind w:left="720"/>
        <w:rPr>
          <w:rFonts w:eastAsia="Calibri"/>
          <w:sz w:val="28"/>
          <w:szCs w:val="28"/>
        </w:rPr>
      </w:pPr>
    </w:p>
    <w:p w:rsidR="00D328C2" w:rsidRPr="001D1D59" w:rsidRDefault="00D328C2" w:rsidP="00FB6C3D">
      <w:pPr>
        <w:ind w:left="720"/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Occupation</w:t>
      </w:r>
      <w:r w:rsidR="00A10BD5" w:rsidRPr="001D1D59">
        <w:rPr>
          <w:rFonts w:eastAsia="Calibri"/>
          <w:sz w:val="28"/>
          <w:szCs w:val="28"/>
        </w:rPr>
        <w:t>:</w:t>
      </w:r>
      <w:r w:rsidR="00A10BD5">
        <w:rPr>
          <w:rFonts w:eastAsia="Calibri"/>
          <w:sz w:val="28"/>
          <w:szCs w:val="28"/>
        </w:rPr>
        <w:t xml:space="preserve"> Sales</w:t>
      </w:r>
      <w:r w:rsidR="006143AA">
        <w:rPr>
          <w:rFonts w:eastAsia="Calibri"/>
          <w:sz w:val="28"/>
          <w:szCs w:val="28"/>
        </w:rPr>
        <w:t xml:space="preserve"> Assistant, Massy Motors Ltd.</w:t>
      </w:r>
    </w:p>
    <w:p w:rsidR="006143AA" w:rsidRDefault="006143AA" w:rsidP="00FB6C3D">
      <w:pPr>
        <w:ind w:left="720"/>
        <w:rPr>
          <w:rFonts w:eastAsia="Calibri"/>
          <w:b/>
          <w:i/>
          <w:sz w:val="28"/>
          <w:szCs w:val="28"/>
        </w:rPr>
      </w:pPr>
    </w:p>
    <w:p w:rsidR="00D328C2" w:rsidRPr="001D1D59" w:rsidRDefault="00D328C2" w:rsidP="00FB6C3D">
      <w:pPr>
        <w:ind w:left="720"/>
        <w:rPr>
          <w:rFonts w:eastAsia="Calibri"/>
          <w:sz w:val="28"/>
          <w:szCs w:val="28"/>
        </w:rPr>
      </w:pPr>
      <w:r w:rsidRPr="001D1D59">
        <w:rPr>
          <w:rFonts w:eastAsia="Calibri"/>
          <w:b/>
          <w:i/>
          <w:sz w:val="28"/>
          <w:szCs w:val="28"/>
        </w:rPr>
        <w:t>Contact Number</w:t>
      </w:r>
      <w:r w:rsidRPr="001D1D59">
        <w:rPr>
          <w:rFonts w:eastAsia="Calibri"/>
          <w:sz w:val="28"/>
          <w:szCs w:val="28"/>
        </w:rPr>
        <w:t xml:space="preserve">: 1868 </w:t>
      </w:r>
      <w:r w:rsidR="006143AA">
        <w:rPr>
          <w:rFonts w:eastAsia="Calibri"/>
          <w:sz w:val="28"/>
          <w:szCs w:val="28"/>
        </w:rPr>
        <w:t>(729-2922)</w:t>
      </w:r>
    </w:p>
    <w:p w:rsidR="00821B05" w:rsidRPr="001D1D59" w:rsidRDefault="00821B05" w:rsidP="00FB6C3D">
      <w:pPr>
        <w:ind w:left="720"/>
        <w:rPr>
          <w:rFonts w:eastAsia="Calibri"/>
          <w:sz w:val="28"/>
          <w:szCs w:val="28"/>
        </w:rPr>
      </w:pPr>
    </w:p>
    <w:p w:rsidR="00821B05" w:rsidRPr="001D1D59" w:rsidRDefault="00821B05" w:rsidP="00FB6C3D">
      <w:pPr>
        <w:ind w:left="720"/>
        <w:rPr>
          <w:rFonts w:eastAsia="Calibri"/>
          <w:sz w:val="28"/>
          <w:szCs w:val="28"/>
        </w:rPr>
      </w:pPr>
    </w:p>
    <w:p w:rsidR="00FB6C3D" w:rsidRPr="001D1D59" w:rsidRDefault="00FB6C3D" w:rsidP="00FB6C3D">
      <w:pPr>
        <w:rPr>
          <w:rFonts w:eastAsia="Calibri"/>
          <w:sz w:val="28"/>
          <w:szCs w:val="28"/>
        </w:rPr>
      </w:pPr>
    </w:p>
    <w:p w:rsidR="00FB6C3D" w:rsidRPr="001D1D59" w:rsidRDefault="00FB6C3D" w:rsidP="00FB6C3D">
      <w:pPr>
        <w:rPr>
          <w:rFonts w:eastAsia="Calibri"/>
          <w:sz w:val="28"/>
          <w:szCs w:val="28"/>
        </w:rPr>
      </w:pPr>
    </w:p>
    <w:p w:rsidR="00FB6C3D" w:rsidRPr="001D1D59" w:rsidRDefault="00FB6C3D" w:rsidP="00FB6C3D">
      <w:pPr>
        <w:rPr>
          <w:rFonts w:eastAsia="Calibri"/>
          <w:sz w:val="28"/>
          <w:szCs w:val="28"/>
        </w:rPr>
      </w:pPr>
    </w:p>
    <w:p w:rsidR="00863BAA" w:rsidRPr="001D1D59" w:rsidRDefault="00863BAA">
      <w:pPr>
        <w:rPr>
          <w:sz w:val="28"/>
          <w:szCs w:val="28"/>
        </w:rPr>
      </w:pPr>
    </w:p>
    <w:sectPr w:rsidR="00863BAA" w:rsidRPr="001D1D59" w:rsidSect="00D6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8DD"/>
    <w:multiLevelType w:val="hybridMultilevel"/>
    <w:tmpl w:val="696812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8EB"/>
    <w:multiLevelType w:val="hybridMultilevel"/>
    <w:tmpl w:val="3C88809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2FF"/>
    <w:multiLevelType w:val="hybridMultilevel"/>
    <w:tmpl w:val="7AB2686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FE50B3"/>
    <w:multiLevelType w:val="hybridMultilevel"/>
    <w:tmpl w:val="C2A6FB7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C25"/>
    <w:multiLevelType w:val="hybridMultilevel"/>
    <w:tmpl w:val="BF8C19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0CC0"/>
    <w:multiLevelType w:val="hybridMultilevel"/>
    <w:tmpl w:val="A5367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4542"/>
    <w:multiLevelType w:val="hybridMultilevel"/>
    <w:tmpl w:val="8FF06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35D65"/>
    <w:multiLevelType w:val="hybridMultilevel"/>
    <w:tmpl w:val="D4F07CB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5294E"/>
    <w:multiLevelType w:val="hybridMultilevel"/>
    <w:tmpl w:val="0EC8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1A71"/>
    <w:multiLevelType w:val="hybridMultilevel"/>
    <w:tmpl w:val="65AAB93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633E2"/>
    <w:multiLevelType w:val="hybridMultilevel"/>
    <w:tmpl w:val="398C3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697399"/>
    <w:multiLevelType w:val="hybridMultilevel"/>
    <w:tmpl w:val="FB2EB962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865E7"/>
    <w:multiLevelType w:val="hybridMultilevel"/>
    <w:tmpl w:val="2952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81D00"/>
    <w:multiLevelType w:val="hybridMultilevel"/>
    <w:tmpl w:val="59B00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6578C"/>
    <w:multiLevelType w:val="hybridMultilevel"/>
    <w:tmpl w:val="DFF8C17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21635"/>
    <w:multiLevelType w:val="hybridMultilevel"/>
    <w:tmpl w:val="660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A48"/>
    <w:multiLevelType w:val="hybridMultilevel"/>
    <w:tmpl w:val="B6F0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B45C1"/>
    <w:multiLevelType w:val="hybridMultilevel"/>
    <w:tmpl w:val="65CA8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0"/>
  </w:num>
  <w:num w:numId="14">
    <w:abstractNumId w:val="7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97"/>
    <w:rsid w:val="00030A71"/>
    <w:rsid w:val="00034451"/>
    <w:rsid w:val="00035366"/>
    <w:rsid w:val="000525CE"/>
    <w:rsid w:val="000810EB"/>
    <w:rsid w:val="00085CA9"/>
    <w:rsid w:val="000B3B31"/>
    <w:rsid w:val="000B69AB"/>
    <w:rsid w:val="000E72ED"/>
    <w:rsid w:val="000F12D3"/>
    <w:rsid w:val="000F4342"/>
    <w:rsid w:val="000F4710"/>
    <w:rsid w:val="00114D82"/>
    <w:rsid w:val="00124717"/>
    <w:rsid w:val="001726E1"/>
    <w:rsid w:val="001A54F8"/>
    <w:rsid w:val="001B7C32"/>
    <w:rsid w:val="001D1D59"/>
    <w:rsid w:val="001D593B"/>
    <w:rsid w:val="00217D11"/>
    <w:rsid w:val="002243F0"/>
    <w:rsid w:val="002307A6"/>
    <w:rsid w:val="002367D5"/>
    <w:rsid w:val="002451C7"/>
    <w:rsid w:val="0025403A"/>
    <w:rsid w:val="00260BD1"/>
    <w:rsid w:val="00265AC7"/>
    <w:rsid w:val="002971CA"/>
    <w:rsid w:val="002A2987"/>
    <w:rsid w:val="002D1691"/>
    <w:rsid w:val="002E1B84"/>
    <w:rsid w:val="00305EAB"/>
    <w:rsid w:val="0031416C"/>
    <w:rsid w:val="00326EFF"/>
    <w:rsid w:val="00330F95"/>
    <w:rsid w:val="00337230"/>
    <w:rsid w:val="00341251"/>
    <w:rsid w:val="0034404E"/>
    <w:rsid w:val="00352728"/>
    <w:rsid w:val="003704BF"/>
    <w:rsid w:val="003859C4"/>
    <w:rsid w:val="00397F5C"/>
    <w:rsid w:val="003C5610"/>
    <w:rsid w:val="003C68E8"/>
    <w:rsid w:val="003E60B3"/>
    <w:rsid w:val="00432FA6"/>
    <w:rsid w:val="004403A6"/>
    <w:rsid w:val="004670A7"/>
    <w:rsid w:val="00487B5A"/>
    <w:rsid w:val="00490C3D"/>
    <w:rsid w:val="004F4F76"/>
    <w:rsid w:val="004F56D8"/>
    <w:rsid w:val="0051302B"/>
    <w:rsid w:val="00516B6A"/>
    <w:rsid w:val="005171FF"/>
    <w:rsid w:val="005426B8"/>
    <w:rsid w:val="00547C0B"/>
    <w:rsid w:val="00553A31"/>
    <w:rsid w:val="00557C1D"/>
    <w:rsid w:val="00565F29"/>
    <w:rsid w:val="0058459D"/>
    <w:rsid w:val="00595CC7"/>
    <w:rsid w:val="005F7EA4"/>
    <w:rsid w:val="006143AA"/>
    <w:rsid w:val="006203F8"/>
    <w:rsid w:val="006320A8"/>
    <w:rsid w:val="006324D4"/>
    <w:rsid w:val="00650681"/>
    <w:rsid w:val="00685C1D"/>
    <w:rsid w:val="00695443"/>
    <w:rsid w:val="006E1294"/>
    <w:rsid w:val="0072193E"/>
    <w:rsid w:val="00726651"/>
    <w:rsid w:val="007861E3"/>
    <w:rsid w:val="007948A5"/>
    <w:rsid w:val="007B0E79"/>
    <w:rsid w:val="007C50D1"/>
    <w:rsid w:val="007D03D2"/>
    <w:rsid w:val="00800349"/>
    <w:rsid w:val="00811317"/>
    <w:rsid w:val="00813495"/>
    <w:rsid w:val="00814249"/>
    <w:rsid w:val="00817BDC"/>
    <w:rsid w:val="00821B05"/>
    <w:rsid w:val="00824699"/>
    <w:rsid w:val="00843A7B"/>
    <w:rsid w:val="00845366"/>
    <w:rsid w:val="00863BAA"/>
    <w:rsid w:val="00896772"/>
    <w:rsid w:val="00897C57"/>
    <w:rsid w:val="008B66C0"/>
    <w:rsid w:val="008D4AD2"/>
    <w:rsid w:val="00910368"/>
    <w:rsid w:val="009437B6"/>
    <w:rsid w:val="00970D68"/>
    <w:rsid w:val="00977250"/>
    <w:rsid w:val="00997325"/>
    <w:rsid w:val="009B0F25"/>
    <w:rsid w:val="009C7557"/>
    <w:rsid w:val="009D69E5"/>
    <w:rsid w:val="009E3329"/>
    <w:rsid w:val="009E3D8E"/>
    <w:rsid w:val="009E7702"/>
    <w:rsid w:val="009F2492"/>
    <w:rsid w:val="00A06993"/>
    <w:rsid w:val="00A10BD5"/>
    <w:rsid w:val="00A1251E"/>
    <w:rsid w:val="00A15181"/>
    <w:rsid w:val="00A23B1D"/>
    <w:rsid w:val="00A41F62"/>
    <w:rsid w:val="00A55D96"/>
    <w:rsid w:val="00A77C7B"/>
    <w:rsid w:val="00A8576C"/>
    <w:rsid w:val="00A91699"/>
    <w:rsid w:val="00A93097"/>
    <w:rsid w:val="00AC2253"/>
    <w:rsid w:val="00AD43E1"/>
    <w:rsid w:val="00AD605D"/>
    <w:rsid w:val="00AE2AA7"/>
    <w:rsid w:val="00AE346B"/>
    <w:rsid w:val="00B117C1"/>
    <w:rsid w:val="00B32D75"/>
    <w:rsid w:val="00B50CFB"/>
    <w:rsid w:val="00B61122"/>
    <w:rsid w:val="00B64B8B"/>
    <w:rsid w:val="00B6773B"/>
    <w:rsid w:val="00B70E2C"/>
    <w:rsid w:val="00B774FB"/>
    <w:rsid w:val="00BB0B5E"/>
    <w:rsid w:val="00BD38BD"/>
    <w:rsid w:val="00BE40A6"/>
    <w:rsid w:val="00BE54A0"/>
    <w:rsid w:val="00C25B0C"/>
    <w:rsid w:val="00C424C6"/>
    <w:rsid w:val="00C57587"/>
    <w:rsid w:val="00C6349C"/>
    <w:rsid w:val="00C8315D"/>
    <w:rsid w:val="00C9075C"/>
    <w:rsid w:val="00C93C34"/>
    <w:rsid w:val="00CA2CCC"/>
    <w:rsid w:val="00CD0B9C"/>
    <w:rsid w:val="00CD49BB"/>
    <w:rsid w:val="00CE157B"/>
    <w:rsid w:val="00CE2150"/>
    <w:rsid w:val="00D328C2"/>
    <w:rsid w:val="00D32C39"/>
    <w:rsid w:val="00D37D48"/>
    <w:rsid w:val="00D50B8C"/>
    <w:rsid w:val="00D5475A"/>
    <w:rsid w:val="00D66FDD"/>
    <w:rsid w:val="00D67CD8"/>
    <w:rsid w:val="00D7237B"/>
    <w:rsid w:val="00D83E5F"/>
    <w:rsid w:val="00DB1A5A"/>
    <w:rsid w:val="00DC759C"/>
    <w:rsid w:val="00E50F6D"/>
    <w:rsid w:val="00E54FF5"/>
    <w:rsid w:val="00E6151A"/>
    <w:rsid w:val="00E6170B"/>
    <w:rsid w:val="00E63CBA"/>
    <w:rsid w:val="00E807EA"/>
    <w:rsid w:val="00E87C72"/>
    <w:rsid w:val="00EB090F"/>
    <w:rsid w:val="00F45853"/>
    <w:rsid w:val="00F52496"/>
    <w:rsid w:val="00F67715"/>
    <w:rsid w:val="00F852BA"/>
    <w:rsid w:val="00FB6C3D"/>
    <w:rsid w:val="00FE0019"/>
    <w:rsid w:val="00FE2738"/>
    <w:rsid w:val="00FF5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E40B84-5ED7-4BA7-B085-EAF909ED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097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D59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1D1D59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D49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1D"/>
    <w:rPr>
      <w:rFonts w:asciiTheme="majorHAnsi" w:eastAsiaTheme="majorEastAsia" w:hAnsiTheme="majorHAnsi" w:cstheme="majorBidi"/>
      <w:color w:val="1F4D78" w:themeColor="accent1" w:themeShade="7F"/>
      <w:kern w:val="28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illeDalc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A9646F7-8963-4902-83B7-60266CAA752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6079</CharactersWithSpaces>
  <SharedDoc>false</SharedDoc>
  <HLinks>
    <vt:vector size="6" baseType="variant">
      <vt:variant>
        <vt:i4>196649</vt:i4>
      </vt:variant>
      <vt:variant>
        <vt:i4>0</vt:i4>
      </vt:variant>
      <vt:variant>
        <vt:i4>0</vt:i4>
      </vt:variant>
      <vt:variant>
        <vt:i4>5</vt:i4>
      </vt:variant>
      <vt:variant>
        <vt:lpwstr>mailto:CamilleDalchan@gmail.com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Dalchan</dc:creator>
  <cp:keywords/>
  <cp:lastModifiedBy>Camille Dalchan</cp:lastModifiedBy>
  <cp:revision>2</cp:revision>
  <cp:lastPrinted>2016-12-30T17:56:00Z</cp:lastPrinted>
  <dcterms:created xsi:type="dcterms:W3CDTF">2017-01-17T15:32:00Z</dcterms:created>
  <dcterms:modified xsi:type="dcterms:W3CDTF">2017-01-17T15:32:00Z</dcterms:modified>
</cp:coreProperties>
</file>