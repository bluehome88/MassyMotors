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50FB76CA18F24ADEB6DC49CB727266D9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30"/>
            <w:gridCol w:w="7750"/>
          </w:tblGrid>
          <w:tr w:rsidR="00E51E14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577F1" w:rsidRDefault="00D577F1">
                <w:pPr>
                  <w:pStyle w:val="PersonalNam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577F1" w:rsidRDefault="00936A0A">
                <w:pPr>
                  <w:pStyle w:val="PersonalName"/>
                </w:pPr>
                <w:sdt>
                  <w:sdtPr>
                    <w:id w:val="809184597"/>
                    <w:placeholder>
                      <w:docPart w:val="504B28F64DC4464F8AB7DA5FF8D461A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63E65">
                      <w:rPr>
                        <w:lang w:val="en-TT"/>
                      </w:rPr>
                      <w:t>Reshma Jagessar</w:t>
                    </w:r>
                  </w:sdtContent>
                </w:sdt>
              </w:p>
            </w:tc>
          </w:tr>
          <w:tr w:rsidR="00E51E14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D577F1" w:rsidRDefault="00D577F1" w:rsidP="000D02C9">
                <w:pPr>
                  <w:pStyle w:val="Date"/>
                  <w:framePr w:wrap="auto" w:hAnchor="text" w:xAlign="left" w:yAlign="inline"/>
                  <w:suppressOverlap w:val="0"/>
                  <w:jc w:val="left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D577F1" w:rsidRDefault="00D577F1"/>
            </w:tc>
          </w:tr>
          <w:tr w:rsidR="00E51E14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D577F1" w:rsidRDefault="00D577F1">
                <w:pPr>
                  <w:jc w:val="center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D577F1" w:rsidRDefault="00663E65">
                <w:pPr>
                  <w:pStyle w:val="SenderAddress"/>
                </w:pPr>
                <w:r>
                  <w:t xml:space="preserve">Address :122 Bonne </w:t>
                </w:r>
                <w:proofErr w:type="spellStart"/>
                <w:r>
                  <w:t>Aventure</w:t>
                </w:r>
                <w:proofErr w:type="spellEnd"/>
                <w:r>
                  <w:t xml:space="preserve"> Road </w:t>
                </w:r>
                <w:proofErr w:type="spellStart"/>
                <w:r>
                  <w:t>Gasparillo</w:t>
                </w:r>
                <w:proofErr w:type="spellEnd"/>
                <w:r w:rsidR="00E51E14">
                  <w:br/>
                </w:r>
                <w:proofErr w:type="gramStart"/>
                <w:r>
                  <w:t>Contact  :</w:t>
                </w:r>
                <w:proofErr w:type="gramEnd"/>
                <w:r>
                  <w:t>6503405/7061469</w:t>
                </w:r>
                <w:r w:rsidR="00E51E14">
                  <w:br/>
                </w:r>
              </w:p>
              <w:p w:rsidR="00D577F1" w:rsidRDefault="00663E65" w:rsidP="00663E65">
                <w:pPr>
                  <w:pStyle w:val="SenderAddress"/>
                </w:pPr>
                <w:r>
                  <w:t>Date of Birth :20/05/96</w:t>
                </w:r>
              </w:p>
            </w:tc>
          </w:tr>
        </w:tbl>
        <w:p w:rsidR="00D577F1" w:rsidRDefault="00936A0A"/>
      </w:sdtContent>
    </w:sdt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2360"/>
        <w:gridCol w:w="7712"/>
      </w:tblGrid>
      <w:tr w:rsidR="00A7746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77F1" w:rsidRDefault="00D577F1">
            <w:pPr>
              <w:rPr>
                <w:b/>
                <w:color w:val="FFFFFF" w:themeColor="background1"/>
                <w:szCs w:val="23"/>
              </w:rPr>
            </w:pPr>
            <w:bookmarkStart w:id="0" w:name="_GoBack" w:colFirst="1" w:colLast="1"/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577F1" w:rsidRDefault="00E51E14">
            <w:pPr>
              <w:pStyle w:val="Section"/>
            </w:pPr>
            <w:r>
              <w:t>Objectives</w:t>
            </w:r>
          </w:p>
          <w:p w:rsidR="00D577F1" w:rsidRDefault="00663E65">
            <w:r>
              <w:t xml:space="preserve">To gain </w:t>
            </w:r>
            <w:r w:rsidR="000B5DE7">
              <w:t xml:space="preserve">temporary </w:t>
            </w:r>
            <w:r>
              <w:t>e</w:t>
            </w:r>
            <w:r w:rsidR="005466AC">
              <w:t>m</w:t>
            </w:r>
            <w:r w:rsidR="00AB5492">
              <w:t>p</w:t>
            </w:r>
            <w:r w:rsidR="00DC1A21">
              <w:t>loyment for the period of May 23</w:t>
            </w:r>
            <w:r w:rsidR="000D02C9" w:rsidRPr="000D02C9">
              <w:rPr>
                <w:vertAlign w:val="superscript"/>
              </w:rPr>
              <w:t>th</w:t>
            </w:r>
            <w:r w:rsidR="001C0933">
              <w:t xml:space="preserve"> –August 19</w:t>
            </w:r>
            <w:r w:rsidR="00536D9D">
              <w:t>th 2017</w:t>
            </w:r>
            <w:r>
              <w:t xml:space="preserve"> </w:t>
            </w:r>
          </w:p>
          <w:p w:rsidR="00D577F1" w:rsidRDefault="00E51E14">
            <w:pPr>
              <w:pStyle w:val="Section"/>
            </w:pPr>
            <w:r>
              <w:t>Education</w:t>
            </w:r>
          </w:p>
          <w:p w:rsidR="00D577F1" w:rsidRDefault="00663E65">
            <w:pPr>
              <w:pStyle w:val="Subsection"/>
            </w:pPr>
            <w:r>
              <w:t>Parvati Girls Hindu College</w:t>
            </w:r>
          </w:p>
          <w:p w:rsidR="00D577F1" w:rsidRDefault="00663E6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2008-2013</w:t>
            </w:r>
          </w:p>
          <w:p w:rsidR="000D02C9" w:rsidRDefault="000D02C9">
            <w:pPr>
              <w:pStyle w:val="ListBullet"/>
              <w:numPr>
                <w:ilvl w:val="0"/>
                <w:numId w:val="0"/>
              </w:numPr>
              <w:ind w:left="360" w:hanging="360"/>
            </w:pPr>
            <w:proofErr w:type="spellStart"/>
            <w:r>
              <w:t>Naparima</w:t>
            </w:r>
            <w:proofErr w:type="spellEnd"/>
            <w:r>
              <w:t xml:space="preserve"> Girls High School 2013-2015</w:t>
            </w:r>
          </w:p>
          <w:p w:rsidR="00FA7644" w:rsidRDefault="00FA764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University of West Indies – currently enrolled</w:t>
            </w:r>
            <w:r w:rsidR="00AB5492">
              <w:t xml:space="preserve"> as BA Spanish </w:t>
            </w:r>
            <w:proofErr w:type="gramStart"/>
            <w:r w:rsidR="00AB5492">
              <w:t xml:space="preserve">student </w:t>
            </w:r>
            <w:r>
              <w:t xml:space="preserve"> </w:t>
            </w:r>
            <w:r w:rsidR="00AB5492">
              <w:t>(</w:t>
            </w:r>
            <w:proofErr w:type="gramEnd"/>
            <w:r w:rsidR="00AB5492">
              <w:t>expected to graduate in 2018)</w:t>
            </w:r>
          </w:p>
          <w:p w:rsidR="00D577F1" w:rsidRDefault="00D577F1">
            <w:pPr>
              <w:pStyle w:val="ListBullet"/>
              <w:numPr>
                <w:ilvl w:val="0"/>
                <w:numId w:val="0"/>
              </w:numPr>
            </w:pPr>
          </w:p>
          <w:p w:rsidR="00D577F1" w:rsidRDefault="00663E65">
            <w:pPr>
              <w:pStyle w:val="Section"/>
            </w:pPr>
            <w:r>
              <w:t>Qualifications</w:t>
            </w:r>
          </w:p>
          <w:p w:rsidR="00D577F1" w:rsidRPr="00DC1A21" w:rsidRDefault="00E51E14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b w:val="0"/>
                <w:color w:val="000000" w:themeColor="text1"/>
              </w:rPr>
              <w:t xml:space="preserve">  </w:t>
            </w:r>
            <w:proofErr w:type="spellStart"/>
            <w:r w:rsidR="000D02C9" w:rsidRPr="00DC1A21">
              <w:rPr>
                <w:color w:val="000000" w:themeColor="text1"/>
              </w:rPr>
              <w:t>Cxc</w:t>
            </w:r>
            <w:proofErr w:type="spellEnd"/>
            <w:r w:rsidR="000D02C9" w:rsidRPr="00DC1A21">
              <w:rPr>
                <w:color w:val="000000" w:themeColor="text1"/>
              </w:rPr>
              <w:t xml:space="preserve"> </w:t>
            </w:r>
            <w:proofErr w:type="gramStart"/>
            <w:r w:rsidR="000D02C9" w:rsidRPr="00DC1A21">
              <w:rPr>
                <w:color w:val="000000" w:themeColor="text1"/>
              </w:rPr>
              <w:t>subjects :</w:t>
            </w:r>
            <w:proofErr w:type="gramEnd"/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Mathematics </w:t>
            </w:r>
          </w:p>
          <w:p w:rsidR="000D02C9" w:rsidRPr="00DC1A21" w:rsidRDefault="00AB5492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English </w:t>
            </w:r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>English B</w:t>
            </w:r>
          </w:p>
          <w:p w:rsidR="000D02C9" w:rsidRPr="00DC1A21" w:rsidRDefault="00AB5492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Spanish </w:t>
            </w:r>
          </w:p>
          <w:p w:rsidR="000D02C9" w:rsidRPr="00DC1A21" w:rsidRDefault="00AB5492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>Principles of Business</w:t>
            </w:r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>Prin</w:t>
            </w:r>
            <w:r w:rsidR="00AB5492" w:rsidRPr="00DC1A21">
              <w:rPr>
                <w:color w:val="000000" w:themeColor="text1"/>
              </w:rPr>
              <w:t>ciples of Accounts</w:t>
            </w:r>
          </w:p>
          <w:p w:rsidR="000D02C9" w:rsidRPr="00DC1A21" w:rsidRDefault="00AB5492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>Integrated Science</w:t>
            </w:r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Additional </w:t>
            </w:r>
            <w:r w:rsidR="005466AC" w:rsidRPr="00DC1A21">
              <w:rPr>
                <w:color w:val="000000" w:themeColor="text1"/>
              </w:rPr>
              <w:t>Math</w:t>
            </w:r>
            <w:r w:rsidR="00AB5492" w:rsidRPr="00DC1A21">
              <w:rPr>
                <w:color w:val="000000" w:themeColor="text1"/>
              </w:rPr>
              <w:t xml:space="preserve"> </w:t>
            </w:r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Cape unit </w:t>
            </w:r>
            <w:proofErr w:type="gramStart"/>
            <w:r w:rsidRPr="00DC1A21">
              <w:rPr>
                <w:color w:val="000000" w:themeColor="text1"/>
              </w:rPr>
              <w:t>1 :</w:t>
            </w:r>
            <w:proofErr w:type="gramEnd"/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Management of Business </w:t>
            </w:r>
            <w:r w:rsidR="00AB5492" w:rsidRPr="00DC1A21">
              <w:rPr>
                <w:color w:val="000000" w:themeColor="text1"/>
              </w:rPr>
              <w:t>(grade</w:t>
            </w:r>
            <w:r w:rsidRPr="00DC1A21">
              <w:rPr>
                <w:color w:val="000000" w:themeColor="text1"/>
              </w:rPr>
              <w:t xml:space="preserve"> </w:t>
            </w:r>
            <w:proofErr w:type="gramStart"/>
            <w:r w:rsidRPr="00DC1A21">
              <w:rPr>
                <w:color w:val="000000" w:themeColor="text1"/>
              </w:rPr>
              <w:t>2 )</w:t>
            </w:r>
            <w:proofErr w:type="gramEnd"/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Spanish </w:t>
            </w:r>
            <w:r w:rsidR="00AB5492" w:rsidRPr="00DC1A21">
              <w:rPr>
                <w:color w:val="000000" w:themeColor="text1"/>
              </w:rPr>
              <w:t>(grade</w:t>
            </w:r>
            <w:r w:rsidRPr="00DC1A21">
              <w:rPr>
                <w:color w:val="000000" w:themeColor="text1"/>
              </w:rPr>
              <w:t xml:space="preserve"> </w:t>
            </w:r>
            <w:proofErr w:type="gramStart"/>
            <w:r w:rsidRPr="00DC1A21">
              <w:rPr>
                <w:color w:val="000000" w:themeColor="text1"/>
              </w:rPr>
              <w:t>1 )</w:t>
            </w:r>
            <w:proofErr w:type="gramEnd"/>
          </w:p>
          <w:p w:rsidR="000D02C9" w:rsidRPr="00DC1A21" w:rsidRDefault="000D02C9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Literatures in English </w:t>
            </w:r>
            <w:r w:rsidR="00AB5492" w:rsidRPr="00DC1A21">
              <w:rPr>
                <w:color w:val="000000" w:themeColor="text1"/>
              </w:rPr>
              <w:t>(grade</w:t>
            </w:r>
            <w:r w:rsidRPr="00DC1A21">
              <w:rPr>
                <w:color w:val="000000" w:themeColor="text1"/>
              </w:rPr>
              <w:t xml:space="preserve"> </w:t>
            </w:r>
            <w:r w:rsidR="00AB5492" w:rsidRPr="00DC1A21">
              <w:rPr>
                <w:color w:val="000000" w:themeColor="text1"/>
              </w:rPr>
              <w:t>2)</w:t>
            </w:r>
            <w:r w:rsidRPr="00DC1A21">
              <w:rPr>
                <w:color w:val="000000" w:themeColor="text1"/>
              </w:rPr>
              <w:t xml:space="preserve"> </w:t>
            </w:r>
          </w:p>
          <w:p w:rsidR="000D02C9" w:rsidRPr="00DC1A21" w:rsidRDefault="005466AC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 xml:space="preserve">Unit </w:t>
            </w:r>
            <w:proofErr w:type="gramStart"/>
            <w:r w:rsidRPr="00DC1A21">
              <w:rPr>
                <w:color w:val="000000" w:themeColor="text1"/>
              </w:rPr>
              <w:t>2 :</w:t>
            </w:r>
            <w:proofErr w:type="gramEnd"/>
            <w:r w:rsidRPr="00DC1A21">
              <w:rPr>
                <w:color w:val="000000" w:themeColor="text1"/>
              </w:rPr>
              <w:t xml:space="preserve"> Spanish (grade 1)</w:t>
            </w:r>
          </w:p>
          <w:p w:rsidR="005466AC" w:rsidRPr="00DC1A21" w:rsidRDefault="005466AC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>Management of Business (grade 2)</w:t>
            </w:r>
          </w:p>
          <w:p w:rsidR="005466AC" w:rsidRPr="00DC1A21" w:rsidRDefault="005466AC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lastRenderedPageBreak/>
              <w:t>Communication Studies (grade 1)</w:t>
            </w:r>
          </w:p>
          <w:p w:rsidR="005466AC" w:rsidRPr="00DC1A21" w:rsidRDefault="005466AC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>Caribbean Studies (grade 2)</w:t>
            </w:r>
          </w:p>
          <w:p w:rsidR="005466AC" w:rsidRPr="00DC1A21" w:rsidRDefault="005466AC" w:rsidP="00663E65">
            <w:pPr>
              <w:pStyle w:val="Subsection"/>
              <w:rPr>
                <w:color w:val="000000" w:themeColor="text1"/>
              </w:rPr>
            </w:pPr>
            <w:r w:rsidRPr="00DC1A21">
              <w:rPr>
                <w:color w:val="000000" w:themeColor="text1"/>
              </w:rPr>
              <w:t>Literatures in English (grade 2)</w:t>
            </w:r>
          </w:p>
          <w:p w:rsidR="000D02C9" w:rsidRPr="00663E65" w:rsidRDefault="000D02C9" w:rsidP="00663E65">
            <w:pPr>
              <w:pStyle w:val="Subsection"/>
              <w:rPr>
                <w:color w:val="auto"/>
                <w:spacing w:val="0"/>
                <w:sz w:val="23"/>
              </w:rPr>
            </w:pPr>
          </w:p>
          <w:p w:rsidR="00D577F1" w:rsidRDefault="00E51E14">
            <w:pPr>
              <w:pStyle w:val="Section"/>
            </w:pPr>
            <w:r>
              <w:t>skills</w:t>
            </w:r>
            <w:r w:rsidR="00663E65">
              <w:t>/Hobbies</w:t>
            </w:r>
          </w:p>
          <w:p w:rsidR="00D577F1" w:rsidRDefault="00663E65" w:rsidP="00663E65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Speaking </w:t>
            </w:r>
            <w:r w:rsidR="00AB5492">
              <w:t>Spanish,</w:t>
            </w:r>
            <w:r>
              <w:t xml:space="preserve"> </w:t>
            </w:r>
            <w:r w:rsidR="005466AC">
              <w:t xml:space="preserve">charity </w:t>
            </w:r>
            <w:proofErr w:type="gramStart"/>
            <w:r w:rsidR="005466AC">
              <w:t>work</w:t>
            </w:r>
            <w:r>
              <w:t xml:space="preserve"> ,</w:t>
            </w:r>
            <w:proofErr w:type="gramEnd"/>
            <w:r>
              <w:t xml:space="preserve"> reading</w:t>
            </w:r>
            <w:r w:rsidR="000B5DE7">
              <w:t>, interacting</w:t>
            </w:r>
          </w:p>
          <w:p w:rsidR="005466AC" w:rsidRDefault="005466AC" w:rsidP="00663E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5466AC" w:rsidRDefault="005466AC" w:rsidP="005466AC">
            <w:pPr>
              <w:pStyle w:val="ListBullet"/>
              <w:numPr>
                <w:ilvl w:val="0"/>
                <w:numId w:val="0"/>
              </w:numPr>
            </w:pPr>
            <w:r w:rsidRPr="005466AC">
              <w:rPr>
                <w:color w:val="BA8E2C" w:themeColor="accent4" w:themeShade="BF"/>
              </w:rPr>
              <w:t xml:space="preserve">Work </w:t>
            </w:r>
            <w:r w:rsidR="00AB5492" w:rsidRPr="005466AC">
              <w:rPr>
                <w:color w:val="BA8E2C" w:themeColor="accent4" w:themeShade="BF"/>
              </w:rPr>
              <w:t>experience</w:t>
            </w:r>
            <w:r w:rsidR="00AB5492">
              <w:t>:</w:t>
            </w:r>
            <w:r>
              <w:t xml:space="preserve"> A&amp;S hardware (May – August 2015)</w:t>
            </w:r>
          </w:p>
          <w:p w:rsidR="00AB5492" w:rsidRDefault="00AB5492" w:rsidP="005466AC">
            <w:pPr>
              <w:pStyle w:val="ListBullet"/>
              <w:numPr>
                <w:ilvl w:val="0"/>
                <w:numId w:val="0"/>
              </w:numPr>
            </w:pPr>
            <w:r>
              <w:t xml:space="preserve">                           A&amp;S Hardware (May-August 2016)</w:t>
            </w:r>
          </w:p>
          <w:p w:rsidR="00D577F1" w:rsidRDefault="00D577F1">
            <w:pPr>
              <w:pStyle w:val="ListBullet"/>
              <w:numPr>
                <w:ilvl w:val="0"/>
                <w:numId w:val="0"/>
              </w:numPr>
            </w:pPr>
          </w:p>
        </w:tc>
      </w:tr>
    </w:tbl>
    <w:bookmarkEnd w:id="0"/>
    <w:p w:rsidR="000B5DE7" w:rsidRDefault="000B5DE7" w:rsidP="000B5DE7">
      <w:pPr>
        <w:tabs>
          <w:tab w:val="left" w:pos="2394"/>
        </w:tabs>
        <w:spacing w:after="200" w:line="276" w:lineRule="auto"/>
      </w:pPr>
      <w:r>
        <w:lastRenderedPageBreak/>
        <w:tab/>
      </w:r>
      <w:proofErr w:type="gramStart"/>
      <w:r>
        <w:t>Re</w:t>
      </w:r>
      <w:r w:rsidR="00B6207E">
        <w:t>ferences :</w:t>
      </w:r>
      <w:proofErr w:type="gramEnd"/>
      <w:r w:rsidR="00B6207E">
        <w:t xml:space="preserve"> 1. </w:t>
      </w:r>
      <w:proofErr w:type="spellStart"/>
      <w:r w:rsidR="00B6207E">
        <w:t>Neerala</w:t>
      </w:r>
      <w:proofErr w:type="spellEnd"/>
      <w:r w:rsidR="00B6207E">
        <w:t xml:space="preserve"> Maharaj </w:t>
      </w:r>
    </w:p>
    <w:p w:rsidR="000B5DE7" w:rsidRDefault="00B6207E" w:rsidP="000B5DE7">
      <w:pPr>
        <w:tabs>
          <w:tab w:val="left" w:pos="3767"/>
        </w:tabs>
        <w:spacing w:after="200" w:line="276" w:lineRule="auto"/>
      </w:pPr>
      <w:r>
        <w:t xml:space="preserve"> </w:t>
      </w:r>
      <w:r>
        <w:tab/>
        <w:t xml:space="preserve">Teacher </w:t>
      </w:r>
    </w:p>
    <w:p w:rsidR="000B5DE7" w:rsidRDefault="000B5DE7" w:rsidP="000B5DE7">
      <w:pPr>
        <w:tabs>
          <w:tab w:val="left" w:pos="3767"/>
        </w:tabs>
      </w:pPr>
      <w:r>
        <w:tab/>
        <w:t>Parvati Girls Hindu College</w:t>
      </w:r>
    </w:p>
    <w:p w:rsidR="000B5DE7" w:rsidRDefault="000B5DE7" w:rsidP="000B5DE7"/>
    <w:p w:rsidR="000B5DE7" w:rsidRDefault="000D02C9" w:rsidP="000B5DE7">
      <w:pPr>
        <w:tabs>
          <w:tab w:val="left" w:pos="3567"/>
        </w:tabs>
      </w:pPr>
      <w:r>
        <w:tab/>
        <w:t xml:space="preserve">2.  </w:t>
      </w:r>
      <w:proofErr w:type="spellStart"/>
      <w:proofErr w:type="gramStart"/>
      <w:r>
        <w:t>Mrs</w:t>
      </w:r>
      <w:proofErr w:type="spellEnd"/>
      <w:r>
        <w:t xml:space="preserve"> .</w:t>
      </w:r>
      <w:proofErr w:type="gramEnd"/>
      <w:r>
        <w:t xml:space="preserve"> Charlene </w:t>
      </w:r>
      <w:proofErr w:type="spellStart"/>
      <w:r>
        <w:t>Madhosingh</w:t>
      </w:r>
      <w:proofErr w:type="spellEnd"/>
      <w:r>
        <w:t xml:space="preserve"> </w:t>
      </w:r>
    </w:p>
    <w:p w:rsidR="000B5DE7" w:rsidRDefault="000B5DE7" w:rsidP="000B5DE7">
      <w:pPr>
        <w:tabs>
          <w:tab w:val="left" w:pos="3968"/>
        </w:tabs>
      </w:pPr>
      <w:r>
        <w:t xml:space="preserve">                                    </w:t>
      </w:r>
      <w:r w:rsidR="000D02C9">
        <w:t xml:space="preserve">                         Pharmacist </w:t>
      </w:r>
    </w:p>
    <w:p w:rsidR="00D577F1" w:rsidRPr="000B5DE7" w:rsidRDefault="000B5DE7" w:rsidP="000B5DE7">
      <w:pPr>
        <w:tabs>
          <w:tab w:val="left" w:pos="3968"/>
        </w:tabs>
      </w:pPr>
      <w:r>
        <w:t xml:space="preserve">                                                        </w:t>
      </w:r>
      <w:r w:rsidR="000D02C9">
        <w:t xml:space="preserve">     7085208</w:t>
      </w:r>
    </w:p>
    <w:sectPr w:rsidR="00D577F1" w:rsidRPr="000B5DE7" w:rsidSect="00A774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A0A" w:rsidRDefault="00936A0A">
      <w:pPr>
        <w:spacing w:after="0" w:line="240" w:lineRule="auto"/>
      </w:pPr>
      <w:r>
        <w:separator/>
      </w:r>
    </w:p>
  </w:endnote>
  <w:endnote w:type="continuationSeparator" w:id="0">
    <w:p w:rsidR="00936A0A" w:rsidRDefault="0093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7F1" w:rsidRDefault="00D577F1"/>
  <w:p w:rsidR="00D577F1" w:rsidRDefault="00E51E14">
    <w:pPr>
      <w:pStyle w:val="FooterEven"/>
    </w:pPr>
    <w:r>
      <w:t xml:space="preserve">Page </w:t>
    </w:r>
    <w:r w:rsidR="006C2D6C">
      <w:fldChar w:fldCharType="begin"/>
    </w:r>
    <w:r w:rsidR="006C2D6C">
      <w:instrText xml:space="preserve"> PAGE   \* MERGEFORMAT </w:instrText>
    </w:r>
    <w:r w:rsidR="006C2D6C">
      <w:fldChar w:fldCharType="separate"/>
    </w:r>
    <w:r>
      <w:rPr>
        <w:noProof/>
        <w:sz w:val="24"/>
        <w:szCs w:val="24"/>
      </w:rPr>
      <w:t>2</w:t>
    </w:r>
    <w:r w:rsidR="006C2D6C">
      <w:rPr>
        <w:noProof/>
        <w:sz w:val="24"/>
        <w:szCs w:val="24"/>
      </w:rPr>
      <w:fldChar w:fldCharType="end"/>
    </w:r>
  </w:p>
  <w:p w:rsidR="00D577F1" w:rsidRDefault="00D57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7F1" w:rsidRDefault="00D577F1"/>
  <w:p w:rsidR="00D577F1" w:rsidRDefault="00E51E14">
    <w:pPr>
      <w:pStyle w:val="FooterOdd"/>
    </w:pPr>
    <w:r>
      <w:t xml:space="preserve">Page </w:t>
    </w:r>
    <w:r w:rsidR="006C2D6C">
      <w:fldChar w:fldCharType="begin"/>
    </w:r>
    <w:r w:rsidR="006C2D6C">
      <w:instrText xml:space="preserve"> PAGE   \* MERGEFORMAT </w:instrText>
    </w:r>
    <w:r w:rsidR="006C2D6C">
      <w:fldChar w:fldCharType="separate"/>
    </w:r>
    <w:r w:rsidR="00DC1A21" w:rsidRPr="00DC1A21">
      <w:rPr>
        <w:noProof/>
        <w:sz w:val="24"/>
        <w:szCs w:val="24"/>
      </w:rPr>
      <w:t>2</w:t>
    </w:r>
    <w:r w:rsidR="006C2D6C">
      <w:rPr>
        <w:noProof/>
        <w:sz w:val="24"/>
        <w:szCs w:val="24"/>
      </w:rPr>
      <w:fldChar w:fldCharType="end"/>
    </w:r>
  </w:p>
  <w:p w:rsidR="00D577F1" w:rsidRDefault="00D57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A0A" w:rsidRDefault="00936A0A">
      <w:pPr>
        <w:spacing w:after="0" w:line="240" w:lineRule="auto"/>
      </w:pPr>
      <w:r>
        <w:separator/>
      </w:r>
    </w:p>
  </w:footnote>
  <w:footnote w:type="continuationSeparator" w:id="0">
    <w:p w:rsidR="00936A0A" w:rsidRDefault="00936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7404"/>
      <w:placeholder>
        <w:docPart w:val="B81C4C5476104AD6A6B00FF87205BF5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577F1" w:rsidRDefault="00663E65">
        <w:pPr>
          <w:pStyle w:val="HeaderEven"/>
        </w:pPr>
        <w:r>
          <w:rPr>
            <w:lang w:val="en-TT"/>
          </w:rPr>
          <w:t>Reshma Jagessar</w:t>
        </w:r>
      </w:p>
    </w:sdtContent>
  </w:sdt>
  <w:p w:rsidR="00D577F1" w:rsidRDefault="00D57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placeholder>
        <w:docPart w:val="EFB7647D27864218873395BD18F1FAC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577F1" w:rsidRDefault="00663E65">
        <w:pPr>
          <w:pStyle w:val="HeaderOdd"/>
        </w:pPr>
        <w:r>
          <w:rPr>
            <w:lang w:val="en-TT"/>
          </w:rPr>
          <w:t>Reshma Jagessar</w:t>
        </w:r>
      </w:p>
    </w:sdtContent>
  </w:sdt>
  <w:p w:rsidR="00D577F1" w:rsidRDefault="00D577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DE7" w:rsidRDefault="000B5DE7">
    <w:pPr>
      <w:pStyle w:val="Header"/>
    </w:pPr>
    <w:r>
      <w:t xml:space="preserve">                                           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E7"/>
    <w:rsid w:val="000B5DE7"/>
    <w:rsid w:val="000D02C9"/>
    <w:rsid w:val="0016099B"/>
    <w:rsid w:val="00175B6D"/>
    <w:rsid w:val="001C0933"/>
    <w:rsid w:val="00282715"/>
    <w:rsid w:val="00351032"/>
    <w:rsid w:val="00386855"/>
    <w:rsid w:val="004D5F58"/>
    <w:rsid w:val="00536D9D"/>
    <w:rsid w:val="005466AC"/>
    <w:rsid w:val="00573678"/>
    <w:rsid w:val="006350C1"/>
    <w:rsid w:val="00655ADE"/>
    <w:rsid w:val="00663E65"/>
    <w:rsid w:val="006C2D6C"/>
    <w:rsid w:val="008C2024"/>
    <w:rsid w:val="008F1BF6"/>
    <w:rsid w:val="00936A0A"/>
    <w:rsid w:val="00973D19"/>
    <w:rsid w:val="00975207"/>
    <w:rsid w:val="00A36724"/>
    <w:rsid w:val="00A77467"/>
    <w:rsid w:val="00AB5492"/>
    <w:rsid w:val="00AC1BC0"/>
    <w:rsid w:val="00B14838"/>
    <w:rsid w:val="00B6207E"/>
    <w:rsid w:val="00BE3FC7"/>
    <w:rsid w:val="00CD3BE7"/>
    <w:rsid w:val="00D577F1"/>
    <w:rsid w:val="00D85FA5"/>
    <w:rsid w:val="00DC1A21"/>
    <w:rsid w:val="00DD0C0D"/>
    <w:rsid w:val="00E350EA"/>
    <w:rsid w:val="00E51E14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AD43"/>
  <w15:docId w15:val="{442CC3F0-025E-456F-97B9-EC551919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  <w:style w:type="character" w:customStyle="1" w:styleId="subsectiondatechar">
    <w:name w:val="subsectiondatechar"/>
    <w:basedOn w:val="DefaultParagraphFont"/>
    <w:rsid w:val="0066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hma%20jagessar\Downloads\TS0101927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FB76CA18F24ADEB6DC49CB7272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7B86-3FBA-402C-803C-20917C7892E4}"/>
      </w:docPartPr>
      <w:docPartBody>
        <w:p w:rsidR="00787B18" w:rsidRDefault="008E32DE">
          <w:pPr>
            <w:pStyle w:val="50FB76CA18F24ADEB6DC49CB727266D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04B28F64DC4464F8AB7DA5FF8D4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6D974-D4AB-4868-9A30-CB192709ACEB}"/>
      </w:docPartPr>
      <w:docPartBody>
        <w:p w:rsidR="00787B18" w:rsidRDefault="008E32DE">
          <w:pPr>
            <w:pStyle w:val="504B28F64DC4464F8AB7DA5FF8D461AC"/>
          </w:pPr>
          <w:r>
            <w:t>[Type your name]</w:t>
          </w:r>
        </w:p>
      </w:docPartBody>
    </w:docPart>
    <w:docPart>
      <w:docPartPr>
        <w:name w:val="B81C4C5476104AD6A6B00FF87205B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1FF6B-6E13-4C5F-807C-BE7CA60BFEDA}"/>
      </w:docPartPr>
      <w:docPartBody>
        <w:p w:rsidR="00787B18" w:rsidRDefault="008E32DE">
          <w:pPr>
            <w:pStyle w:val="B81C4C5476104AD6A6B00FF87205BF55"/>
          </w:pPr>
          <w:r>
            <w:t>[Type the author name]</w:t>
          </w:r>
        </w:p>
      </w:docPartBody>
    </w:docPart>
    <w:docPart>
      <w:docPartPr>
        <w:name w:val="EFB7647D27864218873395BD18F1F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CFA7-0A2F-4530-8FB0-3241A1500CE6}"/>
      </w:docPartPr>
      <w:docPartBody>
        <w:p w:rsidR="00787B18" w:rsidRDefault="008E32DE">
          <w:pPr>
            <w:pStyle w:val="EFB7647D27864218873395BD18F1FAC4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32DE"/>
    <w:rsid w:val="00056D2A"/>
    <w:rsid w:val="00060F5E"/>
    <w:rsid w:val="002E77EC"/>
    <w:rsid w:val="003E034E"/>
    <w:rsid w:val="00720AB8"/>
    <w:rsid w:val="00787B18"/>
    <w:rsid w:val="008E32DE"/>
    <w:rsid w:val="00E53083"/>
    <w:rsid w:val="00F1528B"/>
    <w:rsid w:val="00F3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787B18"/>
    <w:rPr>
      <w:color w:val="808080"/>
    </w:rPr>
  </w:style>
  <w:style w:type="paragraph" w:customStyle="1" w:styleId="50FB76CA18F24ADEB6DC49CB727266D9">
    <w:name w:val="50FB76CA18F24ADEB6DC49CB727266D9"/>
    <w:rsid w:val="00787B18"/>
  </w:style>
  <w:style w:type="paragraph" w:customStyle="1" w:styleId="504B28F64DC4464F8AB7DA5FF8D461AC">
    <w:name w:val="504B28F64DC4464F8AB7DA5FF8D461AC"/>
    <w:rsid w:val="00787B18"/>
  </w:style>
  <w:style w:type="paragraph" w:customStyle="1" w:styleId="3B8245A0BD5749359539652C70FC9F37">
    <w:name w:val="3B8245A0BD5749359539652C70FC9F37"/>
    <w:rsid w:val="00787B18"/>
  </w:style>
  <w:style w:type="paragraph" w:customStyle="1" w:styleId="DB40A10570F0475B8B4ED589C0F8E27C">
    <w:name w:val="DB40A10570F0475B8B4ED589C0F8E27C"/>
    <w:rsid w:val="00787B18"/>
  </w:style>
  <w:style w:type="paragraph" w:customStyle="1" w:styleId="61D6F6E8C876462C84652AF86980FF91">
    <w:name w:val="61D6F6E8C876462C84652AF86980FF91"/>
    <w:rsid w:val="00787B18"/>
  </w:style>
  <w:style w:type="paragraph" w:customStyle="1" w:styleId="B518866238AA4A99B95BA10AEE209E3A">
    <w:name w:val="B518866238AA4A99B95BA10AEE209E3A"/>
    <w:rsid w:val="00787B18"/>
  </w:style>
  <w:style w:type="paragraph" w:customStyle="1" w:styleId="89C93898DAA74C0C8CF521628CB0C749">
    <w:name w:val="89C93898DAA74C0C8CF521628CB0C749"/>
    <w:rsid w:val="00787B18"/>
  </w:style>
  <w:style w:type="paragraph" w:customStyle="1" w:styleId="4AFD7643070F4E3DA77DED8BD42A08B3">
    <w:name w:val="4AFD7643070F4E3DA77DED8BD42A08B3"/>
    <w:rsid w:val="00787B18"/>
  </w:style>
  <w:style w:type="paragraph" w:customStyle="1" w:styleId="7913ADA8DC4B4319A2C02038F0478C2D">
    <w:name w:val="7913ADA8DC4B4319A2C02038F0478C2D"/>
    <w:rsid w:val="00787B18"/>
  </w:style>
  <w:style w:type="paragraph" w:customStyle="1" w:styleId="BF841A9BF5274A7D8C9F4AF25800D903">
    <w:name w:val="BF841A9BF5274A7D8C9F4AF25800D903"/>
    <w:rsid w:val="00787B18"/>
  </w:style>
  <w:style w:type="paragraph" w:customStyle="1" w:styleId="FE4A64956CDD47EB95A0C54935C41177">
    <w:name w:val="FE4A64956CDD47EB95A0C54935C41177"/>
    <w:rsid w:val="00787B18"/>
  </w:style>
  <w:style w:type="paragraph" w:customStyle="1" w:styleId="2F37ACE0A66045A4A6825AC14151D1BE">
    <w:name w:val="2F37ACE0A66045A4A6825AC14151D1BE"/>
    <w:rsid w:val="00787B18"/>
  </w:style>
  <w:style w:type="character" w:customStyle="1" w:styleId="subsectiondatechar">
    <w:name w:val="subsectiondatechar"/>
    <w:basedOn w:val="DefaultParagraphFont"/>
    <w:rsid w:val="00787B18"/>
  </w:style>
  <w:style w:type="paragraph" w:customStyle="1" w:styleId="C1430D94C364472F84D1A3CB60AA3392">
    <w:name w:val="C1430D94C364472F84D1A3CB60AA3392"/>
    <w:rsid w:val="00787B18"/>
  </w:style>
  <w:style w:type="paragraph" w:customStyle="1" w:styleId="33DDAA41A73647D28F55942465C7D255">
    <w:name w:val="33DDAA41A73647D28F55942465C7D255"/>
    <w:rsid w:val="00787B18"/>
  </w:style>
  <w:style w:type="paragraph" w:customStyle="1" w:styleId="4355105894D3425AB2808FD60498CB5C">
    <w:name w:val="4355105894D3425AB2808FD60498CB5C"/>
    <w:rsid w:val="00787B18"/>
  </w:style>
  <w:style w:type="paragraph" w:customStyle="1" w:styleId="4C757F1B1B044BE2AC99A15DF5A59294">
    <w:name w:val="4C757F1B1B044BE2AC99A15DF5A59294"/>
    <w:rsid w:val="00787B18"/>
  </w:style>
  <w:style w:type="paragraph" w:customStyle="1" w:styleId="7EFAA948AAED452288C0EE580BFF268A">
    <w:name w:val="7EFAA948AAED452288C0EE580BFF268A"/>
    <w:rsid w:val="00787B18"/>
  </w:style>
  <w:style w:type="paragraph" w:customStyle="1" w:styleId="B81C4C5476104AD6A6B00FF87205BF55">
    <w:name w:val="B81C4C5476104AD6A6B00FF87205BF55"/>
    <w:rsid w:val="00787B18"/>
  </w:style>
  <w:style w:type="paragraph" w:customStyle="1" w:styleId="EFB7647D27864218873395BD18F1FAC4">
    <w:name w:val="EFB7647D27864218873395BD18F1FAC4"/>
    <w:rsid w:val="00787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TS010192746.dotx</Template>
  <TotalTime>22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Reshma Jagessar</dc:creator>
  <cp:lastModifiedBy>reshma jagessar</cp:lastModifiedBy>
  <cp:revision>8</cp:revision>
  <cp:lastPrinted>2013-05-18T14:55:00Z</cp:lastPrinted>
  <dcterms:created xsi:type="dcterms:W3CDTF">2017-01-05T19:51:00Z</dcterms:created>
  <dcterms:modified xsi:type="dcterms:W3CDTF">2017-05-23T19:08:00Z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