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8447B" w14:textId="77777777" w:rsidR="001E6F40" w:rsidRPr="00156B66" w:rsidRDefault="005842D8">
      <w:pPr>
        <w:pStyle w:val="Name"/>
        <w:rPr>
          <w:sz w:val="52"/>
          <w:szCs w:val="52"/>
        </w:rPr>
      </w:pPr>
      <w:r w:rsidRPr="00156B66">
        <w:rPr>
          <w:sz w:val="52"/>
          <w:szCs w:val="52"/>
        </w:rPr>
        <w:t>Annica Garcia-Alleyne</w:t>
      </w:r>
    </w:p>
    <w:p w14:paraId="2A97EB24" w14:textId="3B712A49" w:rsidR="001E6F40" w:rsidRPr="00156B66" w:rsidRDefault="00652AE2">
      <w:pPr>
        <w:pStyle w:val="ContactInfo"/>
        <w:rPr>
          <w:sz w:val="28"/>
          <w:szCs w:val="28"/>
        </w:rPr>
      </w:pPr>
      <w:r>
        <w:t xml:space="preserve">Lp 50/7,Olive Drive, Boys Lane </w:t>
      </w:r>
      <w:r w:rsidR="00E7295C">
        <w:t xml:space="preserve">D’Abadie, Arima </w:t>
      </w:r>
      <w:r w:rsidR="0022322A">
        <w:t xml:space="preserve"> </w:t>
      </w:r>
      <w:r w:rsidR="00156B66">
        <w:t xml:space="preserve"> | </w:t>
      </w:r>
      <w:r w:rsidR="0022322A">
        <w:t>18683960295</w:t>
      </w:r>
      <w:r w:rsidR="00156B66">
        <w:t xml:space="preserve"> | </w:t>
      </w:r>
      <w:hyperlink r:id="rId8" w:history="1">
        <w:r w:rsidR="0022322A" w:rsidRPr="000075DE">
          <w:rPr>
            <w:rStyle w:val="Hyperlink"/>
          </w:rPr>
          <w:t>annica_garcia042093@outlook.com</w:t>
        </w:r>
      </w:hyperlink>
      <w:r w:rsidR="0022322A">
        <w:t xml:space="preserve"> </w:t>
      </w:r>
    </w:p>
    <w:sdt>
      <w:sdtPr>
        <w:id w:val="-1179423465"/>
        <w:placeholder>
          <w:docPart w:val="83176BDEE76A5E428AE73980C59F9BC9"/>
        </w:placeholder>
        <w:temporary/>
        <w:showingPlcHdr/>
        <w15:appearance w15:val="hidden"/>
      </w:sdtPr>
      <w:sdtEndPr/>
      <w:sdtContent>
        <w:p w14:paraId="2124905B" w14:textId="77777777" w:rsidR="001E6F40" w:rsidRDefault="00BC651D">
          <w:pPr>
            <w:pStyle w:val="Heading1"/>
          </w:pPr>
          <w:r>
            <w:t>Objective</w:t>
          </w:r>
        </w:p>
      </w:sdtContent>
    </w:sdt>
    <w:p w14:paraId="12C2C974" w14:textId="77777777" w:rsidR="001E6F40" w:rsidRDefault="00633134">
      <w:r>
        <w:t xml:space="preserve">To enhance my knowledge </w:t>
      </w:r>
      <w:r w:rsidR="00D36405">
        <w:t>, understanding and to gain experience in the world of work.</w:t>
      </w:r>
      <w:r w:rsidR="00ED1AF1">
        <w:t xml:space="preserve"> That I may be able to apply my knowledge to </w:t>
      </w:r>
      <w:r w:rsidR="001F1811">
        <w:t xml:space="preserve">meaningfully contribute not only towards my own general progress but also </w:t>
      </w:r>
      <w:r w:rsidR="00387D5C">
        <w:t xml:space="preserve">for the improvement of your organization in </w:t>
      </w:r>
      <w:r w:rsidR="00DE4097">
        <w:t xml:space="preserve">which I’m seeking employment. </w:t>
      </w:r>
    </w:p>
    <w:sdt>
      <w:sdtPr>
        <w:id w:val="1728489637"/>
        <w:placeholder>
          <w:docPart w:val="6157839A0C9EB34D9AD22DDA12364F76"/>
        </w:placeholder>
        <w:temporary/>
        <w:showingPlcHdr/>
        <w15:appearance w15:val="hidden"/>
      </w:sdtPr>
      <w:sdtEndPr/>
      <w:sdtContent>
        <w:p w14:paraId="55B72B2D" w14:textId="77777777" w:rsidR="001E6F40" w:rsidRDefault="00BC651D">
          <w:pPr>
            <w:pStyle w:val="Heading1"/>
          </w:pPr>
          <w:r>
            <w:t>Experience</w:t>
          </w:r>
        </w:p>
      </w:sdtContent>
    </w:sdt>
    <w:p w14:paraId="6F00347D" w14:textId="77777777" w:rsidR="001E6F40" w:rsidRDefault="00DD4151">
      <w:r>
        <w:t>Rickam’s Online Agency and Gaming Centre</w:t>
      </w:r>
      <w:r w:rsidR="009727B5">
        <w:t xml:space="preserve"> </w:t>
      </w:r>
    </w:p>
    <w:p w14:paraId="719CC238" w14:textId="77777777" w:rsidR="00540CEC" w:rsidRDefault="008B301D">
      <w:r>
        <w:t>Corner Real and Saddle Road,San Juan</w:t>
      </w:r>
    </w:p>
    <w:p w14:paraId="40A76DA6" w14:textId="40E1DF2C" w:rsidR="001E6F40" w:rsidRDefault="00ED6FC9">
      <w:r>
        <w:t>Office Clerk</w:t>
      </w:r>
      <w:r w:rsidR="003F7E97">
        <w:t xml:space="preserve">/ Moneygram </w:t>
      </w:r>
      <w:r w:rsidR="00664692">
        <w:t>Teller</w:t>
      </w:r>
      <w:bookmarkStart w:id="0" w:name="_GoBack"/>
      <w:bookmarkEnd w:id="0"/>
    </w:p>
    <w:p w14:paraId="7226480D" w14:textId="77777777" w:rsidR="00A11BF8" w:rsidRDefault="00502E92" w:rsidP="00B128A7">
      <w:r>
        <w:t>July 2016-Nov 2017</w:t>
      </w:r>
    </w:p>
    <w:p w14:paraId="41A71741" w14:textId="77777777" w:rsidR="00B128A7" w:rsidRDefault="00B128A7" w:rsidP="00B128A7"/>
    <w:p w14:paraId="4233EE42" w14:textId="77777777" w:rsidR="0085756A" w:rsidRDefault="0085756A" w:rsidP="0085756A">
      <w:pPr>
        <w:pStyle w:val="ListBullet"/>
        <w:numPr>
          <w:ilvl w:val="0"/>
          <w:numId w:val="0"/>
        </w:numPr>
      </w:pPr>
      <w:r>
        <w:t xml:space="preserve">Massy Stores El Dorado </w:t>
      </w:r>
    </w:p>
    <w:p w14:paraId="5D48250E" w14:textId="77777777" w:rsidR="008B301D" w:rsidRDefault="00664AC5" w:rsidP="0085756A">
      <w:pPr>
        <w:pStyle w:val="ListBullet"/>
        <w:numPr>
          <w:ilvl w:val="0"/>
          <w:numId w:val="0"/>
        </w:numPr>
      </w:pPr>
      <w:r>
        <w:t>Eastern Main Road</w:t>
      </w:r>
    </w:p>
    <w:p w14:paraId="33C26413" w14:textId="77777777" w:rsidR="0085756A" w:rsidRDefault="00F70F8D" w:rsidP="0085756A">
      <w:pPr>
        <w:pStyle w:val="ListBullet"/>
        <w:numPr>
          <w:ilvl w:val="0"/>
          <w:numId w:val="0"/>
        </w:numPr>
      </w:pPr>
      <w:r>
        <w:t>Cashier</w:t>
      </w:r>
    </w:p>
    <w:p w14:paraId="43860C83" w14:textId="77777777" w:rsidR="00F70F8D" w:rsidRDefault="00F70F8D" w:rsidP="0085756A">
      <w:pPr>
        <w:pStyle w:val="ListBullet"/>
        <w:numPr>
          <w:ilvl w:val="0"/>
          <w:numId w:val="0"/>
        </w:numPr>
      </w:pPr>
      <w:r>
        <w:t>May 2014- May 2016</w:t>
      </w:r>
    </w:p>
    <w:p w14:paraId="089ACEBE" w14:textId="77777777" w:rsidR="00CC332A" w:rsidRDefault="00CC332A" w:rsidP="0085756A">
      <w:pPr>
        <w:pStyle w:val="ListBullet"/>
        <w:numPr>
          <w:ilvl w:val="0"/>
          <w:numId w:val="0"/>
        </w:numPr>
      </w:pPr>
    </w:p>
    <w:p w14:paraId="35F9F7A3" w14:textId="77777777" w:rsidR="00CC332A" w:rsidRDefault="00CC332A" w:rsidP="0085756A">
      <w:pPr>
        <w:pStyle w:val="ListBullet"/>
        <w:numPr>
          <w:ilvl w:val="0"/>
          <w:numId w:val="0"/>
        </w:numPr>
      </w:pPr>
      <w:r>
        <w:t xml:space="preserve">S.A.P Financial and Event Planning </w:t>
      </w:r>
    </w:p>
    <w:p w14:paraId="519DECEC" w14:textId="77777777" w:rsidR="00664AC5" w:rsidRDefault="00664AC5" w:rsidP="0085756A">
      <w:pPr>
        <w:pStyle w:val="ListBullet"/>
        <w:numPr>
          <w:ilvl w:val="0"/>
          <w:numId w:val="0"/>
        </w:numPr>
      </w:pPr>
      <w:r>
        <w:t>29</w:t>
      </w:r>
      <w:r w:rsidRPr="00664AC5">
        <w:rPr>
          <w:vertAlign w:val="superscript"/>
        </w:rPr>
        <w:t>th</w:t>
      </w:r>
      <w:r>
        <w:t xml:space="preserve"> Tenth Ave, Barataria</w:t>
      </w:r>
    </w:p>
    <w:p w14:paraId="3297093B" w14:textId="77777777" w:rsidR="00664AC5" w:rsidRDefault="00D50E91" w:rsidP="0085756A">
      <w:pPr>
        <w:pStyle w:val="ListBullet"/>
        <w:numPr>
          <w:ilvl w:val="0"/>
          <w:numId w:val="0"/>
        </w:numPr>
      </w:pPr>
      <w:r>
        <w:t xml:space="preserve">Administrative Assistant </w:t>
      </w:r>
    </w:p>
    <w:p w14:paraId="6749DAB2" w14:textId="77777777" w:rsidR="00D50E91" w:rsidRDefault="00D50E91" w:rsidP="0085756A">
      <w:pPr>
        <w:pStyle w:val="ListBullet"/>
        <w:numPr>
          <w:ilvl w:val="0"/>
          <w:numId w:val="0"/>
        </w:numPr>
      </w:pPr>
      <w:r>
        <w:t>Jan 2014-May 2014</w:t>
      </w:r>
    </w:p>
    <w:p w14:paraId="1757DCB2" w14:textId="77777777" w:rsidR="00D50E91" w:rsidRDefault="00D50E91" w:rsidP="0085756A">
      <w:pPr>
        <w:pStyle w:val="ListBullet"/>
        <w:numPr>
          <w:ilvl w:val="0"/>
          <w:numId w:val="0"/>
        </w:numPr>
      </w:pPr>
    </w:p>
    <w:p w14:paraId="20BA6013" w14:textId="77777777" w:rsidR="00D50E91" w:rsidRDefault="00F96FEB" w:rsidP="0085756A">
      <w:pPr>
        <w:pStyle w:val="ListBullet"/>
        <w:numPr>
          <w:ilvl w:val="0"/>
          <w:numId w:val="0"/>
        </w:numPr>
      </w:pPr>
      <w:r>
        <w:t>Total Local Promotion Ltd.</w:t>
      </w:r>
    </w:p>
    <w:p w14:paraId="2904705A" w14:textId="77777777" w:rsidR="00F96FEB" w:rsidRDefault="00F96FEB" w:rsidP="0085756A">
      <w:pPr>
        <w:pStyle w:val="ListBullet"/>
        <w:numPr>
          <w:ilvl w:val="0"/>
          <w:numId w:val="0"/>
        </w:numPr>
      </w:pPr>
      <w:r>
        <w:t xml:space="preserve">D’ Trini Shop (Trincity </w:t>
      </w:r>
      <w:r w:rsidR="003C32EE">
        <w:t>Mall)</w:t>
      </w:r>
    </w:p>
    <w:p w14:paraId="2A56F00F" w14:textId="77777777" w:rsidR="003C32EE" w:rsidRDefault="003C32EE" w:rsidP="0085756A">
      <w:pPr>
        <w:pStyle w:val="ListBullet"/>
        <w:numPr>
          <w:ilvl w:val="0"/>
          <w:numId w:val="0"/>
        </w:numPr>
      </w:pPr>
      <w:r>
        <w:t>Sales Clerk</w:t>
      </w:r>
    </w:p>
    <w:p w14:paraId="64442E3D" w14:textId="77777777" w:rsidR="003C32EE" w:rsidRDefault="003624D3" w:rsidP="0085756A">
      <w:pPr>
        <w:pStyle w:val="ListBullet"/>
        <w:numPr>
          <w:ilvl w:val="0"/>
          <w:numId w:val="0"/>
        </w:numPr>
      </w:pPr>
      <w:r>
        <w:t>Oct 2012- July 2013</w:t>
      </w:r>
    </w:p>
    <w:p w14:paraId="26AEBC3E" w14:textId="77777777" w:rsidR="003624D3" w:rsidRDefault="003624D3" w:rsidP="0085756A">
      <w:pPr>
        <w:pStyle w:val="ListBullet"/>
        <w:numPr>
          <w:ilvl w:val="0"/>
          <w:numId w:val="0"/>
        </w:numPr>
      </w:pPr>
      <w:r>
        <w:lastRenderedPageBreak/>
        <w:t>Mico</w:t>
      </w:r>
      <w:r w:rsidR="00C56360">
        <w:t xml:space="preserve">n </w:t>
      </w:r>
      <w:r>
        <w:t xml:space="preserve">Marketing </w:t>
      </w:r>
      <w:r w:rsidR="0093565C">
        <w:t>Ltd</w:t>
      </w:r>
    </w:p>
    <w:p w14:paraId="18786773" w14:textId="77777777" w:rsidR="0093565C" w:rsidRDefault="0093565C" w:rsidP="0085756A">
      <w:pPr>
        <w:pStyle w:val="ListBullet"/>
        <w:numPr>
          <w:ilvl w:val="0"/>
          <w:numId w:val="0"/>
        </w:numPr>
      </w:pPr>
      <w:r>
        <w:t>Fernandez Industrial Ctr, Warehouse 23, Eastern Main Road Laventille</w:t>
      </w:r>
    </w:p>
    <w:p w14:paraId="5E2560D8" w14:textId="77777777" w:rsidR="0093565C" w:rsidRDefault="002F2028" w:rsidP="0085756A">
      <w:pPr>
        <w:pStyle w:val="ListBullet"/>
        <w:numPr>
          <w:ilvl w:val="0"/>
          <w:numId w:val="0"/>
        </w:numPr>
      </w:pPr>
      <w:r>
        <w:t xml:space="preserve">Van Sales Representative </w:t>
      </w:r>
    </w:p>
    <w:p w14:paraId="5B0135E7" w14:textId="77777777" w:rsidR="002F2028" w:rsidRDefault="002F2028" w:rsidP="0085756A">
      <w:pPr>
        <w:pStyle w:val="ListBullet"/>
        <w:numPr>
          <w:ilvl w:val="0"/>
          <w:numId w:val="0"/>
        </w:numPr>
      </w:pPr>
      <w:r>
        <w:t>May 2012- Sept 2012</w:t>
      </w:r>
    </w:p>
    <w:p w14:paraId="587DCD49" w14:textId="77777777" w:rsidR="00C56360" w:rsidRDefault="00C56360" w:rsidP="0085756A">
      <w:pPr>
        <w:pStyle w:val="ListBullet"/>
        <w:numPr>
          <w:ilvl w:val="0"/>
          <w:numId w:val="0"/>
        </w:numPr>
      </w:pPr>
    </w:p>
    <w:p w14:paraId="6D3958B6" w14:textId="1344B68B" w:rsidR="00C56360" w:rsidRDefault="004B4DE7" w:rsidP="0085756A">
      <w:pPr>
        <w:pStyle w:val="ListBullet"/>
        <w:numPr>
          <w:ilvl w:val="0"/>
          <w:numId w:val="0"/>
        </w:numPr>
      </w:pPr>
      <w:r>
        <w:t>The Tackle Shop</w:t>
      </w:r>
    </w:p>
    <w:p w14:paraId="4E1BBD6D" w14:textId="1CE39EE0" w:rsidR="004B4DE7" w:rsidRDefault="004B4DE7" w:rsidP="0085756A">
      <w:pPr>
        <w:pStyle w:val="ListBullet"/>
        <w:numPr>
          <w:ilvl w:val="0"/>
          <w:numId w:val="0"/>
        </w:numPr>
      </w:pPr>
      <w:r>
        <w:t>176A Western Main Rd</w:t>
      </w:r>
      <w:r w:rsidR="00990B4F">
        <w:t>,Carenage</w:t>
      </w:r>
    </w:p>
    <w:p w14:paraId="6352C779" w14:textId="25426EEF" w:rsidR="00990B4F" w:rsidRDefault="00990B4F" w:rsidP="0085756A">
      <w:pPr>
        <w:pStyle w:val="ListBullet"/>
        <w:numPr>
          <w:ilvl w:val="0"/>
          <w:numId w:val="0"/>
        </w:numPr>
      </w:pPr>
      <w:r>
        <w:t>Sales Clerk</w:t>
      </w:r>
    </w:p>
    <w:p w14:paraId="00A681DF" w14:textId="0E08C62B" w:rsidR="00990B4F" w:rsidRDefault="00B82BE7" w:rsidP="0085756A">
      <w:pPr>
        <w:pStyle w:val="ListBullet"/>
        <w:numPr>
          <w:ilvl w:val="0"/>
          <w:numId w:val="0"/>
        </w:numPr>
      </w:pPr>
      <w:r>
        <w:t>Jan 2012 -March 2012</w:t>
      </w:r>
    </w:p>
    <w:p w14:paraId="01A70F6E" w14:textId="41732FEB" w:rsidR="00B82BE7" w:rsidRDefault="00B82BE7" w:rsidP="0085756A">
      <w:pPr>
        <w:pStyle w:val="ListBullet"/>
        <w:numPr>
          <w:ilvl w:val="0"/>
          <w:numId w:val="0"/>
        </w:numPr>
      </w:pPr>
    </w:p>
    <w:p w14:paraId="7B022661" w14:textId="19A239A7" w:rsidR="00B82BE7" w:rsidRDefault="0088328D" w:rsidP="0085756A">
      <w:pPr>
        <w:pStyle w:val="ListBullet"/>
        <w:numPr>
          <w:ilvl w:val="0"/>
          <w:numId w:val="0"/>
        </w:numPr>
      </w:pPr>
      <w:r>
        <w:t>Grill 57 Plus</w:t>
      </w:r>
    </w:p>
    <w:p w14:paraId="7F8A72F6" w14:textId="33B18459" w:rsidR="0088328D" w:rsidRDefault="0088328D" w:rsidP="0085756A">
      <w:pPr>
        <w:pStyle w:val="ListBullet"/>
        <w:numPr>
          <w:ilvl w:val="0"/>
          <w:numId w:val="0"/>
        </w:numPr>
      </w:pPr>
      <w:r>
        <w:t>Eastern Main Rd, D’Abadie</w:t>
      </w:r>
    </w:p>
    <w:p w14:paraId="3C2F1BA1" w14:textId="551A28DC" w:rsidR="0088328D" w:rsidRDefault="00000442" w:rsidP="0085756A">
      <w:pPr>
        <w:pStyle w:val="ListBullet"/>
        <w:numPr>
          <w:ilvl w:val="0"/>
          <w:numId w:val="0"/>
        </w:numPr>
      </w:pPr>
      <w:r>
        <w:t>Server/Cashier</w:t>
      </w:r>
    </w:p>
    <w:p w14:paraId="679E4FF1" w14:textId="5D18DEF4" w:rsidR="00000442" w:rsidRDefault="00000442" w:rsidP="0085756A">
      <w:pPr>
        <w:pStyle w:val="ListBullet"/>
        <w:numPr>
          <w:ilvl w:val="0"/>
          <w:numId w:val="0"/>
        </w:numPr>
      </w:pPr>
      <w:r>
        <w:t>June 2011-Oct 2011</w:t>
      </w:r>
    </w:p>
    <w:p w14:paraId="64811207" w14:textId="77777777" w:rsidR="00000442" w:rsidRDefault="00000442" w:rsidP="0085756A">
      <w:pPr>
        <w:pStyle w:val="ListBullet"/>
        <w:numPr>
          <w:ilvl w:val="0"/>
          <w:numId w:val="0"/>
        </w:numPr>
      </w:pPr>
    </w:p>
    <w:p w14:paraId="308D3F06" w14:textId="0B695F7E" w:rsidR="00B519ED" w:rsidRDefault="00B519ED" w:rsidP="0085756A">
      <w:pPr>
        <w:pStyle w:val="ListBullet"/>
        <w:numPr>
          <w:ilvl w:val="0"/>
          <w:numId w:val="0"/>
        </w:numPr>
      </w:pPr>
      <w:r>
        <w:t>Knight Investments Ltd.</w:t>
      </w:r>
    </w:p>
    <w:p w14:paraId="35B7960F" w14:textId="77777777" w:rsidR="00B519ED" w:rsidRDefault="00B519ED" w:rsidP="0085756A">
      <w:pPr>
        <w:pStyle w:val="ListBullet"/>
        <w:numPr>
          <w:ilvl w:val="0"/>
          <w:numId w:val="0"/>
        </w:numPr>
      </w:pPr>
      <w:r>
        <w:t>Francis Fashion Shoe Locker, Trincity Mall</w:t>
      </w:r>
    </w:p>
    <w:p w14:paraId="5F047EDC" w14:textId="77777777" w:rsidR="00C16C98" w:rsidRDefault="00C16C98" w:rsidP="0085756A">
      <w:pPr>
        <w:pStyle w:val="ListBullet"/>
        <w:numPr>
          <w:ilvl w:val="0"/>
          <w:numId w:val="0"/>
        </w:numPr>
      </w:pPr>
      <w:r>
        <w:t>Sales Clerk</w:t>
      </w:r>
    </w:p>
    <w:p w14:paraId="4A83ADB7" w14:textId="77777777" w:rsidR="00B519ED" w:rsidRDefault="00C16C98" w:rsidP="0085756A">
      <w:pPr>
        <w:pStyle w:val="ListBullet"/>
        <w:numPr>
          <w:ilvl w:val="0"/>
          <w:numId w:val="0"/>
        </w:numPr>
      </w:pPr>
      <w:r>
        <w:t>Nov 2010- March 2011</w:t>
      </w:r>
    </w:p>
    <w:p w14:paraId="38AC1F9F" w14:textId="77777777" w:rsidR="00C16C98" w:rsidRDefault="00C16C98" w:rsidP="0085756A">
      <w:pPr>
        <w:pStyle w:val="ListBullet"/>
        <w:numPr>
          <w:ilvl w:val="0"/>
          <w:numId w:val="0"/>
        </w:numPr>
      </w:pPr>
    </w:p>
    <w:p w14:paraId="3E45DDF2" w14:textId="61DFF9D4" w:rsidR="00CC332A" w:rsidRDefault="00CC332A" w:rsidP="0085756A">
      <w:pPr>
        <w:pStyle w:val="ListBullet"/>
        <w:numPr>
          <w:ilvl w:val="0"/>
          <w:numId w:val="0"/>
        </w:numPr>
      </w:pPr>
    </w:p>
    <w:p w14:paraId="68801D98" w14:textId="11D1CBE3" w:rsidR="00B64104" w:rsidRDefault="00B64104" w:rsidP="0085756A">
      <w:pPr>
        <w:pStyle w:val="ListBullet"/>
        <w:numPr>
          <w:ilvl w:val="0"/>
          <w:numId w:val="0"/>
        </w:numPr>
      </w:pPr>
    </w:p>
    <w:p w14:paraId="38877884" w14:textId="77777777" w:rsidR="00B64104" w:rsidRDefault="00B64104" w:rsidP="0085756A">
      <w:pPr>
        <w:pStyle w:val="ListBullet"/>
        <w:numPr>
          <w:ilvl w:val="0"/>
          <w:numId w:val="0"/>
        </w:numPr>
      </w:pPr>
    </w:p>
    <w:p w14:paraId="196055D2" w14:textId="77777777" w:rsidR="00F70F8D" w:rsidRDefault="00F70F8D" w:rsidP="0085756A">
      <w:pPr>
        <w:pStyle w:val="ListBullet"/>
        <w:numPr>
          <w:ilvl w:val="0"/>
          <w:numId w:val="0"/>
        </w:numPr>
      </w:pPr>
    </w:p>
    <w:sdt>
      <w:sdtPr>
        <w:id w:val="720946933"/>
        <w:placeholder>
          <w:docPart w:val="9E85DF248C7A3D499930F8D9F66BDE94"/>
        </w:placeholder>
        <w:temporary/>
        <w:showingPlcHdr/>
        <w15:appearance w15:val="hidden"/>
      </w:sdtPr>
      <w:sdtEndPr/>
      <w:sdtContent>
        <w:p w14:paraId="1FC92904" w14:textId="77777777" w:rsidR="001E6F40" w:rsidRDefault="00BC651D">
          <w:pPr>
            <w:pStyle w:val="Heading1"/>
          </w:pPr>
          <w:r>
            <w:t>Education</w:t>
          </w:r>
        </w:p>
      </w:sdtContent>
    </w:sdt>
    <w:p w14:paraId="03373C20" w14:textId="77777777" w:rsidR="001E6F40" w:rsidRDefault="002F7A0B">
      <w:r>
        <w:t>Bon Air High School</w:t>
      </w:r>
      <w:r w:rsidR="00DD4F9A">
        <w:t xml:space="preserve"> 2005-2010</w:t>
      </w:r>
    </w:p>
    <w:p w14:paraId="790A378B" w14:textId="77777777" w:rsidR="002F7A0B" w:rsidRDefault="002F7A0B"/>
    <w:sdt>
      <w:sdtPr>
        <w:id w:val="520597245"/>
        <w:placeholder>
          <w:docPart w:val="266A9ABF6914D94DA4272DF7563A7251"/>
        </w:placeholder>
        <w:temporary/>
        <w:showingPlcHdr/>
        <w15:appearance w15:val="hidden"/>
      </w:sdtPr>
      <w:sdtEndPr/>
      <w:sdtContent>
        <w:p w14:paraId="1801B7E0" w14:textId="77777777" w:rsidR="001E6F40" w:rsidRDefault="00BC651D">
          <w:pPr>
            <w:pStyle w:val="Heading1"/>
          </w:pPr>
          <w:r>
            <w:t>Awards and Acknowledgements</w:t>
          </w:r>
        </w:p>
      </w:sdtContent>
    </w:sdt>
    <w:p w14:paraId="14F7D7D5" w14:textId="77777777" w:rsidR="001E6F40" w:rsidRDefault="00DD4F9A">
      <w:pPr>
        <w:pStyle w:val="ListBullet"/>
      </w:pPr>
      <w:r>
        <w:t>Mathematics -Grade 3</w:t>
      </w:r>
    </w:p>
    <w:p w14:paraId="031FB67D" w14:textId="77777777" w:rsidR="00DD4F9A" w:rsidRDefault="00DD4F9A">
      <w:pPr>
        <w:pStyle w:val="ListBullet"/>
      </w:pPr>
      <w:r>
        <w:t>English -Grade 2</w:t>
      </w:r>
    </w:p>
    <w:p w14:paraId="72A87E0C" w14:textId="77777777" w:rsidR="00DD4F9A" w:rsidRDefault="00DD4F9A">
      <w:pPr>
        <w:pStyle w:val="ListBullet"/>
      </w:pPr>
      <w:r>
        <w:t>Social Studies -Grade 2</w:t>
      </w:r>
    </w:p>
    <w:p w14:paraId="44F88BBF" w14:textId="77777777" w:rsidR="00D45917" w:rsidRDefault="00D45917" w:rsidP="00D45917">
      <w:pPr>
        <w:pStyle w:val="ListBullet"/>
        <w:numPr>
          <w:ilvl w:val="0"/>
          <w:numId w:val="0"/>
        </w:numPr>
        <w:ind w:left="216" w:hanging="216"/>
      </w:pPr>
    </w:p>
    <w:p w14:paraId="0E15F2D6" w14:textId="77777777" w:rsidR="00345F2F" w:rsidRDefault="001674E1" w:rsidP="00345F2F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b/>
          <w:color w:val="0E0B05" w:themeColor="text2"/>
          <w:sz w:val="24"/>
          <w:szCs w:val="24"/>
        </w:rPr>
      </w:pPr>
      <w:r w:rsidRPr="006941E9">
        <w:rPr>
          <w:rFonts w:asciiTheme="majorHAnsi" w:hAnsiTheme="majorHAnsi" w:cstheme="majorHAnsi"/>
          <w:b/>
          <w:color w:val="0E0B05" w:themeColor="text2"/>
          <w:sz w:val="24"/>
          <w:szCs w:val="24"/>
        </w:rPr>
        <w:t>REFERENCE</w:t>
      </w:r>
    </w:p>
    <w:p w14:paraId="7B11A40D" w14:textId="77777777" w:rsidR="00345F2F" w:rsidRPr="003E4992" w:rsidRDefault="00840FF6" w:rsidP="00345F2F">
      <w:pPr>
        <w:pStyle w:val="ListBullet"/>
        <w:numPr>
          <w:ilvl w:val="0"/>
          <w:numId w:val="18"/>
        </w:numPr>
        <w:rPr>
          <w:rFonts w:asciiTheme="majorHAnsi" w:hAnsiTheme="majorHAnsi" w:cstheme="majorHAnsi"/>
          <w:b/>
          <w:color w:val="0E0B05" w:themeColor="text2"/>
          <w:sz w:val="24"/>
          <w:szCs w:val="24"/>
        </w:rPr>
      </w:pPr>
      <w:r>
        <w:rPr>
          <w:rFonts w:cstheme="minorHAnsi"/>
          <w:color w:val="000000" w:themeColor="text1"/>
        </w:rPr>
        <w:t xml:space="preserve">Mr. Derek Valley, Managing Director </w:t>
      </w:r>
    </w:p>
    <w:p w14:paraId="6ECF7C48" w14:textId="77777777" w:rsidR="003E4992" w:rsidRDefault="003E4992" w:rsidP="003E4992">
      <w:pPr>
        <w:pStyle w:val="ListBullet"/>
        <w:numPr>
          <w:ilvl w:val="0"/>
          <w:numId w:val="0"/>
        </w:numPr>
        <w:ind w:left="720"/>
        <w:rPr>
          <w:rFonts w:asciiTheme="majorHAnsi" w:hAnsiTheme="majorHAnsi" w:cstheme="majorHAnsi"/>
          <w:color w:val="0E0B05" w:themeColor="text2"/>
          <w:sz w:val="24"/>
          <w:szCs w:val="24"/>
        </w:rPr>
      </w:pPr>
      <w:r>
        <w:rPr>
          <w:rFonts w:asciiTheme="majorHAnsi" w:hAnsiTheme="majorHAnsi" w:cstheme="majorHAnsi"/>
          <w:color w:val="0E0B05" w:themeColor="text2"/>
          <w:sz w:val="24"/>
          <w:szCs w:val="24"/>
        </w:rPr>
        <w:t xml:space="preserve">Total Local Promotion Ltd </w:t>
      </w:r>
    </w:p>
    <w:p w14:paraId="28DFD636" w14:textId="77777777" w:rsidR="003E4992" w:rsidRDefault="003E4992" w:rsidP="003E4992">
      <w:pPr>
        <w:pStyle w:val="ListBullet"/>
        <w:numPr>
          <w:ilvl w:val="0"/>
          <w:numId w:val="0"/>
        </w:numPr>
        <w:ind w:left="720"/>
        <w:rPr>
          <w:rFonts w:asciiTheme="majorHAnsi" w:hAnsiTheme="majorHAnsi" w:cstheme="majorHAnsi"/>
          <w:color w:val="0E0B05" w:themeColor="text2"/>
          <w:sz w:val="24"/>
          <w:szCs w:val="24"/>
        </w:rPr>
      </w:pPr>
      <w:r>
        <w:rPr>
          <w:rFonts w:asciiTheme="majorHAnsi" w:hAnsiTheme="majorHAnsi" w:cstheme="majorHAnsi"/>
          <w:color w:val="0E0B05" w:themeColor="text2"/>
          <w:sz w:val="24"/>
          <w:szCs w:val="24"/>
        </w:rPr>
        <w:t>678-9560</w:t>
      </w:r>
    </w:p>
    <w:p w14:paraId="2E29996E" w14:textId="77777777" w:rsidR="003E4992" w:rsidRDefault="001B36AD" w:rsidP="003E4992">
      <w:pPr>
        <w:pStyle w:val="ListBullet"/>
        <w:numPr>
          <w:ilvl w:val="0"/>
          <w:numId w:val="18"/>
        </w:numPr>
        <w:rPr>
          <w:rFonts w:asciiTheme="majorHAnsi" w:hAnsiTheme="majorHAnsi" w:cstheme="majorHAnsi"/>
          <w:color w:val="0E0B05" w:themeColor="text2"/>
          <w:sz w:val="24"/>
          <w:szCs w:val="24"/>
        </w:rPr>
      </w:pPr>
      <w:r>
        <w:rPr>
          <w:rFonts w:asciiTheme="majorHAnsi" w:hAnsiTheme="majorHAnsi" w:cstheme="majorHAnsi"/>
          <w:color w:val="0E0B05" w:themeColor="text2"/>
          <w:sz w:val="24"/>
          <w:szCs w:val="24"/>
        </w:rPr>
        <w:t>Mr. Marlon Paul Benham</w:t>
      </w:r>
    </w:p>
    <w:p w14:paraId="0CEFD333" w14:textId="77777777" w:rsidR="001B36AD" w:rsidRDefault="001B36AD" w:rsidP="001B36AD">
      <w:pPr>
        <w:pStyle w:val="ListBullet"/>
        <w:numPr>
          <w:ilvl w:val="0"/>
          <w:numId w:val="0"/>
        </w:numPr>
        <w:ind w:left="720"/>
        <w:rPr>
          <w:rFonts w:asciiTheme="majorHAnsi" w:hAnsiTheme="majorHAnsi" w:cstheme="majorHAnsi"/>
          <w:color w:val="0E0B05" w:themeColor="text2"/>
          <w:sz w:val="24"/>
          <w:szCs w:val="24"/>
        </w:rPr>
      </w:pPr>
      <w:r>
        <w:rPr>
          <w:rFonts w:asciiTheme="majorHAnsi" w:hAnsiTheme="majorHAnsi" w:cstheme="majorHAnsi"/>
          <w:color w:val="0E0B05" w:themeColor="text2"/>
          <w:sz w:val="24"/>
          <w:szCs w:val="24"/>
        </w:rPr>
        <w:t xml:space="preserve">Min. of </w:t>
      </w:r>
      <w:r w:rsidR="00C91F4A">
        <w:rPr>
          <w:rFonts w:asciiTheme="majorHAnsi" w:hAnsiTheme="majorHAnsi" w:cstheme="majorHAnsi"/>
          <w:color w:val="0E0B05" w:themeColor="text2"/>
          <w:sz w:val="24"/>
          <w:szCs w:val="24"/>
        </w:rPr>
        <w:t xml:space="preserve">Health , Insect Vector Control Division </w:t>
      </w:r>
    </w:p>
    <w:p w14:paraId="678614E1" w14:textId="77777777" w:rsidR="006941E9" w:rsidRPr="000168E1" w:rsidRDefault="000168E1" w:rsidP="000168E1">
      <w:pPr>
        <w:pStyle w:val="ListBullet"/>
        <w:numPr>
          <w:ilvl w:val="0"/>
          <w:numId w:val="0"/>
        </w:numPr>
        <w:ind w:left="720"/>
        <w:rPr>
          <w:rFonts w:asciiTheme="majorHAnsi" w:hAnsiTheme="majorHAnsi" w:cstheme="majorHAnsi"/>
          <w:color w:val="0E0B05" w:themeColor="text2"/>
          <w:sz w:val="24"/>
          <w:szCs w:val="24"/>
        </w:rPr>
      </w:pPr>
      <w:r>
        <w:rPr>
          <w:rFonts w:asciiTheme="majorHAnsi" w:hAnsiTheme="majorHAnsi" w:cstheme="majorHAnsi"/>
          <w:color w:val="0E0B05" w:themeColor="text2"/>
          <w:sz w:val="24"/>
          <w:szCs w:val="24"/>
        </w:rPr>
        <w:t>750-7346</w:t>
      </w:r>
    </w:p>
    <w:sectPr w:rsidR="006941E9" w:rsidRPr="000168E1">
      <w:headerReference w:type="default" r:id="rId9"/>
      <w:footerReference w:type="default" r:id="rId10"/>
      <w:headerReference w:type="first" r:id="rId11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00A508" w14:textId="77777777" w:rsidR="006D2946" w:rsidRDefault="006D2946">
      <w:r>
        <w:separator/>
      </w:r>
    </w:p>
  </w:endnote>
  <w:endnote w:type="continuationSeparator" w:id="0">
    <w:p w14:paraId="1F74AB10" w14:textId="77777777" w:rsidR="006D2946" w:rsidRDefault="006D2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41C24" w14:textId="304D3915" w:rsidR="001E6F40" w:rsidRDefault="00BC651D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4A150A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E279D5" w14:textId="77777777" w:rsidR="006D2946" w:rsidRDefault="006D2946">
      <w:r>
        <w:separator/>
      </w:r>
    </w:p>
  </w:footnote>
  <w:footnote w:type="continuationSeparator" w:id="0">
    <w:p w14:paraId="4400159C" w14:textId="77777777" w:rsidR="006D2946" w:rsidRDefault="006D29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87DC08" w14:textId="77777777" w:rsidR="001E6F40" w:rsidRDefault="00BC651D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74AC102E" wp14:editId="07F5B464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309FDC6C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48F64" w14:textId="77777777" w:rsidR="001E6F40" w:rsidRDefault="00BC651D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8162795" wp14:editId="04F9755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599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11862E6" w14:textId="77777777" w:rsidR="001E6F40" w:rsidRDefault="001E6F40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">
              <v:shape id="Frame 5" o:spid="_x0000_s1027" style="position:absolute;left:1333;width:73152;height:96012;visibility:visible;mso-wrap-style:square;v-text-anchor:middle" coordsize="7315200,9601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5;top:4286;width:3582;height:8020;visibility:visible;mso-wrap-style:square;v-text-anchor:top" coordsize="240,528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:rsidR="001E6F40" w:rsidRDefault="001E6F40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F1060A"/>
    <w:multiLevelType w:val="hybridMultilevel"/>
    <w:tmpl w:val="CE88A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39F3C65"/>
    <w:multiLevelType w:val="hybridMultilevel"/>
    <w:tmpl w:val="31A84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497478"/>
    <w:multiLevelType w:val="hybridMultilevel"/>
    <w:tmpl w:val="CC4C3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AB6C28"/>
    <w:multiLevelType w:val="hybridMultilevel"/>
    <w:tmpl w:val="F1ACD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D27207"/>
    <w:multiLevelType w:val="hybridMultilevel"/>
    <w:tmpl w:val="9A985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1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6"/>
  </w:num>
  <w:num w:numId="14">
    <w:abstractNumId w:val="10"/>
  </w:num>
  <w:num w:numId="15">
    <w:abstractNumId w:val="17"/>
  </w:num>
  <w:num w:numId="16">
    <w:abstractNumId w:val="15"/>
  </w:num>
  <w:num w:numId="17">
    <w:abstractNumId w:val="1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attachedTemplate r:id="rId1"/>
  <w:defaultTabStop w:val="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946"/>
    <w:rsid w:val="00000442"/>
    <w:rsid w:val="000168E1"/>
    <w:rsid w:val="00156B66"/>
    <w:rsid w:val="001674E1"/>
    <w:rsid w:val="001A320B"/>
    <w:rsid w:val="001B36AD"/>
    <w:rsid w:val="001E6F40"/>
    <w:rsid w:val="001F1811"/>
    <w:rsid w:val="0022322A"/>
    <w:rsid w:val="00255E64"/>
    <w:rsid w:val="002E4251"/>
    <w:rsid w:val="002F2028"/>
    <w:rsid w:val="002F7A0B"/>
    <w:rsid w:val="00345F2F"/>
    <w:rsid w:val="003624D3"/>
    <w:rsid w:val="00387D5C"/>
    <w:rsid w:val="003C29E3"/>
    <w:rsid w:val="003C32EE"/>
    <w:rsid w:val="003E4992"/>
    <w:rsid w:val="003F7E97"/>
    <w:rsid w:val="0046267F"/>
    <w:rsid w:val="004A150A"/>
    <w:rsid w:val="004B4DE7"/>
    <w:rsid w:val="00502E92"/>
    <w:rsid w:val="00540CEC"/>
    <w:rsid w:val="005842D8"/>
    <w:rsid w:val="005C7E37"/>
    <w:rsid w:val="00633134"/>
    <w:rsid w:val="00652AE2"/>
    <w:rsid w:val="00664692"/>
    <w:rsid w:val="00664AC5"/>
    <w:rsid w:val="006941E9"/>
    <w:rsid w:val="006D2946"/>
    <w:rsid w:val="00840FF6"/>
    <w:rsid w:val="0085756A"/>
    <w:rsid w:val="0088328D"/>
    <w:rsid w:val="008B301D"/>
    <w:rsid w:val="0093565C"/>
    <w:rsid w:val="009727B5"/>
    <w:rsid w:val="00990B4F"/>
    <w:rsid w:val="009C14A0"/>
    <w:rsid w:val="00A11BF8"/>
    <w:rsid w:val="00B128A7"/>
    <w:rsid w:val="00B249CD"/>
    <w:rsid w:val="00B519ED"/>
    <w:rsid w:val="00B64104"/>
    <w:rsid w:val="00B82BE7"/>
    <w:rsid w:val="00BC651D"/>
    <w:rsid w:val="00C16C98"/>
    <w:rsid w:val="00C56360"/>
    <w:rsid w:val="00C91F4A"/>
    <w:rsid w:val="00CC332A"/>
    <w:rsid w:val="00D36405"/>
    <w:rsid w:val="00D45917"/>
    <w:rsid w:val="00D50E91"/>
    <w:rsid w:val="00DD4151"/>
    <w:rsid w:val="00DD4F9A"/>
    <w:rsid w:val="00DE4097"/>
    <w:rsid w:val="00E7295C"/>
    <w:rsid w:val="00ED1AF1"/>
    <w:rsid w:val="00ED6FC9"/>
    <w:rsid w:val="00F70F8D"/>
    <w:rsid w:val="00F9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1F4D02D0"/>
  <w15:chartTrackingRefBased/>
  <w15:docId w15:val="{EBC744C9-401E-9443-AC55-46272E7C2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before="120" w:after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22322A"/>
    <w:rPr>
      <w:color w:val="53C3C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322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nica_garcia042093@outlook.com" TargetMode="External" /><Relationship Id="rId13" Type="http://schemas.openxmlformats.org/officeDocument/2006/relationships/glossaryDocument" Target="glossary/document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2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1.xml" /><Relationship Id="rId14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A2806645-6413-7045-98D0-0D2610DD0CF5%7dtf5000201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3176BDEE76A5E428AE73980C59F9B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A1B56-7342-4C47-A910-0E51AA549C4E}"/>
      </w:docPartPr>
      <w:docPartBody>
        <w:p w:rsidR="00122FD6" w:rsidRDefault="00122FD6">
          <w:pPr>
            <w:pStyle w:val="83176BDEE76A5E428AE73980C59F9BC9"/>
          </w:pPr>
          <w:r>
            <w:t>Objective</w:t>
          </w:r>
        </w:p>
      </w:docPartBody>
    </w:docPart>
    <w:docPart>
      <w:docPartPr>
        <w:name w:val="6157839A0C9EB34D9AD22DDA12364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ED2B6E-F5C7-4B49-A7D7-152DA1BCE858}"/>
      </w:docPartPr>
      <w:docPartBody>
        <w:p w:rsidR="00122FD6" w:rsidRDefault="00122FD6">
          <w:pPr>
            <w:pStyle w:val="6157839A0C9EB34D9AD22DDA12364F76"/>
          </w:pPr>
          <w:r>
            <w:t>Experience</w:t>
          </w:r>
        </w:p>
      </w:docPartBody>
    </w:docPart>
    <w:docPart>
      <w:docPartPr>
        <w:name w:val="9E85DF248C7A3D499930F8D9F66BDE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3C64BF-AAFD-024A-908D-E917CC854998}"/>
      </w:docPartPr>
      <w:docPartBody>
        <w:p w:rsidR="00122FD6" w:rsidRDefault="00122FD6">
          <w:pPr>
            <w:pStyle w:val="9E85DF248C7A3D499930F8D9F66BDE94"/>
          </w:pPr>
          <w:r>
            <w:t>Education</w:t>
          </w:r>
        </w:p>
      </w:docPartBody>
    </w:docPart>
    <w:docPart>
      <w:docPartPr>
        <w:name w:val="266A9ABF6914D94DA4272DF7563A72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C7663F-663A-8A48-8B3E-DA9F6BA321C6}"/>
      </w:docPartPr>
      <w:docPartBody>
        <w:p w:rsidR="00122FD6" w:rsidRDefault="00122FD6">
          <w:pPr>
            <w:pStyle w:val="266A9ABF6914D94DA4272DF7563A7251"/>
          </w:pPr>
          <w:r>
            <w:t>Awards and Acknowledgements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FD6"/>
    <w:rsid w:val="0012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9C940F9F8C764CA160A5EEB3D24553">
    <w:name w:val="509C940F9F8C764CA160A5EEB3D24553"/>
  </w:style>
  <w:style w:type="paragraph" w:customStyle="1" w:styleId="DC9D9EC32991804A93BC316EB28EB27D">
    <w:name w:val="DC9D9EC32991804A93BC316EB28EB27D"/>
  </w:style>
  <w:style w:type="paragraph" w:customStyle="1" w:styleId="83176BDEE76A5E428AE73980C59F9BC9">
    <w:name w:val="83176BDEE76A5E428AE73980C59F9BC9"/>
  </w:style>
  <w:style w:type="paragraph" w:customStyle="1" w:styleId="7A03CEC0AD03F240ACC31C063D884ECD">
    <w:name w:val="7A03CEC0AD03F240ACC31C063D884ECD"/>
  </w:style>
  <w:style w:type="paragraph" w:customStyle="1" w:styleId="6157839A0C9EB34D9AD22DDA12364F76">
    <w:name w:val="6157839A0C9EB34D9AD22DDA12364F76"/>
  </w:style>
  <w:style w:type="paragraph" w:customStyle="1" w:styleId="2785A17846F1AD40BE37E965C728FB50">
    <w:name w:val="2785A17846F1AD40BE37E965C728FB50"/>
  </w:style>
  <w:style w:type="paragraph" w:customStyle="1" w:styleId="0B163A2DEE7D7D429B3DF235DBE2F61D">
    <w:name w:val="0B163A2DEE7D7D429B3DF235DBE2F61D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8BD4CDB89340304BBF8094E2D02CB955">
    <w:name w:val="8BD4CDB89340304BBF8094E2D02CB955"/>
  </w:style>
  <w:style w:type="paragraph" w:customStyle="1" w:styleId="9E85DF248C7A3D499930F8D9F66BDE94">
    <w:name w:val="9E85DF248C7A3D499930F8D9F66BDE94"/>
  </w:style>
  <w:style w:type="paragraph" w:customStyle="1" w:styleId="4ED0F6479EF0F544A766597D6374BD59">
    <w:name w:val="4ED0F6479EF0F544A766597D6374BD59"/>
  </w:style>
  <w:style w:type="paragraph" w:customStyle="1" w:styleId="266A9ABF6914D94DA4272DF7563A7251">
    <w:name w:val="266A9ABF6914D94DA4272DF7563A7251"/>
  </w:style>
  <w:style w:type="paragraph" w:customStyle="1" w:styleId="9D8F6F073C4D724094F4F6C0AFFAE296">
    <w:name w:val="9D8F6F073C4D724094F4F6C0AFFAE2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5E72B-16BE-1C4C-818B-744E838CE8B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%7bA2806645-6413-7045-98D0-0D2610DD0CF5%7dtf50002018.dotx</Template>
  <TotalTime>0</TotalTime>
  <Pages>3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Annica Garcia</cp:lastModifiedBy>
  <cp:revision>2</cp:revision>
  <dcterms:created xsi:type="dcterms:W3CDTF">2018-01-18T03:56:00Z</dcterms:created>
  <dcterms:modified xsi:type="dcterms:W3CDTF">2018-01-18T03:56:00Z</dcterms:modified>
</cp:coreProperties>
</file>