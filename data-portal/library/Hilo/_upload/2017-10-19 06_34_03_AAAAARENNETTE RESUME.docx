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2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626BD87BFBE6494C881C8EC0A35D5294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2D3DBC" w:rsidRPr="00360C68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2D3DBC" w:rsidRPr="00360C68" w:rsidRDefault="002F7314" w:rsidP="00996190">
                <w:pPr>
                  <w:pStyle w:val="PersonalName"/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sdt>
                  <w:sdtPr>
                    <w:rPr>
                      <w:bCs/>
                      <w:sz w:val="22"/>
                      <w:szCs w:val="22"/>
                    </w:rPr>
                    <w:alias w:val="Author"/>
                    <w:id w:val="-747420753"/>
                    <w:placeholder>
                      <w:docPart w:val="A498F2DA928F49408164703F23D80E9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94701E" w:rsidRPr="00360C68">
                      <w:rPr>
                        <w:bCs/>
                        <w:sz w:val="22"/>
                        <w:szCs w:val="22"/>
                      </w:rPr>
                      <w:t>Rennette thomas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2D3DBC" w:rsidRPr="00360C68" w:rsidRDefault="00041653" w:rsidP="00996190">
                <w:pPr>
                  <w:pStyle w:val="NoSpacing"/>
                  <w:spacing w:line="360" w:lineRule="auto"/>
                  <w:ind w:left="71" w:hanging="71"/>
                  <w:jc w:val="right"/>
                  <w:rPr>
                    <w:b/>
                    <w:sz w:val="22"/>
                  </w:rPr>
                </w:pPr>
                <w:r w:rsidRPr="00360C68">
                  <w:rPr>
                    <w:b/>
                    <w:noProof/>
                    <w:sz w:val="22"/>
                  </w:rPr>
                  <mc:AlternateContent>
                    <mc:Choice Requires="wps">
                      <w:drawing>
                        <wp:inline distT="0" distB="0" distL="0" distR="0" wp14:anchorId="65F201CD" wp14:editId="103BFA68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FB5A24E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2D3DBC" w:rsidRPr="00996190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2D3DBC" w:rsidRPr="00996190" w:rsidRDefault="002F7314" w:rsidP="00996190">
                <w:pPr>
                  <w:pStyle w:val="NoSpacing"/>
                  <w:spacing w:line="360" w:lineRule="auto"/>
                  <w:jc w:val="center"/>
                  <w:rPr>
                    <w:caps/>
                    <w:color w:val="FFFFFF" w:themeColor="background1"/>
                    <w:sz w:val="22"/>
                  </w:rPr>
                </w:pPr>
                <w:sdt>
                  <w:sdtPr>
                    <w:rPr>
                      <w:caps/>
                      <w:color w:val="FFFFFF" w:themeColor="background1"/>
                      <w:sz w:val="22"/>
                    </w:rPr>
                    <w:alias w:val="Address"/>
                    <w:id w:val="-741638233"/>
                    <w:placeholder>
                      <w:docPart w:val="946B9CAEEFFE4627886845DFB792588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DD3501" w:rsidRPr="00996190">
                      <w:rPr>
                        <w:caps/>
                        <w:color w:val="FFFFFF" w:themeColor="background1"/>
                        <w:sz w:val="22"/>
                      </w:rPr>
                      <w:t>#6 CEDAR HILL TRACE EXT.</w:t>
                    </w:r>
                    <w:r w:rsidR="003E1DE2">
                      <w:rPr>
                        <w:caps/>
                        <w:color w:val="FFFFFF" w:themeColor="background1"/>
                        <w:sz w:val="22"/>
                      </w:rPr>
                      <w:t xml:space="preserve"> cedar hill road</w:t>
                    </w:r>
                    <w:r w:rsidR="00DD3501" w:rsidRPr="00996190">
                      <w:rPr>
                        <w:caps/>
                        <w:color w:val="FFFFFF" w:themeColor="background1"/>
                        <w:sz w:val="22"/>
                      </w:rPr>
                      <w:t xml:space="preserve"> CLAXTON BAY 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2D3DBC" w:rsidRPr="00996190" w:rsidRDefault="002D3DBC" w:rsidP="00996190">
                <w:pPr>
                  <w:pStyle w:val="NoSpacing"/>
                  <w:spacing w:line="360" w:lineRule="auto"/>
                  <w:rPr>
                    <w:sz w:val="22"/>
                  </w:rPr>
                </w:pPr>
              </w:p>
            </w:tc>
          </w:tr>
          <w:tr w:rsidR="002D3DBC" w:rsidRPr="00996190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D3DBC" w:rsidRPr="00996190" w:rsidRDefault="002F7314" w:rsidP="00996190">
                <w:pPr>
                  <w:pStyle w:val="NoSpacing"/>
                  <w:spacing w:line="360" w:lineRule="auto"/>
                  <w:jc w:val="center"/>
                  <w:rPr>
                    <w:caps/>
                    <w:color w:val="93A299" w:themeColor="accent1"/>
                    <w:sz w:val="22"/>
                  </w:rPr>
                </w:pPr>
                <w:sdt>
                  <w:sdtPr>
                    <w:rPr>
                      <w:color w:val="93A299" w:themeColor="accent1"/>
                      <w:sz w:val="22"/>
                    </w:rPr>
                    <w:alias w:val="Phone"/>
                    <w:id w:val="-1808010215"/>
                    <w:placeholder>
                      <w:docPart w:val="9D9E83E0346240AAA1EB045698FC0847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94701E" w:rsidRPr="00996190">
                      <w:rPr>
                        <w:color w:val="93A299" w:themeColor="accent1"/>
                        <w:sz w:val="22"/>
                      </w:rPr>
                      <w:t>3188178</w:t>
                    </w:r>
                  </w:sdtContent>
                </w:sdt>
                <w:r w:rsidR="00041653" w:rsidRPr="00996190">
                  <w:rPr>
                    <w:color w:val="93A299" w:themeColor="accent1"/>
                    <w:sz w:val="22"/>
                  </w:rPr>
                  <w:t xml:space="preserve">  ▪  </w:t>
                </w:r>
                <w:r w:rsidR="00041653" w:rsidRPr="00996190">
                  <w:rPr>
                    <w:rFonts w:eastAsiaTheme="minorEastAsia"/>
                    <w:color w:val="93A299" w:themeColor="accent1"/>
                    <w:sz w:val="22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2"/>
                    </w:rPr>
                    <w:alias w:val="E-mail Address"/>
                    <w:id w:val="-725216357"/>
                    <w:placeholder>
                      <w:docPart w:val="CF01A34BEFD14DA5B5D7B53DD1923146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94701E" w:rsidRPr="00996190">
                      <w:rPr>
                        <w:color w:val="93A299" w:themeColor="accent1"/>
                        <w:sz w:val="22"/>
                      </w:rPr>
                      <w:t>rennette67@gmail.com</w:t>
                    </w:r>
                  </w:sdtContent>
                </w:sdt>
                <w:r w:rsidR="00041653" w:rsidRPr="00996190">
                  <w:rPr>
                    <w:color w:val="93A299" w:themeColor="accent1"/>
                    <w:sz w:val="22"/>
                  </w:rPr>
                  <w:t xml:space="preserve"> 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D3DBC" w:rsidRPr="00996190" w:rsidRDefault="002D3DBC" w:rsidP="00996190">
                <w:pPr>
                  <w:pStyle w:val="NoSpacing"/>
                  <w:spacing w:line="360" w:lineRule="auto"/>
                  <w:rPr>
                    <w:sz w:val="22"/>
                  </w:rPr>
                </w:pPr>
              </w:p>
            </w:tc>
          </w:tr>
        </w:tbl>
        <w:p w:rsidR="002D3DBC" w:rsidRPr="00996190" w:rsidRDefault="002F7314" w:rsidP="00996190">
          <w:pPr>
            <w:spacing w:line="360" w:lineRule="auto"/>
            <w:rPr>
              <w:b/>
              <w:bCs/>
              <w:sz w:val="22"/>
            </w:rPr>
          </w:pPr>
        </w:p>
      </w:sdtContent>
    </w:sdt>
    <w:p w:rsidR="002D3DBC" w:rsidRPr="00A60F12" w:rsidRDefault="00041653" w:rsidP="00996190">
      <w:pPr>
        <w:pStyle w:val="SectionHeading"/>
        <w:spacing w:line="360" w:lineRule="auto"/>
        <w:rPr>
          <w:sz w:val="28"/>
          <w:szCs w:val="28"/>
        </w:rPr>
      </w:pPr>
      <w:r w:rsidRPr="00A60F12">
        <w:rPr>
          <w:sz w:val="28"/>
          <w:szCs w:val="28"/>
        </w:rPr>
        <w:t>Objectives</w:t>
      </w:r>
    </w:p>
    <w:p w:rsidR="002D3DBC" w:rsidRDefault="0094701E">
      <w:r>
        <w:t>To be an integral part of a management team in a learning environment.</w:t>
      </w:r>
    </w:p>
    <w:p w:rsidR="002D3DBC" w:rsidRPr="00A60F12" w:rsidRDefault="00041653" w:rsidP="00996190">
      <w:pPr>
        <w:pStyle w:val="SectionHeading"/>
        <w:spacing w:line="360" w:lineRule="auto"/>
        <w:rPr>
          <w:sz w:val="28"/>
          <w:szCs w:val="28"/>
        </w:rPr>
      </w:pPr>
      <w:r w:rsidRPr="00A60F12">
        <w:rPr>
          <w:sz w:val="28"/>
          <w:szCs w:val="28"/>
        </w:rPr>
        <w:t>Experience</w:t>
      </w:r>
    </w:p>
    <w:p w:rsidR="0019266F" w:rsidRDefault="0019266F" w:rsidP="0019266F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Cashier at </w:t>
      </w:r>
      <w:r w:rsidR="00DD3501" w:rsidRPr="0019266F">
        <w:rPr>
          <w:color w:val="000000" w:themeColor="text1"/>
          <w:sz w:val="22"/>
        </w:rPr>
        <w:t xml:space="preserve">Burger King </w:t>
      </w:r>
    </w:p>
    <w:p w:rsidR="00DD3501" w:rsidRPr="0019266F" w:rsidRDefault="0019266F" w:rsidP="0019266F">
      <w:pPr>
        <w:pStyle w:val="ListParagraph"/>
        <w:spacing w:line="360" w:lineRule="auto"/>
        <w:ind w:left="1440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Gulf City</w:t>
      </w:r>
      <w:r w:rsidR="00DD3501" w:rsidRPr="0019266F">
        <w:rPr>
          <w:color w:val="000000" w:themeColor="text1"/>
          <w:sz w:val="22"/>
        </w:rPr>
        <w:t xml:space="preserve"> Mall</w:t>
      </w:r>
      <w:r>
        <w:rPr>
          <w:color w:val="000000" w:themeColor="text1"/>
          <w:sz w:val="22"/>
        </w:rPr>
        <w:t>.</w:t>
      </w:r>
    </w:p>
    <w:p w:rsidR="00C377DF" w:rsidRPr="00E95C6D" w:rsidRDefault="00E95C6D" w:rsidP="00E95C6D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Cashier at Subway</w:t>
      </w:r>
      <w:r w:rsidR="00C377DF" w:rsidRPr="00E95C6D">
        <w:rPr>
          <w:color w:val="000000" w:themeColor="text1"/>
          <w:sz w:val="22"/>
        </w:rPr>
        <w:t xml:space="preserve"> </w:t>
      </w:r>
    </w:p>
    <w:p w:rsidR="0019266F" w:rsidRDefault="0019266F" w:rsidP="0019266F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Cashier</w:t>
      </w:r>
      <w:r w:rsidR="00BE52C2">
        <w:rPr>
          <w:color w:val="000000" w:themeColor="text1"/>
          <w:sz w:val="22"/>
        </w:rPr>
        <w:t xml:space="preserve"> and </w:t>
      </w:r>
      <w:r w:rsidR="009D645F">
        <w:rPr>
          <w:color w:val="000000" w:themeColor="text1"/>
          <w:sz w:val="22"/>
        </w:rPr>
        <w:t>C</w:t>
      </w:r>
      <w:r w:rsidR="00BE52C2">
        <w:rPr>
          <w:color w:val="000000" w:themeColor="text1"/>
          <w:sz w:val="22"/>
        </w:rPr>
        <w:t xml:space="preserve">ustomer </w:t>
      </w:r>
      <w:r w:rsidR="009D645F">
        <w:rPr>
          <w:color w:val="000000" w:themeColor="text1"/>
          <w:sz w:val="22"/>
        </w:rPr>
        <w:t>S</w:t>
      </w:r>
      <w:r w:rsidR="00BE52C2">
        <w:rPr>
          <w:color w:val="000000" w:themeColor="text1"/>
          <w:sz w:val="22"/>
        </w:rPr>
        <w:t xml:space="preserve">ervice </w:t>
      </w:r>
      <w:r w:rsidR="009D645F">
        <w:rPr>
          <w:color w:val="000000" w:themeColor="text1"/>
          <w:sz w:val="22"/>
        </w:rPr>
        <w:t>R</w:t>
      </w:r>
      <w:r w:rsidR="00BE52C2">
        <w:rPr>
          <w:color w:val="000000" w:themeColor="text1"/>
          <w:sz w:val="22"/>
        </w:rPr>
        <w:t>epresentative</w:t>
      </w:r>
      <w:r>
        <w:rPr>
          <w:color w:val="000000" w:themeColor="text1"/>
          <w:sz w:val="22"/>
        </w:rPr>
        <w:t xml:space="preserve"> at </w:t>
      </w:r>
      <w:proofErr w:type="spellStart"/>
      <w:r>
        <w:rPr>
          <w:color w:val="000000" w:themeColor="text1"/>
          <w:sz w:val="22"/>
        </w:rPr>
        <w:t>Xtra</w:t>
      </w:r>
      <w:proofErr w:type="spellEnd"/>
      <w:r>
        <w:rPr>
          <w:color w:val="000000" w:themeColor="text1"/>
          <w:sz w:val="22"/>
        </w:rPr>
        <w:t xml:space="preserve"> Foods ltd</w:t>
      </w:r>
      <w:bookmarkStart w:id="0" w:name="_GoBack"/>
      <w:bookmarkEnd w:id="0"/>
    </w:p>
    <w:p w:rsidR="0019266F" w:rsidRPr="00996190" w:rsidRDefault="0019266F" w:rsidP="0019266F">
      <w:pPr>
        <w:pStyle w:val="ListParagraph"/>
        <w:spacing w:line="360" w:lineRule="auto"/>
        <w:ind w:left="1440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Chaguanas. </w:t>
      </w:r>
    </w:p>
    <w:p w:rsidR="002D3DBC" w:rsidRPr="00A60F12" w:rsidRDefault="00041653" w:rsidP="00996190">
      <w:pPr>
        <w:pStyle w:val="SectionHeading"/>
        <w:spacing w:line="360" w:lineRule="auto"/>
        <w:rPr>
          <w:sz w:val="28"/>
          <w:szCs w:val="28"/>
        </w:rPr>
      </w:pPr>
      <w:r w:rsidRPr="00A60F12">
        <w:rPr>
          <w:sz w:val="28"/>
          <w:szCs w:val="28"/>
        </w:rPr>
        <w:t>Skills</w:t>
      </w:r>
    </w:p>
    <w:p w:rsidR="003A6A06" w:rsidRPr="00996190" w:rsidRDefault="00AE10DD" w:rsidP="00996190">
      <w:pPr>
        <w:numPr>
          <w:ilvl w:val="0"/>
          <w:numId w:val="6"/>
        </w:numPr>
        <w:spacing w:line="360" w:lineRule="auto"/>
        <w:contextualSpacing/>
        <w:rPr>
          <w:color w:val="40382D" w:themeColor="text2" w:themeShade="BF"/>
          <w:sz w:val="22"/>
        </w:rPr>
      </w:pPr>
      <w:r w:rsidRPr="00996190">
        <w:rPr>
          <w:color w:val="40382D" w:themeColor="text2" w:themeShade="BF"/>
          <w:sz w:val="22"/>
        </w:rPr>
        <w:t xml:space="preserve">Full understanding of </w:t>
      </w:r>
      <w:r w:rsidR="003A6A06" w:rsidRPr="00996190">
        <w:rPr>
          <w:color w:val="40382D" w:themeColor="text2" w:themeShade="BF"/>
          <w:sz w:val="22"/>
        </w:rPr>
        <w:t>Microsoft Office Professional. (word excel, access, power point)</w:t>
      </w:r>
    </w:p>
    <w:p w:rsidR="00AE10DD" w:rsidRPr="00996190" w:rsidRDefault="003A6A06" w:rsidP="00996190">
      <w:pPr>
        <w:numPr>
          <w:ilvl w:val="0"/>
          <w:numId w:val="6"/>
        </w:numPr>
        <w:spacing w:line="360" w:lineRule="auto"/>
        <w:contextualSpacing/>
        <w:rPr>
          <w:color w:val="40382D" w:themeColor="text2" w:themeShade="BF"/>
          <w:sz w:val="22"/>
        </w:rPr>
      </w:pPr>
      <w:r w:rsidRPr="00996190">
        <w:rPr>
          <w:color w:val="40382D" w:themeColor="text2" w:themeShade="BF"/>
          <w:sz w:val="22"/>
        </w:rPr>
        <w:t xml:space="preserve">Full understanding of computers, dos and windows.  </w:t>
      </w:r>
    </w:p>
    <w:p w:rsidR="003A6A06" w:rsidRPr="00996190" w:rsidRDefault="003A6A06" w:rsidP="00996190">
      <w:pPr>
        <w:numPr>
          <w:ilvl w:val="0"/>
          <w:numId w:val="6"/>
        </w:numPr>
        <w:spacing w:line="360" w:lineRule="auto"/>
        <w:contextualSpacing/>
        <w:rPr>
          <w:color w:val="40382D" w:themeColor="text2" w:themeShade="BF"/>
          <w:sz w:val="22"/>
        </w:rPr>
      </w:pPr>
      <w:r w:rsidRPr="00996190">
        <w:rPr>
          <w:color w:val="40382D" w:themeColor="text2" w:themeShade="BF"/>
          <w:sz w:val="22"/>
        </w:rPr>
        <w:t>Good interpersonal and communication skills.</w:t>
      </w:r>
    </w:p>
    <w:p w:rsidR="003A6A06" w:rsidRPr="00996190" w:rsidRDefault="003A6A06" w:rsidP="00996190">
      <w:pPr>
        <w:numPr>
          <w:ilvl w:val="0"/>
          <w:numId w:val="6"/>
        </w:numPr>
        <w:spacing w:line="360" w:lineRule="auto"/>
        <w:contextualSpacing/>
        <w:rPr>
          <w:color w:val="40382D" w:themeColor="text2" w:themeShade="BF"/>
          <w:sz w:val="22"/>
        </w:rPr>
      </w:pPr>
      <w:r w:rsidRPr="00996190">
        <w:rPr>
          <w:color w:val="40382D" w:themeColor="text2" w:themeShade="BF"/>
          <w:sz w:val="22"/>
        </w:rPr>
        <w:t>Strong customer focus.</w:t>
      </w:r>
    </w:p>
    <w:p w:rsidR="002D3DBC" w:rsidRPr="00A60F12" w:rsidRDefault="00041653" w:rsidP="00996190">
      <w:pPr>
        <w:pStyle w:val="SectionHeading"/>
        <w:spacing w:line="360" w:lineRule="auto"/>
        <w:rPr>
          <w:sz w:val="40"/>
          <w:szCs w:val="40"/>
        </w:rPr>
      </w:pPr>
      <w:r w:rsidRPr="00A60F12">
        <w:rPr>
          <w:sz w:val="40"/>
          <w:szCs w:val="40"/>
        </w:rPr>
        <w:t>Education</w:t>
      </w:r>
    </w:p>
    <w:p w:rsidR="002D3DBC" w:rsidRPr="00996190" w:rsidRDefault="003A6A06" w:rsidP="00996190">
      <w:pPr>
        <w:pStyle w:val="Subsection"/>
        <w:spacing w:line="360" w:lineRule="auto"/>
        <w:rPr>
          <w:sz w:val="22"/>
          <w:szCs w:val="22"/>
        </w:rPr>
      </w:pPr>
      <w:proofErr w:type="spellStart"/>
      <w:r w:rsidRPr="00996190">
        <w:rPr>
          <w:color w:val="564B3C" w:themeColor="text2"/>
          <w:sz w:val="22"/>
          <w:szCs w:val="22"/>
        </w:rPr>
        <w:t>Siparia</w:t>
      </w:r>
      <w:proofErr w:type="spellEnd"/>
      <w:r w:rsidRPr="00996190">
        <w:rPr>
          <w:color w:val="564B3C" w:themeColor="text2"/>
          <w:sz w:val="22"/>
          <w:szCs w:val="22"/>
        </w:rPr>
        <w:t xml:space="preserve"> West Secondary School</w:t>
      </w:r>
    </w:p>
    <w:p w:rsidR="002D3DBC" w:rsidRPr="00996190" w:rsidRDefault="00062C89" w:rsidP="00996190">
      <w:pPr>
        <w:spacing w:after="0" w:line="360" w:lineRule="auto"/>
        <w:rPr>
          <w:color w:val="564B3C" w:themeColor="text2"/>
          <w:sz w:val="22"/>
        </w:rPr>
      </w:pPr>
      <w:r w:rsidRPr="00996190">
        <w:rPr>
          <w:color w:val="564B3C" w:themeColor="text2"/>
          <w:sz w:val="22"/>
        </w:rPr>
        <w:t>2008-2013</w:t>
      </w:r>
      <w:r w:rsidR="00041653" w:rsidRPr="00996190">
        <w:rPr>
          <w:color w:val="564B3C" w:themeColor="text2"/>
          <w:spacing w:val="24"/>
          <w:sz w:val="22"/>
        </w:rPr>
        <w:t xml:space="preserve"> </w:t>
      </w:r>
      <w:r w:rsidR="00041653" w:rsidRPr="00996190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▪ </w:t>
      </w:r>
      <w:r w:rsidRPr="00996190">
        <w:rPr>
          <w:rFonts w:asciiTheme="majorHAnsi" w:eastAsiaTheme="majorEastAsia" w:hAnsiTheme="majorHAnsi" w:cstheme="majorBidi"/>
          <w:color w:val="93A299" w:themeColor="accent1"/>
          <w:sz w:val="22"/>
        </w:rPr>
        <w:t xml:space="preserve">CXC General Proficiency </w:t>
      </w:r>
    </w:p>
    <w:p w:rsidR="002D3DBC" w:rsidRDefault="00800B40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>Mathematics …</w:t>
      </w:r>
      <w:r w:rsidR="00062C89" w:rsidRPr="00996190">
        <w:rPr>
          <w:color w:val="000000" w:themeColor="text1" w:themeShade="BF"/>
          <w:sz w:val="22"/>
        </w:rPr>
        <w:t>…………………………………………………………</w:t>
      </w:r>
      <w:r w:rsidR="00DF4E10">
        <w:rPr>
          <w:color w:val="000000" w:themeColor="text1" w:themeShade="BF"/>
          <w:sz w:val="22"/>
        </w:rPr>
        <w:t>..</w:t>
      </w:r>
      <w:r w:rsidR="00BF39AF" w:rsidRPr="00996190">
        <w:rPr>
          <w:color w:val="000000" w:themeColor="text1" w:themeShade="BF"/>
          <w:sz w:val="22"/>
        </w:rPr>
        <w:t xml:space="preserve"> </w:t>
      </w:r>
      <w:r w:rsidR="00567BBD">
        <w:rPr>
          <w:color w:val="000000" w:themeColor="text1" w:themeShade="BF"/>
          <w:sz w:val="22"/>
        </w:rPr>
        <w:t xml:space="preserve"> 2</w:t>
      </w:r>
      <w:r w:rsidR="00BF39AF" w:rsidRPr="00996190">
        <w:rPr>
          <w:color w:val="000000" w:themeColor="text1" w:themeShade="BF"/>
          <w:sz w:val="22"/>
        </w:rPr>
        <w:t xml:space="preserve"> </w:t>
      </w:r>
    </w:p>
    <w:p w:rsidR="00DF4E10" w:rsidRPr="00996190" w:rsidRDefault="00DF4E10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>
        <w:rPr>
          <w:color w:val="000000" w:themeColor="text1" w:themeShade="BF"/>
          <w:sz w:val="22"/>
        </w:rPr>
        <w:t>English ……………………………………………………………………… 4</w:t>
      </w:r>
    </w:p>
    <w:p w:rsidR="00062C89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>Principle of Accounts ………………………………………………….   2</w:t>
      </w:r>
    </w:p>
    <w:p w:rsidR="00062C89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 xml:space="preserve">Principle of </w:t>
      </w:r>
      <w:r w:rsidR="00BF39AF" w:rsidRPr="00996190">
        <w:rPr>
          <w:color w:val="000000" w:themeColor="text1" w:themeShade="BF"/>
          <w:sz w:val="22"/>
        </w:rPr>
        <w:t>Business …</w:t>
      </w:r>
      <w:r w:rsidRPr="00996190">
        <w:rPr>
          <w:color w:val="000000" w:themeColor="text1" w:themeShade="BF"/>
          <w:sz w:val="22"/>
        </w:rPr>
        <w:t>……………………………………………</w:t>
      </w:r>
      <w:r w:rsidR="00800B40" w:rsidRPr="00996190">
        <w:rPr>
          <w:color w:val="000000" w:themeColor="text1" w:themeShade="BF"/>
          <w:sz w:val="22"/>
        </w:rPr>
        <w:t>…...</w:t>
      </w:r>
      <w:r w:rsidRPr="00996190">
        <w:rPr>
          <w:color w:val="000000" w:themeColor="text1" w:themeShade="BF"/>
          <w:sz w:val="22"/>
        </w:rPr>
        <w:t xml:space="preserve">   </w:t>
      </w:r>
      <w:r w:rsidR="00BF39AF" w:rsidRPr="00996190">
        <w:rPr>
          <w:color w:val="000000" w:themeColor="text1" w:themeShade="BF"/>
          <w:sz w:val="22"/>
        </w:rPr>
        <w:t xml:space="preserve"> </w:t>
      </w:r>
      <w:r w:rsidRPr="00996190">
        <w:rPr>
          <w:color w:val="000000" w:themeColor="text1" w:themeShade="BF"/>
          <w:sz w:val="22"/>
        </w:rPr>
        <w:t>2</w:t>
      </w:r>
    </w:p>
    <w:p w:rsidR="00062C89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>Office Administration …………………………………………………</w:t>
      </w:r>
      <w:r w:rsidR="00BF39AF" w:rsidRPr="00996190">
        <w:rPr>
          <w:color w:val="000000" w:themeColor="text1" w:themeShade="BF"/>
          <w:sz w:val="22"/>
        </w:rPr>
        <w:t xml:space="preserve">    </w:t>
      </w:r>
      <w:r w:rsidRPr="00996190">
        <w:rPr>
          <w:color w:val="000000" w:themeColor="text1" w:themeShade="BF"/>
          <w:sz w:val="22"/>
        </w:rPr>
        <w:t>2</w:t>
      </w:r>
    </w:p>
    <w:p w:rsidR="00062C89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 xml:space="preserve">Integrated </w:t>
      </w:r>
      <w:r w:rsidR="00800B40" w:rsidRPr="00996190">
        <w:rPr>
          <w:color w:val="000000" w:themeColor="text1" w:themeShade="BF"/>
          <w:sz w:val="22"/>
        </w:rPr>
        <w:t>Science …</w:t>
      </w:r>
      <w:r w:rsidRPr="00996190">
        <w:rPr>
          <w:color w:val="000000" w:themeColor="text1" w:themeShade="BF"/>
          <w:sz w:val="22"/>
        </w:rPr>
        <w:t>………………………………………………….  3</w:t>
      </w:r>
    </w:p>
    <w:p w:rsidR="00996190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>Electronic Document Preparation Management (EDPM) …</w:t>
      </w:r>
      <w:r w:rsidR="00800B40" w:rsidRPr="00996190">
        <w:rPr>
          <w:color w:val="000000" w:themeColor="text1" w:themeShade="BF"/>
          <w:sz w:val="22"/>
        </w:rPr>
        <w:t>…...</w:t>
      </w:r>
      <w:r w:rsidR="00800B40">
        <w:rPr>
          <w:color w:val="000000" w:themeColor="text1" w:themeShade="BF"/>
          <w:sz w:val="22"/>
        </w:rPr>
        <w:t xml:space="preserve"> </w:t>
      </w:r>
      <w:r w:rsidRPr="00996190">
        <w:rPr>
          <w:color w:val="000000" w:themeColor="text1" w:themeShade="BF"/>
          <w:sz w:val="22"/>
        </w:rPr>
        <w:t>1</w:t>
      </w:r>
    </w:p>
    <w:p w:rsidR="00E95C6D" w:rsidRDefault="00E95C6D" w:rsidP="00996190">
      <w:pPr>
        <w:pStyle w:val="SectionHeading"/>
        <w:spacing w:line="360" w:lineRule="auto"/>
        <w:rPr>
          <w:sz w:val="28"/>
          <w:szCs w:val="28"/>
        </w:rPr>
      </w:pPr>
    </w:p>
    <w:p w:rsidR="00E95C6D" w:rsidRDefault="00E95C6D" w:rsidP="00996190">
      <w:pPr>
        <w:pStyle w:val="SectionHeading"/>
        <w:spacing w:line="360" w:lineRule="auto"/>
        <w:rPr>
          <w:sz w:val="28"/>
          <w:szCs w:val="28"/>
        </w:rPr>
      </w:pPr>
    </w:p>
    <w:p w:rsidR="00BF39AF" w:rsidRPr="00A60F12" w:rsidRDefault="00BF39AF" w:rsidP="00996190">
      <w:pPr>
        <w:pStyle w:val="SectionHeading"/>
        <w:spacing w:line="360" w:lineRule="auto"/>
        <w:rPr>
          <w:sz w:val="28"/>
          <w:szCs w:val="28"/>
        </w:rPr>
      </w:pPr>
      <w:r w:rsidRPr="00A60F12">
        <w:rPr>
          <w:sz w:val="28"/>
          <w:szCs w:val="28"/>
        </w:rPr>
        <w:t xml:space="preserve">Strengths </w:t>
      </w:r>
    </w:p>
    <w:p w:rsidR="00BF39AF" w:rsidRPr="00996190" w:rsidRDefault="00BF39AF" w:rsidP="00996190">
      <w:pPr>
        <w:spacing w:line="360" w:lineRule="auto"/>
        <w:rPr>
          <w:sz w:val="22"/>
        </w:rPr>
      </w:pPr>
      <w:r w:rsidRPr="00996190">
        <w:rPr>
          <w:sz w:val="22"/>
        </w:rPr>
        <w:t>The ability to work effectively in a team setting or independently, interact with customers and all levels of staff and complete assignments within define guidelines</w:t>
      </w:r>
      <w:r w:rsidR="00A1176B" w:rsidRPr="00996190">
        <w:rPr>
          <w:sz w:val="22"/>
        </w:rPr>
        <w:t>.</w:t>
      </w:r>
    </w:p>
    <w:p w:rsidR="00AA0988" w:rsidRDefault="00AA0988" w:rsidP="00996190">
      <w:pPr>
        <w:pStyle w:val="SectionHeading"/>
        <w:spacing w:line="360" w:lineRule="auto"/>
        <w:rPr>
          <w:sz w:val="28"/>
          <w:szCs w:val="28"/>
        </w:rPr>
      </w:pPr>
    </w:p>
    <w:p w:rsidR="00A60F12" w:rsidRDefault="00AA0988" w:rsidP="00996190">
      <w:pPr>
        <w:pStyle w:val="SectionHeading"/>
        <w:spacing w:line="360" w:lineRule="auto"/>
        <w:rPr>
          <w:sz w:val="28"/>
          <w:szCs w:val="28"/>
        </w:rPr>
      </w:pPr>
      <w:r w:rsidRPr="00AA0988">
        <w:rPr>
          <w:sz w:val="28"/>
          <w:szCs w:val="28"/>
        </w:rPr>
        <w:t xml:space="preserve">Interest and Activities </w:t>
      </w:r>
    </w:p>
    <w:p w:rsidR="00AA0988" w:rsidRPr="00A527D7" w:rsidRDefault="00AA0988" w:rsidP="00A527D7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 w:rsidRPr="00A527D7">
        <w:rPr>
          <w:sz w:val="22"/>
        </w:rPr>
        <w:t>Competed in Nemours mathematics competition throughout secondary school.</w:t>
      </w:r>
    </w:p>
    <w:p w:rsidR="00AA0988" w:rsidRDefault="00AA0988" w:rsidP="00A527D7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 w:rsidRPr="00A527D7">
        <w:rPr>
          <w:sz w:val="22"/>
        </w:rPr>
        <w:t xml:space="preserve">Active </w:t>
      </w:r>
      <w:r w:rsidR="00A527D7">
        <w:rPr>
          <w:sz w:val="22"/>
        </w:rPr>
        <w:t>member of the P</w:t>
      </w:r>
      <w:r w:rsidRPr="00A527D7">
        <w:rPr>
          <w:sz w:val="22"/>
        </w:rPr>
        <w:t xml:space="preserve">refect </w:t>
      </w:r>
      <w:r w:rsidR="00A527D7">
        <w:rPr>
          <w:sz w:val="22"/>
        </w:rPr>
        <w:t>C</w:t>
      </w:r>
      <w:r w:rsidRPr="00A527D7">
        <w:rPr>
          <w:sz w:val="22"/>
        </w:rPr>
        <w:t>ommittee</w:t>
      </w:r>
      <w:r w:rsidR="00A527D7">
        <w:rPr>
          <w:sz w:val="22"/>
        </w:rPr>
        <w:t>.</w:t>
      </w:r>
    </w:p>
    <w:p w:rsidR="00A527D7" w:rsidRDefault="00A527D7" w:rsidP="00A527D7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>
        <w:rPr>
          <w:sz w:val="22"/>
        </w:rPr>
        <w:t>Goal shooter in Netball.</w:t>
      </w:r>
    </w:p>
    <w:p w:rsidR="00A527D7" w:rsidRPr="00A527D7" w:rsidRDefault="00A527D7" w:rsidP="00A527D7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>
        <w:rPr>
          <w:sz w:val="22"/>
        </w:rPr>
        <w:t>Computers, Music, Drama, Swimming and track &amp; field.</w:t>
      </w:r>
    </w:p>
    <w:p w:rsidR="00AA0988" w:rsidRPr="00AA0988" w:rsidRDefault="00AA0988" w:rsidP="00AA0988"/>
    <w:p w:rsidR="002D3DBC" w:rsidRPr="00AA0988" w:rsidRDefault="00BF39AF" w:rsidP="00996190">
      <w:pPr>
        <w:pStyle w:val="SectionHeading"/>
        <w:spacing w:line="360" w:lineRule="auto"/>
        <w:rPr>
          <w:sz w:val="28"/>
          <w:szCs w:val="28"/>
        </w:rPr>
      </w:pPr>
      <w:r w:rsidRPr="00AA0988">
        <w:rPr>
          <w:sz w:val="28"/>
          <w:szCs w:val="28"/>
        </w:rPr>
        <w:t>References</w:t>
      </w:r>
    </w:p>
    <w:p w:rsidR="00C377DF" w:rsidRPr="00C377DF" w:rsidRDefault="00E95C6D" w:rsidP="00C377DF">
      <w:pPr>
        <w:pStyle w:val="ListParagraph"/>
        <w:numPr>
          <w:ilvl w:val="0"/>
          <w:numId w:val="15"/>
        </w:numPr>
        <w:tabs>
          <w:tab w:val="left" w:pos="2670"/>
        </w:tabs>
        <w:spacing w:after="0"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Avril Warner</w:t>
      </w:r>
    </w:p>
    <w:p w:rsidR="00C377DF" w:rsidRDefault="00E95C6D" w:rsidP="00E95C6D">
      <w:pPr>
        <w:tabs>
          <w:tab w:val="left" w:pos="2670"/>
        </w:tabs>
        <w:spacing w:after="0" w:line="360" w:lineRule="auto"/>
        <w:ind w:left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Manager at Subway</w:t>
      </w:r>
      <w:r w:rsidR="00C377DF">
        <w:rPr>
          <w:color w:val="000000" w:themeColor="text1"/>
          <w:sz w:val="22"/>
        </w:rPr>
        <w:t xml:space="preserve"> </w:t>
      </w:r>
    </w:p>
    <w:p w:rsidR="00E95C6D" w:rsidRDefault="00E95C6D" w:rsidP="00E95C6D">
      <w:pPr>
        <w:tabs>
          <w:tab w:val="left" w:pos="2670"/>
        </w:tabs>
        <w:spacing w:after="0" w:line="360" w:lineRule="auto"/>
        <w:ind w:left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Phone #: 272-6911</w:t>
      </w:r>
    </w:p>
    <w:p w:rsidR="002D3DBC" w:rsidRPr="00996190" w:rsidRDefault="00C377DF" w:rsidP="00996190">
      <w:pPr>
        <w:tabs>
          <w:tab w:val="left" w:pos="2670"/>
        </w:tabs>
        <w:spacing w:after="0"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</w:t>
      </w:r>
      <w:r w:rsidR="00E95C6D">
        <w:rPr>
          <w:color w:val="000000" w:themeColor="text1"/>
          <w:sz w:val="22"/>
        </w:rPr>
        <w:t xml:space="preserve"> </w:t>
      </w:r>
      <w:r w:rsidR="00996190" w:rsidRPr="00996190">
        <w:rPr>
          <w:color w:val="000000" w:themeColor="text1"/>
          <w:sz w:val="22"/>
        </w:rPr>
        <w:t xml:space="preserve">                                                                                                     </w:t>
      </w:r>
    </w:p>
    <w:p w:rsidR="00C377DF" w:rsidRDefault="00C377DF" w:rsidP="00C377DF">
      <w:pPr>
        <w:pStyle w:val="GrayText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</w:p>
    <w:p w:rsidR="00A60F12" w:rsidRPr="00C377DF" w:rsidRDefault="00E95C6D" w:rsidP="00C377DF">
      <w:pPr>
        <w:pStyle w:val="GrayText"/>
        <w:numPr>
          <w:ilvl w:val="0"/>
          <w:numId w:val="15"/>
        </w:numPr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proofErr w:type="spellStart"/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>Akinee</w:t>
      </w:r>
      <w:proofErr w:type="spellEnd"/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 xml:space="preserve"> </w:t>
      </w:r>
      <w:r w:rsidR="00A60F12" w:rsidRPr="00C377DF"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>Harry</w:t>
      </w:r>
    </w:p>
    <w:p w:rsidR="00A60F12" w:rsidRDefault="00E95C6D" w:rsidP="00E95C6D">
      <w:pPr>
        <w:pStyle w:val="GrayText"/>
        <w:spacing w:line="360" w:lineRule="auto"/>
        <w:ind w:left="720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>Manger at Burger King</w:t>
      </w:r>
    </w:p>
    <w:p w:rsidR="00E95C6D" w:rsidRDefault="00E95C6D" w:rsidP="00E95C6D">
      <w:pPr>
        <w:pStyle w:val="GrayText"/>
        <w:spacing w:line="360" w:lineRule="auto"/>
        <w:ind w:left="720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>Gulf City.</w:t>
      </w:r>
    </w:p>
    <w:p w:rsidR="00E95C6D" w:rsidRPr="00C377DF" w:rsidRDefault="00E95C6D" w:rsidP="00E95C6D">
      <w:pPr>
        <w:pStyle w:val="GrayText"/>
        <w:spacing w:line="360" w:lineRule="auto"/>
        <w:ind w:left="720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>Phone #: 750-6069</w:t>
      </w:r>
    </w:p>
    <w:p w:rsidR="00A60F12" w:rsidRPr="00C377DF" w:rsidRDefault="00E95C6D" w:rsidP="00C377DF">
      <w:pPr>
        <w:pStyle w:val="GrayText"/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 xml:space="preserve">      </w:t>
      </w:r>
    </w:p>
    <w:p w:rsidR="00A60F12" w:rsidRDefault="00E95C6D" w:rsidP="00C377DF">
      <w:pPr>
        <w:pStyle w:val="GrayText"/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 xml:space="preserve">       </w:t>
      </w:r>
    </w:p>
    <w:p w:rsidR="00C377DF" w:rsidRPr="00C377DF" w:rsidRDefault="00C377DF" w:rsidP="00C377DF">
      <w:pPr>
        <w:pStyle w:val="GrayText"/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</w:p>
    <w:p w:rsidR="00A60F12" w:rsidRPr="00C377DF" w:rsidRDefault="00A60F12" w:rsidP="00A60F12">
      <w:pPr>
        <w:pStyle w:val="GrayText"/>
        <w:ind w:left="720"/>
        <w:rPr>
          <w:rFonts w:ascii="Times New Roman" w:hAnsi="Times New Roman" w:cs="Times New Roman"/>
          <w:color w:val="auto"/>
          <w:spacing w:val="-2"/>
          <w:kern w:val="20"/>
          <w:sz w:val="22"/>
          <w:szCs w:val="22"/>
        </w:rPr>
      </w:pPr>
    </w:p>
    <w:p w:rsidR="00A60F12" w:rsidRPr="00C377DF" w:rsidRDefault="00A60F12" w:rsidP="003E34D1">
      <w:pPr>
        <w:pStyle w:val="ListParagraph"/>
        <w:tabs>
          <w:tab w:val="left" w:pos="2670"/>
        </w:tabs>
        <w:spacing w:after="0"/>
        <w:ind w:firstLine="0"/>
        <w:rPr>
          <w:color w:val="000000" w:themeColor="text1"/>
          <w:sz w:val="22"/>
        </w:rPr>
      </w:pPr>
    </w:p>
    <w:sectPr w:rsidR="00A60F12" w:rsidRPr="00C377DF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314" w:rsidRDefault="002F7314">
      <w:pPr>
        <w:spacing w:after="0" w:line="240" w:lineRule="auto"/>
      </w:pPr>
      <w:r>
        <w:separator/>
      </w:r>
    </w:p>
  </w:endnote>
  <w:endnote w:type="continuationSeparator" w:id="0">
    <w:p w:rsidR="002F7314" w:rsidRDefault="002F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DBC" w:rsidRDefault="00041653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DBC" w:rsidRDefault="002D3D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2D3DBC" w:rsidRDefault="002D3D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DBC" w:rsidRDefault="002D3D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2D3DBC" w:rsidRDefault="002D3D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DBC" w:rsidRDefault="002D3D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2D3DBC" w:rsidRDefault="002D3D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DBC" w:rsidRDefault="002F7314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4563D66542F34DCE97C398746B2C8A8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4701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Rennette</w:t>
                              </w:r>
                              <w:proofErr w:type="spellEnd"/>
                              <w:r w:rsidR="0094701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4701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thomas</w:t>
                              </w:r>
                              <w:proofErr w:type="spellEnd"/>
                            </w:sdtContent>
                          </w:sdt>
                          <w:r w:rsidR="00041653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04165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04165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04165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4165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2C2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04165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2D3DBC" w:rsidRDefault="002F7314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4563D66542F34DCE97C398746B2C8A8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94701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Rennette</w:t>
                        </w:r>
                        <w:proofErr w:type="spellEnd"/>
                        <w:r w:rsidR="0094701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4701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thomas</w:t>
                        </w:r>
                        <w:proofErr w:type="spellEnd"/>
                      </w:sdtContent>
                    </w:sdt>
                    <w:r w:rsidR="00041653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041653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04165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041653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04165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BE52C2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04165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314" w:rsidRDefault="002F7314">
      <w:pPr>
        <w:spacing w:after="0" w:line="240" w:lineRule="auto"/>
      </w:pPr>
      <w:r>
        <w:separator/>
      </w:r>
    </w:p>
  </w:footnote>
  <w:footnote w:type="continuationSeparator" w:id="0">
    <w:p w:rsidR="002F7314" w:rsidRDefault="002F7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DBC" w:rsidRDefault="000416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725EF03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7DCDDAE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46762671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6CD7"/>
    <w:multiLevelType w:val="hybridMultilevel"/>
    <w:tmpl w:val="D8D4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09B9"/>
    <w:multiLevelType w:val="hybridMultilevel"/>
    <w:tmpl w:val="72F6B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02EAC"/>
    <w:multiLevelType w:val="hybridMultilevel"/>
    <w:tmpl w:val="5FAA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7427"/>
    <w:multiLevelType w:val="hybridMultilevel"/>
    <w:tmpl w:val="4E22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10F99"/>
    <w:multiLevelType w:val="hybridMultilevel"/>
    <w:tmpl w:val="1F1E2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8C1752"/>
    <w:multiLevelType w:val="hybridMultilevel"/>
    <w:tmpl w:val="90105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946953"/>
    <w:multiLevelType w:val="hybridMultilevel"/>
    <w:tmpl w:val="5C12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A0E2A"/>
    <w:multiLevelType w:val="hybridMultilevel"/>
    <w:tmpl w:val="869E05E6"/>
    <w:lvl w:ilvl="0" w:tplc="92BA70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12416"/>
    <w:multiLevelType w:val="hybridMultilevel"/>
    <w:tmpl w:val="48A2C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1E"/>
    <w:rsid w:val="00041653"/>
    <w:rsid w:val="00062C89"/>
    <w:rsid w:val="0009540E"/>
    <w:rsid w:val="001322FE"/>
    <w:rsid w:val="0019266F"/>
    <w:rsid w:val="00221258"/>
    <w:rsid w:val="002273C6"/>
    <w:rsid w:val="002B4317"/>
    <w:rsid w:val="002D3DBC"/>
    <w:rsid w:val="002F7314"/>
    <w:rsid w:val="00314B6E"/>
    <w:rsid w:val="00360C68"/>
    <w:rsid w:val="003A6A06"/>
    <w:rsid w:val="003E1DE2"/>
    <w:rsid w:val="003E34D1"/>
    <w:rsid w:val="00453953"/>
    <w:rsid w:val="00567BBD"/>
    <w:rsid w:val="005A09FC"/>
    <w:rsid w:val="0068730E"/>
    <w:rsid w:val="006E4E99"/>
    <w:rsid w:val="00800B40"/>
    <w:rsid w:val="008B761E"/>
    <w:rsid w:val="0094701E"/>
    <w:rsid w:val="00996190"/>
    <w:rsid w:val="009D645F"/>
    <w:rsid w:val="00A1176B"/>
    <w:rsid w:val="00A527D7"/>
    <w:rsid w:val="00A60F12"/>
    <w:rsid w:val="00AA0988"/>
    <w:rsid w:val="00AE10DD"/>
    <w:rsid w:val="00BE52C2"/>
    <w:rsid w:val="00BF39AF"/>
    <w:rsid w:val="00C0604B"/>
    <w:rsid w:val="00C377DF"/>
    <w:rsid w:val="00C71FE9"/>
    <w:rsid w:val="00DD3501"/>
    <w:rsid w:val="00DF4E10"/>
    <w:rsid w:val="00E02232"/>
    <w:rsid w:val="00E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AA819"/>
  <w15:docId w15:val="{75F06A13-1E74-42B4-846D-13A2A213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GrayText">
    <w:name w:val="Gray Text"/>
    <w:basedOn w:val="NoSpacing"/>
    <w:uiPriority w:val="99"/>
    <w:rsid w:val="00A60F12"/>
    <w:rPr>
      <w:rFonts w:ascii="Franklin Gothic Book" w:eastAsia="Perpetua" w:hAnsi="Franklin Gothic Book" w:cs="Franklin Gothic Book"/>
      <w:color w:val="7F7F7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6BD87BFBE6494C881C8EC0A35D5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274EF-1B9C-420A-93F9-20FCC9BDA880}"/>
      </w:docPartPr>
      <w:docPartBody>
        <w:p w:rsidR="00723D50" w:rsidRDefault="009C187A">
          <w:pPr>
            <w:pStyle w:val="626BD87BFBE6494C881C8EC0A35D5294"/>
          </w:pPr>
          <w:r>
            <w:t>Choose a building block.</w:t>
          </w:r>
        </w:p>
      </w:docPartBody>
    </w:docPart>
    <w:docPart>
      <w:docPartPr>
        <w:name w:val="A498F2DA928F49408164703F23D8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B29FC-2E8C-4E7B-9A00-AA10DB19F266}"/>
      </w:docPartPr>
      <w:docPartBody>
        <w:p w:rsidR="00723D50" w:rsidRDefault="009C187A">
          <w:pPr>
            <w:pStyle w:val="A498F2DA928F49408164703F23D80E9B"/>
          </w:pPr>
          <w:r>
            <w:t>[Type Your Name]</w:t>
          </w:r>
        </w:p>
      </w:docPartBody>
    </w:docPart>
    <w:docPart>
      <w:docPartPr>
        <w:name w:val="946B9CAEEFFE4627886845DFB7925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D205-1B92-4897-B3A0-2EEF6EF1E1F5}"/>
      </w:docPartPr>
      <w:docPartBody>
        <w:p w:rsidR="00723D50" w:rsidRDefault="009C187A">
          <w:pPr>
            <w:pStyle w:val="946B9CAEEFFE4627886845DFB792588F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9D9E83E0346240AAA1EB045698FC0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78A9-EDCA-4315-A417-DC635F6948F9}"/>
      </w:docPartPr>
      <w:docPartBody>
        <w:p w:rsidR="00723D50" w:rsidRDefault="009C187A">
          <w:pPr>
            <w:pStyle w:val="9D9E83E0346240AAA1EB045698FC0847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CF01A34BEFD14DA5B5D7B53DD192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3E2A1-6F57-4807-84AE-FCC08CF36748}"/>
      </w:docPartPr>
      <w:docPartBody>
        <w:p w:rsidR="00723D50" w:rsidRDefault="009C187A">
          <w:pPr>
            <w:pStyle w:val="CF01A34BEFD14DA5B5D7B53DD1923146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4563D66542F34DCE97C398746B2C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CBB2D-F6FE-46A3-BA5D-3608CF8194B2}"/>
      </w:docPartPr>
      <w:docPartBody>
        <w:p w:rsidR="00723D50" w:rsidRDefault="009C187A">
          <w:pPr>
            <w:pStyle w:val="4563D66542F34DCE97C398746B2C8A8D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7A"/>
    <w:rsid w:val="0027689E"/>
    <w:rsid w:val="003F31B5"/>
    <w:rsid w:val="006C4551"/>
    <w:rsid w:val="00723D50"/>
    <w:rsid w:val="00883291"/>
    <w:rsid w:val="00920491"/>
    <w:rsid w:val="00975703"/>
    <w:rsid w:val="009C187A"/>
    <w:rsid w:val="00A6478E"/>
    <w:rsid w:val="00BF7552"/>
    <w:rsid w:val="00C751A2"/>
    <w:rsid w:val="00D1242B"/>
    <w:rsid w:val="00D2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BD87BFBE6494C881C8EC0A35D5294">
    <w:name w:val="626BD87BFBE6494C881C8EC0A35D5294"/>
  </w:style>
  <w:style w:type="paragraph" w:customStyle="1" w:styleId="A498F2DA928F49408164703F23D80E9B">
    <w:name w:val="A498F2DA928F49408164703F23D80E9B"/>
  </w:style>
  <w:style w:type="paragraph" w:customStyle="1" w:styleId="946B9CAEEFFE4627886845DFB792588F">
    <w:name w:val="946B9CAEEFFE4627886845DFB792588F"/>
  </w:style>
  <w:style w:type="paragraph" w:customStyle="1" w:styleId="9D9E83E0346240AAA1EB045698FC0847">
    <w:name w:val="9D9E83E0346240AAA1EB045698FC0847"/>
  </w:style>
  <w:style w:type="paragraph" w:customStyle="1" w:styleId="CF01A34BEFD14DA5B5D7B53DD1923146">
    <w:name w:val="CF01A34BEFD14DA5B5D7B53DD1923146"/>
  </w:style>
  <w:style w:type="paragraph" w:customStyle="1" w:styleId="46CDC36B3356492E8830123C6A44618D">
    <w:name w:val="46CDC36B3356492E8830123C6A44618D"/>
  </w:style>
  <w:style w:type="paragraph" w:customStyle="1" w:styleId="3C69315678B048AA960E9968CE78B961">
    <w:name w:val="3C69315678B048AA960E9968CE78B961"/>
  </w:style>
  <w:style w:type="paragraph" w:customStyle="1" w:styleId="AAD28736E8E44D58A64B05B809CF546A">
    <w:name w:val="AAD28736E8E44D58A64B05B809CF546A"/>
  </w:style>
  <w:style w:type="paragraph" w:customStyle="1" w:styleId="66E536FCC8644F8295421AE4BB9DD5BA">
    <w:name w:val="66E536FCC8644F8295421AE4BB9DD5BA"/>
  </w:style>
  <w:style w:type="paragraph" w:customStyle="1" w:styleId="F82B9B40C22840A1A8D757978C09A752">
    <w:name w:val="F82B9B40C22840A1A8D757978C09A752"/>
  </w:style>
  <w:style w:type="paragraph" w:customStyle="1" w:styleId="7B364484F26D459EAD45E09CF1A32C46">
    <w:name w:val="7B364484F26D459EAD45E09CF1A32C46"/>
  </w:style>
  <w:style w:type="paragraph" w:customStyle="1" w:styleId="62E6BADDD46D49A2BD81B8443A9FFE2B">
    <w:name w:val="62E6BADDD46D49A2BD81B8443A9FFE2B"/>
  </w:style>
  <w:style w:type="paragraph" w:customStyle="1" w:styleId="A814B1EE2A734FA7B0CA72CAA73A0029">
    <w:name w:val="A814B1EE2A734FA7B0CA72CAA73A0029"/>
  </w:style>
  <w:style w:type="paragraph" w:customStyle="1" w:styleId="8A977AC054394BDC8B84B7C4E45F8E61">
    <w:name w:val="8A977AC054394BDC8B84B7C4E45F8E61"/>
  </w:style>
  <w:style w:type="paragraph" w:customStyle="1" w:styleId="49252FDC5EAA4FF2B784AE80D0E02F76">
    <w:name w:val="49252FDC5EAA4FF2B784AE80D0E02F76"/>
  </w:style>
  <w:style w:type="paragraph" w:customStyle="1" w:styleId="B620D5D058164AC9A8FBFBE9C03E0552">
    <w:name w:val="B620D5D058164AC9A8FBFBE9C03E0552"/>
  </w:style>
  <w:style w:type="paragraph" w:customStyle="1" w:styleId="891A44CBC2FA4250A0E2CB45FDD79AC5">
    <w:name w:val="891A44CBC2FA4250A0E2CB45FDD79AC5"/>
  </w:style>
  <w:style w:type="paragraph" w:customStyle="1" w:styleId="689D60D3C3C14C5396B9E2D06AC2A6CD">
    <w:name w:val="689D60D3C3C14C5396B9E2D06AC2A6CD"/>
  </w:style>
  <w:style w:type="paragraph" w:customStyle="1" w:styleId="B84B19FE931D420791028CF7D551719F">
    <w:name w:val="B84B19FE931D420791028CF7D551719F"/>
  </w:style>
  <w:style w:type="paragraph" w:customStyle="1" w:styleId="4563D66542F34DCE97C398746B2C8A8D">
    <w:name w:val="4563D66542F34DCE97C398746B2C8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#6 CEDAR HILL TRACE EXT. cedar hill road CLAXTON BAY </CompanyAddress>
  <CompanyPhone>3188178</CompanyPhone>
  <CompanyFax/>
  <CompanyEmail>rennette67@gmail.com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EE546DA-3E72-422F-8C87-831E4B67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163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Rennette thomas</dc:creator>
  <cp:lastModifiedBy>user</cp:lastModifiedBy>
  <cp:revision>16</cp:revision>
  <dcterms:created xsi:type="dcterms:W3CDTF">2015-07-07T14:15:00Z</dcterms:created>
  <dcterms:modified xsi:type="dcterms:W3CDTF">2017-08-21T13:42:00Z</dcterms:modified>
</cp:coreProperties>
</file>