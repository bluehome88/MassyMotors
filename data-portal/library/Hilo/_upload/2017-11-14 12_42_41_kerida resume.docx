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89320" w14:textId="77777777" w:rsidR="00D65BD9" w:rsidRDefault="00344106">
      <w:pPr>
        <w:pStyle w:val="Name"/>
      </w:pPr>
      <w:r>
        <w:t>kErida octave</w:t>
      </w:r>
    </w:p>
    <w:p w14:paraId="78D12A0F" w14:textId="423FAD69" w:rsidR="00D65BD9" w:rsidRDefault="006D7231">
      <w:pPr>
        <w:pStyle w:val="ContactInfo"/>
      </w:pPr>
      <w:r>
        <w:rPr>
          <w:b/>
        </w:rPr>
        <w:t>Address:</w:t>
      </w:r>
      <w:r w:rsidR="00AA7589">
        <w:rPr>
          <w:b/>
        </w:rPr>
        <w:t xml:space="preserve"> </w:t>
      </w:r>
      <w:r w:rsidR="00F67088">
        <w:rPr>
          <w:b/>
        </w:rPr>
        <w:t xml:space="preserve">            </w:t>
      </w:r>
      <w:r w:rsidR="00AA7589">
        <w:rPr>
          <w:b/>
        </w:rPr>
        <w:t xml:space="preserve"> </w:t>
      </w:r>
      <w:r w:rsidR="003B44F7">
        <w:t>31 1/2mm ea</w:t>
      </w:r>
      <w:r w:rsidR="00B21F84">
        <w:t xml:space="preserve">stern main road </w:t>
      </w:r>
      <w:r w:rsidR="00324267">
        <w:t>Sangre</w:t>
      </w:r>
    </w:p>
    <w:p w14:paraId="196F5CDC" w14:textId="49F17B0D" w:rsidR="00324267" w:rsidRDefault="00324267">
      <w:pPr>
        <w:pStyle w:val="ContactInfo"/>
      </w:pPr>
      <w:r>
        <w:t xml:space="preserve">             </w:t>
      </w:r>
      <w:r w:rsidR="00E23A15">
        <w:t xml:space="preserve">         </w:t>
      </w:r>
      <w:r w:rsidR="006D7231">
        <w:t xml:space="preserve">   </w:t>
      </w:r>
      <w:r w:rsidR="00E23A15">
        <w:t xml:space="preserve">  Chiquito,Sangre </w:t>
      </w:r>
      <w:r w:rsidR="00881D98">
        <w:t>Grande</w:t>
      </w:r>
    </w:p>
    <w:p w14:paraId="562DCD8E" w14:textId="771E2C49" w:rsidR="00B21F84" w:rsidRDefault="00756DD9">
      <w:pPr>
        <w:pStyle w:val="ContactInfo"/>
      </w:pPr>
      <w:r>
        <w:rPr>
          <w:b/>
        </w:rPr>
        <w:t xml:space="preserve">D.O.B:   </w:t>
      </w:r>
      <w:r w:rsidR="00881D98">
        <w:rPr>
          <w:b/>
        </w:rPr>
        <w:t xml:space="preserve">          </w:t>
      </w:r>
      <w:r w:rsidR="006D7231">
        <w:rPr>
          <w:b/>
        </w:rPr>
        <w:t xml:space="preserve">   </w:t>
      </w:r>
      <w:r w:rsidR="00881D98">
        <w:rPr>
          <w:b/>
        </w:rPr>
        <w:t xml:space="preserve">  </w:t>
      </w:r>
      <w:r w:rsidR="00F55B89">
        <w:t>May 10</w:t>
      </w:r>
      <w:r w:rsidR="00F55B89" w:rsidRPr="00F55B89">
        <w:rPr>
          <w:vertAlign w:val="superscript"/>
        </w:rPr>
        <w:t>th</w:t>
      </w:r>
      <w:r w:rsidR="00F55B89">
        <w:t>, 1994</w:t>
      </w:r>
    </w:p>
    <w:p w14:paraId="00E11655" w14:textId="2735CE02" w:rsidR="00F55B89" w:rsidRDefault="00756DD9">
      <w:pPr>
        <w:pStyle w:val="ContactInfo"/>
      </w:pPr>
      <w:r>
        <w:rPr>
          <w:b/>
        </w:rPr>
        <w:t>Email:</w:t>
      </w:r>
      <w:r w:rsidR="00881D98">
        <w:rPr>
          <w:b/>
        </w:rPr>
        <w:t xml:space="preserve">            </w:t>
      </w:r>
      <w:r w:rsidR="00F67088">
        <w:rPr>
          <w:b/>
        </w:rPr>
        <w:t xml:space="preserve">  </w:t>
      </w:r>
      <w:r w:rsidR="006D7231">
        <w:rPr>
          <w:b/>
        </w:rPr>
        <w:t xml:space="preserve">   </w:t>
      </w:r>
      <w:r w:rsidR="00F67088">
        <w:rPr>
          <w:b/>
        </w:rPr>
        <w:t xml:space="preserve"> </w:t>
      </w:r>
      <w:hyperlink r:id="rId8" w:history="1">
        <w:r w:rsidR="0075158D" w:rsidRPr="00A34AB0">
          <w:rPr>
            <w:rStyle w:val="Hyperlink"/>
          </w:rPr>
          <w:t>Kerdelmystar1@gmail.com</w:t>
        </w:r>
      </w:hyperlink>
    </w:p>
    <w:p w14:paraId="2FED3734" w14:textId="681BAFEC" w:rsidR="0075158D" w:rsidRDefault="00F67088">
      <w:pPr>
        <w:pStyle w:val="ContactInfo"/>
      </w:pPr>
      <w:r>
        <w:rPr>
          <w:b/>
        </w:rPr>
        <w:t>Marital status:</w:t>
      </w:r>
      <w:r w:rsidR="006D7231">
        <w:rPr>
          <w:b/>
        </w:rPr>
        <w:t xml:space="preserve">  </w:t>
      </w:r>
      <w:r>
        <w:rPr>
          <w:b/>
        </w:rPr>
        <w:t xml:space="preserve"> </w:t>
      </w:r>
      <w:r w:rsidR="0075158D">
        <w:t>Single</w:t>
      </w:r>
    </w:p>
    <w:p w14:paraId="0451853E" w14:textId="0938E70D" w:rsidR="000E1986" w:rsidRDefault="00066601">
      <w:pPr>
        <w:pStyle w:val="ContactInfo"/>
      </w:pPr>
      <w:r>
        <w:rPr>
          <w:b/>
        </w:rPr>
        <w:t>Phone:</w:t>
      </w:r>
      <w:r w:rsidR="006D7231">
        <w:rPr>
          <w:b/>
        </w:rPr>
        <w:t xml:space="preserve">               </w:t>
      </w:r>
      <w:r w:rsidR="000E1986">
        <w:t>868-368-3962/868-302-3872</w:t>
      </w:r>
    </w:p>
    <w:p w14:paraId="6E5C0558" w14:textId="77777777" w:rsidR="000E1986" w:rsidRDefault="000E1986">
      <w:pPr>
        <w:pStyle w:val="ContactInfo"/>
      </w:pPr>
    </w:p>
    <w:sdt>
      <w:sdtPr>
        <w:id w:val="-1179423465"/>
        <w:placeholder>
          <w:docPart w:val="3FE0FAEE50801F4AAD14F308766939CE"/>
        </w:placeholder>
        <w:temporary/>
        <w:showingPlcHdr/>
        <w15:appearance w15:val="hidden"/>
      </w:sdtPr>
      <w:sdtEndPr/>
      <w:sdtContent>
        <w:p w14:paraId="0B476FF9" w14:textId="77777777" w:rsidR="00D65BD9" w:rsidRDefault="006A5475">
          <w:pPr>
            <w:pStyle w:val="Heading1"/>
          </w:pPr>
          <w:r>
            <w:t>Objective</w:t>
          </w:r>
        </w:p>
      </w:sdtContent>
    </w:sdt>
    <w:p w14:paraId="4E9F53EF" w14:textId="58EA371F" w:rsidR="00D65BD9" w:rsidRDefault="00250660">
      <w:r>
        <w:t>I am looking for a job where I can utilize my knowledge and understanding.</w:t>
      </w:r>
    </w:p>
    <w:sdt>
      <w:sdtPr>
        <w:id w:val="1728489637"/>
        <w:placeholder>
          <w:docPart w:val="FCD1D58394F30E4B8BB125DD62BC1CEA"/>
        </w:placeholder>
        <w:temporary/>
        <w:showingPlcHdr/>
        <w15:appearance w15:val="hidden"/>
      </w:sdtPr>
      <w:sdtEndPr/>
      <w:sdtContent>
        <w:p w14:paraId="5163E5AB" w14:textId="77777777" w:rsidR="00D65BD9" w:rsidRDefault="006A5475">
          <w:pPr>
            <w:pStyle w:val="Heading1"/>
          </w:pPr>
          <w:r>
            <w:t>Experience</w:t>
          </w:r>
        </w:p>
      </w:sdtContent>
    </w:sdt>
    <w:p w14:paraId="18A581ED" w14:textId="1A7B626E" w:rsidR="001A360F" w:rsidRDefault="008623EB" w:rsidP="001A360F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 xml:space="preserve">     </w:t>
      </w:r>
      <w:r w:rsidR="00AC1D96">
        <w:rPr>
          <w:b/>
        </w:rPr>
        <w:t xml:space="preserve">    </w:t>
      </w:r>
      <w:r w:rsidR="008B3F3A" w:rsidRPr="001A360F">
        <w:rPr>
          <w:b/>
        </w:rPr>
        <w:t>-</w:t>
      </w:r>
      <w:r w:rsidR="00EA5B3C">
        <w:t xml:space="preserve"> </w:t>
      </w:r>
      <w:r w:rsidR="00EA5B3C" w:rsidRPr="001A360F">
        <w:rPr>
          <w:b/>
        </w:rPr>
        <w:t xml:space="preserve">Sangre </w:t>
      </w:r>
      <w:r w:rsidR="00166737" w:rsidRPr="001A360F">
        <w:rPr>
          <w:b/>
        </w:rPr>
        <w:t xml:space="preserve">Grande General </w:t>
      </w:r>
      <w:r w:rsidR="001A360F">
        <w:rPr>
          <w:b/>
        </w:rPr>
        <w:t>Hospital</w:t>
      </w:r>
    </w:p>
    <w:p w14:paraId="412090A6" w14:textId="0BE5311D" w:rsidR="001A360F" w:rsidRDefault="001A360F" w:rsidP="001A360F">
      <w:pPr>
        <w:pStyle w:val="ListParagraph"/>
        <w:spacing w:line="240" w:lineRule="auto"/>
        <w:ind w:left="792"/>
      </w:pPr>
      <w:r>
        <w:rPr>
          <w:b/>
        </w:rPr>
        <w:t xml:space="preserve">   </w:t>
      </w:r>
      <w:r w:rsidR="008623EB">
        <w:rPr>
          <w:b/>
        </w:rPr>
        <w:t xml:space="preserve">     </w:t>
      </w:r>
      <w:r w:rsidR="00AC1D96">
        <w:rPr>
          <w:b/>
        </w:rPr>
        <w:t xml:space="preserve">    </w:t>
      </w:r>
      <w:r w:rsidR="002203B9">
        <w:t xml:space="preserve">Eastern </w:t>
      </w:r>
      <w:r w:rsidR="00DF4655">
        <w:t>R</w:t>
      </w:r>
      <w:r w:rsidR="002203B9">
        <w:t xml:space="preserve">egional </w:t>
      </w:r>
      <w:r w:rsidR="00DF4655">
        <w:t>H</w:t>
      </w:r>
      <w:r w:rsidR="0059461D">
        <w:t xml:space="preserve">ealth </w:t>
      </w:r>
      <w:r w:rsidR="00DF4655">
        <w:t>A</w:t>
      </w:r>
      <w:r w:rsidR="0059461D">
        <w:t xml:space="preserve">uthority </w:t>
      </w:r>
    </w:p>
    <w:p w14:paraId="2A43E90C" w14:textId="7509E213" w:rsidR="00166737" w:rsidRDefault="0059461D" w:rsidP="00B13EB8">
      <w:pPr>
        <w:pStyle w:val="ListParagraph"/>
        <w:spacing w:line="240" w:lineRule="auto"/>
        <w:ind w:left="792"/>
      </w:pPr>
      <w:r>
        <w:t xml:space="preserve">   </w:t>
      </w:r>
      <w:r w:rsidR="008623EB">
        <w:t xml:space="preserve">   </w:t>
      </w:r>
      <w:r w:rsidR="00AC1D96">
        <w:t xml:space="preserve">    </w:t>
      </w:r>
      <w:r w:rsidR="008623EB">
        <w:t xml:space="preserve"> </w:t>
      </w:r>
      <w:r>
        <w:t xml:space="preserve">Customer Service Representative </w:t>
      </w:r>
    </w:p>
    <w:p w14:paraId="2A8842CE" w14:textId="3ECD2C1D" w:rsidR="00FE105B" w:rsidRDefault="00B13EB8" w:rsidP="00B13EB8">
      <w:pPr>
        <w:spacing w:line="240" w:lineRule="auto"/>
        <w:rPr>
          <w:b/>
        </w:rPr>
      </w:pPr>
      <w:r>
        <w:t xml:space="preserve">    </w:t>
      </w:r>
      <w:r w:rsidR="002D3BC1">
        <w:t>2014-2015</w:t>
      </w:r>
      <w:r w:rsidR="008623EB">
        <w:t xml:space="preserve"> </w:t>
      </w:r>
      <w:r w:rsidR="008623EB">
        <w:rPr>
          <w:b/>
        </w:rPr>
        <w:t>-</w:t>
      </w:r>
      <w:r w:rsidR="00AC1D96">
        <w:rPr>
          <w:b/>
        </w:rPr>
        <w:t xml:space="preserve">  Eastside Supermarket</w:t>
      </w:r>
    </w:p>
    <w:p w14:paraId="6B1FDDFB" w14:textId="4FBB2C4C" w:rsidR="00FE105B" w:rsidRDefault="00FE105B" w:rsidP="00FE105B">
      <w:pPr>
        <w:spacing w:line="240" w:lineRule="auto"/>
      </w:pPr>
      <w:r>
        <w:rPr>
          <w:b/>
        </w:rPr>
        <w:t xml:space="preserve">                         </w:t>
      </w:r>
      <w:r w:rsidR="002D3BC1">
        <w:t>Cashier</w:t>
      </w:r>
    </w:p>
    <w:p w14:paraId="6022369D" w14:textId="06185F15" w:rsidR="002D3BC1" w:rsidRDefault="002D3BC1" w:rsidP="00FE105B">
      <w:pPr>
        <w:spacing w:line="240" w:lineRule="auto"/>
        <w:rPr>
          <w:b/>
        </w:rPr>
      </w:pPr>
      <w:r>
        <w:t xml:space="preserve">   </w:t>
      </w:r>
      <w:r w:rsidR="00A2036A">
        <w:t xml:space="preserve"> 2013         </w:t>
      </w:r>
      <w:r w:rsidR="00A2036A">
        <w:rPr>
          <w:b/>
        </w:rPr>
        <w:t xml:space="preserve">-  </w:t>
      </w:r>
      <w:r w:rsidR="00862724">
        <w:rPr>
          <w:b/>
        </w:rPr>
        <w:t xml:space="preserve">Arima Health Facility </w:t>
      </w:r>
    </w:p>
    <w:p w14:paraId="2916AA63" w14:textId="33194B8C" w:rsidR="0036699A" w:rsidRDefault="00862724" w:rsidP="0036699A">
      <w:pPr>
        <w:spacing w:line="240" w:lineRule="auto"/>
      </w:pPr>
      <w:r>
        <w:t xml:space="preserve">                       </w:t>
      </w:r>
      <w:r w:rsidR="00CA194E">
        <w:t>Canteen- Cashier/Server</w:t>
      </w:r>
      <w:r w:rsidR="0036699A">
        <w:t xml:space="preserve"> </w:t>
      </w:r>
    </w:p>
    <w:p w14:paraId="316CB99B" w14:textId="2FFDB003" w:rsidR="0036699A" w:rsidRPr="007C7D1C" w:rsidRDefault="007C7D1C" w:rsidP="0036699A">
      <w:pPr>
        <w:pStyle w:val="ListParagraph"/>
        <w:numPr>
          <w:ilvl w:val="0"/>
          <w:numId w:val="18"/>
        </w:numPr>
        <w:spacing w:line="240" w:lineRule="auto"/>
      </w:pPr>
      <w:r>
        <w:rPr>
          <w:b/>
        </w:rPr>
        <w:t>Naipaul Holdings Ltd.</w:t>
      </w:r>
    </w:p>
    <w:p w14:paraId="4B9BCC01" w14:textId="40DF4564" w:rsidR="007C7D1C" w:rsidRDefault="00A43A9C" w:rsidP="00A43A9C">
      <w:pPr>
        <w:spacing w:line="240" w:lineRule="auto"/>
        <w:ind w:left="1422"/>
      </w:pPr>
      <w:r>
        <w:t>Sales Representative</w:t>
      </w:r>
    </w:p>
    <w:p w14:paraId="5075E25F" w14:textId="73D7461F" w:rsidR="00A43A9C" w:rsidRDefault="00A43A9C" w:rsidP="00A43A9C">
      <w:pPr>
        <w:spacing w:line="240" w:lineRule="auto"/>
        <w:rPr>
          <w:b/>
        </w:rPr>
      </w:pPr>
      <w:r>
        <w:t xml:space="preserve">   </w:t>
      </w:r>
      <w:r w:rsidR="007665BD">
        <w:t xml:space="preserve">2012-2013 </w:t>
      </w:r>
      <w:r w:rsidR="007665BD">
        <w:rPr>
          <w:b/>
        </w:rPr>
        <w:t xml:space="preserve">-   </w:t>
      </w:r>
      <w:r w:rsidR="00D20D59">
        <w:rPr>
          <w:b/>
        </w:rPr>
        <w:t>Subway Ltd.</w:t>
      </w:r>
    </w:p>
    <w:p w14:paraId="3528A88F" w14:textId="20ED45DE" w:rsidR="00D20D59" w:rsidRDefault="00D20D59" w:rsidP="00A43A9C">
      <w:pPr>
        <w:spacing w:line="240" w:lineRule="auto"/>
      </w:pPr>
      <w:r>
        <w:rPr>
          <w:b/>
        </w:rPr>
        <w:t xml:space="preserve">                         </w:t>
      </w:r>
      <w:r>
        <w:t xml:space="preserve">Sandwich Artiste </w:t>
      </w:r>
    </w:p>
    <w:p w14:paraId="7911E5AE" w14:textId="77777777" w:rsidR="00385671" w:rsidRDefault="00385671" w:rsidP="00A43A9C">
      <w:pPr>
        <w:spacing w:line="240" w:lineRule="auto"/>
      </w:pPr>
    </w:p>
    <w:p w14:paraId="275A20A1" w14:textId="4E2F147F" w:rsidR="00A43A9C" w:rsidRDefault="00A43A9C" w:rsidP="00A43A9C">
      <w:pPr>
        <w:spacing w:line="240" w:lineRule="auto"/>
      </w:pPr>
      <w:r>
        <w:t xml:space="preserve">    </w:t>
      </w:r>
    </w:p>
    <w:p w14:paraId="0812AE73" w14:textId="734DBBCF" w:rsidR="002D3BC1" w:rsidRPr="00FE105B" w:rsidRDefault="002D3BC1" w:rsidP="00FE105B">
      <w:pPr>
        <w:spacing w:line="240" w:lineRule="auto"/>
        <w:rPr>
          <w:b/>
        </w:rPr>
      </w:pPr>
      <w:r>
        <w:t xml:space="preserve"> </w:t>
      </w:r>
      <w:r w:rsidR="00F13489">
        <w:t xml:space="preserve"> </w:t>
      </w:r>
    </w:p>
    <w:p w14:paraId="202E8B83" w14:textId="34E04591" w:rsidR="00D65BD9" w:rsidRDefault="00D65BD9" w:rsidP="00385671">
      <w:pPr>
        <w:pStyle w:val="ListBullet"/>
        <w:numPr>
          <w:ilvl w:val="0"/>
          <w:numId w:val="0"/>
        </w:numPr>
        <w:ind w:left="216"/>
      </w:pPr>
    </w:p>
    <w:sdt>
      <w:sdtPr>
        <w:id w:val="720946933"/>
        <w:placeholder>
          <w:docPart w:val="1BC5F9665FFFE648BEC5BF055C0354D3"/>
        </w:placeholder>
        <w:temporary/>
        <w:showingPlcHdr/>
        <w15:appearance w15:val="hidden"/>
      </w:sdtPr>
      <w:sdtEndPr/>
      <w:sdtContent>
        <w:p w14:paraId="34AAEB8E" w14:textId="77777777" w:rsidR="00D65BD9" w:rsidRDefault="006A5475">
          <w:pPr>
            <w:pStyle w:val="Heading1"/>
          </w:pPr>
          <w:r>
            <w:t>Education</w:t>
          </w:r>
        </w:p>
      </w:sdtContent>
    </w:sdt>
    <w:p w14:paraId="1C1B894E" w14:textId="731BB210" w:rsidR="00D65BD9" w:rsidRDefault="00F1140E">
      <w:pPr>
        <w:rPr>
          <w:b/>
        </w:rPr>
      </w:pPr>
      <w:r>
        <w:t xml:space="preserve">2006-2011  </w:t>
      </w:r>
      <w:r>
        <w:rPr>
          <w:b/>
        </w:rPr>
        <w:t>.Mayaro Secondary School</w:t>
      </w:r>
    </w:p>
    <w:p w14:paraId="104CF33A" w14:textId="4E07A8E3" w:rsidR="00F1140E" w:rsidRDefault="00F1140E">
      <w:pPr>
        <w:rPr>
          <w:b/>
        </w:rPr>
      </w:pPr>
      <w:r>
        <w:rPr>
          <w:b/>
        </w:rPr>
        <w:lastRenderedPageBreak/>
        <w:t xml:space="preserve"> </w:t>
      </w:r>
      <w:r w:rsidR="000107B1">
        <w:rPr>
          <w:b/>
        </w:rPr>
        <w:t xml:space="preserve">                 CXC LEVEL</w:t>
      </w:r>
    </w:p>
    <w:p w14:paraId="08CA255A" w14:textId="39EB60AC" w:rsidR="000107B1" w:rsidRDefault="000107B1">
      <w:r>
        <w:rPr>
          <w:b/>
        </w:rPr>
        <w:t xml:space="preserve">                  </w:t>
      </w:r>
      <w:r w:rsidR="00F574ED">
        <w:t>Mathematics</w:t>
      </w:r>
      <w:r w:rsidR="008E7E06">
        <w:t xml:space="preserve"> </w:t>
      </w:r>
      <w:r w:rsidR="00F7579A">
        <w:t>–</w:t>
      </w:r>
      <w:r w:rsidR="008E7E06">
        <w:t xml:space="preserve"> </w:t>
      </w:r>
      <w:r w:rsidR="00F7579A">
        <w:t xml:space="preserve">Five </w:t>
      </w:r>
      <w:r w:rsidR="003B0AEF">
        <w:t xml:space="preserve">   English A </w:t>
      </w:r>
      <w:r w:rsidR="00FB68A7">
        <w:t>–</w:t>
      </w:r>
      <w:r w:rsidR="003B0AEF">
        <w:t xml:space="preserve"> </w:t>
      </w:r>
      <w:r w:rsidR="00FB68A7">
        <w:t>Three</w:t>
      </w:r>
    </w:p>
    <w:p w14:paraId="59C88870" w14:textId="0C8AAAF2" w:rsidR="00FB68A7" w:rsidRDefault="00FB68A7">
      <w:r>
        <w:t xml:space="preserve">                P.O.B – Five               Physical Education – Three</w:t>
      </w:r>
    </w:p>
    <w:p w14:paraId="4E9F731C" w14:textId="6405D5D8" w:rsidR="00F40D32" w:rsidRDefault="00F40D32">
      <w:r>
        <w:t xml:space="preserve">                Electronic </w:t>
      </w:r>
      <w:r w:rsidR="00E31F8C">
        <w:t xml:space="preserve">Document Program Management </w:t>
      </w:r>
      <w:r w:rsidR="00D40EFF">
        <w:t>–</w:t>
      </w:r>
      <w:r w:rsidR="00E31F8C">
        <w:t xml:space="preserve"> </w:t>
      </w:r>
      <w:r w:rsidR="00D40EFF">
        <w:t>Three</w:t>
      </w:r>
    </w:p>
    <w:p w14:paraId="2CA25F49" w14:textId="422F7816" w:rsidR="00D40EFF" w:rsidRDefault="00D40EFF">
      <w:pPr>
        <w:rPr>
          <w:b/>
        </w:rPr>
      </w:pPr>
      <w:r>
        <w:t xml:space="preserve">2009-2010 </w:t>
      </w:r>
      <w:r w:rsidR="006B1BE4">
        <w:rPr>
          <w:b/>
        </w:rPr>
        <w:t xml:space="preserve">Mayaro secondary school </w:t>
      </w:r>
    </w:p>
    <w:p w14:paraId="019B699E" w14:textId="4DD51108" w:rsidR="006B1BE4" w:rsidRDefault="006B1BE4">
      <w:pPr>
        <w:rPr>
          <w:b/>
        </w:rPr>
      </w:pPr>
      <w:r>
        <w:rPr>
          <w:b/>
        </w:rPr>
        <w:t xml:space="preserve">                 </w:t>
      </w:r>
      <w:r w:rsidR="009F4283">
        <w:t xml:space="preserve">Certificate Of Excellence </w:t>
      </w:r>
      <w:r w:rsidR="00AF379C">
        <w:t>(</w:t>
      </w:r>
      <w:r w:rsidR="00AF379C">
        <w:rPr>
          <w:b/>
        </w:rPr>
        <w:t>DEBATE)</w:t>
      </w:r>
    </w:p>
    <w:p w14:paraId="2A7F257B" w14:textId="6094C079" w:rsidR="00C71520" w:rsidRDefault="001017DE">
      <w:pPr>
        <w:rPr>
          <w:b/>
        </w:rPr>
      </w:pPr>
      <w:r>
        <w:t xml:space="preserve">2009-2010 </w:t>
      </w:r>
      <w:r w:rsidR="00C80FAB">
        <w:rPr>
          <w:b/>
        </w:rPr>
        <w:t xml:space="preserve">Mayaro secondary school </w:t>
      </w:r>
    </w:p>
    <w:p w14:paraId="3095095B" w14:textId="5388BADA" w:rsidR="00C80FAB" w:rsidRDefault="00C80FAB">
      <w:pPr>
        <w:rPr>
          <w:b/>
        </w:rPr>
      </w:pPr>
      <w:r>
        <w:rPr>
          <w:b/>
        </w:rPr>
        <w:t xml:space="preserve">                 </w:t>
      </w:r>
      <w:r w:rsidR="00510373">
        <w:t xml:space="preserve">Certification </w:t>
      </w:r>
      <w:r w:rsidR="00C65458">
        <w:t>Of Excellence  (</w:t>
      </w:r>
      <w:r w:rsidR="00C65458">
        <w:rPr>
          <w:b/>
        </w:rPr>
        <w:t>DRAMA)</w:t>
      </w:r>
    </w:p>
    <w:p w14:paraId="1A9B0DD2" w14:textId="6283E50A" w:rsidR="007C2C3B" w:rsidRDefault="00E87857">
      <w:r>
        <w:t xml:space="preserve">2011         </w:t>
      </w:r>
      <w:r>
        <w:rPr>
          <w:b/>
        </w:rPr>
        <w:t xml:space="preserve">TRINIDAD AND TOBAGO </w:t>
      </w:r>
      <w:r w:rsidR="00BB5BB9">
        <w:rPr>
          <w:b/>
        </w:rPr>
        <w:t xml:space="preserve">JUDO ASSOCIATION </w:t>
      </w:r>
    </w:p>
    <w:p w14:paraId="6E08CBEB" w14:textId="5F848748" w:rsidR="00BB5BB9" w:rsidRDefault="00BB5BB9">
      <w:r>
        <w:t xml:space="preserve">                National </w:t>
      </w:r>
      <w:r w:rsidR="009F4A5C">
        <w:t>Referee JUDO</w:t>
      </w:r>
    </w:p>
    <w:p w14:paraId="07DDB565" w14:textId="6A845B28" w:rsidR="009F4A5C" w:rsidRDefault="009F4A5C">
      <w:pPr>
        <w:rPr>
          <w:b/>
        </w:rPr>
      </w:pPr>
      <w:r>
        <w:t xml:space="preserve">2014         </w:t>
      </w:r>
      <w:r>
        <w:rPr>
          <w:b/>
        </w:rPr>
        <w:t xml:space="preserve">SOUTH CARIBBEAN </w:t>
      </w:r>
      <w:r w:rsidR="001765AF">
        <w:rPr>
          <w:b/>
        </w:rPr>
        <w:t>CONFERENCE OF S.D.A</w:t>
      </w:r>
    </w:p>
    <w:p w14:paraId="6C0DDA80" w14:textId="2FEF9F32" w:rsidR="001765AF" w:rsidRDefault="001765AF">
      <w:r>
        <w:t xml:space="preserve">                </w:t>
      </w:r>
      <w:r w:rsidR="009A1530">
        <w:t xml:space="preserve">Home </w:t>
      </w:r>
      <w:r w:rsidR="00FF0FC1">
        <w:t xml:space="preserve">Nursing </w:t>
      </w:r>
    </w:p>
    <w:p w14:paraId="6A17D913" w14:textId="4355AB7E" w:rsidR="00FF0FC1" w:rsidRDefault="00FF0FC1">
      <w:r>
        <w:rPr>
          <w:b/>
        </w:rPr>
        <w:t xml:space="preserve">REFERENCES: </w:t>
      </w:r>
      <w:r w:rsidR="00301FA6">
        <w:t>David Phillip</w:t>
      </w:r>
    </w:p>
    <w:p w14:paraId="4686FAF0" w14:textId="1DB0E8E3" w:rsidR="00301FA6" w:rsidRDefault="00301FA6">
      <w:r>
        <w:t xml:space="preserve">                       Licensed aircraft maintenance engineer </w:t>
      </w:r>
    </w:p>
    <w:p w14:paraId="71351D46" w14:textId="0D8EFCA1" w:rsidR="00301FA6" w:rsidRDefault="00301FA6">
      <w:r>
        <w:t xml:space="preserve">                       </w:t>
      </w:r>
      <w:r w:rsidR="00251D3A">
        <w:t>Cobham helicopter services Trinidad Ltd.</w:t>
      </w:r>
    </w:p>
    <w:p w14:paraId="6CF4FCB1" w14:textId="76F44B9D" w:rsidR="00251D3A" w:rsidRDefault="00251D3A">
      <w:r>
        <w:t xml:space="preserve">                       868-321-2427</w:t>
      </w:r>
    </w:p>
    <w:p w14:paraId="4955ADAB" w14:textId="7C6EC8F1" w:rsidR="00251D3A" w:rsidRDefault="00251D3A">
      <w:r>
        <w:t xml:space="preserve">                       </w:t>
      </w:r>
      <w:hyperlink r:id="rId9" w:history="1">
        <w:r w:rsidRPr="00E0354D">
          <w:rPr>
            <w:rStyle w:val="Hyperlink"/>
          </w:rPr>
          <w:t>Phyllhoe@hotmail.com</w:t>
        </w:r>
      </w:hyperlink>
      <w:r>
        <w:t xml:space="preserve"> </w:t>
      </w:r>
    </w:p>
    <w:p w14:paraId="0DBBE5E2" w14:textId="5631A5F1" w:rsidR="00251D3A" w:rsidRDefault="001E5790" w:rsidP="00251D3A">
      <w:pPr>
        <w:pStyle w:val="ListParagraph"/>
        <w:numPr>
          <w:ilvl w:val="0"/>
          <w:numId w:val="18"/>
        </w:numPr>
      </w:pPr>
      <w:r>
        <w:t xml:space="preserve">Janelle Alexander </w:t>
      </w:r>
    </w:p>
    <w:p w14:paraId="174F3F07" w14:textId="43B6B295" w:rsidR="001E5790" w:rsidRDefault="001E5790" w:rsidP="001E5790">
      <w:pPr>
        <w:ind w:left="1422"/>
      </w:pPr>
      <w:r>
        <w:t xml:space="preserve">Quality </w:t>
      </w:r>
      <w:r w:rsidR="004A421C">
        <w:t xml:space="preserve">Coordinator </w:t>
      </w:r>
    </w:p>
    <w:p w14:paraId="5A9C92C0" w14:textId="1F5E3FD6" w:rsidR="004A421C" w:rsidRDefault="001F151A" w:rsidP="001E5790">
      <w:pPr>
        <w:ind w:left="1422"/>
      </w:pPr>
      <w:r>
        <w:t xml:space="preserve">Sangre </w:t>
      </w:r>
      <w:r w:rsidR="00D93F73">
        <w:t>Grande Hospital</w:t>
      </w:r>
    </w:p>
    <w:p w14:paraId="1A573A24" w14:textId="719DCFB1" w:rsidR="00D93F73" w:rsidRDefault="006979A4" w:rsidP="001E5790">
      <w:pPr>
        <w:ind w:left="1422"/>
      </w:pPr>
      <w:r>
        <w:t xml:space="preserve">Eastern Regional Health Authority </w:t>
      </w:r>
    </w:p>
    <w:p w14:paraId="6C5AC754" w14:textId="77777777" w:rsidR="006979A4" w:rsidRPr="00301FA6" w:rsidRDefault="006979A4" w:rsidP="001E5790">
      <w:pPr>
        <w:ind w:left="1422"/>
      </w:pPr>
    </w:p>
    <w:p w14:paraId="4E84B10A" w14:textId="77777777" w:rsidR="00C65458" w:rsidRDefault="00C65458">
      <w:pPr>
        <w:rPr>
          <w:b/>
        </w:rPr>
      </w:pPr>
    </w:p>
    <w:p w14:paraId="0FD086EE" w14:textId="77777777" w:rsidR="00AF379C" w:rsidRPr="009F4283" w:rsidRDefault="00AF379C"/>
    <w:p w14:paraId="028C8CAB" w14:textId="33FBC338" w:rsidR="00FB68A7" w:rsidRDefault="00FB68A7">
      <w:pPr>
        <w:rPr>
          <w:u w:val="single"/>
        </w:rPr>
      </w:pPr>
      <w:r>
        <w:t xml:space="preserve">                </w:t>
      </w:r>
    </w:p>
    <w:p w14:paraId="1CDA2AA7" w14:textId="577019B9" w:rsidR="00F90843" w:rsidRPr="00F1140E" w:rsidRDefault="00F90843">
      <w:pPr>
        <w:rPr>
          <w:b/>
        </w:rPr>
      </w:pPr>
      <w:r>
        <w:rPr>
          <w:u w:val="single"/>
        </w:rPr>
        <w:t xml:space="preserve">   </w:t>
      </w:r>
    </w:p>
    <w:sdt>
      <w:sdtPr>
        <w:id w:val="520597245"/>
        <w:placeholder>
          <w:docPart w:val="8A1C2A46A3027348B1E2BDD55BF9FA6D"/>
        </w:placeholder>
        <w:temporary/>
        <w:showingPlcHdr/>
        <w15:appearance w15:val="hidden"/>
      </w:sdtPr>
      <w:sdtEndPr/>
      <w:sdtContent>
        <w:p w14:paraId="676F47F1" w14:textId="77777777" w:rsidR="00D65BD9" w:rsidRDefault="006A5475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3754A052330851408ECBE7C90E6973E3"/>
        </w:placeholder>
        <w:temporary/>
        <w:showingPlcHdr/>
        <w15:appearance w15:val="hidden"/>
      </w:sdtPr>
      <w:sdtEndPr/>
      <w:sdtContent>
        <w:p w14:paraId="3327DF80" w14:textId="77777777" w:rsidR="00D65BD9" w:rsidRDefault="006A5475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14:paraId="55F276C3" w14:textId="77777777" w:rsidR="00AD58F8" w:rsidRDefault="006A5475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bookmarkStart w:id="0" w:name="_GoBack" w:displacedByCustomXml="prev"/>
    <w:bookmarkEnd w:id="0" w:displacedByCustomXml="prev"/>
    <w:p w14:paraId="1BB605B9" w14:textId="60EF4337" w:rsidR="00D65BD9" w:rsidRDefault="00D65BD9">
      <w:pPr>
        <w:pStyle w:val="ListBullet"/>
      </w:pPr>
    </w:p>
    <w:sectPr w:rsidR="00D65BD9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F247A" w14:textId="77777777" w:rsidR="00A40CAA" w:rsidRDefault="00A40CAA">
      <w:r>
        <w:separator/>
      </w:r>
    </w:p>
  </w:endnote>
  <w:endnote w:type="continuationSeparator" w:id="0">
    <w:p w14:paraId="4DD8958B" w14:textId="77777777" w:rsidR="00A40CAA" w:rsidRDefault="00A4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D50AA" w14:textId="5D1D6113" w:rsidR="00D65BD9" w:rsidRDefault="006A547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58F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86DFE" w14:textId="77777777" w:rsidR="00A40CAA" w:rsidRDefault="00A40CAA">
      <w:r>
        <w:separator/>
      </w:r>
    </w:p>
  </w:footnote>
  <w:footnote w:type="continuationSeparator" w:id="0">
    <w:p w14:paraId="4C045D9A" w14:textId="77777777" w:rsidR="00A40CAA" w:rsidRDefault="00A4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4DCF3" w14:textId="77777777" w:rsidR="00D65BD9" w:rsidRDefault="006A547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D24458B" wp14:editId="338CBA5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51DED8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E04FF" w14:textId="77777777" w:rsidR="00D65BD9" w:rsidRDefault="006A547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8D48094" wp14:editId="4B558E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512AB2" w14:textId="77777777" w:rsidR="00D65BD9" w:rsidRDefault="00D65BD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8D4809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C512AB2" w14:textId="77777777" w:rsidR="00D65BD9" w:rsidRDefault="00D65BD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F4994"/>
    <w:multiLevelType w:val="hybridMultilevel"/>
    <w:tmpl w:val="E310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B196A"/>
    <w:multiLevelType w:val="hybridMultilevel"/>
    <w:tmpl w:val="562E7D72"/>
    <w:lvl w:ilvl="0" w:tplc="FFFFFFFF">
      <w:start w:val="2013"/>
      <w:numFmt w:val="bullet"/>
      <w:lvlText w:val="-"/>
      <w:lvlJc w:val="left"/>
      <w:pPr>
        <w:ind w:left="1548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4" w15:restartNumberingAfterBreak="0">
    <w:nsid w:val="4F496DEC"/>
    <w:multiLevelType w:val="hybridMultilevel"/>
    <w:tmpl w:val="67FE15C0"/>
    <w:lvl w:ilvl="0" w:tplc="FFFFFFFF">
      <w:start w:val="2013"/>
      <w:numFmt w:val="bullet"/>
      <w:lvlText w:val="-"/>
      <w:lvlJc w:val="left"/>
      <w:pPr>
        <w:ind w:left="1422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10A85"/>
    <w:multiLevelType w:val="hybridMultilevel"/>
    <w:tmpl w:val="71A099DC"/>
    <w:lvl w:ilvl="0" w:tplc="FFFFFFFF">
      <w:start w:val="2017"/>
      <w:numFmt w:val="decimal"/>
      <w:lvlText w:val="%1"/>
      <w:lvlJc w:val="left"/>
      <w:pPr>
        <w:ind w:left="79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2397D"/>
    <w:multiLevelType w:val="hybridMultilevel"/>
    <w:tmpl w:val="81F86E9C"/>
    <w:lvl w:ilvl="0" w:tplc="FFFFFFFF">
      <w:start w:val="2013"/>
      <w:numFmt w:val="bullet"/>
      <w:lvlText w:val="-"/>
      <w:lvlJc w:val="left"/>
      <w:pPr>
        <w:ind w:left="1548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6"/>
  </w:num>
  <w:num w:numId="16">
    <w:abstractNumId w:val="17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06"/>
    <w:rsid w:val="000107B1"/>
    <w:rsid w:val="00066601"/>
    <w:rsid w:val="000C7F41"/>
    <w:rsid w:val="000E1986"/>
    <w:rsid w:val="001017DE"/>
    <w:rsid w:val="001132FE"/>
    <w:rsid w:val="00166737"/>
    <w:rsid w:val="001765AF"/>
    <w:rsid w:val="001A360F"/>
    <w:rsid w:val="001E5790"/>
    <w:rsid w:val="001F151A"/>
    <w:rsid w:val="002203B9"/>
    <w:rsid w:val="00250660"/>
    <w:rsid w:val="00251D3A"/>
    <w:rsid w:val="002A375F"/>
    <w:rsid w:val="002C3032"/>
    <w:rsid w:val="002D3BC1"/>
    <w:rsid w:val="00301FA6"/>
    <w:rsid w:val="003239EC"/>
    <w:rsid w:val="00324267"/>
    <w:rsid w:val="00344106"/>
    <w:rsid w:val="0036699A"/>
    <w:rsid w:val="00385671"/>
    <w:rsid w:val="003B0AEF"/>
    <w:rsid w:val="003B44F7"/>
    <w:rsid w:val="004A421C"/>
    <w:rsid w:val="00510373"/>
    <w:rsid w:val="0059461D"/>
    <w:rsid w:val="00684C21"/>
    <w:rsid w:val="006979A4"/>
    <w:rsid w:val="006A5475"/>
    <w:rsid w:val="006B1BE4"/>
    <w:rsid w:val="006D7231"/>
    <w:rsid w:val="006E5980"/>
    <w:rsid w:val="0075158D"/>
    <w:rsid w:val="00756DD9"/>
    <w:rsid w:val="007665BD"/>
    <w:rsid w:val="007C2C3B"/>
    <w:rsid w:val="007C7D1C"/>
    <w:rsid w:val="008623EB"/>
    <w:rsid w:val="00862724"/>
    <w:rsid w:val="00881D98"/>
    <w:rsid w:val="008B3F3A"/>
    <w:rsid w:val="008E7E06"/>
    <w:rsid w:val="008F6E15"/>
    <w:rsid w:val="009A1530"/>
    <w:rsid w:val="009B38CE"/>
    <w:rsid w:val="009F4283"/>
    <w:rsid w:val="009F4A5C"/>
    <w:rsid w:val="00A2036A"/>
    <w:rsid w:val="00A40CAA"/>
    <w:rsid w:val="00A43A9C"/>
    <w:rsid w:val="00AA7589"/>
    <w:rsid w:val="00AC1D96"/>
    <w:rsid w:val="00AD58F8"/>
    <w:rsid w:val="00AF379C"/>
    <w:rsid w:val="00AF3A96"/>
    <w:rsid w:val="00B13EB8"/>
    <w:rsid w:val="00B21F84"/>
    <w:rsid w:val="00BB5BB9"/>
    <w:rsid w:val="00C65458"/>
    <w:rsid w:val="00C71520"/>
    <w:rsid w:val="00C80FAB"/>
    <w:rsid w:val="00C96F7B"/>
    <w:rsid w:val="00CA194E"/>
    <w:rsid w:val="00CC1867"/>
    <w:rsid w:val="00D20D59"/>
    <w:rsid w:val="00D40EFF"/>
    <w:rsid w:val="00D65BD9"/>
    <w:rsid w:val="00D93F73"/>
    <w:rsid w:val="00DF4655"/>
    <w:rsid w:val="00E23A15"/>
    <w:rsid w:val="00E31F8C"/>
    <w:rsid w:val="00E87857"/>
    <w:rsid w:val="00EA362B"/>
    <w:rsid w:val="00EA5B3C"/>
    <w:rsid w:val="00F1140E"/>
    <w:rsid w:val="00F13489"/>
    <w:rsid w:val="00F40D32"/>
    <w:rsid w:val="00F55B89"/>
    <w:rsid w:val="00F574ED"/>
    <w:rsid w:val="00F67088"/>
    <w:rsid w:val="00F7579A"/>
    <w:rsid w:val="00F90843"/>
    <w:rsid w:val="00FB68A7"/>
    <w:rsid w:val="00FE105B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6D279D"/>
  <w15:chartTrackingRefBased/>
  <w15:docId w15:val="{797BDB59-40F3-A94D-9218-BED0B6DE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75158D"/>
    <w:rPr>
      <w:color w:val="53C3C7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158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delmystar1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Phyllhoe@hotmail.com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8F89FFF-7C20-DA41-B5FF-3C943A45341D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E0FAEE50801F4AAD14F30876693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F8B12-2B73-B64B-A729-7345DFE10C94}"/>
      </w:docPartPr>
      <w:docPartBody>
        <w:p w:rsidR="00E57B46" w:rsidRDefault="002F2D27">
          <w:pPr>
            <w:pStyle w:val="3FE0FAEE50801F4AAD14F308766939CE"/>
          </w:pPr>
          <w:r>
            <w:t>Objective</w:t>
          </w:r>
        </w:p>
      </w:docPartBody>
    </w:docPart>
    <w:docPart>
      <w:docPartPr>
        <w:name w:val="FCD1D58394F30E4B8BB125DD62BC1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57B68-EDD1-9746-B7C6-FC760CC585D6}"/>
      </w:docPartPr>
      <w:docPartBody>
        <w:p w:rsidR="00E57B46" w:rsidRDefault="002F2D27">
          <w:pPr>
            <w:pStyle w:val="FCD1D58394F30E4B8BB125DD62BC1CEA"/>
          </w:pPr>
          <w:r>
            <w:t>Experience</w:t>
          </w:r>
        </w:p>
      </w:docPartBody>
    </w:docPart>
    <w:docPart>
      <w:docPartPr>
        <w:name w:val="1BC5F9665FFFE648BEC5BF055C03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9A2ED-AEFA-C143-B097-BBC19FDFD7F7}"/>
      </w:docPartPr>
      <w:docPartBody>
        <w:p w:rsidR="00E57B46" w:rsidRDefault="002F2D27">
          <w:pPr>
            <w:pStyle w:val="1BC5F9665FFFE648BEC5BF055C0354D3"/>
          </w:pPr>
          <w:r>
            <w:t>Education</w:t>
          </w:r>
        </w:p>
      </w:docPartBody>
    </w:docPart>
    <w:docPart>
      <w:docPartPr>
        <w:name w:val="8A1C2A46A3027348B1E2BDD55BF9F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6968C-9E66-1F49-AEAF-ABD5A64029C2}"/>
      </w:docPartPr>
      <w:docPartBody>
        <w:p w:rsidR="00E57B46" w:rsidRDefault="002F2D27">
          <w:pPr>
            <w:pStyle w:val="8A1C2A46A3027348B1E2BDD55BF9FA6D"/>
          </w:pPr>
          <w:r>
            <w:t>Awards and Acknowledgements</w:t>
          </w:r>
        </w:p>
      </w:docPartBody>
    </w:docPart>
    <w:docPart>
      <w:docPartPr>
        <w:name w:val="3754A052330851408ECBE7C90E697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93882-BC1D-4F46-9A25-FFFD122C0E8E}"/>
      </w:docPartPr>
      <w:docPartBody>
        <w:p w:rsidR="005E2ADB" w:rsidRDefault="002F2D27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:rsidR="00E57B46" w:rsidRDefault="002F2D27">
          <w:pPr>
            <w:pStyle w:val="3754A052330851408ECBE7C90E6973E3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27"/>
    <w:rsid w:val="002F2D27"/>
    <w:rsid w:val="0068496A"/>
    <w:rsid w:val="00E57B46"/>
    <w:rsid w:val="00E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49E8FD3E16F458EEC6A95AB99DD13">
    <w:name w:val="FD749E8FD3E16F458EEC6A95AB99DD13"/>
  </w:style>
  <w:style w:type="paragraph" w:customStyle="1" w:styleId="89EB785A741A1445B48B22726723B7C7">
    <w:name w:val="89EB785A741A1445B48B22726723B7C7"/>
  </w:style>
  <w:style w:type="paragraph" w:customStyle="1" w:styleId="3FE0FAEE50801F4AAD14F308766939CE">
    <w:name w:val="3FE0FAEE50801F4AAD14F308766939CE"/>
  </w:style>
  <w:style w:type="paragraph" w:customStyle="1" w:styleId="C7069620C3005147A50FA1977132FE94">
    <w:name w:val="C7069620C3005147A50FA1977132FE94"/>
  </w:style>
  <w:style w:type="paragraph" w:customStyle="1" w:styleId="FCD1D58394F30E4B8BB125DD62BC1CEA">
    <w:name w:val="FCD1D58394F30E4B8BB125DD62BC1CEA"/>
  </w:style>
  <w:style w:type="paragraph" w:customStyle="1" w:styleId="D7B27C39E6B86648BA2DC276C7F36B4C">
    <w:name w:val="D7B27C39E6B86648BA2DC276C7F36B4C"/>
  </w:style>
  <w:style w:type="paragraph" w:customStyle="1" w:styleId="1DB2B5E11F918247A39F6E64D4633530">
    <w:name w:val="1DB2B5E11F918247A39F6E64D463353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A03CD5D2E705484FAE6BD834531A36C7">
    <w:name w:val="A03CD5D2E705484FAE6BD834531A36C7"/>
  </w:style>
  <w:style w:type="paragraph" w:customStyle="1" w:styleId="1BC5F9665FFFE648BEC5BF055C0354D3">
    <w:name w:val="1BC5F9665FFFE648BEC5BF055C0354D3"/>
  </w:style>
  <w:style w:type="paragraph" w:customStyle="1" w:styleId="5642D8E29552364BB1CF459A4E57C141">
    <w:name w:val="5642D8E29552364BB1CF459A4E57C141"/>
  </w:style>
  <w:style w:type="paragraph" w:customStyle="1" w:styleId="8A1C2A46A3027348B1E2BDD55BF9FA6D">
    <w:name w:val="8A1C2A46A3027348B1E2BDD55BF9FA6D"/>
  </w:style>
  <w:style w:type="paragraph" w:customStyle="1" w:styleId="3754A052330851408ECBE7C90E6973E3">
    <w:name w:val="3754A052330851408ECBE7C90E6973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8EC-E695-C14C-9202-46E58C6443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%7b28F89FFF-7C20-DA41-B5FF-3C943A45341D%7dtf50002018.dotx</Template>
  <TotalTime>9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Kerida Octave</dc:creator>
  <cp:keywords/>
  <dc:description/>
  <cp:lastModifiedBy>Kerida Octave</cp:lastModifiedBy>
  <cp:revision>3</cp:revision>
  <dcterms:created xsi:type="dcterms:W3CDTF">2017-03-08T18:24:00Z</dcterms:created>
  <dcterms:modified xsi:type="dcterms:W3CDTF">2017-03-22T11:06:00Z</dcterms:modified>
</cp:coreProperties>
</file>