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375"/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4B2885" w:rsidRPr="004B2885" w:rsidTr="00A328FD">
        <w:tc>
          <w:tcPr>
            <w:tcW w:w="2250" w:type="dxa"/>
          </w:tcPr>
          <w:p w:rsidR="00927723" w:rsidRPr="004B2885" w:rsidRDefault="00927723" w:rsidP="00A328FD">
            <w:pPr>
              <w:spacing w:line="240" w:lineRule="auto"/>
              <w:rPr>
                <w:color w:val="auto"/>
              </w:rPr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4B2885" w:rsidRDefault="00CB555E" w:rsidP="00A328FD">
            <w:pPr>
              <w:pStyle w:val="Title"/>
              <w:jc w:val="center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joyann</w:t>
            </w:r>
            <w:r w:rsidR="005531C6" w:rsidRPr="004B2885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 xml:space="preserve"> pavy</w:t>
            </w:r>
          </w:p>
          <w:p w:rsidR="005531C6" w:rsidRPr="004B2885" w:rsidRDefault="005531C6" w:rsidP="00A328FD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Address: 25mm Cumana Depot Road Cumana Village, Toco.  </w:t>
            </w:r>
          </w:p>
          <w:p w:rsidR="005531C6" w:rsidRPr="004B2885" w:rsidRDefault="00927723" w:rsidP="00A328FD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</w:t>
            </w:r>
            <w:r w:rsidRPr="004B2885">
              <w:rPr>
                <w:rFonts w:ascii="Times New Roman" w:hAnsi="Times New Roman" w:cs="Times New Roman"/>
                <w:color w:val="auto"/>
                <w:kern w:val="20"/>
                <w:sz w:val="24"/>
                <w:szCs w:val="24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mail:"/>
                <w:tag w:val="Email:"/>
                <w:id w:val="1889536063"/>
                <w:placeholder>
                  <w:docPart w:val="60916A607D754CD1A7386C446EE25C86"/>
                </w:placeholder>
                <w:temporary/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Pr="004B288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Email</w:t>
                </w:r>
              </w:sdtContent>
            </w:sdt>
            <w:r w:rsidR="00CB55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joypavy123</w:t>
            </w:r>
            <w:bookmarkStart w:id="0" w:name="_GoBack"/>
            <w:bookmarkEnd w:id="0"/>
            <w:r w:rsidR="005531C6"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@gmail.com </w:t>
            </w:r>
          </w:p>
          <w:p w:rsidR="00927723" w:rsidRPr="004B2885" w:rsidRDefault="00927723" w:rsidP="00A328FD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Telephone:"/>
                <w:tag w:val="Telephone:"/>
                <w:id w:val="599758962"/>
                <w:placeholder>
                  <w:docPart w:val="D1762C58B50248F083F60ED2DBA3B31C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Pr="004B288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Telephone</w:t>
                </w:r>
              </w:sdtContent>
            </w:sdt>
            <w:r w:rsidR="005531C6"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(868)670-</w:t>
            </w:r>
            <w:r w:rsidR="00CB55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5109 | Cellphone: (868) 387-9916</w:t>
            </w:r>
          </w:p>
        </w:tc>
      </w:tr>
      <w:tr w:rsidR="004B2885" w:rsidRPr="004B2885" w:rsidTr="00A328FD">
        <w:tc>
          <w:tcPr>
            <w:tcW w:w="2250" w:type="dxa"/>
          </w:tcPr>
          <w:p w:rsidR="00927723" w:rsidRPr="004B2885" w:rsidRDefault="00927723" w:rsidP="00A328FD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7470" w:type="dxa"/>
          </w:tcPr>
          <w:p w:rsidR="00927723" w:rsidRPr="004B2885" w:rsidRDefault="005531C6" w:rsidP="00A328FD">
            <w:pPr>
              <w:rPr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perform my absolute best in every aspect presented.</w:t>
            </w:r>
            <w:r w:rsidR="00C71BEC"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 energetic,</w:t>
            </w: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committed</w:t>
            </w:r>
            <w:r w:rsidR="00C71BEC"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 problem solving individual with a patient character and open to group work. </w:t>
            </w:r>
          </w:p>
        </w:tc>
      </w:tr>
      <w:tr w:rsidR="004B2885" w:rsidRPr="004B2885" w:rsidTr="00A328FD">
        <w:tc>
          <w:tcPr>
            <w:tcW w:w="2250" w:type="dxa"/>
          </w:tcPr>
          <w:p w:rsidR="00927723" w:rsidRPr="004B2885" w:rsidRDefault="00927723" w:rsidP="00A328FD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 &amp; Abilities</w:t>
            </w:r>
          </w:p>
        </w:tc>
        <w:tc>
          <w:tcPr>
            <w:tcW w:w="7470" w:type="dxa"/>
          </w:tcPr>
          <w:p w:rsidR="00C71BEC" w:rsidRPr="004B2885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National Training Agency Certificate based on the Regional Occupational</w:t>
            </w:r>
          </w:p>
          <w:p w:rsidR="00C71BEC" w:rsidRPr="004B2885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Standard General Cosmetology Level 1 at the Youth Training and Employment Partnership Programme (YTEPP) Limited 2016.</w:t>
            </w:r>
          </w:p>
          <w:p w:rsidR="00166E3F" w:rsidRPr="004B2885" w:rsidRDefault="00166E3F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</w:p>
          <w:p w:rsidR="00166E3F" w:rsidRPr="004B2885" w:rsidRDefault="00166E3F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Microsoft Word, PowerPoint and Publisher savvy.</w:t>
            </w:r>
          </w:p>
          <w:p w:rsidR="00AF10F4" w:rsidRPr="00C71BEC" w:rsidRDefault="00166E3F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 xml:space="preserve"> Social </w:t>
            </w:r>
            <w:r w:rsidR="006616EC" w:rsidRPr="004B2885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Media literate</w:t>
            </w:r>
            <w:r w:rsidRPr="004B2885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 xml:space="preserve">.  </w:t>
            </w:r>
          </w:p>
          <w:p w:rsidR="00927723" w:rsidRPr="004B2885" w:rsidRDefault="00927723" w:rsidP="00A328FD">
            <w:pPr>
              <w:rPr>
                <w:color w:val="auto"/>
              </w:rPr>
            </w:pPr>
          </w:p>
        </w:tc>
      </w:tr>
      <w:tr w:rsidR="004B2885" w:rsidRPr="004B2885" w:rsidTr="00A328FD">
        <w:tc>
          <w:tcPr>
            <w:tcW w:w="2250" w:type="dxa"/>
          </w:tcPr>
          <w:p w:rsidR="00927723" w:rsidRPr="004B2885" w:rsidRDefault="002B24F2" w:rsidP="00A328FD">
            <w:pPr>
              <w:pStyle w:val="Heading1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</w:t>
            </w:r>
            <w:r w:rsidR="00927723"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7470" w:type="dxa"/>
          </w:tcPr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iNSTITUTION:</w:t>
            </w:r>
          </w:p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S.W.A.H.A. HINDU cOLLEGE</w:t>
            </w:r>
            <w:r w:rsidR="00AF10F4" w:rsidRPr="004B2885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, Sangre Grande</w:t>
            </w:r>
          </w:p>
          <w:p w:rsidR="00C71BEC" w:rsidRPr="00C71BEC" w:rsidRDefault="00C71BEC" w:rsidP="00A328FD">
            <w:pPr>
              <w:keepNext/>
              <w:keepLines/>
              <w:spacing w:after="0" w:line="259" w:lineRule="auto"/>
              <w:outlineLvl w:val="4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C.X.C- Caribbean Examinations Council, January 2014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English Language- General 2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Literature – General 3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Visual Arts- General 3</w:t>
            </w:r>
          </w:p>
          <w:p w:rsidR="00C71BEC" w:rsidRPr="004B2885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</w:p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institution:</w:t>
            </w:r>
          </w:p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TOCO SECONDARY SCHOOL</w:t>
            </w:r>
          </w:p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 xml:space="preserve">C.S.E.C jUNE 2015 </w:t>
            </w:r>
          </w:p>
          <w:p w:rsidR="00C71BEC" w:rsidRPr="00C71BEC" w:rsidRDefault="00C71BEC" w:rsidP="00A328FD">
            <w:pPr>
              <w:keepNext/>
              <w:keepLines/>
              <w:spacing w:after="0" w:line="259" w:lineRule="auto"/>
              <w:outlineLvl w:val="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Mathematics- General 3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Social Studies- General 3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</w:p>
          <w:p w:rsidR="00C71BEC" w:rsidRPr="00C71BEC" w:rsidRDefault="00C71BEC" w:rsidP="00A328FD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CAPE - Caribbean Advanced Proficiency Examination, JUNE 2016 &amp; 2017</w:t>
            </w:r>
          </w:p>
          <w:p w:rsidR="00C71BEC" w:rsidRPr="00C71BEC" w:rsidRDefault="00C71BEC" w:rsidP="00A328FD">
            <w:pPr>
              <w:keepNext/>
              <w:keepLines/>
              <w:spacing w:after="0" w:line="259" w:lineRule="auto"/>
              <w:outlineLvl w:val="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Communication Studies- General 2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Caribbean Studies- General 2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Entrepreneurship Unit One- Grade 2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Entrepreneurship Unit Two- General 3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Sociology Unit One- General 4</w:t>
            </w:r>
          </w:p>
          <w:p w:rsidR="00C71BEC" w:rsidRPr="00C71BEC" w:rsidRDefault="00C71BEC" w:rsidP="00A328FD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Sociology Unit Two- General 3</w:t>
            </w:r>
          </w:p>
          <w:p w:rsidR="00C71BEC" w:rsidRPr="004B2885" w:rsidRDefault="00C71BEC" w:rsidP="00A328FD">
            <w:pPr>
              <w:pStyle w:val="Heading2"/>
              <w:rPr>
                <w:color w:val="auto"/>
              </w:rPr>
            </w:pPr>
            <w:r w:rsidRPr="004B2885">
              <w:rPr>
                <w:rFonts w:ascii="Times New Roman" w:eastAsia="Gill Sans MT" w:hAnsi="Times New Roman" w:cs="Times New Roman"/>
                <w:caps w:val="0"/>
                <w:color w:val="auto"/>
                <w:kern w:val="0"/>
                <w:sz w:val="24"/>
                <w:szCs w:val="24"/>
              </w:rPr>
              <w:lastRenderedPageBreak/>
              <w:t>Food and Nutrition Units One and Two- Grade 4</w:t>
            </w:r>
          </w:p>
          <w:p w:rsidR="00927723" w:rsidRPr="004B2885" w:rsidRDefault="00927723" w:rsidP="00A328FD">
            <w:pPr>
              <w:rPr>
                <w:color w:val="auto"/>
              </w:rPr>
            </w:pPr>
          </w:p>
        </w:tc>
      </w:tr>
      <w:tr w:rsidR="004B2885" w:rsidRPr="004B2885" w:rsidTr="00A328FD">
        <w:tc>
          <w:tcPr>
            <w:tcW w:w="2250" w:type="dxa"/>
          </w:tcPr>
          <w:p w:rsidR="00927723" w:rsidRPr="004B2885" w:rsidRDefault="00AF10F4" w:rsidP="00A328FD">
            <w:pPr>
              <w:pStyle w:val="Heading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lastRenderedPageBreak/>
              <w:t>awards and participation</w:t>
            </w:r>
          </w:p>
        </w:tc>
        <w:tc>
          <w:tcPr>
            <w:tcW w:w="7470" w:type="dxa"/>
          </w:tcPr>
          <w:p w:rsidR="00AF10F4" w:rsidRPr="004B2885" w:rsidRDefault="00AF10F4" w:rsidP="00A328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Awardee for Entrepreneurship, Communication Studies and Food and Nutrition, Toco Secondary Graduation Ceremony 2017.</w:t>
            </w:r>
          </w:p>
          <w:p w:rsidR="00AF10F4" w:rsidRPr="004B2885" w:rsidRDefault="00AF10F4" w:rsidP="00A328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Merit Certificates: Lower Six and Upper Six, Toco Secondary School 2016-2017.</w:t>
            </w:r>
          </w:p>
          <w:p w:rsidR="00AF10F4" w:rsidRPr="004B2885" w:rsidRDefault="00AF10F4" w:rsidP="00A328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Certificate of Participation at the AMCHAM National Youth Productivity Forum 2016.</w:t>
            </w:r>
          </w:p>
          <w:p w:rsidR="00AF10F4" w:rsidRPr="004B2885" w:rsidRDefault="00AF10F4" w:rsidP="00A328FD">
            <w:pPr>
              <w:pStyle w:val="Heading5"/>
              <w:rPr>
                <w:color w:val="auto"/>
              </w:rPr>
            </w:pPr>
            <w:r w:rsidRPr="004B2885">
              <w:rPr>
                <w:color w:val="auto"/>
              </w:rPr>
              <w:tab/>
            </w:r>
          </w:p>
          <w:p w:rsidR="00AF10F4" w:rsidRPr="004B2885" w:rsidRDefault="00AF10F4" w:rsidP="00A328FD">
            <w:pPr>
              <w:pStyle w:val="Heading5"/>
              <w:rPr>
                <w:color w:val="auto"/>
              </w:rPr>
            </w:pPr>
          </w:p>
          <w:p w:rsidR="00AF10F4" w:rsidRPr="004B2885" w:rsidRDefault="00AF10F4" w:rsidP="00A328FD">
            <w:pPr>
              <w:pStyle w:val="Heading5"/>
              <w:rPr>
                <w:color w:val="auto"/>
              </w:rPr>
            </w:pPr>
          </w:p>
          <w:p w:rsidR="00927723" w:rsidRPr="004B2885" w:rsidRDefault="00927723" w:rsidP="00A328FD">
            <w:pPr>
              <w:rPr>
                <w:color w:val="auto"/>
              </w:rPr>
            </w:pPr>
          </w:p>
        </w:tc>
      </w:tr>
      <w:tr w:rsidR="004B2885" w:rsidRPr="004B2885" w:rsidTr="00A328FD">
        <w:tc>
          <w:tcPr>
            <w:tcW w:w="2250" w:type="dxa"/>
          </w:tcPr>
          <w:p w:rsidR="00927723" w:rsidRPr="004B2885" w:rsidRDefault="00927723" w:rsidP="00A328FD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t>References</w:t>
            </w:r>
          </w:p>
        </w:tc>
        <w:tc>
          <w:tcPr>
            <w:tcW w:w="7470" w:type="dxa"/>
          </w:tcPr>
          <w:p w:rsidR="00927723" w:rsidRPr="004B2885" w:rsidRDefault="004B2885" w:rsidP="00A328FD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Ms. S</w:t>
            </w:r>
            <w:r w:rsidR="002B24F2" w:rsidRPr="004B2885">
              <w:rPr>
                <w:rFonts w:ascii="Times New Roman" w:hAnsi="Times New Roman" w:cs="Times New Roman"/>
                <w:color w:val="auto"/>
              </w:rPr>
              <w:t xml:space="preserve">harmaine Collingwood, Acting Principal of the Cumana Roman Catholic Primary School. </w:t>
            </w:r>
          </w:p>
          <w:p w:rsidR="002B24F2" w:rsidRDefault="00E638DD" w:rsidP="00A328FD">
            <w:pPr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t xml:space="preserve">Contact Email: </w:t>
            </w:r>
            <w:hyperlink r:id="rId8" w:history="1">
              <w:r w:rsidRPr="004B2885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sharcoll@yahoo.com</w:t>
              </w:r>
            </w:hyperlink>
            <w:r w:rsidRPr="004B288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B24F2" w:rsidRPr="004B288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4B2885" w:rsidRPr="004B2885" w:rsidRDefault="004B2885" w:rsidP="00A328FD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Cellphone: (868) 304-1273</w:t>
            </w:r>
          </w:p>
        </w:tc>
      </w:tr>
    </w:tbl>
    <w:p w:rsidR="002C74C0" w:rsidRPr="004B2885" w:rsidRDefault="00934DB8">
      <w:pPr>
        <w:rPr>
          <w:color w:val="auto"/>
        </w:rPr>
      </w:pPr>
    </w:p>
    <w:sectPr w:rsidR="002C74C0" w:rsidRPr="004B2885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B8" w:rsidRDefault="00934DB8" w:rsidP="00927723">
      <w:pPr>
        <w:spacing w:after="0" w:line="240" w:lineRule="auto"/>
      </w:pPr>
      <w:r>
        <w:separator/>
      </w:r>
    </w:p>
  </w:endnote>
  <w:endnote w:type="continuationSeparator" w:id="0">
    <w:p w:rsidR="00934DB8" w:rsidRDefault="00934DB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5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B8" w:rsidRDefault="00934DB8" w:rsidP="00927723">
      <w:pPr>
        <w:spacing w:after="0" w:line="240" w:lineRule="auto"/>
      </w:pPr>
      <w:r>
        <w:separator/>
      </w:r>
    </w:p>
  </w:footnote>
  <w:footnote w:type="continuationSeparator" w:id="0">
    <w:p w:rsidR="00934DB8" w:rsidRDefault="00934DB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72CB8"/>
    <w:multiLevelType w:val="hybridMultilevel"/>
    <w:tmpl w:val="787CCB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C6"/>
    <w:rsid w:val="00027290"/>
    <w:rsid w:val="00166E3F"/>
    <w:rsid w:val="00243B75"/>
    <w:rsid w:val="00293B83"/>
    <w:rsid w:val="002B24F2"/>
    <w:rsid w:val="002F1272"/>
    <w:rsid w:val="004B2885"/>
    <w:rsid w:val="005531C6"/>
    <w:rsid w:val="006616EC"/>
    <w:rsid w:val="006A3CE7"/>
    <w:rsid w:val="00927723"/>
    <w:rsid w:val="00934DB8"/>
    <w:rsid w:val="00A328FD"/>
    <w:rsid w:val="00AA6647"/>
    <w:rsid w:val="00AF10F4"/>
    <w:rsid w:val="00B50C46"/>
    <w:rsid w:val="00C71BEC"/>
    <w:rsid w:val="00CB555E"/>
    <w:rsid w:val="00E638DD"/>
    <w:rsid w:val="00EA74C4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E1EAAD-1A5D-44C6-ADF5-E660E16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71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71B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71BEC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71BEC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66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8DD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col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Pavys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916A607D754CD1A7386C446EE2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303A-421F-4BC1-995C-DB149104D479}"/>
      </w:docPartPr>
      <w:docPartBody>
        <w:p w:rsidR="00A4723A" w:rsidRDefault="003A3E24">
          <w:pPr>
            <w:pStyle w:val="60916A607D754CD1A7386C446EE25C86"/>
          </w:pPr>
          <w:r>
            <w:t>Email</w:t>
          </w:r>
        </w:p>
      </w:docPartBody>
    </w:docPart>
    <w:docPart>
      <w:docPartPr>
        <w:name w:val="D1762C58B50248F083F60ED2DBA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4AFF-671B-41C6-99F1-CD7A2A7D0BC3}"/>
      </w:docPartPr>
      <w:docPartBody>
        <w:p w:rsidR="00A4723A" w:rsidRDefault="003A3E24">
          <w:pPr>
            <w:pStyle w:val="D1762C58B50248F083F60ED2DBA3B31C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24"/>
    <w:rsid w:val="003A3E24"/>
    <w:rsid w:val="008B41F1"/>
    <w:rsid w:val="00A2667A"/>
    <w:rsid w:val="00A4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FB34DF3794417BAE20086CA2445D84">
    <w:name w:val="D5FB34DF3794417BAE20086CA2445D84"/>
  </w:style>
  <w:style w:type="paragraph" w:customStyle="1" w:styleId="FE11E016CAF94046BAEA2AF205D19E32">
    <w:name w:val="FE11E016CAF94046BAEA2AF205D19E32"/>
  </w:style>
  <w:style w:type="paragraph" w:customStyle="1" w:styleId="60916A607D754CD1A7386C446EE25C86">
    <w:name w:val="60916A607D754CD1A7386C446EE25C86"/>
  </w:style>
  <w:style w:type="paragraph" w:customStyle="1" w:styleId="D1762C58B50248F083F60ED2DBA3B31C">
    <w:name w:val="D1762C58B50248F083F60ED2DBA3B31C"/>
  </w:style>
  <w:style w:type="paragraph" w:customStyle="1" w:styleId="F7710B0ED0DF4FF59D92202D2C8E6462">
    <w:name w:val="F7710B0ED0DF4FF59D92202D2C8E6462"/>
  </w:style>
  <w:style w:type="paragraph" w:customStyle="1" w:styleId="8EEC89956AFD41F2A6C7E009E7898D98">
    <w:name w:val="8EEC89956AFD41F2A6C7E009E7898D98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1261BE5BD9E2412D84EB58A432514925">
    <w:name w:val="1261BE5BD9E2412D84EB58A432514925"/>
  </w:style>
  <w:style w:type="paragraph" w:customStyle="1" w:styleId="A5ED62BA75FB4A78B6C6F5DE5446A7D4">
    <w:name w:val="A5ED62BA75FB4A78B6C6F5DE5446A7D4"/>
  </w:style>
  <w:style w:type="paragraph" w:customStyle="1" w:styleId="F1E0CA237DC54A6BB35C4A6D6A804E97">
    <w:name w:val="F1E0CA237DC54A6BB35C4A6D6A804E97"/>
  </w:style>
  <w:style w:type="paragraph" w:customStyle="1" w:styleId="3BF92354412E41FF9B7A968BB85459C0">
    <w:name w:val="3BF92354412E41FF9B7A968BB85459C0"/>
  </w:style>
  <w:style w:type="paragraph" w:customStyle="1" w:styleId="9BCA576F1A9B495CBE7B3BA82D90B9AC">
    <w:name w:val="9BCA576F1A9B495CBE7B3BA82D90B9AC"/>
  </w:style>
  <w:style w:type="paragraph" w:customStyle="1" w:styleId="81D046B15CBF4DA9AA12C799D127F99E">
    <w:name w:val="81D046B15CBF4DA9AA12C799D127F99E"/>
  </w:style>
  <w:style w:type="paragraph" w:customStyle="1" w:styleId="C7261CE9A59344988EE1A46E8E48E706">
    <w:name w:val="C7261CE9A59344988EE1A46E8E48E706"/>
  </w:style>
  <w:style w:type="paragraph" w:customStyle="1" w:styleId="6A038EABE277462CAA91CBBF38F015D2">
    <w:name w:val="6A038EABE277462CAA91CBBF38F015D2"/>
  </w:style>
  <w:style w:type="paragraph" w:customStyle="1" w:styleId="FB5F7C17521C4D1DAF64EDA2ED085F20">
    <w:name w:val="FB5F7C17521C4D1DAF64EDA2ED085F20"/>
  </w:style>
  <w:style w:type="paragraph" w:customStyle="1" w:styleId="35C44BF4D8524D9087EFFA30FEA911DF">
    <w:name w:val="35C44BF4D8524D9087EFFA30FEA911DF"/>
  </w:style>
  <w:style w:type="paragraph" w:customStyle="1" w:styleId="1550C81E91F84282BA78614A1609999F">
    <w:name w:val="1550C81E91F84282BA78614A1609999F"/>
  </w:style>
  <w:style w:type="paragraph" w:customStyle="1" w:styleId="0FF5CC9A34B44712885600FEAC083A08">
    <w:name w:val="0FF5CC9A34B44712885600FEAC083A08"/>
  </w:style>
  <w:style w:type="paragraph" w:customStyle="1" w:styleId="E1912059FF2E42F9BC7A92DE88018860">
    <w:name w:val="E1912059FF2E42F9BC7A92DE88018860"/>
  </w:style>
  <w:style w:type="paragraph" w:customStyle="1" w:styleId="BE63164729AB4665A5DB31548EC926EA">
    <w:name w:val="BE63164729AB4665A5DB31548EC92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0897-D1E4-4119-B3BC-EFE06CDB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Pavys</dc:creator>
  <cp:keywords/>
  <dc:description/>
  <cp:lastModifiedBy>joyann pavy</cp:lastModifiedBy>
  <cp:revision>4</cp:revision>
  <cp:lastPrinted>2017-11-13T01:48:00Z</cp:lastPrinted>
  <dcterms:created xsi:type="dcterms:W3CDTF">2017-11-13T00:28:00Z</dcterms:created>
  <dcterms:modified xsi:type="dcterms:W3CDTF">2017-12-07T00:34:00Z</dcterms:modified>
</cp:coreProperties>
</file>