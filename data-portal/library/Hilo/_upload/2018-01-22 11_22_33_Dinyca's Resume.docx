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740EC5" w:rsidP="00141A4C">
      <w:pPr>
        <w:pStyle w:val="Title"/>
      </w:pPr>
      <w:r>
        <w:t>Dinyca Dennis</w:t>
      </w:r>
    </w:p>
    <w:p w:rsidR="00141A4C" w:rsidRDefault="001D07FD" w:rsidP="00141A4C">
      <w:r>
        <w:t xml:space="preserve">64 Abercomby </w:t>
      </w:r>
      <w:r w:rsidR="00740EC5">
        <w:t xml:space="preserve">Street, St. Joseph </w:t>
      </w:r>
      <w:r w:rsidR="00141A4C">
        <w:t>| </w:t>
      </w:r>
      <w:r w:rsidR="007758EB">
        <w:t xml:space="preserve">1-868-278-1324 </w:t>
      </w:r>
      <w:r w:rsidR="00141A4C">
        <w:t>| </w:t>
      </w:r>
      <w:r w:rsidR="00740EC5">
        <w:t>dinycadennis@gmail.com</w:t>
      </w:r>
    </w:p>
    <w:p w:rsidR="006270A9" w:rsidRDefault="00B3042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F4158FD278048F2957890ECB4C1AB8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BE1487">
      <w:r>
        <w:t xml:space="preserve">To obtain a </w:t>
      </w:r>
      <w:r w:rsidR="001D07FD">
        <w:t xml:space="preserve">position </w:t>
      </w:r>
      <w:r w:rsidR="001D07FD" w:rsidRPr="00BE1487">
        <w:t>where</w:t>
      </w:r>
      <w:r>
        <w:t xml:space="preserve"> customer care, social </w:t>
      </w:r>
      <w:r w:rsidRPr="00BE1487">
        <w:t>sk</w:t>
      </w:r>
      <w:bookmarkStart w:id="0" w:name="_GoBack"/>
      <w:bookmarkEnd w:id="0"/>
      <w:r w:rsidRPr="00BE1487">
        <w:t xml:space="preserve">ills </w:t>
      </w:r>
      <w:r>
        <w:t xml:space="preserve">and a professional attitude </w:t>
      </w:r>
      <w:r w:rsidRPr="00BE1487">
        <w:t>will be fully ut</w:t>
      </w:r>
      <w:r>
        <w:t>ilized to contribute to the establishments</w:t>
      </w:r>
      <w:r w:rsidRPr="00BE1487">
        <w:t xml:space="preserve"> efficiency, productivity and </w:t>
      </w:r>
      <w:r>
        <w:t xml:space="preserve">help </w:t>
      </w:r>
      <w:r w:rsidRPr="00BE1487">
        <w:t>create a highly stimulating environment.</w:t>
      </w:r>
    </w:p>
    <w:sdt>
      <w:sdtPr>
        <w:alias w:val="Education:"/>
        <w:tag w:val="Education:"/>
        <w:id w:val="807127995"/>
        <w:placeholder>
          <w:docPart w:val="8B4A76D76FB24B36AEAAD7EB729D0E2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740EC5" w:rsidRPr="00740EC5" w:rsidRDefault="00740EC5" w:rsidP="00740EC5">
      <w:pPr>
        <w:pStyle w:val="Heading2"/>
      </w:pPr>
      <w:r>
        <w:t>Bishop Anstey High School, East</w:t>
      </w:r>
      <w:r w:rsidR="009D5933">
        <w:t> | </w:t>
      </w:r>
      <w:r>
        <w:t>2010 - 2015</w:t>
      </w:r>
      <w:r w:rsidR="009D5933">
        <w:t> | </w:t>
      </w:r>
      <w:r>
        <w:t>CSec</w:t>
      </w:r>
    </w:p>
    <w:p w:rsidR="006270A9" w:rsidRDefault="00740EC5" w:rsidP="001B29CF">
      <w:pPr>
        <w:pStyle w:val="ListBullet"/>
      </w:pPr>
      <w:r>
        <w:t>Mathematics – Three (3)</w:t>
      </w:r>
    </w:p>
    <w:p w:rsidR="006270A9" w:rsidRDefault="00740EC5" w:rsidP="001B29CF">
      <w:pPr>
        <w:pStyle w:val="ListBullet"/>
      </w:pPr>
      <w:r>
        <w:t>English B -  One (1)</w:t>
      </w:r>
    </w:p>
    <w:p w:rsidR="00740EC5" w:rsidRDefault="00740EC5" w:rsidP="001B29CF">
      <w:pPr>
        <w:pStyle w:val="ListBullet"/>
      </w:pPr>
      <w:r>
        <w:t>English A – Two (2)</w:t>
      </w:r>
    </w:p>
    <w:p w:rsidR="00740EC5" w:rsidRDefault="00740EC5" w:rsidP="001B29CF">
      <w:pPr>
        <w:pStyle w:val="ListBullet"/>
      </w:pPr>
      <w:r>
        <w:t>Principles of Accounts – Three (3)</w:t>
      </w:r>
    </w:p>
    <w:p w:rsidR="00740EC5" w:rsidRDefault="00740EC5" w:rsidP="001B29CF">
      <w:pPr>
        <w:pStyle w:val="ListBullet"/>
      </w:pPr>
      <w:r>
        <w:t xml:space="preserve">Principles of Business – One (1) </w:t>
      </w:r>
    </w:p>
    <w:p w:rsidR="00740EC5" w:rsidRDefault="00740EC5" w:rsidP="001B29CF">
      <w:pPr>
        <w:pStyle w:val="ListBullet"/>
      </w:pPr>
      <w:r>
        <w:t>Social Studies – Two (2)</w:t>
      </w:r>
    </w:p>
    <w:p w:rsidR="00740EC5" w:rsidRDefault="00740EC5" w:rsidP="001B29CF">
      <w:pPr>
        <w:pStyle w:val="ListBullet"/>
      </w:pPr>
      <w:r>
        <w:t>Electronic Document Preparation and Management – Two (2)</w:t>
      </w:r>
    </w:p>
    <w:p w:rsidR="00020812" w:rsidRDefault="00FC4C28" w:rsidP="00FC4C28">
      <w:pPr>
        <w:pStyle w:val="ListBullet"/>
      </w:pPr>
      <w:r>
        <w:t>Religious Education – Three (3)</w:t>
      </w:r>
    </w:p>
    <w:p w:rsidR="00020812" w:rsidRDefault="00020812" w:rsidP="00020812">
      <w:pPr>
        <w:pStyle w:val="Heading1"/>
      </w:pPr>
      <w:r w:rsidRPr="00020812">
        <w:t>Certification</w:t>
      </w:r>
    </w:p>
    <w:p w:rsidR="00020812" w:rsidRDefault="00020812" w:rsidP="00020812">
      <w:pPr>
        <w:pStyle w:val="Heading2"/>
      </w:pPr>
      <w:r>
        <w:t>Certificate of Recognition</w:t>
      </w:r>
    </w:p>
    <w:p w:rsidR="00020812" w:rsidRDefault="00020812" w:rsidP="00020812">
      <w:r>
        <w:t xml:space="preserve">Participation in the World of Work Program. </w:t>
      </w:r>
    </w:p>
    <w:p w:rsidR="00020812" w:rsidRDefault="00020812" w:rsidP="00020812">
      <w:pPr>
        <w:pStyle w:val="Heading2"/>
      </w:pPr>
      <w:r>
        <w:t xml:space="preserve">VOLUNTEERER SCHOOL Based Community Outrech Program for enrichement </w:t>
      </w:r>
    </w:p>
    <w:p w:rsidR="006A2BC9" w:rsidRDefault="00020812" w:rsidP="00FC4C28">
      <w:r>
        <w:t xml:space="preserve">Bronze Merit Award – for having completed 50 – 59 hours of community service from September 2013 –June 2015. </w:t>
      </w:r>
    </w:p>
    <w:p w:rsidR="00FC4C28" w:rsidRDefault="00FC4C28" w:rsidP="00FC4C28"/>
    <w:p w:rsidR="00FC4C28" w:rsidRDefault="00FC4C28" w:rsidP="00FC4C28"/>
    <w:p w:rsidR="00FC4C28" w:rsidRDefault="00FC4C28" w:rsidP="00FC4C28"/>
    <w:p w:rsidR="00FC4C28" w:rsidRDefault="00FC4C28" w:rsidP="00FC4C28"/>
    <w:p w:rsidR="00FC4C28" w:rsidRDefault="00FC4C28" w:rsidP="00FC4C28"/>
    <w:p w:rsidR="00FC4C28" w:rsidRDefault="00FC4C28" w:rsidP="00FC4C28"/>
    <w:p w:rsidR="00FC4C28" w:rsidRDefault="00FC4C28" w:rsidP="00FC4C28"/>
    <w:p w:rsidR="00FC4C28" w:rsidRDefault="00FC4C28" w:rsidP="00FC4C28"/>
    <w:sdt>
      <w:sdtPr>
        <w:alias w:val="Experience:"/>
        <w:tag w:val="Experience:"/>
        <w:id w:val="171684534"/>
        <w:placeholder>
          <w:docPart w:val="A77AF1D1331542F5A5A624FDEC1EAEF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A2BC9" w:rsidRPr="006A2BC9" w:rsidRDefault="0009003C" w:rsidP="006A2BC9">
      <w:pPr>
        <w:pStyle w:val="Heading2"/>
      </w:pPr>
      <w:r>
        <w:t>Preschool Teacher</w:t>
      </w:r>
      <w:r w:rsidR="009D5933">
        <w:t> | </w:t>
      </w:r>
      <w:r>
        <w:t>Judy’s Home School</w:t>
      </w:r>
      <w:r w:rsidR="009D5933">
        <w:t> | </w:t>
      </w:r>
      <w:r w:rsidR="006A2BC9">
        <w:t>january 20</w:t>
      </w:r>
      <w:r w:rsidR="00FC4C28">
        <w:t>16</w:t>
      </w:r>
      <w:r>
        <w:t xml:space="preserve"> – October 2017</w:t>
      </w:r>
    </w:p>
    <w:p w:rsidR="006A2BC9" w:rsidRPr="006A2BC9" w:rsidRDefault="0009003C" w:rsidP="00FC4C28">
      <w:pPr>
        <w:pStyle w:val="ListBullet"/>
      </w:pPr>
      <w:r>
        <w:t>My roles on this job included managing a class of 16 children ages 1.5 to 3</w:t>
      </w:r>
      <w:r w:rsidR="00FF4C2F">
        <w:t xml:space="preserve"> years old, conducting </w:t>
      </w:r>
      <w:r>
        <w:t xml:space="preserve">assemblies, </w:t>
      </w:r>
      <w:r w:rsidR="00FF4C2F">
        <w:t>maintain</w:t>
      </w:r>
      <w:r w:rsidR="008A0552">
        <w:t>ing</w:t>
      </w:r>
      <w:r w:rsidR="00FF4C2F">
        <w:t xml:space="preserve"> order throughout break times and </w:t>
      </w:r>
      <w:r w:rsidR="008A0552">
        <w:t>organizing</w:t>
      </w:r>
      <w:r w:rsidR="00FF4C2F">
        <w:t xml:space="preserve"> </w:t>
      </w:r>
      <w:r w:rsidR="008A0552">
        <w:t>the class when it was time for work</w:t>
      </w:r>
      <w:r w:rsidR="00FF4C2F">
        <w:t xml:space="preserve">. </w:t>
      </w:r>
      <w:r w:rsidR="008A0552">
        <w:t>Between snack and lunch break</w:t>
      </w:r>
      <w:r w:rsidR="00FF4C2F">
        <w:t xml:space="preserve"> I was required to teach the students in my class letter recognition, how to spell their names, numbers, shapes and colors. At lunch time I would have to feed the youngest group of children along with one of my coworkers, when everyone had finished eating I would serve the juices to the students and after they are finished my coworkers and I would take them to the rest area to have a quiet time until their parents came to collect them. </w:t>
      </w:r>
    </w:p>
    <w:p w:rsidR="006270A9" w:rsidRDefault="0059024A">
      <w:pPr>
        <w:pStyle w:val="Heading2"/>
      </w:pPr>
      <w:r>
        <w:t>sales clerk</w:t>
      </w:r>
      <w:r w:rsidR="009D5933">
        <w:t> | </w:t>
      </w:r>
      <w:r>
        <w:t>hot chocolate trincity mall</w:t>
      </w:r>
      <w:r w:rsidR="009D5933">
        <w:t> | </w:t>
      </w:r>
      <w:r w:rsidR="00FC4C28">
        <w:t xml:space="preserve">june 2015 – December </w:t>
      </w:r>
      <w:r>
        <w:t>2015</w:t>
      </w:r>
    </w:p>
    <w:p w:rsidR="001B29CF" w:rsidRPr="001B29CF" w:rsidRDefault="0059024A" w:rsidP="001B29CF">
      <w:pPr>
        <w:pStyle w:val="ListBullet"/>
      </w:pPr>
      <w:r>
        <w:t>My role at this establishment was to assist customers with any information necessary and retrieve goods that customer were interested in while displaying a cheery attitude. At opening time I would have to clean the glasses, selves and do adjustments to displays. On some days I had to organize and repack the back inventory and at closing time it was necessary to do a routine sweep and mop out of the store.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42B" w:rsidRDefault="00B3042B">
      <w:pPr>
        <w:spacing w:after="0"/>
      </w:pPr>
      <w:r>
        <w:separator/>
      </w:r>
    </w:p>
  </w:endnote>
  <w:endnote w:type="continuationSeparator" w:id="0">
    <w:p w:rsidR="00B3042B" w:rsidRDefault="00B30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58E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42B" w:rsidRDefault="00B3042B">
      <w:pPr>
        <w:spacing w:after="0"/>
      </w:pPr>
      <w:r>
        <w:separator/>
      </w:r>
    </w:p>
  </w:footnote>
  <w:footnote w:type="continuationSeparator" w:id="0">
    <w:p w:rsidR="00B3042B" w:rsidRDefault="00B30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98208F0"/>
    <w:multiLevelType w:val="hybridMultilevel"/>
    <w:tmpl w:val="2B909212"/>
    <w:lvl w:ilvl="0" w:tplc="7BFAAA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C5"/>
    <w:rsid w:val="00020812"/>
    <w:rsid w:val="0009003C"/>
    <w:rsid w:val="000A4F59"/>
    <w:rsid w:val="00141A4C"/>
    <w:rsid w:val="001B29CF"/>
    <w:rsid w:val="001D07FD"/>
    <w:rsid w:val="0028220F"/>
    <w:rsid w:val="00356C14"/>
    <w:rsid w:val="0059024A"/>
    <w:rsid w:val="00593C85"/>
    <w:rsid w:val="00617B26"/>
    <w:rsid w:val="006270A9"/>
    <w:rsid w:val="00675956"/>
    <w:rsid w:val="00681034"/>
    <w:rsid w:val="006A2BC9"/>
    <w:rsid w:val="00740EC5"/>
    <w:rsid w:val="007758EB"/>
    <w:rsid w:val="00816216"/>
    <w:rsid w:val="0087734B"/>
    <w:rsid w:val="008A0552"/>
    <w:rsid w:val="009D5933"/>
    <w:rsid w:val="00B3042B"/>
    <w:rsid w:val="00BD768D"/>
    <w:rsid w:val="00BE1487"/>
    <w:rsid w:val="00C61F8E"/>
    <w:rsid w:val="00CE5203"/>
    <w:rsid w:val="00E83E4B"/>
    <w:rsid w:val="00FC4C28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AFB3B-C776-4D74-9C3F-E8F7196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2081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6A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yc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4158FD278048F2957890ECB4C1A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D014F-AFC2-4ECB-A364-69EF4DD2566A}"/>
      </w:docPartPr>
      <w:docPartBody>
        <w:p w:rsidR="002234E8" w:rsidRDefault="00A12C02">
          <w:pPr>
            <w:pStyle w:val="7F4158FD278048F2957890ECB4C1AB89"/>
          </w:pPr>
          <w:r>
            <w:t>Objective</w:t>
          </w:r>
        </w:p>
      </w:docPartBody>
    </w:docPart>
    <w:docPart>
      <w:docPartPr>
        <w:name w:val="8B4A76D76FB24B36AEAAD7EB729D0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60724-A5C6-4FEC-A4F8-1C02D471AB9C}"/>
      </w:docPartPr>
      <w:docPartBody>
        <w:p w:rsidR="002234E8" w:rsidRDefault="00A12C02">
          <w:pPr>
            <w:pStyle w:val="8B4A76D76FB24B36AEAAD7EB729D0E2D"/>
          </w:pPr>
          <w:r>
            <w:t>Education</w:t>
          </w:r>
        </w:p>
      </w:docPartBody>
    </w:docPart>
    <w:docPart>
      <w:docPartPr>
        <w:name w:val="A77AF1D1331542F5A5A624FDEC1E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D106-14C9-4D82-A878-9B2211663F53}"/>
      </w:docPartPr>
      <w:docPartBody>
        <w:p w:rsidR="002234E8" w:rsidRDefault="00A12C02">
          <w:pPr>
            <w:pStyle w:val="A77AF1D1331542F5A5A624FDEC1EAEF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02"/>
    <w:rsid w:val="002234E8"/>
    <w:rsid w:val="00A12C02"/>
    <w:rsid w:val="00AB0E22"/>
    <w:rsid w:val="00C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544DC57D64E75857C0766A7033725">
    <w:name w:val="7C6544DC57D64E75857C0766A7033725"/>
  </w:style>
  <w:style w:type="paragraph" w:customStyle="1" w:styleId="A5ECFBB534E14D37B8D5F0835DB90458">
    <w:name w:val="A5ECFBB534E14D37B8D5F0835DB90458"/>
  </w:style>
  <w:style w:type="paragraph" w:customStyle="1" w:styleId="51D34906DE334A9991DD8D375D8F3868">
    <w:name w:val="51D34906DE334A9991DD8D375D8F3868"/>
  </w:style>
  <w:style w:type="paragraph" w:customStyle="1" w:styleId="7815591A8E9C4ECF958CA534EF6A76C8">
    <w:name w:val="7815591A8E9C4ECF958CA534EF6A76C8"/>
  </w:style>
  <w:style w:type="paragraph" w:customStyle="1" w:styleId="7F4158FD278048F2957890ECB4C1AB89">
    <w:name w:val="7F4158FD278048F2957890ECB4C1AB89"/>
  </w:style>
  <w:style w:type="paragraph" w:customStyle="1" w:styleId="A846A82CB051415193B603705E700912">
    <w:name w:val="A846A82CB051415193B603705E700912"/>
  </w:style>
  <w:style w:type="paragraph" w:customStyle="1" w:styleId="8B4A76D76FB24B36AEAAD7EB729D0E2D">
    <w:name w:val="8B4A76D76FB24B36AEAAD7EB729D0E2D"/>
  </w:style>
  <w:style w:type="paragraph" w:customStyle="1" w:styleId="A48FB2FF98EC4E31AEB9340D4ABA7D1D">
    <w:name w:val="A48FB2FF98EC4E31AEB9340D4ABA7D1D"/>
  </w:style>
  <w:style w:type="paragraph" w:customStyle="1" w:styleId="4D51095BBEA346FFB14DC8BCF2C8E636">
    <w:name w:val="4D51095BBEA346FFB14DC8BCF2C8E636"/>
  </w:style>
  <w:style w:type="paragraph" w:customStyle="1" w:styleId="31179B60E13449A78737474475377C75">
    <w:name w:val="31179B60E13449A78737474475377C75"/>
  </w:style>
  <w:style w:type="paragraph" w:customStyle="1" w:styleId="AF5EC4FBE546488CA2C84FF8F5BC51F5">
    <w:name w:val="AF5EC4FBE546488CA2C84FF8F5BC51F5"/>
  </w:style>
  <w:style w:type="paragraph" w:customStyle="1" w:styleId="CC07B96FA080410C8C76EC22379D5B01">
    <w:name w:val="CC07B96FA080410C8C76EC22379D5B01"/>
  </w:style>
  <w:style w:type="paragraph" w:customStyle="1" w:styleId="9014FEEDB9334CFEB1C78D59C47BBBEB">
    <w:name w:val="9014FEEDB9334CFEB1C78D59C47BBBEB"/>
  </w:style>
  <w:style w:type="paragraph" w:customStyle="1" w:styleId="A9085D606F3845F5B53B23F4888173F1">
    <w:name w:val="A9085D606F3845F5B53B23F4888173F1"/>
  </w:style>
  <w:style w:type="paragraph" w:customStyle="1" w:styleId="84FE3AA38936468FBD6CCC2CAC1B9E22">
    <w:name w:val="84FE3AA38936468FBD6CCC2CAC1B9E22"/>
  </w:style>
  <w:style w:type="paragraph" w:customStyle="1" w:styleId="A3402D5BF6EA4D2086AECE85A0104E6C">
    <w:name w:val="A3402D5BF6EA4D2086AECE85A0104E6C"/>
  </w:style>
  <w:style w:type="paragraph" w:customStyle="1" w:styleId="D159A4613386486C8AB9C8D4F22760CF">
    <w:name w:val="D159A4613386486C8AB9C8D4F22760CF"/>
  </w:style>
  <w:style w:type="paragraph" w:customStyle="1" w:styleId="38AD1FFBD15147F0AC9F50F6A190ECB6">
    <w:name w:val="38AD1FFBD15147F0AC9F50F6A190ECB6"/>
  </w:style>
  <w:style w:type="paragraph" w:customStyle="1" w:styleId="723FF7F8901540E5AB74903142B647CC">
    <w:name w:val="723FF7F8901540E5AB74903142B647CC"/>
  </w:style>
  <w:style w:type="paragraph" w:customStyle="1" w:styleId="B43A6A735D84491AA170C82D10DEA13B">
    <w:name w:val="B43A6A735D84491AA170C82D10DEA13B"/>
  </w:style>
  <w:style w:type="paragraph" w:customStyle="1" w:styleId="A4C5B97C5D9A4D469E5FEEA86D7E9CD5">
    <w:name w:val="A4C5B97C5D9A4D469E5FEEA86D7E9CD5"/>
  </w:style>
  <w:style w:type="paragraph" w:customStyle="1" w:styleId="EA922341E137499481572CC9EE90BAE1">
    <w:name w:val="EA922341E137499481572CC9EE90BAE1"/>
  </w:style>
  <w:style w:type="paragraph" w:customStyle="1" w:styleId="35D2E9E11A8C414A9960E6434AB53461">
    <w:name w:val="35D2E9E11A8C414A9960E6434AB53461"/>
  </w:style>
  <w:style w:type="paragraph" w:customStyle="1" w:styleId="5F52AC6D2ED74ADAA4F1E5FD9E354FFA">
    <w:name w:val="5F52AC6D2ED74ADAA4F1E5FD9E354FFA"/>
  </w:style>
  <w:style w:type="paragraph" w:customStyle="1" w:styleId="A77AF1D1331542F5A5A624FDEC1EAEF0">
    <w:name w:val="A77AF1D1331542F5A5A624FDEC1EAEF0"/>
  </w:style>
  <w:style w:type="paragraph" w:customStyle="1" w:styleId="04FCC02313DD48E89F014CF83690261C">
    <w:name w:val="04FCC02313DD48E89F014CF83690261C"/>
  </w:style>
  <w:style w:type="paragraph" w:customStyle="1" w:styleId="60A96A3ED9AC49F7A85DD62F22EB309F">
    <w:name w:val="60A96A3ED9AC49F7A85DD62F22EB309F"/>
  </w:style>
  <w:style w:type="paragraph" w:customStyle="1" w:styleId="221EC1C2E05C4D0DAF4F5C529DC61E21">
    <w:name w:val="221EC1C2E05C4D0DAF4F5C529DC61E21"/>
  </w:style>
  <w:style w:type="paragraph" w:customStyle="1" w:styleId="94774E6DFCDA46148F6FF311A05F78FC">
    <w:name w:val="94774E6DFCDA46148F6FF311A05F78FC"/>
  </w:style>
  <w:style w:type="paragraph" w:customStyle="1" w:styleId="E1929FBD1FB845628B39D21B9D3691D0">
    <w:name w:val="E1929FBD1FB845628B39D21B9D3691D0"/>
  </w:style>
  <w:style w:type="paragraph" w:customStyle="1" w:styleId="3FB3ABFBF57646BFA2BB015E54CDBE56">
    <w:name w:val="3FB3ABFBF57646BFA2BB015E54CDBE56"/>
  </w:style>
  <w:style w:type="paragraph" w:customStyle="1" w:styleId="FA7FA65C9AB74A8889516B8BF92F9D64">
    <w:name w:val="FA7FA65C9AB74A8889516B8BF92F9D64"/>
  </w:style>
  <w:style w:type="paragraph" w:customStyle="1" w:styleId="DD75041881EB43AC9955375AEFADA650">
    <w:name w:val="DD75041881EB43AC9955375AEFADA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76681-856E-475A-9650-A5B7FF8D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Dinyca</dc:creator>
  <cp:keywords/>
  <cp:lastModifiedBy>Dinyca</cp:lastModifiedBy>
  <cp:revision>3</cp:revision>
  <dcterms:created xsi:type="dcterms:W3CDTF">2017-11-19T19:20:00Z</dcterms:created>
  <dcterms:modified xsi:type="dcterms:W3CDTF">2018-01-22T17:19:00Z</dcterms:modified>
  <cp:version/>
</cp:coreProperties>
</file>