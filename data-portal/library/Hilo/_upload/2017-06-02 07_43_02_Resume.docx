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333CD3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Default="00E02DCD" w:rsidP="00523479">
            <w:pPr>
              <w:pStyle w:val="Initials"/>
            </w:pPr>
            <w:r>
              <w:rPr>
                <w:noProof/>
                <w:lang w:val="en-TT" w:eastAsia="en-TT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3C356FA" wp14:editId="37EC9C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1CF95422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C0AA0EB15246413FB64B4DE540A333B5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6C5E68">
                  <w:rPr>
                    <w:lang w:val="en-TT"/>
                  </w:rPr>
                  <w:t>SR</w:t>
                </w:r>
              </w:sdtContent>
            </w:sdt>
          </w:p>
          <w:p w:rsidR="00A50939" w:rsidRPr="00333CD3" w:rsidRDefault="000D3594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A11669476E5A4387BF15964621D4D3CE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t>Objective</w:t>
                </w:r>
              </w:sdtContent>
            </w:sdt>
          </w:p>
          <w:p w:rsidR="002C2CDD" w:rsidRPr="00333CD3" w:rsidRDefault="00095014" w:rsidP="007569C1">
            <w:r w:rsidRPr="00095014">
              <w:rPr>
                <w:lang w:val="en-GB"/>
              </w:rPr>
              <w:t>I am currently looking for employment and would like to become a great asset to your organization during this period where I can obtain great exp</w:t>
            </w:r>
            <w:r>
              <w:rPr>
                <w:lang w:val="en-GB"/>
              </w:rPr>
              <w:t>erience and people skills for any</w:t>
            </w:r>
            <w:r w:rsidRPr="00095014">
              <w:rPr>
                <w:lang w:val="en-GB"/>
              </w:rPr>
              <w:t xml:space="preserve"> future endeavours</w:t>
            </w:r>
            <w:r>
              <w:rPr>
                <w:lang w:val="en-GB"/>
              </w:rPr>
              <w:t xml:space="preserve"> I may embark upon</w:t>
            </w:r>
            <w:r w:rsidRPr="00095014">
              <w:rPr>
                <w:lang w:val="en-GB"/>
              </w:rPr>
              <w:t>. I am a</w:t>
            </w:r>
            <w:r>
              <w:rPr>
                <w:lang w:val="en-GB"/>
              </w:rPr>
              <w:t xml:space="preserve"> very hard working, </w:t>
            </w:r>
            <w:r w:rsidR="006C5E68">
              <w:rPr>
                <w:lang w:val="en-GB"/>
              </w:rPr>
              <w:t>diligent,</w:t>
            </w:r>
            <w:r w:rsidRPr="00095014">
              <w:rPr>
                <w:lang w:val="en-GB"/>
              </w:rPr>
              <w:t xml:space="preserve"> </w:t>
            </w:r>
            <w:r w:rsidR="0093121C" w:rsidRPr="00095014">
              <w:rPr>
                <w:lang w:val="en-GB"/>
              </w:rPr>
              <w:t>punctual,</w:t>
            </w:r>
            <w:r w:rsidRPr="00095014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and persistent </w:t>
            </w:r>
            <w:r w:rsidRPr="00095014">
              <w:rPr>
                <w:lang w:val="en-GB"/>
              </w:rPr>
              <w:t>individual and may later seem as a great asset to your organization</w:t>
            </w:r>
            <w:r>
              <w:rPr>
                <w:lang w:val="en-GB"/>
              </w:rPr>
              <w:t>.</w:t>
            </w:r>
          </w:p>
          <w:p w:rsidR="002C2CDD" w:rsidRPr="00333CD3" w:rsidRDefault="000D3594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7A3A9C1945EC4691879BE984D2A72DA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:rsidR="006C5E68" w:rsidRDefault="006C5E68" w:rsidP="006C5E68">
            <w:r>
              <w:t xml:space="preserve">Key Skills: </w:t>
            </w:r>
          </w:p>
          <w:p w:rsidR="006C5E68" w:rsidRDefault="006C5E68" w:rsidP="006C5E68"/>
          <w:p w:rsidR="006C5E68" w:rsidRDefault="006C5E68" w:rsidP="006C5E68">
            <w:r>
              <w:t xml:space="preserve"> 2006 – 2007: Vision in Learning Center obtained my basic and intermediate in computer literacy.</w:t>
            </w:r>
          </w:p>
          <w:p w:rsidR="006C5E68" w:rsidRDefault="006C5E68" w:rsidP="006C5E68">
            <w:pPr>
              <w:pStyle w:val="Heading4"/>
            </w:pPr>
            <w:r>
              <w:t>COmputer Skills:</w:t>
            </w:r>
          </w:p>
          <w:p w:rsidR="006C5E68" w:rsidRDefault="006C5E68" w:rsidP="006C5E68">
            <w:r>
              <w:t>MS Word</w:t>
            </w:r>
          </w:p>
          <w:p w:rsidR="006C5E68" w:rsidRDefault="006C5E68" w:rsidP="006C5E68">
            <w:r>
              <w:t>MS Excel</w:t>
            </w:r>
          </w:p>
          <w:p w:rsidR="006C5E68" w:rsidRDefault="006C5E68" w:rsidP="006C5E68">
            <w:r>
              <w:t>MS PowerPoint</w:t>
            </w:r>
          </w:p>
          <w:p w:rsidR="006C5E68" w:rsidRDefault="006C5E68" w:rsidP="006C5E68">
            <w:r>
              <w:t>MS Outlook</w:t>
            </w:r>
          </w:p>
          <w:p w:rsidR="006C5E68" w:rsidRDefault="006C5E68" w:rsidP="006C5E68">
            <w:r>
              <w:t>MS Publisher</w:t>
            </w:r>
          </w:p>
          <w:p w:rsidR="00741125" w:rsidRPr="00333CD3" w:rsidRDefault="00741125" w:rsidP="00741125"/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333CD3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:rsidR="00C612DA" w:rsidRPr="00333CD3" w:rsidRDefault="000D3594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6D85F7E3ECF146839D26F9DC1748CF96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D515D">
                        <w:rPr>
                          <w:lang w:val="en-TT"/>
                        </w:rPr>
                        <w:t>Staicia Reveiro</w:t>
                      </w:r>
                    </w:sdtContent>
                  </w:sdt>
                </w:p>
                <w:p w:rsidR="00C612DA" w:rsidRPr="00333CD3" w:rsidRDefault="000D3594" w:rsidP="00E02DCD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8242EA05938042A8BF20F7FB2759EEA3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D515D">
                        <w:t>Network Marketer, Marketing Consultant</w:t>
                      </w:r>
                    </w:sdtContent>
                  </w:sdt>
                  <w:r w:rsidR="00E02DCD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BD146CEFE41242DAAA2A95849264E483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D515D">
                        <w:t>website:www.paradisetravelagency.paycation.com</w:t>
                      </w:r>
                    </w:sdtContent>
                  </w:sdt>
                </w:p>
              </w:tc>
            </w:tr>
          </w:tbl>
          <w:p w:rsidR="002C2CDD" w:rsidRPr="00333CD3" w:rsidRDefault="000D3594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0B1BB3E470A141E49B7D802F3C0E493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:rsidR="002C2CDD" w:rsidRPr="00333CD3" w:rsidRDefault="00095014" w:rsidP="007569C1">
            <w:pPr>
              <w:pStyle w:val="Heading4"/>
            </w:pPr>
            <w:r>
              <w:t>Tester/Sale Representative</w:t>
            </w:r>
            <w:r w:rsidR="002C2CDD" w:rsidRPr="00333CD3">
              <w:t xml:space="preserve">• </w:t>
            </w:r>
            <w:r>
              <w:t>Cash N Gold LTD</w:t>
            </w:r>
            <w:r w:rsidR="002C2CDD" w:rsidRPr="00333CD3">
              <w:t xml:space="preserve"> • </w:t>
            </w:r>
            <w:r>
              <w:t>2011-2012</w:t>
            </w:r>
          </w:p>
          <w:p w:rsidR="00095014" w:rsidRPr="00095014" w:rsidRDefault="00095014" w:rsidP="00095014">
            <w:pPr>
              <w:pStyle w:val="Heading4"/>
              <w:rPr>
                <w:rFonts w:asciiTheme="minorHAnsi" w:hAnsiTheme="minorHAnsi"/>
              </w:rPr>
            </w:pPr>
            <w:r w:rsidRPr="00095014">
              <w:rPr>
                <w:rFonts w:asciiTheme="minorHAnsi" w:hAnsiTheme="minorHAnsi"/>
              </w:rPr>
              <w:t>Responsibilities included:</w:t>
            </w:r>
          </w:p>
          <w:p w:rsidR="00095014" w:rsidRPr="00095014" w:rsidRDefault="00095014" w:rsidP="00095014">
            <w:pPr>
              <w:pStyle w:val="Heading4"/>
              <w:rPr>
                <w:rFonts w:asciiTheme="minorHAnsi" w:hAnsiTheme="minorHAnsi"/>
              </w:rPr>
            </w:pPr>
            <w:r w:rsidRPr="00095014">
              <w:rPr>
                <w:rFonts w:asciiTheme="minorHAnsi" w:hAnsiTheme="minorHAnsi"/>
              </w:rPr>
              <w:t xml:space="preserve">Jewelry </w:t>
            </w:r>
            <w:r w:rsidR="00DD6569" w:rsidRPr="00095014">
              <w:rPr>
                <w:rFonts w:asciiTheme="minorHAnsi" w:hAnsiTheme="minorHAnsi"/>
              </w:rPr>
              <w:t>TESTING, SCHEDULING</w:t>
            </w:r>
            <w:r w:rsidRPr="00095014">
              <w:rPr>
                <w:rFonts w:asciiTheme="minorHAnsi" w:hAnsiTheme="minorHAnsi"/>
              </w:rPr>
              <w:t>, Book keeping,</w:t>
            </w:r>
          </w:p>
          <w:p w:rsidR="00095014" w:rsidRDefault="00095014" w:rsidP="00095014">
            <w:pPr>
              <w:pStyle w:val="Heading4"/>
              <w:rPr>
                <w:rFonts w:asciiTheme="minorHAnsi" w:hAnsiTheme="minorHAnsi"/>
              </w:rPr>
            </w:pPr>
            <w:r w:rsidRPr="00095014">
              <w:rPr>
                <w:rFonts w:asciiTheme="minorHAnsi" w:hAnsiTheme="minorHAnsi"/>
              </w:rPr>
              <w:t>Time sheets, Customer relations,</w:t>
            </w:r>
          </w:p>
          <w:p w:rsidR="00095014" w:rsidRPr="00095014" w:rsidRDefault="00095014" w:rsidP="00095014">
            <w:pPr>
              <w:pStyle w:val="Heading4"/>
              <w:rPr>
                <w:rFonts w:asciiTheme="minorHAnsi" w:hAnsiTheme="minorHAnsi"/>
              </w:rPr>
            </w:pPr>
          </w:p>
          <w:p w:rsidR="002C2CDD" w:rsidRPr="00333CD3" w:rsidRDefault="002C2CDD" w:rsidP="007569C1">
            <w:pPr>
              <w:pStyle w:val="Heading4"/>
            </w:pPr>
            <w:r w:rsidRPr="00333CD3">
              <w:t xml:space="preserve"> </w:t>
            </w:r>
            <w:r w:rsidR="00095014" w:rsidRPr="00095014">
              <w:t>Teacher’s Assistant/ C.A.C Representative</w:t>
            </w:r>
            <w:r w:rsidRPr="00333CD3">
              <w:t xml:space="preserve">• </w:t>
            </w:r>
            <w:r w:rsidR="00095014">
              <w:t>Ministry of education</w:t>
            </w:r>
            <w:r w:rsidRPr="00333CD3">
              <w:t xml:space="preserve">• </w:t>
            </w:r>
            <w:r w:rsidR="00095014">
              <w:t>2012 - 2013</w:t>
            </w:r>
          </w:p>
          <w:p w:rsidR="00095014" w:rsidRDefault="00095014" w:rsidP="00095014">
            <w:r>
              <w:t>Responsibilities included:</w:t>
            </w:r>
          </w:p>
          <w:p w:rsidR="00095014" w:rsidRDefault="00095014" w:rsidP="00095014">
            <w:r>
              <w:t xml:space="preserve">Helping with class chores, C.A.C book keeping, </w:t>
            </w:r>
          </w:p>
          <w:p w:rsidR="002C2CDD" w:rsidRDefault="00095014" w:rsidP="00095014">
            <w:r>
              <w:t>Record keeping, Outlined C.A.C Task and Projects</w:t>
            </w:r>
          </w:p>
          <w:p w:rsidR="00095014" w:rsidRDefault="00095014" w:rsidP="00095014"/>
          <w:p w:rsidR="00095014" w:rsidRDefault="00C75C33" w:rsidP="00C75C33">
            <w:pPr>
              <w:pStyle w:val="Heading4"/>
            </w:pPr>
            <w:r w:rsidRPr="00C75C33">
              <w:lastRenderedPageBreak/>
              <w:t>Customer Service Representative</w:t>
            </w:r>
            <w:r>
              <w:t xml:space="preserve"> </w:t>
            </w:r>
            <w:r w:rsidRPr="00333CD3">
              <w:t>•</w:t>
            </w:r>
            <w:r>
              <w:t xml:space="preserve">Air link Communications </w:t>
            </w:r>
            <w:r w:rsidRPr="00333CD3">
              <w:t>•</w:t>
            </w:r>
            <w:r>
              <w:t>2013-2014</w:t>
            </w:r>
          </w:p>
          <w:p w:rsidR="00C75C33" w:rsidRPr="00C75C33" w:rsidRDefault="00C75C33" w:rsidP="00C75C33">
            <w:pPr>
              <w:pStyle w:val="Heading4"/>
              <w:rPr>
                <w:rFonts w:asciiTheme="minorHAnsi" w:hAnsiTheme="minorHAnsi"/>
                <w:b/>
              </w:rPr>
            </w:pPr>
            <w:r w:rsidRPr="00C75C33">
              <w:rPr>
                <w:rFonts w:asciiTheme="minorHAnsi" w:hAnsiTheme="minorHAnsi"/>
                <w:b/>
              </w:rPr>
              <w:t>Responsibilities included:</w:t>
            </w:r>
          </w:p>
          <w:p w:rsidR="00C75C33" w:rsidRPr="00C75C33" w:rsidRDefault="00C75C33" w:rsidP="00C75C33">
            <w:pPr>
              <w:pStyle w:val="Heading4"/>
              <w:rPr>
                <w:rFonts w:asciiTheme="minorHAnsi" w:hAnsiTheme="minorHAnsi"/>
              </w:rPr>
            </w:pPr>
            <w:r w:rsidRPr="00C75C33">
              <w:rPr>
                <w:rFonts w:asciiTheme="minorHAnsi" w:hAnsiTheme="minorHAnsi"/>
              </w:rPr>
              <w:t>Signing up of customers, Customer’s Listing, Disconnection listing,</w:t>
            </w:r>
          </w:p>
          <w:p w:rsidR="00C75C33" w:rsidRPr="00C75C33" w:rsidRDefault="00C75C33" w:rsidP="00C75C33">
            <w:pPr>
              <w:pStyle w:val="Heading4"/>
              <w:rPr>
                <w:rFonts w:asciiTheme="minorHAnsi" w:hAnsiTheme="minorHAnsi"/>
              </w:rPr>
            </w:pPr>
            <w:r w:rsidRPr="00C75C33">
              <w:rPr>
                <w:rFonts w:asciiTheme="minorHAnsi" w:hAnsiTheme="minorHAnsi"/>
              </w:rPr>
              <w:t>Answering of phones, Troubleshooting, Scheduling of Service calls and Installations,</w:t>
            </w:r>
          </w:p>
          <w:p w:rsidR="00C75C33" w:rsidRPr="00C75C33" w:rsidRDefault="00C75C33" w:rsidP="00C75C33">
            <w:pPr>
              <w:pStyle w:val="Heading4"/>
              <w:rPr>
                <w:rFonts w:asciiTheme="minorHAnsi" w:hAnsiTheme="minorHAnsi"/>
              </w:rPr>
            </w:pPr>
            <w:r w:rsidRPr="00C75C33">
              <w:rPr>
                <w:rFonts w:asciiTheme="minorHAnsi" w:hAnsiTheme="minorHAnsi"/>
              </w:rPr>
              <w:t>Dispatching of work to Technicians/Installers, Liaising with Field Operators/ Marketing Rep.</w:t>
            </w:r>
          </w:p>
          <w:p w:rsidR="00C75C33" w:rsidRPr="00C75C33" w:rsidRDefault="00C75C33" w:rsidP="00C75C33">
            <w:pPr>
              <w:pStyle w:val="Heading4"/>
              <w:rPr>
                <w:rFonts w:asciiTheme="minorHAnsi" w:hAnsiTheme="minorHAnsi"/>
              </w:rPr>
            </w:pPr>
            <w:r w:rsidRPr="00C75C33">
              <w:rPr>
                <w:rFonts w:asciiTheme="minorHAnsi" w:hAnsiTheme="minorHAnsi"/>
              </w:rPr>
              <w:t>Time Sheets, NIB forms, Disconnection Listing, Office Management, Cashing, Daily Reports,</w:t>
            </w:r>
          </w:p>
          <w:p w:rsidR="00C75C33" w:rsidRDefault="00C75C33" w:rsidP="00C75C33">
            <w:pPr>
              <w:pStyle w:val="Heading4"/>
              <w:rPr>
                <w:rFonts w:asciiTheme="minorHAnsi" w:hAnsiTheme="minorHAnsi"/>
              </w:rPr>
            </w:pPr>
            <w:r w:rsidRPr="00C75C33">
              <w:rPr>
                <w:rFonts w:asciiTheme="minorHAnsi" w:hAnsiTheme="minorHAnsi"/>
              </w:rPr>
              <w:t>Calling Customers, Filing, Record keeping.</w:t>
            </w:r>
          </w:p>
          <w:p w:rsidR="004D6504" w:rsidRDefault="004D6504" w:rsidP="00C75C33">
            <w:pPr>
              <w:pStyle w:val="Heading4"/>
              <w:rPr>
                <w:rFonts w:asciiTheme="minorHAnsi" w:hAnsiTheme="minorHAnsi"/>
              </w:rPr>
            </w:pPr>
          </w:p>
          <w:p w:rsidR="004D6504" w:rsidRPr="004D6504" w:rsidRDefault="004D6504" w:rsidP="004D6504">
            <w:pPr>
              <w:keepNext/>
              <w:keepLines/>
              <w:spacing w:before="240"/>
              <w:contextualSpacing/>
              <w:outlineLvl w:val="3"/>
              <w:rPr>
                <w:rFonts w:asciiTheme="majorHAnsi" w:eastAsiaTheme="majorEastAsia" w:hAnsiTheme="majorHAnsi" w:cstheme="majorBidi"/>
                <w:iCs/>
                <w:caps/>
              </w:rPr>
            </w:pPr>
            <w:r w:rsidRPr="004D6504">
              <w:rPr>
                <w:rFonts w:asciiTheme="majorHAnsi" w:eastAsiaTheme="majorEastAsia" w:hAnsiTheme="majorHAnsi" w:cstheme="majorBidi"/>
                <w:iCs/>
                <w:caps/>
              </w:rPr>
              <w:t>Purchasing Director/ Marketing Representative •Rev’s island safety &amp; supplies ltd. •2013- present.</w:t>
            </w:r>
          </w:p>
          <w:p w:rsidR="004D6504" w:rsidRPr="004D6504" w:rsidRDefault="004D6504" w:rsidP="004D6504">
            <w:pPr>
              <w:keepNext/>
              <w:keepLines/>
              <w:spacing w:before="240"/>
              <w:contextualSpacing/>
              <w:outlineLvl w:val="3"/>
              <w:rPr>
                <w:rFonts w:eastAsiaTheme="majorEastAsia" w:cstheme="majorBidi"/>
                <w:iCs/>
                <w:caps/>
              </w:rPr>
            </w:pPr>
            <w:r w:rsidRPr="004D6504">
              <w:rPr>
                <w:rFonts w:eastAsiaTheme="majorEastAsia" w:cstheme="majorBidi"/>
                <w:iCs/>
                <w:caps/>
              </w:rPr>
              <w:t>Responsibilities include:</w:t>
            </w:r>
          </w:p>
          <w:p w:rsidR="004D6504" w:rsidRPr="004D6504" w:rsidRDefault="004D6504" w:rsidP="004D6504">
            <w:pPr>
              <w:keepNext/>
              <w:keepLines/>
              <w:spacing w:before="240"/>
              <w:contextualSpacing/>
              <w:outlineLvl w:val="3"/>
              <w:rPr>
                <w:rFonts w:eastAsiaTheme="majorEastAsia" w:cstheme="majorBidi"/>
                <w:iCs/>
                <w:caps/>
              </w:rPr>
            </w:pPr>
            <w:r w:rsidRPr="004D6504">
              <w:rPr>
                <w:rFonts w:eastAsiaTheme="majorEastAsia" w:cstheme="majorBidi"/>
                <w:iCs/>
                <w:caps/>
              </w:rPr>
              <w:t>Purchasing Manager, Stock inventory, Paper Work, Promoting New Products,</w:t>
            </w:r>
          </w:p>
          <w:p w:rsidR="00C75C33" w:rsidRDefault="00C75C33" w:rsidP="00C75C33">
            <w:pPr>
              <w:pStyle w:val="Heading4"/>
              <w:rPr>
                <w:rFonts w:asciiTheme="minorHAnsi" w:hAnsiTheme="minorHAnsi"/>
              </w:rPr>
            </w:pPr>
          </w:p>
          <w:p w:rsidR="00C75C33" w:rsidRDefault="00C75C33" w:rsidP="00C75C33">
            <w:pPr>
              <w:pStyle w:val="Heading4"/>
            </w:pPr>
            <w:r>
              <w:t xml:space="preserve">Customer service represenative </w:t>
            </w:r>
            <w:r w:rsidRPr="00C75C33">
              <w:t>•</w:t>
            </w:r>
            <w:r>
              <w:t xml:space="preserve"> Wonderful World </w:t>
            </w:r>
            <w:r w:rsidRPr="00C75C33">
              <w:t>•</w:t>
            </w:r>
            <w:r>
              <w:t>2014-2015</w:t>
            </w:r>
          </w:p>
          <w:p w:rsidR="006C5E68" w:rsidRPr="006C5E68" w:rsidRDefault="006C5E68" w:rsidP="006C5E68">
            <w:pPr>
              <w:pStyle w:val="Heading4"/>
              <w:rPr>
                <w:rFonts w:asciiTheme="minorHAnsi" w:hAnsiTheme="minorHAnsi"/>
              </w:rPr>
            </w:pPr>
            <w:r w:rsidRPr="006C5E68">
              <w:rPr>
                <w:rFonts w:asciiTheme="minorHAnsi" w:hAnsiTheme="minorHAnsi"/>
              </w:rPr>
              <w:t>Responsiblities included:</w:t>
            </w:r>
          </w:p>
          <w:p w:rsidR="00C75C33" w:rsidRDefault="006C5E68" w:rsidP="006C5E68">
            <w:pPr>
              <w:pStyle w:val="Heading4"/>
              <w:rPr>
                <w:rFonts w:asciiTheme="minorHAnsi" w:hAnsiTheme="minorHAnsi"/>
              </w:rPr>
            </w:pPr>
            <w:r w:rsidRPr="006C5E68">
              <w:rPr>
                <w:rFonts w:asciiTheme="minorHAnsi" w:hAnsiTheme="minorHAnsi"/>
              </w:rPr>
              <w:t>Restocking of goods, assisting customers.</w:t>
            </w:r>
          </w:p>
          <w:p w:rsidR="006C5E68" w:rsidRDefault="006C5E68" w:rsidP="006C5E68">
            <w:pPr>
              <w:pStyle w:val="Heading4"/>
              <w:rPr>
                <w:rFonts w:asciiTheme="minorHAnsi" w:hAnsiTheme="minorHAnsi"/>
              </w:rPr>
            </w:pPr>
          </w:p>
          <w:p w:rsidR="006C5E68" w:rsidRDefault="006C5E68" w:rsidP="006C5E68">
            <w:pPr>
              <w:pStyle w:val="Heading4"/>
            </w:pPr>
            <w:r>
              <w:t xml:space="preserve">Marketing representative </w:t>
            </w:r>
            <w:r w:rsidRPr="006C5E68">
              <w:t>•</w:t>
            </w:r>
            <w:r>
              <w:t xml:space="preserve"> S’ Marketing (STAICIA’S Marketing) </w:t>
            </w:r>
            <w:r w:rsidRPr="006C5E68">
              <w:t>•</w:t>
            </w:r>
            <w:r>
              <w:t>2015-present</w:t>
            </w:r>
          </w:p>
          <w:p w:rsidR="006C5E68" w:rsidRDefault="006C5E68" w:rsidP="006C5E68">
            <w:pPr>
              <w:pStyle w:val="Heading4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Responsibilities includes:</w:t>
            </w:r>
          </w:p>
          <w:p w:rsidR="006C5E68" w:rsidRPr="006C5E68" w:rsidRDefault="006C5E68" w:rsidP="006C5E68">
            <w:pPr>
              <w:pStyle w:val="Heading4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Promoting New Products, Purchasing new products, paper work, filing documents.</w:t>
            </w:r>
          </w:p>
          <w:p w:rsidR="006C5E68" w:rsidRDefault="006C5E68" w:rsidP="006C5E68">
            <w:pPr>
              <w:pStyle w:val="Heading4"/>
              <w:rPr>
                <w:rFonts w:asciiTheme="minorHAnsi" w:hAnsiTheme="minorHAnsi"/>
              </w:rPr>
            </w:pPr>
          </w:p>
          <w:p w:rsidR="006C5E68" w:rsidRDefault="006C5E68" w:rsidP="006C5E68">
            <w:pPr>
              <w:pStyle w:val="Heading4"/>
            </w:pPr>
            <w:r>
              <w:t>Network MARKETER • Paradise Travel AGENCY • 2016 – Present</w:t>
            </w:r>
          </w:p>
          <w:p w:rsidR="006C5E68" w:rsidRDefault="006C5E68" w:rsidP="006C5E68">
            <w:pPr>
              <w:pStyle w:val="Heading4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Responsiblities includes: </w:t>
            </w:r>
          </w:p>
          <w:p w:rsidR="006C5E68" w:rsidRPr="006C5E68" w:rsidRDefault="006C5E68" w:rsidP="006C5E68">
            <w:pPr>
              <w:pStyle w:val="Heading4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Promoting New Job Opportunites to customers, Providing travel Consultancy to clients, booking trips, paper work</w:t>
            </w:r>
          </w:p>
          <w:p w:rsidR="002C2CDD" w:rsidRPr="00333CD3" w:rsidRDefault="000D3594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77D26D0EEEE64818941AFC5C2D20466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Education</w:t>
                </w:r>
              </w:sdtContent>
            </w:sdt>
          </w:p>
          <w:p w:rsidR="002C2CDD" w:rsidRPr="00333CD3" w:rsidRDefault="00DD6569" w:rsidP="007569C1">
            <w:pPr>
              <w:pStyle w:val="Heading4"/>
            </w:pPr>
            <w:r>
              <w:t>C.x.C</w:t>
            </w:r>
            <w:r w:rsidR="002C2CDD" w:rsidRPr="00333CD3">
              <w:t xml:space="preserve"> • </w:t>
            </w:r>
            <w:r>
              <w:t>2006-2008</w:t>
            </w:r>
            <w:r w:rsidR="002C2CDD" w:rsidRPr="00333CD3">
              <w:t xml:space="preserve"> • </w:t>
            </w:r>
            <w:r>
              <w:t>Princes Town Senior Comprehensive school</w:t>
            </w:r>
          </w:p>
          <w:p w:rsidR="00DD6569" w:rsidRDefault="00DD6569" w:rsidP="00DD6569">
            <w:r>
              <w:t>Mathematics                  grade III</w:t>
            </w:r>
          </w:p>
          <w:p w:rsidR="00DD6569" w:rsidRDefault="00DD6569" w:rsidP="00DD6569">
            <w:r>
              <w:t>English A                       grade II</w:t>
            </w:r>
          </w:p>
          <w:p w:rsidR="00DD6569" w:rsidRDefault="00DD6569" w:rsidP="00DD6569">
            <w:r>
              <w:t>Chemistry                      grade II</w:t>
            </w:r>
          </w:p>
          <w:p w:rsidR="00DD6569" w:rsidRDefault="00DD6569" w:rsidP="00DD6569">
            <w:r>
              <w:t>Social Studies                grade II</w:t>
            </w:r>
          </w:p>
          <w:p w:rsidR="00DD6569" w:rsidRDefault="00DD6569" w:rsidP="00DD6569">
            <w:r>
              <w:t>English B                       grade III</w:t>
            </w:r>
          </w:p>
          <w:p w:rsidR="00DD6569" w:rsidRDefault="00DD6569" w:rsidP="00DD6569">
            <w:r>
              <w:t>Biology                          grade III</w:t>
            </w:r>
          </w:p>
          <w:p w:rsidR="002C2CDD" w:rsidRPr="00333CD3" w:rsidRDefault="00DD6569" w:rsidP="00DD6569">
            <w:r>
              <w:t>Geography                     grade II</w:t>
            </w:r>
          </w:p>
          <w:p w:rsidR="002C2CDD" w:rsidRDefault="00DD6569" w:rsidP="007569C1">
            <w:pPr>
              <w:pStyle w:val="Heading4"/>
            </w:pPr>
            <w:r>
              <w:t>AAs PARALEGAL •2012-present</w:t>
            </w:r>
            <w:r w:rsidR="002C2CDD" w:rsidRPr="00333CD3">
              <w:t xml:space="preserve">• </w:t>
            </w:r>
            <w:r>
              <w:t>College of science, technology and applied arts of trinidad &amp; tobago</w:t>
            </w:r>
          </w:p>
          <w:p w:rsidR="00DD6569" w:rsidRDefault="00DD6569" w:rsidP="007569C1">
            <w:pPr>
              <w:pStyle w:val="Heading4"/>
            </w:pPr>
          </w:p>
          <w:p w:rsidR="00DD6569" w:rsidRDefault="00DD6569" w:rsidP="00DD6569">
            <w:pPr>
              <w:pStyle w:val="Heading4"/>
            </w:pPr>
            <w:r>
              <w:t xml:space="preserve">Certificate </w:t>
            </w:r>
            <w:r w:rsidRPr="00DD6569">
              <w:t>•</w:t>
            </w:r>
            <w:r>
              <w:t xml:space="preserve">2015 </w:t>
            </w:r>
            <w:r w:rsidRPr="00DD6569">
              <w:t>•</w:t>
            </w:r>
            <w:r>
              <w:t>School of business AND COMPUTER sciences</w:t>
            </w:r>
          </w:p>
          <w:p w:rsidR="00DD6569" w:rsidRPr="00DD6569" w:rsidRDefault="00DD6569" w:rsidP="00DD6569">
            <w:pPr>
              <w:pStyle w:val="Heading4"/>
              <w:rPr>
                <w:rFonts w:asciiTheme="minorHAnsi" w:hAnsiTheme="minorHAnsi"/>
              </w:rPr>
            </w:pPr>
            <w:r w:rsidRPr="00DD6569">
              <w:rPr>
                <w:rFonts w:asciiTheme="minorHAnsi" w:hAnsiTheme="minorHAnsi"/>
              </w:rPr>
              <w:t>Professional Marketing &amp; Sales.</w:t>
            </w:r>
          </w:p>
          <w:p w:rsidR="00DD6569" w:rsidRDefault="00DD6569" w:rsidP="00B057CD">
            <w:pPr>
              <w:pStyle w:val="Heading4"/>
              <w:rPr>
                <w:rFonts w:asciiTheme="minorHAnsi" w:eastAsiaTheme="minorHAnsi" w:hAnsiTheme="minorHAnsi" w:cstheme="minorBidi"/>
                <w:iCs w:val="0"/>
                <w:caps w:val="0"/>
              </w:rPr>
            </w:pPr>
          </w:p>
          <w:p w:rsidR="00B057CD" w:rsidRDefault="00B057CD" w:rsidP="00B057CD">
            <w:pPr>
              <w:pStyle w:val="Heading4"/>
            </w:pPr>
            <w:r>
              <w:t xml:space="preserve">certificate </w:t>
            </w:r>
            <w:r w:rsidRPr="00B057CD">
              <w:t>•</w:t>
            </w:r>
            <w:r>
              <w:t xml:space="preserve"> 2016-present </w:t>
            </w:r>
            <w:r w:rsidRPr="00B057CD">
              <w:t>•</w:t>
            </w:r>
            <w:r>
              <w:t xml:space="preserve"> Administration careers trinidad &amp; tobago</w:t>
            </w:r>
          </w:p>
          <w:p w:rsidR="00B057CD" w:rsidRDefault="00B057CD" w:rsidP="00B057CD">
            <w:pPr>
              <w:pStyle w:val="Heading4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Project management</w:t>
            </w:r>
          </w:p>
          <w:p w:rsidR="00B057CD" w:rsidRPr="00B057CD" w:rsidRDefault="00B057CD" w:rsidP="00B057CD">
            <w:pPr>
              <w:pStyle w:val="Heading4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Business management</w:t>
            </w:r>
            <w:bookmarkStart w:id="0" w:name="_GoBack"/>
            <w:bookmarkEnd w:id="0"/>
          </w:p>
          <w:p w:rsidR="002C2CDD" w:rsidRPr="00333CD3" w:rsidRDefault="000D3594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B80CDA53D9724743B0D95F8139B0069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Volunteer Experience or Leadership</w:t>
                </w:r>
              </w:sdtContent>
            </w:sdt>
          </w:p>
          <w:p w:rsidR="00741125" w:rsidRPr="00333CD3" w:rsidRDefault="00B057CD" w:rsidP="00741125">
            <w:r>
              <w:t>I’m and active member in my church youth group, I was a peer mediator for my high school. I planned and coordinated my cousins wedding.</w:t>
            </w:r>
          </w:p>
        </w:tc>
      </w:tr>
    </w:tbl>
    <w:p w:rsidR="00EF7CC9" w:rsidRPr="00333CD3" w:rsidRDefault="00EF7CC9" w:rsidP="00E22E87">
      <w:pPr>
        <w:pStyle w:val="NoSpacing"/>
      </w:pPr>
    </w:p>
    <w:sectPr w:rsidR="00EF7CC9" w:rsidRPr="00333CD3" w:rsidSect="00EF7CC9">
      <w:headerReference w:type="default" r:id="rId9"/>
      <w:footerReference w:type="default" r:id="rId10"/>
      <w:footerReference w:type="first" r:id="rId11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594" w:rsidRDefault="000D3594" w:rsidP="00713050">
      <w:pPr>
        <w:spacing w:line="240" w:lineRule="auto"/>
      </w:pPr>
      <w:r>
        <w:separator/>
      </w:r>
    </w:p>
  </w:endnote>
  <w:endnote w:type="continuationSeparator" w:id="0">
    <w:p w:rsidR="000D3594" w:rsidRDefault="000D3594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  <w:lang w:val="en-TT" w:eastAsia="en-TT"/>
            </w:rPr>
            <mc:AlternateContent>
              <mc:Choice Requires="wpg">
                <w:drawing>
                  <wp:inline distT="0" distB="0" distL="0" distR="0" wp14:anchorId="620DE1D4" wp14:editId="499D648C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317DB0F" id="Group 102" o:spid="_x0000_s1026" alt="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val="en-TT" w:eastAsia="en-TT"/>
            </w:rPr>
            <mc:AlternateContent>
              <mc:Choice Requires="wpg">
                <w:drawing>
                  <wp:inline distT="0" distB="0" distL="0" distR="0" wp14:anchorId="3627233B" wp14:editId="167F5625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35ECAFD" id="Group 4" o:spid="_x0000_s1026" alt="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zfl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hJ835a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val="en-TT" w:eastAsia="en-TT"/>
            </w:rPr>
            <mc:AlternateContent>
              <mc:Choice Requires="wpg">
                <w:drawing>
                  <wp:inline distT="0" distB="0" distL="0" distR="0" wp14:anchorId="2E187666" wp14:editId="7B83004A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1916417" id="Group 10" o:spid="_x0000_s1026" alt="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pYo02y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val="en-TT" w:eastAsia="en-TT"/>
            </w:rPr>
            <mc:AlternateContent>
              <mc:Choice Requires="wpg">
                <w:drawing>
                  <wp:inline distT="0" distB="0" distL="0" distR="0" wp14:anchorId="6BAF23E5" wp14:editId="390102B3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5C38FB1" id="Group 16" o:spid="_x0000_s1026" alt="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ETB5XW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CA4FFBD50A2D4344ACBDB71238F86078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B057CD" w:rsidP="00811117">
              <w:pPr>
                <w:pStyle w:val="Footer"/>
              </w:pPr>
              <w:r>
                <w:t>rstaicia@yahoo.com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B80CDA53D9724743B0D95F8139B00691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B057CD" w:rsidP="00811117">
              <w:pPr>
                <w:pStyle w:val="Footer"/>
              </w:pPr>
              <w:r>
                <w:t>868-336-2963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B057CD" w:rsidP="00811117">
              <w:pPr>
                <w:pStyle w:val="Footer"/>
              </w:pPr>
              <w:r>
                <w:t>Staicia Reveiro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650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A3DF1">
            <w:rPr>
              <w:noProof/>
              <w:lang w:val="en-TT" w:eastAsia="en-TT"/>
            </w:rPr>
            <mc:AlternateContent>
              <mc:Choice Requires="wpg">
                <w:drawing>
                  <wp:inline distT="0" distB="0" distL="0" distR="0" wp14:anchorId="0EBA5186" wp14:editId="1CD64199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5FE8239" id="Group 102" o:spid="_x0000_s1026" alt="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KU+Jg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YYilPiYIAAAXOQAADgAAAAAAAAAAAAAAAAAuAgAAZHJzL2Uyb0RvYy54bWxQSwEC&#10;LQAUAAYACAAAACEAaEcb0NgAAAADAQAADwAAAAAAAAAAAAAAAACACgAAZHJzL2Rvd25yZXYueG1s&#10;UEsFBgAAAAAEAAQA8wAAAIULAAAAAA=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  <w:lang w:val="en-TT" w:eastAsia="en-TT"/>
            </w:rPr>
            <mc:AlternateContent>
              <mc:Choice Requires="wpg">
                <w:drawing>
                  <wp:inline distT="0" distB="0" distL="0" distR="0" wp14:anchorId="629F3BBC" wp14:editId="11C37B22">
                    <wp:extent cx="329184" cy="329184"/>
                    <wp:effectExtent l="0" t="0" r="13970" b="13970"/>
                    <wp:docPr id="34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6CBFE39" id="Group 4" o:spid="_x0000_s1026" alt="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gG0pRIAABh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  <w:lang w:val="en-TT" w:eastAsia="en-TT"/>
            </w:rPr>
            <mc:AlternateContent>
              <mc:Choice Requires="wpg">
                <w:drawing>
                  <wp:inline distT="0" distB="0" distL="0" distR="0" wp14:anchorId="1357870B" wp14:editId="1FE4739C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4674C75" id="Group 10" o:spid="_x0000_s1026" alt="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sWPVIC8RAACyXQAADgAA&#10;AAAAAAAAAAAAAAAuAgAAZHJzL2Uyb0RvYy54bWxQSwECLQAUAAYACAAAACEAaEcb0NgAAAADAQAA&#10;DwAAAAAAAAAAAAAAAACJEwAAZHJzL2Rvd25yZXYueG1sUEsFBgAAAAAEAAQA8wAAAI4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  <w:lang w:val="en-TT" w:eastAsia="en-TT"/>
            </w:rPr>
            <mc:AlternateContent>
              <mc:Choice Requires="wpg">
                <w:drawing>
                  <wp:inline distT="0" distB="0" distL="0" distR="0" wp14:anchorId="1A33ED82" wp14:editId="552B52CA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7440A32" id="Group 16" o:spid="_x0000_s1026" alt="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Otish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AC6OtishEAAOZjAAAOAAAAAAAAAAAAAAAAAC4CAABkcnMvZTJvRG9jLnhtbFBLAQItABQABgAI&#10;AAAAIQBoRxvQ2AAAAAMBAAAPAAAAAAAAAAAAAAAAAAwUAABkcnMvZG93bnJldi54bWxQSwUGAAAA&#10;AAQABADzAAAAER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0D3594" w:rsidP="003C5528">
          <w:pPr>
            <w:pStyle w:val="Footer"/>
          </w:pPr>
          <w:sdt>
            <w:sdtPr>
              <w:alias w:val="Email:"/>
              <w:tag w:val="Email:"/>
              <w:id w:val="-1689822732"/>
              <w:placeholder>
                <w:docPart w:val="F67EB977B5FB43019D2691F63F10EA6F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B057CD">
                <w:rPr>
                  <w:lang w:val="en-TT"/>
                </w:rPr>
                <w:t>rstaicia@yahoo.com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1081720897"/>
            <w:placeholder>
              <w:docPart w:val="47991E3FB6FD4C0D8F6ADD9886DDE158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9655527"/>
            <w:placeholder>
              <w:docPart w:val="1DDBC435DD38407C88D896BE069DECD4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B057CD" w:rsidP="00217980">
              <w:pPr>
                <w:pStyle w:val="Footer"/>
              </w:pPr>
              <w:r>
                <w:rPr>
                  <w:lang w:val="en-TT"/>
                </w:rPr>
                <w:t>868-336-2963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529023829"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B057CD" w:rsidP="00217980">
              <w:pPr>
                <w:pStyle w:val="Footer"/>
              </w:pPr>
              <w:r>
                <w:rPr>
                  <w:lang w:val="en-TT"/>
                </w:rPr>
                <w:t>Staicia Reveiro</w:t>
              </w:r>
            </w:p>
          </w:sdtContent>
        </w:sdt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594" w:rsidRDefault="000D3594" w:rsidP="00713050">
      <w:pPr>
        <w:spacing w:line="240" w:lineRule="auto"/>
      </w:pPr>
      <w:r>
        <w:separator/>
      </w:r>
    </w:p>
  </w:footnote>
  <w:footnote w:type="continuationSeparator" w:id="0">
    <w:p w:rsidR="000D3594" w:rsidRDefault="000D3594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tials"/>
          </w:pPr>
          <w:r>
            <w:rPr>
              <w:noProof/>
              <w:lang w:val="en-TT" w:eastAsia="en-TT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2732FB63" wp14:editId="69E2D1B0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63F31809" id="Group 3" o:spid="_x0000_s1026" alt="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oNa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ekoNa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6C5E68">
                <w:t>SR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0D3594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CD515D">
                      <w:rPr>
                        <w:lang w:val="en-TT"/>
                      </w:rPr>
                      <w:t>Staicia Reveiro</w:t>
                    </w:r>
                  </w:sdtContent>
                </w:sdt>
              </w:p>
              <w:p w:rsidR="001A5CA9" w:rsidRDefault="000D3594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690621">
                      <w:t>Network Marketer, Marketing Consultant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CD515D">
                      <w:rPr>
                        <w:lang w:val="en-TT"/>
                      </w:rPr>
                      <w:t>website:www.paradisetravelagency.paycation.com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45926"/>
    <w:multiLevelType w:val="hybridMultilevel"/>
    <w:tmpl w:val="89B20D9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13169"/>
    <w:multiLevelType w:val="hybridMultilevel"/>
    <w:tmpl w:val="A15CC7B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15D"/>
    <w:rsid w:val="00091382"/>
    <w:rsid w:val="00095014"/>
    <w:rsid w:val="000B0619"/>
    <w:rsid w:val="000B61CA"/>
    <w:rsid w:val="000D3594"/>
    <w:rsid w:val="000F7610"/>
    <w:rsid w:val="00114ED7"/>
    <w:rsid w:val="00140B0E"/>
    <w:rsid w:val="001A5CA9"/>
    <w:rsid w:val="001B2AC1"/>
    <w:rsid w:val="001B403A"/>
    <w:rsid w:val="00217980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4077FB"/>
    <w:rsid w:val="00424DD9"/>
    <w:rsid w:val="0046104A"/>
    <w:rsid w:val="004717C5"/>
    <w:rsid w:val="00487A06"/>
    <w:rsid w:val="004D6504"/>
    <w:rsid w:val="00523479"/>
    <w:rsid w:val="00543DB7"/>
    <w:rsid w:val="005729B0"/>
    <w:rsid w:val="00641630"/>
    <w:rsid w:val="00684488"/>
    <w:rsid w:val="00690621"/>
    <w:rsid w:val="006A3CE7"/>
    <w:rsid w:val="006C4C50"/>
    <w:rsid w:val="006C5E68"/>
    <w:rsid w:val="006D76B1"/>
    <w:rsid w:val="00713050"/>
    <w:rsid w:val="00741125"/>
    <w:rsid w:val="00746F7F"/>
    <w:rsid w:val="007569C1"/>
    <w:rsid w:val="00763832"/>
    <w:rsid w:val="007D2696"/>
    <w:rsid w:val="00811117"/>
    <w:rsid w:val="00841146"/>
    <w:rsid w:val="0088504C"/>
    <w:rsid w:val="0089382B"/>
    <w:rsid w:val="008A1907"/>
    <w:rsid w:val="008C6BCA"/>
    <w:rsid w:val="008C7B50"/>
    <w:rsid w:val="008F0AC2"/>
    <w:rsid w:val="0093121C"/>
    <w:rsid w:val="009B3C40"/>
    <w:rsid w:val="00A42540"/>
    <w:rsid w:val="00A50939"/>
    <w:rsid w:val="00AA6A40"/>
    <w:rsid w:val="00B057CD"/>
    <w:rsid w:val="00B5664D"/>
    <w:rsid w:val="00BA5B40"/>
    <w:rsid w:val="00BD0206"/>
    <w:rsid w:val="00C2098A"/>
    <w:rsid w:val="00C5444A"/>
    <w:rsid w:val="00C612DA"/>
    <w:rsid w:val="00C75C33"/>
    <w:rsid w:val="00C7741E"/>
    <w:rsid w:val="00C875AB"/>
    <w:rsid w:val="00CA3DF1"/>
    <w:rsid w:val="00CA4581"/>
    <w:rsid w:val="00CD515D"/>
    <w:rsid w:val="00CE18D5"/>
    <w:rsid w:val="00D04109"/>
    <w:rsid w:val="00DD6416"/>
    <w:rsid w:val="00DD6569"/>
    <w:rsid w:val="00DF4E0A"/>
    <w:rsid w:val="00E02DCD"/>
    <w:rsid w:val="00E12C60"/>
    <w:rsid w:val="00E22E87"/>
    <w:rsid w:val="00E57630"/>
    <w:rsid w:val="00E86C2B"/>
    <w:rsid w:val="00EF7CC9"/>
    <w:rsid w:val="00F207C0"/>
    <w:rsid w:val="00F20AE5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3B2A650"/>
  <w15:chartTrackingRefBased/>
  <w15:docId w15:val="{AEFD9308-3A8B-4FC4-8057-B9697B16C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C75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1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an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0AA0EB15246413FB64B4DE540A33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D579A-EAFC-4FC0-9E86-E2BCDA94BA5A}"/>
      </w:docPartPr>
      <w:docPartBody>
        <w:p w:rsidR="00036488" w:rsidRDefault="00774EBD">
          <w:pPr>
            <w:pStyle w:val="C0AA0EB15246413FB64B4DE540A333B5"/>
          </w:pPr>
          <w:r w:rsidRPr="00333CD3">
            <w:t>YN</w:t>
          </w:r>
        </w:p>
      </w:docPartBody>
    </w:docPart>
    <w:docPart>
      <w:docPartPr>
        <w:name w:val="A11669476E5A4387BF15964621D4D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7B89F-30A0-4DC5-8DA4-ABEFFA9BA472}"/>
      </w:docPartPr>
      <w:docPartBody>
        <w:p w:rsidR="00036488" w:rsidRDefault="00774EBD">
          <w:pPr>
            <w:pStyle w:val="A11669476E5A4387BF15964621D4D3CE"/>
          </w:pPr>
          <w:r>
            <w:t>Objective</w:t>
          </w:r>
        </w:p>
      </w:docPartBody>
    </w:docPart>
    <w:docPart>
      <w:docPartPr>
        <w:name w:val="7A3A9C1945EC4691879BE984D2A72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DFE2E-E12E-49C4-A356-E7DCC9C562BE}"/>
      </w:docPartPr>
      <w:docPartBody>
        <w:p w:rsidR="00036488" w:rsidRDefault="00774EBD">
          <w:pPr>
            <w:pStyle w:val="7A3A9C1945EC4691879BE984D2A72DA2"/>
          </w:pPr>
          <w:r w:rsidRPr="00333CD3">
            <w:t>Skills</w:t>
          </w:r>
        </w:p>
      </w:docPartBody>
    </w:docPart>
    <w:docPart>
      <w:docPartPr>
        <w:name w:val="6D85F7E3ECF146839D26F9DC1748CF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4E1B6-FBBB-4DD4-9945-4C1696B127EF}"/>
      </w:docPartPr>
      <w:docPartBody>
        <w:p w:rsidR="00036488" w:rsidRDefault="00774EBD">
          <w:pPr>
            <w:pStyle w:val="6D85F7E3ECF146839D26F9DC1748CF96"/>
          </w:pPr>
          <w:r>
            <w:t>Your Name</w:t>
          </w:r>
        </w:p>
      </w:docPartBody>
    </w:docPart>
    <w:docPart>
      <w:docPartPr>
        <w:name w:val="8242EA05938042A8BF20F7FB2759E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4D0FA-ABD8-4628-9A6D-2A2F34350C45}"/>
      </w:docPartPr>
      <w:docPartBody>
        <w:p w:rsidR="00036488" w:rsidRDefault="00774EBD">
          <w:pPr>
            <w:pStyle w:val="8242EA05938042A8BF20F7FB2759EEA3"/>
          </w:pPr>
          <w:r>
            <w:t>Profession or Industry</w:t>
          </w:r>
        </w:p>
      </w:docPartBody>
    </w:docPart>
    <w:docPart>
      <w:docPartPr>
        <w:name w:val="BD146CEFE41242DAAA2A95849264E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98CB2-60D9-4C5D-8640-82B26F6C6426}"/>
      </w:docPartPr>
      <w:docPartBody>
        <w:p w:rsidR="00036488" w:rsidRDefault="00774EBD">
          <w:pPr>
            <w:pStyle w:val="BD146CEFE41242DAAA2A95849264E483"/>
          </w:pPr>
          <w:r w:rsidRPr="00333CD3">
            <w:t>Link to other online properties: Portfolio/Website/Blog</w:t>
          </w:r>
        </w:p>
      </w:docPartBody>
    </w:docPart>
    <w:docPart>
      <w:docPartPr>
        <w:name w:val="0B1BB3E470A141E49B7D802F3C0E49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FE7005-5877-4C0F-AC24-1E6AA058651C}"/>
      </w:docPartPr>
      <w:docPartBody>
        <w:p w:rsidR="00036488" w:rsidRDefault="00774EBD">
          <w:pPr>
            <w:pStyle w:val="0B1BB3E470A141E49B7D802F3C0E4939"/>
          </w:pPr>
          <w:r w:rsidRPr="00333CD3">
            <w:t>Experience</w:t>
          </w:r>
        </w:p>
      </w:docPartBody>
    </w:docPart>
    <w:docPart>
      <w:docPartPr>
        <w:name w:val="77D26D0EEEE64818941AFC5C2D204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3AE61-BB65-4E49-98AF-B4EE86E948BC}"/>
      </w:docPartPr>
      <w:docPartBody>
        <w:p w:rsidR="00036488" w:rsidRDefault="00774EBD">
          <w:pPr>
            <w:pStyle w:val="77D26D0EEEE64818941AFC5C2D20466E"/>
          </w:pPr>
          <w:r w:rsidRPr="00333CD3">
            <w:t>Education</w:t>
          </w:r>
        </w:p>
      </w:docPartBody>
    </w:docPart>
    <w:docPart>
      <w:docPartPr>
        <w:name w:val="F67EB977B5FB43019D2691F63F10E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65F6-3115-46D9-9C25-CFD3978074D6}"/>
      </w:docPartPr>
      <w:docPartBody>
        <w:p w:rsidR="00036488" w:rsidRDefault="00774EBD">
          <w:pPr>
            <w:pStyle w:val="F67EB977B5FB43019D2691F63F10EA6F"/>
          </w:pPr>
          <w:r w:rsidRPr="00333CD3">
            <w:t>Date Earned</w:t>
          </w:r>
        </w:p>
      </w:docPartBody>
    </w:docPart>
    <w:docPart>
      <w:docPartPr>
        <w:name w:val="CA4FFBD50A2D4344ACBDB71238F86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2A313-7D8B-43A0-B2B9-94DBB37C6D3A}"/>
      </w:docPartPr>
      <w:docPartBody>
        <w:p w:rsidR="00036488" w:rsidRDefault="00774EBD">
          <w:pPr>
            <w:pStyle w:val="CA4FFBD50A2D4344ACBDB71238F86078"/>
          </w:pPr>
          <w:r w:rsidRPr="00333CD3">
            <w:t>School</w:t>
          </w:r>
        </w:p>
      </w:docPartBody>
    </w:docPart>
    <w:docPart>
      <w:docPartPr>
        <w:name w:val="47991E3FB6FD4C0D8F6ADD9886DDE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638EA-590D-482D-8919-733777D27EDE}"/>
      </w:docPartPr>
      <w:docPartBody>
        <w:p w:rsidR="00036488" w:rsidRDefault="00774EBD">
          <w:pPr>
            <w:pStyle w:val="47991E3FB6FD4C0D8F6ADD9886DDE158"/>
          </w:pPr>
          <w:r w:rsidRPr="00333CD3">
            <w:t>On the Home tab of the ribbon, check out Styles to apply the formatting you need with just a click.</w:t>
          </w:r>
        </w:p>
      </w:docPartBody>
    </w:docPart>
    <w:docPart>
      <w:docPartPr>
        <w:name w:val="B80CDA53D9724743B0D95F8139B00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82AD5-6063-4BB2-85B5-D7B30B05FB54}"/>
      </w:docPartPr>
      <w:docPartBody>
        <w:p w:rsidR="00036488" w:rsidRDefault="00774EBD">
          <w:pPr>
            <w:pStyle w:val="B80CDA53D9724743B0D95F8139B00691"/>
          </w:pPr>
          <w:r w:rsidRPr="00333CD3">
            <w:t>Volunteer Experience or Leadership</w:t>
          </w:r>
        </w:p>
      </w:docPartBody>
    </w:docPart>
    <w:docPart>
      <w:docPartPr>
        <w:name w:val="1DDBC435DD38407C88D896BE069DE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C0627-BFC7-48A7-93C2-A65646F7A632}"/>
      </w:docPartPr>
      <w:docPartBody>
        <w:p w:rsidR="00036488" w:rsidRDefault="00774EBD">
          <w:pPr>
            <w:pStyle w:val="1DDBC435DD38407C88D896BE069DECD4"/>
          </w:pPr>
          <w:r w:rsidRPr="00333CD3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EBD"/>
    <w:rsid w:val="00036488"/>
    <w:rsid w:val="004F4584"/>
    <w:rsid w:val="00774EBD"/>
    <w:rsid w:val="0092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AA0EB15246413FB64B4DE540A333B5">
    <w:name w:val="C0AA0EB15246413FB64B4DE540A333B5"/>
  </w:style>
  <w:style w:type="paragraph" w:customStyle="1" w:styleId="A11669476E5A4387BF15964621D4D3CE">
    <w:name w:val="A11669476E5A4387BF15964621D4D3CE"/>
  </w:style>
  <w:style w:type="paragraph" w:customStyle="1" w:styleId="960C9C8C99EB41C6A4C9F376687D5B9A">
    <w:name w:val="960C9C8C99EB41C6A4C9F376687D5B9A"/>
  </w:style>
  <w:style w:type="paragraph" w:customStyle="1" w:styleId="7A3A9C1945EC4691879BE984D2A72DA2">
    <w:name w:val="7A3A9C1945EC4691879BE984D2A72DA2"/>
  </w:style>
  <w:style w:type="paragraph" w:customStyle="1" w:styleId="F0AA41E1CDED4B6786561AAC4B190432">
    <w:name w:val="F0AA41E1CDED4B6786561AAC4B190432"/>
  </w:style>
  <w:style w:type="paragraph" w:customStyle="1" w:styleId="6D85F7E3ECF146839D26F9DC1748CF96">
    <w:name w:val="6D85F7E3ECF146839D26F9DC1748CF96"/>
  </w:style>
  <w:style w:type="paragraph" w:customStyle="1" w:styleId="8242EA05938042A8BF20F7FB2759EEA3">
    <w:name w:val="8242EA05938042A8BF20F7FB2759EEA3"/>
  </w:style>
  <w:style w:type="paragraph" w:customStyle="1" w:styleId="BD146CEFE41242DAAA2A95849264E483">
    <w:name w:val="BD146CEFE41242DAAA2A95849264E483"/>
  </w:style>
  <w:style w:type="paragraph" w:customStyle="1" w:styleId="0B1BB3E470A141E49B7D802F3C0E4939">
    <w:name w:val="0B1BB3E470A141E49B7D802F3C0E4939"/>
  </w:style>
  <w:style w:type="paragraph" w:customStyle="1" w:styleId="0972261E5AAB411790B6AA6EB8AFE5E6">
    <w:name w:val="0972261E5AAB411790B6AA6EB8AFE5E6"/>
  </w:style>
  <w:style w:type="paragraph" w:customStyle="1" w:styleId="913A3B35099844F6B163512F660DDE7C">
    <w:name w:val="913A3B35099844F6B163512F660DDE7C"/>
  </w:style>
  <w:style w:type="paragraph" w:customStyle="1" w:styleId="41E9725F87384C74A60F1B2076BB6EB2">
    <w:name w:val="41E9725F87384C74A60F1B2076BB6EB2"/>
  </w:style>
  <w:style w:type="paragraph" w:customStyle="1" w:styleId="4A90B3045A424651BAF9744667FBF85E">
    <w:name w:val="4A90B3045A424651BAF9744667FBF85E"/>
  </w:style>
  <w:style w:type="paragraph" w:customStyle="1" w:styleId="C1817E9E784A4174BFB26EBFBCD0BEB4">
    <w:name w:val="C1817E9E784A4174BFB26EBFBCD0BEB4"/>
  </w:style>
  <w:style w:type="paragraph" w:customStyle="1" w:styleId="D80BB23CD1AA4A98B152BEA155F5943F">
    <w:name w:val="D80BB23CD1AA4A98B152BEA155F5943F"/>
  </w:style>
  <w:style w:type="paragraph" w:customStyle="1" w:styleId="3C6ED29E48AB4E56A11B8804A4701CE4">
    <w:name w:val="3C6ED29E48AB4E56A11B8804A4701CE4"/>
  </w:style>
  <w:style w:type="paragraph" w:customStyle="1" w:styleId="F614AC0FB234465A8E69E4F136D86B73">
    <w:name w:val="F614AC0FB234465A8E69E4F136D86B73"/>
  </w:style>
  <w:style w:type="paragraph" w:customStyle="1" w:styleId="77D26D0EEEE64818941AFC5C2D20466E">
    <w:name w:val="77D26D0EEEE64818941AFC5C2D20466E"/>
  </w:style>
  <w:style w:type="paragraph" w:customStyle="1" w:styleId="D4850B3B01404290B69160318EDD90DA">
    <w:name w:val="D4850B3B01404290B69160318EDD90DA"/>
  </w:style>
  <w:style w:type="paragraph" w:customStyle="1" w:styleId="C0EB89AB14BA44B9B036DA1E6822C87E">
    <w:name w:val="C0EB89AB14BA44B9B036DA1E6822C87E"/>
  </w:style>
  <w:style w:type="paragraph" w:customStyle="1" w:styleId="E9995224691E491695F8FE4DC1E20097">
    <w:name w:val="E9995224691E491695F8FE4DC1E20097"/>
  </w:style>
  <w:style w:type="paragraph" w:customStyle="1" w:styleId="D50FC94C1DFF46FABA283E388418B733">
    <w:name w:val="D50FC94C1DFF46FABA283E388418B733"/>
  </w:style>
  <w:style w:type="paragraph" w:customStyle="1" w:styleId="BBE5933ECFE24BD0812AAF9237E93052">
    <w:name w:val="BBE5933ECFE24BD0812AAF9237E93052"/>
  </w:style>
  <w:style w:type="paragraph" w:customStyle="1" w:styleId="F67EB977B5FB43019D2691F63F10EA6F">
    <w:name w:val="F67EB977B5FB43019D2691F63F10EA6F"/>
  </w:style>
  <w:style w:type="paragraph" w:customStyle="1" w:styleId="CA4FFBD50A2D4344ACBDB71238F86078">
    <w:name w:val="CA4FFBD50A2D4344ACBDB71238F86078"/>
  </w:style>
  <w:style w:type="paragraph" w:customStyle="1" w:styleId="47991E3FB6FD4C0D8F6ADD9886DDE158">
    <w:name w:val="47991E3FB6FD4C0D8F6ADD9886DDE158"/>
  </w:style>
  <w:style w:type="paragraph" w:customStyle="1" w:styleId="B80CDA53D9724743B0D95F8139B00691">
    <w:name w:val="B80CDA53D9724743B0D95F8139B00691"/>
  </w:style>
  <w:style w:type="paragraph" w:customStyle="1" w:styleId="1DDBC435DD38407C88D896BE069DECD4">
    <w:name w:val="1DDBC435DD38407C88D896BE069DEC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868-336-2963</CompanyPhone>
  <CompanyFax>Staicia Reveiro</CompanyFax>
  <CompanyEmail>rstaicia@yahoo.com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A90ABE-89AA-429B-A0FE-AC682DA43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74</TotalTime>
  <Pages>3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</Company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Network Marketer, Marketing Consultant</dc:subject>
  <dc:creator>Staicia Reveiro</dc:creator>
  <cp:keywords/>
  <dc:description>website:www.paradisetravelagency.paycation.com</dc:description>
  <cp:lastModifiedBy>Christian Bennett</cp:lastModifiedBy>
  <cp:revision>3</cp:revision>
  <dcterms:created xsi:type="dcterms:W3CDTF">2017-01-27T18:08:00Z</dcterms:created>
  <dcterms:modified xsi:type="dcterms:W3CDTF">2017-05-09T13:19:00Z</dcterms:modified>
</cp:coreProperties>
</file>