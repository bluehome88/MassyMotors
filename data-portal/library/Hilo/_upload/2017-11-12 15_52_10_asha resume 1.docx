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81DC80F96D284A6F8A7E7DD63D415C01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0E2E59" w14:paraId="6352FE5D" w14:textId="77777777" w:rsidTr="6A860A8D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153DE030" w14:textId="00B00127" w:rsidR="000E2E59" w:rsidRDefault="00776194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2C9FBEC3C51A4A43AFE8EEC4C0B1B3A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>
                      <w:rPr>
                        <w:b w:val="0"/>
                        <w:bCs/>
                      </w:rPr>
                      <w:t>Asha Frederick</w:t>
                    </w:r>
                  </w:sdtContent>
                </w:sdt>
                <w:r w:rsidR="6A860A8D" w:rsidRPr="6A860A8D">
                  <w:rPr>
                    <w:b w:val="0"/>
                    <w:lang w:val="en-TT"/>
                  </w:rPr>
                  <w:t>frederick</w:t>
                </w:r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01CE5301" w14:textId="77777777" w:rsidR="000E2E59" w:rsidRDefault="003C5BE1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589123DA" wp14:editId="5319525D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rect id="Rectangle 5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d2ce97 [1942]" strokecolor="#6b7c71 [2404]" strokeweight=".5pt" w14:anchorId="1D2CB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E2E59" w14:paraId="7B455967" w14:textId="77777777" w:rsidTr="6A860A8D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01F52E0D" w14:textId="77777777" w:rsidR="000E2E59" w:rsidRDefault="00776194" w:rsidP="6A860A8D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9697D3264A7240D6BFAFF9BC9A3FC6B3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825C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#100 Sunvalley ave, ph2 Malabar, arima</w:t>
                    </w:r>
                  </w:sdtContent>
                </w:sdt>
                <w:r w:rsidR="6A860A8D" w:rsidRPr="6A860A8D">
                  <w:rPr>
                    <w:caps/>
                    <w:color w:val="FFFFFF" w:themeColor="background1"/>
                    <w:sz w:val="18"/>
                    <w:szCs w:val="18"/>
                  </w:rPr>
                  <w:t>, ph2 Malabar, arima</w:t>
                </w:r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35F4614B" w14:textId="77777777" w:rsidR="000E2E59" w:rsidRDefault="000E2E59">
                <w:pPr>
                  <w:pStyle w:val="NoSpacing"/>
                </w:pPr>
              </w:p>
            </w:tc>
          </w:tr>
          <w:tr w:rsidR="000E2E59" w14:paraId="66F64ADC" w14:textId="77777777" w:rsidTr="6A860A8D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E83CF7C" w14:textId="77777777" w:rsidR="000E2E59" w:rsidRDefault="00776194" w:rsidP="6A860A8D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ED79440D58714B2AAB09D4BCD510357B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825C7">
                      <w:rPr>
                        <w:color w:val="93A299" w:themeColor="accent1"/>
                        <w:sz w:val="18"/>
                        <w:szCs w:val="18"/>
                      </w:rPr>
                      <w:t>18683865808</w:t>
                    </w:r>
                  </w:sdtContent>
                </w:sdt>
                <w:r w:rsidR="003C5BE1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3C5BE1" w:rsidRPr="6A860A8D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5CB47E881AFA46489FE49620803304B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825C7">
                      <w:rPr>
                        <w:color w:val="93A299" w:themeColor="accent1"/>
                        <w:sz w:val="18"/>
                        <w:szCs w:val="18"/>
                      </w:rPr>
                      <w:t>asha2610@hotmail.com</w:t>
                    </w:r>
                  </w:sdtContent>
                </w:sdt>
                <w:r w:rsidR="002825C7">
                  <w:rPr>
                    <w:color w:val="93A299" w:themeColor="accent1"/>
                    <w:sz w:val="18"/>
                    <w:szCs w:val="18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1BBA6AF" w14:textId="77777777" w:rsidR="000E2E59" w:rsidRDefault="000E2E59">
                <w:pPr>
                  <w:pStyle w:val="NoSpacing"/>
                </w:pPr>
              </w:p>
            </w:tc>
          </w:tr>
        </w:tbl>
        <w:p w14:paraId="11A2B81C" w14:textId="77777777" w:rsidR="000E2E59" w:rsidRDefault="00776194">
          <w:pPr>
            <w:rPr>
              <w:b/>
              <w:bCs/>
            </w:rPr>
          </w:pPr>
        </w:p>
      </w:sdtContent>
    </w:sdt>
    <w:p w14:paraId="2A7DCA03" w14:textId="77777777" w:rsidR="000E2E59" w:rsidRDefault="6A860A8D">
      <w:pPr>
        <w:pStyle w:val="SectionHeading"/>
      </w:pPr>
      <w:r>
        <w:t>Objectives</w:t>
      </w:r>
    </w:p>
    <w:p w14:paraId="36BBA5A3" w14:textId="77777777" w:rsidR="000E2E59" w:rsidRPr="002825C7" w:rsidRDefault="6A860A8D" w:rsidP="002825C7">
      <w:r>
        <w:t>To use my skills and training to perform at my best in any position I am placed.</w:t>
      </w:r>
    </w:p>
    <w:p w14:paraId="57CE422B" w14:textId="77777777" w:rsidR="000E2E59" w:rsidRDefault="6A860A8D">
      <w:pPr>
        <w:pStyle w:val="SectionHeading"/>
      </w:pPr>
      <w:r>
        <w:t>Education</w:t>
      </w:r>
    </w:p>
    <w:p w14:paraId="1ECD514D" w14:textId="77777777" w:rsidR="000E2E59" w:rsidRDefault="6A860A8D">
      <w:pPr>
        <w:pStyle w:val="Subsection"/>
      </w:pPr>
      <w:r w:rsidRPr="6A860A8D">
        <w:rPr>
          <w:color w:val="564B3C" w:themeColor="text2"/>
        </w:rPr>
        <w:t xml:space="preserve">Bishop Anstey High School East </w:t>
      </w:r>
    </w:p>
    <w:p w14:paraId="45B4BD1B" w14:textId="77777777" w:rsidR="000E2E59" w:rsidRDefault="002825C7" w:rsidP="6A860A8D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September 2005 – July 2010</w:t>
      </w:r>
      <w:r w:rsidR="003C5BE1">
        <w:rPr>
          <w:color w:val="564B3C" w:themeColor="text2"/>
          <w:spacing w:val="24"/>
        </w:rPr>
        <w:t xml:space="preserve"> </w:t>
      </w:r>
    </w:p>
    <w:p w14:paraId="41C78F3F" w14:textId="77777777" w:rsidR="002825C7" w:rsidRDefault="6A860A8D" w:rsidP="6A860A8D">
      <w:pPr>
        <w:numPr>
          <w:ilvl w:val="0"/>
          <w:numId w:val="6"/>
        </w:numPr>
        <w:spacing w:line="264" w:lineRule="auto"/>
        <w:contextualSpacing/>
        <w:rPr>
          <w:color w:val="000000" w:themeColor="text1"/>
        </w:rPr>
      </w:pPr>
      <w:r w:rsidRPr="6A860A8D">
        <w:rPr>
          <w:color w:val="000000" w:themeColor="text1"/>
        </w:rPr>
        <w:t>Caribbean Examination Council (CXC)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48"/>
        <w:gridCol w:w="3250"/>
        <w:gridCol w:w="3212"/>
      </w:tblGrid>
      <w:tr w:rsidR="002825C7" w14:paraId="0B6B492D" w14:textId="77777777" w:rsidTr="6A860A8D">
        <w:tc>
          <w:tcPr>
            <w:tcW w:w="3356" w:type="dxa"/>
          </w:tcPr>
          <w:p w14:paraId="1FCF46F2" w14:textId="77777777" w:rsidR="002825C7" w:rsidRDefault="6A860A8D" w:rsidP="6A860A8D">
            <w:pPr>
              <w:spacing w:line="264" w:lineRule="auto"/>
              <w:contextualSpacing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SUBJECT</w:t>
            </w:r>
          </w:p>
        </w:tc>
        <w:tc>
          <w:tcPr>
            <w:tcW w:w="3357" w:type="dxa"/>
          </w:tcPr>
          <w:p w14:paraId="6DE16A55" w14:textId="77777777" w:rsidR="002825C7" w:rsidRDefault="6A860A8D" w:rsidP="6A860A8D">
            <w:pPr>
              <w:spacing w:line="264" w:lineRule="auto"/>
              <w:contextualSpacing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PROFICIENCY</w:t>
            </w:r>
          </w:p>
        </w:tc>
        <w:tc>
          <w:tcPr>
            <w:tcW w:w="3357" w:type="dxa"/>
          </w:tcPr>
          <w:p w14:paraId="7BB93676" w14:textId="77777777" w:rsidR="002825C7" w:rsidRDefault="6A860A8D" w:rsidP="6A860A8D">
            <w:pPr>
              <w:spacing w:line="264" w:lineRule="auto"/>
              <w:contextualSpacing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GRADE</w:t>
            </w:r>
          </w:p>
        </w:tc>
      </w:tr>
      <w:tr w:rsidR="002825C7" w14:paraId="24D1097C" w14:textId="77777777" w:rsidTr="6A860A8D">
        <w:tc>
          <w:tcPr>
            <w:tcW w:w="3356" w:type="dxa"/>
          </w:tcPr>
          <w:p w14:paraId="2DE30403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English</w:t>
            </w:r>
          </w:p>
        </w:tc>
        <w:tc>
          <w:tcPr>
            <w:tcW w:w="3357" w:type="dxa"/>
          </w:tcPr>
          <w:p w14:paraId="791DB78F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General</w:t>
            </w:r>
          </w:p>
        </w:tc>
        <w:tc>
          <w:tcPr>
            <w:tcW w:w="3357" w:type="dxa"/>
          </w:tcPr>
          <w:p w14:paraId="0417EC4D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1</w:t>
            </w:r>
          </w:p>
        </w:tc>
      </w:tr>
      <w:tr w:rsidR="002825C7" w14:paraId="7DA15A8D" w14:textId="77777777" w:rsidTr="6A860A8D">
        <w:tc>
          <w:tcPr>
            <w:tcW w:w="3356" w:type="dxa"/>
          </w:tcPr>
          <w:p w14:paraId="0265A6C7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HSB</w:t>
            </w:r>
          </w:p>
        </w:tc>
        <w:tc>
          <w:tcPr>
            <w:tcW w:w="3357" w:type="dxa"/>
          </w:tcPr>
          <w:p w14:paraId="10BBD3C6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General</w:t>
            </w:r>
          </w:p>
        </w:tc>
        <w:tc>
          <w:tcPr>
            <w:tcW w:w="3357" w:type="dxa"/>
          </w:tcPr>
          <w:p w14:paraId="10B7FE3E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2</w:t>
            </w:r>
          </w:p>
        </w:tc>
      </w:tr>
      <w:tr w:rsidR="002825C7" w14:paraId="4CBC76CE" w14:textId="77777777" w:rsidTr="6A860A8D">
        <w:tc>
          <w:tcPr>
            <w:tcW w:w="3356" w:type="dxa"/>
          </w:tcPr>
          <w:p w14:paraId="321BBEBF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POB</w:t>
            </w:r>
          </w:p>
        </w:tc>
        <w:tc>
          <w:tcPr>
            <w:tcW w:w="3357" w:type="dxa"/>
          </w:tcPr>
          <w:p w14:paraId="6D717209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General</w:t>
            </w:r>
          </w:p>
        </w:tc>
        <w:tc>
          <w:tcPr>
            <w:tcW w:w="3357" w:type="dxa"/>
          </w:tcPr>
          <w:p w14:paraId="3430BC81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2</w:t>
            </w:r>
          </w:p>
        </w:tc>
      </w:tr>
      <w:tr w:rsidR="002825C7" w14:paraId="536A0855" w14:textId="77777777" w:rsidTr="6A860A8D">
        <w:tc>
          <w:tcPr>
            <w:tcW w:w="3356" w:type="dxa"/>
          </w:tcPr>
          <w:p w14:paraId="7526A3C9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IT</w:t>
            </w:r>
          </w:p>
        </w:tc>
        <w:tc>
          <w:tcPr>
            <w:tcW w:w="3357" w:type="dxa"/>
          </w:tcPr>
          <w:p w14:paraId="666645E3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General</w:t>
            </w:r>
          </w:p>
        </w:tc>
        <w:tc>
          <w:tcPr>
            <w:tcW w:w="3357" w:type="dxa"/>
          </w:tcPr>
          <w:p w14:paraId="7C93F6A5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3</w:t>
            </w:r>
          </w:p>
        </w:tc>
      </w:tr>
      <w:tr w:rsidR="002825C7" w14:paraId="0237650D" w14:textId="77777777" w:rsidTr="6A860A8D">
        <w:tc>
          <w:tcPr>
            <w:tcW w:w="3356" w:type="dxa"/>
          </w:tcPr>
          <w:p w14:paraId="25CE9067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Mathematics</w:t>
            </w:r>
          </w:p>
        </w:tc>
        <w:tc>
          <w:tcPr>
            <w:tcW w:w="3357" w:type="dxa"/>
          </w:tcPr>
          <w:p w14:paraId="00868C00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General</w:t>
            </w:r>
          </w:p>
        </w:tc>
        <w:tc>
          <w:tcPr>
            <w:tcW w:w="3357" w:type="dxa"/>
          </w:tcPr>
          <w:p w14:paraId="44B5818A" w14:textId="77777777" w:rsidR="002825C7" w:rsidRDefault="6A860A8D" w:rsidP="6A860A8D">
            <w:pPr>
              <w:spacing w:line="264" w:lineRule="auto"/>
              <w:contextualSpacing/>
              <w:jc w:val="center"/>
              <w:rPr>
                <w:color w:val="000000" w:themeColor="text1"/>
              </w:rPr>
            </w:pPr>
            <w:r w:rsidRPr="6A860A8D">
              <w:rPr>
                <w:color w:val="000000" w:themeColor="text1"/>
              </w:rPr>
              <w:t>3</w:t>
            </w:r>
          </w:p>
        </w:tc>
      </w:tr>
    </w:tbl>
    <w:p w14:paraId="222C6177" w14:textId="77777777" w:rsidR="00DA5740" w:rsidRDefault="00DA5740" w:rsidP="007A3F46">
      <w:pPr>
        <w:pStyle w:val="SectionHeading"/>
      </w:pPr>
    </w:p>
    <w:p w14:paraId="1BA3DF7D" w14:textId="1C3D8AAE" w:rsidR="004A3BE5" w:rsidRPr="004A3BE5" w:rsidRDefault="6A860A8D">
      <w:pPr>
        <w:pStyle w:val="SectionHeading"/>
        <w:rPr>
          <w:b w:val="0"/>
        </w:rPr>
      </w:pPr>
      <w:r>
        <w:t xml:space="preserve">Experience </w:t>
      </w:r>
      <w:r>
        <w:rPr>
          <w:b w:val="0"/>
        </w:rPr>
        <w:t xml:space="preserve">                                                                                                                                  </w:t>
      </w:r>
      <w:bookmarkStart w:id="0" w:name="_GoBack"/>
      <w:bookmarkEnd w:id="0"/>
      <w:r>
        <w:rPr>
          <w:b w:val="0"/>
        </w:rPr>
        <w:t xml:space="preserve">      </w:t>
      </w:r>
      <w:r w:rsidRPr="6A860A8D">
        <w:rPr>
          <w:rFonts w:asciiTheme="minorHAnsi" w:hAnsiTheme="minorHAnsi"/>
          <w:b w:val="0"/>
          <w:color w:val="auto"/>
          <w:sz w:val="21"/>
          <w:szCs w:val="21"/>
        </w:rPr>
        <w:t>Cook – Lovie’s Delights 2012 – 2017</w:t>
      </w:r>
    </w:p>
    <w:p w14:paraId="78C16CF0" w14:textId="77777777" w:rsidR="00DA5740" w:rsidRDefault="6A860A8D">
      <w:pPr>
        <w:pStyle w:val="SectionHeading"/>
      </w:pPr>
      <w:r>
        <w:t>Hobbies</w:t>
      </w:r>
    </w:p>
    <w:p w14:paraId="2F7D2BAC" w14:textId="77777777" w:rsidR="00DA5740" w:rsidRPr="00DA5740" w:rsidRDefault="6A860A8D" w:rsidP="00DA5740">
      <w:r>
        <w:t xml:space="preserve">Hiking, 5Ks, cooking and theater </w:t>
      </w:r>
    </w:p>
    <w:p w14:paraId="70014251" w14:textId="77777777" w:rsidR="000E2E59" w:rsidRDefault="6A860A8D">
      <w:pPr>
        <w:pStyle w:val="SectionHeading"/>
      </w:pPr>
      <w:r>
        <w:t>References</w:t>
      </w:r>
    </w:p>
    <w:p w14:paraId="7B5A1FA6" w14:textId="77777777" w:rsidR="000E2E59" w:rsidRDefault="6A860A8D" w:rsidP="6A860A8D">
      <w:pPr>
        <w:tabs>
          <w:tab w:val="left" w:pos="2670"/>
        </w:tabs>
        <w:spacing w:after="0" w:line="240" w:lineRule="auto"/>
        <w:rPr>
          <w:color w:val="000000" w:themeColor="text1"/>
        </w:rPr>
      </w:pPr>
      <w:r w:rsidRPr="6A860A8D">
        <w:rPr>
          <w:color w:val="000000" w:themeColor="text1"/>
        </w:rPr>
        <w:t xml:space="preserve">Racheal Pierre-Campo – Bank teller </w:t>
      </w:r>
    </w:p>
    <w:p w14:paraId="4B7D17D1" w14:textId="77777777" w:rsidR="00036EA4" w:rsidRDefault="6A860A8D" w:rsidP="6A860A8D">
      <w:pPr>
        <w:tabs>
          <w:tab w:val="left" w:pos="2670"/>
        </w:tabs>
        <w:spacing w:after="0" w:line="240" w:lineRule="auto"/>
        <w:rPr>
          <w:color w:val="000000" w:themeColor="text1"/>
        </w:rPr>
      </w:pPr>
      <w:r w:rsidRPr="6A860A8D">
        <w:rPr>
          <w:color w:val="000000" w:themeColor="text1"/>
        </w:rPr>
        <w:t>1868-499-7318</w:t>
      </w:r>
    </w:p>
    <w:p w14:paraId="19079827" w14:textId="77777777" w:rsidR="00B31041" w:rsidRDefault="00B31041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14:paraId="5364C0DF" w14:textId="0E994E05" w:rsidR="00315F70" w:rsidRDefault="6A860A8D" w:rsidP="6A860A8D">
      <w:pPr>
        <w:tabs>
          <w:tab w:val="left" w:pos="2670"/>
        </w:tabs>
        <w:spacing w:after="0" w:line="240" w:lineRule="auto"/>
        <w:rPr>
          <w:color w:val="000000" w:themeColor="text1"/>
        </w:rPr>
      </w:pPr>
      <w:r w:rsidRPr="6A860A8D">
        <w:rPr>
          <w:color w:val="000000" w:themeColor="text1"/>
        </w:rPr>
        <w:t xml:space="preserve">LaVerne Orr– Business Owner </w:t>
      </w:r>
    </w:p>
    <w:p w14:paraId="5B480766" w14:textId="0225ABB3" w:rsidR="00315F70" w:rsidRDefault="6A860A8D" w:rsidP="6A860A8D">
      <w:pPr>
        <w:spacing w:after="200" w:line="276" w:lineRule="auto"/>
        <w:rPr>
          <w:color w:val="000000" w:themeColor="text1"/>
        </w:rPr>
      </w:pPr>
      <w:r w:rsidRPr="6A860A8D">
        <w:rPr>
          <w:color w:val="000000" w:themeColor="text1"/>
        </w:rPr>
        <w:t>1868-364-1921</w:t>
      </w:r>
    </w:p>
    <w:p w14:paraId="7550AC78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32F55E52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0A304AD5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79B37516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749FD788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331C7711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661087FD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233DD352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15E0C589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6B06DCF4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015761B9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104CAB09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684A2DEB" w14:textId="77777777" w:rsidR="008A6B81" w:rsidRDefault="008A6B81" w:rsidP="00315F70">
      <w:pPr>
        <w:tabs>
          <w:tab w:val="left" w:pos="2670"/>
        </w:tabs>
        <w:spacing w:after="0" w:line="240" w:lineRule="auto"/>
        <w:jc w:val="right"/>
        <w:rPr>
          <w:color w:val="000000" w:themeColor="text1"/>
        </w:rPr>
      </w:pPr>
    </w:p>
    <w:p w14:paraId="00D077D0" w14:textId="77777777" w:rsidR="00D90404" w:rsidRDefault="00D90404" w:rsidP="00F90CD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D90404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FC0B8" w14:textId="77777777" w:rsidR="00145B9E" w:rsidRDefault="00145B9E">
      <w:pPr>
        <w:spacing w:after="0" w:line="240" w:lineRule="auto"/>
      </w:pPr>
      <w:r>
        <w:separator/>
      </w:r>
    </w:p>
  </w:endnote>
  <w:endnote w:type="continuationSeparator" w:id="0">
    <w:p w14:paraId="43FB2972" w14:textId="77777777" w:rsidR="00145B9E" w:rsidRDefault="0014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59D0" w14:textId="77777777" w:rsidR="000E2E59" w:rsidRDefault="003C5BE1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DCD90CB" wp14:editId="723876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1C2E5C" w14:textId="77777777" w:rsidR="000E2E59" w:rsidRDefault="000E2E5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a="http://schemas.openxmlformats.org/drawingml/2006/main">
          <w:pict>
            <v:roundrect id="Bkgd: 1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o:spid="_x0000_s1026" stroked="f" strokeweight="1pt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">
              <v:fill type="tile" o:title="" recolor="t" rotate="t" r:id="rId1"/>
              <v:imagedata recolortarget="white [2257]"/>
              <v:textbox inset="2.53903mm,1.2695mm,2.53903mm,1.2695mm">
                <w:txbxContent>
                  <w:p w:rsidR="000E2E59" w:rsidRDefault="000E2E5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B2F2271" wp14:editId="5A4952D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78E991" w14:textId="77777777" w:rsidR="000E2E59" w:rsidRDefault="000E2E5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a="http://schemas.openxmlformats.org/drawingml/2006/main">
          <w:pict>
            <v:rect id="Bkgd: 2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spid="_x0000_s1027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>
              <v:fill opacity="54484f"/>
              <v:textbox inset="2.53903mm,1.2695mm,2.53903mm,1.2695mm">
                <w:txbxContent>
                  <w:p w:rsidR="000E2E59" w:rsidRDefault="000E2E5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9FC03CE" wp14:editId="642ADFC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E9BFA0" w14:textId="77777777" w:rsidR="000E2E59" w:rsidRDefault="000E2E5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a="http://schemas.openxmlformats.org/drawingml/2006/main">
          <w:pict>
            <v:rect id="Bkgd: 3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spid="_x0000_s1028" stroked="f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>
              <v:stroke linestyle="thinThin"/>
              <v:textbox inset="2.53903mm,1.2695mm,2.53903mm,1.2695mm">
                <w:txbxContent>
                  <w:p w:rsidR="000E2E59" w:rsidRDefault="000E2E5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D7F5B7" wp14:editId="06FA43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B6D2B3" w14:textId="6889551C" w:rsidR="000E2E59" w:rsidRDefault="00776194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8031E659EAF241B898876C635AEF153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Asha Frederick</w:t>
                              </w:r>
                            </w:sdtContent>
                          </w:sdt>
                          <w:r w:rsidR="003C5BE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3C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3C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3C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C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CD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3C5BE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7F5B7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" filled="f" stroked="f" strokeweight="2pt">
              <v:textbox inset="0,0,0,0">
                <w:txbxContent>
                  <w:p w14:paraId="2DB6D2B3" w14:textId="6889551C" w:rsidR="000E2E59" w:rsidRDefault="00776194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8031E659EAF241B898876C635AEF1535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Asha Frederick</w:t>
                        </w:r>
                      </w:sdtContent>
                    </w:sdt>
                    <w:r w:rsidR="003C5BE1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3C5BE1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3C5BE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3C5BE1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3C5BE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90CD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3C5BE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A5DB7" w14:textId="77777777" w:rsidR="00145B9E" w:rsidRDefault="00145B9E">
      <w:pPr>
        <w:spacing w:after="0" w:line="240" w:lineRule="auto"/>
      </w:pPr>
      <w:r>
        <w:separator/>
      </w:r>
    </w:p>
  </w:footnote>
  <w:footnote w:type="continuationSeparator" w:id="0">
    <w:p w14:paraId="6F66F1E5" w14:textId="77777777" w:rsidR="00145B9E" w:rsidRDefault="0014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F624" w14:textId="77777777" w:rsidR="000E2E59" w:rsidRDefault="003C5B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F0CD93" wp14:editId="360B56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a="http://schemas.openxmlformats.org/drawingml/2006/main">
          <w:pict>
            <v:roundrect id="Rounded Rectangle 17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o:spid="_x0000_s1026" stroked="f" strokeweight="1pt" arcsize="1138f" w14:anchorId="545D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>
              <v:fill type="tile" o:title="" recolor="t" rotate="t" r:id="rId1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BF9750C" wp14:editId="5C0C415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a="http://schemas.openxmlformats.org/drawingml/2006/main">
          <w:pict>
            <v:rect id="Rectangle 19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spid="_x0000_s1026" stroked="f" strokeweight="2pt" w14:anchorId="3A8F0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33D410" wp14:editId="285B56C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a="http://schemas.openxmlformats.org/drawingml/2006/main">
          <w:pict>
            <v:rect id="Rectangle 21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spid="_x0000_s1026" stroked="f" strokeweight=".5pt" w14:anchorId="3E2EE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C7"/>
    <w:rsid w:val="00036EA4"/>
    <w:rsid w:val="000413A5"/>
    <w:rsid w:val="00090A89"/>
    <w:rsid w:val="000C5D53"/>
    <w:rsid w:val="000E2E59"/>
    <w:rsid w:val="00145B9E"/>
    <w:rsid w:val="00262EE5"/>
    <w:rsid w:val="002825C7"/>
    <w:rsid w:val="002D1698"/>
    <w:rsid w:val="00315F70"/>
    <w:rsid w:val="003C5BE1"/>
    <w:rsid w:val="004A3BE5"/>
    <w:rsid w:val="004D2858"/>
    <w:rsid w:val="004D4099"/>
    <w:rsid w:val="00583A32"/>
    <w:rsid w:val="00591989"/>
    <w:rsid w:val="00680899"/>
    <w:rsid w:val="006A22E2"/>
    <w:rsid w:val="00776194"/>
    <w:rsid w:val="007A3F46"/>
    <w:rsid w:val="007B03BB"/>
    <w:rsid w:val="00852FDF"/>
    <w:rsid w:val="008A6B81"/>
    <w:rsid w:val="00924724"/>
    <w:rsid w:val="00A51DF0"/>
    <w:rsid w:val="00A95A35"/>
    <w:rsid w:val="00AF41BF"/>
    <w:rsid w:val="00B31041"/>
    <w:rsid w:val="00B871D8"/>
    <w:rsid w:val="00B90870"/>
    <w:rsid w:val="00BF7BE1"/>
    <w:rsid w:val="00C81641"/>
    <w:rsid w:val="00D64539"/>
    <w:rsid w:val="00D90404"/>
    <w:rsid w:val="00DA5740"/>
    <w:rsid w:val="00E86B15"/>
    <w:rsid w:val="00F4720C"/>
    <w:rsid w:val="00F90CDC"/>
    <w:rsid w:val="00FD2A65"/>
    <w:rsid w:val="6A8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57FC50"/>
  <w15:docId w15:val="{E20CEC27-60DF-45CF-A2F4-29C68FC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DC80F96D284A6F8A7E7DD63D41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27780-7E25-4A3E-9E05-D95F9B68ABE0}"/>
      </w:docPartPr>
      <w:docPartBody>
        <w:p w:rsidR="0096657C" w:rsidRDefault="00ED5803">
          <w:pPr>
            <w:pStyle w:val="81DC80F96D284A6F8A7E7DD63D415C01"/>
          </w:pPr>
          <w:r>
            <w:t>Choose a building block.</w:t>
          </w:r>
        </w:p>
      </w:docPartBody>
    </w:docPart>
    <w:docPart>
      <w:docPartPr>
        <w:name w:val="2C9FBEC3C51A4A43AFE8EEC4C0B1B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9E6B0-C17D-4D13-90EE-C47AE572580E}"/>
      </w:docPartPr>
      <w:docPartBody>
        <w:p w:rsidR="0096657C" w:rsidRDefault="00ED5803">
          <w:pPr>
            <w:pStyle w:val="2C9FBEC3C51A4A43AFE8EEC4C0B1B3AC"/>
          </w:pPr>
          <w:r>
            <w:t>[Type Your Name]</w:t>
          </w:r>
        </w:p>
      </w:docPartBody>
    </w:docPart>
    <w:docPart>
      <w:docPartPr>
        <w:name w:val="9697D3264A7240D6BFAFF9BC9A3F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3A10-86DD-4FCB-BB02-7201CA7D9C96}"/>
      </w:docPartPr>
      <w:docPartBody>
        <w:p w:rsidR="0096657C" w:rsidRDefault="00ED5803">
          <w:pPr>
            <w:pStyle w:val="9697D3264A7240D6BFAFF9BC9A3FC6B3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ED79440D58714B2AAB09D4BCD5103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B8297-507D-471E-96E4-80C3ECFF419D}"/>
      </w:docPartPr>
      <w:docPartBody>
        <w:p w:rsidR="0096657C" w:rsidRDefault="00ED5803">
          <w:pPr>
            <w:pStyle w:val="ED79440D58714B2AAB09D4BCD510357B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5CB47E881AFA46489FE4962080330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EC310-0A7D-4EA9-A736-7BD8F4F209F4}"/>
      </w:docPartPr>
      <w:docPartBody>
        <w:p w:rsidR="0096657C" w:rsidRDefault="00ED5803">
          <w:pPr>
            <w:pStyle w:val="5CB47E881AFA46489FE49620803304BE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8031E659EAF241B898876C635AEF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3DD3A-73F7-402F-BA0C-21BAC884B566}"/>
      </w:docPartPr>
      <w:docPartBody>
        <w:p w:rsidR="0096657C" w:rsidRDefault="00ED5803">
          <w:pPr>
            <w:pStyle w:val="8031E659EAF241B898876C635AEF1535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7C"/>
    <w:rsid w:val="005D53DF"/>
    <w:rsid w:val="0063055B"/>
    <w:rsid w:val="0096657C"/>
    <w:rsid w:val="00D66B45"/>
    <w:rsid w:val="00E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DC80F96D284A6F8A7E7DD63D415C01">
    <w:name w:val="81DC80F96D284A6F8A7E7DD63D415C01"/>
  </w:style>
  <w:style w:type="paragraph" w:customStyle="1" w:styleId="2C9FBEC3C51A4A43AFE8EEC4C0B1B3AC">
    <w:name w:val="2C9FBEC3C51A4A43AFE8EEC4C0B1B3AC"/>
  </w:style>
  <w:style w:type="paragraph" w:customStyle="1" w:styleId="9697D3264A7240D6BFAFF9BC9A3FC6B3">
    <w:name w:val="9697D3264A7240D6BFAFF9BC9A3FC6B3"/>
  </w:style>
  <w:style w:type="paragraph" w:customStyle="1" w:styleId="ED79440D58714B2AAB09D4BCD510357B">
    <w:name w:val="ED79440D58714B2AAB09D4BCD510357B"/>
  </w:style>
  <w:style w:type="paragraph" w:customStyle="1" w:styleId="5CB47E881AFA46489FE49620803304BE">
    <w:name w:val="5CB47E881AFA46489FE49620803304BE"/>
  </w:style>
  <w:style w:type="paragraph" w:customStyle="1" w:styleId="DA3473F586D345CF9AFD49E036C1B0FD">
    <w:name w:val="DA3473F586D345CF9AFD49E036C1B0FD"/>
  </w:style>
  <w:style w:type="paragraph" w:customStyle="1" w:styleId="CD0A1FAD64614EF3A235CE1EDF94892E">
    <w:name w:val="CD0A1FAD64614EF3A235CE1EDF94892E"/>
  </w:style>
  <w:style w:type="paragraph" w:customStyle="1" w:styleId="63DB30AB9ABC49169372E2C9114D5207">
    <w:name w:val="63DB30AB9ABC49169372E2C9114D5207"/>
  </w:style>
  <w:style w:type="paragraph" w:customStyle="1" w:styleId="AEA71FDFB4FF40528E44DA241B4FBBC1">
    <w:name w:val="AEA71FDFB4FF40528E44DA241B4FBBC1"/>
  </w:style>
  <w:style w:type="paragraph" w:customStyle="1" w:styleId="1994F07C7BA840A18F45A1B47F6D23D6">
    <w:name w:val="1994F07C7BA840A18F45A1B47F6D23D6"/>
  </w:style>
  <w:style w:type="paragraph" w:customStyle="1" w:styleId="50F42877B19740D3A089F4E3364018EB">
    <w:name w:val="50F42877B19740D3A089F4E3364018EB"/>
  </w:style>
  <w:style w:type="paragraph" w:customStyle="1" w:styleId="E8BCC4DA4C534B70ADB31DA55BB322FD">
    <w:name w:val="E8BCC4DA4C534B70ADB31DA55BB322FD"/>
  </w:style>
  <w:style w:type="paragraph" w:customStyle="1" w:styleId="6854F976F49444DFA551AEEACA29EDEF">
    <w:name w:val="6854F976F49444DFA551AEEACA29EDEF"/>
  </w:style>
  <w:style w:type="paragraph" w:customStyle="1" w:styleId="00B6442F70914A49AB55F321690F50DA">
    <w:name w:val="00B6442F70914A49AB55F321690F50DA"/>
  </w:style>
  <w:style w:type="paragraph" w:customStyle="1" w:styleId="7FFC639FEAA54D30BC3C8B77F652142C">
    <w:name w:val="7FFC639FEAA54D30BC3C8B77F652142C"/>
  </w:style>
  <w:style w:type="paragraph" w:customStyle="1" w:styleId="5C98AE75CC9044AEA1503B2B5AC54B79">
    <w:name w:val="5C98AE75CC9044AEA1503B2B5AC54B79"/>
  </w:style>
  <w:style w:type="paragraph" w:customStyle="1" w:styleId="37069D7DA1A6432FAA252A8F338AC398">
    <w:name w:val="37069D7DA1A6432FAA252A8F338AC398"/>
  </w:style>
  <w:style w:type="paragraph" w:customStyle="1" w:styleId="2C89FF57740640C7A48EC5CE88C49935">
    <w:name w:val="2C89FF57740640C7A48EC5CE88C49935"/>
  </w:style>
  <w:style w:type="paragraph" w:customStyle="1" w:styleId="822CB83565754E37B0FC0F8626E97DE5">
    <w:name w:val="822CB83565754E37B0FC0F8626E97DE5"/>
  </w:style>
  <w:style w:type="paragraph" w:customStyle="1" w:styleId="8031E659EAF241B898876C635AEF1535">
    <w:name w:val="8031E659EAF241B898876C635AEF1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#100 Sunvalley ave, ph2 Malabar, arima</CompanyAddress>
  <CompanyPhone>18683865808</CompanyPhone>
  <CompanyFax/>
  <CompanyEmail>asha2610@hotmail.com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CC99734-E540-234E-BCCB-C706F08237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Frederick</dc:creator>
  <cp:lastModifiedBy>Asha Frederick</cp:lastModifiedBy>
  <cp:revision>4</cp:revision>
  <dcterms:created xsi:type="dcterms:W3CDTF">2017-07-27T20:09:00Z</dcterms:created>
  <dcterms:modified xsi:type="dcterms:W3CDTF">2017-08-16T18:54:00Z</dcterms:modified>
</cp:coreProperties>
</file>