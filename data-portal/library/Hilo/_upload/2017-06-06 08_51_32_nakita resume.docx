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E2D" w:rsidRDefault="00086D53">
      <w:pPr>
        <w:pStyle w:val="Heading1"/>
      </w:pPr>
      <w:r>
        <w:t>Objective</w:t>
      </w:r>
    </w:p>
    <w:sdt>
      <w:sdtPr>
        <w:id w:val="9459735"/>
        <w:placeholder>
          <w:docPart w:val="1B32B77A5CE9B5499320941BF61FA1F5"/>
        </w:placeholder>
      </w:sdtPr>
      <w:sdtContent>
        <w:p w:rsidR="00902AB1" w:rsidRDefault="00902AB1">
          <w:pPr>
            <w:pStyle w:val="BodyText"/>
          </w:pPr>
          <w:r>
            <w:t xml:space="preserve">To interact with people and be a team leader, and grow oriented organization that will benefit your company from my skills and experience in communication and motivating my team members in any positive way, and to let your company grow as you see it </w:t>
          </w:r>
        </w:p>
        <w:p w:rsidR="00075E2D" w:rsidRDefault="00902AB1">
          <w:pPr>
            <w:pStyle w:val="BodyText"/>
          </w:pPr>
        </w:p>
      </w:sdtContent>
    </w:sdt>
    <w:p w:rsidR="00902AB1" w:rsidRPr="00902AB1" w:rsidRDefault="00902AB1" w:rsidP="00902AB1">
      <w:pPr>
        <w:pStyle w:val="Heading1"/>
      </w:pPr>
      <w:r>
        <w:t>Experience</w:t>
      </w:r>
    </w:p>
    <w:p w:rsidR="00902AB1" w:rsidRDefault="00902AB1" w:rsidP="00902AB1">
      <w:pPr>
        <w:pStyle w:val="BodyText"/>
      </w:pPr>
      <w:r>
        <w:t>September 2015 – November 2015</w:t>
      </w:r>
    </w:p>
    <w:p w:rsidR="00902AB1" w:rsidRDefault="00902AB1" w:rsidP="00902AB1">
      <w:pPr>
        <w:pStyle w:val="BodyText"/>
      </w:pPr>
      <w:r>
        <w:t xml:space="preserve">Mario’s Pizza KING </w:t>
      </w:r>
    </w:p>
    <w:p w:rsidR="00902AB1" w:rsidRDefault="00902AB1" w:rsidP="00902AB1">
      <w:pPr>
        <w:pStyle w:val="BodyText"/>
      </w:pPr>
      <w:r>
        <w:t xml:space="preserve">Position: </w:t>
      </w:r>
      <w:r w:rsidR="0044760B">
        <w:t>CSR</w:t>
      </w:r>
    </w:p>
    <w:p w:rsidR="0044760B" w:rsidRDefault="0044760B" w:rsidP="00902AB1">
      <w:pPr>
        <w:pStyle w:val="BodyText"/>
      </w:pPr>
      <w:r>
        <w:t>November 2015 – April 2016</w:t>
      </w:r>
    </w:p>
    <w:p w:rsidR="0044760B" w:rsidRDefault="0044760B" w:rsidP="00902AB1">
      <w:pPr>
        <w:pStyle w:val="BodyText"/>
      </w:pPr>
      <w:r>
        <w:t xml:space="preserve">Dreamy Creamy </w:t>
      </w:r>
    </w:p>
    <w:p w:rsidR="0044760B" w:rsidRDefault="0044760B" w:rsidP="00902AB1">
      <w:pPr>
        <w:pStyle w:val="BodyText"/>
      </w:pPr>
      <w:r>
        <w:t>Position: CSR</w:t>
      </w:r>
    </w:p>
    <w:p w:rsidR="0044760B" w:rsidRDefault="0044760B" w:rsidP="00902AB1">
      <w:pPr>
        <w:pStyle w:val="BodyText"/>
      </w:pPr>
      <w:r>
        <w:t xml:space="preserve">May 2016 – March 2017 </w:t>
      </w:r>
    </w:p>
    <w:p w:rsidR="0044760B" w:rsidRDefault="0044760B" w:rsidP="00902AB1">
      <w:pPr>
        <w:pStyle w:val="BodyText"/>
      </w:pPr>
      <w:r>
        <w:t xml:space="preserve">Pizza Hut </w:t>
      </w:r>
    </w:p>
    <w:p w:rsidR="0044760B" w:rsidRPr="00902AB1" w:rsidRDefault="0044760B" w:rsidP="00902AB1">
      <w:pPr>
        <w:pStyle w:val="BodyText"/>
      </w:pPr>
      <w:r>
        <w:t>Position: In every station</w:t>
      </w:r>
    </w:p>
    <w:p w:rsidR="00075E2D" w:rsidRDefault="00086D53">
      <w:pPr>
        <w:pStyle w:val="Heading1"/>
      </w:pPr>
      <w:r>
        <w:t>Education</w:t>
      </w:r>
      <w:r w:rsidR="0044760B">
        <w:t xml:space="preserve"> Qualifications </w:t>
      </w:r>
    </w:p>
    <w:p w:rsidR="0044760B" w:rsidRDefault="0044760B" w:rsidP="0044760B">
      <w:pPr>
        <w:pStyle w:val="BodyText"/>
      </w:pPr>
      <w:r>
        <w:t xml:space="preserve">2009 – 2014 San Fernando West Secondary </w:t>
      </w:r>
    </w:p>
    <w:p w:rsidR="0044760B" w:rsidRDefault="0044760B" w:rsidP="0044760B">
      <w:pPr>
        <w:pStyle w:val="BodyText"/>
      </w:pPr>
      <w:r>
        <w:t xml:space="preserve">2014 – 2015 St. </w:t>
      </w:r>
      <w:proofErr w:type="spellStart"/>
      <w:r>
        <w:t>Kevins</w:t>
      </w:r>
      <w:proofErr w:type="spellEnd"/>
      <w:r>
        <w:t>’ College</w:t>
      </w:r>
    </w:p>
    <w:p w:rsidR="0044760B" w:rsidRPr="0044760B" w:rsidRDefault="0044760B" w:rsidP="0044760B">
      <w:pPr>
        <w:pStyle w:val="BodyText"/>
      </w:pPr>
      <w:r>
        <w:t xml:space="preserve">2016 Still attending evening classes (only </w:t>
      </w:r>
      <w:proofErr w:type="gramStart"/>
      <w:r>
        <w:t>Mondays )</w:t>
      </w:r>
      <w:proofErr w:type="gramEnd"/>
    </w:p>
    <w:p w:rsidR="00075E2D" w:rsidRDefault="00075E2D">
      <w:pPr>
        <w:pStyle w:val="BodyText"/>
      </w:pPr>
    </w:p>
    <w:p w:rsidR="00075E2D" w:rsidRDefault="0044760B">
      <w:pPr>
        <w:pStyle w:val="Heading1"/>
      </w:pPr>
      <w:r>
        <w:t>Hobbies</w:t>
      </w:r>
    </w:p>
    <w:sdt>
      <w:sdtPr>
        <w:id w:val="9459754"/>
        <w:placeholder>
          <w:docPart w:val="A31CE5AA088BBF4A8D7D86B246F1B871"/>
        </w:placeholder>
      </w:sdtPr>
      <w:sdtContent>
        <w:p w:rsidR="0044760B" w:rsidRDefault="0044760B">
          <w:pPr>
            <w:pStyle w:val="BodyText"/>
          </w:pPr>
          <w:r>
            <w:t xml:space="preserve">Track ‘&amp;’ Field </w:t>
          </w:r>
        </w:p>
        <w:p w:rsidR="0044760B" w:rsidRDefault="0044760B">
          <w:pPr>
            <w:pStyle w:val="BodyText"/>
          </w:pPr>
          <w:r>
            <w:t xml:space="preserve">Football </w:t>
          </w:r>
        </w:p>
        <w:p w:rsidR="0044760B" w:rsidRDefault="0044760B">
          <w:pPr>
            <w:pStyle w:val="BodyText"/>
          </w:pPr>
          <w:r>
            <w:t xml:space="preserve">Music </w:t>
          </w:r>
        </w:p>
        <w:p w:rsidR="00075E2D" w:rsidRDefault="0044760B">
          <w:pPr>
            <w:pStyle w:val="BodyText"/>
          </w:pPr>
          <w:r>
            <w:t xml:space="preserve">Writing </w:t>
          </w:r>
        </w:p>
        <w:bookmarkStart w:id="0" w:name="_GoBack" w:displacedByCustomXml="next"/>
        <w:bookmarkEnd w:id="0" w:displacedByCustomXml="next"/>
      </w:sdtContent>
    </w:sdt>
    <w:p w:rsidR="00075E2D" w:rsidRDefault="00075E2D"/>
    <w:sectPr w:rsidR="00075E2D"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AB1" w:rsidRDefault="00902AB1">
      <w:pPr>
        <w:spacing w:line="240" w:lineRule="auto"/>
      </w:pPr>
      <w:r>
        <w:separator/>
      </w:r>
    </w:p>
  </w:endnote>
  <w:endnote w:type="continuationSeparator" w:id="0">
    <w:p w:rsidR="00902AB1" w:rsidRDefault="00902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AB1" w:rsidRDefault="00902AB1">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AB1" w:rsidRDefault="00902AB1">
      <w:pPr>
        <w:spacing w:line="240" w:lineRule="auto"/>
      </w:pPr>
      <w:r>
        <w:separator/>
      </w:r>
    </w:p>
  </w:footnote>
  <w:footnote w:type="continuationSeparator" w:id="0">
    <w:p w:rsidR="00902AB1" w:rsidRDefault="00902AB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902AB1">
      <w:tc>
        <w:tcPr>
          <w:tcW w:w="8298" w:type="dxa"/>
          <w:vAlign w:val="center"/>
        </w:tcPr>
        <w:p w:rsidR="00902AB1" w:rsidRDefault="00902AB1">
          <w:pPr>
            <w:pStyle w:val="Title"/>
          </w:pPr>
        </w:p>
      </w:tc>
      <w:tc>
        <w:tcPr>
          <w:tcW w:w="2718" w:type="dxa"/>
          <w:vAlign w:val="center"/>
        </w:tcPr>
        <w:p w:rsidR="00902AB1" w:rsidRDefault="00902AB1">
          <w:pPr>
            <w:pStyle w:val="Boxes"/>
          </w:pPr>
          <w:r>
            <w:rPr>
              <w:noProof/>
            </w:rPr>
            <w:drawing>
              <wp:inline distT="0" distB="0" distL="0" distR="0" wp14:anchorId="67854E8C" wp14:editId="00233784">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2157095" wp14:editId="6B8CF5B8">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9BB8A28" wp14:editId="4AAFF32D">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B10EC99" wp14:editId="33518EF6">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AE643FD" wp14:editId="4ECB2BD5">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902AB1" w:rsidRDefault="00902A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902AB1">
      <w:tc>
        <w:tcPr>
          <w:tcW w:w="8298" w:type="dxa"/>
          <w:vAlign w:val="center"/>
        </w:tcPr>
        <w:p w:rsidR="00902AB1" w:rsidRDefault="00902AB1" w:rsidP="00902AB1">
          <w:pPr>
            <w:pStyle w:val="Title"/>
          </w:pPr>
          <w:proofErr w:type="spellStart"/>
          <w:r>
            <w:t>Nakita</w:t>
          </w:r>
          <w:proofErr w:type="spellEnd"/>
          <w:r>
            <w:t xml:space="preserve"> </w:t>
          </w:r>
          <w:proofErr w:type="spellStart"/>
          <w:r>
            <w:t>Lazias</w:t>
          </w:r>
          <w:proofErr w:type="spellEnd"/>
          <w:r>
            <w:t xml:space="preserve"> Stephen </w:t>
          </w:r>
        </w:p>
      </w:tc>
      <w:tc>
        <w:tcPr>
          <w:tcW w:w="2718" w:type="dxa"/>
          <w:vAlign w:val="center"/>
        </w:tcPr>
        <w:p w:rsidR="00902AB1" w:rsidRDefault="00902AB1">
          <w:pPr>
            <w:pStyle w:val="Boxes"/>
          </w:pPr>
          <w:r>
            <w:rPr>
              <w:noProof/>
            </w:rPr>
            <w:drawing>
              <wp:inline distT="0" distB="0" distL="0" distR="0" wp14:anchorId="635D6BEF" wp14:editId="12029CB3">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9422F96" wp14:editId="4B283594">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09C4F6C" wp14:editId="679FC836">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77D0A19F" wp14:editId="19D54115">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252E80E5" wp14:editId="0413A8DD">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902AB1" w:rsidRDefault="00902AB1">
    <w:pPr>
      <w:pStyle w:val="ContactDetails"/>
    </w:pPr>
    <w:r>
      <w:t xml:space="preserve"> </w:t>
    </w:r>
    <w:r>
      <w:sym w:font="Wingdings 2" w:char="F097"/>
    </w:r>
    <w:r>
      <w:t xml:space="preserve">#46 </w:t>
    </w:r>
    <w:proofErr w:type="spellStart"/>
    <w:r>
      <w:t>Raffick</w:t>
    </w:r>
    <w:proofErr w:type="spellEnd"/>
    <w:r>
      <w:t xml:space="preserve"> </w:t>
    </w:r>
    <w:proofErr w:type="spellStart"/>
    <w:r>
      <w:t>Jumadeen</w:t>
    </w:r>
    <w:proofErr w:type="spellEnd"/>
    <w:r>
      <w:t xml:space="preserve"> </w:t>
    </w:r>
    <w:proofErr w:type="spellStart"/>
    <w:r>
      <w:t>dr</w:t>
    </w:r>
    <w:proofErr w:type="spellEnd"/>
    <w:r>
      <w:t xml:space="preserve">, </w:t>
    </w:r>
    <w:proofErr w:type="spellStart"/>
    <w:r>
      <w:t>Tarouba</w:t>
    </w:r>
    <w:proofErr w:type="spellEnd"/>
    <w:r>
      <w:t xml:space="preserve"> </w:t>
    </w:r>
    <w:proofErr w:type="gramStart"/>
    <w:r>
      <w:t>Heights ,</w:t>
    </w:r>
    <w:proofErr w:type="gramEnd"/>
    <w:r>
      <w:t xml:space="preserve"> </w:t>
    </w:r>
    <w:proofErr w:type="spellStart"/>
    <w:r>
      <w:t>Marabella</w:t>
    </w:r>
    <w:proofErr w:type="spellEnd"/>
    <w:r>
      <w:sym w:font="Wingdings 2" w:char="F097"/>
    </w:r>
    <w:r>
      <w:t xml:space="preserve"> Phone: 1(868)377-3278 </w:t>
    </w:r>
    <w:r>
      <w:sym w:font="Wingdings 2" w:char="F097"/>
    </w:r>
    <w:r>
      <w:t xml:space="preserve"> E-Mail: nakitastephen93@gmail.com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902AB1"/>
    <w:rsid w:val="00075E2D"/>
    <w:rsid w:val="00086D53"/>
    <w:rsid w:val="003D270A"/>
    <w:rsid w:val="0044760B"/>
    <w:rsid w:val="004E3669"/>
    <w:rsid w:val="008A1340"/>
    <w:rsid w:val="00902AB1"/>
    <w:rsid w:val="00974B9C"/>
    <w:rsid w:val="00BE2BC8"/>
    <w:rsid w:val="00C87FD5"/>
    <w:rsid w:val="00D548A5"/>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0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32B77A5CE9B5499320941BF61FA1F5"/>
        <w:category>
          <w:name w:val="General"/>
          <w:gallery w:val="placeholder"/>
        </w:category>
        <w:types>
          <w:type w:val="bbPlcHdr"/>
        </w:types>
        <w:behaviors>
          <w:behavior w:val="content"/>
        </w:behaviors>
        <w:guid w:val="{F472D21B-03A9-1345-92E2-79C42E58D478}"/>
      </w:docPartPr>
      <w:docPartBody>
        <w:p w:rsidR="00000000" w:rsidRDefault="005619AC">
          <w:pPr>
            <w:pStyle w:val="1B32B77A5CE9B5499320941BF61FA1F5"/>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31CE5AA088BBF4A8D7D86B246F1B871"/>
        <w:category>
          <w:name w:val="General"/>
          <w:gallery w:val="placeholder"/>
        </w:category>
        <w:types>
          <w:type w:val="bbPlcHdr"/>
        </w:types>
        <w:behaviors>
          <w:behavior w:val="content"/>
        </w:behaviors>
        <w:guid w:val="{254BCB15-C83E-2A4E-89E1-3C57877D3CBD}"/>
      </w:docPartPr>
      <w:docPartBody>
        <w:p w:rsidR="00000000" w:rsidRDefault="005619AC">
          <w:pPr>
            <w:pStyle w:val="A31CE5AA088BBF4A8D7D86B246F1B871"/>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B32B77A5CE9B5499320941BF61FA1F5">
    <w:name w:val="1B32B77A5CE9B5499320941BF61FA1F5"/>
  </w:style>
  <w:style w:type="paragraph" w:customStyle="1" w:styleId="FC55B8FC88D4DC4BB17359D6BC89F300">
    <w:name w:val="FC55B8FC88D4DC4BB17359D6BC89F300"/>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E6544384841EA145BE2A8DD3EE1BE960">
    <w:name w:val="E6544384841EA145BE2A8DD3EE1BE960"/>
  </w:style>
  <w:style w:type="paragraph" w:customStyle="1" w:styleId="9D483564D7A97C41B6005D4BF0297AEE">
    <w:name w:val="9D483564D7A97C41B6005D4BF0297AEE"/>
  </w:style>
  <w:style w:type="paragraph" w:customStyle="1" w:styleId="0268A1C08B8EA94ABE90718A43003E0A">
    <w:name w:val="0268A1C08B8EA94ABE90718A43003E0A"/>
  </w:style>
  <w:style w:type="paragraph" w:customStyle="1" w:styleId="C164339FA62E5E439070BE97B6FC8748">
    <w:name w:val="C164339FA62E5E439070BE97B6FC8748"/>
  </w:style>
  <w:style w:type="paragraph" w:customStyle="1" w:styleId="B3B27F1A52D41F48A0F34E03809DBE4A">
    <w:name w:val="B3B27F1A52D41F48A0F34E03809DBE4A"/>
  </w:style>
  <w:style w:type="paragraph" w:customStyle="1" w:styleId="9AF5F8CEDB07FD40AB3900BF4EDA0241">
    <w:name w:val="9AF5F8CEDB07FD40AB3900BF4EDA0241"/>
  </w:style>
  <w:style w:type="paragraph" w:customStyle="1" w:styleId="14C3256E651E1049A0B986C4017CB418">
    <w:name w:val="14C3256E651E1049A0B986C4017CB418"/>
  </w:style>
  <w:style w:type="paragraph" w:customStyle="1" w:styleId="A31CE5AA088BBF4A8D7D86B246F1B871">
    <w:name w:val="A31CE5AA088BBF4A8D7D86B246F1B87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B32B77A5CE9B5499320941BF61FA1F5">
    <w:name w:val="1B32B77A5CE9B5499320941BF61FA1F5"/>
  </w:style>
  <w:style w:type="paragraph" w:customStyle="1" w:styleId="FC55B8FC88D4DC4BB17359D6BC89F300">
    <w:name w:val="FC55B8FC88D4DC4BB17359D6BC89F300"/>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E6544384841EA145BE2A8DD3EE1BE960">
    <w:name w:val="E6544384841EA145BE2A8DD3EE1BE960"/>
  </w:style>
  <w:style w:type="paragraph" w:customStyle="1" w:styleId="9D483564D7A97C41B6005D4BF0297AEE">
    <w:name w:val="9D483564D7A97C41B6005D4BF0297AEE"/>
  </w:style>
  <w:style w:type="paragraph" w:customStyle="1" w:styleId="0268A1C08B8EA94ABE90718A43003E0A">
    <w:name w:val="0268A1C08B8EA94ABE90718A43003E0A"/>
  </w:style>
  <w:style w:type="paragraph" w:customStyle="1" w:styleId="C164339FA62E5E439070BE97B6FC8748">
    <w:name w:val="C164339FA62E5E439070BE97B6FC8748"/>
  </w:style>
  <w:style w:type="paragraph" w:customStyle="1" w:styleId="B3B27F1A52D41F48A0F34E03809DBE4A">
    <w:name w:val="B3B27F1A52D41F48A0F34E03809DBE4A"/>
  </w:style>
  <w:style w:type="paragraph" w:customStyle="1" w:styleId="9AF5F8CEDB07FD40AB3900BF4EDA0241">
    <w:name w:val="9AF5F8CEDB07FD40AB3900BF4EDA0241"/>
  </w:style>
  <w:style w:type="paragraph" w:customStyle="1" w:styleId="14C3256E651E1049A0B986C4017CB418">
    <w:name w:val="14C3256E651E1049A0B986C4017CB418"/>
  </w:style>
  <w:style w:type="paragraph" w:customStyle="1" w:styleId="A31CE5AA088BBF4A8D7D86B246F1B871">
    <w:name w:val="A31CE5AA088BBF4A8D7D86B246F1B8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19</TotalTime>
  <Pages>1</Pages>
  <Words>92</Words>
  <Characters>572</Characters>
  <Application>Microsoft Macintosh Word</Application>
  <DocSecurity>0</DocSecurity>
  <Lines>8</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659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Renaldo Pierre</dc:creator>
  <cp:keywords/>
  <dc:description/>
  <cp:lastModifiedBy>Renaldo Pierre</cp:lastModifiedBy>
  <cp:revision>1</cp:revision>
  <dcterms:created xsi:type="dcterms:W3CDTF">2017-03-13T00:00:00Z</dcterms:created>
  <dcterms:modified xsi:type="dcterms:W3CDTF">2017-03-13T00:28:00Z</dcterms:modified>
  <cp:category/>
</cp:coreProperties>
</file>