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BC" w:rsidRPr="006269FA" w:rsidRDefault="00C32629">
      <w:pPr>
        <w:pStyle w:val="ContactInfo"/>
        <w:rPr>
          <w:color w:val="auto"/>
          <w:sz w:val="24"/>
          <w:szCs w:val="24"/>
        </w:rPr>
      </w:pPr>
      <w:sdt>
        <w:sdtPr>
          <w:rPr>
            <w:color w:val="auto"/>
            <w:sz w:val="24"/>
            <w:szCs w:val="24"/>
          </w:rPr>
          <w:alias w:val="Street Address"/>
          <w:tag w:val="Street Address"/>
          <w:id w:val="1415969137"/>
          <w:placeholder>
            <w:docPart w:val="D90772044B5743F5B6E77B873EB71358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C51359" w:rsidRPr="006269FA">
            <w:rPr>
              <w:color w:val="auto"/>
              <w:sz w:val="24"/>
              <w:szCs w:val="24"/>
            </w:rPr>
            <w:t xml:space="preserve">Unit 1 </w:t>
          </w:r>
          <w:r>
            <w:rPr>
              <w:color w:val="auto"/>
              <w:sz w:val="24"/>
              <w:szCs w:val="24"/>
            </w:rPr>
            <w:t>Townhouse</w:t>
          </w:r>
          <w:r w:rsidR="00C51359" w:rsidRPr="006269FA">
            <w:rPr>
              <w:color w:val="auto"/>
              <w:sz w:val="24"/>
              <w:szCs w:val="24"/>
            </w:rPr>
            <w:t xml:space="preserve"> 70C</w:t>
          </w:r>
        </w:sdtContent>
      </w:sdt>
    </w:p>
    <w:sdt>
      <w:sdtPr>
        <w:rPr>
          <w:color w:val="auto"/>
          <w:sz w:val="24"/>
          <w:szCs w:val="24"/>
        </w:rPr>
        <w:alias w:val="Category"/>
        <w:tag w:val=""/>
        <w:id w:val="1543715586"/>
        <w:placeholder>
          <w:docPart w:val="A5BE54685CAD42CFA09F136199A4AE7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Pr="006269FA" w:rsidRDefault="00C51359">
          <w:pPr>
            <w:pStyle w:val="ContactInfo"/>
            <w:rPr>
              <w:color w:val="auto"/>
              <w:sz w:val="24"/>
              <w:szCs w:val="24"/>
            </w:rPr>
          </w:pPr>
          <w:r w:rsidRPr="006269FA">
            <w:rPr>
              <w:color w:val="auto"/>
              <w:sz w:val="24"/>
              <w:szCs w:val="24"/>
            </w:rPr>
            <w:t>Cleaver Heights</w:t>
          </w:r>
        </w:p>
      </w:sdtContent>
    </w:sdt>
    <w:p w:rsidR="002C42BC" w:rsidRPr="006269FA" w:rsidRDefault="00C32629">
      <w:pPr>
        <w:pStyle w:val="ContactInfo"/>
        <w:rPr>
          <w:color w:val="auto"/>
          <w:sz w:val="24"/>
          <w:szCs w:val="24"/>
        </w:rPr>
      </w:pPr>
      <w:sdt>
        <w:sdtPr>
          <w:rPr>
            <w:color w:val="auto"/>
            <w:sz w:val="24"/>
            <w:szCs w:val="24"/>
          </w:rPr>
          <w:alias w:val="Telephone"/>
          <w:tag w:val="Telephone"/>
          <w:id w:val="599758962"/>
          <w:placeholder>
            <w:docPart w:val="685A035014124B5BB1D300B67202B753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C51359" w:rsidRPr="006269FA">
            <w:rPr>
              <w:color w:val="auto"/>
              <w:sz w:val="24"/>
              <w:szCs w:val="24"/>
            </w:rPr>
            <w:t>Cleaver Road, Arima</w:t>
          </w:r>
        </w:sdtContent>
      </w:sdt>
    </w:p>
    <w:sdt>
      <w:sdtPr>
        <w:rPr>
          <w:color w:val="auto"/>
          <w:sz w:val="24"/>
          <w:szCs w:val="24"/>
        </w:rPr>
        <w:alias w:val="Website"/>
        <w:tag w:val="Website"/>
        <w:id w:val="48967594"/>
        <w:placeholder>
          <w:docPart w:val="61E887E0456E407D9C95CAA26F11A21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2C42BC" w:rsidRPr="006269FA" w:rsidRDefault="00C51359">
          <w:pPr>
            <w:pStyle w:val="ContactInfo"/>
            <w:rPr>
              <w:color w:val="auto"/>
              <w:sz w:val="24"/>
              <w:szCs w:val="24"/>
            </w:rPr>
          </w:pPr>
          <w:r w:rsidRPr="006269FA">
            <w:rPr>
              <w:color w:val="auto"/>
              <w:sz w:val="24"/>
              <w:szCs w:val="24"/>
            </w:rPr>
            <w:t>1-868-330-9296</w:t>
          </w:r>
        </w:p>
      </w:sdtContent>
    </w:sdt>
    <w:sdt>
      <w:sdtPr>
        <w:rPr>
          <w:rStyle w:val="Emphasis"/>
          <w:color w:val="auto"/>
          <w:sz w:val="24"/>
          <w:szCs w:val="24"/>
        </w:rPr>
        <w:alias w:val="Email"/>
        <w:tag w:val=""/>
        <w:id w:val="1889536063"/>
        <w:placeholder>
          <w:docPart w:val="6EF959FFEBC549009CEC0AAE50D32F1D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2C42BC" w:rsidRPr="006269FA" w:rsidRDefault="00C51359">
          <w:pPr>
            <w:pStyle w:val="ContactInfo"/>
            <w:rPr>
              <w:rStyle w:val="Emphasis"/>
              <w:color w:val="auto"/>
              <w:sz w:val="24"/>
              <w:szCs w:val="24"/>
            </w:rPr>
          </w:pPr>
          <w:r w:rsidRPr="006269FA">
            <w:rPr>
              <w:rStyle w:val="Emphasis"/>
              <w:color w:val="auto"/>
              <w:sz w:val="24"/>
              <w:szCs w:val="24"/>
            </w:rPr>
            <w:t>ayannab05@gmail.com</w:t>
          </w:r>
        </w:p>
      </w:sdtContent>
    </w:sdt>
    <w:p w:rsidR="002C42BC" w:rsidRPr="00880DF6" w:rsidRDefault="00C32629">
      <w:pPr>
        <w:pStyle w:val="Name"/>
        <w:rPr>
          <w:rFonts w:asciiTheme="minorHAnsi" w:hAnsiTheme="minorHAnsi"/>
          <w:b/>
          <w:color w:val="auto"/>
          <w:sz w:val="40"/>
          <w:szCs w:val="40"/>
        </w:rPr>
      </w:pPr>
      <w:sdt>
        <w:sdtPr>
          <w:rPr>
            <w:rFonts w:asciiTheme="minorHAnsi" w:hAnsiTheme="minorHAnsi"/>
            <w:b/>
            <w:color w:val="auto"/>
            <w:sz w:val="40"/>
            <w:szCs w:val="40"/>
          </w:rPr>
          <w:alias w:val="Your Name"/>
          <w:tag w:val=""/>
          <w:id w:val="1197042864"/>
          <w:placeholder>
            <w:docPart w:val="059B6D94CCAB441AA921B1B167E8072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E579B7" w:rsidRPr="00880DF6">
            <w:rPr>
              <w:rFonts w:asciiTheme="minorHAnsi" w:hAnsiTheme="minorHAnsi"/>
              <w:b/>
              <w:color w:val="auto"/>
              <w:sz w:val="40"/>
              <w:szCs w:val="40"/>
            </w:rPr>
            <w:t>Ayanna Bartholomew</w:t>
          </w:r>
        </w:sdtContent>
      </w:sdt>
    </w:p>
    <w:tbl>
      <w:tblPr>
        <w:tblStyle w:val="ResumeTable"/>
        <w:tblW w:w="5089" w:type="pct"/>
        <w:tblLook w:val="04A0" w:firstRow="1" w:lastRow="0" w:firstColumn="1" w:lastColumn="0" w:noHBand="0" w:noVBand="1"/>
        <w:tblDescription w:val="Resume"/>
      </w:tblPr>
      <w:tblGrid>
        <w:gridCol w:w="1578"/>
        <w:gridCol w:w="942"/>
        <w:gridCol w:w="7739"/>
      </w:tblGrid>
      <w:tr w:rsidR="002C42BC" w:rsidTr="00892E41">
        <w:tc>
          <w:tcPr>
            <w:tcW w:w="1578" w:type="dxa"/>
          </w:tcPr>
          <w:p w:rsidR="002C42BC" w:rsidRPr="00E236CE" w:rsidRDefault="00E579B7" w:rsidP="00E579B7">
            <w:pPr>
              <w:pStyle w:val="Heading1"/>
              <w:jc w:val="left"/>
              <w:rPr>
                <w:b/>
                <w:sz w:val="24"/>
                <w:szCs w:val="24"/>
              </w:rPr>
            </w:pPr>
            <w:r w:rsidRPr="00E236CE">
              <w:rPr>
                <w:b/>
                <w:color w:val="auto"/>
                <w:sz w:val="24"/>
                <w:szCs w:val="24"/>
              </w:rPr>
              <w:t xml:space="preserve"> </w:t>
            </w:r>
            <w:r w:rsidR="00414819" w:rsidRPr="00E236CE">
              <w:rPr>
                <w:b/>
                <w:color w:val="auto"/>
                <w:sz w:val="24"/>
                <w:szCs w:val="24"/>
              </w:rPr>
              <w:t>Objective</w:t>
            </w:r>
          </w:p>
        </w:tc>
        <w:tc>
          <w:tcPr>
            <w:tcW w:w="942" w:type="dxa"/>
          </w:tcPr>
          <w:p w:rsidR="002C42BC" w:rsidRPr="001755B5" w:rsidRDefault="002C42BC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7740" w:type="dxa"/>
          </w:tcPr>
          <w:p w:rsidR="002C42BC" w:rsidRPr="001755B5" w:rsidRDefault="001755B5" w:rsidP="001755B5">
            <w:pPr>
              <w:pStyle w:val="ResumeTex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755B5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A motivated administrative professional seeking a position in a challenging environment. Over six years’ experience success</w:t>
            </w:r>
            <w:bookmarkStart w:id="0" w:name="_GoBack"/>
            <w:bookmarkEnd w:id="0"/>
            <w:r w:rsidRPr="001755B5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fully providing administrativ</w:t>
            </w:r>
            <w:r w:rsidR="00B12BAE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e/</w:t>
            </w:r>
            <w:r w:rsidRPr="001755B5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clerical support to various departments. Well-developed communication and customer service skills. Proven ability to efficiently plan and manage assignments to meet deadlines. </w:t>
            </w:r>
            <w:r w:rsidR="00E665B4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Hard working, flexible team player.</w:t>
            </w:r>
          </w:p>
        </w:tc>
      </w:tr>
      <w:tr w:rsidR="002C42BC" w:rsidTr="00892E41">
        <w:tc>
          <w:tcPr>
            <w:tcW w:w="1578" w:type="dxa"/>
          </w:tcPr>
          <w:p w:rsidR="002C42BC" w:rsidRPr="00E236CE" w:rsidRDefault="00053851" w:rsidP="00E579B7">
            <w:pPr>
              <w:pStyle w:val="Heading1"/>
              <w:jc w:val="left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highlights</w:t>
            </w:r>
          </w:p>
        </w:tc>
        <w:tc>
          <w:tcPr>
            <w:tcW w:w="942" w:type="dxa"/>
          </w:tcPr>
          <w:p w:rsidR="002C42BC" w:rsidRPr="00E236CE" w:rsidRDefault="002C42BC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7740" w:type="dxa"/>
          </w:tcPr>
          <w:p w:rsidR="00E579B7" w:rsidRPr="00C51359" w:rsidRDefault="00E579B7" w:rsidP="00E579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/>
              <w:outlineLvl w:val="1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C51359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Possess strong communication, interpersonal and customer service skills. </w:t>
            </w:r>
          </w:p>
          <w:p w:rsidR="00E579B7" w:rsidRPr="00C51359" w:rsidRDefault="00E579B7" w:rsidP="00E579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/>
              <w:outlineLvl w:val="1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C51359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Effective organizational and time management skills; as well as multi-tasking capabilities.</w:t>
            </w:r>
          </w:p>
          <w:p w:rsidR="00E579B7" w:rsidRPr="00C51359" w:rsidRDefault="00E579B7" w:rsidP="00E579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/>
              <w:outlineLvl w:val="1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C51359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Proficient Microsoft Office</w:t>
            </w:r>
            <w:r w:rsidR="000C42BC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Suite</w:t>
            </w:r>
            <w:r w:rsidRPr="00C51359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; Word, Excel, Outlook, Power Point, </w:t>
            </w:r>
            <w:r w:rsidR="000C42BC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as well as </w:t>
            </w:r>
            <w:r w:rsidRPr="00C51359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Oracle PeopleSoft Application</w:t>
            </w:r>
          </w:p>
          <w:p w:rsidR="002C42BC" w:rsidRPr="00C51359" w:rsidRDefault="00E579B7" w:rsidP="00E579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C51359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Ability to maintain confidentiality; maintained the ability to work in an environment that is considered highly confidential and treated such job with due respect.</w:t>
            </w:r>
          </w:p>
        </w:tc>
      </w:tr>
      <w:tr w:rsidR="002C42BC" w:rsidTr="00892E41">
        <w:tc>
          <w:tcPr>
            <w:tcW w:w="1578" w:type="dxa"/>
          </w:tcPr>
          <w:p w:rsidR="002C42BC" w:rsidRPr="00E236CE" w:rsidRDefault="00414819" w:rsidP="00E579B7">
            <w:pPr>
              <w:pStyle w:val="Heading1"/>
              <w:jc w:val="left"/>
              <w:rPr>
                <w:b/>
                <w:sz w:val="24"/>
                <w:szCs w:val="24"/>
              </w:rPr>
            </w:pPr>
            <w:r w:rsidRPr="00E236CE">
              <w:rPr>
                <w:b/>
                <w:color w:val="auto"/>
                <w:sz w:val="24"/>
                <w:szCs w:val="24"/>
              </w:rPr>
              <w:t>Experience</w:t>
            </w:r>
          </w:p>
        </w:tc>
        <w:tc>
          <w:tcPr>
            <w:tcW w:w="942" w:type="dxa"/>
          </w:tcPr>
          <w:p w:rsidR="002C42BC" w:rsidRPr="00C51359" w:rsidRDefault="002C42BC">
            <w:pPr>
              <w:rPr>
                <w:sz w:val="24"/>
                <w:szCs w:val="24"/>
              </w:rPr>
            </w:pPr>
          </w:p>
        </w:tc>
        <w:tc>
          <w:tcPr>
            <w:tcW w:w="7740" w:type="dxa"/>
          </w:tcPr>
          <w:p w:rsidR="00E579B7" w:rsidRPr="00C51359" w:rsidRDefault="00E579B7" w:rsidP="00E579B7">
            <w:pPr>
              <w:spacing w:line="240" w:lineRule="auto"/>
              <w:contextualSpacing/>
              <w:outlineLvl w:val="1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C51359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University of the West Indies</w:t>
            </w:r>
          </w:p>
          <w:p w:rsidR="00E579B7" w:rsidRPr="00C51359" w:rsidRDefault="00E579B7" w:rsidP="005E7E4B">
            <w:pPr>
              <w:spacing w:line="240" w:lineRule="auto"/>
              <w:contextualSpacing/>
              <w:outlineLvl w:val="1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C51359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St. Augustine Campus.</w:t>
            </w:r>
          </w:p>
          <w:p w:rsidR="00E579B7" w:rsidRPr="00C51359" w:rsidRDefault="00E579B7" w:rsidP="005E7E4B">
            <w:pPr>
              <w:spacing w:line="240" w:lineRule="auto"/>
              <w:contextualSpacing/>
              <w:outlineLvl w:val="1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C51359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Human Resources Assistant</w:t>
            </w:r>
          </w:p>
          <w:p w:rsidR="00E579B7" w:rsidRPr="00C51359" w:rsidRDefault="00E579B7" w:rsidP="005E7E4B">
            <w:pPr>
              <w:spacing w:line="240" w:lineRule="auto"/>
              <w:contextualSpacing/>
              <w:outlineLvl w:val="1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C51359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Human Resources (Appointments) Section</w:t>
            </w:r>
          </w:p>
          <w:p w:rsidR="005E7E4B" w:rsidRPr="00C51359" w:rsidRDefault="00E579B7" w:rsidP="005E7E4B">
            <w:pPr>
              <w:spacing w:line="240" w:lineRule="auto"/>
              <w:contextualSpacing/>
              <w:outlineLvl w:val="1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C51359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April 2013-December 2014</w:t>
            </w:r>
          </w:p>
          <w:p w:rsidR="00E579B7" w:rsidRPr="00C51359" w:rsidRDefault="00E579B7" w:rsidP="00F455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/>
              <w:outlineLvl w:val="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13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Provided </w:t>
            </w:r>
            <w:r w:rsidR="000C42B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administrative </w:t>
            </w:r>
            <w:r w:rsidRPr="00C513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support for the Human Resources (Appointments) Department</w:t>
            </w:r>
            <w:r w:rsidR="005E7E4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  <w:p w:rsidR="00E579B7" w:rsidRPr="00E402BB" w:rsidRDefault="00E402BB" w:rsidP="00F455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402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Processed and reviewed employment applications in order to evaluate qualifications or eligibility of applicants.</w:t>
            </w:r>
          </w:p>
          <w:p w:rsidR="00E579B7" w:rsidRPr="00C51359" w:rsidRDefault="00E579B7" w:rsidP="00F455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/>
              <w:outlineLvl w:val="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13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Prepared appointment letters for academic staff </w:t>
            </w:r>
            <w:r w:rsidR="0052289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of the University.</w:t>
            </w:r>
          </w:p>
          <w:p w:rsidR="00AA4BEC" w:rsidRPr="00AA4BEC" w:rsidRDefault="00AA4BEC" w:rsidP="00F455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A4BE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Answer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ed</w:t>
            </w:r>
            <w:r w:rsidRPr="00AA4BE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questions regarding eligibility, salaries, benefits, and other pertinent information. </w:t>
            </w:r>
          </w:p>
          <w:p w:rsidR="00E579B7" w:rsidRPr="00C51359" w:rsidRDefault="00E579B7" w:rsidP="00F455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/>
              <w:outlineLvl w:val="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13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Entered data on the Oracle PeopleSoft database system; such</w:t>
            </w:r>
            <w:r w:rsidR="0009797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as creating staff profiles, </w:t>
            </w:r>
            <w:r w:rsidRPr="00C513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hiring, rehiring and te</w:t>
            </w:r>
            <w:r w:rsidR="004138B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rmination of academic </w:t>
            </w:r>
            <w:r w:rsidR="002B176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staff as</w:t>
            </w:r>
            <w:r w:rsidR="004138B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well as </w:t>
            </w:r>
            <w:r w:rsidRPr="00C513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attending to payroll matters</w:t>
            </w:r>
            <w:r w:rsidR="004138B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  <w:p w:rsidR="00E579B7" w:rsidRPr="00C51359" w:rsidRDefault="00E579B7" w:rsidP="00F455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/>
              <w:outlineLvl w:val="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13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Prepared and posted advertisements for vacancies within the University.</w:t>
            </w:r>
          </w:p>
          <w:p w:rsidR="00E579B7" w:rsidRPr="00C51359" w:rsidRDefault="00E579B7" w:rsidP="00F455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/>
              <w:outlineLvl w:val="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13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Updated and maintained reports on vacancies within the </w:t>
            </w:r>
            <w:r w:rsidR="004138B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University.</w:t>
            </w:r>
          </w:p>
          <w:p w:rsidR="00C25F32" w:rsidRPr="00F1486B" w:rsidRDefault="00E579B7" w:rsidP="00F455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/>
              <w:outlineLvl w:val="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13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Scheduled and prepared documents for meetings such as the University’s Campus Advisory meeting etc.</w:t>
            </w:r>
          </w:p>
          <w:p w:rsidR="00E579B7" w:rsidRPr="00C51359" w:rsidRDefault="00E579B7" w:rsidP="00E579B7">
            <w:pPr>
              <w:spacing w:line="240" w:lineRule="auto"/>
              <w:contextualSpacing/>
              <w:outlineLvl w:val="1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C51359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lastRenderedPageBreak/>
              <w:t>University of the West Indies</w:t>
            </w:r>
          </w:p>
          <w:p w:rsidR="00E579B7" w:rsidRPr="00C51359" w:rsidRDefault="00E579B7" w:rsidP="00E579B7">
            <w:pPr>
              <w:spacing w:line="240" w:lineRule="auto"/>
              <w:contextualSpacing/>
              <w:outlineLvl w:val="1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C51359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St. Augustine Campus.</w:t>
            </w:r>
          </w:p>
          <w:p w:rsidR="00E579B7" w:rsidRPr="00C51359" w:rsidRDefault="00E579B7" w:rsidP="00E579B7">
            <w:pPr>
              <w:spacing w:line="240" w:lineRule="auto"/>
              <w:contextualSpacing/>
              <w:outlineLvl w:val="1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C51359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 xml:space="preserve">Clerical Assistant </w:t>
            </w:r>
          </w:p>
          <w:p w:rsidR="00E579B7" w:rsidRPr="00C51359" w:rsidRDefault="00E579B7" w:rsidP="00E579B7">
            <w:pPr>
              <w:spacing w:line="240" w:lineRule="auto"/>
              <w:contextualSpacing/>
              <w:outlineLvl w:val="1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C51359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Human Resources (Appointments) Section</w:t>
            </w:r>
          </w:p>
          <w:p w:rsidR="00E579B7" w:rsidRPr="00C51359" w:rsidRDefault="00E579B7" w:rsidP="00E579B7">
            <w:pPr>
              <w:spacing w:line="240" w:lineRule="auto"/>
              <w:contextualSpacing/>
              <w:outlineLvl w:val="1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C51359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June 2012-April 2013</w:t>
            </w:r>
          </w:p>
          <w:p w:rsidR="00E579B7" w:rsidRPr="00C51359" w:rsidRDefault="00E579B7" w:rsidP="00F455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/>
              <w:outlineLvl w:val="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13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Provided clerical support for the Human Resources (Appointments) Department.</w:t>
            </w:r>
          </w:p>
          <w:p w:rsidR="00E579B7" w:rsidRPr="00C51359" w:rsidRDefault="00CE0CAB" w:rsidP="00F455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/>
              <w:outlineLvl w:val="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Organized and scheduled appointments</w:t>
            </w:r>
            <w:r w:rsidR="00392F7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  <w:p w:rsidR="00E579B7" w:rsidRPr="00C51359" w:rsidRDefault="00E579B7" w:rsidP="00F455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/>
              <w:outlineLvl w:val="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13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Opened, scrutinized and distributed incoming correspondence.</w:t>
            </w:r>
          </w:p>
          <w:p w:rsidR="00C25F32" w:rsidRPr="00C51359" w:rsidRDefault="00392F70" w:rsidP="00F455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/>
              <w:outlineLvl w:val="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Updated and maintained database</w:t>
            </w:r>
            <w:r w:rsidR="009674F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r w:rsidR="00F83F0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by</w:t>
            </w:r>
            <w:r w:rsidR="009674F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data entry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  <w:p w:rsidR="00E579B7" w:rsidRDefault="00C25F32" w:rsidP="00F455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13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Responded to telephone</w:t>
            </w:r>
            <w:r w:rsidR="00392F7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and electronic mail</w:t>
            </w:r>
            <w:r w:rsidRPr="00C513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enquiries, providing information to academic staff and the general public etc.</w:t>
            </w:r>
          </w:p>
          <w:p w:rsidR="006D17C3" w:rsidRPr="00C51359" w:rsidRDefault="006D17C3" w:rsidP="00F455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Performed other </w:t>
            </w:r>
            <w:r w:rsidR="00F1486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general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clerical duties such as filing, photocopying,</w:t>
            </w:r>
            <w:r w:rsidR="00F1486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F1486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faxing</w:t>
            </w:r>
            <w:proofErr w:type="gramEnd"/>
            <w:r w:rsidR="00F1486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scanning, and mailing documents.</w:t>
            </w:r>
          </w:p>
          <w:tbl>
            <w:tblPr>
              <w:tblpPr w:leftFromText="180" w:rightFromText="180" w:vertAnchor="text" w:horzAnchor="margin" w:tblpY="-1370"/>
              <w:tblW w:w="13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01"/>
            </w:tblGrid>
            <w:tr w:rsidR="00C51359" w:rsidRPr="00C51359" w:rsidTr="00C25F32">
              <w:trPr>
                <w:trHeight w:val="246"/>
                <w:tblCellSpacing w:w="15" w:type="dxa"/>
              </w:trPr>
              <w:tc>
                <w:tcPr>
                  <w:tcW w:w="0" w:type="auto"/>
                </w:tcPr>
                <w:p w:rsidR="00E579B7" w:rsidRPr="00C51359" w:rsidRDefault="00E579B7" w:rsidP="00E579B7">
                  <w:pPr>
                    <w:spacing w:line="240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E579B7" w:rsidRPr="00C51359" w:rsidRDefault="00E579B7" w:rsidP="00E579B7">
            <w:pPr>
              <w:spacing w:line="240" w:lineRule="auto"/>
              <w:contextualSpacing/>
              <w:outlineLvl w:val="1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C51359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Caribbean Communications Network (CCN TV6)</w:t>
            </w:r>
          </w:p>
          <w:p w:rsidR="00E579B7" w:rsidRPr="00C51359" w:rsidRDefault="00E579B7" w:rsidP="00E579B7">
            <w:pPr>
              <w:spacing w:line="240" w:lineRule="auto"/>
              <w:contextualSpacing/>
              <w:outlineLvl w:val="1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C51359">
              <w:rPr>
                <w:rStyle w:val="apple-style-span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Office Clerk/Customer Services Representative/Advertising Sales Representative</w:t>
            </w:r>
          </w:p>
          <w:p w:rsidR="00E579B7" w:rsidRPr="00C51359" w:rsidRDefault="00E579B7" w:rsidP="00E579B7">
            <w:pPr>
              <w:spacing w:line="240" w:lineRule="auto"/>
              <w:contextualSpacing/>
              <w:outlineLvl w:val="1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C51359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July 2011- January 2012</w:t>
            </w:r>
          </w:p>
          <w:p w:rsidR="00E579B7" w:rsidRPr="00C51359" w:rsidRDefault="00E579B7" w:rsidP="00F455F1">
            <w:pPr>
              <w:numPr>
                <w:ilvl w:val="0"/>
                <w:numId w:val="4"/>
              </w:numPr>
              <w:spacing w:before="0" w:after="0" w:line="240" w:lineRule="auto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13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Communicated with clients via telephone and email; listened to customer requirements and presenting appropriately to make a sale.</w:t>
            </w:r>
          </w:p>
          <w:p w:rsidR="00E579B7" w:rsidRPr="00C51359" w:rsidRDefault="00E579B7" w:rsidP="00F455F1">
            <w:pPr>
              <w:numPr>
                <w:ilvl w:val="0"/>
                <w:numId w:val="4"/>
              </w:numPr>
              <w:spacing w:before="0" w:after="0" w:line="240" w:lineRule="auto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13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Maintained and developed relationships with new and existing customers in person, and via telephone calls and emails for the purpose of potential sale.</w:t>
            </w:r>
          </w:p>
          <w:p w:rsidR="00E579B7" w:rsidRPr="00C51359" w:rsidRDefault="00E579B7" w:rsidP="00F455F1">
            <w:pPr>
              <w:numPr>
                <w:ilvl w:val="0"/>
                <w:numId w:val="4"/>
              </w:numPr>
              <w:spacing w:before="0" w:after="0" w:line="240" w:lineRule="auto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13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Arranged meetings and appointments with potential customers to prospect for new business.</w:t>
            </w:r>
          </w:p>
          <w:p w:rsidR="00E579B7" w:rsidRPr="00C51359" w:rsidRDefault="00E579B7" w:rsidP="00F455F1">
            <w:pPr>
              <w:numPr>
                <w:ilvl w:val="0"/>
                <w:numId w:val="4"/>
              </w:numPr>
              <w:spacing w:before="0" w:after="0" w:line="240" w:lineRule="auto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13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Acted as a contact between a company and its existing and potential markets;</w:t>
            </w:r>
          </w:p>
          <w:p w:rsidR="00E579B7" w:rsidRPr="00C51359" w:rsidRDefault="00E579B7" w:rsidP="00F455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/>
              <w:outlineLvl w:val="1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C51359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Performed clerical and other office oriented duties.</w:t>
            </w:r>
          </w:p>
          <w:p w:rsidR="00E579B7" w:rsidRPr="00C51359" w:rsidRDefault="00E579B7" w:rsidP="00E579B7">
            <w:pPr>
              <w:spacing w:line="240" w:lineRule="auto"/>
              <w:contextualSpacing/>
              <w:outlineLvl w:val="1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</w:p>
          <w:p w:rsidR="00E579B7" w:rsidRPr="00C51359" w:rsidRDefault="008E06D1" w:rsidP="008E06D1">
            <w:pPr>
              <w:spacing w:line="240" w:lineRule="auto"/>
              <w:contextualSpacing/>
              <w:outlineLvl w:val="1"/>
              <w:rPr>
                <w:rStyle w:val="apple-style-span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Guardian Media Limited</w:t>
            </w:r>
          </w:p>
          <w:p w:rsidR="00E579B7" w:rsidRPr="00C51359" w:rsidRDefault="00E579B7" w:rsidP="00E579B7">
            <w:pPr>
              <w:spacing w:line="240" w:lineRule="auto"/>
              <w:contextualSpacing/>
              <w:outlineLvl w:val="1"/>
              <w:rPr>
                <w:rStyle w:val="apple-style-span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C51359">
              <w:rPr>
                <w:rStyle w:val="apple-style-span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Customer Service Representative/Advertising Sales Representative</w:t>
            </w:r>
          </w:p>
          <w:p w:rsidR="00E579B7" w:rsidRPr="00C51359" w:rsidRDefault="00E579B7" w:rsidP="00E579B7">
            <w:pPr>
              <w:spacing w:line="240" w:lineRule="auto"/>
              <w:contextualSpacing/>
              <w:outlineLvl w:val="1"/>
              <w:rPr>
                <w:rStyle w:val="apple-style-span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C51359">
              <w:rPr>
                <w:rStyle w:val="apple-style-span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July 2010- July 2011</w:t>
            </w:r>
          </w:p>
          <w:p w:rsidR="00E579B7" w:rsidRPr="00C51359" w:rsidRDefault="00E579B7" w:rsidP="00F455F1">
            <w:pPr>
              <w:numPr>
                <w:ilvl w:val="0"/>
                <w:numId w:val="4"/>
              </w:numPr>
              <w:spacing w:before="0" w:after="0" w:line="240" w:lineRule="auto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13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Communicated with clients via telephone and email; listened to customer requirements and presenting appropriately to make a sale.</w:t>
            </w:r>
          </w:p>
          <w:p w:rsidR="00E579B7" w:rsidRPr="00C51359" w:rsidRDefault="00E579B7" w:rsidP="00F455F1">
            <w:pPr>
              <w:numPr>
                <w:ilvl w:val="0"/>
                <w:numId w:val="4"/>
              </w:numPr>
              <w:spacing w:before="0" w:after="0" w:line="240" w:lineRule="auto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13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Maintained and developed relationships with new and existing customers. Interfacing with said clients via telephone calls and emails for the purpose of potential sale.</w:t>
            </w:r>
          </w:p>
          <w:p w:rsidR="00E579B7" w:rsidRPr="00C51359" w:rsidRDefault="00E579B7" w:rsidP="00F455F1">
            <w:pPr>
              <w:numPr>
                <w:ilvl w:val="0"/>
                <w:numId w:val="4"/>
              </w:numPr>
              <w:spacing w:before="0" w:after="0" w:line="240" w:lineRule="auto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13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Arranged meetings and appointments with potential customers to prospect for new business.</w:t>
            </w:r>
          </w:p>
          <w:p w:rsidR="00E579B7" w:rsidRPr="00C51359" w:rsidRDefault="00E579B7" w:rsidP="00F455F1">
            <w:pPr>
              <w:numPr>
                <w:ilvl w:val="0"/>
                <w:numId w:val="4"/>
              </w:numPr>
              <w:spacing w:before="0" w:after="0" w:line="240" w:lineRule="auto"/>
              <w:contextualSpacing/>
              <w:textAlignment w:val="baseline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13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Acted as a contact between a company and its existing and potential markets.</w:t>
            </w:r>
          </w:p>
          <w:p w:rsidR="00C25F32" w:rsidRPr="008E06D1" w:rsidRDefault="00E579B7" w:rsidP="00F455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/>
              <w:outlineLvl w:val="1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C51359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Performed clerical and other office oriented duties.</w:t>
            </w:r>
          </w:p>
          <w:p w:rsidR="00AD4073" w:rsidRDefault="00AD4073" w:rsidP="00E579B7">
            <w:pPr>
              <w:spacing w:line="240" w:lineRule="auto"/>
              <w:contextualSpacing/>
              <w:outlineLvl w:val="1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EB03F4" w:rsidRDefault="00EB03F4" w:rsidP="00E579B7">
            <w:pPr>
              <w:spacing w:line="240" w:lineRule="auto"/>
              <w:contextualSpacing/>
              <w:outlineLvl w:val="1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EB03F4" w:rsidRDefault="00EB03F4" w:rsidP="00E579B7">
            <w:pPr>
              <w:spacing w:line="240" w:lineRule="auto"/>
              <w:contextualSpacing/>
              <w:outlineLvl w:val="1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EB03F4" w:rsidRDefault="00EB03F4" w:rsidP="00E579B7">
            <w:pPr>
              <w:spacing w:line="240" w:lineRule="auto"/>
              <w:contextualSpacing/>
              <w:outlineLvl w:val="1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E579B7" w:rsidRPr="00C51359" w:rsidRDefault="00E579B7" w:rsidP="00E579B7">
            <w:pPr>
              <w:spacing w:line="240" w:lineRule="auto"/>
              <w:contextualSpacing/>
              <w:outlineLvl w:val="1"/>
              <w:rPr>
                <w:rFonts w:asciiTheme="majorHAnsi" w:hAnsiTheme="majorHAnsi"/>
                <w:bCs/>
                <w:color w:val="000000" w:themeColor="text1"/>
                <w:sz w:val="24"/>
                <w:szCs w:val="24"/>
              </w:rPr>
            </w:pPr>
            <w:r w:rsidRPr="00C51359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Ministry of Science, Technology and Tertiary Education. </w:t>
            </w:r>
          </w:p>
          <w:p w:rsidR="00E579B7" w:rsidRPr="00C51359" w:rsidRDefault="00E579B7" w:rsidP="00E579B7">
            <w:pPr>
              <w:spacing w:line="240" w:lineRule="auto"/>
              <w:contextualSpacing/>
              <w:outlineLvl w:val="1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C51359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Funding and Grants Administration Division.</w:t>
            </w:r>
          </w:p>
          <w:p w:rsidR="00E579B7" w:rsidRPr="00C51359" w:rsidRDefault="00E579B7" w:rsidP="00E579B7">
            <w:pPr>
              <w:spacing w:line="240" w:lineRule="auto"/>
              <w:contextualSpacing/>
              <w:outlineLvl w:val="1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C51359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Secretary to the Senior Auditor (</w:t>
            </w:r>
            <w:r w:rsidR="00892E41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Internship</w:t>
            </w:r>
            <w:r w:rsidRPr="00C51359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:rsidR="00E579B7" w:rsidRPr="00C51359" w:rsidRDefault="00E579B7" w:rsidP="00E579B7">
            <w:pPr>
              <w:spacing w:line="240" w:lineRule="auto"/>
              <w:contextualSpacing/>
              <w:outlineLvl w:val="1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C51359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October 2009-July 2010</w:t>
            </w:r>
          </w:p>
          <w:p w:rsidR="000F7CC2" w:rsidRPr="000F7CC2" w:rsidRDefault="000F7CC2" w:rsidP="00F455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/>
              <w:outlineLvl w:val="1"/>
              <w:rPr>
                <w:rFonts w:ascii="Times New Roman" w:hAnsi="Times New Roman" w:cs="Times New Roman"/>
                <w:bCs/>
                <w:i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Maintained</w:t>
            </w:r>
            <w:r w:rsidRPr="000F7CC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calendars for</w:t>
            </w:r>
            <w:r w:rsidR="00892E4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department personnel; arranged</w:t>
            </w:r>
            <w:r w:rsidRPr="000F7CC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meetings, conferences, teleconferences, and travel.</w:t>
            </w:r>
          </w:p>
          <w:p w:rsidR="00E579B7" w:rsidRPr="000F7CC2" w:rsidRDefault="000F7CC2" w:rsidP="00F455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/>
              <w:outlineLvl w:val="1"/>
              <w:rPr>
                <w:rFonts w:ascii="Times New Roman" w:hAnsi="Times New Roman" w:cs="Times New Roman"/>
                <w:bCs/>
                <w:i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Attended various meeting</w:t>
            </w:r>
            <w:r w:rsidR="00892E4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and took minutes.</w:t>
            </w:r>
          </w:p>
          <w:p w:rsidR="000F7CC2" w:rsidRPr="000F7CC2" w:rsidRDefault="000F7CC2" w:rsidP="00F455F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0F7CC2">
              <w:rPr>
                <w:rFonts w:ascii="Times New Roman" w:hAnsi="Times New Roman"/>
                <w:sz w:val="24"/>
                <w:szCs w:val="24"/>
              </w:rPr>
              <w:t>Maintains office supplies inventory by checking stock to determine inventory level; anticipating needed supplies; placing and expediting orders for supplies; verifying receipt of supplies.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E579B7" w:rsidRPr="000F7CC2" w:rsidRDefault="00E579B7" w:rsidP="00F455F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0F7CC2">
              <w:rPr>
                <w:rFonts w:ascii="Times New Roman" w:hAnsi="Times New Roman"/>
                <w:bCs/>
                <w:sz w:val="24"/>
                <w:szCs w:val="24"/>
              </w:rPr>
              <w:t>Attended to enquiries both internally and externally.</w:t>
            </w:r>
          </w:p>
          <w:p w:rsidR="00E579B7" w:rsidRPr="000F7CC2" w:rsidRDefault="00E579B7" w:rsidP="00F455F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0F7CC2">
              <w:rPr>
                <w:rFonts w:ascii="Times New Roman" w:hAnsi="Times New Roman"/>
                <w:bCs/>
                <w:sz w:val="24"/>
                <w:szCs w:val="24"/>
              </w:rPr>
              <w:t>Attended to visitors with their enquiries.</w:t>
            </w:r>
          </w:p>
          <w:p w:rsidR="00E579B7" w:rsidRPr="000F7CC2" w:rsidRDefault="00F455F1" w:rsidP="00F455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7CC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Performed other general clerical duties such as filing, photocopying, </w:t>
            </w:r>
            <w:proofErr w:type="gramStart"/>
            <w:r w:rsidRPr="000F7CC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faxing</w:t>
            </w:r>
            <w:proofErr w:type="gramEnd"/>
            <w:r w:rsidRPr="000F7CC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 scanning, and mailing documents.</w:t>
            </w:r>
          </w:p>
          <w:p w:rsidR="00E579B7" w:rsidRPr="00C51359" w:rsidRDefault="00E579B7" w:rsidP="00E579B7">
            <w:pPr>
              <w:spacing w:line="240" w:lineRule="auto"/>
              <w:contextualSpacing/>
              <w:outlineLvl w:val="1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C51359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 xml:space="preserve">Oscar Francois Limited. </w:t>
            </w:r>
          </w:p>
          <w:p w:rsidR="00E579B7" w:rsidRPr="00C51359" w:rsidRDefault="008E06D1" w:rsidP="00E579B7">
            <w:pPr>
              <w:spacing w:line="240" w:lineRule="auto"/>
              <w:contextualSpacing/>
              <w:outlineLvl w:val="1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Omera Industrial Estate.</w:t>
            </w:r>
          </w:p>
          <w:p w:rsidR="00E579B7" w:rsidRPr="00C51359" w:rsidRDefault="00E579B7" w:rsidP="00E579B7">
            <w:pPr>
              <w:spacing w:line="240" w:lineRule="auto"/>
              <w:contextualSpacing/>
              <w:outlineLvl w:val="1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C51359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Billing Department.</w:t>
            </w:r>
          </w:p>
          <w:p w:rsidR="00E579B7" w:rsidRPr="00C51359" w:rsidRDefault="00E579B7" w:rsidP="00E579B7">
            <w:pPr>
              <w:spacing w:line="240" w:lineRule="auto"/>
              <w:contextualSpacing/>
              <w:outlineLvl w:val="1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C51359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Data Entry Clerk/Office Clerk</w:t>
            </w:r>
            <w:r w:rsidR="00892E41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="00892E41" w:rsidRPr="00C51359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Internship</w:t>
            </w:r>
            <w:r w:rsidR="00892E41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:rsidR="00E579B7" w:rsidRPr="00C51359" w:rsidRDefault="00892E41" w:rsidP="00E579B7">
            <w:pPr>
              <w:spacing w:line="240" w:lineRule="auto"/>
              <w:contextualSpacing/>
              <w:outlineLvl w:val="1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July 2009-September 2009</w:t>
            </w:r>
          </w:p>
          <w:p w:rsidR="00E579B7" w:rsidRPr="00C51359" w:rsidRDefault="00E579B7" w:rsidP="00F455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/>
              <w:outlineLvl w:val="1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C513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Entered data into excel based program; compiled, sorted and verified accuracy of data to be entered.</w:t>
            </w:r>
          </w:p>
          <w:p w:rsidR="00E579B7" w:rsidRPr="00C51359" w:rsidRDefault="00E579B7" w:rsidP="00F455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/>
              <w:outlineLvl w:val="1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C513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Processed and input all customer orders </w:t>
            </w:r>
            <w:r w:rsidR="00892E4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while checking</w:t>
            </w:r>
            <w:r w:rsidRPr="00C513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database for product availability.</w:t>
            </w:r>
          </w:p>
          <w:p w:rsidR="00E579B7" w:rsidRPr="00C51359" w:rsidRDefault="00E579B7" w:rsidP="00F455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/>
              <w:outlineLvl w:val="1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C513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Handle</w:t>
            </w:r>
            <w:r w:rsidR="00892E4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</w:t>
            </w:r>
            <w:r w:rsidRPr="00C513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return</w:t>
            </w:r>
            <w:r w:rsidR="00892E4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ed</w:t>
            </w:r>
            <w:r w:rsidRPr="00C513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goods authorization process according to procedures and assure proper credit is given to customer. Maintain a good working relationship with customers by responding to all inquiries necessary.</w:t>
            </w:r>
          </w:p>
          <w:p w:rsidR="00E579B7" w:rsidRPr="00C51359" w:rsidRDefault="00E579B7" w:rsidP="00F455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/>
              <w:outlineLvl w:val="1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C513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Responded to telephone and email enquires in a quick and courteous manner. </w:t>
            </w:r>
          </w:p>
          <w:p w:rsidR="00A03433" w:rsidRPr="00053851" w:rsidRDefault="00E579B7" w:rsidP="00F455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/>
              <w:outlineLvl w:val="1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C5135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Effectively resolved problems related to customers’ requests.</w:t>
            </w:r>
          </w:p>
        </w:tc>
      </w:tr>
      <w:tr w:rsidR="002C42BC" w:rsidTr="00892E41">
        <w:tc>
          <w:tcPr>
            <w:tcW w:w="1578" w:type="dxa"/>
          </w:tcPr>
          <w:p w:rsidR="002C42BC" w:rsidRPr="000F4017" w:rsidRDefault="00414819" w:rsidP="000F4017">
            <w:pPr>
              <w:pStyle w:val="Heading1"/>
              <w:jc w:val="left"/>
              <w:rPr>
                <w:b/>
                <w:color w:val="000000" w:themeColor="text1"/>
                <w:sz w:val="24"/>
                <w:szCs w:val="24"/>
              </w:rPr>
            </w:pPr>
            <w:r w:rsidRPr="000F4017">
              <w:rPr>
                <w:b/>
                <w:color w:val="000000" w:themeColor="text1"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942" w:type="dxa"/>
          </w:tcPr>
          <w:p w:rsidR="002C42BC" w:rsidRDefault="002C42BC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:rsidR="00757715" w:rsidRPr="000F4017" w:rsidRDefault="0075771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40" w:type="dxa"/>
          </w:tcPr>
          <w:sdt>
            <w:sdtPr>
              <w:rPr>
                <w:rFonts w:eastAsiaTheme="minorEastAsia"/>
                <w:b/>
                <w:bCs/>
                <w:caps/>
              </w:rPr>
              <w:id w:val="-691765356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</w:rPr>
                  <w:id w:val="-1126388115"/>
                  <w:placeholder>
                    <w:docPart w:val="ECF0E9B8DDB641A1B748EE6AB2E52635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C51359" w:rsidRPr="00E236CE" w:rsidRDefault="00C51359" w:rsidP="00C51359">
                    <w:pPr>
                      <w:spacing w:line="240" w:lineRule="auto"/>
                      <w:contextualSpacing/>
                      <w:outlineLvl w:val="1"/>
                      <w:rPr>
                        <w:rFonts w:asciiTheme="majorHAnsi" w:hAnsiTheme="majorHAnsi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E236CE">
                      <w:rPr>
                        <w:rFonts w:asciiTheme="majorHAnsi" w:hAnsiTheme="majorHAns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ROYTEC UWI School of Business &amp; Applied Studies Ltd</w:t>
                    </w:r>
                  </w:p>
                  <w:p w:rsidR="00C51359" w:rsidRPr="00E236CE" w:rsidRDefault="00C51359" w:rsidP="00C51359">
                    <w:pPr>
                      <w:spacing w:line="240" w:lineRule="auto"/>
                      <w:contextualSpacing/>
                      <w:outlineLvl w:val="1"/>
                      <w:rPr>
                        <w:rFonts w:asciiTheme="majorHAnsi" w:hAnsiTheme="majorHAnsi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E236CE">
                      <w:rPr>
                        <w:rFonts w:asciiTheme="majorHAnsi" w:hAnsiTheme="majorHAns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Henry Street, Port of Spain.</w:t>
                    </w:r>
                  </w:p>
                  <w:p w:rsidR="00C51359" w:rsidRPr="00E236CE" w:rsidRDefault="00C51359" w:rsidP="00C51359">
                    <w:pPr>
                      <w:spacing w:line="240" w:lineRule="auto"/>
                      <w:contextualSpacing/>
                      <w:outlineLvl w:val="1"/>
                      <w:rPr>
                        <w:rFonts w:ascii="Times New Roman" w:hAnsi="Times New Roman"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E236CE">
                      <w:rPr>
                        <w:rFonts w:ascii="Times New Roman" w:hAnsi="Times New Roman"/>
                        <w:bCs/>
                        <w:color w:val="000000" w:themeColor="text1"/>
                        <w:sz w:val="24"/>
                        <w:szCs w:val="24"/>
                      </w:rPr>
                      <w:t xml:space="preserve">Associate Degree in Management; leading to a Bachelor of Business Administration </w:t>
                    </w:r>
                  </w:p>
                  <w:p w:rsidR="00C51359" w:rsidRPr="00E236CE" w:rsidRDefault="00C51359" w:rsidP="00C51359">
                    <w:pPr>
                      <w:spacing w:line="240" w:lineRule="auto"/>
                      <w:contextualSpacing/>
                      <w:outlineLvl w:val="1"/>
                      <w:rPr>
                        <w:rFonts w:ascii="Times New Roman" w:hAnsi="Times New Roman"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E236CE">
                      <w:rPr>
                        <w:rFonts w:ascii="Times New Roman" w:hAnsi="Times New Roman"/>
                        <w:bCs/>
                        <w:color w:val="000000" w:themeColor="text1"/>
                        <w:sz w:val="24"/>
                        <w:szCs w:val="24"/>
                      </w:rPr>
                      <w:t>Currently Pursuing: Part-Time</w:t>
                    </w:r>
                  </w:p>
                  <w:p w:rsidR="00757715" w:rsidRDefault="00757715" w:rsidP="00C51359">
                    <w:pPr>
                      <w:spacing w:line="240" w:lineRule="auto"/>
                      <w:contextualSpacing/>
                      <w:outlineLvl w:val="1"/>
                      <w:rPr>
                        <w:rFonts w:asciiTheme="majorHAnsi" w:hAnsiTheme="majorHAnsi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</w:p>
                  <w:p w:rsidR="00C51359" w:rsidRPr="00E236CE" w:rsidRDefault="00C51359" w:rsidP="00C51359">
                    <w:pPr>
                      <w:spacing w:line="240" w:lineRule="auto"/>
                      <w:contextualSpacing/>
                      <w:outlineLvl w:val="1"/>
                      <w:rPr>
                        <w:rFonts w:asciiTheme="majorHAnsi" w:hAnsiTheme="majorHAnsi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E236CE">
                      <w:rPr>
                        <w:rFonts w:asciiTheme="majorHAnsi" w:hAnsiTheme="majorHAns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University of the West Indies</w:t>
                    </w:r>
                  </w:p>
                  <w:p w:rsidR="00C51359" w:rsidRPr="00E236CE" w:rsidRDefault="00C51359" w:rsidP="00C51359">
                    <w:pPr>
                      <w:spacing w:line="240" w:lineRule="auto"/>
                      <w:contextualSpacing/>
                      <w:outlineLvl w:val="1"/>
                      <w:rPr>
                        <w:rFonts w:ascii="Times New Roman" w:hAnsi="Times New Roman"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E236CE">
                      <w:rPr>
                        <w:rFonts w:ascii="Times New Roman" w:hAnsi="Times New Roman"/>
                        <w:bCs/>
                        <w:color w:val="000000" w:themeColor="text1"/>
                        <w:sz w:val="24"/>
                        <w:szCs w:val="24"/>
                      </w:rPr>
                      <w:t>School of Continuing Studies.</w:t>
                    </w:r>
                  </w:p>
                  <w:p w:rsidR="00C51359" w:rsidRPr="00E236CE" w:rsidRDefault="00C51359" w:rsidP="00C51359">
                    <w:pPr>
                      <w:spacing w:line="240" w:lineRule="auto"/>
                      <w:contextualSpacing/>
                      <w:outlineLvl w:val="1"/>
                      <w:rPr>
                        <w:rFonts w:ascii="Times New Roman" w:hAnsi="Times New Roman"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E236CE">
                      <w:rPr>
                        <w:rFonts w:ascii="Times New Roman" w:hAnsi="Times New Roman"/>
                        <w:bCs/>
                        <w:color w:val="000000" w:themeColor="text1"/>
                        <w:sz w:val="24"/>
                        <w:szCs w:val="24"/>
                      </w:rPr>
                      <w:t>Certificate in Business Management and Technology</w:t>
                    </w:r>
                  </w:p>
                  <w:p w:rsidR="00C51359" w:rsidRPr="00E236CE" w:rsidRDefault="00C51359" w:rsidP="00C51359">
                    <w:pPr>
                      <w:spacing w:line="240" w:lineRule="auto"/>
                      <w:contextualSpacing/>
                      <w:outlineLvl w:val="1"/>
                      <w:rPr>
                        <w:rFonts w:ascii="Times New Roman" w:hAnsi="Times New Roman"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E236CE">
                      <w:rPr>
                        <w:rFonts w:ascii="Times New Roman" w:hAnsi="Times New Roman"/>
                        <w:bCs/>
                        <w:color w:val="000000" w:themeColor="text1"/>
                        <w:sz w:val="24"/>
                        <w:szCs w:val="24"/>
                      </w:rPr>
                      <w:t xml:space="preserve"> 2008</w:t>
                    </w:r>
                  </w:p>
                  <w:p w:rsidR="00C51359" w:rsidRPr="00E236CE" w:rsidRDefault="00C51359" w:rsidP="00C51359">
                    <w:pPr>
                      <w:spacing w:line="240" w:lineRule="auto"/>
                      <w:contextualSpacing/>
                      <w:outlineLvl w:val="1"/>
                      <w:rPr>
                        <w:rFonts w:asciiTheme="majorHAnsi" w:hAnsiTheme="majorHAnsi"/>
                        <w:b/>
                        <w:color w:val="000000" w:themeColor="text1"/>
                        <w:sz w:val="24"/>
                        <w:szCs w:val="24"/>
                      </w:rPr>
                    </w:pPr>
                  </w:p>
                  <w:p w:rsidR="00C51359" w:rsidRPr="00E236CE" w:rsidRDefault="00C51359" w:rsidP="00C51359">
                    <w:pPr>
                      <w:spacing w:line="240" w:lineRule="auto"/>
                      <w:contextualSpacing/>
                      <w:outlineLvl w:val="1"/>
                      <w:rPr>
                        <w:rFonts w:asciiTheme="majorHAnsi" w:hAnsiTheme="majorHAnsi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E236CE">
                      <w:rPr>
                        <w:rFonts w:asciiTheme="majorHAnsi" w:hAnsiTheme="majorHAnsi"/>
                        <w:b/>
                        <w:color w:val="000000" w:themeColor="text1"/>
                        <w:sz w:val="24"/>
                        <w:szCs w:val="24"/>
                      </w:rPr>
                      <w:t>Northeastern College</w:t>
                    </w:r>
                  </w:p>
                  <w:p w:rsidR="00C51359" w:rsidRPr="00E236CE" w:rsidRDefault="00C51359" w:rsidP="00C51359">
                    <w:pPr>
                      <w:spacing w:line="240" w:lineRule="auto"/>
                      <w:contextualSpacing/>
                      <w:outlineLvl w:val="1"/>
                      <w:rPr>
                        <w:rFonts w:ascii="Times New Roman" w:hAnsi="Times New Roman"/>
                        <w:color w:val="000000" w:themeColor="text1"/>
                        <w:sz w:val="24"/>
                        <w:szCs w:val="24"/>
                      </w:rPr>
                    </w:pPr>
                    <w:r w:rsidRPr="00E236CE">
                      <w:rPr>
                        <w:rFonts w:ascii="Times New Roman" w:hAnsi="Times New Roman"/>
                        <w:color w:val="000000" w:themeColor="text1"/>
                        <w:sz w:val="24"/>
                        <w:szCs w:val="24"/>
                      </w:rPr>
                      <w:t>Sangre Grande.</w:t>
                    </w:r>
                  </w:p>
                  <w:p w:rsidR="00C51359" w:rsidRPr="00E236CE" w:rsidRDefault="00C51359" w:rsidP="00C51359">
                    <w:pPr>
                      <w:spacing w:line="240" w:lineRule="auto"/>
                      <w:contextualSpacing/>
                      <w:rPr>
                        <w:rFonts w:ascii="Times New Roman" w:hAnsi="Times New Roman"/>
                        <w:color w:val="000000" w:themeColor="text1"/>
                        <w:sz w:val="24"/>
                        <w:szCs w:val="24"/>
                      </w:rPr>
                    </w:pPr>
                    <w:r w:rsidRPr="00E236CE">
                      <w:rPr>
                        <w:rFonts w:ascii="Times New Roman" w:hAnsi="Times New Roman"/>
                        <w:color w:val="000000" w:themeColor="text1"/>
                        <w:sz w:val="24"/>
                        <w:szCs w:val="24"/>
                      </w:rPr>
                      <w:t xml:space="preserve">Caribbean Secondary Education Certificate (CXC) </w:t>
                    </w:r>
                  </w:p>
                  <w:p w:rsidR="00C51359" w:rsidRPr="00E236CE" w:rsidRDefault="00C51359" w:rsidP="00C51359">
                    <w:pPr>
                      <w:spacing w:line="240" w:lineRule="auto"/>
                      <w:contextualSpacing/>
                      <w:rPr>
                        <w:rFonts w:ascii="Times New Roman" w:hAnsi="Times New Roman"/>
                        <w:color w:val="000000" w:themeColor="text1"/>
                        <w:sz w:val="24"/>
                        <w:szCs w:val="24"/>
                      </w:rPr>
                    </w:pPr>
                    <w:r w:rsidRPr="00E236CE">
                      <w:rPr>
                        <w:rFonts w:ascii="Times New Roman" w:hAnsi="Times New Roman"/>
                        <w:color w:val="000000" w:themeColor="text1"/>
                        <w:sz w:val="24"/>
                        <w:szCs w:val="24"/>
                      </w:rPr>
                      <w:t>8 Ordinary Level Passes</w:t>
                    </w:r>
                  </w:p>
                  <w:p w:rsidR="002C42BC" w:rsidRPr="00053851" w:rsidRDefault="00C51359" w:rsidP="00053851">
                    <w:pPr>
                      <w:spacing w:line="240" w:lineRule="auto"/>
                      <w:contextualSpacing/>
                      <w:rPr>
                        <w:rFonts w:ascii="Times New Roman" w:hAnsi="Times New Roman"/>
                        <w:color w:val="000000" w:themeColor="text1"/>
                        <w:sz w:val="24"/>
                        <w:szCs w:val="24"/>
                      </w:rPr>
                    </w:pPr>
                    <w:r w:rsidRPr="00E236CE">
                      <w:rPr>
                        <w:rFonts w:ascii="Times New Roman" w:hAnsi="Times New Roman"/>
                        <w:color w:val="000000" w:themeColor="text1"/>
                        <w:sz w:val="24"/>
                        <w:szCs w:val="24"/>
                      </w:rPr>
                      <w:t>2005</w:t>
                    </w:r>
                  </w:p>
                </w:sdtContent>
              </w:sdt>
            </w:sdtContent>
          </w:sdt>
        </w:tc>
      </w:tr>
      <w:tr w:rsidR="002C42BC" w:rsidTr="00892E41">
        <w:trPr>
          <w:trHeight w:val="5336"/>
        </w:trPr>
        <w:tc>
          <w:tcPr>
            <w:tcW w:w="1578" w:type="dxa"/>
          </w:tcPr>
          <w:p w:rsidR="002C42BC" w:rsidRPr="006A7946" w:rsidRDefault="006A7946">
            <w:pPr>
              <w:pStyle w:val="Heading1"/>
              <w:rPr>
                <w:rFonts w:cstheme="majorHAnsi"/>
                <w:b/>
                <w:color w:val="auto"/>
                <w:sz w:val="24"/>
                <w:szCs w:val="24"/>
              </w:rPr>
            </w:pPr>
            <w:r w:rsidRPr="006A7946">
              <w:rPr>
                <w:rFonts w:cstheme="majorHAnsi"/>
                <w:b/>
                <w:color w:val="auto"/>
                <w:sz w:val="24"/>
                <w:szCs w:val="24"/>
              </w:rPr>
              <w:lastRenderedPageBreak/>
              <w:t>CERTIFICATES &amp; ACHIEVEMENTS</w:t>
            </w:r>
          </w:p>
        </w:tc>
        <w:tc>
          <w:tcPr>
            <w:tcW w:w="942" w:type="dxa"/>
          </w:tcPr>
          <w:p w:rsidR="002C42BC" w:rsidRPr="006269FA" w:rsidRDefault="002C42BC">
            <w:pPr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7740" w:type="dxa"/>
          </w:tcPr>
          <w:p w:rsidR="006A7946" w:rsidRPr="006269FA" w:rsidRDefault="006A7946" w:rsidP="006A7946">
            <w:pPr>
              <w:spacing w:line="240" w:lineRule="auto"/>
              <w:contextualSpacing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6269F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University of the West Indies</w:t>
            </w:r>
          </w:p>
          <w:p w:rsidR="006A7946" w:rsidRPr="006269FA" w:rsidRDefault="006A7946" w:rsidP="006A7946">
            <w:pPr>
              <w:spacing w:line="240" w:lineRule="auto"/>
              <w:contextualSpacing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6269F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St. Augustine Campus in collaboration with</w:t>
            </w:r>
          </w:p>
          <w:p w:rsidR="006A7946" w:rsidRPr="006269FA" w:rsidRDefault="006A7946" w:rsidP="006A7946">
            <w:pPr>
              <w:spacing w:line="240" w:lineRule="auto"/>
              <w:contextualSpacing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6269F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Arthur Lok Jack GSB</w:t>
            </w:r>
          </w:p>
          <w:p w:rsidR="006A7946" w:rsidRPr="006269FA" w:rsidRDefault="006A7946" w:rsidP="006A7946">
            <w:pPr>
              <w:spacing w:line="240" w:lineRule="auto"/>
              <w:contextualSpacing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6269FA">
              <w:rPr>
                <w:rFonts w:ascii="Times New Roman" w:hAnsi="Times New Roman"/>
                <w:color w:val="auto"/>
                <w:sz w:val="24"/>
                <w:szCs w:val="24"/>
              </w:rPr>
              <w:t>Certificate in Events Management</w:t>
            </w:r>
          </w:p>
          <w:p w:rsidR="006A7946" w:rsidRPr="006269FA" w:rsidRDefault="006A7946" w:rsidP="006A7946">
            <w:pPr>
              <w:spacing w:line="240" w:lineRule="auto"/>
              <w:contextualSpacing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6269FA">
              <w:rPr>
                <w:rFonts w:ascii="Times New Roman" w:hAnsi="Times New Roman"/>
                <w:color w:val="auto"/>
                <w:sz w:val="24"/>
                <w:szCs w:val="24"/>
              </w:rPr>
              <w:t>2013</w:t>
            </w:r>
          </w:p>
          <w:p w:rsidR="006A7946" w:rsidRPr="006269FA" w:rsidRDefault="006A7946" w:rsidP="006A7946">
            <w:pPr>
              <w:spacing w:line="240" w:lineRule="auto"/>
              <w:contextualSpacing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:rsidR="006A7946" w:rsidRPr="006269FA" w:rsidRDefault="006A7946" w:rsidP="006A7946">
            <w:pPr>
              <w:spacing w:line="240" w:lineRule="auto"/>
              <w:contextualSpacing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6269F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University of the West Indies</w:t>
            </w:r>
          </w:p>
          <w:p w:rsidR="006A7946" w:rsidRPr="006269FA" w:rsidRDefault="006A7946" w:rsidP="006A7946">
            <w:pPr>
              <w:spacing w:line="240" w:lineRule="auto"/>
              <w:contextualSpacing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6269F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St. Augustine Campus</w:t>
            </w:r>
          </w:p>
          <w:p w:rsidR="006A7946" w:rsidRPr="006269FA" w:rsidRDefault="006A7946" w:rsidP="006A7946">
            <w:pPr>
              <w:spacing w:line="240" w:lineRule="auto"/>
              <w:contextualSpacing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6269FA">
              <w:rPr>
                <w:rFonts w:ascii="Times New Roman" w:hAnsi="Times New Roman"/>
                <w:color w:val="auto"/>
                <w:sz w:val="24"/>
                <w:szCs w:val="24"/>
              </w:rPr>
              <w:t>Certificate in Customer Service</w:t>
            </w:r>
          </w:p>
          <w:p w:rsidR="006A7946" w:rsidRPr="006269FA" w:rsidRDefault="006A7946" w:rsidP="006A7946">
            <w:pPr>
              <w:spacing w:line="240" w:lineRule="auto"/>
              <w:contextualSpacing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6269FA">
              <w:rPr>
                <w:rFonts w:ascii="Times New Roman" w:hAnsi="Times New Roman"/>
                <w:color w:val="auto"/>
                <w:sz w:val="24"/>
                <w:szCs w:val="24"/>
              </w:rPr>
              <w:t>2013</w:t>
            </w:r>
          </w:p>
          <w:p w:rsidR="006A7946" w:rsidRPr="006269FA" w:rsidRDefault="006A7946" w:rsidP="006A7946">
            <w:pPr>
              <w:spacing w:line="240" w:lineRule="auto"/>
              <w:contextualSpacing/>
              <w:outlineLvl w:val="1"/>
              <w:rPr>
                <w:rFonts w:asciiTheme="majorHAnsi" w:hAnsiTheme="majorHAnsi"/>
                <w:b/>
                <w:bCs/>
                <w:color w:val="auto"/>
                <w:sz w:val="24"/>
                <w:szCs w:val="24"/>
              </w:rPr>
            </w:pPr>
          </w:p>
          <w:p w:rsidR="006A7946" w:rsidRPr="006269FA" w:rsidRDefault="006A7946" w:rsidP="006A7946">
            <w:pPr>
              <w:spacing w:line="240" w:lineRule="auto"/>
              <w:contextualSpacing/>
              <w:outlineLvl w:val="1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6269F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University of the West Indies</w:t>
            </w:r>
          </w:p>
          <w:p w:rsidR="006A7946" w:rsidRPr="006269FA" w:rsidRDefault="006A7946" w:rsidP="006A7946">
            <w:pPr>
              <w:spacing w:line="240" w:lineRule="auto"/>
              <w:contextualSpacing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6269F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St. Augustine Campus</w:t>
            </w:r>
          </w:p>
          <w:p w:rsidR="006A7946" w:rsidRPr="006269FA" w:rsidRDefault="006A7946" w:rsidP="006A7946">
            <w:pPr>
              <w:spacing w:line="240" w:lineRule="auto"/>
              <w:contextualSpacing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6269FA">
              <w:rPr>
                <w:rFonts w:ascii="Times New Roman" w:hAnsi="Times New Roman"/>
                <w:color w:val="auto"/>
                <w:sz w:val="24"/>
                <w:szCs w:val="24"/>
              </w:rPr>
              <w:t>Certificate in First Aid &amp; CPR</w:t>
            </w:r>
          </w:p>
          <w:p w:rsidR="006A7946" w:rsidRPr="006269FA" w:rsidRDefault="006A7946" w:rsidP="006A7946">
            <w:pPr>
              <w:spacing w:line="240" w:lineRule="auto"/>
              <w:contextualSpacing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6269FA">
              <w:rPr>
                <w:rFonts w:ascii="Times New Roman" w:hAnsi="Times New Roman"/>
                <w:color w:val="auto"/>
                <w:sz w:val="24"/>
                <w:szCs w:val="24"/>
              </w:rPr>
              <w:t>2013</w:t>
            </w:r>
          </w:p>
          <w:p w:rsidR="006A7946" w:rsidRPr="006269FA" w:rsidRDefault="006A7946" w:rsidP="006A7946">
            <w:pPr>
              <w:spacing w:line="240" w:lineRule="auto"/>
              <w:contextualSpacing/>
              <w:outlineLvl w:val="1"/>
              <w:rPr>
                <w:rFonts w:asciiTheme="majorHAnsi" w:hAnsiTheme="majorHAnsi"/>
                <w:b/>
                <w:bCs/>
                <w:color w:val="auto"/>
                <w:sz w:val="24"/>
                <w:szCs w:val="24"/>
              </w:rPr>
            </w:pPr>
          </w:p>
          <w:p w:rsidR="006A7946" w:rsidRPr="006269FA" w:rsidRDefault="006A7946" w:rsidP="006A7946">
            <w:pPr>
              <w:spacing w:line="240" w:lineRule="auto"/>
              <w:contextualSpacing/>
              <w:outlineLvl w:val="1"/>
              <w:rPr>
                <w:rFonts w:asciiTheme="majorHAnsi" w:hAnsiTheme="majorHAnsi"/>
                <w:b/>
                <w:bCs/>
                <w:color w:val="auto"/>
                <w:sz w:val="24"/>
                <w:szCs w:val="24"/>
              </w:rPr>
            </w:pPr>
            <w:r w:rsidRPr="006269FA">
              <w:rPr>
                <w:rFonts w:asciiTheme="majorHAnsi" w:hAnsiTheme="majorHAnsi"/>
                <w:b/>
                <w:bCs/>
                <w:color w:val="auto"/>
                <w:sz w:val="24"/>
                <w:szCs w:val="24"/>
              </w:rPr>
              <w:t xml:space="preserve">University of the West Indies </w:t>
            </w:r>
          </w:p>
          <w:p w:rsidR="006A7946" w:rsidRPr="006269FA" w:rsidRDefault="006A7946" w:rsidP="006A7946">
            <w:pPr>
              <w:spacing w:line="240" w:lineRule="auto"/>
              <w:contextualSpacing/>
              <w:outlineLvl w:val="1"/>
              <w:rPr>
                <w:rFonts w:asciiTheme="majorHAnsi" w:hAnsiTheme="majorHAnsi"/>
                <w:b/>
                <w:bCs/>
                <w:color w:val="auto"/>
                <w:sz w:val="24"/>
                <w:szCs w:val="24"/>
              </w:rPr>
            </w:pPr>
            <w:r w:rsidRPr="006269FA">
              <w:rPr>
                <w:rFonts w:asciiTheme="majorHAnsi" w:hAnsiTheme="majorHAnsi"/>
                <w:b/>
                <w:bCs/>
                <w:color w:val="auto"/>
                <w:sz w:val="24"/>
                <w:szCs w:val="24"/>
              </w:rPr>
              <w:t>St. Augustine Campus</w:t>
            </w:r>
          </w:p>
          <w:p w:rsidR="006A7946" w:rsidRPr="006269FA" w:rsidRDefault="006A7946" w:rsidP="006A7946">
            <w:pPr>
              <w:spacing w:line="240" w:lineRule="auto"/>
              <w:contextualSpacing/>
              <w:outlineLvl w:val="1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6269FA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 xml:space="preserve">Center for Language Learning </w:t>
            </w:r>
          </w:p>
          <w:p w:rsidR="006A7946" w:rsidRPr="006269FA" w:rsidRDefault="006A7946" w:rsidP="006A7946">
            <w:pPr>
              <w:spacing w:line="240" w:lineRule="auto"/>
              <w:contextualSpacing/>
              <w:outlineLvl w:val="1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6269FA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 xml:space="preserve">French Level 1 (Certificate) </w:t>
            </w:r>
          </w:p>
          <w:p w:rsidR="00A03433" w:rsidRDefault="006A7946" w:rsidP="006A7946">
            <w:pPr>
              <w:spacing w:line="240" w:lineRule="auto"/>
              <w:contextualSpacing/>
              <w:outlineLvl w:val="1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6269FA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2008</w:t>
            </w:r>
          </w:p>
          <w:p w:rsidR="00A03433" w:rsidRPr="006269FA" w:rsidRDefault="00A03433" w:rsidP="006A7946">
            <w:pPr>
              <w:spacing w:line="240" w:lineRule="auto"/>
              <w:contextualSpacing/>
              <w:outlineLvl w:val="1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</w:p>
        </w:tc>
      </w:tr>
      <w:tr w:rsidR="002C42BC" w:rsidTr="00892E41">
        <w:tc>
          <w:tcPr>
            <w:tcW w:w="1578" w:type="dxa"/>
          </w:tcPr>
          <w:tbl>
            <w:tblPr>
              <w:tblStyle w:val="ResumeTable"/>
              <w:tblpPr w:leftFromText="180" w:rightFromText="180" w:horzAnchor="margin" w:tblpY="-525"/>
              <w:tblOverlap w:val="never"/>
              <w:tblW w:w="3793" w:type="pct"/>
              <w:tblLook w:val="04A0" w:firstRow="1" w:lastRow="0" w:firstColumn="1" w:lastColumn="0" w:noHBand="0" w:noVBand="1"/>
            </w:tblPr>
            <w:tblGrid>
              <w:gridCol w:w="1245"/>
              <w:gridCol w:w="6"/>
            </w:tblGrid>
            <w:tr w:rsidR="006269FA" w:rsidTr="007B5B6F">
              <w:trPr>
                <w:trHeight w:val="79"/>
              </w:trPr>
              <w:tc>
                <w:tcPr>
                  <w:tcW w:w="1130" w:type="dxa"/>
                </w:tcPr>
                <w:p w:rsidR="006269FA" w:rsidRPr="006269FA" w:rsidRDefault="006269FA" w:rsidP="00B26002">
                  <w:pPr>
                    <w:pStyle w:val="Heading1"/>
                    <w:jc w:val="left"/>
                    <w:rPr>
                      <w:rFonts w:cstheme="majorHAnsi"/>
                      <w:b/>
                      <w:color w:val="auto"/>
                      <w:sz w:val="24"/>
                      <w:szCs w:val="24"/>
                    </w:rPr>
                  </w:pPr>
                  <w:r w:rsidRPr="006269FA">
                    <w:rPr>
                      <w:rFonts w:cstheme="majorHAnsi"/>
                      <w:b/>
                      <w:color w:val="auto"/>
                      <w:sz w:val="24"/>
                      <w:szCs w:val="24"/>
                    </w:rPr>
                    <w:t>References</w:t>
                  </w:r>
                </w:p>
              </w:tc>
              <w:tc>
                <w:tcPr>
                  <w:tcW w:w="67" w:type="dxa"/>
                </w:tcPr>
                <w:p w:rsidR="006269FA" w:rsidRPr="006269FA" w:rsidRDefault="006269FA" w:rsidP="006269FA">
                  <w:pPr>
                    <w:rPr>
                      <w:rFonts w:asciiTheme="majorHAnsi" w:hAnsiTheme="majorHAnsi" w:cstheme="majorHAnsi"/>
                      <w:b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002C42BC" w:rsidRDefault="002C42BC" w:rsidP="006A7946">
            <w:pPr>
              <w:pStyle w:val="Heading1"/>
              <w:jc w:val="left"/>
            </w:pPr>
          </w:p>
        </w:tc>
        <w:tc>
          <w:tcPr>
            <w:tcW w:w="942" w:type="dxa"/>
          </w:tcPr>
          <w:p w:rsidR="002C42BC" w:rsidRDefault="002C42BC"/>
        </w:tc>
        <w:tc>
          <w:tcPr>
            <w:tcW w:w="7740" w:type="dxa"/>
          </w:tcPr>
          <w:p w:rsidR="007B5B6F" w:rsidRPr="00EA0A57" w:rsidRDefault="007B5B6F" w:rsidP="00EA0A57">
            <w:pPr>
              <w:spacing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B26002" w:rsidRPr="00B26002" w:rsidRDefault="006269FA" w:rsidP="00B26002">
            <w:pPr>
              <w:pStyle w:val="ListParagraph"/>
              <w:numPr>
                <w:ilvl w:val="0"/>
                <w:numId w:val="10"/>
              </w:numPr>
              <w:spacing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 w:rsidRPr="00B26002">
              <w:rPr>
                <w:rFonts w:ascii="Times New Roman" w:hAnsi="Times New Roman"/>
                <w:bCs/>
                <w:sz w:val="24"/>
                <w:szCs w:val="24"/>
              </w:rPr>
              <w:t>Mrs. Lynette Lalla-Chote</w:t>
            </w:r>
          </w:p>
          <w:p w:rsidR="0097032B" w:rsidRDefault="006269FA" w:rsidP="0097032B">
            <w:pPr>
              <w:pStyle w:val="ListParagraph"/>
              <w:spacing w:line="240" w:lineRule="auto"/>
              <w:ind w:left="360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 w:rsidRPr="0097032B">
              <w:rPr>
                <w:rFonts w:ascii="Times New Roman" w:hAnsi="Times New Roman"/>
                <w:bCs/>
                <w:sz w:val="24"/>
                <w:szCs w:val="24"/>
              </w:rPr>
              <w:t>Principal at Specialist Learning Centre</w:t>
            </w:r>
          </w:p>
          <w:p w:rsidR="0097032B" w:rsidRDefault="006269FA" w:rsidP="0097032B">
            <w:pPr>
              <w:pStyle w:val="ListParagraph"/>
              <w:spacing w:line="240" w:lineRule="auto"/>
              <w:ind w:left="360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 w:rsidRPr="0097032B">
              <w:rPr>
                <w:rFonts w:ascii="Times New Roman" w:hAnsi="Times New Roman"/>
                <w:bCs/>
                <w:sz w:val="24"/>
                <w:szCs w:val="24"/>
              </w:rPr>
              <w:t>6B Wilson Street, St. Augustine</w:t>
            </w:r>
          </w:p>
          <w:p w:rsidR="006269FA" w:rsidRPr="0097032B" w:rsidRDefault="006269FA" w:rsidP="0097032B">
            <w:pPr>
              <w:pStyle w:val="ListParagraph"/>
              <w:spacing w:line="240" w:lineRule="auto"/>
              <w:ind w:left="360"/>
              <w:outlineLvl w:val="1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97032B">
              <w:rPr>
                <w:rFonts w:ascii="Times New Roman" w:hAnsi="Times New Roman"/>
                <w:bCs/>
                <w:sz w:val="24"/>
                <w:szCs w:val="24"/>
              </w:rPr>
              <w:t>1-868-662-3778</w:t>
            </w:r>
          </w:p>
          <w:p w:rsidR="006269FA" w:rsidRPr="006269FA" w:rsidRDefault="006269FA" w:rsidP="006269FA">
            <w:pPr>
              <w:pStyle w:val="ListParagraph"/>
              <w:spacing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97032B" w:rsidRPr="00B26002" w:rsidRDefault="006269FA" w:rsidP="0097032B">
            <w:pPr>
              <w:pStyle w:val="ListParagraph"/>
              <w:numPr>
                <w:ilvl w:val="0"/>
                <w:numId w:val="9"/>
              </w:numPr>
              <w:spacing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 w:rsidRPr="00B26002">
              <w:rPr>
                <w:rFonts w:ascii="Times New Roman" w:hAnsi="Times New Roman"/>
                <w:bCs/>
                <w:sz w:val="24"/>
                <w:szCs w:val="24"/>
              </w:rPr>
              <w:t>Dr. Gwendoline Williams</w:t>
            </w:r>
          </w:p>
          <w:p w:rsidR="00B26002" w:rsidRDefault="006269FA" w:rsidP="00B26002">
            <w:pPr>
              <w:pStyle w:val="ListParagraph"/>
              <w:spacing w:line="240" w:lineRule="auto"/>
              <w:ind w:left="360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 w:rsidRPr="0097032B">
              <w:rPr>
                <w:rFonts w:ascii="Times New Roman" w:hAnsi="Times New Roman"/>
                <w:bCs/>
                <w:sz w:val="24"/>
                <w:szCs w:val="24"/>
              </w:rPr>
              <w:t xml:space="preserve">Part-Time Senior Lecturer </w:t>
            </w:r>
          </w:p>
          <w:p w:rsidR="00B26002" w:rsidRDefault="006269FA" w:rsidP="00B26002">
            <w:pPr>
              <w:pStyle w:val="ListParagraph"/>
              <w:spacing w:line="240" w:lineRule="auto"/>
              <w:ind w:left="360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 w:rsidRPr="00B26002">
              <w:rPr>
                <w:rFonts w:ascii="Times New Roman" w:hAnsi="Times New Roman"/>
                <w:bCs/>
                <w:sz w:val="24"/>
                <w:szCs w:val="24"/>
              </w:rPr>
              <w:t>University of the West Indies St. Augustine</w:t>
            </w:r>
          </w:p>
          <w:p w:rsidR="009C3A16" w:rsidRDefault="009C3A16" w:rsidP="00B26002">
            <w:pPr>
              <w:pStyle w:val="ListParagraph"/>
              <w:spacing w:line="240" w:lineRule="auto"/>
              <w:ind w:left="360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Arthur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Lok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Jack GSB, Champs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Fleurs</w:t>
            </w:r>
            <w:proofErr w:type="spellEnd"/>
          </w:p>
          <w:p w:rsidR="006269FA" w:rsidRPr="00B26002" w:rsidRDefault="006269FA" w:rsidP="00B26002">
            <w:pPr>
              <w:pStyle w:val="ListParagraph"/>
              <w:spacing w:line="240" w:lineRule="auto"/>
              <w:ind w:left="360"/>
              <w:outlineLvl w:val="1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B26002">
              <w:rPr>
                <w:rFonts w:ascii="Times New Roman" w:hAnsi="Times New Roman"/>
                <w:bCs/>
                <w:sz w:val="24"/>
                <w:szCs w:val="24"/>
              </w:rPr>
              <w:t>1-868-747-3960</w:t>
            </w:r>
          </w:p>
          <w:p w:rsidR="006269FA" w:rsidRDefault="006269FA" w:rsidP="006269FA">
            <w:pPr>
              <w:pStyle w:val="ListParagraph"/>
              <w:spacing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97032B" w:rsidRPr="00B26002" w:rsidRDefault="006269FA" w:rsidP="0097032B">
            <w:pPr>
              <w:pStyle w:val="ListParagraph"/>
              <w:numPr>
                <w:ilvl w:val="0"/>
                <w:numId w:val="9"/>
              </w:numPr>
              <w:spacing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 w:rsidRPr="00B26002">
              <w:rPr>
                <w:rFonts w:ascii="Times New Roman" w:hAnsi="Times New Roman"/>
                <w:bCs/>
                <w:sz w:val="24"/>
                <w:szCs w:val="24"/>
              </w:rPr>
              <w:t>Ms. Marilyn Smith</w:t>
            </w:r>
          </w:p>
          <w:p w:rsidR="0097032B" w:rsidRDefault="006269FA" w:rsidP="0097032B">
            <w:pPr>
              <w:pStyle w:val="ListParagraph"/>
              <w:spacing w:line="240" w:lineRule="auto"/>
              <w:ind w:left="360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 w:rsidRPr="0097032B">
              <w:rPr>
                <w:rFonts w:ascii="Times New Roman" w:hAnsi="Times New Roman"/>
                <w:bCs/>
                <w:sz w:val="24"/>
                <w:szCs w:val="24"/>
              </w:rPr>
              <w:t xml:space="preserve">Administrative Assistant </w:t>
            </w:r>
          </w:p>
          <w:p w:rsidR="0097032B" w:rsidRDefault="006269FA" w:rsidP="0097032B">
            <w:pPr>
              <w:pStyle w:val="ListParagraph"/>
              <w:spacing w:line="240" w:lineRule="auto"/>
              <w:ind w:left="360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 w:rsidRPr="0097032B">
              <w:rPr>
                <w:rFonts w:ascii="Times New Roman" w:hAnsi="Times New Roman"/>
                <w:bCs/>
                <w:sz w:val="24"/>
                <w:szCs w:val="24"/>
              </w:rPr>
              <w:t>Ministry of Sciences &amp; Technology</w:t>
            </w:r>
          </w:p>
          <w:p w:rsidR="0097032B" w:rsidRDefault="006269FA" w:rsidP="0097032B">
            <w:pPr>
              <w:pStyle w:val="ListParagraph"/>
              <w:spacing w:line="240" w:lineRule="auto"/>
              <w:ind w:left="360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 w:rsidRPr="0097032B">
              <w:rPr>
                <w:rFonts w:ascii="Times New Roman" w:hAnsi="Times New Roman"/>
                <w:bCs/>
                <w:sz w:val="24"/>
                <w:szCs w:val="24"/>
              </w:rPr>
              <w:t>Funding &amp; Grants Administration</w:t>
            </w:r>
          </w:p>
          <w:p w:rsidR="0097032B" w:rsidRDefault="006269FA" w:rsidP="0097032B">
            <w:pPr>
              <w:pStyle w:val="ListParagraph"/>
              <w:spacing w:line="240" w:lineRule="auto"/>
              <w:ind w:left="360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 w:rsidRPr="0097032B">
              <w:rPr>
                <w:rFonts w:ascii="Times New Roman" w:hAnsi="Times New Roman"/>
                <w:bCs/>
                <w:sz w:val="24"/>
                <w:szCs w:val="24"/>
              </w:rPr>
              <w:t xml:space="preserve">16 Warner Street, St. Augustine </w:t>
            </w:r>
          </w:p>
          <w:p w:rsidR="006269FA" w:rsidRPr="0097032B" w:rsidRDefault="006269FA" w:rsidP="0097032B">
            <w:pPr>
              <w:pStyle w:val="ListParagraph"/>
              <w:spacing w:line="240" w:lineRule="auto"/>
              <w:ind w:left="360"/>
              <w:outlineLvl w:val="1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97032B">
              <w:rPr>
                <w:rFonts w:ascii="Times New Roman" w:hAnsi="Times New Roman"/>
                <w:sz w:val="24"/>
                <w:szCs w:val="24"/>
              </w:rPr>
              <w:t>1-868-663-0244 </w:t>
            </w:r>
          </w:p>
          <w:p w:rsidR="006269FA" w:rsidRPr="006269FA" w:rsidRDefault="006269FA" w:rsidP="006269FA">
            <w:pPr>
              <w:pStyle w:val="ListParagraph"/>
              <w:spacing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B26002" w:rsidRPr="00B26002" w:rsidRDefault="006269FA" w:rsidP="00B26002">
            <w:pPr>
              <w:pStyle w:val="ListParagraph"/>
              <w:numPr>
                <w:ilvl w:val="0"/>
                <w:numId w:val="9"/>
              </w:numPr>
              <w:spacing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 w:rsidRPr="00B26002">
              <w:rPr>
                <w:rFonts w:ascii="Times New Roman" w:hAnsi="Times New Roman"/>
                <w:bCs/>
                <w:sz w:val="24"/>
                <w:szCs w:val="24"/>
              </w:rPr>
              <w:t xml:space="preserve">Mrs. Annette </w:t>
            </w:r>
            <w:proofErr w:type="spellStart"/>
            <w:r w:rsidRPr="00B26002">
              <w:rPr>
                <w:rFonts w:ascii="Times New Roman" w:hAnsi="Times New Roman"/>
                <w:bCs/>
                <w:sz w:val="24"/>
                <w:szCs w:val="24"/>
              </w:rPr>
              <w:t>Brizan</w:t>
            </w:r>
            <w:proofErr w:type="spellEnd"/>
          </w:p>
          <w:p w:rsidR="00B26002" w:rsidRDefault="006269FA" w:rsidP="00B26002">
            <w:pPr>
              <w:pStyle w:val="ListParagraph"/>
              <w:spacing w:line="240" w:lineRule="auto"/>
              <w:ind w:left="360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 w:rsidRPr="00B26002">
              <w:rPr>
                <w:rFonts w:ascii="Times New Roman" w:hAnsi="Times New Roman"/>
                <w:bCs/>
                <w:sz w:val="24"/>
                <w:szCs w:val="24"/>
              </w:rPr>
              <w:t>Former Principal at Northeastern College</w:t>
            </w:r>
          </w:p>
          <w:p w:rsidR="002C42BC" w:rsidRPr="00B26002" w:rsidRDefault="006269FA" w:rsidP="00B26002">
            <w:pPr>
              <w:pStyle w:val="ListParagraph"/>
              <w:spacing w:line="240" w:lineRule="auto"/>
              <w:ind w:left="360"/>
              <w:outlineLvl w:val="1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B26002">
              <w:rPr>
                <w:rFonts w:ascii="Times New Roman" w:hAnsi="Times New Roman"/>
                <w:bCs/>
                <w:sz w:val="24"/>
                <w:szCs w:val="24"/>
              </w:rPr>
              <w:t>1-868-747-3960</w:t>
            </w:r>
          </w:p>
        </w:tc>
      </w:tr>
    </w:tbl>
    <w:p w:rsidR="00E579B7" w:rsidRDefault="00E579B7"/>
    <w:sectPr w:rsidR="00E579B7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1F0" w:rsidRDefault="007361F0">
      <w:pPr>
        <w:spacing w:before="0" w:after="0" w:line="240" w:lineRule="auto"/>
      </w:pPr>
      <w:r>
        <w:separator/>
      </w:r>
    </w:p>
  </w:endnote>
  <w:endnote w:type="continuationSeparator" w:id="0">
    <w:p w:rsidR="007361F0" w:rsidRDefault="007361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3262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1F0" w:rsidRDefault="007361F0">
      <w:pPr>
        <w:spacing w:before="0" w:after="0" w:line="240" w:lineRule="auto"/>
      </w:pPr>
      <w:r>
        <w:separator/>
      </w:r>
    </w:p>
  </w:footnote>
  <w:footnote w:type="continuationSeparator" w:id="0">
    <w:p w:rsidR="007361F0" w:rsidRDefault="007361F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C2EAD"/>
    <w:multiLevelType w:val="hybridMultilevel"/>
    <w:tmpl w:val="232A8BCC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4650AFE"/>
    <w:multiLevelType w:val="hybridMultilevel"/>
    <w:tmpl w:val="452E44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4C2DA2"/>
    <w:multiLevelType w:val="hybridMultilevel"/>
    <w:tmpl w:val="C1C419F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224A21"/>
    <w:multiLevelType w:val="hybridMultilevel"/>
    <w:tmpl w:val="7D8838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370493"/>
    <w:multiLevelType w:val="hybridMultilevel"/>
    <w:tmpl w:val="41B091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C5D7E95"/>
    <w:multiLevelType w:val="hybridMultilevel"/>
    <w:tmpl w:val="BC988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00944"/>
    <w:multiLevelType w:val="hybridMultilevel"/>
    <w:tmpl w:val="A56EF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5F6924"/>
    <w:multiLevelType w:val="hybridMultilevel"/>
    <w:tmpl w:val="D0944C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8252678"/>
    <w:multiLevelType w:val="hybridMultilevel"/>
    <w:tmpl w:val="3E48C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CA699D"/>
    <w:multiLevelType w:val="hybridMultilevel"/>
    <w:tmpl w:val="ED7442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4F1D33"/>
    <w:multiLevelType w:val="hybridMultilevel"/>
    <w:tmpl w:val="AA0E4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9C522D"/>
    <w:multiLevelType w:val="hybridMultilevel"/>
    <w:tmpl w:val="F1784A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1"/>
  </w:num>
  <w:num w:numId="5">
    <w:abstractNumId w:val="1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B7"/>
    <w:rsid w:val="00053851"/>
    <w:rsid w:val="00053A46"/>
    <w:rsid w:val="0009797E"/>
    <w:rsid w:val="000C42BC"/>
    <w:rsid w:val="000F4017"/>
    <w:rsid w:val="000F7CC2"/>
    <w:rsid w:val="0011387B"/>
    <w:rsid w:val="00163022"/>
    <w:rsid w:val="0017417B"/>
    <w:rsid w:val="001755B5"/>
    <w:rsid w:val="001B42F5"/>
    <w:rsid w:val="002421B1"/>
    <w:rsid w:val="00277FCB"/>
    <w:rsid w:val="002B1769"/>
    <w:rsid w:val="002C42BC"/>
    <w:rsid w:val="003507FD"/>
    <w:rsid w:val="00372B65"/>
    <w:rsid w:val="003775BD"/>
    <w:rsid w:val="00392F70"/>
    <w:rsid w:val="00397B8E"/>
    <w:rsid w:val="004138B2"/>
    <w:rsid w:val="00414819"/>
    <w:rsid w:val="004272B4"/>
    <w:rsid w:val="00482075"/>
    <w:rsid w:val="004C0E27"/>
    <w:rsid w:val="004C34DF"/>
    <w:rsid w:val="004F6527"/>
    <w:rsid w:val="00522897"/>
    <w:rsid w:val="00537898"/>
    <w:rsid w:val="00542ACA"/>
    <w:rsid w:val="005B75C4"/>
    <w:rsid w:val="005E4512"/>
    <w:rsid w:val="005E7E4B"/>
    <w:rsid w:val="006269FA"/>
    <w:rsid w:val="00672D8A"/>
    <w:rsid w:val="00691764"/>
    <w:rsid w:val="006A7946"/>
    <w:rsid w:val="006D17C3"/>
    <w:rsid w:val="007361F0"/>
    <w:rsid w:val="00757715"/>
    <w:rsid w:val="007B5B6F"/>
    <w:rsid w:val="00880DF6"/>
    <w:rsid w:val="00882DBD"/>
    <w:rsid w:val="0088475B"/>
    <w:rsid w:val="00892E41"/>
    <w:rsid w:val="008A178B"/>
    <w:rsid w:val="008A69A2"/>
    <w:rsid w:val="008E06D1"/>
    <w:rsid w:val="008E378F"/>
    <w:rsid w:val="0094493D"/>
    <w:rsid w:val="009674F3"/>
    <w:rsid w:val="0097032B"/>
    <w:rsid w:val="00993044"/>
    <w:rsid w:val="00994D24"/>
    <w:rsid w:val="009C3A16"/>
    <w:rsid w:val="009F1AD7"/>
    <w:rsid w:val="00A03433"/>
    <w:rsid w:val="00A55BEC"/>
    <w:rsid w:val="00AA4BEC"/>
    <w:rsid w:val="00AD4073"/>
    <w:rsid w:val="00B12BAE"/>
    <w:rsid w:val="00B23862"/>
    <w:rsid w:val="00B26002"/>
    <w:rsid w:val="00B44B0B"/>
    <w:rsid w:val="00B67958"/>
    <w:rsid w:val="00BB36B7"/>
    <w:rsid w:val="00BE3EEA"/>
    <w:rsid w:val="00C25F32"/>
    <w:rsid w:val="00C32629"/>
    <w:rsid w:val="00C51359"/>
    <w:rsid w:val="00C840DF"/>
    <w:rsid w:val="00CB51BD"/>
    <w:rsid w:val="00CD1978"/>
    <w:rsid w:val="00CE0CAB"/>
    <w:rsid w:val="00D31263"/>
    <w:rsid w:val="00D31452"/>
    <w:rsid w:val="00D36035"/>
    <w:rsid w:val="00D82A2A"/>
    <w:rsid w:val="00DE522B"/>
    <w:rsid w:val="00DF154B"/>
    <w:rsid w:val="00E236CE"/>
    <w:rsid w:val="00E402BB"/>
    <w:rsid w:val="00E579B7"/>
    <w:rsid w:val="00E665B4"/>
    <w:rsid w:val="00E77989"/>
    <w:rsid w:val="00EA0A57"/>
    <w:rsid w:val="00EB03F4"/>
    <w:rsid w:val="00F1486B"/>
    <w:rsid w:val="00F455F1"/>
    <w:rsid w:val="00F83F06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157747A6-1C06-4F7E-9E7E-96949CAA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customStyle="1" w:styleId="apple-style-span">
    <w:name w:val="apple-style-span"/>
    <w:rsid w:val="00E579B7"/>
    <w:rPr>
      <w:rFonts w:cs="Times New Roman"/>
    </w:rPr>
  </w:style>
  <w:style w:type="paragraph" w:styleId="ListParagraph">
    <w:name w:val="List Paragraph"/>
    <w:basedOn w:val="Normal"/>
    <w:uiPriority w:val="34"/>
    <w:qFormat/>
    <w:rsid w:val="00E579B7"/>
    <w:pPr>
      <w:spacing w:before="100" w:beforeAutospacing="1" w:after="100" w:afterAutospacing="1" w:line="360" w:lineRule="auto"/>
      <w:ind w:left="720"/>
      <w:contextualSpacing/>
    </w:pPr>
    <w:rPr>
      <w:rFonts w:ascii="Calibri" w:eastAsia="Times New Roman" w:hAnsi="Calibri" w:cs="Times New Roman"/>
      <w:color w:val="auto"/>
      <w:kern w:val="0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54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54B"/>
    <w:rPr>
      <w:rFonts w:ascii="Segoe UI" w:hAnsi="Segoe UI" w:cs="Segoe UI"/>
      <w:kern w:val="20"/>
      <w:sz w:val="18"/>
      <w:szCs w:val="18"/>
    </w:rPr>
  </w:style>
  <w:style w:type="paragraph" w:styleId="NormalWeb">
    <w:name w:val="Normal (Web)"/>
    <w:basedOn w:val="Normal"/>
    <w:rsid w:val="009449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color w:val="auto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bartholomew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0772044B5743F5B6E77B873EB71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47969-8E3F-4429-B893-0392006FB6FD}"/>
      </w:docPartPr>
      <w:docPartBody>
        <w:p w:rsidR="00B0078D" w:rsidRDefault="00640319">
          <w:pPr>
            <w:pStyle w:val="D90772044B5743F5B6E77B873EB71358"/>
          </w:pPr>
          <w:r>
            <w:t>[Street Address]</w:t>
          </w:r>
        </w:p>
      </w:docPartBody>
    </w:docPart>
    <w:docPart>
      <w:docPartPr>
        <w:name w:val="A5BE54685CAD42CFA09F136199A4A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58630-663F-4272-AA45-80803E66F21A}"/>
      </w:docPartPr>
      <w:docPartBody>
        <w:p w:rsidR="00B0078D" w:rsidRDefault="00640319">
          <w:pPr>
            <w:pStyle w:val="A5BE54685CAD42CFA09F136199A4AE73"/>
          </w:pPr>
          <w:r>
            <w:t>[City, ST ZIP Code]</w:t>
          </w:r>
        </w:p>
      </w:docPartBody>
    </w:docPart>
    <w:docPart>
      <w:docPartPr>
        <w:name w:val="685A035014124B5BB1D300B67202B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4AEDC-527E-45D0-98BD-DF2906C0999E}"/>
      </w:docPartPr>
      <w:docPartBody>
        <w:p w:rsidR="00B0078D" w:rsidRDefault="00640319">
          <w:pPr>
            <w:pStyle w:val="685A035014124B5BB1D300B67202B753"/>
          </w:pPr>
          <w:r>
            <w:t>[Telephone]</w:t>
          </w:r>
        </w:p>
      </w:docPartBody>
    </w:docPart>
    <w:docPart>
      <w:docPartPr>
        <w:name w:val="61E887E0456E407D9C95CAA26F11A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5C8F6-1D08-45DD-9ED9-3C137A67F1B2}"/>
      </w:docPartPr>
      <w:docPartBody>
        <w:p w:rsidR="00B0078D" w:rsidRDefault="00640319">
          <w:pPr>
            <w:pStyle w:val="61E887E0456E407D9C95CAA26F11A210"/>
          </w:pPr>
          <w:r>
            <w:t>[Website]</w:t>
          </w:r>
        </w:p>
      </w:docPartBody>
    </w:docPart>
    <w:docPart>
      <w:docPartPr>
        <w:name w:val="6EF959FFEBC549009CEC0AAE50D32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4A2A9-F90E-4BEB-A423-71F92107CEE7}"/>
      </w:docPartPr>
      <w:docPartBody>
        <w:p w:rsidR="00B0078D" w:rsidRDefault="00640319">
          <w:pPr>
            <w:pStyle w:val="6EF959FFEBC549009CEC0AAE50D32F1D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059B6D94CCAB441AA921B1B167E80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D64C8-AE1B-4F79-97B7-D72DB7750171}"/>
      </w:docPartPr>
      <w:docPartBody>
        <w:p w:rsidR="00B0078D" w:rsidRDefault="00640319">
          <w:pPr>
            <w:pStyle w:val="059B6D94CCAB441AA921B1B167E80720"/>
          </w:pPr>
          <w:r>
            <w:t>[Your Name]</w:t>
          </w:r>
        </w:p>
      </w:docPartBody>
    </w:docPart>
    <w:docPart>
      <w:docPartPr>
        <w:name w:val="ECF0E9B8DDB641A1B748EE6AB2E52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67DCC-8B33-4A9D-A4CA-5A24167B6A7C}"/>
      </w:docPartPr>
      <w:docPartBody>
        <w:p w:rsidR="00B0078D" w:rsidRDefault="00640319">
          <w:pPr>
            <w:pStyle w:val="ECF0E9B8DDB641A1B748EE6AB2E5263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19"/>
    <w:rsid w:val="00640319"/>
    <w:rsid w:val="00824035"/>
    <w:rsid w:val="00B0078D"/>
    <w:rsid w:val="00ED3AF1"/>
    <w:rsid w:val="00F92C76"/>
    <w:rsid w:val="00F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0772044B5743F5B6E77B873EB71358">
    <w:name w:val="D90772044B5743F5B6E77B873EB71358"/>
  </w:style>
  <w:style w:type="paragraph" w:customStyle="1" w:styleId="A5BE54685CAD42CFA09F136199A4AE73">
    <w:name w:val="A5BE54685CAD42CFA09F136199A4AE73"/>
  </w:style>
  <w:style w:type="paragraph" w:customStyle="1" w:styleId="685A035014124B5BB1D300B67202B753">
    <w:name w:val="685A035014124B5BB1D300B67202B753"/>
  </w:style>
  <w:style w:type="paragraph" w:customStyle="1" w:styleId="61E887E0456E407D9C95CAA26F11A210">
    <w:name w:val="61E887E0456E407D9C95CAA26F11A210"/>
  </w:style>
  <w:style w:type="character" w:styleId="Emphasis">
    <w:name w:val="Emphasis"/>
    <w:basedOn w:val="DefaultParagraphFont"/>
    <w:uiPriority w:val="2"/>
    <w:unhideWhenUsed/>
    <w:qFormat/>
    <w:rsid w:val="00640319"/>
    <w:rPr>
      <w:color w:val="5B9BD5" w:themeColor="accent1"/>
    </w:rPr>
  </w:style>
  <w:style w:type="paragraph" w:customStyle="1" w:styleId="6EF959FFEBC549009CEC0AAE50D32F1D">
    <w:name w:val="6EF959FFEBC549009CEC0AAE50D32F1D"/>
  </w:style>
  <w:style w:type="paragraph" w:customStyle="1" w:styleId="059B6D94CCAB441AA921B1B167E80720">
    <w:name w:val="059B6D94CCAB441AA921B1B167E80720"/>
  </w:style>
  <w:style w:type="paragraph" w:customStyle="1" w:styleId="21D6573C4CD04851A14E981E6E783390">
    <w:name w:val="21D6573C4CD04851A14E981E6E783390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7B1721E103D5498BBFCB4253002E3CFB">
    <w:name w:val="7B1721E103D5498BBFCB4253002E3CFB"/>
  </w:style>
  <w:style w:type="character" w:styleId="PlaceholderText">
    <w:name w:val="Placeholder Text"/>
    <w:basedOn w:val="DefaultParagraphFont"/>
    <w:uiPriority w:val="99"/>
    <w:semiHidden/>
    <w:rsid w:val="00F92C76"/>
    <w:rPr>
      <w:color w:val="808080"/>
    </w:rPr>
  </w:style>
  <w:style w:type="paragraph" w:customStyle="1" w:styleId="ECF0E9B8DDB641A1B748EE6AB2E52635">
    <w:name w:val="ECF0E9B8DDB641A1B748EE6AB2E52635"/>
  </w:style>
  <w:style w:type="paragraph" w:customStyle="1" w:styleId="7CFC782AF5BD45A68BE83B8708394992">
    <w:name w:val="7CFC782AF5BD45A68BE83B8708394992"/>
  </w:style>
  <w:style w:type="paragraph" w:customStyle="1" w:styleId="60DB9DCB5BAB490B820B21753FBC1770">
    <w:name w:val="60DB9DCB5BAB490B820B21753FBC1770"/>
  </w:style>
  <w:style w:type="paragraph" w:customStyle="1" w:styleId="B8B0786D63B44808AB9999603C165F1C">
    <w:name w:val="B8B0786D63B44808AB9999603C165F1C"/>
  </w:style>
  <w:style w:type="paragraph" w:customStyle="1" w:styleId="FE8D052674AB4DB1B84BA44FC1138AC9">
    <w:name w:val="FE8D052674AB4DB1B84BA44FC1138AC9"/>
  </w:style>
  <w:style w:type="paragraph" w:customStyle="1" w:styleId="746810F4192D4AAE813F3AD684ECCF2C">
    <w:name w:val="746810F4192D4AAE813F3AD684ECCF2C"/>
  </w:style>
  <w:style w:type="paragraph" w:customStyle="1" w:styleId="BCF044F2917549C8A47A044975A9D96B">
    <w:name w:val="BCF044F2917549C8A47A044975A9D96B"/>
  </w:style>
  <w:style w:type="paragraph" w:customStyle="1" w:styleId="D8E81703B01444FF9882D486A2A7F317">
    <w:name w:val="D8E81703B01444FF9882D486A2A7F317"/>
  </w:style>
  <w:style w:type="paragraph" w:customStyle="1" w:styleId="A87B9A7C9D634687B56E0C1830324B6B">
    <w:name w:val="A87B9A7C9D634687B56E0C1830324B6B"/>
  </w:style>
  <w:style w:type="paragraph" w:customStyle="1" w:styleId="2C502B38829948D9AEAAB4ED62909A47">
    <w:name w:val="2C502B38829948D9AEAAB4ED62909A47"/>
  </w:style>
  <w:style w:type="paragraph" w:customStyle="1" w:styleId="617D52A1DA0D4FDD8E6416DBA59E9020">
    <w:name w:val="617D52A1DA0D4FDD8E6416DBA59E9020"/>
  </w:style>
  <w:style w:type="paragraph" w:customStyle="1" w:styleId="636C93067AD84126AC5BB395660FD7A9">
    <w:name w:val="636C93067AD84126AC5BB395660FD7A9"/>
    <w:rsid w:val="00640319"/>
  </w:style>
  <w:style w:type="paragraph" w:customStyle="1" w:styleId="B0DF263C45E94EB3907FE79D68533C5B">
    <w:name w:val="B0DF263C45E94EB3907FE79D68533C5B"/>
    <w:rsid w:val="00640319"/>
  </w:style>
  <w:style w:type="paragraph" w:customStyle="1" w:styleId="36086B3BA6034DE99F0685B40255AE17">
    <w:name w:val="36086B3BA6034DE99F0685B40255AE17"/>
    <w:rsid w:val="00640319"/>
  </w:style>
  <w:style w:type="paragraph" w:customStyle="1" w:styleId="F123C352B5AE4A1D91C1E69BE9CAB3E7">
    <w:name w:val="F123C352B5AE4A1D91C1E69BE9CAB3E7"/>
    <w:rsid w:val="00640319"/>
  </w:style>
  <w:style w:type="paragraph" w:customStyle="1" w:styleId="0E0051C4AC384C37AC3464938A016B14">
    <w:name w:val="0E0051C4AC384C37AC3464938A016B14"/>
    <w:rsid w:val="00640319"/>
  </w:style>
  <w:style w:type="paragraph" w:customStyle="1" w:styleId="CAC836063F9445C589848B4E58FBC147">
    <w:name w:val="CAC836063F9445C589848B4E58FBC147"/>
    <w:rsid w:val="00640319"/>
  </w:style>
  <w:style w:type="paragraph" w:customStyle="1" w:styleId="FE9DE771CACD482A9B686F6C5D4E35F3">
    <w:name w:val="FE9DE771CACD482A9B686F6C5D4E35F3"/>
    <w:rsid w:val="00640319"/>
  </w:style>
  <w:style w:type="paragraph" w:customStyle="1" w:styleId="6D42E14B866F412F8F1D9FBBE3BD6CC6">
    <w:name w:val="6D42E14B866F412F8F1D9FBBE3BD6CC6"/>
    <w:rsid w:val="00640319"/>
  </w:style>
  <w:style w:type="paragraph" w:customStyle="1" w:styleId="7FB649E6137D4289868A29DD87364B39">
    <w:name w:val="7FB649E6137D4289868A29DD87364B39"/>
    <w:rsid w:val="00640319"/>
  </w:style>
  <w:style w:type="paragraph" w:customStyle="1" w:styleId="A08B03CB6735493281B90CBCB317C47B">
    <w:name w:val="A08B03CB6735493281B90CBCB317C47B"/>
    <w:rsid w:val="00640319"/>
  </w:style>
  <w:style w:type="paragraph" w:customStyle="1" w:styleId="CCD0BF184BF7438F9BEDC446C40AC599">
    <w:name w:val="CCD0BF184BF7438F9BEDC446C40AC599"/>
    <w:rsid w:val="00F92C76"/>
  </w:style>
  <w:style w:type="paragraph" w:customStyle="1" w:styleId="FFCA90B584FA4D0E89007A7C13B5442C">
    <w:name w:val="FFCA90B584FA4D0E89007A7C13B5442C"/>
    <w:rsid w:val="00F92C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Unit 1 Townhouse 70C</CompanyAddress>
  <CompanyPhone>Cleaver Road, Arima</CompanyPhone>
  <CompanyFax/>
  <CompanyEmail>ayannab05@gmail.com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197</TotalTime>
  <Pages>4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Ayanna Bartholomew</dc:creator>
  <cp:keywords>1-868-330-9296</cp:keywords>
  <cp:lastModifiedBy>Ayannie B.</cp:lastModifiedBy>
  <cp:revision>80</cp:revision>
  <cp:lastPrinted>2014-12-10T14:41:00Z</cp:lastPrinted>
  <dcterms:created xsi:type="dcterms:W3CDTF">2014-12-10T13:59:00Z</dcterms:created>
  <dcterms:modified xsi:type="dcterms:W3CDTF">2015-02-23T18:10:00Z</dcterms:modified>
  <cp:category>Cleaver Heights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