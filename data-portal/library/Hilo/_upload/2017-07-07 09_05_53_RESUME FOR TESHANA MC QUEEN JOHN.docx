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36B" w:rsidRPr="001426B0" w:rsidRDefault="001426B0" w:rsidP="00DA5F7D">
      <w:pPr>
        <w:pStyle w:val="Default"/>
        <w:jc w:val="center"/>
        <w:rPr>
          <w:rFonts w:ascii="Bell MT" w:hAnsi="Bell MT"/>
          <w:sz w:val="44"/>
          <w:szCs w:val="44"/>
        </w:rPr>
      </w:pPr>
      <w:bookmarkStart w:id="0" w:name="_GoBack"/>
      <w:bookmarkEnd w:id="0"/>
      <w:r w:rsidRPr="001426B0">
        <w:rPr>
          <w:rFonts w:ascii="Bell MT" w:hAnsi="Bell MT"/>
          <w:sz w:val="44"/>
          <w:szCs w:val="44"/>
        </w:rPr>
        <w:t>TESHANA</w:t>
      </w:r>
      <w:r w:rsidR="007E5494" w:rsidRPr="001426B0">
        <w:rPr>
          <w:rFonts w:ascii="Bell MT" w:hAnsi="Bell MT"/>
          <w:sz w:val="44"/>
          <w:szCs w:val="44"/>
        </w:rPr>
        <w:t xml:space="preserve"> MC QUEEN JOHN</w:t>
      </w:r>
    </w:p>
    <w:p w:rsidR="0047336B" w:rsidRPr="00031FC0" w:rsidRDefault="0047336B" w:rsidP="00DA5F7D">
      <w:pPr>
        <w:pStyle w:val="Default"/>
        <w:jc w:val="center"/>
        <w:rPr>
          <w:i/>
          <w:sz w:val="32"/>
          <w:szCs w:val="32"/>
        </w:rPr>
      </w:pPr>
      <w:r w:rsidRPr="00031FC0">
        <w:rPr>
          <w:i/>
          <w:sz w:val="32"/>
          <w:szCs w:val="32"/>
        </w:rPr>
        <w:t>#21 Corallita Drive, Pleasantville, San Fernando.</w:t>
      </w:r>
    </w:p>
    <w:p w:rsidR="00031FC0" w:rsidRDefault="00031FC0" w:rsidP="004938F8">
      <w:pPr>
        <w:pStyle w:val="Default"/>
        <w:jc w:val="right"/>
        <w:rPr>
          <w:sz w:val="32"/>
          <w:szCs w:val="32"/>
        </w:rPr>
      </w:pPr>
    </w:p>
    <w:p w:rsidR="009C7E30" w:rsidRPr="00A67242" w:rsidRDefault="00031FC0" w:rsidP="00A67242">
      <w:pPr>
        <w:pStyle w:val="Default"/>
        <w:rPr>
          <w:sz w:val="32"/>
          <w:szCs w:val="32"/>
        </w:rPr>
      </w:pPr>
      <w:r w:rsidRPr="00031FC0">
        <w:rPr>
          <w:b/>
          <w:sz w:val="28"/>
          <w:szCs w:val="28"/>
        </w:rPr>
        <w:t>Date of Birth:</w:t>
      </w:r>
      <w:r>
        <w:rPr>
          <w:sz w:val="32"/>
          <w:szCs w:val="32"/>
        </w:rPr>
        <w:t xml:space="preserve"> </w:t>
      </w:r>
      <w:r w:rsidR="001426B0" w:rsidRPr="00031FC0">
        <w:rPr>
          <w:i/>
          <w:sz w:val="28"/>
          <w:szCs w:val="28"/>
        </w:rPr>
        <w:t>30</w:t>
      </w:r>
      <w:r w:rsidR="001426B0" w:rsidRPr="00031FC0">
        <w:rPr>
          <w:i/>
          <w:sz w:val="28"/>
          <w:szCs w:val="28"/>
          <w:vertAlign w:val="superscript"/>
        </w:rPr>
        <w:t>th</w:t>
      </w:r>
      <w:r w:rsidR="001426B0" w:rsidRPr="00031FC0">
        <w:rPr>
          <w:i/>
          <w:sz w:val="28"/>
          <w:szCs w:val="28"/>
        </w:rPr>
        <w:t xml:space="preserve"> May, 2001</w:t>
      </w:r>
      <w:r w:rsidR="0047336B" w:rsidRPr="00031FC0">
        <w:rPr>
          <w:i/>
        </w:rPr>
        <w:t>.</w:t>
      </w:r>
      <w:r w:rsidR="00A67242">
        <w:rPr>
          <w:sz w:val="32"/>
          <w:szCs w:val="32"/>
        </w:rPr>
        <w:tab/>
      </w:r>
      <w:r w:rsidR="00A67242">
        <w:rPr>
          <w:sz w:val="32"/>
          <w:szCs w:val="32"/>
        </w:rPr>
        <w:tab/>
      </w:r>
      <w:r w:rsidR="00A67242">
        <w:rPr>
          <w:sz w:val="32"/>
          <w:szCs w:val="32"/>
        </w:rPr>
        <w:tab/>
      </w:r>
      <w:r w:rsidR="00A67242">
        <w:rPr>
          <w:sz w:val="32"/>
          <w:szCs w:val="32"/>
        </w:rPr>
        <w:tab/>
      </w:r>
      <w:r w:rsidRPr="00031FC0">
        <w:rPr>
          <w:b/>
          <w:sz w:val="28"/>
          <w:szCs w:val="28"/>
        </w:rPr>
        <w:t>Contact:</w:t>
      </w:r>
      <w:r>
        <w:rPr>
          <w:sz w:val="32"/>
          <w:szCs w:val="32"/>
        </w:rPr>
        <w:t xml:space="preserve"> </w:t>
      </w:r>
      <w:r w:rsidR="00C55B05" w:rsidRPr="00031FC0">
        <w:rPr>
          <w:i/>
          <w:sz w:val="28"/>
          <w:szCs w:val="28"/>
        </w:rPr>
        <w:t>769-5406</w:t>
      </w:r>
      <w:r w:rsidR="007E5494" w:rsidRPr="00031FC0">
        <w:rPr>
          <w:i/>
          <w:sz w:val="28"/>
          <w:szCs w:val="28"/>
        </w:rPr>
        <w:t xml:space="preserve"> or 657-5024</w:t>
      </w:r>
    </w:p>
    <w:p w:rsidR="003642A1" w:rsidRDefault="003642A1" w:rsidP="0047336B">
      <w:pPr>
        <w:pStyle w:val="Default"/>
        <w:rPr>
          <w:sz w:val="23"/>
          <w:szCs w:val="23"/>
        </w:rPr>
      </w:pPr>
    </w:p>
    <w:p w:rsidR="0047336B" w:rsidRPr="0048643B" w:rsidRDefault="0047336B" w:rsidP="0047336B">
      <w:pPr>
        <w:pStyle w:val="Default"/>
      </w:pPr>
      <w:r w:rsidRPr="0048643B">
        <w:t xml:space="preserve">OBJECTIVE </w:t>
      </w:r>
    </w:p>
    <w:p w:rsidR="0072760E" w:rsidRPr="0048643B" w:rsidRDefault="0047336B" w:rsidP="0072760E">
      <w:pPr>
        <w:pStyle w:val="Default"/>
        <w:pBdr>
          <w:top w:val="single" w:sz="12" w:space="1" w:color="auto"/>
        </w:pBdr>
        <w:jc w:val="both"/>
      </w:pPr>
      <w:r w:rsidRPr="0048643B">
        <w:t xml:space="preserve">An ambitious </w:t>
      </w:r>
      <w:r w:rsidR="0029160C">
        <w:t>student</w:t>
      </w:r>
      <w:r w:rsidR="009403E4">
        <w:t xml:space="preserve"> eagerly embarks</w:t>
      </w:r>
      <w:r w:rsidR="00953ADE">
        <w:t xml:space="preserve"> on a</w:t>
      </w:r>
      <w:r w:rsidR="0029160C">
        <w:t xml:space="preserve"> reputed organization,</w:t>
      </w:r>
      <w:r w:rsidRPr="0048643B">
        <w:t xml:space="preserve"> </w:t>
      </w:r>
      <w:r w:rsidR="0029160C">
        <w:t>strong willingness to learn</w:t>
      </w:r>
      <w:r w:rsidR="009403E4">
        <w:t xml:space="preserve"> </w:t>
      </w:r>
      <w:r w:rsidR="0029160C">
        <w:t xml:space="preserve">and apply </w:t>
      </w:r>
      <w:r w:rsidRPr="0048643B">
        <w:t>my innovative ideas and skills</w:t>
      </w:r>
      <w:r w:rsidR="0029160C">
        <w:t>.</w:t>
      </w:r>
      <w:r w:rsidRPr="0048643B">
        <w:t xml:space="preserve"> </w:t>
      </w:r>
    </w:p>
    <w:p w:rsidR="009403E4" w:rsidRDefault="009403E4" w:rsidP="00073315">
      <w:pPr>
        <w:pStyle w:val="Default"/>
        <w:jc w:val="both"/>
      </w:pPr>
    </w:p>
    <w:p w:rsidR="0047336B" w:rsidRPr="0048643B" w:rsidRDefault="0047336B" w:rsidP="00073315">
      <w:pPr>
        <w:pStyle w:val="Default"/>
        <w:jc w:val="both"/>
      </w:pPr>
      <w:r w:rsidRPr="0048643B">
        <w:t xml:space="preserve">WORK EXPERIENCE </w:t>
      </w:r>
    </w:p>
    <w:p w:rsidR="005505D7" w:rsidRPr="0048643B" w:rsidRDefault="005505D7" w:rsidP="00073315">
      <w:pPr>
        <w:pStyle w:val="Default"/>
        <w:pBdr>
          <w:top w:val="single" w:sz="12" w:space="1" w:color="auto"/>
        </w:pBdr>
        <w:jc w:val="both"/>
        <w:rPr>
          <w:b/>
          <w:bCs/>
        </w:rPr>
      </w:pPr>
    </w:p>
    <w:p w:rsidR="0047336B" w:rsidRPr="0048643B" w:rsidRDefault="00E641D3" w:rsidP="00073315">
      <w:pPr>
        <w:pStyle w:val="Default"/>
        <w:jc w:val="both"/>
      </w:pPr>
      <w:r>
        <w:rPr>
          <w:b/>
          <w:bCs/>
        </w:rPr>
        <w:t>January 2014 – June 2016</w:t>
      </w:r>
      <w:r w:rsidR="003D7590" w:rsidRPr="0048643B">
        <w:rPr>
          <w:b/>
          <w:bCs/>
        </w:rPr>
        <w:t xml:space="preserve"> </w:t>
      </w:r>
      <w:r w:rsidR="00011472" w:rsidRPr="0048643B">
        <w:rPr>
          <w:b/>
          <w:bCs/>
        </w:rPr>
        <w:tab/>
      </w:r>
      <w:r w:rsidR="00B9518D" w:rsidRPr="0048643B">
        <w:rPr>
          <w:b/>
          <w:bCs/>
        </w:rPr>
        <w:t>Wish Granterz Fashions</w:t>
      </w:r>
    </w:p>
    <w:p w:rsidR="0047336B" w:rsidRPr="0048643B" w:rsidRDefault="00B9518D" w:rsidP="00073315">
      <w:pPr>
        <w:pStyle w:val="Default"/>
        <w:jc w:val="both"/>
        <w:rPr>
          <w:u w:val="single"/>
        </w:rPr>
      </w:pPr>
      <w:r w:rsidRPr="0048643B">
        <w:rPr>
          <w:i/>
          <w:iCs/>
          <w:u w:val="single"/>
        </w:rPr>
        <w:t xml:space="preserve">Customer </w:t>
      </w:r>
      <w:r w:rsidR="0047336B" w:rsidRPr="0048643B">
        <w:rPr>
          <w:i/>
          <w:iCs/>
          <w:u w:val="single"/>
        </w:rPr>
        <w:t>Service Representative</w:t>
      </w:r>
      <w:r w:rsidR="00011472" w:rsidRPr="0048643B">
        <w:rPr>
          <w:i/>
          <w:iCs/>
          <w:u w:val="single"/>
        </w:rPr>
        <w:t xml:space="preserve"> (Trainee</w:t>
      </w:r>
      <w:r w:rsidR="00011472" w:rsidRPr="0048643B">
        <w:rPr>
          <w:u w:val="single"/>
        </w:rPr>
        <w:t>)</w:t>
      </w:r>
      <w:r w:rsidR="00E641D3">
        <w:rPr>
          <w:u w:val="single"/>
        </w:rPr>
        <w:t>/PR Officer (Trainee)/Event Planner Assistant</w:t>
      </w:r>
    </w:p>
    <w:p w:rsidR="00587CC5" w:rsidRPr="0048643B" w:rsidRDefault="00587CC5" w:rsidP="00073315">
      <w:pPr>
        <w:pStyle w:val="Default"/>
        <w:jc w:val="both"/>
        <w:rPr>
          <w:u w:val="single"/>
        </w:rPr>
      </w:pPr>
    </w:p>
    <w:p w:rsidR="00587CC5" w:rsidRPr="0048643B" w:rsidRDefault="00011472" w:rsidP="00073315">
      <w:pPr>
        <w:pStyle w:val="Default"/>
        <w:jc w:val="both"/>
        <w:rPr>
          <w:b/>
          <w:bCs/>
        </w:rPr>
      </w:pPr>
      <w:r w:rsidRPr="0048643B">
        <w:rPr>
          <w:b/>
          <w:bCs/>
        </w:rPr>
        <w:t>December</w:t>
      </w:r>
      <w:r w:rsidR="00587CC5" w:rsidRPr="0048643B">
        <w:rPr>
          <w:b/>
          <w:bCs/>
        </w:rPr>
        <w:t xml:space="preserve"> </w:t>
      </w:r>
      <w:r w:rsidRPr="0048643B">
        <w:rPr>
          <w:b/>
          <w:bCs/>
        </w:rPr>
        <w:t>2010/2011/2012</w:t>
      </w:r>
      <w:r w:rsidRPr="0048643B">
        <w:rPr>
          <w:b/>
          <w:bCs/>
        </w:rPr>
        <w:tab/>
        <w:t xml:space="preserve"> </w:t>
      </w:r>
      <w:r w:rsidR="00587CC5" w:rsidRPr="0048643B">
        <w:rPr>
          <w:b/>
          <w:bCs/>
        </w:rPr>
        <w:t>F</w:t>
      </w:r>
      <w:r w:rsidR="00B9518D" w:rsidRPr="0048643B">
        <w:rPr>
          <w:b/>
          <w:bCs/>
        </w:rPr>
        <w:t>estive Faces</w:t>
      </w:r>
    </w:p>
    <w:p w:rsidR="008F25A0" w:rsidRPr="0048643B" w:rsidRDefault="00B9518D" w:rsidP="006D3B4C">
      <w:pPr>
        <w:pStyle w:val="Default"/>
        <w:jc w:val="both"/>
        <w:rPr>
          <w:i/>
          <w:iCs/>
          <w:u w:val="single"/>
        </w:rPr>
      </w:pPr>
      <w:r w:rsidRPr="0048643B">
        <w:rPr>
          <w:i/>
          <w:iCs/>
          <w:u w:val="single"/>
        </w:rPr>
        <w:t>Customer Service Represntative</w:t>
      </w:r>
      <w:r w:rsidR="00011472" w:rsidRPr="0048643B">
        <w:rPr>
          <w:i/>
          <w:iCs/>
          <w:u w:val="single"/>
        </w:rPr>
        <w:t xml:space="preserve"> (Trainee)</w:t>
      </w:r>
    </w:p>
    <w:p w:rsidR="004B1CBE" w:rsidRPr="0048643B" w:rsidRDefault="004B1CBE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</w:p>
    <w:p w:rsidR="00696DB9" w:rsidRPr="0048643B" w:rsidRDefault="00696DB9" w:rsidP="0007331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</w:rPr>
      </w:pPr>
      <w:r w:rsidRPr="0048643B">
        <w:rPr>
          <w:rFonts w:ascii="Garamond" w:hAnsi="Garamond" w:cs="Garamond"/>
          <w:color w:val="000000"/>
          <w:sz w:val="24"/>
          <w:szCs w:val="24"/>
        </w:rPr>
        <w:t xml:space="preserve">EDUCATION </w:t>
      </w:r>
    </w:p>
    <w:p w:rsidR="000A0223" w:rsidRPr="0048643B" w:rsidRDefault="000A0223" w:rsidP="004B1CBE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color w:val="000000"/>
          <w:sz w:val="24"/>
          <w:szCs w:val="24"/>
          <w:u w:val="single"/>
        </w:rPr>
      </w:pPr>
    </w:p>
    <w:p w:rsidR="00696DB9" w:rsidRPr="0048643B" w:rsidRDefault="008D7A9B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8643B">
        <w:rPr>
          <w:rFonts w:ascii="Garamond" w:hAnsi="Garamond" w:cs="Garamond"/>
          <w:b/>
          <w:bCs/>
          <w:color w:val="000000"/>
          <w:sz w:val="24"/>
          <w:szCs w:val="24"/>
          <w:u w:val="single"/>
        </w:rPr>
        <w:t>2016</w:t>
      </w:r>
      <w:r w:rsidR="00696DB9" w:rsidRPr="0048643B">
        <w:rPr>
          <w:rFonts w:ascii="Garamond" w:hAnsi="Garamond" w:cs="Garamond"/>
          <w:b/>
          <w:bCs/>
          <w:color w:val="000000"/>
          <w:sz w:val="24"/>
          <w:szCs w:val="24"/>
        </w:rPr>
        <w:t xml:space="preserve"> </w:t>
      </w:r>
      <w:r w:rsidRPr="0048643B">
        <w:rPr>
          <w:rFonts w:ascii="Garamond" w:hAnsi="Garamond" w:cs="Garamond"/>
          <w:b/>
          <w:bCs/>
          <w:color w:val="000000"/>
          <w:sz w:val="24"/>
          <w:szCs w:val="24"/>
        </w:rPr>
        <w:tab/>
      </w:r>
      <w:r w:rsidR="00CA09D3" w:rsidRPr="0048643B">
        <w:rPr>
          <w:rFonts w:ascii="Garamond" w:hAnsi="Garamond" w:cs="Garamond"/>
          <w:b/>
          <w:bCs/>
          <w:color w:val="000000"/>
          <w:sz w:val="24"/>
          <w:szCs w:val="24"/>
        </w:rPr>
        <w:t>MIC</w:t>
      </w:r>
      <w:r w:rsidRPr="0048643B">
        <w:rPr>
          <w:rFonts w:ascii="Garamond" w:hAnsi="Garamond" w:cs="Garamond"/>
          <w:b/>
          <w:bCs/>
          <w:color w:val="000000"/>
          <w:sz w:val="24"/>
          <w:szCs w:val="24"/>
        </w:rPr>
        <w:t xml:space="preserve"> Institute of Technology</w:t>
      </w:r>
    </w:p>
    <w:p w:rsidR="00696DB9" w:rsidRPr="0048643B" w:rsidRDefault="00696DB9" w:rsidP="00073315">
      <w:pPr>
        <w:autoSpaceDE w:val="0"/>
        <w:autoSpaceDN w:val="0"/>
        <w:adjustRightInd w:val="0"/>
        <w:spacing w:after="74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Courier New" w:hAnsi="Courier New" w:cs="Courier New"/>
          <w:color w:val="000000"/>
          <w:sz w:val="24"/>
          <w:szCs w:val="24"/>
        </w:rPr>
        <w:t xml:space="preserve">- </w:t>
      </w:r>
      <w:r w:rsidR="00394BEC" w:rsidRPr="0048643B">
        <w:rPr>
          <w:rFonts w:ascii="Garamond" w:hAnsi="Garamond" w:cs="Garamond"/>
          <w:color w:val="000000"/>
          <w:sz w:val="24"/>
          <w:szCs w:val="24"/>
        </w:rPr>
        <w:t xml:space="preserve">STEM Programme (Science, </w:t>
      </w:r>
      <w:r w:rsidR="0054671E" w:rsidRPr="0048643B">
        <w:rPr>
          <w:rFonts w:ascii="Garamond" w:hAnsi="Garamond" w:cs="Garamond"/>
          <w:color w:val="000000"/>
          <w:sz w:val="24"/>
          <w:szCs w:val="24"/>
        </w:rPr>
        <w:t xml:space="preserve">Technology, Engineering, Math) 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 </w:t>
      </w:r>
    </w:p>
    <w:p w:rsidR="00696DB9" w:rsidRPr="0048643B" w:rsidRDefault="00696DB9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</w:p>
    <w:p w:rsidR="00165986" w:rsidRPr="0048643B" w:rsidRDefault="00CE1DD7" w:rsidP="001F631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color w:val="000000"/>
          <w:sz w:val="24"/>
          <w:szCs w:val="24"/>
        </w:rPr>
      </w:pPr>
      <w:r w:rsidRPr="0048643B">
        <w:rPr>
          <w:rFonts w:ascii="Garamond" w:hAnsi="Garamond" w:cs="Garamond"/>
          <w:b/>
          <w:bCs/>
          <w:color w:val="000000"/>
          <w:sz w:val="24"/>
          <w:szCs w:val="24"/>
          <w:u w:val="single"/>
        </w:rPr>
        <w:t>2014</w:t>
      </w:r>
      <w:r w:rsidR="009F0AEB" w:rsidRPr="0048643B">
        <w:rPr>
          <w:rFonts w:ascii="Garamond" w:hAnsi="Garamond" w:cs="Garamond"/>
          <w:b/>
          <w:bCs/>
          <w:color w:val="000000"/>
          <w:sz w:val="24"/>
          <w:szCs w:val="24"/>
        </w:rPr>
        <w:t xml:space="preserve"> </w:t>
      </w:r>
      <w:r w:rsidR="009F0AEB" w:rsidRPr="0048643B">
        <w:rPr>
          <w:rFonts w:ascii="Garamond" w:hAnsi="Garamond" w:cs="Garamond"/>
          <w:b/>
          <w:bCs/>
          <w:color w:val="000000"/>
          <w:sz w:val="24"/>
          <w:szCs w:val="24"/>
        </w:rPr>
        <w:tab/>
      </w:r>
      <w:r w:rsidR="008E78EE" w:rsidRPr="0048643B">
        <w:rPr>
          <w:rFonts w:ascii="Garamond" w:hAnsi="Garamond" w:cs="Garamond"/>
          <w:b/>
          <w:bCs/>
          <w:color w:val="000000"/>
          <w:sz w:val="24"/>
          <w:szCs w:val="24"/>
        </w:rPr>
        <w:t>NIHERST</w:t>
      </w:r>
      <w:r w:rsidR="00165986" w:rsidRPr="0048643B">
        <w:rPr>
          <w:rFonts w:ascii="Garamond" w:hAnsi="Garamond" w:cs="Garamond"/>
          <w:b/>
          <w:bCs/>
          <w:color w:val="000000"/>
          <w:sz w:val="24"/>
          <w:szCs w:val="24"/>
        </w:rPr>
        <w:t xml:space="preserve"> </w:t>
      </w:r>
      <w:r w:rsidR="008E78EE" w:rsidRPr="0048643B">
        <w:rPr>
          <w:rFonts w:ascii="Garamond" w:hAnsi="Garamond" w:cs="Garamond"/>
          <w:b/>
          <w:bCs/>
          <w:color w:val="000000"/>
          <w:sz w:val="24"/>
          <w:szCs w:val="24"/>
        </w:rPr>
        <w:t>Science C</w:t>
      </w:r>
      <w:r w:rsidR="00A0588F">
        <w:rPr>
          <w:rFonts w:ascii="Garamond" w:hAnsi="Garamond" w:cs="Garamond"/>
          <w:b/>
          <w:bCs/>
          <w:color w:val="000000"/>
          <w:sz w:val="24"/>
          <w:szCs w:val="24"/>
        </w:rPr>
        <w:t>amp (Computer G</w:t>
      </w:r>
      <w:r w:rsidR="00165986" w:rsidRPr="0048643B">
        <w:rPr>
          <w:rFonts w:ascii="Garamond" w:hAnsi="Garamond" w:cs="Garamond"/>
          <w:b/>
          <w:bCs/>
          <w:color w:val="000000"/>
          <w:sz w:val="24"/>
          <w:szCs w:val="24"/>
        </w:rPr>
        <w:t>raphics)</w:t>
      </w:r>
    </w:p>
    <w:p w:rsidR="000A0223" w:rsidRPr="0048643B" w:rsidRDefault="000A0223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color w:val="000000"/>
          <w:sz w:val="24"/>
          <w:szCs w:val="24"/>
          <w:u w:val="single"/>
        </w:rPr>
      </w:pPr>
    </w:p>
    <w:p w:rsidR="00BD45D3" w:rsidRPr="0048643B" w:rsidRDefault="00CE1DD7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48643B">
        <w:rPr>
          <w:rFonts w:ascii="Garamond" w:hAnsi="Garamond" w:cs="Garamond"/>
          <w:b/>
          <w:bCs/>
          <w:color w:val="000000"/>
          <w:sz w:val="24"/>
          <w:szCs w:val="24"/>
          <w:u w:val="single"/>
        </w:rPr>
        <w:t>2013 – Present</w:t>
      </w:r>
      <w:r w:rsidR="00BD45D3" w:rsidRPr="0048643B">
        <w:rPr>
          <w:rFonts w:ascii="Garamond" w:hAnsi="Garamond" w:cs="Garamond"/>
          <w:b/>
          <w:bCs/>
          <w:color w:val="000000"/>
          <w:sz w:val="24"/>
          <w:szCs w:val="24"/>
        </w:rPr>
        <w:t xml:space="preserve"> </w:t>
      </w:r>
      <w:r w:rsidR="004B1CBE" w:rsidRPr="0048643B">
        <w:rPr>
          <w:rFonts w:ascii="Garamond" w:hAnsi="Garamond" w:cs="Garamond"/>
          <w:b/>
          <w:bCs/>
          <w:color w:val="000000"/>
          <w:sz w:val="24"/>
          <w:szCs w:val="24"/>
        </w:rPr>
        <w:tab/>
      </w:r>
      <w:r w:rsidR="00CA09D3" w:rsidRPr="0048643B">
        <w:rPr>
          <w:rFonts w:ascii="Garamond" w:hAnsi="Garamond" w:cs="Garamond"/>
          <w:b/>
          <w:bCs/>
          <w:color w:val="000000"/>
          <w:sz w:val="24"/>
          <w:szCs w:val="24"/>
        </w:rPr>
        <w:t>Debe High</w:t>
      </w:r>
      <w:r w:rsidR="00BD45D3" w:rsidRPr="0048643B">
        <w:rPr>
          <w:rFonts w:ascii="Garamond" w:hAnsi="Garamond" w:cs="Garamond"/>
          <w:b/>
          <w:bCs/>
          <w:color w:val="000000"/>
          <w:sz w:val="24"/>
          <w:szCs w:val="24"/>
        </w:rPr>
        <w:t xml:space="preserve"> Secondary School </w:t>
      </w:r>
    </w:p>
    <w:p w:rsidR="00165986" w:rsidRPr="0048643B" w:rsidRDefault="00BD45D3" w:rsidP="00165986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Courier New" w:hAnsi="Courier New" w:cs="Courier New"/>
          <w:color w:val="000000"/>
          <w:sz w:val="24"/>
          <w:szCs w:val="24"/>
        </w:rPr>
        <w:t xml:space="preserve">- </w:t>
      </w:r>
      <w:r w:rsidR="00CA09D3" w:rsidRPr="0048643B">
        <w:rPr>
          <w:rFonts w:ascii="Garamond" w:hAnsi="Garamond" w:cs="Garamond"/>
          <w:color w:val="000000"/>
          <w:sz w:val="24"/>
          <w:szCs w:val="24"/>
        </w:rPr>
        <w:t>8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 CXC (Mathematics, English</w:t>
      </w:r>
      <w:r w:rsidR="00CA09D3" w:rsidRPr="0048643B">
        <w:rPr>
          <w:rFonts w:ascii="Garamond" w:hAnsi="Garamond" w:cs="Garamond"/>
          <w:color w:val="000000"/>
          <w:sz w:val="24"/>
          <w:szCs w:val="24"/>
        </w:rPr>
        <w:t xml:space="preserve"> A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CA09D3" w:rsidRPr="0048643B">
        <w:rPr>
          <w:rFonts w:ascii="Garamond" w:hAnsi="Garamond" w:cs="Garamond"/>
          <w:color w:val="000000"/>
          <w:sz w:val="24"/>
          <w:szCs w:val="24"/>
        </w:rPr>
        <w:t>English B, History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0F2589" w:rsidRPr="0048643B">
        <w:rPr>
          <w:rFonts w:ascii="Garamond" w:hAnsi="Garamond" w:cs="Garamond"/>
          <w:color w:val="000000"/>
          <w:sz w:val="24"/>
          <w:szCs w:val="24"/>
        </w:rPr>
        <w:t>Spanish, Principles of Business</w:t>
      </w:r>
      <w:r w:rsidRPr="0048643B">
        <w:rPr>
          <w:rFonts w:ascii="Garamond" w:hAnsi="Garamond" w:cs="Garamond"/>
          <w:color w:val="000000"/>
          <w:sz w:val="24"/>
          <w:szCs w:val="24"/>
        </w:rPr>
        <w:t>, Human and Social Biology</w:t>
      </w:r>
      <w:r w:rsidR="00394BEC" w:rsidRPr="0048643B">
        <w:rPr>
          <w:rFonts w:ascii="Garamond" w:hAnsi="Garamond" w:cs="Garamond"/>
          <w:color w:val="000000"/>
          <w:sz w:val="24"/>
          <w:szCs w:val="24"/>
        </w:rPr>
        <w:t xml:space="preserve"> and Social Studies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) </w:t>
      </w:r>
    </w:p>
    <w:p w:rsidR="00BD45D3" w:rsidRPr="0048643B" w:rsidRDefault="00BD45D3" w:rsidP="0054671E">
      <w:pPr>
        <w:pStyle w:val="Default"/>
        <w:rPr>
          <w:rFonts w:ascii="Bell MT" w:hAnsi="Bell MT"/>
          <w:noProof/>
        </w:rPr>
      </w:pPr>
    </w:p>
    <w:p w:rsidR="00BD45D3" w:rsidRPr="0048643B" w:rsidRDefault="00BD45D3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48643B">
        <w:rPr>
          <w:rFonts w:ascii="Garamond" w:hAnsi="Garamond" w:cs="Garamond"/>
          <w:color w:val="000000"/>
          <w:sz w:val="24"/>
          <w:szCs w:val="24"/>
        </w:rPr>
        <w:t xml:space="preserve">ACHIEVEMENTS </w:t>
      </w:r>
    </w:p>
    <w:p w:rsidR="00BD45D3" w:rsidRPr="0048643B" w:rsidRDefault="00BD45D3" w:rsidP="000C3F22">
      <w:pPr>
        <w:pBdr>
          <w:top w:val="single" w:sz="12" w:space="1" w:color="auto"/>
        </w:pBdr>
        <w:autoSpaceDE w:val="0"/>
        <w:autoSpaceDN w:val="0"/>
        <w:adjustRightInd w:val="0"/>
        <w:spacing w:after="216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Wingdings" w:hAnsi="Wingdings" w:cs="Wingdings"/>
          <w:color w:val="000000"/>
          <w:sz w:val="24"/>
          <w:szCs w:val="24"/>
        </w:rPr>
        <w:t></w:t>
      </w:r>
      <w:r w:rsidRPr="0048643B">
        <w:rPr>
          <w:rFonts w:ascii="Wingdings" w:hAnsi="Wingdings" w:cs="Wingdings"/>
          <w:color w:val="000000"/>
          <w:sz w:val="24"/>
          <w:szCs w:val="24"/>
        </w:rPr>
        <w:t></w:t>
      </w:r>
      <w:r w:rsidR="00165986" w:rsidRPr="0048643B">
        <w:rPr>
          <w:rFonts w:ascii="Garamond" w:hAnsi="Garamond" w:cs="Garamond"/>
          <w:color w:val="000000"/>
          <w:sz w:val="24"/>
          <w:szCs w:val="24"/>
        </w:rPr>
        <w:t xml:space="preserve">Debe Secondary </w:t>
      </w:r>
      <w:r w:rsidR="00D93318" w:rsidRPr="0048643B">
        <w:rPr>
          <w:rFonts w:ascii="Garamond" w:hAnsi="Garamond" w:cs="Garamond"/>
          <w:color w:val="000000"/>
          <w:sz w:val="24"/>
          <w:szCs w:val="24"/>
        </w:rPr>
        <w:t>1</w:t>
      </w:r>
      <w:r w:rsidR="00D93318" w:rsidRPr="0048643B">
        <w:rPr>
          <w:rFonts w:ascii="Garamond" w:hAnsi="Garamond" w:cs="Garamond"/>
          <w:color w:val="000000"/>
          <w:sz w:val="24"/>
          <w:szCs w:val="24"/>
          <w:vertAlign w:val="superscript"/>
        </w:rPr>
        <w:t>st</w:t>
      </w:r>
      <w:r w:rsidR="00D93318" w:rsidRPr="0048643B">
        <w:rPr>
          <w:rFonts w:ascii="Garamond" w:hAnsi="Garamond" w:cs="Garamond"/>
          <w:color w:val="000000"/>
          <w:sz w:val="24"/>
          <w:szCs w:val="24"/>
        </w:rPr>
        <w:t xml:space="preserve"> Interact Club President 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 </w:t>
      </w:r>
    </w:p>
    <w:p w:rsidR="00D93318" w:rsidRPr="0048643B" w:rsidRDefault="00BD45D3" w:rsidP="00073315">
      <w:pPr>
        <w:autoSpaceDE w:val="0"/>
        <w:autoSpaceDN w:val="0"/>
        <w:adjustRightInd w:val="0"/>
        <w:spacing w:after="216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Wingdings" w:hAnsi="Wingdings" w:cs="Wingdings"/>
          <w:color w:val="000000"/>
          <w:sz w:val="24"/>
          <w:szCs w:val="24"/>
        </w:rPr>
        <w:t></w:t>
      </w:r>
      <w:r w:rsidRPr="0048643B">
        <w:rPr>
          <w:rFonts w:ascii="Wingdings" w:hAnsi="Wingdings" w:cs="Wingdings"/>
          <w:color w:val="000000"/>
          <w:sz w:val="24"/>
          <w:szCs w:val="24"/>
        </w:rPr>
        <w:t></w:t>
      </w:r>
      <w:r w:rsidR="00165986" w:rsidRPr="0048643B">
        <w:rPr>
          <w:rFonts w:ascii="Garamond" w:hAnsi="Garamond" w:cs="Garamond"/>
          <w:color w:val="000000"/>
          <w:sz w:val="24"/>
          <w:szCs w:val="24"/>
        </w:rPr>
        <w:t xml:space="preserve">2016 Sanfest vocal participant </w:t>
      </w:r>
    </w:p>
    <w:p w:rsidR="00BD45D3" w:rsidRPr="0048643B" w:rsidRDefault="00BD45D3" w:rsidP="00A47DD8">
      <w:pPr>
        <w:autoSpaceDE w:val="0"/>
        <w:autoSpaceDN w:val="0"/>
        <w:adjustRightInd w:val="0"/>
        <w:spacing w:after="216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Wingdings" w:hAnsi="Wingdings" w:cs="Wingdings"/>
          <w:color w:val="000000"/>
          <w:sz w:val="24"/>
          <w:szCs w:val="24"/>
        </w:rPr>
        <w:t></w:t>
      </w:r>
      <w:r w:rsidRPr="0048643B">
        <w:rPr>
          <w:rFonts w:ascii="Wingdings" w:hAnsi="Wingdings" w:cs="Wingdings"/>
          <w:color w:val="000000"/>
          <w:sz w:val="24"/>
          <w:szCs w:val="24"/>
        </w:rPr>
        <w:t></w:t>
      </w:r>
      <w:r w:rsidR="00D93318" w:rsidRPr="0048643B">
        <w:rPr>
          <w:rFonts w:ascii="Garamond" w:hAnsi="Garamond" w:cs="Garamond"/>
          <w:color w:val="000000"/>
          <w:sz w:val="24"/>
          <w:szCs w:val="24"/>
        </w:rPr>
        <w:t xml:space="preserve">Vice President of the Debate Club </w:t>
      </w:r>
    </w:p>
    <w:p w:rsidR="00BD45D3" w:rsidRPr="0048643B" w:rsidRDefault="00BD45D3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48643B">
        <w:rPr>
          <w:rFonts w:ascii="Garamond" w:hAnsi="Garamond" w:cs="Garamond"/>
          <w:color w:val="000000"/>
          <w:sz w:val="24"/>
          <w:szCs w:val="24"/>
        </w:rPr>
        <w:t xml:space="preserve">INTERESTS AND ACTIVITIES </w:t>
      </w:r>
    </w:p>
    <w:p w:rsidR="00BD45D3" w:rsidRPr="0048643B" w:rsidRDefault="00BD45D3" w:rsidP="000C3F22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Garamond" w:hAnsi="Garamond" w:cs="Garamond"/>
          <w:color w:val="000000"/>
          <w:sz w:val="24"/>
          <w:szCs w:val="24"/>
        </w:rPr>
        <w:t>Cooking, Listening to Music</w:t>
      </w:r>
      <w:r w:rsidR="00CA06FC" w:rsidRPr="0048643B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35033B" w:rsidRPr="0048643B">
        <w:rPr>
          <w:rFonts w:ascii="Garamond" w:hAnsi="Garamond" w:cs="Garamond"/>
          <w:color w:val="000000"/>
          <w:sz w:val="24"/>
          <w:szCs w:val="24"/>
        </w:rPr>
        <w:t xml:space="preserve">Performing </w:t>
      </w:r>
      <w:r w:rsidR="003570A9" w:rsidRPr="0048643B">
        <w:rPr>
          <w:rFonts w:ascii="Garamond" w:hAnsi="Garamond" w:cs="Garamond"/>
          <w:color w:val="000000"/>
          <w:sz w:val="24"/>
          <w:szCs w:val="24"/>
        </w:rPr>
        <w:t>Art</w:t>
      </w:r>
      <w:r w:rsidR="0035033B" w:rsidRPr="0048643B">
        <w:rPr>
          <w:rFonts w:ascii="Garamond" w:hAnsi="Garamond" w:cs="Garamond"/>
          <w:color w:val="000000"/>
          <w:sz w:val="24"/>
          <w:szCs w:val="24"/>
        </w:rPr>
        <w:t>s, Drawing</w:t>
      </w:r>
    </w:p>
    <w:p w:rsidR="000C3F22" w:rsidRPr="0048643B" w:rsidRDefault="000C3F22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</w:p>
    <w:p w:rsidR="00E43718" w:rsidRDefault="00E43718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</w:p>
    <w:p w:rsidR="00BD45D3" w:rsidRPr="00A67242" w:rsidRDefault="00BD45D3" w:rsidP="0007331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Garamond" w:hAnsi="Garamond" w:cs="Garamond"/>
          <w:color w:val="000000"/>
          <w:sz w:val="24"/>
          <w:szCs w:val="24"/>
        </w:rPr>
        <w:t xml:space="preserve">REFERENCES </w:t>
      </w:r>
    </w:p>
    <w:p w:rsidR="00BD45D3" w:rsidRPr="0048643B" w:rsidRDefault="00BD45D3" w:rsidP="00073315">
      <w:pPr>
        <w:autoSpaceDE w:val="0"/>
        <w:autoSpaceDN w:val="0"/>
        <w:adjustRightInd w:val="0"/>
        <w:spacing w:after="34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Wingdings" w:hAnsi="Wingdings" w:cs="Wingdings"/>
          <w:color w:val="000000"/>
          <w:sz w:val="24"/>
          <w:szCs w:val="24"/>
        </w:rPr>
        <w:t></w:t>
      </w:r>
      <w:r w:rsidRPr="0048643B">
        <w:rPr>
          <w:rFonts w:ascii="Wingdings" w:hAnsi="Wingdings" w:cs="Wingdings"/>
          <w:color w:val="000000"/>
          <w:sz w:val="24"/>
          <w:szCs w:val="24"/>
        </w:rPr>
        <w:t>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Carmen Millington, Compliance Officer, The National Insurance Board, 868-346-6257 </w:t>
      </w:r>
    </w:p>
    <w:p w:rsidR="00BD45D3" w:rsidRPr="0048643B" w:rsidRDefault="00BD45D3" w:rsidP="00073315">
      <w:pPr>
        <w:autoSpaceDE w:val="0"/>
        <w:autoSpaceDN w:val="0"/>
        <w:adjustRightInd w:val="0"/>
        <w:spacing w:after="34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48643B">
        <w:rPr>
          <w:rFonts w:ascii="Wingdings" w:hAnsi="Wingdings" w:cs="Wingdings"/>
          <w:color w:val="000000"/>
          <w:sz w:val="24"/>
          <w:szCs w:val="24"/>
        </w:rPr>
        <w:t></w:t>
      </w:r>
      <w:r w:rsidRPr="0048643B">
        <w:rPr>
          <w:rFonts w:ascii="Wingdings" w:hAnsi="Wingdings" w:cs="Wingdings"/>
          <w:color w:val="000000"/>
          <w:sz w:val="24"/>
          <w:szCs w:val="24"/>
        </w:rPr>
        <w:t></w:t>
      </w:r>
      <w:r w:rsidRPr="0048643B">
        <w:rPr>
          <w:rFonts w:ascii="Garamond" w:hAnsi="Garamond" w:cs="Garamond"/>
          <w:color w:val="000000"/>
          <w:sz w:val="24"/>
          <w:szCs w:val="24"/>
        </w:rPr>
        <w:t xml:space="preserve">Lex Lovell, Deputy Manager, ArcelorMittal Point Lisas Limited, 868-685-5655 </w:t>
      </w:r>
    </w:p>
    <w:p w:rsidR="00BD45D3" w:rsidRPr="0048643B" w:rsidRDefault="00F21922" w:rsidP="00216A09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="00F57D6C" w:rsidRPr="0048643B">
        <w:rPr>
          <w:rFonts w:ascii="Garamond" w:hAnsi="Garamond" w:cs="Garamond"/>
          <w:color w:val="000000"/>
          <w:sz w:val="24"/>
          <w:szCs w:val="24"/>
        </w:rPr>
        <w:t>Candice Jones</w:t>
      </w:r>
      <w:r w:rsidR="00BD45D3" w:rsidRPr="0048643B">
        <w:rPr>
          <w:rFonts w:ascii="Garamond" w:hAnsi="Garamond" w:cs="Garamond"/>
          <w:color w:val="000000"/>
          <w:sz w:val="24"/>
          <w:szCs w:val="24"/>
        </w:rPr>
        <w:t xml:space="preserve">, Administrative </w:t>
      </w:r>
      <w:r w:rsidR="00F57D6C" w:rsidRPr="0048643B">
        <w:rPr>
          <w:rFonts w:ascii="Garamond" w:hAnsi="Garamond" w:cs="Garamond"/>
          <w:color w:val="000000"/>
          <w:sz w:val="24"/>
          <w:szCs w:val="24"/>
        </w:rPr>
        <w:t>Manager</w:t>
      </w:r>
      <w:r w:rsidR="00BD45D3" w:rsidRPr="0048643B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F57D6C" w:rsidRPr="0048643B">
        <w:rPr>
          <w:rFonts w:ascii="Garamond" w:hAnsi="Garamond" w:cs="Garamond"/>
          <w:color w:val="000000"/>
          <w:sz w:val="24"/>
          <w:szCs w:val="24"/>
        </w:rPr>
        <w:t>Aeropost Limited</w:t>
      </w:r>
      <w:r w:rsidR="00BD45D3" w:rsidRPr="0048643B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5A2DAF" w:rsidRPr="0048643B">
        <w:rPr>
          <w:rFonts w:ascii="Garamond" w:hAnsi="Garamond" w:cs="Garamond"/>
          <w:color w:val="000000"/>
          <w:sz w:val="24"/>
          <w:szCs w:val="24"/>
        </w:rPr>
        <w:t>721-9768</w:t>
      </w:r>
      <w:r w:rsidR="00BD45D3" w:rsidRPr="0048643B">
        <w:rPr>
          <w:rFonts w:ascii="Garamond" w:hAnsi="Garamond" w:cs="Garamond"/>
          <w:color w:val="000000"/>
          <w:sz w:val="24"/>
          <w:szCs w:val="24"/>
        </w:rPr>
        <w:t xml:space="preserve">. </w:t>
      </w:r>
    </w:p>
    <w:sectPr w:rsidR="00BD45D3" w:rsidRPr="0048643B" w:rsidSect="006B74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E46" w:rsidRDefault="00FF1E46" w:rsidP="00D415F7">
      <w:pPr>
        <w:spacing w:after="0" w:line="240" w:lineRule="auto"/>
      </w:pPr>
      <w:r>
        <w:separator/>
      </w:r>
    </w:p>
  </w:endnote>
  <w:endnote w:type="continuationSeparator" w:id="0">
    <w:p w:rsidR="00FF1E46" w:rsidRDefault="00FF1E46" w:rsidP="00D4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A9" w:rsidRDefault="00357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97874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415F7" w:rsidRDefault="00D415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6A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6A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15F7" w:rsidRDefault="00D415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A9" w:rsidRDefault="00357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E46" w:rsidRDefault="00FF1E46" w:rsidP="00D415F7">
      <w:pPr>
        <w:spacing w:after="0" w:line="240" w:lineRule="auto"/>
      </w:pPr>
      <w:r>
        <w:separator/>
      </w:r>
    </w:p>
  </w:footnote>
  <w:footnote w:type="continuationSeparator" w:id="0">
    <w:p w:rsidR="00FF1E46" w:rsidRDefault="00FF1E46" w:rsidP="00D4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A9" w:rsidRDefault="003570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A9" w:rsidRDefault="003570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A9" w:rsidRDefault="003570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24B"/>
    <w:multiLevelType w:val="hybridMultilevel"/>
    <w:tmpl w:val="EC228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039D6"/>
    <w:multiLevelType w:val="hybridMultilevel"/>
    <w:tmpl w:val="1C38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D32CD"/>
    <w:multiLevelType w:val="hybridMultilevel"/>
    <w:tmpl w:val="59129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2D"/>
    <w:rsid w:val="00011472"/>
    <w:rsid w:val="00017CAB"/>
    <w:rsid w:val="00031FC0"/>
    <w:rsid w:val="00043BEC"/>
    <w:rsid w:val="00046741"/>
    <w:rsid w:val="0006071B"/>
    <w:rsid w:val="00073315"/>
    <w:rsid w:val="00086924"/>
    <w:rsid w:val="00086DCC"/>
    <w:rsid w:val="000958E3"/>
    <w:rsid w:val="00096927"/>
    <w:rsid w:val="000A0223"/>
    <w:rsid w:val="000B1E0A"/>
    <w:rsid w:val="000C3F22"/>
    <w:rsid w:val="000C427D"/>
    <w:rsid w:val="000F2589"/>
    <w:rsid w:val="0011212F"/>
    <w:rsid w:val="001426B0"/>
    <w:rsid w:val="0014566E"/>
    <w:rsid w:val="00150887"/>
    <w:rsid w:val="00165986"/>
    <w:rsid w:val="001F631F"/>
    <w:rsid w:val="00200E67"/>
    <w:rsid w:val="0020428F"/>
    <w:rsid w:val="00216A09"/>
    <w:rsid w:val="0029160C"/>
    <w:rsid w:val="00292271"/>
    <w:rsid w:val="00293680"/>
    <w:rsid w:val="0029695E"/>
    <w:rsid w:val="00313984"/>
    <w:rsid w:val="0035033B"/>
    <w:rsid w:val="00353EE7"/>
    <w:rsid w:val="003570A9"/>
    <w:rsid w:val="003642A1"/>
    <w:rsid w:val="00394048"/>
    <w:rsid w:val="003943C6"/>
    <w:rsid w:val="00394BEC"/>
    <w:rsid w:val="003B24C9"/>
    <w:rsid w:val="003C41A8"/>
    <w:rsid w:val="003C6559"/>
    <w:rsid w:val="003D45A6"/>
    <w:rsid w:val="003D7590"/>
    <w:rsid w:val="003F3CC1"/>
    <w:rsid w:val="00415F7F"/>
    <w:rsid w:val="00417271"/>
    <w:rsid w:val="00471B2D"/>
    <w:rsid w:val="0047336B"/>
    <w:rsid w:val="004811A2"/>
    <w:rsid w:val="0048643B"/>
    <w:rsid w:val="004938F8"/>
    <w:rsid w:val="004943AE"/>
    <w:rsid w:val="004B1CBE"/>
    <w:rsid w:val="004F4D0F"/>
    <w:rsid w:val="0054671E"/>
    <w:rsid w:val="005505D7"/>
    <w:rsid w:val="0058086F"/>
    <w:rsid w:val="00587CC5"/>
    <w:rsid w:val="005A2DAF"/>
    <w:rsid w:val="005B5EB1"/>
    <w:rsid w:val="005D03BF"/>
    <w:rsid w:val="005F0CF5"/>
    <w:rsid w:val="005F33FE"/>
    <w:rsid w:val="00622978"/>
    <w:rsid w:val="006470B1"/>
    <w:rsid w:val="00684092"/>
    <w:rsid w:val="006879DD"/>
    <w:rsid w:val="00696DB9"/>
    <w:rsid w:val="006A0626"/>
    <w:rsid w:val="006B74D7"/>
    <w:rsid w:val="006D3B4C"/>
    <w:rsid w:val="006E0405"/>
    <w:rsid w:val="006F5179"/>
    <w:rsid w:val="0072760E"/>
    <w:rsid w:val="007319B3"/>
    <w:rsid w:val="00760802"/>
    <w:rsid w:val="00796247"/>
    <w:rsid w:val="007B7458"/>
    <w:rsid w:val="007E4E58"/>
    <w:rsid w:val="007E5494"/>
    <w:rsid w:val="007F03FB"/>
    <w:rsid w:val="00886987"/>
    <w:rsid w:val="0089045E"/>
    <w:rsid w:val="008C26AA"/>
    <w:rsid w:val="008D7A9B"/>
    <w:rsid w:val="008E4D91"/>
    <w:rsid w:val="008E78EE"/>
    <w:rsid w:val="008F1E37"/>
    <w:rsid w:val="008F25A0"/>
    <w:rsid w:val="009403E4"/>
    <w:rsid w:val="00953ADE"/>
    <w:rsid w:val="00974268"/>
    <w:rsid w:val="00976297"/>
    <w:rsid w:val="00986F80"/>
    <w:rsid w:val="00997886"/>
    <w:rsid w:val="009C7E30"/>
    <w:rsid w:val="009D3ACE"/>
    <w:rsid w:val="009D70C5"/>
    <w:rsid w:val="009F0AEB"/>
    <w:rsid w:val="00A0588F"/>
    <w:rsid w:val="00A47DD8"/>
    <w:rsid w:val="00A55A7C"/>
    <w:rsid w:val="00A67242"/>
    <w:rsid w:val="00A76C84"/>
    <w:rsid w:val="00A81713"/>
    <w:rsid w:val="00AA26AF"/>
    <w:rsid w:val="00AD3E0F"/>
    <w:rsid w:val="00AE1F11"/>
    <w:rsid w:val="00B05A59"/>
    <w:rsid w:val="00B36B9D"/>
    <w:rsid w:val="00B721BD"/>
    <w:rsid w:val="00B86803"/>
    <w:rsid w:val="00B9518D"/>
    <w:rsid w:val="00BA54DA"/>
    <w:rsid w:val="00BD1AC7"/>
    <w:rsid w:val="00BD45D3"/>
    <w:rsid w:val="00BD5C45"/>
    <w:rsid w:val="00C07ECF"/>
    <w:rsid w:val="00C24C48"/>
    <w:rsid w:val="00C31D96"/>
    <w:rsid w:val="00C55B05"/>
    <w:rsid w:val="00C72F6D"/>
    <w:rsid w:val="00C8177A"/>
    <w:rsid w:val="00C905FD"/>
    <w:rsid w:val="00CA06FC"/>
    <w:rsid w:val="00CA09D3"/>
    <w:rsid w:val="00CA541D"/>
    <w:rsid w:val="00CE1DD7"/>
    <w:rsid w:val="00CF0BA8"/>
    <w:rsid w:val="00D32E8B"/>
    <w:rsid w:val="00D36652"/>
    <w:rsid w:val="00D415F7"/>
    <w:rsid w:val="00D46A32"/>
    <w:rsid w:val="00D93318"/>
    <w:rsid w:val="00DA5F7D"/>
    <w:rsid w:val="00E340BB"/>
    <w:rsid w:val="00E4135E"/>
    <w:rsid w:val="00E43718"/>
    <w:rsid w:val="00E641D3"/>
    <w:rsid w:val="00EA24CC"/>
    <w:rsid w:val="00EC14E8"/>
    <w:rsid w:val="00F11496"/>
    <w:rsid w:val="00F21922"/>
    <w:rsid w:val="00F236A0"/>
    <w:rsid w:val="00F40EB8"/>
    <w:rsid w:val="00F57D6C"/>
    <w:rsid w:val="00F8142D"/>
    <w:rsid w:val="00F85FEA"/>
    <w:rsid w:val="00FA049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36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F7"/>
  </w:style>
  <w:style w:type="paragraph" w:styleId="Footer">
    <w:name w:val="footer"/>
    <w:basedOn w:val="Normal"/>
    <w:link w:val="FooterChar"/>
    <w:uiPriority w:val="99"/>
    <w:unhideWhenUsed/>
    <w:rsid w:val="00D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F7"/>
  </w:style>
  <w:style w:type="paragraph" w:styleId="ListParagraph">
    <w:name w:val="List Paragraph"/>
    <w:basedOn w:val="Normal"/>
    <w:uiPriority w:val="34"/>
    <w:qFormat/>
    <w:rsid w:val="00353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36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F7"/>
  </w:style>
  <w:style w:type="paragraph" w:styleId="Footer">
    <w:name w:val="footer"/>
    <w:basedOn w:val="Normal"/>
    <w:link w:val="FooterChar"/>
    <w:uiPriority w:val="99"/>
    <w:unhideWhenUsed/>
    <w:rsid w:val="00D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F7"/>
  </w:style>
  <w:style w:type="paragraph" w:styleId="ListParagraph">
    <w:name w:val="List Paragraph"/>
    <w:basedOn w:val="Normal"/>
    <w:uiPriority w:val="34"/>
    <w:qFormat/>
    <w:rsid w:val="0035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AA569-3705-41F9-A9B4-C466AC54269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00ACA4F-BDF6-441C-88FC-7ED6EFAD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McQueen-John</dc:creator>
  <cp:lastModifiedBy>Mun, Ricardo</cp:lastModifiedBy>
  <cp:revision>2</cp:revision>
  <cp:lastPrinted>2017-05-15T14:43:00Z</cp:lastPrinted>
  <dcterms:created xsi:type="dcterms:W3CDTF">2017-07-07T14:05:00Z</dcterms:created>
  <dcterms:modified xsi:type="dcterms:W3CDTF">2017-07-07T14:05:00Z</dcterms:modified>
</cp:coreProperties>
</file>