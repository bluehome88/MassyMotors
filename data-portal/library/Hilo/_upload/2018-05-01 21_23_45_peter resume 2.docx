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Pr="004F1744" w:rsidRDefault="0086214B">
      <w:pPr>
        <w:pStyle w:val="ContactInfo"/>
        <w:rPr>
          <w:szCs w:val="18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4F1744">
        <w:rPr>
          <w:szCs w:val="18"/>
        </w:rPr>
        <w:t>9 WARNER STREET</w:t>
      </w:r>
    </w:p>
    <w:sdt>
      <w:sdtPr>
        <w:rPr>
          <w:szCs w:val="18"/>
        </w:rPr>
        <w:alias w:val="Category"/>
        <w:tag w:val=""/>
        <w:id w:val="1543715586"/>
        <w:placeholder>
          <w:docPart w:val="4C6E8410F72B4FEB96570C9F8938C22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4F1744" w:rsidRDefault="00655EAD">
          <w:pPr>
            <w:pStyle w:val="ContactInfo"/>
            <w:rPr>
              <w:szCs w:val="18"/>
            </w:rPr>
          </w:pPr>
          <w:proofErr w:type="gramStart"/>
          <w:r>
            <w:rPr>
              <w:szCs w:val="18"/>
            </w:rPr>
            <w:t>STE.MADELEINE.</w:t>
          </w:r>
          <w:proofErr w:type="gramEnd"/>
        </w:p>
      </w:sdtContent>
    </w:sdt>
    <w:p w:rsidR="002C42BC" w:rsidRPr="008608B6" w:rsidRDefault="00A57453" w:rsidP="008608B6">
      <w:pPr>
        <w:pStyle w:val="ContactInfo"/>
        <w:rPr>
          <w:szCs w:val="18"/>
        </w:rPr>
      </w:pPr>
      <w:sdt>
        <w:sdtPr>
          <w:rPr>
            <w:szCs w:val="18"/>
          </w:rPr>
          <w:alias w:val="Telephone"/>
          <w:tag w:val="Telephone"/>
          <w:id w:val="599758962"/>
          <w:placeholder>
            <w:docPart w:val="B0E71F15A9944FD5A82A240437BD4C8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55EAD">
            <w:rPr>
              <w:szCs w:val="18"/>
            </w:rPr>
            <w:t>321-6948</w:t>
          </w:r>
        </w:sdtContent>
      </w:sdt>
    </w:p>
    <w:p w:rsidR="002C42BC" w:rsidRDefault="002C42BC" w:rsidP="0086214B">
      <w:pPr>
        <w:pStyle w:val="ContactInfo"/>
        <w:jc w:val="left"/>
        <w:rPr>
          <w:rStyle w:val="Emphasis"/>
        </w:rPr>
      </w:pPr>
    </w:p>
    <w:p w:rsidR="002C42BC" w:rsidRPr="004F1744" w:rsidRDefault="0086214B" w:rsidP="008608B6">
      <w:pPr>
        <w:pStyle w:val="Name"/>
        <w:rPr>
          <w:sz w:val="28"/>
          <w:szCs w:val="28"/>
        </w:rPr>
      </w:pPr>
      <w:r>
        <w:t xml:space="preserve">                                      </w:t>
      </w:r>
      <w:r w:rsidR="003572ED">
        <w:rPr>
          <w:sz w:val="28"/>
          <w:szCs w:val="28"/>
        </w:rPr>
        <w:t>teri Ann R.G.Mottley</w:t>
      </w:r>
    </w:p>
    <w:tbl>
      <w:tblPr>
        <w:tblStyle w:val="ResumeTable"/>
        <w:tblW w:w="4957" w:type="pct"/>
        <w:tblInd w:w="-630" w:type="dxa"/>
        <w:tblLayout w:type="fixed"/>
        <w:tblLook w:val="04A0" w:firstRow="1" w:lastRow="0" w:firstColumn="1" w:lastColumn="0" w:noHBand="0" w:noVBand="1"/>
        <w:tblDescription w:val="Resume"/>
      </w:tblPr>
      <w:tblGrid>
        <w:gridCol w:w="2070"/>
        <w:gridCol w:w="540"/>
        <w:gridCol w:w="7383"/>
      </w:tblGrid>
      <w:tr w:rsidR="002C42BC" w:rsidTr="00655EAD">
        <w:trPr>
          <w:trHeight w:val="684"/>
        </w:trPr>
        <w:tc>
          <w:tcPr>
            <w:tcW w:w="2070" w:type="dxa"/>
          </w:tcPr>
          <w:p w:rsidR="002C42BC" w:rsidRDefault="00655EAD" w:rsidP="00655EAD">
            <w:pPr>
              <w:pStyle w:val="Heading1"/>
              <w:tabs>
                <w:tab w:val="left" w:pos="360"/>
              </w:tabs>
              <w:jc w:val="left"/>
            </w:pPr>
            <w:r>
              <w:t xml:space="preserve">          </w:t>
            </w:r>
            <w:r w:rsidR="00414819">
              <w:t>Objective</w:t>
            </w:r>
          </w:p>
        </w:tc>
        <w:tc>
          <w:tcPr>
            <w:tcW w:w="540" w:type="dxa"/>
          </w:tcPr>
          <w:p w:rsidR="002C42BC" w:rsidRPr="00F916E6" w:rsidRDefault="00655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7383" w:type="dxa"/>
          </w:tcPr>
          <w:p w:rsidR="002C42BC" w:rsidRPr="00F916E6" w:rsidRDefault="0086214B" w:rsidP="0086214B">
            <w:pPr>
              <w:pStyle w:val="ResumeText"/>
              <w:rPr>
                <w:sz w:val="24"/>
                <w:szCs w:val="24"/>
              </w:rPr>
            </w:pPr>
            <w:r w:rsidRPr="00F916E6">
              <w:rPr>
                <w:sz w:val="24"/>
                <w:szCs w:val="24"/>
              </w:rPr>
              <w:t>To become highly recognized professionally and to be able to maintain a high level of Integrity.</w:t>
            </w:r>
          </w:p>
        </w:tc>
      </w:tr>
      <w:tr w:rsidR="002C42BC" w:rsidTr="00655EAD">
        <w:trPr>
          <w:trHeight w:val="547"/>
        </w:trPr>
        <w:tc>
          <w:tcPr>
            <w:tcW w:w="2070" w:type="dxa"/>
          </w:tcPr>
          <w:p w:rsidR="002C42BC" w:rsidRDefault="00655EAD" w:rsidP="00655EAD">
            <w:pPr>
              <w:pStyle w:val="Heading1"/>
              <w:tabs>
                <w:tab w:val="left" w:pos="450"/>
              </w:tabs>
              <w:jc w:val="left"/>
            </w:pPr>
            <w:r>
              <w:t xml:space="preserve">          Skills &amp;</w:t>
            </w:r>
            <w:r w:rsidR="00414819" w:rsidRPr="00655EAD">
              <w:rPr>
                <w:sz w:val="20"/>
              </w:rPr>
              <w:t>Abilities</w:t>
            </w:r>
          </w:p>
        </w:tc>
        <w:tc>
          <w:tcPr>
            <w:tcW w:w="540" w:type="dxa"/>
          </w:tcPr>
          <w:p w:rsidR="002C42BC" w:rsidRPr="00655EAD" w:rsidRDefault="002C42BC">
            <w:pPr>
              <w:rPr>
                <w:sz w:val="24"/>
                <w:szCs w:val="24"/>
              </w:rPr>
            </w:pPr>
          </w:p>
        </w:tc>
        <w:tc>
          <w:tcPr>
            <w:tcW w:w="7383" w:type="dxa"/>
          </w:tcPr>
          <w:p w:rsidR="002C42BC" w:rsidRPr="00655EAD" w:rsidRDefault="0070420A" w:rsidP="0070420A">
            <w:pPr>
              <w:pStyle w:val="ResumeText"/>
              <w:rPr>
                <w:sz w:val="24"/>
                <w:szCs w:val="24"/>
              </w:rPr>
            </w:pPr>
            <w:r w:rsidRPr="00655EAD">
              <w:rPr>
                <w:sz w:val="24"/>
                <w:szCs w:val="24"/>
              </w:rPr>
              <w:t>Excellent communication and decision making skills.                                   Quick learner for any task given at hand.</w:t>
            </w:r>
          </w:p>
        </w:tc>
      </w:tr>
      <w:tr w:rsidR="002C42BC" w:rsidTr="00655EAD">
        <w:trPr>
          <w:trHeight w:val="3581"/>
        </w:trPr>
        <w:tc>
          <w:tcPr>
            <w:tcW w:w="2070" w:type="dxa"/>
          </w:tcPr>
          <w:p w:rsidR="002C42BC" w:rsidRPr="00655EAD" w:rsidRDefault="00655EAD" w:rsidP="00655EAD">
            <w:pPr>
              <w:pStyle w:val="Heading1"/>
              <w:jc w:val="left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</w:t>
            </w:r>
            <w:r w:rsidR="00414819" w:rsidRPr="00655EAD">
              <w:rPr>
                <w:sz w:val="20"/>
              </w:rPr>
              <w:t>Experience</w:t>
            </w:r>
          </w:p>
        </w:tc>
        <w:tc>
          <w:tcPr>
            <w:tcW w:w="540" w:type="dxa"/>
          </w:tcPr>
          <w:p w:rsidR="002C42BC" w:rsidRPr="00655EAD" w:rsidRDefault="003572ED">
            <w:pPr>
              <w:rPr>
                <w:color w:val="404040" w:themeColor="text1" w:themeTint="BF"/>
                <w:sz w:val="24"/>
                <w:szCs w:val="24"/>
              </w:rPr>
            </w:pPr>
            <w:r w:rsidRPr="00655EAD">
              <w:rPr>
                <w:color w:val="404040" w:themeColor="text1" w:themeTint="BF"/>
                <w:sz w:val="24"/>
                <w:szCs w:val="24"/>
              </w:rPr>
              <w:t xml:space="preserve">  </w:t>
            </w:r>
          </w:p>
        </w:tc>
        <w:tc>
          <w:tcPr>
            <w:tcW w:w="738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1436861535"/>
            </w:sdtPr>
            <w:sdtEndPr>
              <w:rPr>
                <w:rFonts w:eastAsiaTheme="minorHAnsi"/>
                <w:color w:val="404040" w:themeColor="text1" w:themeTint="BF"/>
              </w:rPr>
            </w:sdtEndPr>
            <w:sdtContent>
              <w:p w:rsidR="003572ED" w:rsidRPr="00655EAD" w:rsidRDefault="003572ED" w:rsidP="00655EAD">
                <w:pPr>
                  <w:pStyle w:val="Heading2"/>
                  <w:rPr>
                    <w:rFonts w:asciiTheme="minorHAnsi" w:hAnsiTheme="minorHAnsi"/>
                    <w:i/>
                    <w:sz w:val="24"/>
                    <w:szCs w:val="24"/>
                  </w:rPr>
                </w:pPr>
                <w:r w:rsidRPr="00655EAD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Style w:val="SubsectionDateChar"/>
                      <w:rFonts w:asciiTheme="minorHAnsi" w:hAnsi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id w:val="326177524"/>
                  </w:sdtPr>
                  <w:sdtEndPr>
                    <w:rPr>
                      <w:rStyle w:val="SubsectionDateChar"/>
                    </w:rPr>
                  </w:sdtEndPr>
                  <w:sdtContent>
                    <w:r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 xml:space="preserve">Caregiver Elderly home –Summer 2004                                      </w:t>
                    </w:r>
                    <w:r w:rsidR="00F916E6"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 xml:space="preserve">         </w:t>
                    </w:r>
                    <w:r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 xml:space="preserve"> Clerical Assistance South West Regional Health Authority – September 2004-May 2005                                                         </w:t>
                    </w:r>
                    <w:r w:rsidR="00F916E6"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 xml:space="preserve">               </w:t>
                    </w:r>
                    <w:r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>Southern Edge Night Club as a cashier –September 2006-March 2007                                                                                            PriceSmart as a cashier- May 200</w:t>
                    </w:r>
                    <w:r w:rsidR="00F916E6"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 xml:space="preserve">7-March 2010                              </w:t>
                    </w:r>
                    <w:r w:rsidRPr="00655EAD">
                      <w:rPr>
                        <w:rStyle w:val="SubsectionDateChar"/>
                        <w:rFonts w:asciiTheme="minorHAnsi" w:hAnsi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  <w:t xml:space="preserve">   Cashier at Southern Food Basket Ltd- June 2010-January 2012</w:t>
                    </w:r>
                  </w:sdtContent>
                </w:sdt>
                <w:r w:rsidRPr="00655EAD">
                  <w:rPr>
                    <w:rFonts w:asciiTheme="minorHAnsi" w:hAnsiTheme="minorHAnsi"/>
                    <w:i/>
                    <w:sz w:val="24"/>
                    <w:szCs w:val="24"/>
                  </w:rPr>
                  <w:t xml:space="preserve"> </w:t>
                </w:r>
                <w:r w:rsidR="00F916E6" w:rsidRPr="00655EAD">
                  <w:rPr>
                    <w:rFonts w:asciiTheme="minorHAnsi" w:hAnsiTheme="minorHAnsi"/>
                    <w:i/>
                    <w:sz w:val="24"/>
                    <w:szCs w:val="24"/>
                  </w:rPr>
                  <w:t xml:space="preserve">               </w:t>
                </w:r>
                <w:r w:rsidR="00655EAD">
                  <w:rPr>
                    <w:rFonts w:asciiTheme="minorHAnsi" w:hAnsiTheme="minorHAnsi"/>
                    <w:i/>
                    <w:sz w:val="24"/>
                    <w:szCs w:val="24"/>
                  </w:rPr>
                  <w:t xml:space="preserve">                                                                                                                                                                                                                   </w:t>
                </w:r>
                <w:r w:rsidRPr="00655EAD">
                  <w:rPr>
                    <w:rFonts w:asciiTheme="minorHAnsi" w:hAnsiTheme="minorHAnsi"/>
                    <w:i/>
                    <w:sz w:val="24"/>
                    <w:szCs w:val="24"/>
                  </w:rPr>
                  <w:t xml:space="preserve"> Bones Price Cutters Supermarket-January 2012-June 2013</w:t>
                </w:r>
              </w:p>
              <w:p w:rsidR="003572ED" w:rsidRPr="00655EAD" w:rsidRDefault="003572ED" w:rsidP="003572ED">
                <w:pPr>
                  <w:pStyle w:val="Section"/>
                  <w:rPr>
                    <w:rFonts w:asciiTheme="minorHAnsi" w:hAnsiTheme="minorHAnsi"/>
                    <w:color w:val="404040" w:themeColor="text1" w:themeTint="BF"/>
                    <w:szCs w:val="24"/>
                  </w:rPr>
                </w:pPr>
                <w:r w:rsidRPr="00655EAD">
                  <w:rPr>
                    <w:rFonts w:asciiTheme="minorHAnsi" w:hAnsiTheme="minorHAnsi"/>
                    <w:i/>
                    <w:color w:val="404040" w:themeColor="text1" w:themeTint="BF"/>
                    <w:szCs w:val="24"/>
                  </w:rPr>
                  <w:t xml:space="preserve">Linda’s Bakery Limited- June 2015-May 2016                         </w:t>
                </w:r>
                <w:r w:rsidR="00F916E6" w:rsidRPr="00655EAD">
                  <w:rPr>
                    <w:rFonts w:asciiTheme="minorHAnsi" w:hAnsiTheme="minorHAnsi"/>
                    <w:i/>
                    <w:color w:val="404040" w:themeColor="text1" w:themeTint="BF"/>
                    <w:szCs w:val="24"/>
                  </w:rPr>
                  <w:t xml:space="preserve">              </w:t>
                </w:r>
                <w:r w:rsidRPr="00655EAD">
                  <w:rPr>
                    <w:rFonts w:asciiTheme="minorHAnsi" w:hAnsiTheme="minorHAnsi"/>
                    <w:i/>
                    <w:color w:val="404040" w:themeColor="text1" w:themeTint="BF"/>
                    <w:szCs w:val="24"/>
                  </w:rPr>
                  <w:t xml:space="preserve">  Ritual Coffee House- June</w:t>
                </w:r>
                <w:r w:rsidRPr="00655EAD">
                  <w:rPr>
                    <w:rFonts w:asciiTheme="minorHAnsi" w:hAnsiTheme="minorHAnsi"/>
                    <w:color w:val="404040" w:themeColor="text1" w:themeTint="BF"/>
                    <w:szCs w:val="24"/>
                  </w:rPr>
                  <w:t xml:space="preserve"> 2016-Present</w:t>
                </w:r>
              </w:p>
              <w:p w:rsidR="002C42BC" w:rsidRPr="00655EAD" w:rsidRDefault="00A57453" w:rsidP="002165BB">
                <w:pPr>
                  <w:rPr>
                    <w:color w:val="404040" w:themeColor="text1" w:themeTint="BF"/>
                    <w:sz w:val="24"/>
                    <w:szCs w:val="24"/>
                  </w:rPr>
                </w:pPr>
              </w:p>
            </w:sdtContent>
          </w:sdt>
        </w:tc>
      </w:tr>
      <w:tr w:rsidR="002C42BC" w:rsidTr="00655EAD">
        <w:trPr>
          <w:trHeight w:val="1691"/>
        </w:trPr>
        <w:tc>
          <w:tcPr>
            <w:tcW w:w="2070" w:type="dxa"/>
          </w:tcPr>
          <w:p w:rsidR="002C42BC" w:rsidRDefault="009076D5" w:rsidP="004F1744">
            <w:pPr>
              <w:pStyle w:val="Heading1"/>
              <w:jc w:val="left"/>
            </w:pPr>
            <w:r>
              <w:t xml:space="preserve"> </w:t>
            </w:r>
            <w:r w:rsidR="00655EAD">
              <w:t xml:space="preserve">          education          </w:t>
            </w:r>
          </w:p>
        </w:tc>
        <w:tc>
          <w:tcPr>
            <w:tcW w:w="540" w:type="dxa"/>
          </w:tcPr>
          <w:p w:rsidR="002C42BC" w:rsidRPr="00655EAD" w:rsidRDefault="002C42BC">
            <w:pPr>
              <w:rPr>
                <w:sz w:val="24"/>
                <w:szCs w:val="24"/>
              </w:rPr>
            </w:pPr>
          </w:p>
        </w:tc>
        <w:tc>
          <w:tcPr>
            <w:tcW w:w="7383" w:type="dxa"/>
          </w:tcPr>
          <w:p w:rsidR="00655EAD" w:rsidRPr="00655EAD" w:rsidRDefault="00655EAD" w:rsidP="00655EAD">
            <w:pPr>
              <w:pStyle w:val="ResumeText"/>
              <w:rPr>
                <w:b/>
                <w:sz w:val="24"/>
                <w:szCs w:val="24"/>
              </w:rPr>
            </w:pPr>
            <w:r w:rsidRPr="00655EAD">
              <w:rPr>
                <w:b/>
                <w:sz w:val="24"/>
                <w:szCs w:val="24"/>
              </w:rPr>
              <w:t>San Fernando Girls Government School 1990-1997</w:t>
            </w:r>
          </w:p>
          <w:p w:rsidR="00655EAD" w:rsidRPr="00655EAD" w:rsidRDefault="00655EAD" w:rsidP="00655EAD">
            <w:pPr>
              <w:pStyle w:val="ResumeText"/>
              <w:rPr>
                <w:b/>
                <w:sz w:val="24"/>
                <w:szCs w:val="24"/>
              </w:rPr>
            </w:pPr>
            <w:proofErr w:type="spellStart"/>
            <w:r w:rsidRPr="00655EAD">
              <w:rPr>
                <w:b/>
                <w:sz w:val="24"/>
                <w:szCs w:val="24"/>
              </w:rPr>
              <w:t>Marabella</w:t>
            </w:r>
            <w:proofErr w:type="spellEnd"/>
            <w:r w:rsidRPr="00655EAD">
              <w:rPr>
                <w:b/>
                <w:sz w:val="24"/>
                <w:szCs w:val="24"/>
              </w:rPr>
              <w:t xml:space="preserve"> Junior Secondary School 1997-2000</w:t>
            </w:r>
          </w:p>
          <w:p w:rsidR="00655EAD" w:rsidRPr="00655EAD" w:rsidRDefault="00655EAD" w:rsidP="00655EAD">
            <w:pPr>
              <w:pStyle w:val="ResumeText"/>
              <w:rPr>
                <w:b/>
                <w:sz w:val="24"/>
                <w:szCs w:val="24"/>
              </w:rPr>
            </w:pPr>
            <w:proofErr w:type="spellStart"/>
            <w:r w:rsidRPr="00655EAD">
              <w:rPr>
                <w:b/>
                <w:sz w:val="24"/>
                <w:szCs w:val="24"/>
              </w:rPr>
              <w:t>Barrackpore</w:t>
            </w:r>
            <w:proofErr w:type="spellEnd"/>
            <w:r w:rsidRPr="00655EAD">
              <w:rPr>
                <w:b/>
                <w:sz w:val="24"/>
                <w:szCs w:val="24"/>
              </w:rPr>
              <w:t xml:space="preserve"> West Secondary School 2000-2002</w:t>
            </w:r>
          </w:p>
          <w:p w:rsidR="002C42BC" w:rsidRPr="00655EAD" w:rsidRDefault="009076D5" w:rsidP="009076D5">
            <w:pPr>
              <w:pStyle w:val="ResumeText"/>
              <w:rPr>
                <w:sz w:val="24"/>
                <w:szCs w:val="24"/>
              </w:rPr>
            </w:pPr>
            <w:r w:rsidRPr="00655EAD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</w:tc>
      </w:tr>
      <w:tr w:rsidR="002C42BC" w:rsidTr="00655EAD">
        <w:trPr>
          <w:trHeight w:val="443"/>
        </w:trPr>
        <w:tc>
          <w:tcPr>
            <w:tcW w:w="2070" w:type="dxa"/>
          </w:tcPr>
          <w:p w:rsidR="002C42BC" w:rsidRDefault="00655EAD" w:rsidP="00655EAD">
            <w:pPr>
              <w:pStyle w:val="Heading1"/>
              <w:jc w:val="left"/>
            </w:pPr>
            <w:r>
              <w:t xml:space="preserve">            reference                                                                      </w:t>
            </w:r>
          </w:p>
        </w:tc>
        <w:tc>
          <w:tcPr>
            <w:tcW w:w="540" w:type="dxa"/>
          </w:tcPr>
          <w:p w:rsidR="002C42BC" w:rsidRPr="00655EAD" w:rsidRDefault="002C42BC">
            <w:pPr>
              <w:rPr>
                <w:sz w:val="24"/>
                <w:szCs w:val="24"/>
              </w:rPr>
            </w:pPr>
          </w:p>
        </w:tc>
        <w:tc>
          <w:tcPr>
            <w:tcW w:w="7383" w:type="dxa"/>
          </w:tcPr>
          <w:p w:rsidR="002C42BC" w:rsidRDefault="00655EAD" w:rsidP="00655EAD">
            <w:pPr>
              <w:pStyle w:val="Heading2"/>
              <w:rPr>
                <w:sz w:val="24"/>
                <w:szCs w:val="24"/>
              </w:rPr>
            </w:pPr>
            <w:r w:rsidRPr="00655EAD">
              <w:rPr>
                <w:sz w:val="24"/>
                <w:szCs w:val="24"/>
              </w:rPr>
              <w:t>PETER COWARD 340-4664</w:t>
            </w:r>
            <w:r>
              <w:rPr>
                <w:sz w:val="24"/>
                <w:szCs w:val="24"/>
              </w:rPr>
              <w:t xml:space="preserve">           EVOL ALEXANDER </w:t>
            </w:r>
            <w:r w:rsidR="00A2109C">
              <w:rPr>
                <w:sz w:val="24"/>
                <w:szCs w:val="24"/>
              </w:rPr>
              <w:t>739-9444</w:t>
            </w:r>
          </w:p>
          <w:p w:rsidR="00A2109C" w:rsidRPr="00A2109C" w:rsidRDefault="00A2109C" w:rsidP="00A2109C"/>
        </w:tc>
      </w:tr>
    </w:tbl>
    <w:p w:rsidR="002C42BC" w:rsidRDefault="002C42BC">
      <w:bookmarkStart w:id="0" w:name="_GoBack"/>
      <w:bookmarkEnd w:id="0"/>
    </w:p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453" w:rsidRDefault="00A57453">
      <w:pPr>
        <w:spacing w:before="0" w:after="0" w:line="240" w:lineRule="auto"/>
      </w:pPr>
      <w:r>
        <w:separator/>
      </w:r>
    </w:p>
  </w:endnote>
  <w:endnote w:type="continuationSeparator" w:id="0">
    <w:p w:rsidR="00A57453" w:rsidRDefault="00A574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572E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453" w:rsidRDefault="00A57453">
      <w:pPr>
        <w:spacing w:before="0" w:after="0" w:line="240" w:lineRule="auto"/>
      </w:pPr>
      <w:r>
        <w:separator/>
      </w:r>
    </w:p>
  </w:footnote>
  <w:footnote w:type="continuationSeparator" w:id="0">
    <w:p w:rsidR="00A57453" w:rsidRDefault="00A5745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4B"/>
    <w:rsid w:val="00136202"/>
    <w:rsid w:val="002165BB"/>
    <w:rsid w:val="002C42BC"/>
    <w:rsid w:val="003572ED"/>
    <w:rsid w:val="003E734A"/>
    <w:rsid w:val="00414819"/>
    <w:rsid w:val="00435291"/>
    <w:rsid w:val="004F1744"/>
    <w:rsid w:val="004F41FA"/>
    <w:rsid w:val="0058761B"/>
    <w:rsid w:val="00655EAD"/>
    <w:rsid w:val="0070420A"/>
    <w:rsid w:val="008608B6"/>
    <w:rsid w:val="0086214B"/>
    <w:rsid w:val="008A2491"/>
    <w:rsid w:val="009076D5"/>
    <w:rsid w:val="00912321"/>
    <w:rsid w:val="00A2109C"/>
    <w:rsid w:val="00A57453"/>
    <w:rsid w:val="00B15030"/>
    <w:rsid w:val="00BF46E1"/>
    <w:rsid w:val="00D859BC"/>
    <w:rsid w:val="00F20DFC"/>
    <w:rsid w:val="00F916E6"/>
    <w:rsid w:val="00FA678E"/>
    <w:rsid w:val="00F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14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4B"/>
    <w:rPr>
      <w:rFonts w:ascii="Tahoma" w:hAnsi="Tahoma" w:cs="Tahoma"/>
      <w:kern w:val="20"/>
      <w:sz w:val="16"/>
      <w:szCs w:val="16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3572ED"/>
    <w:pPr>
      <w:spacing w:before="0" w:after="120" w:line="240" w:lineRule="auto"/>
      <w:contextualSpacing/>
    </w:pPr>
    <w:rPr>
      <w:rFonts w:asciiTheme="majorHAnsi" w:hAnsiTheme="majorHAnsi" w:cs="Times New Roman"/>
      <w:b/>
      <w:color w:val="CC8E60" w:themeColor="accent2"/>
      <w:kern w:val="0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3572ED"/>
    <w:pPr>
      <w:spacing w:after="80" w:line="240" w:lineRule="auto"/>
    </w:pPr>
    <w:rPr>
      <w:rFonts w:asciiTheme="majorHAnsi" w:hAnsiTheme="majorHAnsi" w:cs="Times New Roman"/>
      <w:b/>
      <w:color w:val="7E97AD" w:themeColor="accent1"/>
      <w:kern w:val="0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3572ED"/>
    <w:rPr>
      <w:rFonts w:asciiTheme="majorHAnsi" w:hAnsiTheme="majorHAnsi" w:cs="Times New Roman"/>
      <w:b/>
      <w:color w:val="CC8E60" w:themeColor="accent2"/>
      <w:sz w:val="24"/>
    </w:rPr>
  </w:style>
  <w:style w:type="character" w:customStyle="1" w:styleId="SubsectionChar">
    <w:name w:val="Subsection Char"/>
    <w:basedOn w:val="DefaultParagraphFont"/>
    <w:link w:val="Subsection"/>
    <w:uiPriority w:val="3"/>
    <w:rsid w:val="003572ED"/>
    <w:rPr>
      <w:rFonts w:asciiTheme="majorHAnsi" w:hAnsiTheme="majorHAnsi" w:cs="Times New Roman"/>
      <w:b/>
      <w:color w:val="7E97AD" w:themeColor="accent1"/>
      <w:sz w:val="18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3572ED"/>
    <w:rPr>
      <w:color w:val="7E97AD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3572ED"/>
    <w:rPr>
      <w:rFonts w:asciiTheme="majorHAnsi" w:hAnsiTheme="majorHAnsi" w:cs="Times New Roman"/>
      <w:b/>
      <w:color w:val="7E97AD" w:themeColor="accent1"/>
      <w:sz w:val="18"/>
    </w:rPr>
  </w:style>
  <w:style w:type="paragraph" w:styleId="ListParagraph">
    <w:name w:val="List Paragraph"/>
    <w:basedOn w:val="Normal"/>
    <w:uiPriority w:val="34"/>
    <w:semiHidden/>
    <w:qFormat/>
    <w:rsid w:val="00F9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14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4B"/>
    <w:rPr>
      <w:rFonts w:ascii="Tahoma" w:hAnsi="Tahoma" w:cs="Tahoma"/>
      <w:kern w:val="20"/>
      <w:sz w:val="16"/>
      <w:szCs w:val="16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3572ED"/>
    <w:pPr>
      <w:spacing w:before="0" w:after="120" w:line="240" w:lineRule="auto"/>
      <w:contextualSpacing/>
    </w:pPr>
    <w:rPr>
      <w:rFonts w:asciiTheme="majorHAnsi" w:hAnsiTheme="majorHAnsi" w:cs="Times New Roman"/>
      <w:b/>
      <w:color w:val="CC8E60" w:themeColor="accent2"/>
      <w:kern w:val="0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3572ED"/>
    <w:pPr>
      <w:spacing w:after="80" w:line="240" w:lineRule="auto"/>
    </w:pPr>
    <w:rPr>
      <w:rFonts w:asciiTheme="majorHAnsi" w:hAnsiTheme="majorHAnsi" w:cs="Times New Roman"/>
      <w:b/>
      <w:color w:val="7E97AD" w:themeColor="accent1"/>
      <w:kern w:val="0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3572ED"/>
    <w:rPr>
      <w:rFonts w:asciiTheme="majorHAnsi" w:hAnsiTheme="majorHAnsi" w:cs="Times New Roman"/>
      <w:b/>
      <w:color w:val="CC8E60" w:themeColor="accent2"/>
      <w:sz w:val="24"/>
    </w:rPr>
  </w:style>
  <w:style w:type="character" w:customStyle="1" w:styleId="SubsectionChar">
    <w:name w:val="Subsection Char"/>
    <w:basedOn w:val="DefaultParagraphFont"/>
    <w:link w:val="Subsection"/>
    <w:uiPriority w:val="3"/>
    <w:rsid w:val="003572ED"/>
    <w:rPr>
      <w:rFonts w:asciiTheme="majorHAnsi" w:hAnsiTheme="majorHAnsi" w:cs="Times New Roman"/>
      <w:b/>
      <w:color w:val="7E97AD" w:themeColor="accent1"/>
      <w:sz w:val="18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3572ED"/>
    <w:rPr>
      <w:color w:val="7E97AD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3572ED"/>
    <w:rPr>
      <w:rFonts w:asciiTheme="majorHAnsi" w:hAnsiTheme="majorHAnsi" w:cs="Times New Roman"/>
      <w:b/>
      <w:color w:val="7E97AD" w:themeColor="accent1"/>
      <w:sz w:val="18"/>
    </w:rPr>
  </w:style>
  <w:style w:type="paragraph" w:styleId="ListParagraph">
    <w:name w:val="List Paragraph"/>
    <w:basedOn w:val="Normal"/>
    <w:uiPriority w:val="34"/>
    <w:semiHidden/>
    <w:qFormat/>
    <w:rsid w:val="00F9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ocuments\to%20u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6E8410F72B4FEB96570C9F8938C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26439-879B-4C26-9B3D-564411FB5470}"/>
      </w:docPartPr>
      <w:docPartBody>
        <w:p w:rsidR="00540B58" w:rsidRDefault="003D6A9B">
          <w:pPr>
            <w:pStyle w:val="4C6E8410F72B4FEB96570C9F8938C22E"/>
          </w:pPr>
          <w:r>
            <w:t>[City, ST ZIP Code]</w:t>
          </w:r>
        </w:p>
      </w:docPartBody>
    </w:docPart>
    <w:docPart>
      <w:docPartPr>
        <w:name w:val="B0E71F15A9944FD5A82A240437BD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3DC56-4948-4B79-B56E-B267F3491BAE}"/>
      </w:docPartPr>
      <w:docPartBody>
        <w:p w:rsidR="00540B58" w:rsidRDefault="003D6A9B">
          <w:pPr>
            <w:pStyle w:val="B0E71F15A9944FD5A82A240437BD4C8B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7F"/>
    <w:rsid w:val="0039626E"/>
    <w:rsid w:val="003D6A9B"/>
    <w:rsid w:val="00540B58"/>
    <w:rsid w:val="007F0DC3"/>
    <w:rsid w:val="009F747F"/>
    <w:rsid w:val="00B54681"/>
    <w:rsid w:val="00D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56F21758541E8B8DB3A988847E275">
    <w:name w:val="F7B56F21758541E8B8DB3A988847E275"/>
  </w:style>
  <w:style w:type="paragraph" w:customStyle="1" w:styleId="4C6E8410F72B4FEB96570C9F8938C22E">
    <w:name w:val="4C6E8410F72B4FEB96570C9F8938C22E"/>
  </w:style>
  <w:style w:type="paragraph" w:customStyle="1" w:styleId="B0E71F15A9944FD5A82A240437BD4C8B">
    <w:name w:val="B0E71F15A9944FD5A82A240437BD4C8B"/>
  </w:style>
  <w:style w:type="paragraph" w:customStyle="1" w:styleId="05C872E359FB4A3E9B39BB6CD70FAE35">
    <w:name w:val="05C872E359FB4A3E9B39BB6CD70FAE35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9301577994CA4F90B2284ECC407CDB1F">
    <w:name w:val="9301577994CA4F90B2284ECC407CDB1F"/>
  </w:style>
  <w:style w:type="paragraph" w:customStyle="1" w:styleId="0CDC264DFC364E2F9F216B0F9311FB79">
    <w:name w:val="0CDC264DFC364E2F9F216B0F9311FB79"/>
  </w:style>
  <w:style w:type="paragraph" w:customStyle="1" w:styleId="822B8DF2AC7F4F6A8FADA5FD0CFE2917">
    <w:name w:val="822B8DF2AC7F4F6A8FADA5FD0CFE291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629C65427B9A48488FB51C7B604C15EF">
    <w:name w:val="629C65427B9A48488FB51C7B604C15EF"/>
  </w:style>
  <w:style w:type="character" w:styleId="PlaceholderText">
    <w:name w:val="Placeholder Text"/>
    <w:basedOn w:val="DefaultParagraphFont"/>
    <w:uiPriority w:val="99"/>
    <w:semiHidden/>
    <w:rsid w:val="00540B58"/>
    <w:rPr>
      <w:color w:val="808080"/>
    </w:rPr>
  </w:style>
  <w:style w:type="paragraph" w:customStyle="1" w:styleId="A4105691E43541479B1D2C631DC8C62D">
    <w:name w:val="A4105691E43541479B1D2C631DC8C62D"/>
  </w:style>
  <w:style w:type="paragraph" w:customStyle="1" w:styleId="7AF1354CB46C40BFA820ACA2C601E224">
    <w:name w:val="7AF1354CB46C40BFA820ACA2C601E224"/>
  </w:style>
  <w:style w:type="paragraph" w:customStyle="1" w:styleId="305F4725F0D94122AADB3541778079DC">
    <w:name w:val="305F4725F0D94122AADB3541778079DC"/>
  </w:style>
  <w:style w:type="paragraph" w:customStyle="1" w:styleId="9886B65A7B4440C891FBB00BDB7CBE5F">
    <w:name w:val="9886B65A7B4440C891FBB00BDB7CBE5F"/>
  </w:style>
  <w:style w:type="paragraph" w:customStyle="1" w:styleId="19FF4D2727FD4892BB139F4208517FAE">
    <w:name w:val="19FF4D2727FD4892BB139F4208517FAE"/>
  </w:style>
  <w:style w:type="paragraph" w:customStyle="1" w:styleId="5D0C843A2D1E40D1AAB467B5311F6023">
    <w:name w:val="5D0C843A2D1E40D1AAB467B5311F6023"/>
  </w:style>
  <w:style w:type="paragraph" w:customStyle="1" w:styleId="9E429806F2074E48A9CB72E0EA3D44E5">
    <w:name w:val="9E429806F2074E48A9CB72E0EA3D44E5"/>
  </w:style>
  <w:style w:type="paragraph" w:customStyle="1" w:styleId="26A6271FB874499294E804605777AE61">
    <w:name w:val="26A6271FB874499294E804605777AE61"/>
  </w:style>
  <w:style w:type="paragraph" w:customStyle="1" w:styleId="B54C679886314D2EA994FA84CD93CB94">
    <w:name w:val="B54C679886314D2EA994FA84CD93CB94"/>
  </w:style>
  <w:style w:type="paragraph" w:customStyle="1" w:styleId="E853C166C94740068989E2C924899EC7">
    <w:name w:val="E853C166C94740068989E2C924899EC7"/>
  </w:style>
  <w:style w:type="paragraph" w:customStyle="1" w:styleId="E186D2F235494A09898B23761DC467B6">
    <w:name w:val="E186D2F235494A09898B23761DC467B6"/>
  </w:style>
  <w:style w:type="paragraph" w:customStyle="1" w:styleId="6E5F19031E2040F597F76CCF94ED6AA9">
    <w:name w:val="6E5F19031E2040F597F76CCF94ED6AA9"/>
    <w:rsid w:val="009F747F"/>
  </w:style>
  <w:style w:type="paragraph" w:customStyle="1" w:styleId="6952E005D18D4FDB983CEA47A2A6326A">
    <w:name w:val="6952E005D18D4FDB983CEA47A2A6326A"/>
    <w:rsid w:val="009F747F"/>
  </w:style>
  <w:style w:type="paragraph" w:customStyle="1" w:styleId="BB12E5BC74004D838373BB90880C5C01">
    <w:name w:val="BB12E5BC74004D838373BB90880C5C01"/>
    <w:rsid w:val="009F747F"/>
  </w:style>
  <w:style w:type="paragraph" w:customStyle="1" w:styleId="BE1CA2FDFFC248DBBC6902B32EB7B73D">
    <w:name w:val="BE1CA2FDFFC248DBBC6902B32EB7B73D"/>
    <w:rsid w:val="009F747F"/>
  </w:style>
  <w:style w:type="paragraph" w:customStyle="1" w:styleId="E1D3FB8E4E5D45328766D172178582EA">
    <w:name w:val="E1D3FB8E4E5D45328766D172178582EA"/>
    <w:rsid w:val="009F747F"/>
  </w:style>
  <w:style w:type="paragraph" w:customStyle="1" w:styleId="2988DFC222714B3C888B5478FCAC2BCB">
    <w:name w:val="2988DFC222714B3C888B5478FCAC2BCB"/>
    <w:rsid w:val="009F747F"/>
  </w:style>
  <w:style w:type="paragraph" w:customStyle="1" w:styleId="463280D219F44E4A88D6E43A5C026164">
    <w:name w:val="463280D219F44E4A88D6E43A5C026164"/>
    <w:rsid w:val="009F747F"/>
  </w:style>
  <w:style w:type="paragraph" w:customStyle="1" w:styleId="9AC36574917C4912BAD1B4A22276C9B6">
    <w:name w:val="9AC36574917C4912BAD1B4A22276C9B6"/>
    <w:rsid w:val="009F747F"/>
  </w:style>
  <w:style w:type="paragraph" w:customStyle="1" w:styleId="694EC7BA45BF4D3391A68333C6C067C6">
    <w:name w:val="694EC7BA45BF4D3391A68333C6C067C6"/>
    <w:rsid w:val="009F747F"/>
  </w:style>
  <w:style w:type="paragraph" w:customStyle="1" w:styleId="9384454C244C49ECB0725FC83DA5EFBC">
    <w:name w:val="9384454C244C49ECB0725FC83DA5EFBC"/>
    <w:rsid w:val="009F747F"/>
  </w:style>
  <w:style w:type="paragraph" w:customStyle="1" w:styleId="8BF8F36E05BF4536B459FE8183FEF4A7">
    <w:name w:val="8BF8F36E05BF4536B459FE8183FEF4A7"/>
    <w:rsid w:val="00540B58"/>
  </w:style>
  <w:style w:type="paragraph" w:customStyle="1" w:styleId="AEF1064E9CA04F95ABB9E33F2C89517F">
    <w:name w:val="AEF1064E9CA04F95ABB9E33F2C89517F"/>
    <w:rsid w:val="00540B58"/>
  </w:style>
  <w:style w:type="paragraph" w:customStyle="1" w:styleId="A02CE3B30400463DA5F76E16E421BDE9">
    <w:name w:val="A02CE3B30400463DA5F76E16E421BDE9"/>
    <w:rsid w:val="00540B58"/>
  </w:style>
  <w:style w:type="paragraph" w:customStyle="1" w:styleId="530A567DE45D4334A873B6BFB75DCF7D">
    <w:name w:val="530A567DE45D4334A873B6BFB75DCF7D"/>
    <w:rsid w:val="00540B58"/>
  </w:style>
  <w:style w:type="paragraph" w:customStyle="1" w:styleId="SubsectionDate">
    <w:name w:val="Subsection Date"/>
    <w:basedOn w:val="Normal"/>
    <w:link w:val="SubsectionDateChar"/>
    <w:uiPriority w:val="4"/>
    <w:qFormat/>
    <w:rsid w:val="00DE3F4B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E3F4B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CBB0E50FC3B8453FB48B381AF5C10463">
    <w:name w:val="CBB0E50FC3B8453FB48B381AF5C10463"/>
    <w:rsid w:val="00DE3F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56F21758541E8B8DB3A988847E275">
    <w:name w:val="F7B56F21758541E8B8DB3A988847E275"/>
  </w:style>
  <w:style w:type="paragraph" w:customStyle="1" w:styleId="4C6E8410F72B4FEB96570C9F8938C22E">
    <w:name w:val="4C6E8410F72B4FEB96570C9F8938C22E"/>
  </w:style>
  <w:style w:type="paragraph" w:customStyle="1" w:styleId="B0E71F15A9944FD5A82A240437BD4C8B">
    <w:name w:val="B0E71F15A9944FD5A82A240437BD4C8B"/>
  </w:style>
  <w:style w:type="paragraph" w:customStyle="1" w:styleId="05C872E359FB4A3E9B39BB6CD70FAE35">
    <w:name w:val="05C872E359FB4A3E9B39BB6CD70FAE35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9301577994CA4F90B2284ECC407CDB1F">
    <w:name w:val="9301577994CA4F90B2284ECC407CDB1F"/>
  </w:style>
  <w:style w:type="paragraph" w:customStyle="1" w:styleId="0CDC264DFC364E2F9F216B0F9311FB79">
    <w:name w:val="0CDC264DFC364E2F9F216B0F9311FB79"/>
  </w:style>
  <w:style w:type="paragraph" w:customStyle="1" w:styleId="822B8DF2AC7F4F6A8FADA5FD0CFE2917">
    <w:name w:val="822B8DF2AC7F4F6A8FADA5FD0CFE291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629C65427B9A48488FB51C7B604C15EF">
    <w:name w:val="629C65427B9A48488FB51C7B604C15EF"/>
  </w:style>
  <w:style w:type="character" w:styleId="PlaceholderText">
    <w:name w:val="Placeholder Text"/>
    <w:basedOn w:val="DefaultParagraphFont"/>
    <w:uiPriority w:val="99"/>
    <w:semiHidden/>
    <w:rsid w:val="00540B58"/>
    <w:rPr>
      <w:color w:val="808080"/>
    </w:rPr>
  </w:style>
  <w:style w:type="paragraph" w:customStyle="1" w:styleId="A4105691E43541479B1D2C631DC8C62D">
    <w:name w:val="A4105691E43541479B1D2C631DC8C62D"/>
  </w:style>
  <w:style w:type="paragraph" w:customStyle="1" w:styleId="7AF1354CB46C40BFA820ACA2C601E224">
    <w:name w:val="7AF1354CB46C40BFA820ACA2C601E224"/>
  </w:style>
  <w:style w:type="paragraph" w:customStyle="1" w:styleId="305F4725F0D94122AADB3541778079DC">
    <w:name w:val="305F4725F0D94122AADB3541778079DC"/>
  </w:style>
  <w:style w:type="paragraph" w:customStyle="1" w:styleId="9886B65A7B4440C891FBB00BDB7CBE5F">
    <w:name w:val="9886B65A7B4440C891FBB00BDB7CBE5F"/>
  </w:style>
  <w:style w:type="paragraph" w:customStyle="1" w:styleId="19FF4D2727FD4892BB139F4208517FAE">
    <w:name w:val="19FF4D2727FD4892BB139F4208517FAE"/>
  </w:style>
  <w:style w:type="paragraph" w:customStyle="1" w:styleId="5D0C843A2D1E40D1AAB467B5311F6023">
    <w:name w:val="5D0C843A2D1E40D1AAB467B5311F6023"/>
  </w:style>
  <w:style w:type="paragraph" w:customStyle="1" w:styleId="9E429806F2074E48A9CB72E0EA3D44E5">
    <w:name w:val="9E429806F2074E48A9CB72E0EA3D44E5"/>
  </w:style>
  <w:style w:type="paragraph" w:customStyle="1" w:styleId="26A6271FB874499294E804605777AE61">
    <w:name w:val="26A6271FB874499294E804605777AE61"/>
  </w:style>
  <w:style w:type="paragraph" w:customStyle="1" w:styleId="B54C679886314D2EA994FA84CD93CB94">
    <w:name w:val="B54C679886314D2EA994FA84CD93CB94"/>
  </w:style>
  <w:style w:type="paragraph" w:customStyle="1" w:styleId="E853C166C94740068989E2C924899EC7">
    <w:name w:val="E853C166C94740068989E2C924899EC7"/>
  </w:style>
  <w:style w:type="paragraph" w:customStyle="1" w:styleId="E186D2F235494A09898B23761DC467B6">
    <w:name w:val="E186D2F235494A09898B23761DC467B6"/>
  </w:style>
  <w:style w:type="paragraph" w:customStyle="1" w:styleId="6E5F19031E2040F597F76CCF94ED6AA9">
    <w:name w:val="6E5F19031E2040F597F76CCF94ED6AA9"/>
    <w:rsid w:val="009F747F"/>
  </w:style>
  <w:style w:type="paragraph" w:customStyle="1" w:styleId="6952E005D18D4FDB983CEA47A2A6326A">
    <w:name w:val="6952E005D18D4FDB983CEA47A2A6326A"/>
    <w:rsid w:val="009F747F"/>
  </w:style>
  <w:style w:type="paragraph" w:customStyle="1" w:styleId="BB12E5BC74004D838373BB90880C5C01">
    <w:name w:val="BB12E5BC74004D838373BB90880C5C01"/>
    <w:rsid w:val="009F747F"/>
  </w:style>
  <w:style w:type="paragraph" w:customStyle="1" w:styleId="BE1CA2FDFFC248DBBC6902B32EB7B73D">
    <w:name w:val="BE1CA2FDFFC248DBBC6902B32EB7B73D"/>
    <w:rsid w:val="009F747F"/>
  </w:style>
  <w:style w:type="paragraph" w:customStyle="1" w:styleId="E1D3FB8E4E5D45328766D172178582EA">
    <w:name w:val="E1D3FB8E4E5D45328766D172178582EA"/>
    <w:rsid w:val="009F747F"/>
  </w:style>
  <w:style w:type="paragraph" w:customStyle="1" w:styleId="2988DFC222714B3C888B5478FCAC2BCB">
    <w:name w:val="2988DFC222714B3C888B5478FCAC2BCB"/>
    <w:rsid w:val="009F747F"/>
  </w:style>
  <w:style w:type="paragraph" w:customStyle="1" w:styleId="463280D219F44E4A88D6E43A5C026164">
    <w:name w:val="463280D219F44E4A88D6E43A5C026164"/>
    <w:rsid w:val="009F747F"/>
  </w:style>
  <w:style w:type="paragraph" w:customStyle="1" w:styleId="9AC36574917C4912BAD1B4A22276C9B6">
    <w:name w:val="9AC36574917C4912BAD1B4A22276C9B6"/>
    <w:rsid w:val="009F747F"/>
  </w:style>
  <w:style w:type="paragraph" w:customStyle="1" w:styleId="694EC7BA45BF4D3391A68333C6C067C6">
    <w:name w:val="694EC7BA45BF4D3391A68333C6C067C6"/>
    <w:rsid w:val="009F747F"/>
  </w:style>
  <w:style w:type="paragraph" w:customStyle="1" w:styleId="9384454C244C49ECB0725FC83DA5EFBC">
    <w:name w:val="9384454C244C49ECB0725FC83DA5EFBC"/>
    <w:rsid w:val="009F747F"/>
  </w:style>
  <w:style w:type="paragraph" w:customStyle="1" w:styleId="8BF8F36E05BF4536B459FE8183FEF4A7">
    <w:name w:val="8BF8F36E05BF4536B459FE8183FEF4A7"/>
    <w:rsid w:val="00540B58"/>
  </w:style>
  <w:style w:type="paragraph" w:customStyle="1" w:styleId="AEF1064E9CA04F95ABB9E33F2C89517F">
    <w:name w:val="AEF1064E9CA04F95ABB9E33F2C89517F"/>
    <w:rsid w:val="00540B58"/>
  </w:style>
  <w:style w:type="paragraph" w:customStyle="1" w:styleId="A02CE3B30400463DA5F76E16E421BDE9">
    <w:name w:val="A02CE3B30400463DA5F76E16E421BDE9"/>
    <w:rsid w:val="00540B58"/>
  </w:style>
  <w:style w:type="paragraph" w:customStyle="1" w:styleId="530A567DE45D4334A873B6BFB75DCF7D">
    <w:name w:val="530A567DE45D4334A873B6BFB75DCF7D"/>
    <w:rsid w:val="00540B58"/>
  </w:style>
  <w:style w:type="paragraph" w:customStyle="1" w:styleId="SubsectionDate">
    <w:name w:val="Subsection Date"/>
    <w:basedOn w:val="Normal"/>
    <w:link w:val="SubsectionDateChar"/>
    <w:uiPriority w:val="4"/>
    <w:qFormat/>
    <w:rsid w:val="00DE3F4B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E3F4B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CBB0E50FC3B8453FB48B381AF5C10463">
    <w:name w:val="CBB0E50FC3B8453FB48B381AF5C10463"/>
    <w:rsid w:val="00DE3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321-6948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use</Template>
  <TotalTime>209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>PCOWARD@PRICESM.COM</cp:keywords>
  <dc:description/>
  <cp:lastModifiedBy>Peter</cp:lastModifiedBy>
  <cp:revision>3</cp:revision>
  <dcterms:created xsi:type="dcterms:W3CDTF">2013-02-02T21:10:00Z</dcterms:created>
  <dcterms:modified xsi:type="dcterms:W3CDTF">2018-05-02T00:42:00Z</dcterms:modified>
  <cp:category>STE.MADELEINE.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