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50AE" w14:textId="77777777" w:rsidR="005A77BF" w:rsidRPr="00E013B2" w:rsidRDefault="00E013B2">
      <w:pPr>
        <w:pStyle w:val="Name"/>
        <w:rPr>
          <w:i/>
          <w:u w:val="single"/>
        </w:rPr>
      </w:pPr>
      <w:r>
        <w:rPr>
          <w:i/>
          <w:u w:val="single"/>
        </w:rPr>
        <w:t>Caroline.a.mora</w:t>
      </w:r>
    </w:p>
    <w:p w14:paraId="15C20824" w14:textId="145DB7C5" w:rsidR="005A77BF" w:rsidRDefault="00F7639F">
      <w:pPr>
        <w:pStyle w:val="ContactInfo"/>
        <w:rPr>
          <w:b/>
          <w:i/>
        </w:rPr>
      </w:pPr>
      <w:r>
        <w:rPr>
          <w:b/>
          <w:i/>
        </w:rPr>
        <w:t>#45 Lopinot settlement,</w:t>
      </w:r>
      <w:r w:rsidR="00796C47">
        <w:rPr>
          <w:b/>
          <w:i/>
        </w:rPr>
        <w:t xml:space="preserve"> A</w:t>
      </w:r>
      <w:r>
        <w:rPr>
          <w:b/>
          <w:i/>
        </w:rPr>
        <w:t>rouca</w:t>
      </w:r>
    </w:p>
    <w:p w14:paraId="56947476" w14:textId="702BE641" w:rsidR="00A02537" w:rsidRDefault="00A02537">
      <w:pPr>
        <w:pStyle w:val="ContactInfo"/>
        <w:rPr>
          <w:b/>
          <w:i/>
          <w:u w:val="single"/>
        </w:rPr>
      </w:pPr>
      <w:r>
        <w:rPr>
          <w:b/>
          <w:i/>
        </w:rPr>
        <w:t xml:space="preserve">Tel# </w:t>
      </w:r>
      <w:r>
        <w:rPr>
          <w:b/>
          <w:i/>
          <w:u w:val="single"/>
        </w:rPr>
        <w:t>796-</w:t>
      </w:r>
      <w:r w:rsidR="002F284D">
        <w:rPr>
          <w:b/>
          <w:i/>
          <w:u w:val="single"/>
        </w:rPr>
        <w:t>5583</w:t>
      </w:r>
    </w:p>
    <w:p w14:paraId="5F2D4AEA" w14:textId="50CE409E" w:rsidR="002F284D" w:rsidRPr="002F284D" w:rsidRDefault="002F284D">
      <w:pPr>
        <w:pStyle w:val="ContactInfo"/>
        <w:rPr>
          <w:b/>
          <w:i/>
        </w:rPr>
      </w:pPr>
      <w:r>
        <w:rPr>
          <w:b/>
          <w:i/>
        </w:rPr>
        <w:t>Email: Cmora@yahoo.com</w:t>
      </w:r>
    </w:p>
    <w:p w14:paraId="53844526" w14:textId="2A1C569B" w:rsidR="00796C47" w:rsidRPr="00E013B2" w:rsidRDefault="005E0396">
      <w:pPr>
        <w:pStyle w:val="ContactInfo"/>
        <w:rPr>
          <w:b/>
          <w:i/>
        </w:rPr>
      </w:pPr>
      <w:r>
        <w:rPr>
          <w:b/>
          <w:i/>
        </w:rPr>
        <w:t>D.O.B</w:t>
      </w:r>
      <w:r w:rsidR="00417F7E">
        <w:rPr>
          <w:b/>
          <w:i/>
        </w:rPr>
        <w:t>- November 9</w:t>
      </w:r>
      <w:r w:rsidR="00417F7E" w:rsidRPr="00417F7E">
        <w:rPr>
          <w:b/>
          <w:i/>
          <w:vertAlign w:val="superscript"/>
        </w:rPr>
        <w:t>th</w:t>
      </w:r>
      <w:r w:rsidR="00417F7E">
        <w:rPr>
          <w:b/>
          <w:i/>
        </w:rPr>
        <w:t xml:space="preserve"> 1991</w:t>
      </w:r>
    </w:p>
    <w:p w14:paraId="4FBF1A41" w14:textId="51DA78F8" w:rsidR="005A77BF" w:rsidRDefault="008A4610">
      <w:pPr>
        <w:pStyle w:val="Heading1"/>
        <w:rPr>
          <w:i/>
          <w:u w:val="single"/>
        </w:rPr>
      </w:pPr>
      <w:r>
        <w:rPr>
          <w:i/>
          <w:u w:val="single"/>
        </w:rPr>
        <w:t>Objectives</w:t>
      </w:r>
    </w:p>
    <w:p w14:paraId="455FADEA" w14:textId="27D62CFA" w:rsidR="008A4610" w:rsidRDefault="008A4610" w:rsidP="008A4610">
      <w:r>
        <w:t xml:space="preserve">To secure full time employment in a well recognized </w:t>
      </w:r>
      <w:r w:rsidR="00A441BD">
        <w:t>company in which I can utilize</w:t>
      </w:r>
    </w:p>
    <w:p w14:paraId="5E882E9D" w14:textId="22CE2D05" w:rsidR="00A441BD" w:rsidRPr="008A4610" w:rsidRDefault="000E6C6F" w:rsidP="000E6C6F">
      <w:r>
        <w:t xml:space="preserve">My skills while providing </w:t>
      </w:r>
      <w:r w:rsidR="00E46F2E">
        <w:t>an opportunity for mental growth and advancements</w:t>
      </w:r>
    </w:p>
    <w:p w14:paraId="715F0CE5" w14:textId="12C40466" w:rsidR="005A77BF" w:rsidRDefault="005A77BF"/>
    <w:p w14:paraId="7D5E290A" w14:textId="755576FA" w:rsidR="00415726" w:rsidRDefault="00E46F2E" w:rsidP="005C5426">
      <w:pPr>
        <w:pStyle w:val="Heading1"/>
        <w:rPr>
          <w:i/>
          <w:u w:val="single"/>
        </w:rPr>
      </w:pPr>
      <w:r>
        <w:rPr>
          <w:i/>
          <w:u w:val="single"/>
        </w:rPr>
        <w:t>Expe</w:t>
      </w:r>
      <w:r w:rsidR="008C57EE">
        <w:rPr>
          <w:i/>
          <w:u w:val="single"/>
        </w:rPr>
        <w:t>rience</w:t>
      </w:r>
    </w:p>
    <w:p w14:paraId="6AC25386" w14:textId="4CC6C6E2" w:rsidR="008C57EE" w:rsidRDefault="00A7138F" w:rsidP="008C57EE">
      <w:pPr>
        <w:rPr>
          <w:b/>
          <w:i/>
        </w:rPr>
      </w:pPr>
      <w:r>
        <w:rPr>
          <w:b/>
          <w:i/>
        </w:rPr>
        <w:t>RITUALS COFFEE</w:t>
      </w:r>
      <w:r w:rsidR="00417F7E">
        <w:rPr>
          <w:b/>
          <w:i/>
        </w:rPr>
        <w:t xml:space="preserve"> HOUSE</w:t>
      </w:r>
      <w:r w:rsidR="008F7248">
        <w:rPr>
          <w:b/>
          <w:i/>
        </w:rPr>
        <w:t xml:space="preserve"> (Trincity mall )</w:t>
      </w:r>
    </w:p>
    <w:p w14:paraId="00C8B06F" w14:textId="7D4F8A3B" w:rsidR="008F7248" w:rsidRDefault="000C0768" w:rsidP="008C57EE">
      <w:pPr>
        <w:rPr>
          <w:b/>
          <w:i/>
        </w:rPr>
      </w:pPr>
      <w:r>
        <w:rPr>
          <w:b/>
          <w:i/>
        </w:rPr>
        <w:t xml:space="preserve">FEB 2009 </w:t>
      </w:r>
      <w:r w:rsidR="00F767F6">
        <w:rPr>
          <w:b/>
          <w:i/>
        </w:rPr>
        <w:t>–</w:t>
      </w:r>
      <w:r>
        <w:rPr>
          <w:b/>
          <w:i/>
        </w:rPr>
        <w:t xml:space="preserve"> </w:t>
      </w:r>
      <w:r w:rsidR="00F767F6">
        <w:rPr>
          <w:b/>
          <w:i/>
        </w:rPr>
        <w:t>M</w:t>
      </w:r>
      <w:r w:rsidR="00104372">
        <w:rPr>
          <w:b/>
          <w:i/>
        </w:rPr>
        <w:t>AY 2</w:t>
      </w:r>
      <w:r w:rsidR="00F767F6">
        <w:rPr>
          <w:b/>
          <w:i/>
        </w:rPr>
        <w:t>009</w:t>
      </w:r>
    </w:p>
    <w:p w14:paraId="7326E783" w14:textId="7C0DF7F2" w:rsidR="00F767F6" w:rsidRDefault="00F767F6" w:rsidP="008C57EE">
      <w:pPr>
        <w:rPr>
          <w:b/>
          <w:u w:val="single"/>
        </w:rPr>
      </w:pPr>
      <w:r>
        <w:rPr>
          <w:b/>
          <w:u w:val="single"/>
        </w:rPr>
        <w:t>Duties included</w:t>
      </w:r>
    </w:p>
    <w:p w14:paraId="3EEDF5AE" w14:textId="621582ED" w:rsidR="00F767F6" w:rsidRDefault="00F767F6" w:rsidP="008C57EE">
      <w:r>
        <w:t>•</w:t>
      </w:r>
      <w:r w:rsidR="00CC11B4">
        <w:t>Customer service representative</w:t>
      </w:r>
    </w:p>
    <w:p w14:paraId="6E4CA50C" w14:textId="14952FF4" w:rsidR="00E53A11" w:rsidRDefault="00E53A11" w:rsidP="008C57EE">
      <w:r>
        <w:t>•Barista</w:t>
      </w:r>
    </w:p>
    <w:p w14:paraId="2FAFB708" w14:textId="6F76FE6E" w:rsidR="00CC11B4" w:rsidRDefault="00E26CFF" w:rsidP="008C57EE">
      <w:pPr>
        <w:rPr>
          <w:b/>
          <w:i/>
        </w:rPr>
      </w:pPr>
      <w:r>
        <w:rPr>
          <w:b/>
          <w:i/>
        </w:rPr>
        <w:t xml:space="preserve">SCHOOL </w:t>
      </w:r>
      <w:r w:rsidR="00E9585D">
        <w:rPr>
          <w:b/>
          <w:i/>
        </w:rPr>
        <w:t>OF ACCOUNTING AND MANAGEMENT</w:t>
      </w:r>
    </w:p>
    <w:p w14:paraId="430BABAF" w14:textId="23B37669" w:rsidR="00104372" w:rsidRDefault="008F6134" w:rsidP="008C57EE">
      <w:pPr>
        <w:rPr>
          <w:b/>
          <w:i/>
        </w:rPr>
      </w:pPr>
      <w:r>
        <w:rPr>
          <w:b/>
          <w:i/>
        </w:rPr>
        <w:t>JUNE 2009 – NOV 2009</w:t>
      </w:r>
    </w:p>
    <w:p w14:paraId="36D25590" w14:textId="361AADC4" w:rsidR="008F6134" w:rsidRDefault="004E79BB" w:rsidP="008C57EE">
      <w:pPr>
        <w:rPr>
          <w:b/>
          <w:u w:val="single"/>
        </w:rPr>
      </w:pPr>
      <w:r>
        <w:rPr>
          <w:b/>
          <w:u w:val="single"/>
        </w:rPr>
        <w:t>Duties included</w:t>
      </w:r>
    </w:p>
    <w:p w14:paraId="3888F6C5" w14:textId="3E358C60" w:rsidR="004E79BB" w:rsidRPr="00065A63" w:rsidRDefault="004E79BB" w:rsidP="008C57EE">
      <w:r>
        <w:rPr>
          <w:b/>
        </w:rPr>
        <w:t xml:space="preserve">• </w:t>
      </w:r>
      <w:r w:rsidR="00065A63">
        <w:t>cashier</w:t>
      </w:r>
    </w:p>
    <w:p w14:paraId="7A5B87C5" w14:textId="3F825973" w:rsidR="00E53A11" w:rsidRDefault="00E53A11" w:rsidP="008C57EE">
      <w:r>
        <w:rPr>
          <w:b/>
        </w:rPr>
        <w:t>•</w:t>
      </w:r>
      <w:r w:rsidR="00065A63">
        <w:t>Barista</w:t>
      </w:r>
    </w:p>
    <w:p w14:paraId="06AE630D" w14:textId="7909273A" w:rsidR="00AA2908" w:rsidRDefault="00B432F8" w:rsidP="008C57EE">
      <w:pPr>
        <w:rPr>
          <w:b/>
          <w:i/>
        </w:rPr>
      </w:pPr>
      <w:r>
        <w:rPr>
          <w:b/>
          <w:i/>
        </w:rPr>
        <w:t>TOURISM TOUR GUIDE (Lopinot village)</w:t>
      </w:r>
    </w:p>
    <w:p w14:paraId="6F32DFCB" w14:textId="65FA0AEE" w:rsidR="00B432F8" w:rsidRDefault="001015C9" w:rsidP="008C57EE">
      <w:pPr>
        <w:rPr>
          <w:b/>
          <w:i/>
        </w:rPr>
      </w:pPr>
      <w:r>
        <w:rPr>
          <w:b/>
          <w:i/>
        </w:rPr>
        <w:t>NOV 2009 – JUNE 2010</w:t>
      </w:r>
    </w:p>
    <w:p w14:paraId="44824805" w14:textId="40E2DD89" w:rsidR="001015C9" w:rsidRDefault="00E5166B" w:rsidP="008C57EE">
      <w:r>
        <w:rPr>
          <w:b/>
          <w:i/>
        </w:rPr>
        <w:t>•</w:t>
      </w:r>
      <w:r>
        <w:t>Timekeeper</w:t>
      </w:r>
    </w:p>
    <w:p w14:paraId="35204180" w14:textId="661EC939" w:rsidR="00E5166B" w:rsidRDefault="00E5166B" w:rsidP="008C57EE">
      <w:pPr>
        <w:rPr>
          <w:b/>
          <w:i/>
        </w:rPr>
      </w:pPr>
      <w:r>
        <w:rPr>
          <w:b/>
          <w:i/>
        </w:rPr>
        <w:t>PAR</w:t>
      </w:r>
      <w:r w:rsidR="00987D52">
        <w:rPr>
          <w:b/>
          <w:i/>
        </w:rPr>
        <w:t>AS SINGH GENERAL CONTRACTORS (Rio claro)</w:t>
      </w:r>
    </w:p>
    <w:p w14:paraId="461A7C94" w14:textId="4565CEB5" w:rsidR="00987D52" w:rsidRDefault="00830FAB" w:rsidP="008C57EE">
      <w:pPr>
        <w:rPr>
          <w:b/>
          <w:i/>
        </w:rPr>
      </w:pPr>
      <w:r>
        <w:rPr>
          <w:b/>
          <w:i/>
        </w:rPr>
        <w:t>NOV 2011</w:t>
      </w:r>
      <w:r w:rsidR="00CC7F47">
        <w:rPr>
          <w:b/>
          <w:i/>
        </w:rPr>
        <w:t xml:space="preserve"> – APRIL 2012</w:t>
      </w:r>
    </w:p>
    <w:p w14:paraId="6DB7D7E8" w14:textId="1BEA59F5" w:rsidR="00163BAE" w:rsidRDefault="00D13B18" w:rsidP="008C57EE">
      <w:pPr>
        <w:rPr>
          <w:b/>
          <w:u w:val="single"/>
        </w:rPr>
      </w:pPr>
      <w:r>
        <w:rPr>
          <w:b/>
          <w:u w:val="single"/>
        </w:rPr>
        <w:lastRenderedPageBreak/>
        <w:t>Duties included</w:t>
      </w:r>
    </w:p>
    <w:p w14:paraId="0889BBE3" w14:textId="7B7D3C58" w:rsidR="00D13B18" w:rsidRDefault="00D13B18" w:rsidP="008C57EE">
      <w:r>
        <w:t>•Timekeeper</w:t>
      </w:r>
    </w:p>
    <w:p w14:paraId="0E80EA44" w14:textId="77506ABA" w:rsidR="001D2F8D" w:rsidRDefault="001D2F8D" w:rsidP="008C57EE">
      <w:pPr>
        <w:rPr>
          <w:b/>
          <w:i/>
        </w:rPr>
      </w:pPr>
      <w:r>
        <w:rPr>
          <w:b/>
          <w:i/>
        </w:rPr>
        <w:t>ANGE</w:t>
      </w:r>
      <w:r w:rsidR="004C1A39">
        <w:rPr>
          <w:b/>
          <w:i/>
        </w:rPr>
        <w:t xml:space="preserve">L’S CLOTHING STORE ( </w:t>
      </w:r>
      <w:r w:rsidR="00985382">
        <w:rPr>
          <w:b/>
          <w:i/>
        </w:rPr>
        <w:t>Trincity mall)</w:t>
      </w:r>
    </w:p>
    <w:p w14:paraId="631B6165" w14:textId="3FDA8D1A" w:rsidR="00985382" w:rsidRDefault="00CC42BB" w:rsidP="008C57EE">
      <w:pPr>
        <w:rPr>
          <w:b/>
          <w:i/>
        </w:rPr>
      </w:pPr>
      <w:r>
        <w:rPr>
          <w:b/>
          <w:i/>
        </w:rPr>
        <w:t>APRIL 2012 – SEP 2012</w:t>
      </w:r>
    </w:p>
    <w:p w14:paraId="3E63EFD1" w14:textId="692D39F5" w:rsidR="00EF06D8" w:rsidRDefault="00EF06D8" w:rsidP="008C57EE">
      <w:pPr>
        <w:rPr>
          <w:b/>
          <w:u w:val="single"/>
        </w:rPr>
      </w:pPr>
      <w:r>
        <w:rPr>
          <w:b/>
          <w:u w:val="single"/>
        </w:rPr>
        <w:t>Duties included</w:t>
      </w:r>
    </w:p>
    <w:p w14:paraId="07155355" w14:textId="37514522" w:rsidR="00EF06D8" w:rsidRDefault="00175D92" w:rsidP="008C57EE">
      <w:r>
        <w:t>•Customer service representative</w:t>
      </w:r>
    </w:p>
    <w:p w14:paraId="43D5E837" w14:textId="045FD9F3" w:rsidR="00175D92" w:rsidRDefault="00380234" w:rsidP="008C57EE">
      <w:pPr>
        <w:rPr>
          <w:b/>
          <w:i/>
        </w:rPr>
      </w:pPr>
      <w:r>
        <w:rPr>
          <w:b/>
          <w:i/>
        </w:rPr>
        <w:t xml:space="preserve">PAINT MASTERS LTD. ( </w:t>
      </w:r>
      <w:r w:rsidR="001F2EA5">
        <w:rPr>
          <w:b/>
          <w:i/>
        </w:rPr>
        <w:t>Arouca )</w:t>
      </w:r>
    </w:p>
    <w:p w14:paraId="6C38E676" w14:textId="4C196F01" w:rsidR="001F2EA5" w:rsidRDefault="001F2EA5" w:rsidP="008C57EE">
      <w:pPr>
        <w:rPr>
          <w:b/>
          <w:i/>
        </w:rPr>
      </w:pPr>
      <w:r>
        <w:rPr>
          <w:b/>
          <w:i/>
        </w:rPr>
        <w:t>NOV 2012 – APRIL 2014</w:t>
      </w:r>
    </w:p>
    <w:p w14:paraId="06C452AE" w14:textId="684CED7F" w:rsidR="00C2086F" w:rsidRDefault="00C2086F" w:rsidP="008C57EE">
      <w:pPr>
        <w:rPr>
          <w:b/>
          <w:u w:val="single"/>
        </w:rPr>
      </w:pPr>
      <w:r>
        <w:rPr>
          <w:b/>
          <w:u w:val="single"/>
        </w:rPr>
        <w:t>Duties included</w:t>
      </w:r>
    </w:p>
    <w:p w14:paraId="6A40192B" w14:textId="1C61B53D" w:rsidR="00C2086F" w:rsidRDefault="00C2086F" w:rsidP="008C57EE">
      <w:r>
        <w:t>• cashier</w:t>
      </w:r>
    </w:p>
    <w:p w14:paraId="6B72B182" w14:textId="07D35D5B" w:rsidR="00C2086F" w:rsidRDefault="00C2086F" w:rsidP="008C57EE">
      <w:r>
        <w:t>• stock inventory</w:t>
      </w:r>
    </w:p>
    <w:p w14:paraId="52B12886" w14:textId="63726C45" w:rsidR="00C2086F" w:rsidRDefault="00C2086F" w:rsidP="008C57EE">
      <w:r>
        <w:t xml:space="preserve">• </w:t>
      </w:r>
      <w:r w:rsidR="00C77D4A">
        <w:t>estimate writing</w:t>
      </w:r>
    </w:p>
    <w:p w14:paraId="0080EB19" w14:textId="23E6FB09" w:rsidR="005A77BF" w:rsidRDefault="0017482E" w:rsidP="007F0105">
      <w:r>
        <w:t>• bookkeeping</w:t>
      </w:r>
      <w:r w:rsidR="00DD67B5">
        <w:t>, accounts payable/receivables</w:t>
      </w:r>
    </w:p>
    <w:p w14:paraId="6CC7BBAD" w14:textId="23477B6F" w:rsidR="005A77BF" w:rsidRPr="00CA6AB7" w:rsidRDefault="00CA6AB7">
      <w:pPr>
        <w:pStyle w:val="Heading1"/>
        <w:rPr>
          <w:i/>
          <w:u w:val="single"/>
        </w:rPr>
      </w:pPr>
      <w:r>
        <w:rPr>
          <w:i/>
          <w:u w:val="single"/>
        </w:rPr>
        <w:t>EDUCATIOn</w:t>
      </w:r>
    </w:p>
    <w:p w14:paraId="4577D263" w14:textId="208C4FEC" w:rsidR="005A77BF" w:rsidRDefault="002271F4">
      <w:pPr>
        <w:rPr>
          <w:b/>
          <w:i/>
        </w:rPr>
      </w:pPr>
      <w:r>
        <w:rPr>
          <w:b/>
          <w:i/>
        </w:rPr>
        <w:t xml:space="preserve">MT. HOPE JUNIOR SECONDARY SCHOOL </w:t>
      </w:r>
    </w:p>
    <w:p w14:paraId="41E2DAB0" w14:textId="6AD05DBC" w:rsidR="00F0772C" w:rsidRDefault="00F0772C">
      <w:pPr>
        <w:rPr>
          <w:b/>
          <w:i/>
        </w:rPr>
      </w:pPr>
      <w:r>
        <w:rPr>
          <w:b/>
          <w:i/>
        </w:rPr>
        <w:t>2004 – 2007</w:t>
      </w:r>
    </w:p>
    <w:p w14:paraId="3CBBF2E2" w14:textId="663A9AD1" w:rsidR="00F0772C" w:rsidRDefault="00F0772C">
      <w:pPr>
        <w:rPr>
          <w:b/>
          <w:i/>
        </w:rPr>
      </w:pPr>
      <w:r>
        <w:rPr>
          <w:b/>
          <w:i/>
        </w:rPr>
        <w:t xml:space="preserve">ALI’S PRIVATE </w:t>
      </w:r>
      <w:r w:rsidR="00F525C5">
        <w:rPr>
          <w:b/>
          <w:i/>
        </w:rPr>
        <w:t xml:space="preserve">SCHOOL </w:t>
      </w:r>
    </w:p>
    <w:p w14:paraId="71523C08" w14:textId="6A94726A" w:rsidR="00F525C5" w:rsidRDefault="00F525C5">
      <w:pPr>
        <w:rPr>
          <w:b/>
          <w:i/>
        </w:rPr>
      </w:pPr>
      <w:r>
        <w:rPr>
          <w:b/>
          <w:i/>
        </w:rPr>
        <w:t>2007- 2008</w:t>
      </w:r>
    </w:p>
    <w:p w14:paraId="5BF62D8A" w14:textId="11815E92" w:rsidR="00F525C5" w:rsidRDefault="00F525C5">
      <w:pPr>
        <w:rPr>
          <w:b/>
          <w:i/>
        </w:rPr>
      </w:pPr>
      <w:r>
        <w:rPr>
          <w:b/>
          <w:i/>
        </w:rPr>
        <w:t>Y</w:t>
      </w:r>
      <w:r w:rsidR="005C70B5">
        <w:rPr>
          <w:b/>
          <w:i/>
        </w:rPr>
        <w:t>OUTH TRAINING EMPLOYMENT PARTNERSHIP PROGRAMME</w:t>
      </w:r>
    </w:p>
    <w:p w14:paraId="2B15C322" w14:textId="48DCBD2E" w:rsidR="00CC2E44" w:rsidRDefault="00CC2E44">
      <w:pPr>
        <w:rPr>
          <w:b/>
          <w:i/>
        </w:rPr>
      </w:pPr>
      <w:r>
        <w:rPr>
          <w:b/>
          <w:i/>
        </w:rPr>
        <w:t>201</w:t>
      </w:r>
      <w:r w:rsidR="009D4B53">
        <w:rPr>
          <w:b/>
          <w:i/>
        </w:rPr>
        <w:t>2</w:t>
      </w:r>
    </w:p>
    <w:p w14:paraId="57AA3AF0" w14:textId="0C8291C9" w:rsidR="00CC2E44" w:rsidRDefault="00CC2E44">
      <w:pPr>
        <w:rPr>
          <w:b/>
        </w:rPr>
      </w:pPr>
      <w:r>
        <w:rPr>
          <w:b/>
          <w:i/>
        </w:rPr>
        <w:t>•</w:t>
      </w:r>
      <w:r>
        <w:rPr>
          <w:b/>
        </w:rPr>
        <w:t>Bread and pastries</w:t>
      </w:r>
      <w:r w:rsidR="00DE1AE2">
        <w:rPr>
          <w:b/>
        </w:rPr>
        <w:t>( full certificate )</w:t>
      </w:r>
    </w:p>
    <w:p w14:paraId="06F240A2" w14:textId="66945699" w:rsidR="00CC2E44" w:rsidRDefault="0008494B">
      <w:pPr>
        <w:rPr>
          <w:b/>
          <w:i/>
        </w:rPr>
      </w:pPr>
      <w:r>
        <w:rPr>
          <w:b/>
          <w:i/>
        </w:rPr>
        <w:t xml:space="preserve">YOUTH TRAINING EMPLOYMENT PARTNERSHIP PROGRAMME </w:t>
      </w:r>
    </w:p>
    <w:p w14:paraId="63CB262A" w14:textId="575272DD" w:rsidR="009D4B53" w:rsidRDefault="009D4B53">
      <w:pPr>
        <w:rPr>
          <w:b/>
          <w:i/>
        </w:rPr>
      </w:pPr>
      <w:r>
        <w:rPr>
          <w:b/>
          <w:i/>
        </w:rPr>
        <w:t>2015</w:t>
      </w:r>
    </w:p>
    <w:p w14:paraId="110D6A5F" w14:textId="50FCC9EA" w:rsidR="009D4B53" w:rsidRDefault="00402019">
      <w:pPr>
        <w:rPr>
          <w:b/>
        </w:rPr>
      </w:pPr>
      <w:r>
        <w:rPr>
          <w:b/>
        </w:rPr>
        <w:t xml:space="preserve">• childcare attendant </w:t>
      </w:r>
      <w:r w:rsidR="00DE1AE2">
        <w:rPr>
          <w:b/>
        </w:rPr>
        <w:t>(full certificate)</w:t>
      </w:r>
    </w:p>
    <w:p w14:paraId="0CDB04FB" w14:textId="407135BE" w:rsidR="004D56A9" w:rsidRDefault="004D56A9">
      <w:pPr>
        <w:rPr>
          <w:b/>
          <w:i/>
        </w:rPr>
      </w:pPr>
      <w:r>
        <w:rPr>
          <w:b/>
          <w:i/>
        </w:rPr>
        <w:t xml:space="preserve">YOUTH TRAINING </w:t>
      </w:r>
      <w:r w:rsidR="000465D0">
        <w:rPr>
          <w:b/>
          <w:i/>
        </w:rPr>
        <w:t>EMPLOYMENT PARTNERSHIP PROGRAMME</w:t>
      </w:r>
    </w:p>
    <w:p w14:paraId="52278480" w14:textId="1FE890EF" w:rsidR="00D267AE" w:rsidRDefault="00D267AE">
      <w:pPr>
        <w:rPr>
          <w:b/>
          <w:i/>
        </w:rPr>
      </w:pPr>
      <w:r>
        <w:rPr>
          <w:b/>
          <w:i/>
        </w:rPr>
        <w:t>2012</w:t>
      </w:r>
    </w:p>
    <w:p w14:paraId="380CE8FB" w14:textId="5CA879CF" w:rsidR="00D267AE" w:rsidRPr="00D267AE" w:rsidRDefault="00D267AE">
      <w:pPr>
        <w:rPr>
          <w:b/>
        </w:rPr>
      </w:pPr>
      <w:r>
        <w:rPr>
          <w:b/>
          <w:i/>
        </w:rPr>
        <w:lastRenderedPageBreak/>
        <w:t>•</w:t>
      </w:r>
      <w:r>
        <w:rPr>
          <w:b/>
        </w:rPr>
        <w:t xml:space="preserve">Micro </w:t>
      </w:r>
      <w:r w:rsidR="00654150">
        <w:rPr>
          <w:b/>
        </w:rPr>
        <w:t>entrepreneurship course</w:t>
      </w:r>
      <w:bookmarkStart w:id="0" w:name="_GoBack"/>
      <w:bookmarkEnd w:id="0"/>
    </w:p>
    <w:p w14:paraId="055755B9" w14:textId="77777777" w:rsidR="00DE1AE2" w:rsidRPr="00402019" w:rsidRDefault="00DE1AE2">
      <w:pPr>
        <w:rPr>
          <w:b/>
        </w:rPr>
      </w:pPr>
    </w:p>
    <w:p w14:paraId="20CEEC9E" w14:textId="4468CA2D" w:rsidR="005A77BF" w:rsidRDefault="00CA6FCA">
      <w:pPr>
        <w:pStyle w:val="Heading1"/>
        <w:rPr>
          <w:i/>
          <w:u w:val="single"/>
        </w:rPr>
      </w:pPr>
      <w:r>
        <w:rPr>
          <w:i/>
          <w:u w:val="single"/>
        </w:rPr>
        <w:t>PERSONAL ATTRIBUTES</w:t>
      </w:r>
    </w:p>
    <w:p w14:paraId="032108CD" w14:textId="7E9E29BD" w:rsidR="00CA6FCA" w:rsidRDefault="00D56486" w:rsidP="00CA6FCA">
      <w:pPr>
        <w:rPr>
          <w:b/>
          <w:i/>
        </w:rPr>
      </w:pPr>
      <w:r>
        <w:t>•</w:t>
      </w:r>
      <w:r w:rsidR="00BE2862">
        <w:rPr>
          <w:b/>
          <w:i/>
        </w:rPr>
        <w:t>Customer</w:t>
      </w:r>
      <w:r w:rsidR="00CA6FCA">
        <w:rPr>
          <w:b/>
          <w:i/>
        </w:rPr>
        <w:t xml:space="preserve"> oriented</w:t>
      </w:r>
    </w:p>
    <w:p w14:paraId="7683F6E8" w14:textId="0D912840" w:rsidR="00CA6FCA" w:rsidRDefault="00D56486" w:rsidP="00CA6FCA">
      <w:pPr>
        <w:rPr>
          <w:b/>
          <w:i/>
        </w:rPr>
      </w:pPr>
      <w:r>
        <w:rPr>
          <w:b/>
          <w:i/>
        </w:rPr>
        <w:t>•Social worker and quick learner</w:t>
      </w:r>
    </w:p>
    <w:p w14:paraId="14C1E191" w14:textId="14B4213D" w:rsidR="00D56486" w:rsidRDefault="00D56486" w:rsidP="00CA6FCA">
      <w:pPr>
        <w:rPr>
          <w:b/>
          <w:i/>
        </w:rPr>
      </w:pPr>
      <w:r>
        <w:rPr>
          <w:b/>
          <w:i/>
        </w:rPr>
        <w:t>•</w:t>
      </w:r>
      <w:r w:rsidR="00C54A35">
        <w:rPr>
          <w:b/>
          <w:i/>
        </w:rPr>
        <w:t xml:space="preserve">organized, accurate, determined and detail </w:t>
      </w:r>
      <w:r w:rsidR="00BE2862">
        <w:rPr>
          <w:b/>
          <w:i/>
        </w:rPr>
        <w:t xml:space="preserve">oriented </w:t>
      </w:r>
    </w:p>
    <w:p w14:paraId="5D6BD216" w14:textId="180EC1F1" w:rsidR="00BE2862" w:rsidRDefault="00BE2862" w:rsidP="00CA6FCA">
      <w:pPr>
        <w:rPr>
          <w:b/>
          <w:i/>
        </w:rPr>
      </w:pPr>
      <w:r>
        <w:rPr>
          <w:b/>
          <w:i/>
        </w:rPr>
        <w:t xml:space="preserve">•flexible and adaptable to change </w:t>
      </w:r>
    </w:p>
    <w:p w14:paraId="0932F9A5" w14:textId="039FE02C" w:rsidR="00BE2862" w:rsidRDefault="00BE2862" w:rsidP="00CA6FCA">
      <w:pPr>
        <w:rPr>
          <w:b/>
          <w:i/>
        </w:rPr>
      </w:pPr>
    </w:p>
    <w:p w14:paraId="106FD99C" w14:textId="4B308067" w:rsidR="00BE2862" w:rsidRDefault="007F1D13" w:rsidP="00CA6FCA">
      <w:pPr>
        <w:rPr>
          <w:b/>
          <w:i/>
          <w:u w:val="single"/>
        </w:rPr>
      </w:pPr>
      <w:r>
        <w:rPr>
          <w:b/>
          <w:i/>
          <w:u w:val="single"/>
        </w:rPr>
        <w:t>REFERENCES</w:t>
      </w:r>
    </w:p>
    <w:p w14:paraId="1EBADBC4" w14:textId="47B36151" w:rsidR="007F1D13" w:rsidRDefault="007F1D13" w:rsidP="00CA6FCA">
      <w:pPr>
        <w:rPr>
          <w:b/>
          <w:i/>
        </w:rPr>
      </w:pPr>
      <w:r>
        <w:rPr>
          <w:b/>
          <w:i/>
        </w:rPr>
        <w:t>Ms. Lyn</w:t>
      </w:r>
      <w:r w:rsidR="0004465C">
        <w:rPr>
          <w:b/>
          <w:i/>
        </w:rPr>
        <w:t xml:space="preserve">dsey – Ann Murray </w:t>
      </w:r>
    </w:p>
    <w:p w14:paraId="47A94DAC" w14:textId="35A39459" w:rsidR="0004465C" w:rsidRDefault="0004465C" w:rsidP="00CA6FCA">
      <w:pPr>
        <w:rPr>
          <w:b/>
          <w:i/>
        </w:rPr>
      </w:pPr>
      <w:r>
        <w:rPr>
          <w:b/>
          <w:i/>
        </w:rPr>
        <w:t xml:space="preserve">Clerical assistant </w:t>
      </w:r>
    </w:p>
    <w:p w14:paraId="5F7EDC91" w14:textId="7EF1EF3E" w:rsidR="0004465C" w:rsidRDefault="0004465C" w:rsidP="00CA6FCA">
      <w:pPr>
        <w:rPr>
          <w:b/>
          <w:i/>
        </w:rPr>
      </w:pPr>
      <w:r>
        <w:rPr>
          <w:b/>
          <w:i/>
        </w:rPr>
        <w:t xml:space="preserve">District revenue office </w:t>
      </w:r>
    </w:p>
    <w:p w14:paraId="227412B7" w14:textId="1EF32206" w:rsidR="0004465C" w:rsidRDefault="0004465C" w:rsidP="00CA6FCA">
      <w:pPr>
        <w:rPr>
          <w:b/>
          <w:i/>
        </w:rPr>
      </w:pPr>
      <w:r>
        <w:rPr>
          <w:b/>
          <w:i/>
        </w:rPr>
        <w:t xml:space="preserve">Tel no.  </w:t>
      </w:r>
      <w:r w:rsidR="00C91C66">
        <w:rPr>
          <w:b/>
          <w:i/>
        </w:rPr>
        <w:t>313-4612</w:t>
      </w:r>
    </w:p>
    <w:p w14:paraId="706D014A" w14:textId="20D76E2B" w:rsidR="00C91C66" w:rsidRDefault="00C91C66" w:rsidP="00CA6FCA">
      <w:pPr>
        <w:rPr>
          <w:b/>
          <w:i/>
        </w:rPr>
      </w:pPr>
    </w:p>
    <w:p w14:paraId="03AA2BE3" w14:textId="07BC7795" w:rsidR="00C91C66" w:rsidRDefault="00C91C66" w:rsidP="00CA6FCA">
      <w:pPr>
        <w:rPr>
          <w:b/>
          <w:i/>
        </w:rPr>
      </w:pPr>
      <w:r>
        <w:rPr>
          <w:b/>
          <w:i/>
        </w:rPr>
        <w:t xml:space="preserve">Mr. Kerry Bain </w:t>
      </w:r>
    </w:p>
    <w:p w14:paraId="64444DD8" w14:textId="6E5981E6" w:rsidR="00C91C66" w:rsidRDefault="00C91C66" w:rsidP="00CA6FCA">
      <w:pPr>
        <w:rPr>
          <w:b/>
          <w:i/>
        </w:rPr>
      </w:pPr>
      <w:r>
        <w:rPr>
          <w:b/>
          <w:i/>
        </w:rPr>
        <w:t>Fire officer</w:t>
      </w:r>
    </w:p>
    <w:p w14:paraId="7AD93489" w14:textId="6B1EBCC1" w:rsidR="007E33EB" w:rsidRDefault="007E33EB" w:rsidP="00CA6FCA">
      <w:pPr>
        <w:rPr>
          <w:b/>
          <w:i/>
        </w:rPr>
      </w:pPr>
      <w:r>
        <w:rPr>
          <w:b/>
          <w:i/>
        </w:rPr>
        <w:t xml:space="preserve">Ministry of national security </w:t>
      </w:r>
    </w:p>
    <w:p w14:paraId="753A8AEA" w14:textId="5BD0E8B2" w:rsidR="007E33EB" w:rsidRPr="007F1D13" w:rsidRDefault="007E33EB" w:rsidP="00CA6FCA">
      <w:pPr>
        <w:rPr>
          <w:b/>
          <w:i/>
        </w:rPr>
      </w:pPr>
      <w:r>
        <w:rPr>
          <w:b/>
          <w:i/>
        </w:rPr>
        <w:t xml:space="preserve">Tel no. </w:t>
      </w:r>
      <w:r w:rsidR="002415B2">
        <w:rPr>
          <w:b/>
          <w:i/>
        </w:rPr>
        <w:t xml:space="preserve">776 – 9350/ 387 </w:t>
      </w:r>
      <w:r w:rsidR="00B57DAD">
        <w:rPr>
          <w:b/>
          <w:i/>
        </w:rPr>
        <w:t>- 8387</w:t>
      </w:r>
    </w:p>
    <w:p w14:paraId="7D0CF8DB" w14:textId="34376DDC" w:rsidR="005A77BF" w:rsidRDefault="005A77BF" w:rsidP="00B57DAD">
      <w:pPr>
        <w:pStyle w:val="ListBullet"/>
        <w:numPr>
          <w:ilvl w:val="0"/>
          <w:numId w:val="0"/>
        </w:numPr>
      </w:pPr>
    </w:p>
    <w:sectPr w:rsidR="005A77B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A23F6" w14:textId="77777777" w:rsidR="00AB36C0" w:rsidRDefault="00AB36C0">
      <w:r>
        <w:separator/>
      </w:r>
    </w:p>
  </w:endnote>
  <w:endnote w:type="continuationSeparator" w:id="0">
    <w:p w14:paraId="2DD35EB1" w14:textId="77777777" w:rsidR="00AB36C0" w:rsidRDefault="00AB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3F4C0" w14:textId="77777777" w:rsidR="005A77BF" w:rsidRDefault="00E41CE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9D00B" w14:textId="77777777" w:rsidR="00AB36C0" w:rsidRDefault="00AB36C0">
      <w:r>
        <w:separator/>
      </w:r>
    </w:p>
  </w:footnote>
  <w:footnote w:type="continuationSeparator" w:id="0">
    <w:p w14:paraId="51CAE233" w14:textId="77777777" w:rsidR="00AB36C0" w:rsidRDefault="00AB3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37DF3" w14:textId="77777777" w:rsidR="005A77BF" w:rsidRDefault="00E41CE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34092EE" wp14:editId="0F51B3B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B99759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77DD4" w14:textId="77777777" w:rsidR="005A77BF" w:rsidRDefault="00E41CE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675143" wp14:editId="32A547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B55412" w14:textId="77777777" w:rsidR="005A77BF" w:rsidRDefault="005A77B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C675143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9B55412" w14:textId="77777777" w:rsidR="005A77BF" w:rsidRDefault="005A77B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7041C"/>
    <w:multiLevelType w:val="hybridMultilevel"/>
    <w:tmpl w:val="C186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D28E1"/>
    <w:multiLevelType w:val="hybridMultilevel"/>
    <w:tmpl w:val="E7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B2"/>
    <w:rsid w:val="00023217"/>
    <w:rsid w:val="000436E1"/>
    <w:rsid w:val="0004465C"/>
    <w:rsid w:val="000465D0"/>
    <w:rsid w:val="00065A63"/>
    <w:rsid w:val="0008494B"/>
    <w:rsid w:val="000C0768"/>
    <w:rsid w:val="000E6C6F"/>
    <w:rsid w:val="001015C9"/>
    <w:rsid w:val="00104372"/>
    <w:rsid w:val="001325B7"/>
    <w:rsid w:val="00163BAE"/>
    <w:rsid w:val="0017482E"/>
    <w:rsid w:val="00175D92"/>
    <w:rsid w:val="001D2F8D"/>
    <w:rsid w:val="001F2EA5"/>
    <w:rsid w:val="002271F4"/>
    <w:rsid w:val="002415B2"/>
    <w:rsid w:val="002C6962"/>
    <w:rsid w:val="002F284D"/>
    <w:rsid w:val="00352002"/>
    <w:rsid w:val="00380234"/>
    <w:rsid w:val="00402019"/>
    <w:rsid w:val="00415726"/>
    <w:rsid w:val="00417F7E"/>
    <w:rsid w:val="004A799F"/>
    <w:rsid w:val="004C1A39"/>
    <w:rsid w:val="004D56A9"/>
    <w:rsid w:val="004E79BB"/>
    <w:rsid w:val="005A77BF"/>
    <w:rsid w:val="005C5426"/>
    <w:rsid w:val="005C70B5"/>
    <w:rsid w:val="005E0396"/>
    <w:rsid w:val="00654150"/>
    <w:rsid w:val="00796C47"/>
    <w:rsid w:val="007E33EB"/>
    <w:rsid w:val="007F0105"/>
    <w:rsid w:val="007F1D13"/>
    <w:rsid w:val="00830FAB"/>
    <w:rsid w:val="0088358C"/>
    <w:rsid w:val="008A4610"/>
    <w:rsid w:val="008C57EE"/>
    <w:rsid w:val="008F6134"/>
    <w:rsid w:val="008F7248"/>
    <w:rsid w:val="00985382"/>
    <w:rsid w:val="00987D52"/>
    <w:rsid w:val="009D4B53"/>
    <w:rsid w:val="00A02537"/>
    <w:rsid w:val="00A441BD"/>
    <w:rsid w:val="00A7138F"/>
    <w:rsid w:val="00A7179B"/>
    <w:rsid w:val="00AA2908"/>
    <w:rsid w:val="00AB36C0"/>
    <w:rsid w:val="00B432F8"/>
    <w:rsid w:val="00B57DAD"/>
    <w:rsid w:val="00BD2AE6"/>
    <w:rsid w:val="00BD3063"/>
    <w:rsid w:val="00BE2862"/>
    <w:rsid w:val="00C2086F"/>
    <w:rsid w:val="00C54A35"/>
    <w:rsid w:val="00C77D4A"/>
    <w:rsid w:val="00C91C66"/>
    <w:rsid w:val="00CA6AB7"/>
    <w:rsid w:val="00CA6FCA"/>
    <w:rsid w:val="00CC11B4"/>
    <w:rsid w:val="00CC2E44"/>
    <w:rsid w:val="00CC42BB"/>
    <w:rsid w:val="00CC7F47"/>
    <w:rsid w:val="00D114E3"/>
    <w:rsid w:val="00D13B18"/>
    <w:rsid w:val="00D267AE"/>
    <w:rsid w:val="00D56486"/>
    <w:rsid w:val="00DC63B6"/>
    <w:rsid w:val="00DD1FE4"/>
    <w:rsid w:val="00DD67B5"/>
    <w:rsid w:val="00DE1AE2"/>
    <w:rsid w:val="00E013B2"/>
    <w:rsid w:val="00E26CFF"/>
    <w:rsid w:val="00E41CE0"/>
    <w:rsid w:val="00E46F2E"/>
    <w:rsid w:val="00E5166B"/>
    <w:rsid w:val="00E53A11"/>
    <w:rsid w:val="00E55D2F"/>
    <w:rsid w:val="00E9585D"/>
    <w:rsid w:val="00EF06D8"/>
    <w:rsid w:val="00F0772C"/>
    <w:rsid w:val="00F525C5"/>
    <w:rsid w:val="00F7639F"/>
    <w:rsid w:val="00F767F6"/>
    <w:rsid w:val="00F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22DAA"/>
  <w15:chartTrackingRefBased/>
  <w15:docId w15:val="{11AAF4C6-5940-F14D-BE89-B85F6F3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1DE6D5C-0DD6-F540-A6CC-EC077CC695A0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518E-5B66-974A-B02A-95F72D24E5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%7b71DE6D5C-0DD6-F540-A6CC-EC077CC695A0%7dtf50002018.dotx</Template>
  <TotalTime>52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matthew.sahadeo@gmail.com</dc:creator>
  <cp:keywords/>
  <dc:description/>
  <cp:lastModifiedBy>matthew.sahadeo@gmail.com</cp:lastModifiedBy>
  <cp:revision>88</cp:revision>
  <dcterms:created xsi:type="dcterms:W3CDTF">2018-01-11T19:57:00Z</dcterms:created>
  <dcterms:modified xsi:type="dcterms:W3CDTF">2018-01-12T15:05:00Z</dcterms:modified>
</cp:coreProperties>
</file>