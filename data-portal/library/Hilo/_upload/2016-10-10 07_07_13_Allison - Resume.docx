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216" w:rsidRDefault="000E380B" w:rsidP="00141A4C">
      <w:pPr>
        <w:pStyle w:val="Title"/>
      </w:pPr>
      <w:r>
        <w:t>Allison Prince</w:t>
      </w:r>
    </w:p>
    <w:p w:rsidR="00141A4C" w:rsidRDefault="000E380B" w:rsidP="00141A4C">
      <w:r>
        <w:t>#9 Winston</w:t>
      </w:r>
      <w:r w:rsidR="00141A4C">
        <w:t> </w:t>
      </w:r>
      <w:r>
        <w:t>Campbell Street, Fyzabad, Trinidad and Tobago</w:t>
      </w:r>
      <w:r w:rsidR="00141A4C">
        <w:t>| </w:t>
      </w:r>
      <w:r>
        <w:t>1-868-723-4996</w:t>
      </w:r>
      <w:r w:rsidR="00141A4C">
        <w:t> | </w:t>
      </w:r>
      <w:r>
        <w:t>ally100@outlook.com</w:t>
      </w:r>
    </w:p>
    <w:p w:rsidR="006270A9" w:rsidRDefault="00BE4CF5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148D91B5AEDC4D8DB9C20E75BCE22A04"/>
          </w:placeholder>
          <w:temporary/>
          <w:showingPlcHdr/>
        </w:sdtPr>
        <w:sdtContent>
          <w:r w:rsidR="009D5933">
            <w:t>Objective</w:t>
          </w:r>
        </w:sdtContent>
      </w:sdt>
    </w:p>
    <w:p w:rsidR="006270A9" w:rsidRDefault="006D1771">
      <w:r>
        <w:t>To enhance productivity and creativity in my work environment.</w:t>
      </w:r>
    </w:p>
    <w:sdt>
      <w:sdtPr>
        <w:alias w:val="Education:"/>
        <w:tag w:val="Education:"/>
        <w:id w:val="807127995"/>
        <w:placeholder>
          <w:docPart w:val="BFACC7B201E4464A8417ABF8B55996D2"/>
        </w:placeholder>
        <w:temporary/>
        <w:showingPlcHdr/>
      </w:sdtPr>
      <w:sdtContent>
        <w:p w:rsidR="006270A9" w:rsidRDefault="009D5933" w:rsidP="006D1771">
          <w:pPr>
            <w:pStyle w:val="Heading1"/>
            <w:tabs>
              <w:tab w:val="left" w:pos="4170"/>
            </w:tabs>
          </w:pPr>
          <w:r>
            <w:t>Education</w:t>
          </w:r>
          <w:r w:rsidR="006D1771">
            <w:tab/>
          </w:r>
        </w:p>
      </w:sdtContent>
    </w:sdt>
    <w:p w:rsidR="006270A9" w:rsidRDefault="00BE4CF5">
      <w:pPr>
        <w:pStyle w:val="Heading2"/>
      </w:pPr>
      <w:sdt>
        <w:sdtPr>
          <w:alias w:val="Degree:"/>
          <w:tag w:val="Degree:"/>
          <w:id w:val="-1403435167"/>
          <w:placeholder>
            <w:docPart w:val="3B62A0FC08B84CA88E4A00691B557DEA"/>
          </w:placeholder>
          <w:temporary/>
          <w:showingPlcHdr/>
          <w:text/>
        </w:sdtPr>
        <w:sdtContent>
          <w:r w:rsidR="009D5933">
            <w:t>Degree</w:t>
          </w:r>
        </w:sdtContent>
      </w:sdt>
      <w:r w:rsidR="009D5933">
        <w:t> | </w:t>
      </w:r>
      <w:r w:rsidR="00EF14F3">
        <w:t>Currently Pursuing</w:t>
      </w:r>
      <w:r w:rsidR="009D5933">
        <w:t> | </w:t>
      </w:r>
      <w:r w:rsidR="00EF14F3">
        <w:t>university of the southern caribbean</w:t>
      </w:r>
    </w:p>
    <w:p w:rsidR="006270A9" w:rsidRDefault="009D5933" w:rsidP="001B29CF">
      <w:pPr>
        <w:pStyle w:val="ListBullet"/>
      </w:pPr>
      <w:r>
        <w:t xml:space="preserve">Major: </w:t>
      </w:r>
      <w:r w:rsidR="00EF14F3">
        <w:t>Bs. Biology</w:t>
      </w:r>
    </w:p>
    <w:p w:rsidR="006270A9" w:rsidRDefault="00EA3D3C">
      <w:pPr>
        <w:pStyle w:val="Heading2"/>
      </w:pPr>
      <w:r>
        <w:t>caribbean examinations council (CXC) O’Levels</w:t>
      </w:r>
      <w:r w:rsidR="009D5933">
        <w:t> | </w:t>
      </w:r>
      <w:r>
        <w:t>1997-1998 / 2004-2006</w:t>
      </w:r>
    </w:p>
    <w:p w:rsidR="006270A9" w:rsidRDefault="00EA3D3C">
      <w:pPr>
        <w:pStyle w:val="ListBullet"/>
      </w:pPr>
      <w:r>
        <w:t xml:space="preserve">Mathematics </w:t>
      </w:r>
      <w:r>
        <w:tab/>
      </w:r>
      <w:r>
        <w:tab/>
        <w:t>Grade II</w:t>
      </w:r>
    </w:p>
    <w:p w:rsidR="006270A9" w:rsidRDefault="00EA3D3C">
      <w:pPr>
        <w:pStyle w:val="ListBullet"/>
      </w:pPr>
      <w:r>
        <w:t>English A</w:t>
      </w:r>
      <w:r>
        <w:tab/>
      </w:r>
      <w:r>
        <w:tab/>
      </w:r>
      <w:r>
        <w:tab/>
        <w:t>Grade III</w:t>
      </w:r>
    </w:p>
    <w:p w:rsidR="006270A9" w:rsidRDefault="00EA3D3C">
      <w:pPr>
        <w:pStyle w:val="ListBullet"/>
      </w:pPr>
      <w:r>
        <w:t>Geography</w:t>
      </w:r>
      <w:r>
        <w:tab/>
      </w:r>
      <w:r>
        <w:tab/>
      </w:r>
      <w:r>
        <w:tab/>
        <w:t>Grade II</w:t>
      </w:r>
    </w:p>
    <w:p w:rsidR="00EA3D3C" w:rsidRDefault="00EA3D3C">
      <w:pPr>
        <w:pStyle w:val="ListBullet"/>
      </w:pPr>
      <w:r>
        <w:t>Office Procedures</w:t>
      </w:r>
      <w:r>
        <w:tab/>
      </w:r>
      <w:r>
        <w:tab/>
        <w:t>Grade I</w:t>
      </w:r>
    </w:p>
    <w:p w:rsidR="00EA3D3C" w:rsidRDefault="00EA3D3C">
      <w:pPr>
        <w:pStyle w:val="ListBullet"/>
      </w:pPr>
      <w:r>
        <w:t>Caribbean History</w:t>
      </w:r>
      <w:r>
        <w:tab/>
      </w:r>
      <w:r>
        <w:tab/>
        <w:t>Grade II</w:t>
      </w:r>
    </w:p>
    <w:p w:rsidR="00EA3D3C" w:rsidRDefault="00EA3D3C">
      <w:pPr>
        <w:pStyle w:val="ListBullet"/>
      </w:pPr>
      <w:r>
        <w:t>Principles of Business</w:t>
      </w:r>
      <w:r>
        <w:tab/>
        <w:t>Grade II</w:t>
      </w:r>
    </w:p>
    <w:p w:rsidR="00EA3D3C" w:rsidRDefault="00EA3D3C">
      <w:pPr>
        <w:pStyle w:val="ListBullet"/>
      </w:pPr>
      <w:r>
        <w:t xml:space="preserve">Spanish </w:t>
      </w:r>
      <w:r>
        <w:tab/>
      </w:r>
      <w:r>
        <w:tab/>
      </w:r>
      <w:r>
        <w:tab/>
        <w:t>Grade II</w:t>
      </w:r>
    </w:p>
    <w:p w:rsidR="00EA3D3C" w:rsidRDefault="00EA3D3C" w:rsidP="00EA3D3C">
      <w:pPr>
        <w:pStyle w:val="ListBullet"/>
        <w:numPr>
          <w:ilvl w:val="0"/>
          <w:numId w:val="0"/>
        </w:numPr>
        <w:ind w:left="216" w:hanging="216"/>
      </w:pPr>
    </w:p>
    <w:p w:rsidR="00EA3D3C" w:rsidRDefault="00EA3D3C" w:rsidP="00EA3D3C">
      <w:pPr>
        <w:pStyle w:val="Heading2"/>
      </w:pPr>
      <w:r>
        <w:t>general certificate of education 2004-2006</w:t>
      </w:r>
    </w:p>
    <w:p w:rsidR="00DF0383" w:rsidRDefault="00DF0383" w:rsidP="00DF0383">
      <w:pPr>
        <w:pStyle w:val="ListBullet"/>
      </w:pPr>
      <w:r>
        <w:t xml:space="preserve">Biology  </w:t>
      </w:r>
      <w:r>
        <w:tab/>
      </w:r>
      <w:r>
        <w:tab/>
      </w:r>
      <w:r>
        <w:tab/>
        <w:t>Grade B</w:t>
      </w:r>
    </w:p>
    <w:p w:rsidR="00DF0383" w:rsidRDefault="00DF0383" w:rsidP="00DF0383">
      <w:pPr>
        <w:pStyle w:val="ListBullet"/>
      </w:pPr>
      <w:r>
        <w:t xml:space="preserve">Chemistry </w:t>
      </w:r>
      <w:r>
        <w:tab/>
      </w:r>
      <w:r>
        <w:tab/>
      </w:r>
      <w:r>
        <w:tab/>
        <w:t>Grade C</w:t>
      </w:r>
    </w:p>
    <w:p w:rsidR="00EA3D3C" w:rsidRDefault="00EA3D3C" w:rsidP="00EA3D3C">
      <w:pPr>
        <w:pStyle w:val="ListBullet"/>
        <w:numPr>
          <w:ilvl w:val="0"/>
          <w:numId w:val="0"/>
        </w:numPr>
        <w:ind w:left="216" w:hanging="216"/>
      </w:pPr>
    </w:p>
    <w:p w:rsidR="006270A9" w:rsidRDefault="009F2160">
      <w:pPr>
        <w:pStyle w:val="Heading1"/>
      </w:pPr>
      <w:r>
        <w:t>Skills/</w:t>
      </w:r>
      <w:r w:rsidR="00520203">
        <w:t>Courses completed</w:t>
      </w:r>
    </w:p>
    <w:p w:rsidR="006270A9" w:rsidRPr="00A45CA4" w:rsidRDefault="008477D1" w:rsidP="008477D1">
      <w:pPr>
        <w:pStyle w:val="Heading2"/>
        <w:rPr>
          <w:b w:val="0"/>
          <w:sz w:val="20"/>
          <w:szCs w:val="20"/>
        </w:rPr>
      </w:pPr>
      <w:r w:rsidRPr="00A45CA4">
        <w:rPr>
          <w:b w:val="0"/>
          <w:sz w:val="20"/>
          <w:szCs w:val="20"/>
        </w:rPr>
        <w:t>COMPUTER LITERACY</w:t>
      </w:r>
    </w:p>
    <w:p w:rsidR="006270A9" w:rsidRPr="00A45CA4" w:rsidRDefault="008477D1" w:rsidP="008477D1">
      <w:pPr>
        <w:pStyle w:val="Heading2"/>
        <w:rPr>
          <w:b w:val="0"/>
          <w:sz w:val="20"/>
          <w:szCs w:val="20"/>
        </w:rPr>
      </w:pPr>
      <w:r w:rsidRPr="00A45CA4">
        <w:rPr>
          <w:b w:val="0"/>
          <w:sz w:val="20"/>
          <w:szCs w:val="20"/>
        </w:rPr>
        <w:t>TYPING</w:t>
      </w:r>
    </w:p>
    <w:p w:rsidR="006270A9" w:rsidRPr="00A45CA4" w:rsidRDefault="008477D1" w:rsidP="008477D1">
      <w:pPr>
        <w:pStyle w:val="Heading2"/>
        <w:rPr>
          <w:b w:val="0"/>
          <w:sz w:val="20"/>
          <w:szCs w:val="20"/>
        </w:rPr>
      </w:pPr>
      <w:r w:rsidRPr="00A45CA4">
        <w:rPr>
          <w:b w:val="0"/>
          <w:sz w:val="20"/>
          <w:szCs w:val="20"/>
        </w:rPr>
        <w:t>Micro Entrepreneurship</w:t>
      </w:r>
    </w:p>
    <w:p w:rsidR="008477D1" w:rsidRPr="00A45CA4" w:rsidRDefault="008477D1" w:rsidP="008477D1">
      <w:pPr>
        <w:pStyle w:val="Heading2"/>
        <w:rPr>
          <w:b w:val="0"/>
          <w:sz w:val="20"/>
          <w:szCs w:val="20"/>
        </w:rPr>
      </w:pPr>
      <w:r w:rsidRPr="00A45CA4">
        <w:rPr>
          <w:b w:val="0"/>
          <w:sz w:val="20"/>
          <w:szCs w:val="20"/>
        </w:rPr>
        <w:t xml:space="preserve">real estate </w:t>
      </w:r>
    </w:p>
    <w:p w:rsidR="008477D1" w:rsidRPr="00A45CA4" w:rsidRDefault="008477D1" w:rsidP="008477D1">
      <w:pPr>
        <w:pStyle w:val="Heading2"/>
        <w:rPr>
          <w:b w:val="0"/>
          <w:sz w:val="20"/>
          <w:szCs w:val="20"/>
        </w:rPr>
      </w:pPr>
      <w:r w:rsidRPr="00A45CA4">
        <w:rPr>
          <w:b w:val="0"/>
          <w:sz w:val="20"/>
          <w:szCs w:val="20"/>
        </w:rPr>
        <w:t xml:space="preserve">animal science </w:t>
      </w:r>
    </w:p>
    <w:p w:rsidR="008477D1" w:rsidRPr="00A45CA4" w:rsidRDefault="008477D1" w:rsidP="008477D1">
      <w:pPr>
        <w:pStyle w:val="Heading2"/>
        <w:rPr>
          <w:b w:val="0"/>
          <w:sz w:val="20"/>
          <w:szCs w:val="20"/>
        </w:rPr>
      </w:pPr>
      <w:r w:rsidRPr="00A45CA4">
        <w:rPr>
          <w:b w:val="0"/>
          <w:sz w:val="20"/>
          <w:szCs w:val="20"/>
        </w:rPr>
        <w:t xml:space="preserve">Nail Technology </w:t>
      </w:r>
    </w:p>
    <w:p w:rsidR="008477D1" w:rsidRPr="00A45CA4" w:rsidRDefault="008477D1" w:rsidP="008477D1">
      <w:pPr>
        <w:pStyle w:val="Heading2"/>
        <w:rPr>
          <w:b w:val="0"/>
          <w:sz w:val="20"/>
          <w:szCs w:val="20"/>
        </w:rPr>
      </w:pPr>
      <w:r w:rsidRPr="00A45CA4">
        <w:rPr>
          <w:b w:val="0"/>
          <w:sz w:val="20"/>
          <w:szCs w:val="20"/>
        </w:rPr>
        <w:t xml:space="preserve">Facialist </w:t>
      </w:r>
    </w:p>
    <w:p w:rsidR="008477D1" w:rsidRPr="00A45CA4" w:rsidRDefault="008477D1" w:rsidP="008477D1">
      <w:pPr>
        <w:pStyle w:val="Heading2"/>
        <w:rPr>
          <w:b w:val="0"/>
          <w:sz w:val="20"/>
          <w:szCs w:val="20"/>
        </w:rPr>
      </w:pPr>
      <w:r w:rsidRPr="00A45CA4">
        <w:rPr>
          <w:b w:val="0"/>
          <w:sz w:val="20"/>
          <w:szCs w:val="20"/>
        </w:rPr>
        <w:t>repechage master’s class</w:t>
      </w:r>
    </w:p>
    <w:p w:rsidR="008477D1" w:rsidRPr="00A45CA4" w:rsidRDefault="008477D1" w:rsidP="008477D1">
      <w:pPr>
        <w:pStyle w:val="Heading2"/>
        <w:rPr>
          <w:b w:val="0"/>
          <w:sz w:val="20"/>
          <w:szCs w:val="20"/>
        </w:rPr>
      </w:pPr>
      <w:r w:rsidRPr="00A45CA4">
        <w:rPr>
          <w:b w:val="0"/>
          <w:sz w:val="20"/>
          <w:szCs w:val="20"/>
        </w:rPr>
        <w:t xml:space="preserve">introduction to cosmetology </w:t>
      </w:r>
    </w:p>
    <w:sdt>
      <w:sdtPr>
        <w:alias w:val="Experience:"/>
        <w:tag w:val="Experience:"/>
        <w:id w:val="171684534"/>
        <w:placeholder>
          <w:docPart w:val="428C384CDBD9403F838F2092BBAE9FAB"/>
        </w:placeholder>
        <w:temporary/>
        <w:showingPlcHdr/>
      </w:sdtPr>
      <w:sdtContent>
        <w:p w:rsidR="006270A9" w:rsidRDefault="009D5933">
          <w:pPr>
            <w:pStyle w:val="Heading1"/>
          </w:pPr>
          <w:r>
            <w:t>Experience</w:t>
          </w:r>
        </w:p>
      </w:sdtContent>
    </w:sdt>
    <w:p w:rsidR="006270A9" w:rsidRDefault="00EE0BAC">
      <w:pPr>
        <w:pStyle w:val="Heading2"/>
      </w:pPr>
      <w:r>
        <w:t>adminsitrative assistant / lecturer</w:t>
      </w:r>
      <w:r w:rsidR="009D5933">
        <w:t> | </w:t>
      </w:r>
      <w:r>
        <w:t>aesthetics and beauty academy ltd</w:t>
      </w:r>
      <w:r w:rsidR="009D5933">
        <w:t> | </w:t>
      </w:r>
      <w:r>
        <w:t>january 2016- august 2016</w:t>
      </w:r>
    </w:p>
    <w:p w:rsidR="006270A9" w:rsidRDefault="00EE0BAC">
      <w:pPr>
        <w:pStyle w:val="ListBullet"/>
      </w:pPr>
      <w:r>
        <w:t>Office duties and responsibilities, Answering calls, Reception Duties, Spa Duties, Lecturing Aesthetic</w:t>
      </w:r>
      <w:r w:rsidR="00F47470">
        <w:t>s</w:t>
      </w:r>
      <w:bookmarkStart w:id="0" w:name="_GoBack"/>
      <w:bookmarkEnd w:id="0"/>
      <w:r>
        <w:t xml:space="preserve"> Students</w:t>
      </w:r>
    </w:p>
    <w:p w:rsidR="006270A9" w:rsidRDefault="00A45CA4">
      <w:pPr>
        <w:pStyle w:val="Heading2"/>
      </w:pPr>
      <w:r>
        <w:t>esthetician</w:t>
      </w:r>
      <w:r w:rsidR="009D5933">
        <w:t> | </w:t>
      </w:r>
      <w:r>
        <w:t>self-employed</w:t>
      </w:r>
      <w:r w:rsidR="009D5933">
        <w:t> | </w:t>
      </w:r>
      <w:r>
        <w:t>2013-2015</w:t>
      </w:r>
    </w:p>
    <w:p w:rsidR="001B29CF" w:rsidRDefault="00A45CA4" w:rsidP="001B29CF">
      <w:pPr>
        <w:pStyle w:val="ListBullet"/>
      </w:pPr>
      <w:r>
        <w:t>Provide Faci</w:t>
      </w:r>
      <w:r w:rsidR="009F2160">
        <w:t xml:space="preserve">al and Body Treatments. </w:t>
      </w:r>
    </w:p>
    <w:p w:rsidR="009F2160" w:rsidRDefault="009F2160" w:rsidP="009F2160">
      <w:pPr>
        <w:pStyle w:val="ListBullet"/>
        <w:numPr>
          <w:ilvl w:val="0"/>
          <w:numId w:val="0"/>
        </w:numPr>
        <w:ind w:left="216" w:hanging="216"/>
      </w:pPr>
    </w:p>
    <w:p w:rsidR="009F2160" w:rsidRDefault="009F2160" w:rsidP="009F2160">
      <w:pPr>
        <w:pStyle w:val="Heading2"/>
      </w:pPr>
      <w:r>
        <w:lastRenderedPageBreak/>
        <w:t>PART TIME SALES CLERK/CASHIER| ST. JOSEPH PHARMACY | 2015</w:t>
      </w:r>
    </w:p>
    <w:p w:rsidR="009F2160" w:rsidRDefault="009F2160" w:rsidP="009F2160">
      <w:pPr>
        <w:pStyle w:val="ListBullet"/>
        <w:numPr>
          <w:ilvl w:val="0"/>
          <w:numId w:val="0"/>
        </w:numPr>
        <w:ind w:left="216" w:hanging="216"/>
      </w:pPr>
    </w:p>
    <w:p w:rsidR="00A45CA4" w:rsidRDefault="00A45CA4" w:rsidP="00A45CA4">
      <w:pPr>
        <w:pStyle w:val="Heading2"/>
      </w:pPr>
      <w:r>
        <w:t>TEMPORTY PURCHASER/OFFICE ASSISTANT| D.F MARKETING | SEPT 2013- MAY 2015</w:t>
      </w:r>
    </w:p>
    <w:p w:rsidR="00A45CA4" w:rsidRPr="00A45CA4" w:rsidRDefault="00A45CA4" w:rsidP="00A45CA4">
      <w:pPr>
        <w:pStyle w:val="ListBullet"/>
      </w:pPr>
      <w:r w:rsidRPr="00A45CA4">
        <w:t>Peachtree Applications for Sales, Cashing, Inventory, Processing of Orders, Dispatch/Receiving of items, Preparations of quotes, Payables, and Receivable.  Office Duties etc.</w:t>
      </w:r>
    </w:p>
    <w:p w:rsidR="00A45CA4" w:rsidRDefault="00A45CA4" w:rsidP="00A45CA4">
      <w:pPr>
        <w:pStyle w:val="Heading2"/>
      </w:pPr>
      <w:r>
        <w:t>ESTHETICIAN/ADMINISTRATIVE ASSISTANT| CRYSANDE’S SPA | APRIL 2012- JULY 2013</w:t>
      </w:r>
    </w:p>
    <w:p w:rsidR="00A45CA4" w:rsidRPr="00BC26D2" w:rsidRDefault="00A45CA4" w:rsidP="00A45CA4">
      <w:pPr>
        <w:pStyle w:val="ListBullet"/>
      </w:pPr>
      <w:r w:rsidRPr="00A45CA4">
        <w:t>Assist with Administrative Duties including Reception, Cashing, Receiving calls, Booking appoi</w:t>
      </w:r>
      <w:r w:rsidR="00E872D1">
        <w:t xml:space="preserve">ntments, Preparation of Payroll, </w:t>
      </w:r>
      <w:r w:rsidRPr="00A45CA4">
        <w:t>Esthetic</w:t>
      </w:r>
      <w:r w:rsidR="00E872D1">
        <w:t>ian’s</w:t>
      </w:r>
      <w:r w:rsidRPr="00A45CA4">
        <w:t xml:space="preserve"> Duties </w:t>
      </w:r>
    </w:p>
    <w:p w:rsidR="009F2160" w:rsidRDefault="009F2160" w:rsidP="009F2160">
      <w:pPr>
        <w:pStyle w:val="Heading2"/>
      </w:pPr>
      <w:r>
        <w:t>CLERK I/AG. CLERK II| MINISTRY OF WORKS AND TRANSPORT| 2002- 2012</w:t>
      </w:r>
    </w:p>
    <w:p w:rsidR="00A45CA4" w:rsidRDefault="00A45CA4" w:rsidP="00BC26D2">
      <w:pPr>
        <w:pStyle w:val="ListBullet"/>
      </w:pPr>
      <w:r w:rsidRPr="00A45CA4">
        <w:t xml:space="preserve">Accounts Department – Salary Department:  Computerised and Manual Payroll preparations – over 200 staff, both monthly and periodically paid.  NIS clerk, Preparation of TD4s, Reconciliation.    </w:t>
      </w:r>
    </w:p>
    <w:p w:rsidR="00BC26D2" w:rsidRDefault="00A45CA4" w:rsidP="00BC26D2">
      <w:pPr>
        <w:pStyle w:val="ListBullet"/>
      </w:pPr>
      <w:r w:rsidRPr="00A45CA4">
        <w:t>Human Resource Department – Administrative duties, Filing, Preparation of Correspondence including contracts for employees, Calculations of Sick Leaves and Vacation, Receiving and sorting mails, Faxing, Copying etc.</w:t>
      </w:r>
    </w:p>
    <w:p w:rsidR="00F60C8C" w:rsidRDefault="00A45CA4" w:rsidP="00F60C8C">
      <w:pPr>
        <w:pStyle w:val="ListBullet"/>
      </w:pPr>
      <w:r w:rsidRPr="00A45CA4">
        <w:t>Licensing Division- Processing documents for driving permits, Cash Book, Bank Clerk, Human Resource Department.</w:t>
      </w:r>
      <w:r w:rsidRPr="00A45CA4">
        <w:tab/>
      </w:r>
    </w:p>
    <w:p w:rsidR="00F60C8C" w:rsidRDefault="00F60C8C" w:rsidP="00F60C8C">
      <w:pPr>
        <w:pStyle w:val="ListBullet"/>
        <w:numPr>
          <w:ilvl w:val="0"/>
          <w:numId w:val="0"/>
        </w:numPr>
        <w:ind w:left="216"/>
      </w:pPr>
    </w:p>
    <w:p w:rsidR="00F60C8C" w:rsidRDefault="00F60C8C" w:rsidP="00F60C8C">
      <w:pPr>
        <w:pStyle w:val="Heading1"/>
      </w:pPr>
      <w:r>
        <w:t>Other Interests</w:t>
      </w:r>
    </w:p>
    <w:p w:rsidR="00F60C8C" w:rsidRDefault="00F60C8C" w:rsidP="00F60C8C">
      <w:pPr>
        <w:pStyle w:val="Heading1"/>
      </w:pPr>
    </w:p>
    <w:p w:rsidR="00F60C8C" w:rsidRPr="00F60C8C" w:rsidRDefault="00F60C8C" w:rsidP="00F60C8C">
      <w:pPr>
        <w:pStyle w:val="Heading1"/>
        <w:rPr>
          <w:rFonts w:asciiTheme="minorHAnsi" w:eastAsia="Times New Roman" w:hAnsiTheme="minorHAnsi" w:cs="Times New Roman"/>
          <w:b w:val="0"/>
          <w:bCs/>
          <w:color w:val="404040" w:themeColor="text1" w:themeTint="BF"/>
          <w:sz w:val="22"/>
          <w:szCs w:val="22"/>
        </w:rPr>
      </w:pPr>
      <w:r w:rsidRPr="00F60C8C">
        <w:rPr>
          <w:rFonts w:asciiTheme="minorHAnsi" w:eastAsia="Times New Roman" w:hAnsiTheme="minorHAnsi" w:cs="Times New Roman"/>
          <w:b w:val="0"/>
          <w:bCs/>
          <w:color w:val="404040" w:themeColor="text1" w:themeTint="BF"/>
          <w:sz w:val="22"/>
          <w:szCs w:val="22"/>
        </w:rPr>
        <w:t xml:space="preserve">Traveling, </w:t>
      </w:r>
      <w:r>
        <w:rPr>
          <w:rFonts w:asciiTheme="minorHAnsi" w:eastAsia="Times New Roman" w:hAnsiTheme="minorHAnsi" w:cs="Times New Roman"/>
          <w:b w:val="0"/>
          <w:bCs/>
          <w:color w:val="404040" w:themeColor="text1" w:themeTint="BF"/>
          <w:sz w:val="22"/>
          <w:szCs w:val="22"/>
        </w:rPr>
        <w:t xml:space="preserve">Languages, </w:t>
      </w:r>
      <w:r w:rsidRPr="00F60C8C">
        <w:rPr>
          <w:rFonts w:asciiTheme="minorHAnsi" w:eastAsia="Times New Roman" w:hAnsiTheme="minorHAnsi" w:cs="Times New Roman"/>
          <w:b w:val="0"/>
          <w:bCs/>
          <w:color w:val="404040" w:themeColor="text1" w:themeTint="BF"/>
          <w:sz w:val="22"/>
          <w:szCs w:val="22"/>
        </w:rPr>
        <w:t>Environmental and Wildlife Conservation</w:t>
      </w:r>
    </w:p>
    <w:p w:rsidR="00F60C8C" w:rsidRDefault="00F60C8C" w:rsidP="00A45CA4">
      <w:pPr>
        <w:jc w:val="both"/>
      </w:pPr>
    </w:p>
    <w:p w:rsidR="00F60C8C" w:rsidRDefault="00F60C8C" w:rsidP="00F60C8C">
      <w:pPr>
        <w:pStyle w:val="Heading1"/>
      </w:pPr>
      <w:r>
        <w:t>References:</w:t>
      </w:r>
    </w:p>
    <w:p w:rsidR="007A7DC8" w:rsidRDefault="007A7DC8" w:rsidP="00F60C8C">
      <w:pPr>
        <w:pStyle w:val="Heading1"/>
      </w:pPr>
    </w:p>
    <w:p w:rsidR="00F60C8C" w:rsidRDefault="00F60C8C" w:rsidP="007A7DC8">
      <w:pPr>
        <w:pStyle w:val="ListBullet"/>
      </w:pPr>
      <w:r w:rsidRPr="007A7DC8">
        <w:t>ParbatieRamkissoon</w:t>
      </w:r>
      <w:r w:rsidR="007A7DC8">
        <w:t xml:space="preserve">, </w:t>
      </w:r>
      <w:r w:rsidRPr="007A7DC8">
        <w:t>Accountant</w:t>
      </w:r>
      <w:r w:rsidR="007A7DC8">
        <w:t xml:space="preserve">, </w:t>
      </w:r>
      <w:r w:rsidRPr="007A7DC8">
        <w:t>Ministry of Works</w:t>
      </w:r>
      <w:r w:rsidR="007A7DC8">
        <w:t>, 1-868-</w:t>
      </w:r>
      <w:r w:rsidRPr="007A7DC8">
        <w:t>776-8042</w:t>
      </w:r>
    </w:p>
    <w:p w:rsidR="00F60C8C" w:rsidRDefault="00F60C8C" w:rsidP="00F60C8C">
      <w:pPr>
        <w:pStyle w:val="ListBullet"/>
      </w:pPr>
      <w:r>
        <w:t>Gerald Collins</w:t>
      </w:r>
      <w:r w:rsidR="007A7DC8">
        <w:t xml:space="preserve">, </w:t>
      </w:r>
      <w:r>
        <w:t>Civil Engineer II</w:t>
      </w:r>
      <w:r w:rsidR="007A7DC8">
        <w:t xml:space="preserve">, </w:t>
      </w:r>
      <w:r>
        <w:t>Ministry of Works</w:t>
      </w:r>
      <w:r w:rsidR="007A7DC8">
        <w:t>, 1-868-</w:t>
      </w:r>
      <w:r>
        <w:t>761-7909</w:t>
      </w:r>
    </w:p>
    <w:p w:rsidR="00BC26D2" w:rsidRPr="00A45CA4" w:rsidRDefault="00BC26D2" w:rsidP="00A45CA4">
      <w:pPr>
        <w:jc w:val="both"/>
      </w:pPr>
    </w:p>
    <w:sectPr w:rsidR="00BC26D2" w:rsidRPr="00A45CA4" w:rsidSect="00A45CA4">
      <w:footerReference w:type="default" r:id="rId8"/>
      <w:pgSz w:w="12240" w:h="15840"/>
      <w:pgMar w:top="1008" w:right="1152" w:bottom="630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5248" w:rsidRDefault="000E5248">
      <w:pPr>
        <w:spacing w:after="0"/>
      </w:pPr>
      <w:r>
        <w:separator/>
      </w:r>
    </w:p>
  </w:endnote>
  <w:endnote w:type="continuationSeparator" w:id="1">
    <w:p w:rsidR="000E5248" w:rsidRDefault="000E524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0A9" w:rsidRDefault="009D5933">
    <w:pPr>
      <w:pStyle w:val="Footer"/>
    </w:pPr>
    <w:r>
      <w:t xml:space="preserve">Page </w:t>
    </w:r>
    <w:r w:rsidR="00BE4CF5">
      <w:fldChar w:fldCharType="begin"/>
    </w:r>
    <w:r>
      <w:instrText xml:space="preserve"> PAGE   \* MERGEFORMAT </w:instrText>
    </w:r>
    <w:r w:rsidR="00BE4CF5">
      <w:fldChar w:fldCharType="separate"/>
    </w:r>
    <w:r w:rsidR="006D1771">
      <w:rPr>
        <w:noProof/>
      </w:rPr>
      <w:t>2</w:t>
    </w:r>
    <w:r w:rsidR="00BE4CF5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5248" w:rsidRDefault="000E5248">
      <w:pPr>
        <w:spacing w:after="0"/>
      </w:pPr>
      <w:r>
        <w:separator/>
      </w:r>
    </w:p>
  </w:footnote>
  <w:footnote w:type="continuationSeparator" w:id="1">
    <w:p w:rsidR="000E5248" w:rsidRDefault="000E524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E4C76BD"/>
    <w:multiLevelType w:val="hybridMultilevel"/>
    <w:tmpl w:val="224C20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FF0207D"/>
    <w:multiLevelType w:val="hybridMultilevel"/>
    <w:tmpl w:val="0D0CD2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6"/>
  </w:num>
  <w:num w:numId="18">
    <w:abstractNumId w:val="10"/>
  </w:num>
  <w:num w:numId="19">
    <w:abstractNumId w:val="21"/>
  </w:num>
  <w:num w:numId="20">
    <w:abstractNumId w:val="19"/>
  </w:num>
  <w:num w:numId="21">
    <w:abstractNumId w:val="11"/>
  </w:num>
  <w:num w:numId="22">
    <w:abstractNumId w:val="15"/>
  </w:num>
  <w:num w:numId="23">
    <w:abstractNumId w:val="20"/>
  </w:num>
  <w:num w:numId="24">
    <w:abstractNumId w:val="17"/>
  </w:num>
  <w:num w:numId="2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E380B"/>
    <w:rsid w:val="000A4F59"/>
    <w:rsid w:val="000E380B"/>
    <w:rsid w:val="000E5248"/>
    <w:rsid w:val="001273F3"/>
    <w:rsid w:val="00141A4C"/>
    <w:rsid w:val="001B29CF"/>
    <w:rsid w:val="0028220F"/>
    <w:rsid w:val="0030588D"/>
    <w:rsid w:val="00356C14"/>
    <w:rsid w:val="00520203"/>
    <w:rsid w:val="00617B26"/>
    <w:rsid w:val="006270A9"/>
    <w:rsid w:val="00675956"/>
    <w:rsid w:val="00681034"/>
    <w:rsid w:val="006D1771"/>
    <w:rsid w:val="007A7DC8"/>
    <w:rsid w:val="00806A99"/>
    <w:rsid w:val="00816216"/>
    <w:rsid w:val="008477D1"/>
    <w:rsid w:val="0087734B"/>
    <w:rsid w:val="009D5933"/>
    <w:rsid w:val="009F2160"/>
    <w:rsid w:val="00A45CA4"/>
    <w:rsid w:val="00A45D80"/>
    <w:rsid w:val="00BC26D2"/>
    <w:rsid w:val="00BD768D"/>
    <w:rsid w:val="00BE4CF5"/>
    <w:rsid w:val="00C61F8E"/>
    <w:rsid w:val="00DF0383"/>
    <w:rsid w:val="00E83E4B"/>
    <w:rsid w:val="00E872D1"/>
    <w:rsid w:val="00EA3D3C"/>
    <w:rsid w:val="00ED3FB4"/>
    <w:rsid w:val="00EE0BAC"/>
    <w:rsid w:val="00EF14F3"/>
    <w:rsid w:val="00F47470"/>
    <w:rsid w:val="00F60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4CF5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E4CF5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4CF5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BE4CF5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E4CF5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E4CF5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E4CF5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48D91B5AEDC4D8DB9C20E75BCE22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DE995-7E88-449C-8BC9-13318CBC8C80}"/>
      </w:docPartPr>
      <w:docPartBody>
        <w:p w:rsidR="00E96B33" w:rsidRDefault="000C7A49">
          <w:pPr>
            <w:pStyle w:val="148D91B5AEDC4D8DB9C20E75BCE22A04"/>
          </w:pPr>
          <w:r>
            <w:t>Objective</w:t>
          </w:r>
        </w:p>
      </w:docPartBody>
    </w:docPart>
    <w:docPart>
      <w:docPartPr>
        <w:name w:val="BFACC7B201E4464A8417ABF8B5599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33C0D-6547-48F3-8AB7-BE14975FE8A0}"/>
      </w:docPartPr>
      <w:docPartBody>
        <w:p w:rsidR="00E96B33" w:rsidRDefault="000C7A49">
          <w:pPr>
            <w:pStyle w:val="BFACC7B201E4464A8417ABF8B55996D2"/>
          </w:pPr>
          <w:r>
            <w:t>Education</w:t>
          </w:r>
        </w:p>
      </w:docPartBody>
    </w:docPart>
    <w:docPart>
      <w:docPartPr>
        <w:name w:val="3B62A0FC08B84CA88E4A00691B557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76B83-301B-42B6-841A-F5F5B84E97B2}"/>
      </w:docPartPr>
      <w:docPartBody>
        <w:p w:rsidR="00E96B33" w:rsidRDefault="000C7A49">
          <w:pPr>
            <w:pStyle w:val="3B62A0FC08B84CA88E4A00691B557DEA"/>
          </w:pPr>
          <w:r>
            <w:t>Degree</w:t>
          </w:r>
        </w:p>
      </w:docPartBody>
    </w:docPart>
    <w:docPart>
      <w:docPartPr>
        <w:name w:val="428C384CDBD9403F838F2092BBAE9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094E-02EC-46A3-852C-0F3C47918CC8}"/>
      </w:docPartPr>
      <w:docPartBody>
        <w:p w:rsidR="00E96B33" w:rsidRDefault="000C7A49">
          <w:pPr>
            <w:pStyle w:val="428C384CDBD9403F838F2092BBAE9FAB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C7A49"/>
    <w:rsid w:val="000C7A49"/>
    <w:rsid w:val="006A387D"/>
    <w:rsid w:val="00967EEF"/>
    <w:rsid w:val="00E96B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C0BC1398E94E2B8BE2FEFBBEC99255">
    <w:name w:val="96C0BC1398E94E2B8BE2FEFBBEC99255"/>
    <w:rsid w:val="006A387D"/>
  </w:style>
  <w:style w:type="paragraph" w:customStyle="1" w:styleId="6E75CD6DCD444E1A92F02958EF0C303A">
    <w:name w:val="6E75CD6DCD444E1A92F02958EF0C303A"/>
    <w:rsid w:val="006A387D"/>
  </w:style>
  <w:style w:type="paragraph" w:customStyle="1" w:styleId="C6BAD9288F2B42E3BB91ED2395AC4929">
    <w:name w:val="C6BAD9288F2B42E3BB91ED2395AC4929"/>
    <w:rsid w:val="006A387D"/>
  </w:style>
  <w:style w:type="paragraph" w:customStyle="1" w:styleId="67ED2C5F24664EE3827AD6E39E7611B7">
    <w:name w:val="67ED2C5F24664EE3827AD6E39E7611B7"/>
    <w:rsid w:val="006A387D"/>
  </w:style>
  <w:style w:type="paragraph" w:customStyle="1" w:styleId="148D91B5AEDC4D8DB9C20E75BCE22A04">
    <w:name w:val="148D91B5AEDC4D8DB9C20E75BCE22A04"/>
    <w:rsid w:val="006A387D"/>
  </w:style>
  <w:style w:type="paragraph" w:customStyle="1" w:styleId="006DC20913744020A9D5ACD466B29AC1">
    <w:name w:val="006DC20913744020A9D5ACD466B29AC1"/>
    <w:rsid w:val="006A387D"/>
  </w:style>
  <w:style w:type="paragraph" w:customStyle="1" w:styleId="BFACC7B201E4464A8417ABF8B55996D2">
    <w:name w:val="BFACC7B201E4464A8417ABF8B55996D2"/>
    <w:rsid w:val="006A387D"/>
  </w:style>
  <w:style w:type="paragraph" w:customStyle="1" w:styleId="3B62A0FC08B84CA88E4A00691B557DEA">
    <w:name w:val="3B62A0FC08B84CA88E4A00691B557DEA"/>
    <w:rsid w:val="006A387D"/>
  </w:style>
  <w:style w:type="paragraph" w:customStyle="1" w:styleId="0FA39D84FA4942119139F67076DB0B97">
    <w:name w:val="0FA39D84FA4942119139F67076DB0B97"/>
    <w:rsid w:val="006A387D"/>
  </w:style>
  <w:style w:type="paragraph" w:customStyle="1" w:styleId="E972AE5D269A48AC8891EBA8C5A8D031">
    <w:name w:val="E972AE5D269A48AC8891EBA8C5A8D031"/>
    <w:rsid w:val="006A387D"/>
  </w:style>
  <w:style w:type="paragraph" w:customStyle="1" w:styleId="FC36EC1DDBFF4CA8BFB6730EFB4B5822">
    <w:name w:val="FC36EC1DDBFF4CA8BFB6730EFB4B5822"/>
    <w:rsid w:val="006A387D"/>
  </w:style>
  <w:style w:type="paragraph" w:customStyle="1" w:styleId="0F92B55D52044072B6A47BC20586DBBC">
    <w:name w:val="0F92B55D52044072B6A47BC20586DBBC"/>
    <w:rsid w:val="006A387D"/>
  </w:style>
  <w:style w:type="paragraph" w:customStyle="1" w:styleId="67DCFAF181444ED4A8948F1B0B9AB469">
    <w:name w:val="67DCFAF181444ED4A8948F1B0B9AB469"/>
    <w:rsid w:val="006A387D"/>
  </w:style>
  <w:style w:type="paragraph" w:customStyle="1" w:styleId="6CE2F855AC4E47EAB9D64CFB4313A778">
    <w:name w:val="6CE2F855AC4E47EAB9D64CFB4313A778"/>
    <w:rsid w:val="006A387D"/>
  </w:style>
  <w:style w:type="paragraph" w:customStyle="1" w:styleId="DB76B2D2005F48939E2D712C3F05B44D">
    <w:name w:val="DB76B2D2005F48939E2D712C3F05B44D"/>
    <w:rsid w:val="006A387D"/>
  </w:style>
  <w:style w:type="paragraph" w:customStyle="1" w:styleId="DA918F13A97146878A3B4DBD1657A438">
    <w:name w:val="DA918F13A97146878A3B4DBD1657A438"/>
    <w:rsid w:val="006A387D"/>
  </w:style>
  <w:style w:type="paragraph" w:customStyle="1" w:styleId="950AB8BF06EF4C55A2C339BF304070FF">
    <w:name w:val="950AB8BF06EF4C55A2C339BF304070FF"/>
    <w:rsid w:val="006A387D"/>
  </w:style>
  <w:style w:type="paragraph" w:customStyle="1" w:styleId="4740E53F8B444384B19D2F834D866B82">
    <w:name w:val="4740E53F8B444384B19D2F834D866B82"/>
    <w:rsid w:val="006A387D"/>
  </w:style>
  <w:style w:type="paragraph" w:customStyle="1" w:styleId="7B7CEC1371034B079020D41112B00C1F">
    <w:name w:val="7B7CEC1371034B079020D41112B00C1F"/>
    <w:rsid w:val="006A387D"/>
  </w:style>
  <w:style w:type="paragraph" w:customStyle="1" w:styleId="E1E94B970BCC435C992E284F499BD745">
    <w:name w:val="E1E94B970BCC435C992E284F499BD745"/>
    <w:rsid w:val="006A387D"/>
  </w:style>
  <w:style w:type="paragraph" w:customStyle="1" w:styleId="867977C344CF4005A1D1A4F6CAFD7009">
    <w:name w:val="867977C344CF4005A1D1A4F6CAFD7009"/>
    <w:rsid w:val="006A387D"/>
  </w:style>
  <w:style w:type="paragraph" w:customStyle="1" w:styleId="FDE701C5E3D94CA89FB4ED59869D73BE">
    <w:name w:val="FDE701C5E3D94CA89FB4ED59869D73BE"/>
    <w:rsid w:val="006A387D"/>
  </w:style>
  <w:style w:type="paragraph" w:customStyle="1" w:styleId="93E525097DEB4458B984DC3A92992F7C">
    <w:name w:val="93E525097DEB4458B984DC3A92992F7C"/>
    <w:rsid w:val="006A387D"/>
  </w:style>
  <w:style w:type="paragraph" w:customStyle="1" w:styleId="4072F5B5432A4F88A3B650F8E376B404">
    <w:name w:val="4072F5B5432A4F88A3B650F8E376B404"/>
    <w:rsid w:val="006A387D"/>
  </w:style>
  <w:style w:type="paragraph" w:customStyle="1" w:styleId="428C384CDBD9403F838F2092BBAE9FAB">
    <w:name w:val="428C384CDBD9403F838F2092BBAE9FAB"/>
    <w:rsid w:val="006A387D"/>
  </w:style>
  <w:style w:type="paragraph" w:customStyle="1" w:styleId="D0F435F3999C4BE58B3CBF5B78D1836B">
    <w:name w:val="D0F435F3999C4BE58B3CBF5B78D1836B"/>
    <w:rsid w:val="006A387D"/>
  </w:style>
  <w:style w:type="paragraph" w:customStyle="1" w:styleId="0A42CBBA57D4490385A029A309A44B3D">
    <w:name w:val="0A42CBBA57D4490385A029A309A44B3D"/>
    <w:rsid w:val="006A387D"/>
  </w:style>
  <w:style w:type="paragraph" w:customStyle="1" w:styleId="66CD4075686E4088818B1845ED05B1D6">
    <w:name w:val="66CD4075686E4088818B1845ED05B1D6"/>
    <w:rsid w:val="006A387D"/>
  </w:style>
  <w:style w:type="paragraph" w:customStyle="1" w:styleId="28D7857B251F45D091B16808C86F91C0">
    <w:name w:val="28D7857B251F45D091B16808C86F91C0"/>
    <w:rsid w:val="006A387D"/>
  </w:style>
  <w:style w:type="paragraph" w:customStyle="1" w:styleId="46C47FD4C404416FA5D677DB97A25012">
    <w:name w:val="46C47FD4C404416FA5D677DB97A25012"/>
    <w:rsid w:val="006A387D"/>
  </w:style>
  <w:style w:type="paragraph" w:customStyle="1" w:styleId="7D739C7799F64DDB8789059B96C734FB">
    <w:name w:val="7D739C7799F64DDB8789059B96C734FB"/>
    <w:rsid w:val="006A387D"/>
  </w:style>
  <w:style w:type="paragraph" w:customStyle="1" w:styleId="405B280B73984FD186D4DAE40A4E77A0">
    <w:name w:val="405B280B73984FD186D4DAE40A4E77A0"/>
    <w:rsid w:val="006A387D"/>
  </w:style>
  <w:style w:type="paragraph" w:customStyle="1" w:styleId="60C88E94C57041359DA22C00FE0311F1">
    <w:name w:val="60C88E94C57041359DA22C00FE0311F1"/>
    <w:rsid w:val="006A387D"/>
  </w:style>
  <w:style w:type="paragraph" w:customStyle="1" w:styleId="B56A28F74D9A4FD1BA41C850F37641B2">
    <w:name w:val="B56A28F74D9A4FD1BA41C850F37641B2"/>
    <w:rsid w:val="00E96B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2EFEE-DFAF-4F81-9735-E16FF0AEF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6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2016-09-28T18:53:00Z</dcterms:created>
  <dcterms:modified xsi:type="dcterms:W3CDTF">2016-09-28T18:53:00Z</dcterms:modified>
  <cp:version/>
</cp:coreProperties>
</file>