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A6C58" w14:textId="77777777" w:rsidR="00043F2A" w:rsidRPr="0071196A" w:rsidRDefault="00043F2A" w:rsidP="00043F2A">
      <w:pPr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Objectives:                                   </w:t>
      </w:r>
      <w:r w:rsidR="009E0F30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 xml:space="preserve">  </w:t>
      </w:r>
      <w:r w:rsidR="003E1688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 xml:space="preserve">To be a valuable addition to your establishment by offering my </w:t>
      </w:r>
    </w:p>
    <w:p w14:paraId="38E382BE" w14:textId="77777777" w:rsidR="00043F2A" w:rsidRPr="0071196A" w:rsidRDefault="00043F2A" w:rsidP="00043F2A">
      <w:pPr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</w:t>
      </w:r>
      <w:r w:rsidR="003E1688" w:rsidRPr="0071196A">
        <w:rPr>
          <w:rFonts w:ascii="Times New Roman" w:hAnsi="Times New Roman" w:cs="Times New Roman"/>
        </w:rPr>
        <w:t xml:space="preserve"> </w:t>
      </w:r>
      <w:r w:rsidR="00913295">
        <w:rPr>
          <w:rFonts w:ascii="Times New Roman" w:hAnsi="Times New Roman" w:cs="Times New Roman"/>
        </w:rPr>
        <w:t xml:space="preserve">  </w:t>
      </w:r>
      <w:r w:rsidR="00F01FAF" w:rsidRPr="0071196A">
        <w:rPr>
          <w:rFonts w:ascii="Times New Roman" w:hAnsi="Times New Roman" w:cs="Times New Roman"/>
        </w:rPr>
        <w:t>organizational</w:t>
      </w:r>
      <w:r w:rsidRPr="0071196A">
        <w:rPr>
          <w:rFonts w:ascii="Times New Roman" w:hAnsi="Times New Roman" w:cs="Times New Roman"/>
        </w:rPr>
        <w:t xml:space="preserve"> </w:t>
      </w:r>
      <w:r w:rsidR="009E0F30" w:rsidRPr="0071196A">
        <w:rPr>
          <w:rFonts w:ascii="Times New Roman" w:hAnsi="Times New Roman" w:cs="Times New Roman"/>
        </w:rPr>
        <w:t>skills and</w:t>
      </w:r>
      <w:r w:rsidRPr="0071196A">
        <w:rPr>
          <w:rFonts w:ascii="Times New Roman" w:hAnsi="Times New Roman" w:cs="Times New Roman"/>
        </w:rPr>
        <w:t xml:space="preserve"> educational training to the </w:t>
      </w:r>
      <w:r w:rsidR="009E0F30" w:rsidRPr="0071196A">
        <w:rPr>
          <w:rFonts w:ascii="Times New Roman" w:hAnsi="Times New Roman" w:cs="Times New Roman"/>
        </w:rPr>
        <w:t xml:space="preserve">job site, while      </w:t>
      </w:r>
    </w:p>
    <w:p w14:paraId="387BB2A1" w14:textId="77777777" w:rsidR="009E0F30" w:rsidRPr="0071196A" w:rsidRDefault="009E0F30" w:rsidP="00043F2A">
      <w:pPr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</w:t>
      </w:r>
      <w:r w:rsidR="003E1688" w:rsidRPr="0071196A">
        <w:rPr>
          <w:rFonts w:ascii="Times New Roman" w:hAnsi="Times New Roman" w:cs="Times New Roman"/>
        </w:rPr>
        <w:t xml:space="preserve"> </w:t>
      </w:r>
      <w:r w:rsidR="00913295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>gaining much needed experience and knowledge.</w:t>
      </w:r>
    </w:p>
    <w:p w14:paraId="6B19104B" w14:textId="77777777" w:rsidR="009E0F30" w:rsidRPr="0071196A" w:rsidRDefault="00433329" w:rsidP="00433329">
      <w:pPr>
        <w:tabs>
          <w:tab w:val="left" w:pos="5414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ab/>
      </w:r>
    </w:p>
    <w:p w14:paraId="2D5A1C0C" w14:textId="77777777" w:rsidR="00F01FAF" w:rsidRPr="0071196A" w:rsidRDefault="009E0F30" w:rsidP="00043F2A">
      <w:pPr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Education:                                     </w:t>
      </w:r>
      <w:r w:rsidR="00F01FAF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 xml:space="preserve">  </w:t>
      </w:r>
      <w:r w:rsidR="00F01FAF" w:rsidRPr="0071196A">
        <w:rPr>
          <w:rFonts w:ascii="Times New Roman" w:hAnsi="Times New Roman" w:cs="Times New Roman"/>
        </w:rPr>
        <w:t>University of Trinidad and Tobago</w:t>
      </w:r>
    </w:p>
    <w:p w14:paraId="64F120FE" w14:textId="77777777" w:rsidR="00F01FAF" w:rsidRPr="0071196A" w:rsidRDefault="00F01FAF" w:rsidP="00043F2A">
      <w:pPr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</w:t>
      </w:r>
      <w:r w:rsidR="00913295">
        <w:rPr>
          <w:rFonts w:ascii="Times New Roman" w:hAnsi="Times New Roman" w:cs="Times New Roman"/>
        </w:rPr>
        <w:t xml:space="preserve">                                </w:t>
      </w:r>
      <w:r w:rsidRPr="0071196A">
        <w:rPr>
          <w:rFonts w:ascii="Times New Roman" w:hAnsi="Times New Roman" w:cs="Times New Roman"/>
        </w:rPr>
        <w:t>Bachelors of Education</w:t>
      </w:r>
    </w:p>
    <w:p w14:paraId="02840FE9" w14:textId="77777777" w:rsidR="00F01FAF" w:rsidRPr="0071196A" w:rsidRDefault="00F01FAF" w:rsidP="00043F2A">
      <w:pPr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(2016- To Present)</w:t>
      </w:r>
      <w:r w:rsidR="009E0F30" w:rsidRPr="0071196A">
        <w:rPr>
          <w:rFonts w:ascii="Times New Roman" w:hAnsi="Times New Roman" w:cs="Times New Roman"/>
        </w:rPr>
        <w:t xml:space="preserve"> </w:t>
      </w:r>
    </w:p>
    <w:p w14:paraId="683C4F15" w14:textId="77777777" w:rsidR="00F01FAF" w:rsidRPr="0071196A" w:rsidRDefault="00F01FAF" w:rsidP="00043F2A">
      <w:pPr>
        <w:spacing w:after="0"/>
        <w:rPr>
          <w:rFonts w:ascii="Times New Roman" w:hAnsi="Times New Roman" w:cs="Times New Roman"/>
        </w:rPr>
      </w:pPr>
    </w:p>
    <w:p w14:paraId="2A42CB4C" w14:textId="77777777" w:rsidR="009E0F30" w:rsidRPr="0071196A" w:rsidRDefault="00F01FAF" w:rsidP="00043F2A">
      <w:pPr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 xml:space="preserve"> </w:t>
      </w:r>
      <w:proofErr w:type="spellStart"/>
      <w:r w:rsidR="009E0F30" w:rsidRPr="0071196A">
        <w:rPr>
          <w:rFonts w:ascii="Times New Roman" w:hAnsi="Times New Roman" w:cs="Times New Roman"/>
        </w:rPr>
        <w:t>Sital</w:t>
      </w:r>
      <w:proofErr w:type="spellEnd"/>
      <w:r w:rsidR="009E0F30" w:rsidRPr="0071196A">
        <w:rPr>
          <w:rFonts w:ascii="Times New Roman" w:hAnsi="Times New Roman" w:cs="Times New Roman"/>
        </w:rPr>
        <w:t xml:space="preserve"> Business College</w:t>
      </w:r>
    </w:p>
    <w:p w14:paraId="31363FD5" w14:textId="77777777" w:rsidR="009E0F30" w:rsidRPr="0071196A" w:rsidRDefault="009E0F30" w:rsidP="005B4F27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ab/>
      </w:r>
      <w:r w:rsidR="003E1688" w:rsidRPr="0071196A">
        <w:rPr>
          <w:rFonts w:ascii="Times New Roman" w:hAnsi="Times New Roman" w:cs="Times New Roman"/>
        </w:rPr>
        <w:t xml:space="preserve"> </w:t>
      </w:r>
      <w:r w:rsidR="0065621F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>Diploma in Business Management Level 5 (A.B.E Course)</w:t>
      </w:r>
    </w:p>
    <w:p w14:paraId="27B9BC0F" w14:textId="0E261052" w:rsidR="009E0F30" w:rsidRPr="0071196A" w:rsidRDefault="009E0F30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</w:t>
      </w:r>
      <w:r w:rsidR="003E1688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 xml:space="preserve">  </w:t>
      </w:r>
      <w:r w:rsidR="0065621F" w:rsidRPr="0071196A">
        <w:rPr>
          <w:rFonts w:ascii="Times New Roman" w:hAnsi="Times New Roman" w:cs="Times New Roman"/>
        </w:rPr>
        <w:t xml:space="preserve"> </w:t>
      </w:r>
      <w:r w:rsidR="00C41AFC">
        <w:rPr>
          <w:rFonts w:ascii="Times New Roman" w:hAnsi="Times New Roman" w:cs="Times New Roman"/>
        </w:rPr>
        <w:t>(2013</w:t>
      </w:r>
      <w:bookmarkStart w:id="0" w:name="_GoBack"/>
      <w:bookmarkEnd w:id="0"/>
      <w:r w:rsidRPr="0071196A">
        <w:rPr>
          <w:rFonts w:ascii="Times New Roman" w:hAnsi="Times New Roman" w:cs="Times New Roman"/>
        </w:rPr>
        <w:t>)</w:t>
      </w:r>
    </w:p>
    <w:p w14:paraId="04E689EA" w14:textId="77777777" w:rsidR="009E0F30" w:rsidRPr="0071196A" w:rsidRDefault="009E0F30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</w:t>
      </w:r>
      <w:r w:rsidR="003E1688" w:rsidRPr="0071196A">
        <w:rPr>
          <w:rFonts w:ascii="Times New Roman" w:hAnsi="Times New Roman" w:cs="Times New Roman"/>
        </w:rPr>
        <w:t xml:space="preserve"> </w:t>
      </w:r>
      <w:r w:rsidR="005B4F27">
        <w:rPr>
          <w:rFonts w:ascii="Times New Roman" w:hAnsi="Times New Roman" w:cs="Times New Roman"/>
        </w:rPr>
        <w:t xml:space="preserve">  </w:t>
      </w:r>
      <w:r w:rsidRPr="0071196A">
        <w:rPr>
          <w:rFonts w:ascii="Times New Roman" w:hAnsi="Times New Roman" w:cs="Times New Roman"/>
        </w:rPr>
        <w:t>Diploma in Business Management Level 4 (A.B.E Course)</w:t>
      </w:r>
    </w:p>
    <w:p w14:paraId="2663FA3A" w14:textId="77777777" w:rsidR="009E0F30" w:rsidRPr="0071196A" w:rsidRDefault="009E0F30" w:rsidP="005B4F27">
      <w:pPr>
        <w:tabs>
          <w:tab w:val="left" w:pos="3261"/>
        </w:tabs>
        <w:spacing w:after="0"/>
        <w:ind w:left="3119" w:hanging="3119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ab/>
      </w:r>
      <w:r w:rsidR="003E1688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>(2012-2013)</w:t>
      </w:r>
    </w:p>
    <w:p w14:paraId="4BC2C2AF" w14:textId="77777777" w:rsidR="009E0F30" w:rsidRPr="0071196A" w:rsidRDefault="009E0F30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53CCE9CF" w14:textId="77777777" w:rsidR="009E0F30" w:rsidRPr="0071196A" w:rsidRDefault="009E0F30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</w:t>
      </w:r>
      <w:r w:rsidR="003E1688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 xml:space="preserve">Youth Training and Employment Partnership </w:t>
      </w:r>
      <w:proofErr w:type="spellStart"/>
      <w:r w:rsidRPr="0071196A">
        <w:rPr>
          <w:rFonts w:ascii="Times New Roman" w:hAnsi="Times New Roman" w:cs="Times New Roman"/>
        </w:rPr>
        <w:t>Programme</w:t>
      </w:r>
      <w:proofErr w:type="spellEnd"/>
    </w:p>
    <w:p w14:paraId="241D0CA7" w14:textId="77777777" w:rsidR="009E0F30" w:rsidRPr="0071196A" w:rsidRDefault="009E0F30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 xml:space="preserve">(YTEPP)- </w:t>
      </w:r>
      <w:r w:rsidR="0022313E" w:rsidRPr="0071196A">
        <w:rPr>
          <w:rFonts w:ascii="Times New Roman" w:hAnsi="Times New Roman" w:cs="Times New Roman"/>
        </w:rPr>
        <w:t>CVQ Level 1</w:t>
      </w:r>
      <w:r w:rsidR="00EF1812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>Data Operation Course (2013)</w:t>
      </w:r>
    </w:p>
    <w:p w14:paraId="541CB6C0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7DCFA552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>Sangre Grande Educational Institute</w:t>
      </w:r>
    </w:p>
    <w:p w14:paraId="597B51D1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 xml:space="preserve"> (2010-2011)</w:t>
      </w:r>
    </w:p>
    <w:p w14:paraId="653B6622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2BBE958B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>Manzanilla Secondary School</w:t>
      </w:r>
    </w:p>
    <w:p w14:paraId="61139552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>(2005-2010)</w:t>
      </w:r>
    </w:p>
    <w:p w14:paraId="47751623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6AE8730F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</w:t>
      </w:r>
      <w:r w:rsidR="005B4F27">
        <w:rPr>
          <w:rFonts w:ascii="Times New Roman" w:hAnsi="Times New Roman" w:cs="Times New Roman"/>
        </w:rPr>
        <w:t xml:space="preserve">                       </w:t>
      </w:r>
      <w:proofErr w:type="spellStart"/>
      <w:r w:rsidRPr="0071196A">
        <w:rPr>
          <w:rFonts w:ascii="Times New Roman" w:hAnsi="Times New Roman" w:cs="Times New Roman"/>
        </w:rPr>
        <w:t>Biche</w:t>
      </w:r>
      <w:proofErr w:type="spellEnd"/>
      <w:r w:rsidRPr="0071196A">
        <w:rPr>
          <w:rFonts w:ascii="Times New Roman" w:hAnsi="Times New Roman" w:cs="Times New Roman"/>
        </w:rPr>
        <w:t xml:space="preserve"> RC School</w:t>
      </w:r>
    </w:p>
    <w:p w14:paraId="5B5D919B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>(1998-2005)</w:t>
      </w:r>
    </w:p>
    <w:p w14:paraId="0C9B12FF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44916503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Qualifications: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>Subjects                                                   Grades</w:t>
      </w:r>
    </w:p>
    <w:p w14:paraId="31E336AA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>CSEC Level</w:t>
      </w:r>
      <w:r w:rsidR="002E3AD1" w:rsidRPr="0071196A">
        <w:rPr>
          <w:rFonts w:ascii="Times New Roman" w:hAnsi="Times New Roman" w:cs="Times New Roman"/>
        </w:rPr>
        <w:t>-</w:t>
      </w:r>
      <w:r w:rsidRPr="0071196A">
        <w:rPr>
          <w:rFonts w:ascii="Times New Roman" w:hAnsi="Times New Roman" w:cs="Times New Roman"/>
        </w:rPr>
        <w:t xml:space="preserve">        </w:t>
      </w:r>
      <w:r w:rsidR="005B4F27">
        <w:rPr>
          <w:rFonts w:ascii="Times New Roman" w:hAnsi="Times New Roman" w:cs="Times New Roman"/>
        </w:rPr>
        <w:t xml:space="preserve">                             </w:t>
      </w:r>
      <w:r w:rsidRPr="0071196A">
        <w:rPr>
          <w:rFonts w:ascii="Times New Roman" w:hAnsi="Times New Roman" w:cs="Times New Roman"/>
        </w:rPr>
        <w:t>English B                                                      1</w:t>
      </w:r>
    </w:p>
    <w:p w14:paraId="12121FC3" w14:textId="77777777" w:rsidR="007C0969" w:rsidRPr="0071196A" w:rsidRDefault="007C0969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>Mathematics                                                 3</w:t>
      </w:r>
    </w:p>
    <w:p w14:paraId="42839B7B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 xml:space="preserve"> Human &amp; Social Biology                             1</w:t>
      </w:r>
    </w:p>
    <w:p w14:paraId="77F273D0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 xml:space="preserve"> English A                                                      2</w:t>
      </w:r>
    </w:p>
    <w:p w14:paraId="0856B7BC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>Principles of Business                                   2</w:t>
      </w:r>
    </w:p>
    <w:p w14:paraId="6F6A3810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>Principles of Accounts                                  3</w:t>
      </w:r>
    </w:p>
    <w:p w14:paraId="4D5BD905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</w:t>
      </w:r>
      <w:r w:rsidR="005B4F27">
        <w:rPr>
          <w:rFonts w:ascii="Times New Roman" w:hAnsi="Times New Roman" w:cs="Times New Roman"/>
        </w:rPr>
        <w:t xml:space="preserve">                     </w:t>
      </w:r>
      <w:r w:rsidRPr="0071196A">
        <w:rPr>
          <w:rFonts w:ascii="Times New Roman" w:hAnsi="Times New Roman" w:cs="Times New Roman"/>
        </w:rPr>
        <w:t xml:space="preserve"> Information Technology                               3</w:t>
      </w:r>
    </w:p>
    <w:p w14:paraId="58142AB7" w14:textId="77777777" w:rsidR="003E1688" w:rsidRPr="0071196A" w:rsidRDefault="003E1688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</w:t>
      </w:r>
      <w:r w:rsidR="005B4F27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 xml:space="preserve">  Social Studies                                                3</w:t>
      </w:r>
    </w:p>
    <w:p w14:paraId="5DA0BAFA" w14:textId="77777777" w:rsidR="0065621F" w:rsidRPr="0071196A" w:rsidRDefault="002E3AD1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>ABE Level Four (4</w:t>
      </w:r>
      <w:r w:rsidR="005B4F27">
        <w:rPr>
          <w:rFonts w:ascii="Times New Roman" w:hAnsi="Times New Roman" w:cs="Times New Roman"/>
        </w:rPr>
        <w:t xml:space="preserve">) -                     </w:t>
      </w:r>
      <w:r w:rsidR="00EF1812" w:rsidRPr="0071196A">
        <w:rPr>
          <w:rFonts w:ascii="Times New Roman" w:hAnsi="Times New Roman" w:cs="Times New Roman"/>
        </w:rPr>
        <w:t xml:space="preserve">   </w:t>
      </w:r>
      <w:r w:rsidR="0065621F" w:rsidRPr="0071196A">
        <w:rPr>
          <w:rFonts w:ascii="Times New Roman" w:hAnsi="Times New Roman" w:cs="Times New Roman"/>
        </w:rPr>
        <w:t>Business Management Certificate</w:t>
      </w:r>
    </w:p>
    <w:p w14:paraId="7EE5F98F" w14:textId="77777777" w:rsidR="0065621F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>YTTEP</w:t>
      </w:r>
      <w:r w:rsidR="002E3AD1" w:rsidRPr="0071196A">
        <w:rPr>
          <w:rFonts w:ascii="Times New Roman" w:hAnsi="Times New Roman" w:cs="Times New Roman"/>
        </w:rPr>
        <w:t>-</w:t>
      </w:r>
      <w:r w:rsidRPr="0071196A">
        <w:rPr>
          <w:rFonts w:ascii="Times New Roman" w:hAnsi="Times New Roman" w:cs="Times New Roman"/>
        </w:rPr>
        <w:t xml:space="preserve">                </w:t>
      </w:r>
      <w:r w:rsidR="005B4F27">
        <w:rPr>
          <w:rFonts w:ascii="Times New Roman" w:hAnsi="Times New Roman" w:cs="Times New Roman"/>
        </w:rPr>
        <w:t xml:space="preserve">                         </w:t>
      </w:r>
      <w:r w:rsidR="002E3AD1" w:rsidRPr="0071196A">
        <w:rPr>
          <w:rFonts w:ascii="Times New Roman" w:hAnsi="Times New Roman" w:cs="Times New Roman"/>
        </w:rPr>
        <w:t xml:space="preserve"> </w:t>
      </w:r>
      <w:r w:rsidR="0071196A">
        <w:rPr>
          <w:rFonts w:ascii="Times New Roman" w:hAnsi="Times New Roman" w:cs="Times New Roman"/>
        </w:rPr>
        <w:t xml:space="preserve">   </w:t>
      </w:r>
      <w:r w:rsidR="00EF1812" w:rsidRPr="0071196A">
        <w:rPr>
          <w:rFonts w:ascii="Times New Roman" w:hAnsi="Times New Roman" w:cs="Times New Roman"/>
        </w:rPr>
        <w:t xml:space="preserve">CVQ Level 1 in </w:t>
      </w:r>
      <w:r w:rsidRPr="0071196A">
        <w:rPr>
          <w:rFonts w:ascii="Times New Roman" w:hAnsi="Times New Roman" w:cs="Times New Roman"/>
        </w:rPr>
        <w:t>Data Operation Certificate</w:t>
      </w:r>
    </w:p>
    <w:p w14:paraId="1761C913" w14:textId="77777777" w:rsidR="00F01FAF" w:rsidRPr="0071196A" w:rsidRDefault="0071196A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BEd</w:t>
      </w:r>
      <w:proofErr w:type="spellEnd"/>
      <w:r>
        <w:rPr>
          <w:rFonts w:ascii="Times New Roman" w:hAnsi="Times New Roman" w:cs="Times New Roman"/>
        </w:rPr>
        <w:t xml:space="preserve"> </w:t>
      </w:r>
      <w:r w:rsidR="00ED7AAE" w:rsidRPr="0071196A">
        <w:rPr>
          <w:rFonts w:ascii="Times New Roman" w:hAnsi="Times New Roman" w:cs="Times New Roman"/>
        </w:rPr>
        <w:t>Semester</w:t>
      </w:r>
      <w:r w:rsidR="00F01FAF" w:rsidRPr="0071196A">
        <w:rPr>
          <w:rFonts w:ascii="Times New Roman" w:hAnsi="Times New Roman" w:cs="Times New Roman"/>
        </w:rPr>
        <w:t xml:space="preserve"> 1-           </w:t>
      </w:r>
      <w:r w:rsidR="005B4F27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</w:t>
      </w:r>
      <w:r w:rsidR="00F01FAF" w:rsidRPr="0071196A">
        <w:rPr>
          <w:rFonts w:ascii="Times New Roman" w:hAnsi="Times New Roman" w:cs="Times New Roman"/>
        </w:rPr>
        <w:t xml:space="preserve"> GPA: </w:t>
      </w:r>
      <w:r w:rsidR="004B6C83">
        <w:rPr>
          <w:rFonts w:ascii="Times New Roman" w:hAnsi="Times New Roman" w:cs="Times New Roman"/>
        </w:rPr>
        <w:t>2.9</w:t>
      </w:r>
    </w:p>
    <w:p w14:paraId="5C295C20" w14:textId="0D4F1A23" w:rsidR="00712CEA" w:rsidRPr="0071196A" w:rsidRDefault="00712CEA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  <w:u w:val="single"/>
        </w:rPr>
        <w:lastRenderedPageBreak/>
        <w:t>Work Experience</w:t>
      </w:r>
      <w:r w:rsidRPr="0071196A">
        <w:rPr>
          <w:rFonts w:ascii="Times New Roman" w:hAnsi="Times New Roman" w:cs="Times New Roman"/>
        </w:rPr>
        <w:t>:</w:t>
      </w:r>
      <w:r w:rsidR="0065621F" w:rsidRPr="0071196A">
        <w:rPr>
          <w:rFonts w:ascii="Times New Roman" w:hAnsi="Times New Roman" w:cs="Times New Roman"/>
        </w:rPr>
        <w:t xml:space="preserve">                               </w:t>
      </w:r>
      <w:r w:rsidRPr="0071196A">
        <w:rPr>
          <w:rFonts w:ascii="Times New Roman" w:hAnsi="Times New Roman" w:cs="Times New Roman"/>
        </w:rPr>
        <w:t xml:space="preserve">     </w:t>
      </w:r>
      <w:r w:rsidR="0065621F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>Arima Discount Mart (ADM)</w:t>
      </w:r>
    </w:p>
    <w:p w14:paraId="6D3F4CA6" w14:textId="77777777" w:rsidR="00712CEA" w:rsidRPr="0071196A" w:rsidRDefault="1E1DB99C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1E1DB99C">
        <w:rPr>
          <w:rFonts w:ascii="Times New Roman" w:eastAsia="Times New Roman" w:hAnsi="Times New Roman" w:cs="Times New Roman"/>
        </w:rPr>
        <w:t xml:space="preserve">                                                                   20-21 Hollis Avenue, Arima.</w:t>
      </w:r>
    </w:p>
    <w:p w14:paraId="07FAE441" w14:textId="72E3FF45" w:rsidR="1E1DB99C" w:rsidRDefault="1E1DB99C" w:rsidP="1E1DB99C">
      <w:pPr>
        <w:spacing w:after="0"/>
        <w:rPr>
          <w:rFonts w:ascii="Times New Roman" w:eastAsia="Times New Roman" w:hAnsi="Times New Roman" w:cs="Times New Roman"/>
        </w:rPr>
      </w:pPr>
      <w:r w:rsidRPr="1E1DB99C">
        <w:rPr>
          <w:rFonts w:ascii="Times New Roman" w:eastAsia="Times New Roman" w:hAnsi="Times New Roman" w:cs="Times New Roman"/>
        </w:rPr>
        <w:t xml:space="preserve">                                                                   (868) 667-2514</w:t>
      </w:r>
    </w:p>
    <w:p w14:paraId="2ACCC668" w14:textId="77777777" w:rsidR="0065621F" w:rsidRPr="0071196A" w:rsidRDefault="00712CEA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    </w:t>
      </w:r>
      <w:r w:rsidR="0065621F" w:rsidRPr="0071196A">
        <w:rPr>
          <w:rFonts w:ascii="Times New Roman" w:hAnsi="Times New Roman" w:cs="Times New Roman"/>
        </w:rPr>
        <w:t>July-December 2012</w:t>
      </w:r>
    </w:p>
    <w:p w14:paraId="100608CC" w14:textId="77777777" w:rsidR="0065621F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</w:t>
      </w:r>
      <w:r w:rsidR="00D2259C" w:rsidRPr="0071196A">
        <w:rPr>
          <w:rFonts w:ascii="Times New Roman" w:hAnsi="Times New Roman" w:cs="Times New Roman"/>
        </w:rPr>
        <w:t xml:space="preserve"> </w:t>
      </w:r>
      <w:r w:rsidRPr="0071196A">
        <w:rPr>
          <w:rFonts w:ascii="Times New Roman" w:hAnsi="Times New Roman" w:cs="Times New Roman"/>
        </w:rPr>
        <w:t xml:space="preserve">   November-December 2013</w:t>
      </w:r>
    </w:p>
    <w:p w14:paraId="7DD1EB42" w14:textId="77777777" w:rsidR="0065621F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    Billing Clerk and Receptionist Assistant</w:t>
      </w:r>
    </w:p>
    <w:p w14:paraId="44D4C8DF" w14:textId="77777777" w:rsidR="002E3AD1" w:rsidRPr="0071196A" w:rsidRDefault="002E3AD1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1B963907" w14:textId="77777777" w:rsidR="002E3AD1" w:rsidRPr="0071196A" w:rsidRDefault="002E3AD1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    D. Guerra &amp; Co. Ltd.</w:t>
      </w:r>
    </w:p>
    <w:p w14:paraId="08FEDF3D" w14:textId="77777777" w:rsidR="002E3AD1" w:rsidRPr="0071196A" w:rsidRDefault="1E1DB99C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1E1DB99C">
        <w:rPr>
          <w:rFonts w:ascii="Times New Roman" w:eastAsia="Times New Roman" w:hAnsi="Times New Roman" w:cs="Times New Roman"/>
        </w:rPr>
        <w:t xml:space="preserve">                                                                   Andrew Trace, </w:t>
      </w:r>
      <w:proofErr w:type="spellStart"/>
      <w:r w:rsidRPr="1E1DB99C">
        <w:rPr>
          <w:rFonts w:ascii="Times New Roman" w:eastAsia="Times New Roman" w:hAnsi="Times New Roman" w:cs="Times New Roman"/>
        </w:rPr>
        <w:t>Toco</w:t>
      </w:r>
      <w:proofErr w:type="spellEnd"/>
      <w:r w:rsidRPr="1E1DB99C">
        <w:rPr>
          <w:rFonts w:ascii="Times New Roman" w:eastAsia="Times New Roman" w:hAnsi="Times New Roman" w:cs="Times New Roman"/>
        </w:rPr>
        <w:t xml:space="preserve"> Main Road.</w:t>
      </w:r>
    </w:p>
    <w:p w14:paraId="07ADE921" w14:textId="2537C1B2" w:rsidR="1E1DB99C" w:rsidRDefault="1E1DB99C" w:rsidP="1E1DB99C">
      <w:pPr>
        <w:spacing w:after="0"/>
        <w:rPr>
          <w:rFonts w:ascii="Times New Roman" w:eastAsia="Times New Roman" w:hAnsi="Times New Roman" w:cs="Times New Roman"/>
        </w:rPr>
      </w:pPr>
      <w:r w:rsidRPr="1E1DB99C">
        <w:rPr>
          <w:rFonts w:ascii="Times New Roman" w:eastAsia="Times New Roman" w:hAnsi="Times New Roman" w:cs="Times New Roman"/>
        </w:rPr>
        <w:t xml:space="preserve">                                                                   (868) 397-6120</w:t>
      </w:r>
    </w:p>
    <w:p w14:paraId="21FC3E46" w14:textId="77777777" w:rsidR="002E3AD1" w:rsidRPr="0071196A" w:rsidRDefault="002E3AD1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    </w:t>
      </w:r>
      <w:r w:rsidR="0022313E" w:rsidRPr="0071196A">
        <w:rPr>
          <w:rFonts w:ascii="Times New Roman" w:hAnsi="Times New Roman" w:cs="Times New Roman"/>
        </w:rPr>
        <w:t>April (</w:t>
      </w:r>
      <w:r w:rsidRPr="0071196A">
        <w:rPr>
          <w:rFonts w:ascii="Times New Roman" w:hAnsi="Times New Roman" w:cs="Times New Roman"/>
        </w:rPr>
        <w:t>2015</w:t>
      </w:r>
      <w:r w:rsidR="0022313E" w:rsidRPr="0071196A">
        <w:rPr>
          <w:rFonts w:ascii="Times New Roman" w:hAnsi="Times New Roman" w:cs="Times New Roman"/>
        </w:rPr>
        <w:t>) –</w:t>
      </w:r>
      <w:r w:rsidRPr="0071196A">
        <w:rPr>
          <w:rFonts w:ascii="Times New Roman" w:hAnsi="Times New Roman" w:cs="Times New Roman"/>
        </w:rPr>
        <w:t xml:space="preserve"> </w:t>
      </w:r>
      <w:r w:rsidR="0022313E" w:rsidRPr="0071196A">
        <w:rPr>
          <w:rFonts w:ascii="Times New Roman" w:hAnsi="Times New Roman" w:cs="Times New Roman"/>
        </w:rPr>
        <w:t>January (</w:t>
      </w:r>
      <w:r w:rsidRPr="0071196A">
        <w:rPr>
          <w:rFonts w:ascii="Times New Roman" w:hAnsi="Times New Roman" w:cs="Times New Roman"/>
        </w:rPr>
        <w:t>2016)</w:t>
      </w:r>
    </w:p>
    <w:p w14:paraId="4EC56A35" w14:textId="77777777" w:rsidR="002E3AD1" w:rsidRPr="0071196A" w:rsidRDefault="002E3AD1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    Office Clerk</w:t>
      </w:r>
    </w:p>
    <w:p w14:paraId="14240A65" w14:textId="77777777" w:rsidR="0065621F" w:rsidRPr="0071196A" w:rsidRDefault="00F01FA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</w:t>
      </w:r>
    </w:p>
    <w:p w14:paraId="4834376B" w14:textId="77777777" w:rsidR="00F01FAF" w:rsidRPr="0071196A" w:rsidRDefault="00F01FA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    Intelligent Customer </w:t>
      </w:r>
      <w:r w:rsidR="0071196A" w:rsidRPr="0071196A">
        <w:rPr>
          <w:rFonts w:ascii="Times New Roman" w:hAnsi="Times New Roman" w:cs="Times New Roman"/>
        </w:rPr>
        <w:t>Support &amp; Outsourcing Solutions</w:t>
      </w:r>
    </w:p>
    <w:p w14:paraId="34981916" w14:textId="529A7823" w:rsidR="1E1DB99C" w:rsidRDefault="1E1DB99C" w:rsidP="1E1DB99C">
      <w:pPr>
        <w:spacing w:after="0"/>
        <w:rPr>
          <w:rFonts w:ascii="Times New Roman" w:eastAsia="Times New Roman" w:hAnsi="Times New Roman" w:cs="Times New Roman"/>
        </w:rPr>
      </w:pPr>
      <w:r w:rsidRPr="1E1DB99C">
        <w:rPr>
          <w:rFonts w:ascii="Times New Roman" w:eastAsia="Times New Roman" w:hAnsi="Times New Roman" w:cs="Times New Roman"/>
        </w:rPr>
        <w:t xml:space="preserve">                                                                   E-tech Park, Tamana </w:t>
      </w:r>
      <w:proofErr w:type="spellStart"/>
      <w:r w:rsidRPr="1E1DB99C">
        <w:rPr>
          <w:rFonts w:ascii="Times New Roman" w:eastAsia="Times New Roman" w:hAnsi="Times New Roman" w:cs="Times New Roman"/>
        </w:rPr>
        <w:t>InTech</w:t>
      </w:r>
      <w:proofErr w:type="spellEnd"/>
      <w:r w:rsidRPr="1E1DB99C">
        <w:rPr>
          <w:rFonts w:ascii="Times New Roman" w:eastAsia="Times New Roman" w:hAnsi="Times New Roman" w:cs="Times New Roman"/>
        </w:rPr>
        <w:t xml:space="preserve"> Park, </w:t>
      </w:r>
      <w:proofErr w:type="spellStart"/>
      <w:r w:rsidRPr="1E1DB99C">
        <w:rPr>
          <w:rFonts w:ascii="Times New Roman" w:eastAsia="Times New Roman" w:hAnsi="Times New Roman" w:cs="Times New Roman"/>
        </w:rPr>
        <w:t>Wallerfeild</w:t>
      </w:r>
      <w:proofErr w:type="spellEnd"/>
      <w:r w:rsidRPr="1E1DB99C">
        <w:rPr>
          <w:rFonts w:ascii="Times New Roman" w:eastAsia="Times New Roman" w:hAnsi="Times New Roman" w:cs="Times New Roman"/>
        </w:rPr>
        <w:t>.</w:t>
      </w:r>
    </w:p>
    <w:p w14:paraId="4C9E3315" w14:textId="619BFEF4" w:rsidR="1E1DB99C" w:rsidRDefault="1E1DB99C" w:rsidP="1E1DB99C">
      <w:pPr>
        <w:spacing w:after="0"/>
        <w:rPr>
          <w:rFonts w:ascii="Times New Roman" w:eastAsia="Times New Roman" w:hAnsi="Times New Roman" w:cs="Times New Roman"/>
        </w:rPr>
      </w:pPr>
      <w:r w:rsidRPr="1E1DB99C">
        <w:rPr>
          <w:rFonts w:ascii="Times New Roman" w:eastAsia="Times New Roman" w:hAnsi="Times New Roman" w:cs="Times New Roman"/>
        </w:rPr>
        <w:t xml:space="preserve">                                                                   (868) 279-3248</w:t>
      </w:r>
    </w:p>
    <w:p w14:paraId="429CD154" w14:textId="77777777" w:rsidR="00ED7AAE" w:rsidRPr="0071196A" w:rsidRDefault="00ED7AAE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    May</w:t>
      </w:r>
      <w:r w:rsidR="0071196A" w:rsidRPr="0071196A">
        <w:rPr>
          <w:rFonts w:ascii="Times New Roman" w:hAnsi="Times New Roman" w:cs="Times New Roman"/>
        </w:rPr>
        <w:t>- August (2016)</w:t>
      </w:r>
    </w:p>
    <w:p w14:paraId="5C5A174C" w14:textId="77777777" w:rsidR="0071196A" w:rsidRPr="0071196A" w:rsidRDefault="0071196A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    Sprint Customer Service Representative</w:t>
      </w:r>
    </w:p>
    <w:p w14:paraId="3BCC5071" w14:textId="77777777" w:rsidR="00F01FAF" w:rsidRPr="0071196A" w:rsidRDefault="00F01FA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                                                                 </w:t>
      </w:r>
    </w:p>
    <w:p w14:paraId="6E26D705" w14:textId="77777777" w:rsidR="002150AC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  <w:u w:val="single"/>
        </w:rPr>
        <w:t>Skills:</w:t>
      </w:r>
      <w:r w:rsidRPr="0071196A">
        <w:rPr>
          <w:rFonts w:ascii="Times New Roman" w:hAnsi="Times New Roman" w:cs="Times New Roman"/>
        </w:rPr>
        <w:t xml:space="preserve">                 </w:t>
      </w:r>
      <w:r w:rsidR="00D2259C" w:rsidRPr="0071196A">
        <w:rPr>
          <w:rFonts w:ascii="Times New Roman" w:hAnsi="Times New Roman" w:cs="Times New Roman"/>
        </w:rPr>
        <w:t xml:space="preserve">                                </w:t>
      </w:r>
      <w:r w:rsidR="0071196A" w:rsidRPr="0071196A">
        <w:rPr>
          <w:rFonts w:ascii="Times New Roman" w:hAnsi="Times New Roman" w:cs="Times New Roman"/>
        </w:rPr>
        <w:t xml:space="preserve">      </w:t>
      </w:r>
    </w:p>
    <w:p w14:paraId="716E6C9A" w14:textId="77777777" w:rsidR="00E32113" w:rsidRPr="0071196A" w:rsidRDefault="00E32113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>Technology</w:t>
      </w:r>
      <w:r w:rsidR="00EF1812" w:rsidRPr="0071196A">
        <w:rPr>
          <w:rFonts w:ascii="Times New Roman" w:hAnsi="Times New Roman" w:cs="Times New Roman"/>
        </w:rPr>
        <w:t>- CVQ</w:t>
      </w:r>
      <w:r w:rsidR="006C7431" w:rsidRPr="0071196A">
        <w:rPr>
          <w:rFonts w:ascii="Times New Roman" w:hAnsi="Times New Roman" w:cs="Times New Roman"/>
        </w:rPr>
        <w:t xml:space="preserve"> Level 1 in Data Operations.</w:t>
      </w:r>
      <w:r w:rsidR="002150AC" w:rsidRPr="0071196A">
        <w:rPr>
          <w:rFonts w:ascii="Times New Roman" w:hAnsi="Times New Roman" w:cs="Times New Roman"/>
        </w:rPr>
        <w:t xml:space="preserve"> </w:t>
      </w:r>
      <w:r w:rsidR="006C7431" w:rsidRPr="0071196A">
        <w:rPr>
          <w:rFonts w:ascii="Times New Roman" w:hAnsi="Times New Roman" w:cs="Times New Roman"/>
        </w:rPr>
        <w:t>Proficient</w:t>
      </w:r>
      <w:r w:rsidR="002150AC" w:rsidRPr="0071196A">
        <w:rPr>
          <w:rFonts w:ascii="Times New Roman" w:hAnsi="Times New Roman" w:cs="Times New Roman"/>
        </w:rPr>
        <w:t xml:space="preserve"> in Microsoft office.</w:t>
      </w:r>
    </w:p>
    <w:p w14:paraId="4D933F91" w14:textId="77777777" w:rsidR="00EF4E82" w:rsidRPr="0071196A" w:rsidRDefault="00EF4E82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0FBB7EB0" w14:textId="77777777" w:rsidR="002150AC" w:rsidRPr="0071196A" w:rsidRDefault="00E32113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>Communication</w:t>
      </w:r>
      <w:r w:rsidR="002150AC" w:rsidRPr="0071196A">
        <w:rPr>
          <w:rFonts w:ascii="Times New Roman" w:hAnsi="Times New Roman" w:cs="Times New Roman"/>
        </w:rPr>
        <w:t>- Use</w:t>
      </w:r>
      <w:r w:rsidRPr="0071196A">
        <w:rPr>
          <w:rFonts w:ascii="Times New Roman" w:hAnsi="Times New Roman" w:cs="Times New Roman"/>
        </w:rPr>
        <w:t xml:space="preserve"> of Standard English</w:t>
      </w:r>
      <w:r w:rsidR="00EF4E82" w:rsidRPr="0071196A">
        <w:rPr>
          <w:rFonts w:ascii="Times New Roman" w:hAnsi="Times New Roman" w:cs="Times New Roman"/>
        </w:rPr>
        <w:t>, exceptional listener and communicator who effectively conveys information verbally and in writing.</w:t>
      </w:r>
    </w:p>
    <w:p w14:paraId="20BF090D" w14:textId="77777777" w:rsidR="002150AC" w:rsidRPr="0071196A" w:rsidRDefault="002150AC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205FBBFB" w14:textId="77777777" w:rsidR="00EF4E82" w:rsidRPr="0071196A" w:rsidRDefault="00EF4E82" w:rsidP="00913295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>Interpersonal</w:t>
      </w:r>
      <w:r w:rsidR="002150AC" w:rsidRPr="0071196A">
        <w:rPr>
          <w:rFonts w:ascii="Times New Roman" w:hAnsi="Times New Roman" w:cs="Times New Roman"/>
        </w:rPr>
        <w:t>- Ability</w:t>
      </w:r>
      <w:r w:rsidR="00E32113" w:rsidRPr="0071196A">
        <w:rPr>
          <w:rFonts w:ascii="Times New Roman" w:hAnsi="Times New Roman" w:cs="Times New Roman"/>
        </w:rPr>
        <w:t xml:space="preserve"> to</w:t>
      </w:r>
      <w:r w:rsidRPr="0071196A">
        <w:rPr>
          <w:rFonts w:ascii="Times New Roman" w:hAnsi="Times New Roman" w:cs="Times New Roman"/>
        </w:rPr>
        <w:t xml:space="preserve"> interact </w:t>
      </w:r>
      <w:r w:rsidR="00E32113" w:rsidRPr="0071196A">
        <w:rPr>
          <w:rFonts w:ascii="Times New Roman" w:hAnsi="Times New Roman" w:cs="Times New Roman"/>
        </w:rPr>
        <w:t>and effectively</w:t>
      </w:r>
      <w:r w:rsidRPr="0071196A">
        <w:rPr>
          <w:rFonts w:ascii="Times New Roman" w:hAnsi="Times New Roman" w:cs="Times New Roman"/>
        </w:rPr>
        <w:t xml:space="preserve"> </w:t>
      </w:r>
      <w:r w:rsidR="002150AC" w:rsidRPr="0071196A">
        <w:rPr>
          <w:rFonts w:ascii="Times New Roman" w:hAnsi="Times New Roman" w:cs="Times New Roman"/>
        </w:rPr>
        <w:t>communicate</w:t>
      </w:r>
      <w:r w:rsidRPr="0071196A">
        <w:rPr>
          <w:rFonts w:ascii="Times New Roman" w:hAnsi="Times New Roman" w:cs="Times New Roman"/>
        </w:rPr>
        <w:t xml:space="preserve"> with people, highlighting teamwork and problem solving. </w:t>
      </w:r>
    </w:p>
    <w:p w14:paraId="50A0D93E" w14:textId="77777777" w:rsidR="00E32113" w:rsidRPr="0071196A" w:rsidRDefault="00EF4E82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 </w:t>
      </w:r>
    </w:p>
    <w:p w14:paraId="562A2F52" w14:textId="77777777" w:rsidR="002150AC" w:rsidRPr="0071196A" w:rsidRDefault="00EF4E82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>Flexible-</w:t>
      </w:r>
      <w:r w:rsidR="002150AC" w:rsidRPr="0071196A">
        <w:rPr>
          <w:rFonts w:ascii="Times New Roman" w:hAnsi="Times New Roman" w:cs="Times New Roman"/>
        </w:rPr>
        <w:t xml:space="preserve"> F</w:t>
      </w:r>
      <w:r w:rsidRPr="0071196A">
        <w:rPr>
          <w:rFonts w:ascii="Times New Roman" w:hAnsi="Times New Roman" w:cs="Times New Roman"/>
        </w:rPr>
        <w:t>lexible team player who thrives in environments requiring ability to effectively prioritize and juggle multiple concurrent projects.</w:t>
      </w:r>
    </w:p>
    <w:p w14:paraId="67BF2FD0" w14:textId="77777777" w:rsidR="00712CEA" w:rsidRPr="0071196A" w:rsidRDefault="00712CEA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3943CC04" w14:textId="77777777" w:rsidR="006C7431" w:rsidRPr="0071196A" w:rsidRDefault="006C7431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1F630453" w14:textId="77777777" w:rsidR="006C7431" w:rsidRPr="0071196A" w:rsidRDefault="006C7431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References:                                                 Mr. Donald </w:t>
      </w:r>
      <w:proofErr w:type="spellStart"/>
      <w:r w:rsidRPr="0071196A">
        <w:rPr>
          <w:rFonts w:ascii="Times New Roman" w:hAnsi="Times New Roman" w:cs="Times New Roman"/>
        </w:rPr>
        <w:t>Subit</w:t>
      </w:r>
      <w:proofErr w:type="spellEnd"/>
      <w:r w:rsidRPr="0071196A">
        <w:rPr>
          <w:rFonts w:ascii="Times New Roman" w:hAnsi="Times New Roman" w:cs="Times New Roman"/>
        </w:rPr>
        <w:t>, Teacher II. 691-5239(H); 752-1033(C)</w:t>
      </w:r>
    </w:p>
    <w:p w14:paraId="59082134" w14:textId="3ECCB63F" w:rsidR="006C7431" w:rsidRPr="0071196A" w:rsidRDefault="006C7431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  <w:r w:rsidRPr="0071196A">
        <w:rPr>
          <w:rFonts w:ascii="Times New Roman" w:hAnsi="Times New Roman" w:cs="Times New Roman"/>
        </w:rPr>
        <w:t xml:space="preserve"> </w:t>
      </w:r>
      <w:r w:rsidR="005F60EC">
        <w:rPr>
          <w:rFonts w:ascii="Times New Roman" w:hAnsi="Times New Roman" w:cs="Times New Roman"/>
        </w:rPr>
        <w:t xml:space="preserve">                                                                   </w:t>
      </w:r>
      <w:r w:rsidRPr="0071196A">
        <w:rPr>
          <w:rFonts w:ascii="Times New Roman" w:hAnsi="Times New Roman" w:cs="Times New Roman"/>
        </w:rPr>
        <w:t xml:space="preserve">Ms. </w:t>
      </w:r>
      <w:proofErr w:type="spellStart"/>
      <w:r w:rsidRPr="0071196A">
        <w:rPr>
          <w:rFonts w:ascii="Times New Roman" w:hAnsi="Times New Roman" w:cs="Times New Roman"/>
        </w:rPr>
        <w:t>Savitree</w:t>
      </w:r>
      <w:proofErr w:type="spellEnd"/>
      <w:r w:rsidRPr="0071196A">
        <w:rPr>
          <w:rFonts w:ascii="Times New Roman" w:hAnsi="Times New Roman" w:cs="Times New Roman"/>
        </w:rPr>
        <w:t xml:space="preserve"> Singh, Teacher TVT IV/T III. 777-7666(C)    </w:t>
      </w:r>
    </w:p>
    <w:p w14:paraId="73AE97F7" w14:textId="77777777" w:rsidR="0065621F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762C2ED4" w14:textId="77777777" w:rsidR="0065621F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25371317" w14:textId="77777777" w:rsidR="0065621F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7915F800" w14:textId="2350DBCF" w:rsidR="0065621F" w:rsidRPr="0071196A" w:rsidRDefault="0065621F" w:rsidP="005F60EC">
      <w:pPr>
        <w:tabs>
          <w:tab w:val="left" w:pos="3087"/>
        </w:tabs>
        <w:spacing w:after="0"/>
        <w:jc w:val="center"/>
        <w:rPr>
          <w:rFonts w:ascii="Times New Roman" w:hAnsi="Times New Roman" w:cs="Times New Roman"/>
          <w:i/>
        </w:rPr>
      </w:pPr>
      <w:r w:rsidRPr="0071196A">
        <w:rPr>
          <w:rFonts w:ascii="Times New Roman" w:hAnsi="Times New Roman" w:cs="Times New Roman"/>
          <w:i/>
        </w:rPr>
        <w:t xml:space="preserve">References and proof of </w:t>
      </w:r>
      <w:r w:rsidR="002150AC" w:rsidRPr="0071196A">
        <w:rPr>
          <w:rFonts w:ascii="Times New Roman" w:hAnsi="Times New Roman" w:cs="Times New Roman"/>
          <w:i/>
        </w:rPr>
        <w:t xml:space="preserve">academic </w:t>
      </w:r>
      <w:r w:rsidRPr="0071196A">
        <w:rPr>
          <w:rFonts w:ascii="Times New Roman" w:hAnsi="Times New Roman" w:cs="Times New Roman"/>
          <w:i/>
        </w:rPr>
        <w:t>qualifications available upon request.</w:t>
      </w:r>
    </w:p>
    <w:p w14:paraId="7D51F5B0" w14:textId="77777777" w:rsidR="0065621F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77FC197B" w14:textId="77777777" w:rsidR="0065621F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00F1CF23" w14:textId="77777777" w:rsidR="0065621F" w:rsidRPr="0071196A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510D8C86" w14:textId="77777777" w:rsidR="0065621F" w:rsidRDefault="0065621F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p w14:paraId="49A32AE0" w14:textId="77777777" w:rsidR="0089460B" w:rsidRPr="00043F2A" w:rsidRDefault="0089460B" w:rsidP="009E0F30">
      <w:pPr>
        <w:tabs>
          <w:tab w:val="left" w:pos="3087"/>
        </w:tabs>
        <w:spacing w:after="0"/>
        <w:rPr>
          <w:rFonts w:ascii="Times New Roman" w:hAnsi="Times New Roman" w:cs="Times New Roman"/>
        </w:rPr>
      </w:pPr>
    </w:p>
    <w:sectPr w:rsidR="0089460B" w:rsidRPr="00043F2A" w:rsidSect="00F01F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3EFF2" w14:textId="77777777" w:rsidR="0045634E" w:rsidRDefault="0045634E" w:rsidP="00043F2A">
      <w:pPr>
        <w:spacing w:after="0" w:line="240" w:lineRule="auto"/>
      </w:pPr>
      <w:r>
        <w:separator/>
      </w:r>
    </w:p>
  </w:endnote>
  <w:endnote w:type="continuationSeparator" w:id="0">
    <w:p w14:paraId="06F4101A" w14:textId="77777777" w:rsidR="0045634E" w:rsidRDefault="0045634E" w:rsidP="0004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3AA30" w14:textId="77777777" w:rsidR="00043F2A" w:rsidRDefault="00EF1812" w:rsidP="00EF1812">
    <w:pPr>
      <w:pStyle w:val="Footer"/>
      <w:tabs>
        <w:tab w:val="clear" w:pos="4680"/>
        <w:tab w:val="clear" w:pos="9360"/>
        <w:tab w:val="left" w:pos="3421"/>
      </w:tabs>
    </w:pPr>
    <w:r>
      <w:t>CV: Kanisha Guerra</w:t>
    </w:r>
  </w:p>
  <w:p w14:paraId="3FC75894" w14:textId="77777777" w:rsidR="00EF1812" w:rsidRDefault="00EF1812" w:rsidP="00EF1812">
    <w:pPr>
      <w:pStyle w:val="Footer"/>
      <w:tabs>
        <w:tab w:val="clear" w:pos="4680"/>
        <w:tab w:val="clear" w:pos="9360"/>
        <w:tab w:val="left" w:pos="342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D67B0" w14:textId="77777777" w:rsidR="0045634E" w:rsidRDefault="0045634E" w:rsidP="00043F2A">
      <w:pPr>
        <w:spacing w:after="0" w:line="240" w:lineRule="auto"/>
      </w:pPr>
      <w:r>
        <w:separator/>
      </w:r>
    </w:p>
  </w:footnote>
  <w:footnote w:type="continuationSeparator" w:id="0">
    <w:p w14:paraId="73E9B677" w14:textId="77777777" w:rsidR="0045634E" w:rsidRDefault="0045634E" w:rsidP="0004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C33C2" w14:textId="77777777" w:rsidR="00913295" w:rsidRDefault="00913295" w:rsidP="00913295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  <w:r>
      <w:rPr>
        <w:rFonts w:ascii="Times New Roman" w:hAnsi="Times New Roman" w:cs="Times New Roman"/>
        <w:b/>
        <w:i/>
        <w:sz w:val="24"/>
        <w:szCs w:val="24"/>
      </w:rPr>
      <w:t>KANISHA GUERRA</w:t>
    </w:r>
  </w:p>
  <w:p w14:paraId="229526BD" w14:textId="77777777" w:rsidR="00913295" w:rsidRPr="00433329" w:rsidRDefault="00913295" w:rsidP="00913295">
    <w:pPr>
      <w:spacing w:after="0"/>
      <w:jc w:val="center"/>
      <w:rPr>
        <w:rFonts w:ascii="Times New Roman" w:hAnsi="Times New Roman" w:cs="Times New Roman"/>
        <w:sz w:val="20"/>
        <w:szCs w:val="20"/>
      </w:rPr>
    </w:pPr>
    <w:proofErr w:type="spellStart"/>
    <w:r w:rsidRPr="00433329">
      <w:rPr>
        <w:rFonts w:ascii="Times New Roman" w:hAnsi="Times New Roman" w:cs="Times New Roman"/>
        <w:sz w:val="20"/>
        <w:szCs w:val="20"/>
      </w:rPr>
      <w:t>Lp</w:t>
    </w:r>
    <w:proofErr w:type="spellEnd"/>
    <w:r w:rsidRPr="00433329">
      <w:rPr>
        <w:rFonts w:ascii="Times New Roman" w:hAnsi="Times New Roman" w:cs="Times New Roman"/>
        <w:sz w:val="20"/>
        <w:szCs w:val="20"/>
      </w:rPr>
      <w:t># 26/1 Jacob Coat Avenue,</w:t>
    </w:r>
  </w:p>
  <w:p w14:paraId="631DCC74" w14:textId="77777777" w:rsidR="00913295" w:rsidRPr="00433329" w:rsidRDefault="00913295" w:rsidP="00913295">
    <w:pPr>
      <w:spacing w:after="0"/>
      <w:jc w:val="center"/>
      <w:rPr>
        <w:rFonts w:ascii="Times New Roman" w:hAnsi="Times New Roman" w:cs="Times New Roman"/>
        <w:sz w:val="20"/>
        <w:szCs w:val="20"/>
      </w:rPr>
    </w:pPr>
    <w:r w:rsidRPr="00433329">
      <w:rPr>
        <w:rFonts w:ascii="Times New Roman" w:hAnsi="Times New Roman" w:cs="Times New Roman"/>
        <w:sz w:val="20"/>
        <w:szCs w:val="20"/>
      </w:rPr>
      <w:t>Ojoe Road,</w:t>
    </w:r>
  </w:p>
  <w:p w14:paraId="7DEE155D" w14:textId="77777777" w:rsidR="00913295" w:rsidRPr="00433329" w:rsidRDefault="00913295" w:rsidP="00913295">
    <w:pPr>
      <w:spacing w:after="0"/>
      <w:jc w:val="center"/>
      <w:rPr>
        <w:rFonts w:ascii="Times New Roman" w:hAnsi="Times New Roman" w:cs="Times New Roman"/>
        <w:sz w:val="20"/>
        <w:szCs w:val="20"/>
      </w:rPr>
    </w:pPr>
    <w:r w:rsidRPr="00433329">
      <w:rPr>
        <w:rFonts w:ascii="Times New Roman" w:hAnsi="Times New Roman" w:cs="Times New Roman"/>
        <w:sz w:val="20"/>
        <w:szCs w:val="20"/>
      </w:rPr>
      <w:t>Sangre Grande</w:t>
    </w:r>
  </w:p>
  <w:p w14:paraId="7A4F640F" w14:textId="77777777" w:rsidR="00913295" w:rsidRPr="00433329" w:rsidRDefault="0045634E" w:rsidP="00913295">
    <w:pPr>
      <w:spacing w:after="0"/>
      <w:jc w:val="center"/>
      <w:rPr>
        <w:rFonts w:ascii="Times New Roman" w:hAnsi="Times New Roman" w:cs="Times New Roman"/>
        <w:sz w:val="20"/>
        <w:szCs w:val="20"/>
        <w:u w:val="single"/>
      </w:rPr>
    </w:pPr>
    <w:hyperlink r:id="rId1" w:history="1">
      <w:r w:rsidR="00913295" w:rsidRPr="00433329">
        <w:rPr>
          <w:rStyle w:val="Hyperlink"/>
          <w:rFonts w:ascii="Times New Roman" w:hAnsi="Times New Roman" w:cs="Times New Roman"/>
          <w:sz w:val="20"/>
          <w:szCs w:val="20"/>
        </w:rPr>
        <w:t>kanishaguerra@hotmail.com</w:t>
      </w:r>
    </w:hyperlink>
  </w:p>
  <w:p w14:paraId="6E149B05" w14:textId="77777777" w:rsidR="00913295" w:rsidRPr="00433329" w:rsidRDefault="00913295" w:rsidP="00913295">
    <w:pPr>
      <w:spacing w:after="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Tel#- (868) </w:t>
    </w:r>
    <w:r w:rsidRPr="00433329">
      <w:rPr>
        <w:rFonts w:ascii="Times New Roman" w:hAnsi="Times New Roman" w:cs="Times New Roman"/>
        <w:sz w:val="20"/>
        <w:szCs w:val="20"/>
      </w:rPr>
      <w:t>278-3333</w:t>
    </w:r>
  </w:p>
  <w:p w14:paraId="45B9E667" w14:textId="77777777" w:rsidR="00913295" w:rsidRPr="00043F2A" w:rsidRDefault="00913295" w:rsidP="00913295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</w:p>
  <w:p w14:paraId="131020C4" w14:textId="77777777" w:rsidR="00433329" w:rsidRPr="00043F2A" w:rsidRDefault="00433329" w:rsidP="00043F2A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</w:p>
  <w:p w14:paraId="118F8894" w14:textId="77777777" w:rsidR="00043F2A" w:rsidRDefault="00043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2A"/>
    <w:rsid w:val="00043F2A"/>
    <w:rsid w:val="000A216A"/>
    <w:rsid w:val="001B7E6F"/>
    <w:rsid w:val="002150AC"/>
    <w:rsid w:val="0022313E"/>
    <w:rsid w:val="002E3AD1"/>
    <w:rsid w:val="002E4BB9"/>
    <w:rsid w:val="00393EF1"/>
    <w:rsid w:val="003E1688"/>
    <w:rsid w:val="0040234D"/>
    <w:rsid w:val="00433329"/>
    <w:rsid w:val="0045634E"/>
    <w:rsid w:val="00475252"/>
    <w:rsid w:val="004B6C83"/>
    <w:rsid w:val="0059177E"/>
    <w:rsid w:val="005B4F27"/>
    <w:rsid w:val="005F60EC"/>
    <w:rsid w:val="0065621F"/>
    <w:rsid w:val="006B77DB"/>
    <w:rsid w:val="006C7431"/>
    <w:rsid w:val="006F2D51"/>
    <w:rsid w:val="00702FB1"/>
    <w:rsid w:val="0071196A"/>
    <w:rsid w:val="00712CEA"/>
    <w:rsid w:val="007410EE"/>
    <w:rsid w:val="007C0969"/>
    <w:rsid w:val="0089460B"/>
    <w:rsid w:val="00913295"/>
    <w:rsid w:val="009E0F30"/>
    <w:rsid w:val="00A1521C"/>
    <w:rsid w:val="00AE2BE1"/>
    <w:rsid w:val="00C41AFC"/>
    <w:rsid w:val="00C81D0E"/>
    <w:rsid w:val="00CF7B8E"/>
    <w:rsid w:val="00D2259C"/>
    <w:rsid w:val="00E32113"/>
    <w:rsid w:val="00ED7AAE"/>
    <w:rsid w:val="00EF1812"/>
    <w:rsid w:val="00EF4E82"/>
    <w:rsid w:val="00F01FAF"/>
    <w:rsid w:val="00F57B3D"/>
    <w:rsid w:val="00FF686F"/>
    <w:rsid w:val="1E1DB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EC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2A"/>
  </w:style>
  <w:style w:type="paragraph" w:styleId="Footer">
    <w:name w:val="footer"/>
    <w:basedOn w:val="Normal"/>
    <w:link w:val="FooterChar"/>
    <w:uiPriority w:val="99"/>
    <w:unhideWhenUsed/>
    <w:rsid w:val="0004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2A"/>
  </w:style>
  <w:style w:type="paragraph" w:styleId="BalloonText">
    <w:name w:val="Balloon Text"/>
    <w:basedOn w:val="Normal"/>
    <w:link w:val="BalloonTextChar"/>
    <w:uiPriority w:val="99"/>
    <w:semiHidden/>
    <w:unhideWhenUsed/>
    <w:rsid w:val="0004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3F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2A"/>
  </w:style>
  <w:style w:type="paragraph" w:styleId="Footer">
    <w:name w:val="footer"/>
    <w:basedOn w:val="Normal"/>
    <w:link w:val="FooterChar"/>
    <w:uiPriority w:val="99"/>
    <w:unhideWhenUsed/>
    <w:rsid w:val="0004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2A"/>
  </w:style>
  <w:style w:type="paragraph" w:styleId="BalloonText">
    <w:name w:val="Balloon Text"/>
    <w:basedOn w:val="Normal"/>
    <w:link w:val="BalloonTextChar"/>
    <w:uiPriority w:val="99"/>
    <w:semiHidden/>
    <w:unhideWhenUsed/>
    <w:rsid w:val="0004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3F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nishaguerra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597E6FA-FBC2-48E5-A0C6-8BF1FB14D63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Kanisha Guerra</dc:creator>
  <cp:lastModifiedBy>test</cp:lastModifiedBy>
  <cp:revision>10</cp:revision>
  <cp:lastPrinted>2015-11-09T14:20:00Z</cp:lastPrinted>
  <dcterms:created xsi:type="dcterms:W3CDTF">2017-04-27T14:32:00Z</dcterms:created>
  <dcterms:modified xsi:type="dcterms:W3CDTF">2017-05-15T14:28:00Z</dcterms:modified>
</cp:coreProperties>
</file>