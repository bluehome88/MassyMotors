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5B1" w:rsidRDefault="007C3A86">
      <w:pPr>
        <w:pStyle w:val="Title"/>
      </w:pPr>
      <w:r>
        <w:t xml:space="preserve">Jason </w:t>
      </w:r>
      <w:r w:rsidR="00DF300A">
        <w:t>‍‍</w:t>
      </w:r>
      <w:sdt>
        <w:sdtPr>
          <w:alias w:val="Your Name"/>
          <w:tag w:val=""/>
          <w:id w:val="1246310863"/>
          <w:placeholder>
            <w:docPart w:val="74CDAA5945C3468383C0AE20A98C2E50"/>
          </w:placeholder>
          <w:dataBinding w:prefixMappings="xmlns:ns0='http://purl.org/dc/elements/1.1/' xmlns:ns1='http://schemas.openxmlformats.org/package/2006/metadata/core-properties' " w:xpath="/ns1:coreProperties[1]/ns0:creator[1]" w:storeItemID="{6C3C8BC8-F283-45AE-878A-BAB7291924A1}"/>
          <w:text/>
        </w:sdtPr>
        <w:sdtEndPr/>
        <w:sdtContent>
          <w:r>
            <w:t>Harvey</w:t>
          </w:r>
        </w:sdtContent>
      </w:sdt>
    </w:p>
    <w:p w:rsidR="002915B1" w:rsidRPr="00156A7B" w:rsidRDefault="00BE2D9C">
      <w:pPr>
        <w:rPr>
          <w:sz w:val="24"/>
          <w:szCs w:val="24"/>
        </w:rPr>
      </w:pPr>
      <w:sdt>
        <w:sdtPr>
          <w:rPr>
            <w:sz w:val="24"/>
            <w:szCs w:val="24"/>
          </w:rPr>
          <w:alias w:val="Address"/>
          <w:tag w:val=""/>
          <w:id w:val="-593780209"/>
          <w:placeholder>
            <w:docPart w:val="935EF36D83E2479BBE5FE63BD5581B4F"/>
          </w:placeholder>
          <w:dataBinding w:prefixMappings="xmlns:ns0='http://schemas.microsoft.com/office/2006/coverPageProps' " w:xpath="/ns0:CoverPageProperties[1]/ns0:CompanyAddress[1]" w:storeItemID="{55AF091B-3C7A-41E3-B477-F2FDAA23CFDA}"/>
          <w:text/>
        </w:sdtPr>
        <w:sdtEndPr/>
        <w:sdtContent>
          <w:r w:rsidR="007C3A86" w:rsidRPr="00156A7B">
            <w:rPr>
              <w:sz w:val="24"/>
              <w:szCs w:val="24"/>
            </w:rPr>
            <w:t>#8 Durant Street, Belmont</w:t>
          </w:r>
        </w:sdtContent>
      </w:sdt>
      <w:r w:rsidR="00DF300A" w:rsidRPr="00156A7B">
        <w:rPr>
          <w:sz w:val="24"/>
          <w:szCs w:val="24"/>
        </w:rPr>
        <w:t> | </w:t>
      </w:r>
      <w:sdt>
        <w:sdtPr>
          <w:rPr>
            <w:sz w:val="24"/>
            <w:szCs w:val="24"/>
          </w:rPr>
          <w:alias w:val="Telephone"/>
          <w:tag w:val=""/>
          <w:id w:val="-1416317146"/>
          <w:placeholder>
            <w:docPart w:val="CEED4AC767A64D769A22F8D419EB6582"/>
          </w:placeholder>
          <w:dataBinding w:prefixMappings="xmlns:ns0='http://schemas.microsoft.com/office/2006/coverPageProps' " w:xpath="/ns0:CoverPageProperties[1]/ns0:CompanyPhone[1]" w:storeItemID="{55AF091B-3C7A-41E3-B477-F2FDAA23CFDA}"/>
          <w:text/>
        </w:sdtPr>
        <w:sdtEndPr/>
        <w:sdtContent>
          <w:r w:rsidR="00024768" w:rsidRPr="00156A7B">
            <w:rPr>
              <w:sz w:val="24"/>
              <w:szCs w:val="24"/>
            </w:rPr>
            <w:t>1-868-797-1582</w:t>
          </w:r>
        </w:sdtContent>
      </w:sdt>
      <w:r w:rsidR="00DF300A" w:rsidRPr="00156A7B">
        <w:rPr>
          <w:sz w:val="24"/>
          <w:szCs w:val="24"/>
        </w:rPr>
        <w:t> | </w:t>
      </w:r>
      <w:sdt>
        <w:sdtPr>
          <w:rPr>
            <w:sz w:val="24"/>
            <w:szCs w:val="24"/>
          </w:rPr>
          <w:alias w:val="Email"/>
          <w:tag w:val=""/>
          <w:id w:val="-391963670"/>
          <w:placeholder>
            <w:docPart w:val="DDDAF6A38BEA4E0FB04BD1439CAFB503"/>
          </w:placeholder>
          <w:dataBinding w:prefixMappings="xmlns:ns0='http://schemas.microsoft.com/office/2006/coverPageProps' " w:xpath="/ns0:CoverPageProperties[1]/ns0:CompanyEmail[1]" w:storeItemID="{55AF091B-3C7A-41E3-B477-F2FDAA23CFDA}"/>
          <w:text/>
        </w:sdtPr>
        <w:sdtEndPr/>
        <w:sdtContent>
          <w:r w:rsidR="00024768" w:rsidRPr="00156A7B">
            <w:rPr>
              <w:sz w:val="24"/>
              <w:szCs w:val="24"/>
            </w:rPr>
            <w:t>thinkharvey@yahoo.com</w:t>
          </w:r>
        </w:sdtContent>
      </w:sdt>
    </w:p>
    <w:p w:rsidR="002915B1" w:rsidRPr="00156A7B" w:rsidRDefault="00DF300A">
      <w:pPr>
        <w:pStyle w:val="SectionHeading"/>
        <w:spacing w:before="720"/>
        <w:rPr>
          <w:sz w:val="32"/>
          <w:szCs w:val="32"/>
        </w:rPr>
      </w:pPr>
      <w:r w:rsidRPr="00156A7B">
        <w:rPr>
          <w:sz w:val="32"/>
          <w:szCs w:val="32"/>
        </w:rPr>
        <w:t>Objective</w:t>
      </w:r>
    </w:p>
    <w:p w:rsidR="00842983" w:rsidRPr="00156A7B" w:rsidRDefault="00842983">
      <w:pPr>
        <w:pStyle w:val="ListBullet"/>
        <w:rPr>
          <w:sz w:val="24"/>
          <w:szCs w:val="24"/>
        </w:rPr>
      </w:pPr>
      <w:r w:rsidRPr="00156A7B">
        <w:rPr>
          <w:sz w:val="24"/>
          <w:szCs w:val="24"/>
        </w:rPr>
        <w:t>To provide the organization with the knowledge imparted upon me from both theoretical and practical experiences. To contribute towards the organization’s enhancement and the service it provides while incorporating the core competencies.</w:t>
      </w:r>
    </w:p>
    <w:p w:rsidR="002915B1" w:rsidRPr="00156A7B" w:rsidRDefault="00842983">
      <w:pPr>
        <w:pStyle w:val="ListBullet"/>
        <w:rPr>
          <w:sz w:val="24"/>
          <w:szCs w:val="24"/>
        </w:rPr>
      </w:pPr>
      <w:r w:rsidRPr="00156A7B">
        <w:rPr>
          <w:sz w:val="24"/>
          <w:szCs w:val="24"/>
        </w:rPr>
        <w:t xml:space="preserve">To maintain a conspicuous level of output at all times.   </w:t>
      </w:r>
    </w:p>
    <w:p w:rsidR="002915B1" w:rsidRPr="00156A7B" w:rsidRDefault="00DF300A">
      <w:pPr>
        <w:pStyle w:val="SectionHeading"/>
        <w:rPr>
          <w:sz w:val="32"/>
          <w:szCs w:val="32"/>
        </w:rPr>
      </w:pPr>
      <w:r w:rsidRPr="00156A7B">
        <w:rPr>
          <w:sz w:val="32"/>
          <w:szCs w:val="32"/>
        </w:rPr>
        <w:t>Education</w:t>
      </w:r>
    </w:p>
    <w:p w:rsidR="002915B1" w:rsidRPr="00156A7B" w:rsidRDefault="00785557">
      <w:pPr>
        <w:pStyle w:val="Subsection"/>
        <w:spacing w:before="100"/>
        <w:rPr>
          <w:sz w:val="24"/>
          <w:szCs w:val="24"/>
        </w:rPr>
      </w:pPr>
      <w:r w:rsidRPr="00156A7B">
        <w:rPr>
          <w:sz w:val="24"/>
          <w:szCs w:val="24"/>
        </w:rPr>
        <w:t> </w:t>
      </w:r>
      <w:r w:rsidR="00DF300A" w:rsidRPr="00156A7B">
        <w:rPr>
          <w:sz w:val="24"/>
          <w:szCs w:val="24"/>
        </w:rPr>
        <w:t> </w:t>
      </w:r>
      <w:r w:rsidRPr="00156A7B">
        <w:rPr>
          <w:sz w:val="24"/>
          <w:szCs w:val="24"/>
        </w:rPr>
        <w:t>2010-2015</w:t>
      </w:r>
      <w:r w:rsidR="00DF300A" w:rsidRPr="00156A7B">
        <w:rPr>
          <w:sz w:val="24"/>
          <w:szCs w:val="24"/>
        </w:rPr>
        <w:t> | </w:t>
      </w:r>
      <w:r w:rsidRPr="00156A7B">
        <w:rPr>
          <w:sz w:val="24"/>
          <w:szCs w:val="24"/>
        </w:rPr>
        <w:t>Woodbrook secondary school</w:t>
      </w:r>
    </w:p>
    <w:p w:rsidR="002915B1" w:rsidRPr="00156A7B" w:rsidRDefault="00785557">
      <w:pPr>
        <w:pStyle w:val="ListBullet"/>
        <w:rPr>
          <w:sz w:val="24"/>
          <w:szCs w:val="24"/>
        </w:rPr>
      </w:pPr>
      <w:r w:rsidRPr="00156A7B">
        <w:rPr>
          <w:sz w:val="24"/>
          <w:szCs w:val="24"/>
        </w:rPr>
        <w:t>Mathematics</w:t>
      </w:r>
    </w:p>
    <w:p w:rsidR="002915B1" w:rsidRPr="00156A7B" w:rsidRDefault="00785557">
      <w:pPr>
        <w:pStyle w:val="ListBullet"/>
        <w:rPr>
          <w:sz w:val="24"/>
          <w:szCs w:val="24"/>
        </w:rPr>
      </w:pPr>
      <w:r w:rsidRPr="00156A7B">
        <w:rPr>
          <w:sz w:val="24"/>
          <w:szCs w:val="24"/>
        </w:rPr>
        <w:t>English</w:t>
      </w:r>
    </w:p>
    <w:p w:rsidR="00785557" w:rsidRPr="00156A7B" w:rsidRDefault="00785557">
      <w:pPr>
        <w:pStyle w:val="ListBullet"/>
        <w:rPr>
          <w:sz w:val="24"/>
          <w:szCs w:val="24"/>
        </w:rPr>
      </w:pPr>
      <w:r w:rsidRPr="00156A7B">
        <w:rPr>
          <w:sz w:val="24"/>
          <w:szCs w:val="24"/>
        </w:rPr>
        <w:t>Technical Drawing</w:t>
      </w:r>
    </w:p>
    <w:p w:rsidR="00785557" w:rsidRPr="00156A7B" w:rsidRDefault="00785557">
      <w:pPr>
        <w:pStyle w:val="ListBullet"/>
        <w:rPr>
          <w:sz w:val="24"/>
          <w:szCs w:val="24"/>
        </w:rPr>
      </w:pPr>
      <w:r w:rsidRPr="00156A7B">
        <w:rPr>
          <w:sz w:val="24"/>
          <w:szCs w:val="24"/>
        </w:rPr>
        <w:t>Social Studies</w:t>
      </w:r>
    </w:p>
    <w:p w:rsidR="00785557" w:rsidRPr="00156A7B" w:rsidRDefault="00785557" w:rsidP="00785557">
      <w:pPr>
        <w:pStyle w:val="ListBullet"/>
        <w:rPr>
          <w:sz w:val="24"/>
          <w:szCs w:val="24"/>
        </w:rPr>
      </w:pPr>
      <w:r w:rsidRPr="00156A7B">
        <w:rPr>
          <w:sz w:val="24"/>
          <w:szCs w:val="24"/>
        </w:rPr>
        <w:t>Human and Social Biology</w:t>
      </w:r>
    </w:p>
    <w:p w:rsidR="00785557" w:rsidRPr="00156A7B" w:rsidRDefault="00785557" w:rsidP="00785557">
      <w:pPr>
        <w:pStyle w:val="ListBullet"/>
        <w:rPr>
          <w:sz w:val="24"/>
          <w:szCs w:val="24"/>
        </w:rPr>
      </w:pPr>
      <w:r w:rsidRPr="00156A7B">
        <w:rPr>
          <w:sz w:val="24"/>
          <w:szCs w:val="24"/>
        </w:rPr>
        <w:t>Physical Education</w:t>
      </w:r>
    </w:p>
    <w:p w:rsidR="002915B1" w:rsidRPr="00156A7B" w:rsidRDefault="00785557" w:rsidP="00785557">
      <w:pPr>
        <w:pStyle w:val="ListBullet"/>
        <w:rPr>
          <w:sz w:val="24"/>
          <w:szCs w:val="24"/>
        </w:rPr>
      </w:pPr>
      <w:r w:rsidRPr="00156A7B">
        <w:rPr>
          <w:sz w:val="24"/>
          <w:szCs w:val="24"/>
        </w:rPr>
        <w:t xml:space="preserve">Principles Of Business </w:t>
      </w:r>
    </w:p>
    <w:sdt>
      <w:sdtPr>
        <w:rPr>
          <w:b w:val="0"/>
          <w:bCs w:val="0"/>
          <w:caps w:val="0"/>
          <w:color w:val="404040" w:themeColor="text1" w:themeTint="BF"/>
          <w:sz w:val="24"/>
          <w:szCs w:val="24"/>
        </w:rPr>
        <w:id w:val="-1106653387"/>
        <w15:repeatingSection/>
      </w:sdtPr>
      <w:sdtEndPr>
        <w:rPr>
          <w:b/>
          <w:bCs/>
          <w:caps/>
          <w:color w:val="262626" w:themeColor="text1" w:themeTint="D9"/>
        </w:rPr>
      </w:sdtEndPr>
      <w:sdtContent>
        <w:sdt>
          <w:sdtPr>
            <w:rPr>
              <w:b w:val="0"/>
              <w:bCs w:val="0"/>
              <w:caps w:val="0"/>
              <w:color w:val="404040" w:themeColor="text1" w:themeTint="BF"/>
              <w:sz w:val="24"/>
              <w:szCs w:val="24"/>
            </w:rPr>
            <w:id w:val="-514004892"/>
            <w:placeholder>
              <w:docPart w:val="FD76ECF141A5479285FC4C220CE9BB26"/>
            </w:placeholder>
            <w15:repeatingSectionItem/>
          </w:sdtPr>
          <w:sdtEndPr>
            <w:rPr>
              <w:b/>
              <w:bCs/>
              <w:caps/>
              <w:color w:val="262626" w:themeColor="text1" w:themeTint="D9"/>
            </w:rPr>
          </w:sdtEndPr>
          <w:sdtContent>
            <w:p w:rsidR="002915B1" w:rsidRPr="00156A7B" w:rsidRDefault="00706DAB" w:rsidP="001E5EAC">
              <w:pPr>
                <w:pStyle w:val="Subsection"/>
                <w:rPr>
                  <w:sz w:val="24"/>
                  <w:szCs w:val="24"/>
                </w:rPr>
              </w:pPr>
              <w:r w:rsidRPr="00156A7B">
                <w:rPr>
                  <w:sz w:val="24"/>
                  <w:szCs w:val="24"/>
                </w:rPr>
                <w:t>Diploma of Software engineering</w:t>
              </w:r>
              <w:r w:rsidR="00DF300A" w:rsidRPr="00156A7B">
                <w:rPr>
                  <w:sz w:val="24"/>
                  <w:szCs w:val="24"/>
                </w:rPr>
                <w:t> | </w:t>
              </w:r>
              <w:r w:rsidRPr="00156A7B">
                <w:rPr>
                  <w:sz w:val="24"/>
                  <w:szCs w:val="24"/>
                </w:rPr>
                <w:t>ongoing</w:t>
              </w:r>
              <w:r w:rsidR="00DF300A" w:rsidRPr="00156A7B">
                <w:rPr>
                  <w:sz w:val="24"/>
                  <w:szCs w:val="24"/>
                </w:rPr>
                <w:t> | </w:t>
              </w:r>
              <w:r w:rsidRPr="00156A7B">
                <w:rPr>
                  <w:sz w:val="24"/>
                  <w:szCs w:val="24"/>
                </w:rPr>
                <w:t>University of trinidad and tobago</w:t>
              </w:r>
            </w:p>
          </w:sdtContent>
        </w:sdt>
      </w:sdtContent>
    </w:sdt>
    <w:p w:rsidR="002915B1" w:rsidRPr="00156A7B" w:rsidRDefault="00842983">
      <w:pPr>
        <w:pStyle w:val="SectionHeading"/>
        <w:rPr>
          <w:sz w:val="32"/>
          <w:szCs w:val="32"/>
        </w:rPr>
      </w:pPr>
      <w:r w:rsidRPr="00156A7B">
        <w:rPr>
          <w:sz w:val="32"/>
          <w:szCs w:val="32"/>
        </w:rPr>
        <w:t>Leisure Activities:</w:t>
      </w:r>
    </w:p>
    <w:p w:rsidR="002915B1" w:rsidRPr="00156A7B" w:rsidRDefault="00842983">
      <w:pPr>
        <w:pStyle w:val="ListBullet"/>
        <w:rPr>
          <w:sz w:val="24"/>
          <w:szCs w:val="24"/>
        </w:rPr>
      </w:pPr>
      <w:r w:rsidRPr="00156A7B">
        <w:rPr>
          <w:sz w:val="24"/>
          <w:szCs w:val="24"/>
        </w:rPr>
        <w:t>Swimming with and against fellow friends and individuals.</w:t>
      </w:r>
    </w:p>
    <w:p w:rsidR="00156A7B" w:rsidRPr="00156A7B" w:rsidRDefault="00156A7B">
      <w:pPr>
        <w:pStyle w:val="ListBullet"/>
        <w:rPr>
          <w:sz w:val="24"/>
          <w:szCs w:val="24"/>
        </w:rPr>
      </w:pPr>
      <w:r w:rsidRPr="00156A7B">
        <w:rPr>
          <w:sz w:val="24"/>
          <w:szCs w:val="24"/>
        </w:rPr>
        <w:t xml:space="preserve">Exercising </w:t>
      </w:r>
    </w:p>
    <w:p w:rsidR="00156A7B" w:rsidRPr="00156A7B" w:rsidRDefault="00156A7B">
      <w:pPr>
        <w:pStyle w:val="ListBullet"/>
        <w:rPr>
          <w:sz w:val="24"/>
          <w:szCs w:val="24"/>
        </w:rPr>
      </w:pPr>
      <w:r w:rsidRPr="00156A7B">
        <w:rPr>
          <w:sz w:val="24"/>
          <w:szCs w:val="24"/>
        </w:rPr>
        <w:t>Playing video games</w:t>
      </w:r>
    </w:p>
    <w:p w:rsidR="00842983" w:rsidRPr="00156A7B" w:rsidRDefault="00156A7B">
      <w:pPr>
        <w:pStyle w:val="ListBullet"/>
        <w:rPr>
          <w:sz w:val="24"/>
          <w:szCs w:val="24"/>
        </w:rPr>
      </w:pPr>
      <w:r w:rsidRPr="00156A7B">
        <w:rPr>
          <w:sz w:val="24"/>
          <w:szCs w:val="24"/>
        </w:rPr>
        <w:t xml:space="preserve">Reading  </w:t>
      </w:r>
    </w:p>
    <w:p w:rsidR="00156A7B" w:rsidRDefault="00156A7B">
      <w:pPr>
        <w:pStyle w:val="SectionHeading"/>
        <w:rPr>
          <w:sz w:val="32"/>
          <w:szCs w:val="32"/>
        </w:rPr>
      </w:pPr>
    </w:p>
    <w:p w:rsidR="00156A7B" w:rsidRDefault="00156A7B">
      <w:pPr>
        <w:pStyle w:val="SectionHeading"/>
        <w:rPr>
          <w:sz w:val="32"/>
          <w:szCs w:val="32"/>
        </w:rPr>
      </w:pPr>
    </w:p>
    <w:p w:rsidR="002915B1" w:rsidRPr="00156A7B" w:rsidRDefault="00DF300A">
      <w:pPr>
        <w:pStyle w:val="SectionHeading"/>
        <w:rPr>
          <w:sz w:val="32"/>
          <w:szCs w:val="32"/>
        </w:rPr>
      </w:pPr>
      <w:r w:rsidRPr="00156A7B">
        <w:rPr>
          <w:sz w:val="32"/>
          <w:szCs w:val="32"/>
        </w:rPr>
        <w:lastRenderedPageBreak/>
        <w:t>Experience</w:t>
      </w:r>
    </w:p>
    <w:p w:rsidR="002915B1" w:rsidRPr="00156A7B" w:rsidRDefault="00FB16C1">
      <w:pPr>
        <w:pStyle w:val="Subsection"/>
        <w:spacing w:before="100"/>
        <w:rPr>
          <w:sz w:val="24"/>
          <w:szCs w:val="24"/>
        </w:rPr>
      </w:pPr>
      <w:r w:rsidRPr="00156A7B">
        <w:rPr>
          <w:sz w:val="24"/>
          <w:szCs w:val="24"/>
        </w:rPr>
        <w:t>lifeguard training</w:t>
      </w:r>
      <w:r w:rsidR="00DF300A" w:rsidRPr="00156A7B">
        <w:rPr>
          <w:sz w:val="24"/>
          <w:szCs w:val="24"/>
        </w:rPr>
        <w:t> | </w:t>
      </w:r>
      <w:r w:rsidRPr="00156A7B">
        <w:rPr>
          <w:sz w:val="24"/>
          <w:szCs w:val="24"/>
        </w:rPr>
        <w:t xml:space="preserve">CIC </w:t>
      </w:r>
      <w:r w:rsidR="00215F82" w:rsidRPr="00156A7B">
        <w:rPr>
          <w:sz w:val="24"/>
          <w:szCs w:val="24"/>
        </w:rPr>
        <w:t xml:space="preserve">grounds </w:t>
      </w:r>
      <w:r w:rsidR="00DF300A" w:rsidRPr="00156A7B">
        <w:rPr>
          <w:sz w:val="24"/>
          <w:szCs w:val="24"/>
        </w:rPr>
        <w:t>| </w:t>
      </w:r>
      <w:r w:rsidRPr="00156A7B">
        <w:rPr>
          <w:sz w:val="24"/>
          <w:szCs w:val="24"/>
        </w:rPr>
        <w:t>2014-2015</w:t>
      </w:r>
    </w:p>
    <w:p w:rsidR="002915B1" w:rsidRPr="00156A7B" w:rsidRDefault="00215F82">
      <w:pPr>
        <w:pStyle w:val="ListBullet"/>
        <w:rPr>
          <w:sz w:val="24"/>
          <w:szCs w:val="24"/>
        </w:rPr>
      </w:pPr>
      <w:r w:rsidRPr="00156A7B">
        <w:rPr>
          <w:sz w:val="24"/>
          <w:szCs w:val="24"/>
        </w:rPr>
        <w:t>This is where I learn to do Cardiopulmonary Resuscitation, other lifesaving strokes and what to do in a situation where a person’s life is at risk.</w:t>
      </w:r>
    </w:p>
    <w:sdt>
      <w:sdtPr>
        <w:rPr>
          <w:b w:val="0"/>
          <w:bCs w:val="0"/>
          <w:caps w:val="0"/>
          <w:color w:val="404040" w:themeColor="text1" w:themeTint="BF"/>
          <w:sz w:val="24"/>
          <w:szCs w:val="24"/>
        </w:rPr>
        <w:id w:val="417760904"/>
        <w15:repeatingSection/>
      </w:sdtPr>
      <w:sdtEndPr/>
      <w:sdtContent>
        <w:sdt>
          <w:sdtPr>
            <w:rPr>
              <w:b w:val="0"/>
              <w:bCs w:val="0"/>
              <w:caps w:val="0"/>
              <w:color w:val="404040" w:themeColor="text1" w:themeTint="BF"/>
              <w:sz w:val="24"/>
              <w:szCs w:val="24"/>
            </w:rPr>
            <w:id w:val="-1773932447"/>
            <w:placeholder>
              <w:docPart w:val="FD76ECF141A5479285FC4C220CE9BB26"/>
            </w:placeholder>
            <w15:repeatingSectionItem/>
          </w:sdtPr>
          <w:sdtEndPr/>
          <w:sdtContent>
            <w:p w:rsidR="002915B1" w:rsidRPr="00156A7B" w:rsidRDefault="00215F82">
              <w:pPr>
                <w:pStyle w:val="Subsection"/>
                <w:rPr>
                  <w:sz w:val="24"/>
                  <w:szCs w:val="24"/>
                </w:rPr>
              </w:pPr>
              <w:r w:rsidRPr="00156A7B">
                <w:rPr>
                  <w:sz w:val="24"/>
                  <w:szCs w:val="24"/>
                </w:rPr>
                <w:t>prfoessional Swimming</w:t>
              </w:r>
              <w:r w:rsidR="00DF300A" w:rsidRPr="00156A7B">
                <w:rPr>
                  <w:sz w:val="24"/>
                  <w:szCs w:val="24"/>
                </w:rPr>
                <w:t> | </w:t>
              </w:r>
              <w:r w:rsidRPr="00156A7B">
                <w:rPr>
                  <w:sz w:val="24"/>
                  <w:szCs w:val="24"/>
                </w:rPr>
                <w:t>CIC grounds</w:t>
              </w:r>
              <w:r w:rsidR="00DF300A" w:rsidRPr="00156A7B">
                <w:rPr>
                  <w:sz w:val="24"/>
                  <w:szCs w:val="24"/>
                </w:rPr>
                <w:t> | </w:t>
              </w:r>
              <w:r w:rsidRPr="00156A7B">
                <w:rPr>
                  <w:sz w:val="24"/>
                  <w:szCs w:val="24"/>
                </w:rPr>
                <w:t>2014-2016</w:t>
              </w:r>
            </w:p>
            <w:p w:rsidR="004923DE" w:rsidRPr="00156A7B" w:rsidRDefault="00F46323" w:rsidP="004923DE">
              <w:pPr>
                <w:pStyle w:val="ListBullet"/>
                <w:rPr>
                  <w:sz w:val="24"/>
                  <w:szCs w:val="24"/>
                </w:rPr>
              </w:pPr>
              <w:r w:rsidRPr="00156A7B">
                <w:rPr>
                  <w:sz w:val="24"/>
                  <w:szCs w:val="24"/>
                </w:rPr>
                <w:t>This is where I train for up</w:t>
              </w:r>
              <w:r w:rsidR="00464F1C" w:rsidRPr="00156A7B">
                <w:rPr>
                  <w:sz w:val="24"/>
                  <w:szCs w:val="24"/>
                </w:rPr>
                <w:t>coming swimming events to have a chance to represent Trinidad and Tobago in CARIFA and CARICOM games.</w:t>
              </w:r>
            </w:p>
          </w:sdtContent>
        </w:sdt>
      </w:sdtContent>
    </w:sdt>
    <w:p w:rsidR="004923DE" w:rsidRPr="00156A7B" w:rsidRDefault="004923DE" w:rsidP="004923DE">
      <w:pPr>
        <w:pStyle w:val="SectionHeading"/>
        <w:rPr>
          <w:sz w:val="32"/>
          <w:szCs w:val="32"/>
        </w:rPr>
      </w:pPr>
      <w:r w:rsidRPr="00156A7B">
        <w:rPr>
          <w:sz w:val="32"/>
          <w:szCs w:val="32"/>
        </w:rPr>
        <w:t>References</w:t>
      </w:r>
      <w:bookmarkStart w:id="0" w:name="_GoBack"/>
      <w:bookmarkEnd w:id="0"/>
    </w:p>
    <w:p w:rsidR="004923DE" w:rsidRPr="00156A7B" w:rsidRDefault="004923DE" w:rsidP="004923DE">
      <w:pPr>
        <w:rPr>
          <w:b/>
          <w:sz w:val="24"/>
          <w:szCs w:val="24"/>
        </w:rPr>
      </w:pPr>
      <w:proofErr w:type="spellStart"/>
      <w:r w:rsidRPr="00156A7B">
        <w:rPr>
          <w:b/>
          <w:sz w:val="24"/>
          <w:szCs w:val="24"/>
        </w:rPr>
        <w:t>N’koma</w:t>
      </w:r>
      <w:proofErr w:type="spellEnd"/>
      <w:r w:rsidRPr="00156A7B">
        <w:rPr>
          <w:b/>
          <w:sz w:val="24"/>
          <w:szCs w:val="24"/>
        </w:rPr>
        <w:t xml:space="preserve"> </w:t>
      </w:r>
      <w:proofErr w:type="spellStart"/>
      <w:r w:rsidRPr="00156A7B">
        <w:rPr>
          <w:b/>
          <w:sz w:val="24"/>
          <w:szCs w:val="24"/>
        </w:rPr>
        <w:t>Monsegue</w:t>
      </w:r>
      <w:proofErr w:type="spellEnd"/>
      <w:r w:rsidR="00D97F41" w:rsidRPr="00156A7B">
        <w:rPr>
          <w:b/>
          <w:sz w:val="24"/>
          <w:szCs w:val="24"/>
        </w:rPr>
        <w:br/>
      </w:r>
      <w:r w:rsidR="00D97F41" w:rsidRPr="00156A7B">
        <w:rPr>
          <w:sz w:val="24"/>
          <w:szCs w:val="24"/>
        </w:rPr>
        <w:t>#3 St. Barbs Road, Belmont | 1-868-742-3156 or 1-868-627-6874 | Educator</w:t>
      </w:r>
    </w:p>
    <w:p w:rsidR="00D97F41" w:rsidRPr="00156A7B" w:rsidRDefault="00D97F41" w:rsidP="004923DE">
      <w:pPr>
        <w:rPr>
          <w:b/>
          <w:sz w:val="24"/>
          <w:szCs w:val="24"/>
        </w:rPr>
      </w:pPr>
      <w:r w:rsidRPr="00156A7B">
        <w:rPr>
          <w:b/>
          <w:sz w:val="24"/>
          <w:szCs w:val="24"/>
        </w:rPr>
        <w:t>Thomas Lawson</w:t>
      </w:r>
      <w:r w:rsidRPr="00156A7B">
        <w:rPr>
          <w:b/>
          <w:sz w:val="24"/>
          <w:szCs w:val="24"/>
        </w:rPr>
        <w:br/>
      </w:r>
      <w:r w:rsidRPr="00156A7B">
        <w:rPr>
          <w:sz w:val="24"/>
          <w:szCs w:val="24"/>
        </w:rPr>
        <w:t xml:space="preserve">Belmont Circular Road | 1-868-345-2093 | Pastor </w:t>
      </w:r>
      <w:proofErr w:type="gramStart"/>
      <w:r w:rsidRPr="00156A7B">
        <w:rPr>
          <w:sz w:val="24"/>
          <w:szCs w:val="24"/>
        </w:rPr>
        <w:t>At</w:t>
      </w:r>
      <w:proofErr w:type="gramEnd"/>
      <w:r w:rsidRPr="00156A7B">
        <w:rPr>
          <w:sz w:val="24"/>
          <w:szCs w:val="24"/>
        </w:rPr>
        <w:t xml:space="preserve"> St. Francis R.C. Church</w:t>
      </w:r>
      <w:r w:rsidRPr="00156A7B">
        <w:rPr>
          <w:b/>
          <w:sz w:val="24"/>
          <w:szCs w:val="24"/>
        </w:rPr>
        <w:t xml:space="preserve"> </w:t>
      </w:r>
    </w:p>
    <w:p w:rsidR="002915B1" w:rsidRPr="004923DE" w:rsidRDefault="002915B1" w:rsidP="004923DE"/>
    <w:sectPr w:rsidR="002915B1" w:rsidRPr="004923DE">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D9C" w:rsidRDefault="00BE2D9C">
      <w:pPr>
        <w:spacing w:after="0"/>
      </w:pPr>
      <w:r>
        <w:separator/>
      </w:r>
    </w:p>
  </w:endnote>
  <w:endnote w:type="continuationSeparator" w:id="0">
    <w:p w:rsidR="00BE2D9C" w:rsidRDefault="00BE2D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B1" w:rsidRDefault="00DF300A">
    <w:pPr>
      <w:pStyle w:val="Footer"/>
    </w:pPr>
    <w:r>
      <w:t xml:space="preserve">Page </w:t>
    </w:r>
    <w:r>
      <w:fldChar w:fldCharType="begin"/>
    </w:r>
    <w:r>
      <w:instrText xml:space="preserve"> PAGE   \* MERGEFORMAT </w:instrText>
    </w:r>
    <w:r>
      <w:fldChar w:fldCharType="separate"/>
    </w:r>
    <w:r w:rsidR="00156A7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D9C" w:rsidRDefault="00BE2D9C">
      <w:pPr>
        <w:spacing w:after="0"/>
      </w:pPr>
      <w:r>
        <w:separator/>
      </w:r>
    </w:p>
  </w:footnote>
  <w:footnote w:type="continuationSeparator" w:id="0">
    <w:p w:rsidR="00BE2D9C" w:rsidRDefault="00BE2D9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86"/>
    <w:rsid w:val="00024768"/>
    <w:rsid w:val="00156A7B"/>
    <w:rsid w:val="001E5EAC"/>
    <w:rsid w:val="00215F82"/>
    <w:rsid w:val="002915B1"/>
    <w:rsid w:val="002A7F30"/>
    <w:rsid w:val="003C7CF9"/>
    <w:rsid w:val="00464F1C"/>
    <w:rsid w:val="004923DE"/>
    <w:rsid w:val="005A1BE3"/>
    <w:rsid w:val="00706DAB"/>
    <w:rsid w:val="007726F9"/>
    <w:rsid w:val="00785557"/>
    <w:rsid w:val="007C3A86"/>
    <w:rsid w:val="00842983"/>
    <w:rsid w:val="00870E8A"/>
    <w:rsid w:val="008850C2"/>
    <w:rsid w:val="00A9143C"/>
    <w:rsid w:val="00BE2D9C"/>
    <w:rsid w:val="00D97F41"/>
    <w:rsid w:val="00DF300A"/>
    <w:rsid w:val="00E927D1"/>
    <w:rsid w:val="00EF0BE5"/>
    <w:rsid w:val="00F46323"/>
    <w:rsid w:val="00FB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7C43B-34E6-4688-AE85-AE82CE42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ve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CDAA5945C3468383C0AE20A98C2E50"/>
        <w:category>
          <w:name w:val="General"/>
          <w:gallery w:val="placeholder"/>
        </w:category>
        <w:types>
          <w:type w:val="bbPlcHdr"/>
        </w:types>
        <w:behaviors>
          <w:behavior w:val="content"/>
        </w:behaviors>
        <w:guid w:val="{666D05DF-735E-4BFC-890A-D1074B4C996F}"/>
      </w:docPartPr>
      <w:docPartBody>
        <w:p w:rsidR="00E3613F" w:rsidRDefault="00592A28">
          <w:pPr>
            <w:pStyle w:val="74CDAA5945C3468383C0AE20A98C2E50"/>
          </w:pPr>
          <w:r>
            <w:t>[Your Name]</w:t>
          </w:r>
        </w:p>
      </w:docPartBody>
    </w:docPart>
    <w:docPart>
      <w:docPartPr>
        <w:name w:val="935EF36D83E2479BBE5FE63BD5581B4F"/>
        <w:category>
          <w:name w:val="General"/>
          <w:gallery w:val="placeholder"/>
        </w:category>
        <w:types>
          <w:type w:val="bbPlcHdr"/>
        </w:types>
        <w:behaviors>
          <w:behavior w:val="content"/>
        </w:behaviors>
        <w:guid w:val="{43E19746-C967-4CD6-8DCB-96EE0D8E4A0E}"/>
      </w:docPartPr>
      <w:docPartBody>
        <w:p w:rsidR="00E3613F" w:rsidRDefault="00592A28">
          <w:pPr>
            <w:pStyle w:val="935EF36D83E2479BBE5FE63BD5581B4F"/>
          </w:pPr>
          <w:r>
            <w:t>[Address, City, ST  ZIP Code]</w:t>
          </w:r>
        </w:p>
      </w:docPartBody>
    </w:docPart>
    <w:docPart>
      <w:docPartPr>
        <w:name w:val="CEED4AC767A64D769A22F8D419EB6582"/>
        <w:category>
          <w:name w:val="General"/>
          <w:gallery w:val="placeholder"/>
        </w:category>
        <w:types>
          <w:type w:val="bbPlcHdr"/>
        </w:types>
        <w:behaviors>
          <w:behavior w:val="content"/>
        </w:behaviors>
        <w:guid w:val="{CFA888D1-A687-4361-B449-34A780BA5DDB}"/>
      </w:docPartPr>
      <w:docPartBody>
        <w:p w:rsidR="00E3613F" w:rsidRDefault="00592A28">
          <w:pPr>
            <w:pStyle w:val="CEED4AC767A64D769A22F8D419EB6582"/>
          </w:pPr>
          <w:r>
            <w:t>[Telephone]</w:t>
          </w:r>
        </w:p>
      </w:docPartBody>
    </w:docPart>
    <w:docPart>
      <w:docPartPr>
        <w:name w:val="DDDAF6A38BEA4E0FB04BD1439CAFB503"/>
        <w:category>
          <w:name w:val="General"/>
          <w:gallery w:val="placeholder"/>
        </w:category>
        <w:types>
          <w:type w:val="bbPlcHdr"/>
        </w:types>
        <w:behaviors>
          <w:behavior w:val="content"/>
        </w:behaviors>
        <w:guid w:val="{4B4BE03F-9B5E-4A37-9754-55B9AFC07345}"/>
      </w:docPartPr>
      <w:docPartBody>
        <w:p w:rsidR="00E3613F" w:rsidRDefault="00592A28">
          <w:pPr>
            <w:pStyle w:val="DDDAF6A38BEA4E0FB04BD1439CAFB503"/>
          </w:pPr>
          <w:r>
            <w:t>[Email]</w:t>
          </w:r>
        </w:p>
      </w:docPartBody>
    </w:docPart>
    <w:docPart>
      <w:docPartPr>
        <w:name w:val="FD76ECF141A5479285FC4C220CE9BB26"/>
        <w:category>
          <w:name w:val="General"/>
          <w:gallery w:val="placeholder"/>
        </w:category>
        <w:types>
          <w:type w:val="bbPlcHdr"/>
        </w:types>
        <w:behaviors>
          <w:behavior w:val="content"/>
        </w:behaviors>
        <w:guid w:val="{2A77D973-CD2E-4BB6-A77E-36007411B15D}"/>
      </w:docPartPr>
      <w:docPartBody>
        <w:p w:rsidR="00E3613F" w:rsidRDefault="00592A28">
          <w:pPr>
            <w:pStyle w:val="FD76ECF141A5479285FC4C220CE9BB26"/>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28"/>
    <w:rsid w:val="000D083C"/>
    <w:rsid w:val="00592A28"/>
    <w:rsid w:val="00663C91"/>
    <w:rsid w:val="009E2B4C"/>
    <w:rsid w:val="00C34930"/>
    <w:rsid w:val="00E3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DAA5945C3468383C0AE20A98C2E50">
    <w:name w:val="74CDAA5945C3468383C0AE20A98C2E50"/>
  </w:style>
  <w:style w:type="paragraph" w:customStyle="1" w:styleId="935EF36D83E2479BBE5FE63BD5581B4F">
    <w:name w:val="935EF36D83E2479BBE5FE63BD5581B4F"/>
  </w:style>
  <w:style w:type="paragraph" w:customStyle="1" w:styleId="CEED4AC767A64D769A22F8D419EB6582">
    <w:name w:val="CEED4AC767A64D769A22F8D419EB6582"/>
  </w:style>
  <w:style w:type="paragraph" w:customStyle="1" w:styleId="DDDAF6A38BEA4E0FB04BD1439CAFB503">
    <w:name w:val="DDDAF6A38BEA4E0FB04BD1439CAFB503"/>
  </w:style>
  <w:style w:type="paragraph" w:customStyle="1" w:styleId="0BDA5B9E92524F099D76BE51B8FCD2B8">
    <w:name w:val="0BDA5B9E92524F099D76BE51B8FCD2B8"/>
  </w:style>
  <w:style w:type="paragraph" w:customStyle="1" w:styleId="5AB00A9165CB4E79B9B89402CC862B93">
    <w:name w:val="5AB00A9165CB4E79B9B89402CC862B93"/>
  </w:style>
  <w:style w:type="paragraph" w:customStyle="1" w:styleId="E968942C60E745759FC3E5C19598290F">
    <w:name w:val="E968942C60E745759FC3E5C19598290F"/>
  </w:style>
  <w:style w:type="paragraph" w:customStyle="1" w:styleId="EF04050E3A54472882B49C146370D339">
    <w:name w:val="EF04050E3A54472882B49C146370D339"/>
  </w:style>
  <w:style w:type="paragraph" w:customStyle="1" w:styleId="81C64F0A281E4770837FEEDCA5F3EE2D">
    <w:name w:val="81C64F0A281E4770837FEEDCA5F3EE2D"/>
  </w:style>
  <w:style w:type="character" w:styleId="PlaceholderText">
    <w:name w:val="Placeholder Text"/>
    <w:basedOn w:val="DefaultParagraphFont"/>
    <w:uiPriority w:val="99"/>
    <w:semiHidden/>
    <w:rPr>
      <w:color w:val="808080"/>
    </w:rPr>
  </w:style>
  <w:style w:type="paragraph" w:customStyle="1" w:styleId="FD76ECF141A5479285FC4C220CE9BB26">
    <w:name w:val="FD76ECF141A5479285FC4C220CE9BB26"/>
  </w:style>
  <w:style w:type="paragraph" w:customStyle="1" w:styleId="283AFD2C35F5465FBF0ACBF659038007">
    <w:name w:val="283AFD2C35F5465FBF0ACBF659038007"/>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D46F9A5869C04EE297C89C8B40AB39F6">
    <w:name w:val="D46F9A5869C04EE297C89C8B40AB39F6"/>
  </w:style>
  <w:style w:type="paragraph" w:customStyle="1" w:styleId="6A983C87433A4748BB1339330B9FD5E0">
    <w:name w:val="6A983C87433A4748BB1339330B9FD5E0"/>
  </w:style>
  <w:style w:type="paragraph" w:customStyle="1" w:styleId="5ED9FEF4812141CF942C10B7F9546B87">
    <w:name w:val="5ED9FEF4812141CF942C10B7F9546B87"/>
  </w:style>
  <w:style w:type="paragraph" w:customStyle="1" w:styleId="D237D451389D40C1AC9B0EEF6611E76D">
    <w:name w:val="D237D451389D40C1AC9B0EEF6611E76D"/>
  </w:style>
  <w:style w:type="paragraph" w:customStyle="1" w:styleId="72EF59C1DBF34C228174FD2B5A299E27">
    <w:name w:val="72EF59C1DBF34C228174FD2B5A299E27"/>
  </w:style>
  <w:style w:type="paragraph" w:customStyle="1" w:styleId="2104A5964B5B4858BA8B48DBBC3C3C35">
    <w:name w:val="2104A5964B5B4858BA8B48DBBC3C3C35"/>
  </w:style>
  <w:style w:type="paragraph" w:customStyle="1" w:styleId="3701F27CB4074F6EBCE0862550475DA2">
    <w:name w:val="3701F27CB4074F6EBCE0862550475DA2"/>
  </w:style>
  <w:style w:type="paragraph" w:customStyle="1" w:styleId="EDEA6A5941C3438D9E6C5E505663962A">
    <w:name w:val="EDEA6A5941C3438D9E6C5E505663962A"/>
    <w:rsid w:val="00E3613F"/>
  </w:style>
  <w:style w:type="paragraph" w:customStyle="1" w:styleId="016C52D052204E54BEBD03B6380D117F">
    <w:name w:val="016C52D052204E54BEBD03B6380D117F"/>
    <w:rsid w:val="00E3613F"/>
  </w:style>
  <w:style w:type="paragraph" w:customStyle="1" w:styleId="B29BD5056E814752AC288B28C4754EF3">
    <w:name w:val="B29BD5056E814752AC288B28C4754EF3"/>
    <w:rsid w:val="00E3613F"/>
  </w:style>
  <w:style w:type="paragraph" w:customStyle="1" w:styleId="A2AB052295F94546A813C84968C7B84B">
    <w:name w:val="A2AB052295F94546A813C84968C7B84B"/>
    <w:rsid w:val="00E3613F"/>
  </w:style>
  <w:style w:type="paragraph" w:customStyle="1" w:styleId="998A0F60439849B1849343A413755DE1">
    <w:name w:val="998A0F60439849B1849343A413755DE1"/>
    <w:rsid w:val="00E3613F"/>
  </w:style>
  <w:style w:type="paragraph" w:customStyle="1" w:styleId="3CF1AE2206A5428B88B65DE36A6A8161">
    <w:name w:val="3CF1AE2206A5428B88B65DE36A6A8161"/>
    <w:rsid w:val="00E3613F"/>
  </w:style>
  <w:style w:type="paragraph" w:customStyle="1" w:styleId="266756BFD35D4A22A1DABCC9024BFACF">
    <w:name w:val="266756BFD35D4A22A1DABCC9024BFACF"/>
    <w:rsid w:val="00E3613F"/>
  </w:style>
  <w:style w:type="paragraph" w:customStyle="1" w:styleId="9343751C41BE4685B339FD888678B84E">
    <w:name w:val="9343751C41BE4685B339FD888678B84E"/>
    <w:rsid w:val="00E3613F"/>
  </w:style>
  <w:style w:type="paragraph" w:customStyle="1" w:styleId="0C4B007910E647BBAD0AAF74A0ED67E2">
    <w:name w:val="0C4B007910E647BBAD0AAF74A0ED67E2"/>
    <w:rsid w:val="00E361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#8 Durant Street, Belmont</CompanyAddress>
  <CompanyPhone>1-868-797-1582</CompanyPhone>
  <CompanyFax/>
  <CompanyEmail>thinkharvey@yahoo.com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567</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Harvey</dc:creator>
  <cp:keywords/>
  <cp:lastModifiedBy>Jason Harvey</cp:lastModifiedBy>
  <cp:revision>18</cp:revision>
  <dcterms:created xsi:type="dcterms:W3CDTF">2017-08-18T16:12:00Z</dcterms:created>
  <dcterms:modified xsi:type="dcterms:W3CDTF">2017-09-03T23:14:00Z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