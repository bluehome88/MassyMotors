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Look w:val="0000"/>
      </w:tblPr>
      <w:tblGrid>
        <w:gridCol w:w="2160"/>
        <w:gridCol w:w="2304"/>
      </w:tblGrid>
      <w:tr w:rsidR="00EE420E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160" w:type="dxa"/>
            <w:shd w:val="clear" w:color="auto" w:fill="auto"/>
          </w:tcPr>
          <w:p w:rsidR="003C42D1" w:rsidRDefault="008112D6" w:rsidP="00EE420E">
            <w:pPr>
              <w:pStyle w:val="Address2"/>
              <w:rPr>
                <w:sz w:val="20"/>
              </w:rPr>
            </w:pPr>
            <w:r>
              <w:rPr>
                <w:sz w:val="20"/>
              </w:rPr>
              <w:t>12 Nash Tra</w:t>
            </w:r>
            <w:r w:rsidR="003C42D1">
              <w:rPr>
                <w:sz w:val="20"/>
              </w:rPr>
              <w:t>ce</w:t>
            </w:r>
          </w:p>
          <w:p w:rsidR="005862EF" w:rsidRDefault="003C42D1" w:rsidP="00EE420E">
            <w:pPr>
              <w:pStyle w:val="Address2"/>
              <w:rPr>
                <w:sz w:val="20"/>
              </w:rPr>
            </w:pPr>
            <w:r>
              <w:rPr>
                <w:sz w:val="20"/>
              </w:rPr>
              <w:t>Cedar Hill Road</w:t>
            </w:r>
          </w:p>
          <w:p w:rsidR="003C42D1" w:rsidRPr="00995E31" w:rsidRDefault="003C42D1" w:rsidP="00EE420E">
            <w:pPr>
              <w:pStyle w:val="Address2"/>
              <w:rPr>
                <w:sz w:val="20"/>
              </w:rPr>
            </w:pPr>
            <w:r>
              <w:rPr>
                <w:sz w:val="20"/>
              </w:rPr>
              <w:t xml:space="preserve">Claxton Bay </w:t>
            </w:r>
          </w:p>
        </w:tc>
        <w:tc>
          <w:tcPr>
            <w:tcW w:w="2304" w:type="dxa"/>
            <w:shd w:val="clear" w:color="auto" w:fill="auto"/>
          </w:tcPr>
          <w:p w:rsidR="00EE420E" w:rsidRPr="00995E31" w:rsidRDefault="004A069B" w:rsidP="00EE420E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>Phone 1-868-386-0041</w:t>
            </w:r>
          </w:p>
          <w:p w:rsidR="00EE420E" w:rsidRPr="00995E31" w:rsidRDefault="00EE420E" w:rsidP="00EE420E">
            <w:pPr>
              <w:pStyle w:val="Address1"/>
              <w:rPr>
                <w:sz w:val="20"/>
              </w:rPr>
            </w:pPr>
            <w:r w:rsidRPr="00995E31">
              <w:rPr>
                <w:sz w:val="20"/>
              </w:rPr>
              <w:t>E-mail chrlyherry@yahoo.com</w:t>
            </w:r>
          </w:p>
        </w:tc>
      </w:tr>
    </w:tbl>
    <w:p w:rsidR="00EE420E" w:rsidRPr="00995E31" w:rsidRDefault="00EE420E" w:rsidP="00EE420E">
      <w:pPr>
        <w:pStyle w:val="Name"/>
        <w:rPr>
          <w:sz w:val="72"/>
          <w:szCs w:val="72"/>
        </w:rPr>
      </w:pPr>
      <w:r w:rsidRPr="00995E31">
        <w:rPr>
          <w:sz w:val="72"/>
          <w:szCs w:val="72"/>
        </w:rPr>
        <w:t>Charley Herry</w:t>
      </w:r>
    </w:p>
    <w:tbl>
      <w:tblPr>
        <w:tblW w:w="0" w:type="auto"/>
        <w:tblLayout w:type="fixed"/>
        <w:tblLook w:val="0000"/>
      </w:tblPr>
      <w:tblGrid>
        <w:gridCol w:w="2160"/>
        <w:gridCol w:w="6660"/>
      </w:tblGrid>
      <w:tr w:rsidR="00EE420E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clear" w:color="auto" w:fill="auto"/>
          </w:tcPr>
          <w:p w:rsidR="00EE420E" w:rsidRPr="00995E31" w:rsidRDefault="00EE420E" w:rsidP="00EE420E">
            <w:pPr>
              <w:pStyle w:val="SectionTitl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Date Of Birth</w:t>
            </w:r>
          </w:p>
        </w:tc>
        <w:tc>
          <w:tcPr>
            <w:tcW w:w="6660" w:type="dxa"/>
            <w:shd w:val="clear" w:color="auto" w:fill="auto"/>
          </w:tcPr>
          <w:p w:rsidR="00EE420E" w:rsidRPr="00995E31" w:rsidRDefault="00EE420E" w:rsidP="00EE420E">
            <w:pPr>
              <w:pStyle w:val="Objectiv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17</w:t>
            </w:r>
            <w:r w:rsidRPr="00995E31">
              <w:rPr>
                <w:sz w:val="22"/>
                <w:szCs w:val="22"/>
                <w:vertAlign w:val="superscript"/>
              </w:rPr>
              <w:t>th</w:t>
            </w:r>
            <w:r w:rsidRPr="00995E31">
              <w:rPr>
                <w:sz w:val="22"/>
                <w:szCs w:val="22"/>
              </w:rPr>
              <w:t xml:space="preserve"> October 1987</w:t>
            </w:r>
          </w:p>
        </w:tc>
      </w:tr>
      <w:tr w:rsidR="00EE420E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clear" w:color="auto" w:fill="auto"/>
          </w:tcPr>
          <w:p w:rsidR="00EE420E" w:rsidRPr="00995E31" w:rsidRDefault="00EE420E" w:rsidP="00EE420E">
            <w:pPr>
              <w:pStyle w:val="SectionTitl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Sex</w:t>
            </w:r>
          </w:p>
        </w:tc>
        <w:tc>
          <w:tcPr>
            <w:tcW w:w="6660" w:type="dxa"/>
            <w:shd w:val="clear" w:color="auto" w:fill="auto"/>
          </w:tcPr>
          <w:p w:rsidR="00EE420E" w:rsidRPr="00995E31" w:rsidRDefault="00EE420E" w:rsidP="00EE420E">
            <w:pPr>
              <w:pStyle w:val="Objectiv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Female</w:t>
            </w:r>
          </w:p>
        </w:tc>
      </w:tr>
      <w:tr w:rsidR="00EE420E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clear" w:color="auto" w:fill="auto"/>
          </w:tcPr>
          <w:p w:rsidR="00EE420E" w:rsidRPr="00995E31" w:rsidRDefault="00EE420E" w:rsidP="00EE420E">
            <w:pPr>
              <w:pStyle w:val="SectionTitl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Marital Status</w:t>
            </w:r>
          </w:p>
        </w:tc>
        <w:tc>
          <w:tcPr>
            <w:tcW w:w="6660" w:type="dxa"/>
            <w:shd w:val="clear" w:color="auto" w:fill="auto"/>
          </w:tcPr>
          <w:p w:rsidR="00EE420E" w:rsidRPr="00995E31" w:rsidRDefault="00EE420E" w:rsidP="00EE420E">
            <w:pPr>
              <w:pStyle w:val="Objectiv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Single</w:t>
            </w:r>
          </w:p>
        </w:tc>
      </w:tr>
      <w:tr w:rsidR="00EE420E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clear" w:color="auto" w:fill="auto"/>
          </w:tcPr>
          <w:p w:rsidR="00EE420E" w:rsidRPr="00995E31" w:rsidRDefault="00EE420E" w:rsidP="00EE420E">
            <w:pPr>
              <w:pStyle w:val="SectionTitl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Education</w:t>
            </w:r>
          </w:p>
        </w:tc>
        <w:tc>
          <w:tcPr>
            <w:tcW w:w="6660" w:type="dxa"/>
            <w:shd w:val="clear" w:color="auto" w:fill="auto"/>
          </w:tcPr>
          <w:p w:rsidR="00EE420E" w:rsidRPr="00995E31" w:rsidRDefault="00EE420E" w:rsidP="00EE420E">
            <w:pPr>
              <w:pStyle w:val="CompanyNam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1992 – 1999                  Marabella Girl’s Anglican</w:t>
            </w:r>
          </w:p>
          <w:p w:rsidR="00EE420E" w:rsidRPr="00995E31" w:rsidRDefault="00EE420E" w:rsidP="00EE420E">
            <w:pPr>
              <w:pStyle w:val="CompanyNam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1999 – 2002                  Marabella Junior Secondary</w:t>
            </w:r>
          </w:p>
          <w:p w:rsidR="00EE420E" w:rsidRPr="00995E31" w:rsidRDefault="00EE420E" w:rsidP="00EE420E">
            <w:pPr>
              <w:pStyle w:val="CompanyNam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2002 – 2004                  Marabella Senior Comprehensive</w:t>
            </w:r>
          </w:p>
          <w:p w:rsidR="00EE420E" w:rsidRPr="00995E31" w:rsidRDefault="00EE420E" w:rsidP="00EE420E">
            <w:pPr>
              <w:pStyle w:val="CompanyNam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ab/>
            </w:r>
          </w:p>
          <w:p w:rsidR="00EE420E" w:rsidRPr="00995E31" w:rsidRDefault="00EE420E" w:rsidP="00EE420E">
            <w:pPr>
              <w:pStyle w:val="JobTitl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Subjects                                      Grades</w:t>
            </w:r>
          </w:p>
          <w:p w:rsidR="00EE420E" w:rsidRPr="00995E31" w:rsidRDefault="00EE420E" w:rsidP="00EE420E">
            <w:pPr>
              <w:pStyle w:val="Achievement"/>
              <w:numPr>
                <w:ilvl w:val="0"/>
                <w:numId w:val="0"/>
              </w:numPr>
              <w:tabs>
                <w:tab w:val="left" w:pos="3435"/>
              </w:tabs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 xml:space="preserve">English A                  </w:t>
            </w:r>
            <w:r w:rsidR="00B95ED2">
              <w:rPr>
                <w:sz w:val="22"/>
                <w:szCs w:val="22"/>
              </w:rPr>
              <w:t xml:space="preserve">                             2</w:t>
            </w:r>
          </w:p>
          <w:p w:rsidR="00EE420E" w:rsidRPr="00995E31" w:rsidRDefault="00EE420E" w:rsidP="00EE420E">
            <w:pPr>
              <w:pStyle w:val="Achievement"/>
              <w:numPr>
                <w:ilvl w:val="0"/>
                <w:numId w:val="0"/>
              </w:numPr>
              <w:tabs>
                <w:tab w:val="left" w:pos="3435"/>
              </w:tabs>
              <w:rPr>
                <w:sz w:val="22"/>
                <w:szCs w:val="22"/>
              </w:rPr>
            </w:pPr>
            <w:proofErr w:type="spellStart"/>
            <w:r w:rsidRPr="00995E31">
              <w:rPr>
                <w:sz w:val="22"/>
                <w:szCs w:val="22"/>
              </w:rPr>
              <w:t>Maths</w:t>
            </w:r>
            <w:proofErr w:type="spellEnd"/>
            <w:r w:rsidRPr="00995E31">
              <w:rPr>
                <w:sz w:val="22"/>
                <w:szCs w:val="22"/>
              </w:rPr>
              <w:t xml:space="preserve">                                                  </w:t>
            </w:r>
            <w:r w:rsidR="00B95ED2">
              <w:rPr>
                <w:sz w:val="22"/>
                <w:szCs w:val="22"/>
              </w:rPr>
              <w:t xml:space="preserve">  4</w:t>
            </w:r>
          </w:p>
          <w:p w:rsidR="00EE420E" w:rsidRPr="00995E31" w:rsidRDefault="00EE420E" w:rsidP="00EE420E">
            <w:pPr>
              <w:pStyle w:val="Achievement"/>
              <w:numPr>
                <w:ilvl w:val="0"/>
                <w:numId w:val="0"/>
              </w:numPr>
              <w:tabs>
                <w:tab w:val="left" w:pos="3435"/>
              </w:tabs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Principles Of Busin</w:t>
            </w:r>
            <w:r w:rsidR="00B95ED2">
              <w:rPr>
                <w:sz w:val="22"/>
                <w:szCs w:val="22"/>
              </w:rPr>
              <w:t>ess                          4</w:t>
            </w:r>
          </w:p>
          <w:p w:rsidR="00EE420E" w:rsidRPr="00995E31" w:rsidRDefault="00EE420E" w:rsidP="00EE420E">
            <w:pPr>
              <w:pStyle w:val="Achievement"/>
              <w:numPr>
                <w:ilvl w:val="0"/>
                <w:numId w:val="0"/>
              </w:numPr>
              <w:tabs>
                <w:tab w:val="left" w:pos="3435"/>
              </w:tabs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Principles Of Accou</w:t>
            </w:r>
            <w:r w:rsidR="00B95ED2">
              <w:rPr>
                <w:sz w:val="22"/>
                <w:szCs w:val="22"/>
              </w:rPr>
              <w:t>nts                         3</w:t>
            </w:r>
          </w:p>
          <w:p w:rsidR="00EE420E" w:rsidRDefault="00EE420E" w:rsidP="00EE420E">
            <w:pPr>
              <w:pStyle w:val="Achievement"/>
              <w:numPr>
                <w:ilvl w:val="0"/>
                <w:numId w:val="0"/>
              </w:numPr>
              <w:tabs>
                <w:tab w:val="left" w:pos="3435"/>
              </w:tabs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 xml:space="preserve">Social – Studies        </w:t>
            </w:r>
            <w:r w:rsidR="00B95ED2">
              <w:rPr>
                <w:sz w:val="22"/>
                <w:szCs w:val="22"/>
              </w:rPr>
              <w:t xml:space="preserve">                            3</w:t>
            </w:r>
          </w:p>
          <w:p w:rsidR="00B95ED2" w:rsidRPr="00995E31" w:rsidRDefault="00B95ED2" w:rsidP="00EE420E">
            <w:pPr>
              <w:pStyle w:val="Achievement"/>
              <w:numPr>
                <w:ilvl w:val="0"/>
                <w:numId w:val="0"/>
              </w:numPr>
              <w:tabs>
                <w:tab w:val="left" w:pos="34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3E6ABE">
              <w:rPr>
                <w:sz w:val="22"/>
                <w:szCs w:val="22"/>
              </w:rPr>
              <w:t xml:space="preserve">06  - </w:t>
            </w:r>
            <w:proofErr w:type="spellStart"/>
            <w:r w:rsidR="003E6ABE">
              <w:rPr>
                <w:sz w:val="22"/>
                <w:szCs w:val="22"/>
              </w:rPr>
              <w:t>Trinzuela</w:t>
            </w:r>
            <w:proofErr w:type="spellEnd"/>
            <w:r w:rsidR="003E6ABE">
              <w:rPr>
                <w:sz w:val="22"/>
                <w:szCs w:val="22"/>
              </w:rPr>
              <w:t xml:space="preserve"> Technical Institute – Computer Literacy                      </w:t>
            </w:r>
            <w:r>
              <w:rPr>
                <w:sz w:val="22"/>
                <w:szCs w:val="22"/>
              </w:rPr>
              <w:t xml:space="preserve">  </w:t>
            </w:r>
          </w:p>
        </w:tc>
      </w:tr>
      <w:tr w:rsidR="00EE420E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clear" w:color="auto" w:fill="auto"/>
          </w:tcPr>
          <w:p w:rsidR="00EE420E" w:rsidRPr="00995E31" w:rsidRDefault="00EE420E" w:rsidP="00EE420E">
            <w:pPr>
              <w:pStyle w:val="SectionTitle"/>
              <w:rPr>
                <w:b/>
                <w:sz w:val="22"/>
                <w:szCs w:val="22"/>
              </w:rPr>
            </w:pPr>
            <w:r w:rsidRPr="00995E31">
              <w:rPr>
                <w:b/>
                <w:sz w:val="22"/>
                <w:szCs w:val="22"/>
              </w:rPr>
              <w:t>Work Experience</w:t>
            </w:r>
          </w:p>
        </w:tc>
        <w:tc>
          <w:tcPr>
            <w:tcW w:w="6660" w:type="dxa"/>
            <w:shd w:val="clear" w:color="auto" w:fill="auto"/>
          </w:tcPr>
          <w:p w:rsidR="00EE420E" w:rsidRDefault="00EE420E" w:rsidP="00EE420E">
            <w:pPr>
              <w:pStyle w:val="CompanyNam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 xml:space="preserve">Admin Assistant          -          </w:t>
            </w:r>
            <w:proofErr w:type="spellStart"/>
            <w:r w:rsidRPr="00995E31">
              <w:rPr>
                <w:sz w:val="22"/>
                <w:szCs w:val="22"/>
              </w:rPr>
              <w:t>Hinkson</w:t>
            </w:r>
            <w:proofErr w:type="spellEnd"/>
            <w:r w:rsidRPr="00995E31">
              <w:rPr>
                <w:sz w:val="22"/>
                <w:szCs w:val="22"/>
              </w:rPr>
              <w:t xml:space="preserve"> Graphics</w:t>
            </w:r>
          </w:p>
          <w:p w:rsidR="008B5909" w:rsidRPr="008B5909" w:rsidRDefault="008B5909" w:rsidP="008B5909">
            <w:r>
              <w:t xml:space="preserve">                                                     February 2007 to December 2007 </w:t>
            </w:r>
          </w:p>
          <w:p w:rsidR="00EE420E" w:rsidRDefault="00EE420E" w:rsidP="00EE420E">
            <w:pPr>
              <w:pStyle w:val="CompanyNam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Data Collector             -          Delta Dynamics</w:t>
            </w:r>
          </w:p>
          <w:p w:rsidR="008B5909" w:rsidRPr="008B5909" w:rsidRDefault="008B5909" w:rsidP="008B5909">
            <w:r>
              <w:t xml:space="preserve">                                                     January 2008 to December 2008</w:t>
            </w:r>
          </w:p>
          <w:p w:rsidR="003C42D1" w:rsidRDefault="00EE420E" w:rsidP="00EE420E">
            <w:pPr>
              <w:pStyle w:val="CompanyName"/>
              <w:rPr>
                <w:sz w:val="22"/>
                <w:szCs w:val="22"/>
              </w:rPr>
            </w:pPr>
            <w:r w:rsidRPr="00995E31">
              <w:rPr>
                <w:sz w:val="22"/>
                <w:szCs w:val="22"/>
              </w:rPr>
              <w:t>Bar Su</w:t>
            </w:r>
            <w:r w:rsidR="00995E31" w:rsidRPr="00995E31">
              <w:rPr>
                <w:sz w:val="22"/>
                <w:szCs w:val="22"/>
              </w:rPr>
              <w:t>pervisor            -          Queens Park Cricket Club</w:t>
            </w:r>
            <w:r w:rsidR="008B5909">
              <w:rPr>
                <w:sz w:val="22"/>
                <w:szCs w:val="22"/>
              </w:rPr>
              <w:t xml:space="preserve"> </w:t>
            </w:r>
          </w:p>
          <w:p w:rsidR="008B5909" w:rsidRPr="008B5909" w:rsidRDefault="008B5909" w:rsidP="008B5909">
            <w:r>
              <w:t xml:space="preserve">                                                    September 2009 to July 2010 </w:t>
            </w:r>
          </w:p>
          <w:p w:rsidR="003C42D1" w:rsidRDefault="003C42D1" w:rsidP="00EE420E">
            <w:pPr>
              <w:pStyle w:val="CompanyNam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CSR                            -          </w:t>
            </w:r>
            <w:proofErr w:type="spellStart"/>
            <w:r>
              <w:rPr>
                <w:sz w:val="22"/>
                <w:szCs w:val="22"/>
              </w:rPr>
              <w:t>Digiwireless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8B5909" w:rsidRPr="008B5909" w:rsidRDefault="008B5909" w:rsidP="008B5909">
            <w:r>
              <w:t xml:space="preserve">                                            </w:t>
            </w:r>
            <w:r w:rsidR="00FF10ED">
              <w:t xml:space="preserve">        October 2013 to October 2014</w:t>
            </w:r>
          </w:p>
          <w:p w:rsidR="00EE420E" w:rsidRPr="00995E31" w:rsidRDefault="003C42D1" w:rsidP="00EE420E">
            <w:pPr>
              <w:pStyle w:val="CompanyNam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</w:t>
            </w:r>
            <w:r w:rsidR="008B5909">
              <w:rPr>
                <w:sz w:val="22"/>
                <w:szCs w:val="22"/>
              </w:rPr>
              <w:t xml:space="preserve">                      </w:t>
            </w:r>
            <w:r>
              <w:rPr>
                <w:sz w:val="22"/>
                <w:szCs w:val="22"/>
              </w:rPr>
              <w:t xml:space="preserve"> </w:t>
            </w:r>
            <w:r w:rsidR="00EE420E" w:rsidRPr="00995E31">
              <w:rPr>
                <w:sz w:val="22"/>
                <w:szCs w:val="22"/>
              </w:rPr>
              <w:tab/>
            </w:r>
            <w:r w:rsidR="00EE420E" w:rsidRPr="00995E31">
              <w:rPr>
                <w:sz w:val="22"/>
                <w:szCs w:val="22"/>
              </w:rPr>
              <w:tab/>
            </w:r>
          </w:p>
          <w:p w:rsidR="00EE420E" w:rsidRPr="00995E31" w:rsidRDefault="00EE420E" w:rsidP="00EE420E">
            <w:pPr>
              <w:pStyle w:val="JobTitle"/>
              <w:rPr>
                <w:sz w:val="22"/>
                <w:szCs w:val="22"/>
              </w:rPr>
            </w:pPr>
          </w:p>
        </w:tc>
      </w:tr>
    </w:tbl>
    <w:p w:rsidR="00F50674" w:rsidRDefault="00F50674"/>
    <w:sectPr w:rsidR="00F50674" w:rsidSect="00EE420E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proofState w:spelling="clean" w:grammar="clean"/>
  <w:attachedTemplate r:id="rId1"/>
  <w:stylePaneFormatFilter w:val="3F01"/>
  <w:defaultTabStop w:val="720"/>
  <w:drawingGridHorizontalSpacing w:val="100"/>
  <w:drawingGridVerticalSpacing w:val="187"/>
  <w:displayHorizontalDrawingGridEvery w:val="2"/>
  <w:noPunctuationKerning/>
  <w:characterSpacingControl w:val="doNotCompress"/>
  <w:doNotValidateAgainstSchema/>
  <w:doNotDemarcateInvalidXml/>
  <w:compat/>
  <w:docVars>
    <w:docVar w:name="iResumeStyle" w:val="0"/>
  </w:docVars>
  <w:rsids>
    <w:rsidRoot w:val="00EE420E"/>
    <w:rsid w:val="00093716"/>
    <w:rsid w:val="000B74E6"/>
    <w:rsid w:val="0019713B"/>
    <w:rsid w:val="00202FEF"/>
    <w:rsid w:val="00203FE5"/>
    <w:rsid w:val="002249E2"/>
    <w:rsid w:val="00282E36"/>
    <w:rsid w:val="002B4D8E"/>
    <w:rsid w:val="003460A9"/>
    <w:rsid w:val="00347378"/>
    <w:rsid w:val="003C42D1"/>
    <w:rsid w:val="003E6ABE"/>
    <w:rsid w:val="003E77E5"/>
    <w:rsid w:val="0047116A"/>
    <w:rsid w:val="004A069B"/>
    <w:rsid w:val="004A671E"/>
    <w:rsid w:val="005862EF"/>
    <w:rsid w:val="00604328"/>
    <w:rsid w:val="00676795"/>
    <w:rsid w:val="006B0FF0"/>
    <w:rsid w:val="00715E38"/>
    <w:rsid w:val="0079577C"/>
    <w:rsid w:val="008112D6"/>
    <w:rsid w:val="008B5909"/>
    <w:rsid w:val="008E5E72"/>
    <w:rsid w:val="00995E31"/>
    <w:rsid w:val="009E76C1"/>
    <w:rsid w:val="00A20F90"/>
    <w:rsid w:val="00B06AF0"/>
    <w:rsid w:val="00B95ED2"/>
    <w:rsid w:val="00C923B2"/>
    <w:rsid w:val="00CF05E6"/>
    <w:rsid w:val="00D07ED5"/>
    <w:rsid w:val="00D21E41"/>
    <w:rsid w:val="00D24853"/>
    <w:rsid w:val="00D65823"/>
    <w:rsid w:val="00DF2B1F"/>
    <w:rsid w:val="00E13D98"/>
    <w:rsid w:val="00E95425"/>
    <w:rsid w:val="00EE420E"/>
    <w:rsid w:val="00F12F4C"/>
    <w:rsid w:val="00F50674"/>
    <w:rsid w:val="00FF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420E"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rsid w:val="00EE420E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EE420E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EE420E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EE420E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EE420E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EE420E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semiHidden/>
    <w:rsid w:val="00EE420E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E420E"/>
  </w:style>
  <w:style w:type="paragraph" w:customStyle="1" w:styleId="Achievement">
    <w:name w:val="Achievement"/>
    <w:basedOn w:val="BodyText"/>
    <w:rsid w:val="00EE420E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EE420E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EE420E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EE420E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EE420E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rsid w:val="00EE420E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EE420E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EE420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EE420E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EE420E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EE420E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semiHidden/>
    <w:rsid w:val="00EE420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rsid w:val="00EE420E"/>
    <w:pPr>
      <w:ind w:left="720"/>
    </w:pPr>
  </w:style>
  <w:style w:type="paragraph" w:customStyle="1" w:styleId="CityState">
    <w:name w:val="City/State"/>
    <w:basedOn w:val="BodyText"/>
    <w:next w:val="BodyText"/>
    <w:rsid w:val="00EE420E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EE420E"/>
  </w:style>
  <w:style w:type="paragraph" w:styleId="Date">
    <w:name w:val="Date"/>
    <w:basedOn w:val="BodyText"/>
    <w:rsid w:val="00EE420E"/>
    <w:pPr>
      <w:keepNext/>
    </w:pPr>
  </w:style>
  <w:style w:type="paragraph" w:customStyle="1" w:styleId="DocumentLabel">
    <w:name w:val="Document Label"/>
    <w:basedOn w:val="Normal"/>
    <w:next w:val="Normal"/>
    <w:rsid w:val="00EE420E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EE420E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EE420E"/>
    <w:pPr>
      <w:jc w:val="both"/>
    </w:pPr>
  </w:style>
  <w:style w:type="paragraph" w:styleId="Footer">
    <w:name w:val="footer"/>
    <w:basedOn w:val="HeaderBase"/>
    <w:rsid w:val="00EE420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EE420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EE420E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EE420E"/>
  </w:style>
  <w:style w:type="character" w:customStyle="1" w:styleId="Lead-inEmphasis">
    <w:name w:val="Lead-in Emphasis"/>
    <w:rsid w:val="00EE420E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EE420E"/>
  </w:style>
  <w:style w:type="character" w:styleId="PageNumber">
    <w:name w:val="page number"/>
    <w:rsid w:val="00EE420E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EE420E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EE420E"/>
    <w:rPr>
      <w:b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lastModifiedBy/>
  <cp:revision>1</cp:revision>
  <dcterms:created xsi:type="dcterms:W3CDTF">2014-11-04T06:39:00Z</dcterms:created>
  <dcterms:modified xsi:type="dcterms:W3CDTF">2014-11-04T06:39:00Z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