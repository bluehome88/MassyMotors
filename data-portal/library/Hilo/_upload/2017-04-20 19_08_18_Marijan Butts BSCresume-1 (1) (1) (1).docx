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44" w:type="dxa"/>
          <w:bottom w:w="360" w:type="dxa"/>
          <w:right w:w="144" w:type="dxa"/>
        </w:tblCellMar>
        <w:tblLook w:val="04A0" w:firstRow="1" w:lastRow="0" w:firstColumn="1" w:lastColumn="0" w:noHBand="0" w:noVBand="1"/>
      </w:tblPr>
      <w:tblGrid>
        <w:gridCol w:w="2070"/>
        <w:gridCol w:w="7650"/>
      </w:tblGrid>
      <w:tr w:rsidR="000B6F1A" w:rsidRPr="007811D3">
        <w:tc>
          <w:tcPr>
            <w:tcW w:w="2070" w:type="dxa"/>
          </w:tcPr>
          <w:p w:rsidR="000B6F1A" w:rsidRPr="007811D3" w:rsidRDefault="000B6F1A">
            <w:pPr>
              <w:spacing w:line="240" w:lineRule="auto"/>
              <w:rPr>
                <w:rFonts w:cstheme="minorHAnsi"/>
              </w:rPr>
            </w:pPr>
          </w:p>
        </w:tc>
        <w:tc>
          <w:tcPr>
            <w:tcW w:w="7650" w:type="dxa"/>
            <w:tcMar>
              <w:bottom w:w="576" w:type="dxa"/>
            </w:tcMar>
          </w:tcPr>
          <w:p w:rsidR="000B6F1A" w:rsidRPr="007811D3" w:rsidRDefault="001554C9">
            <w:pPr>
              <w:pStyle w:val="Name"/>
              <w:rPr>
                <w:rFonts w:asciiTheme="minorHAnsi" w:hAnsiTheme="minorHAnsi" w:cstheme="minorHAnsi"/>
              </w:rPr>
            </w:pPr>
            <w:sdt>
              <w:sdtPr>
                <w:rPr>
                  <w:rFonts w:asciiTheme="minorHAnsi" w:hAnsiTheme="minorHAnsi" w:cstheme="minorHAnsi"/>
                </w:rPr>
                <w:alias w:val="Your Name"/>
                <w:tag w:val=""/>
                <w:id w:val="1197042864"/>
                <w:placeholder>
                  <w:docPart w:val="45D6DF49079C4554B58FD815AED6E314"/>
                </w:placeholder>
                <w:dataBinding w:prefixMappings="xmlns:ns0='http://purl.org/dc/elements/1.1/' xmlns:ns1='http://schemas.openxmlformats.org/package/2006/metadata/core-properties' " w:xpath="/ns1:coreProperties[1]/ns0:creator[1]" w:storeItemID="{6C3C8BC8-F283-45AE-878A-BAB7291924A1}"/>
                <w:text/>
              </w:sdtPr>
              <w:sdtEndPr/>
              <w:sdtContent>
                <w:r w:rsidR="00C673F4" w:rsidRPr="007811D3">
                  <w:rPr>
                    <w:rFonts w:asciiTheme="minorHAnsi" w:hAnsiTheme="minorHAnsi" w:cstheme="minorHAnsi"/>
                    <w:lang w:val="en-TT"/>
                  </w:rPr>
                  <w:t>Marijan Butts</w:t>
                </w:r>
                <w:r w:rsidR="007811D3">
                  <w:rPr>
                    <w:rFonts w:asciiTheme="minorHAnsi" w:hAnsiTheme="minorHAnsi" w:cstheme="minorHAnsi"/>
                    <w:lang w:val="en-TT"/>
                  </w:rPr>
                  <w:t xml:space="preserve"> BSC.</w:t>
                </w:r>
              </w:sdtContent>
            </w:sdt>
          </w:p>
          <w:p w:rsidR="000B6F1A" w:rsidRPr="007811D3" w:rsidRDefault="007811D3" w:rsidP="007811D3">
            <w:pPr>
              <w:pStyle w:val="NoSpacing"/>
              <w:rPr>
                <w:rFonts w:cstheme="minorHAnsi"/>
              </w:rPr>
            </w:pPr>
            <w:r>
              <w:rPr>
                <w:rFonts w:cstheme="minorHAnsi"/>
              </w:rPr>
              <w:t>#10 Emery Street, Diego Martin</w:t>
            </w:r>
            <w:r w:rsidR="005B3D7B" w:rsidRPr="007811D3">
              <w:rPr>
                <w:rFonts w:cstheme="minorHAnsi"/>
              </w:rPr>
              <w:t>  </w:t>
            </w:r>
            <w:r w:rsidR="005B3D7B" w:rsidRPr="007811D3">
              <w:rPr>
                <w:rStyle w:val="Emphasis"/>
                <w:rFonts w:cstheme="minorHAnsi"/>
              </w:rPr>
              <w:t>|</w:t>
            </w:r>
            <w:r w:rsidR="005B3D7B" w:rsidRPr="007811D3">
              <w:rPr>
                <w:rFonts w:cstheme="minorHAnsi"/>
              </w:rPr>
              <w:t> </w:t>
            </w:r>
            <w:r w:rsidR="005B3D7B" w:rsidRPr="007811D3">
              <w:rPr>
                <w:rFonts w:cstheme="minorHAnsi"/>
                <w:kern w:val="20"/>
              </w:rPr>
              <w:t> </w:t>
            </w:r>
            <w:r>
              <w:rPr>
                <w:rFonts w:cstheme="minorHAnsi"/>
              </w:rPr>
              <w:t>marijanbutts@hotmail.com</w:t>
            </w:r>
            <w:r w:rsidR="005B3D7B" w:rsidRPr="007811D3">
              <w:rPr>
                <w:rFonts w:cstheme="minorHAnsi"/>
              </w:rPr>
              <w:t>  </w:t>
            </w:r>
            <w:r w:rsidR="005B3D7B" w:rsidRPr="007811D3">
              <w:rPr>
                <w:rStyle w:val="Emphasis"/>
                <w:rFonts w:cstheme="minorHAnsi"/>
              </w:rPr>
              <w:t>|</w:t>
            </w:r>
            <w:r w:rsidR="005B3D7B" w:rsidRPr="007811D3">
              <w:rPr>
                <w:rFonts w:cstheme="minorHAnsi"/>
              </w:rPr>
              <w:t> </w:t>
            </w:r>
            <w:r>
              <w:rPr>
                <w:rFonts w:cstheme="minorHAnsi"/>
              </w:rPr>
              <w:t>777-2925</w:t>
            </w:r>
          </w:p>
        </w:tc>
      </w:tr>
      <w:tr w:rsidR="000B6F1A" w:rsidRPr="007811D3">
        <w:tc>
          <w:tcPr>
            <w:tcW w:w="2070" w:type="dxa"/>
          </w:tcPr>
          <w:p w:rsidR="000B6F1A" w:rsidRPr="007811D3" w:rsidRDefault="005B3D7B">
            <w:pPr>
              <w:pStyle w:val="Heading1"/>
              <w:rPr>
                <w:rFonts w:cstheme="minorHAnsi"/>
              </w:rPr>
            </w:pPr>
            <w:r w:rsidRPr="007811D3">
              <w:rPr>
                <w:rFonts w:cstheme="minorHAnsi"/>
              </w:rPr>
              <w:t>Objective</w:t>
            </w:r>
          </w:p>
        </w:tc>
        <w:tc>
          <w:tcPr>
            <w:tcW w:w="7650" w:type="dxa"/>
          </w:tcPr>
          <w:p w:rsidR="000B6F1A" w:rsidRPr="007811D3" w:rsidRDefault="00C673F4">
            <w:pPr>
              <w:rPr>
                <w:rFonts w:cstheme="minorHAnsi"/>
              </w:rPr>
            </w:pPr>
            <w:r w:rsidRPr="007811D3">
              <w:rPr>
                <w:rFonts w:cstheme="minorHAnsi"/>
                <w:color w:val="auto"/>
              </w:rPr>
              <w:t>Obtain a position as a team-player in a people-oriented organization where I can maximize my customer-service experience in a challenging environment to achieve the corporate goals</w:t>
            </w:r>
          </w:p>
        </w:tc>
      </w:tr>
      <w:tr w:rsidR="000B6F1A" w:rsidRPr="007811D3">
        <w:tc>
          <w:tcPr>
            <w:tcW w:w="2070" w:type="dxa"/>
          </w:tcPr>
          <w:p w:rsidR="000B6F1A" w:rsidRPr="007811D3" w:rsidRDefault="005B3D7B">
            <w:pPr>
              <w:pStyle w:val="Heading1"/>
              <w:rPr>
                <w:rFonts w:cstheme="minorHAnsi"/>
              </w:rPr>
            </w:pPr>
            <w:r w:rsidRPr="007811D3">
              <w:rPr>
                <w:rFonts w:cstheme="minorHAnsi"/>
              </w:rPr>
              <w:t>Skills &amp; Abilities</w:t>
            </w:r>
          </w:p>
        </w:tc>
        <w:tc>
          <w:tcPr>
            <w:tcW w:w="7650" w:type="dxa"/>
          </w:tcPr>
          <w:p w:rsidR="00C673F4" w:rsidRPr="007811D3" w:rsidRDefault="00C673F4" w:rsidP="00C673F4">
            <w:pPr>
              <w:spacing w:after="0"/>
              <w:rPr>
                <w:rFonts w:cstheme="minorHAnsi"/>
              </w:rPr>
            </w:pPr>
            <w:r w:rsidRPr="007811D3">
              <w:rPr>
                <w:rFonts w:cstheme="minorHAnsi"/>
              </w:rPr>
              <w:t>•</w:t>
            </w:r>
            <w:r w:rsidRPr="007811D3">
              <w:rPr>
                <w:rFonts w:cstheme="minorHAnsi"/>
              </w:rPr>
              <w:tab/>
              <w:t>Microsoft office</w:t>
            </w:r>
          </w:p>
          <w:p w:rsidR="00C673F4" w:rsidRPr="007811D3" w:rsidRDefault="00C673F4" w:rsidP="00C673F4">
            <w:pPr>
              <w:spacing w:after="0"/>
              <w:rPr>
                <w:rFonts w:cstheme="minorHAnsi"/>
              </w:rPr>
            </w:pPr>
            <w:r w:rsidRPr="007811D3">
              <w:rPr>
                <w:rFonts w:cstheme="minorHAnsi"/>
              </w:rPr>
              <w:t>•</w:t>
            </w:r>
            <w:r w:rsidRPr="007811D3">
              <w:rPr>
                <w:rFonts w:cstheme="minorHAnsi"/>
              </w:rPr>
              <w:tab/>
              <w:t>Flexibility</w:t>
            </w:r>
          </w:p>
          <w:p w:rsidR="00C673F4" w:rsidRPr="007811D3" w:rsidRDefault="00C673F4" w:rsidP="00C673F4">
            <w:pPr>
              <w:spacing w:after="0"/>
              <w:rPr>
                <w:rFonts w:cstheme="minorHAnsi"/>
              </w:rPr>
            </w:pPr>
            <w:r w:rsidRPr="007811D3">
              <w:rPr>
                <w:rFonts w:cstheme="minorHAnsi"/>
              </w:rPr>
              <w:t>•</w:t>
            </w:r>
            <w:r w:rsidRPr="007811D3">
              <w:rPr>
                <w:rFonts w:cstheme="minorHAnsi"/>
              </w:rPr>
              <w:tab/>
              <w:t>Typing speed 50wpm</w:t>
            </w:r>
          </w:p>
          <w:p w:rsidR="008B4B1C" w:rsidRPr="007811D3" w:rsidRDefault="00C673F4" w:rsidP="00C673F4">
            <w:pPr>
              <w:spacing w:after="0"/>
              <w:rPr>
                <w:rFonts w:cstheme="minorHAnsi"/>
              </w:rPr>
            </w:pPr>
            <w:r w:rsidRPr="007811D3">
              <w:rPr>
                <w:rFonts w:cstheme="minorHAnsi"/>
              </w:rPr>
              <w:t>•</w:t>
            </w:r>
            <w:r w:rsidRPr="007811D3">
              <w:rPr>
                <w:rFonts w:cstheme="minorHAnsi"/>
              </w:rPr>
              <w:tab/>
              <w:t>Working in a fast pace environment</w:t>
            </w:r>
          </w:p>
        </w:tc>
      </w:tr>
      <w:tr w:rsidR="000B6F1A" w:rsidRPr="007811D3">
        <w:tc>
          <w:tcPr>
            <w:tcW w:w="2070" w:type="dxa"/>
          </w:tcPr>
          <w:p w:rsidR="000B6F1A" w:rsidRPr="007811D3" w:rsidRDefault="005B3D7B">
            <w:pPr>
              <w:pStyle w:val="Heading1"/>
              <w:rPr>
                <w:rFonts w:cstheme="minorHAnsi"/>
              </w:rPr>
            </w:pPr>
            <w:r w:rsidRPr="007811D3">
              <w:rPr>
                <w:rFonts w:cstheme="minorHAnsi"/>
              </w:rPr>
              <w:t>Experience</w:t>
            </w:r>
          </w:p>
        </w:tc>
        <w:tc>
          <w:tcPr>
            <w:tcW w:w="7650" w:type="dxa"/>
          </w:tcPr>
          <w:sdt>
            <w:sdtPr>
              <w:rPr>
                <w:rFonts w:cstheme="minorHAnsi"/>
                <w:b/>
                <w:bCs/>
                <w:caps w:val="0"/>
                <w:color w:val="595959" w:themeColor="text1" w:themeTint="A6"/>
                <w:kern w:val="0"/>
              </w:rPr>
              <w:id w:val="1436861535"/>
            </w:sdtPr>
            <w:sdtEndPr>
              <w:rPr>
                <w:b w:val="0"/>
                <w:bCs w:val="0"/>
                <w:color w:val="262626" w:themeColor="text1" w:themeTint="D9"/>
              </w:rPr>
            </w:sdtEndPr>
            <w:sdtContent>
              <w:sdt>
                <w:sdtPr>
                  <w:rPr>
                    <w:rFonts w:cstheme="minorHAnsi"/>
                    <w:b/>
                    <w:bCs/>
                    <w:caps w:val="0"/>
                    <w:color w:val="595959" w:themeColor="text1" w:themeTint="A6"/>
                    <w:kern w:val="0"/>
                  </w:rPr>
                  <w:id w:val="221802691"/>
                  <w:placeholder>
                    <w:docPart w:val="384BF312D501476797F0F472BD1284C5"/>
                  </w:placeholder>
                </w:sdtPr>
                <w:sdtEndPr>
                  <w:rPr>
                    <w:b w:val="0"/>
                    <w:bCs w:val="0"/>
                  </w:rPr>
                </w:sdtEndPr>
                <w:sdtContent>
                  <w:p w:rsidR="008B4B1C" w:rsidRPr="008B4B1C" w:rsidRDefault="008B4B1C" w:rsidP="00C673F4">
                    <w:pPr>
                      <w:pStyle w:val="Heading2"/>
                      <w:rPr>
                        <w:rFonts w:cstheme="minorHAnsi"/>
                        <w:b/>
                        <w:bCs/>
                        <w:caps w:val="0"/>
                        <w:color w:val="595959" w:themeColor="text1" w:themeTint="A6"/>
                        <w:kern w:val="0"/>
                      </w:rPr>
                    </w:pPr>
                    <w:r w:rsidRPr="008B4B1C">
                      <w:rPr>
                        <w:b/>
                        <w:caps w:val="0"/>
                        <w:color w:val="595959" w:themeColor="text1" w:themeTint="A6"/>
                        <w:kern w:val="0"/>
                      </w:rPr>
                      <w:t xml:space="preserve">CUSTOMER SERVICE REPRESENTATIVE </w:t>
                    </w:r>
                    <w:r>
                      <w:rPr>
                        <w:caps w:val="0"/>
                        <w:color w:val="595959" w:themeColor="text1" w:themeTint="A6"/>
                        <w:kern w:val="0"/>
                      </w:rPr>
                      <w:t>DIGICEL</w:t>
                    </w:r>
                  </w:p>
                  <w:p w:rsidR="008B4B1C" w:rsidRDefault="007C36D6" w:rsidP="00C673F4">
                    <w:pPr>
                      <w:pStyle w:val="Heading2"/>
                      <w:rPr>
                        <w:caps w:val="0"/>
                        <w:color w:val="595959" w:themeColor="text1" w:themeTint="A6"/>
                        <w:kern w:val="0"/>
                      </w:rPr>
                    </w:pPr>
                    <w:r>
                      <w:rPr>
                        <w:caps w:val="0"/>
                        <w:color w:val="595959" w:themeColor="text1" w:themeTint="A6"/>
                        <w:kern w:val="0"/>
                      </w:rPr>
                      <w:t>OCTOBER 2016 – DECEMEMBER 2016</w:t>
                    </w:r>
                    <w:bookmarkStart w:id="0" w:name="_GoBack"/>
                    <w:bookmarkEnd w:id="0"/>
                  </w:p>
                  <w:p w:rsidR="008B4B1C" w:rsidRPr="008B4B1C" w:rsidRDefault="008B4B1C" w:rsidP="00C673F4">
                    <w:pPr>
                      <w:pStyle w:val="ListParagraph"/>
                      <w:numPr>
                        <w:ilvl w:val="0"/>
                        <w:numId w:val="10"/>
                      </w:numPr>
                    </w:pPr>
                    <w:r>
                      <w:t>Provide integrated customer management solutions to clients locally and internationally on the service on digicel</w:t>
                    </w:r>
                  </w:p>
                  <w:p w:rsidR="00C673F4" w:rsidRPr="00FC2503" w:rsidRDefault="00C673F4" w:rsidP="00C673F4">
                    <w:pPr>
                      <w:pStyle w:val="Heading2"/>
                      <w:rPr>
                        <w:rStyle w:val="Strong"/>
                        <w:rFonts w:cstheme="minorHAnsi"/>
                        <w:caps w:val="0"/>
                        <w:color w:val="595959" w:themeColor="text1" w:themeTint="A6"/>
                        <w:kern w:val="0"/>
                      </w:rPr>
                    </w:pPr>
                    <w:r w:rsidRPr="007811D3">
                      <w:rPr>
                        <w:rStyle w:val="Strong"/>
                        <w:rFonts w:cstheme="minorHAnsi"/>
                      </w:rPr>
                      <w:t xml:space="preserve">CUSTOMER SERVICE CALL AGENT </w:t>
                    </w:r>
                    <w:r w:rsidRPr="007811D3">
                      <w:rPr>
                        <w:rStyle w:val="Strong"/>
                        <w:rFonts w:cstheme="minorHAnsi"/>
                        <w:b w:val="0"/>
                      </w:rPr>
                      <w:t>DIRECONE</w:t>
                    </w:r>
                  </w:p>
                  <w:p w:rsidR="00C673F4" w:rsidRPr="007811D3" w:rsidRDefault="00C673F4" w:rsidP="00C673F4">
                    <w:pPr>
                      <w:pStyle w:val="Heading2"/>
                      <w:rPr>
                        <w:rStyle w:val="Strong"/>
                        <w:rFonts w:cstheme="minorHAnsi"/>
                        <w:b w:val="0"/>
                      </w:rPr>
                    </w:pPr>
                    <w:r w:rsidRPr="007811D3">
                      <w:rPr>
                        <w:rStyle w:val="Strong"/>
                        <w:rFonts w:cstheme="minorHAnsi"/>
                        <w:b w:val="0"/>
                      </w:rPr>
                      <w:t xml:space="preserve">OCTOBER 2015 </w:t>
                    </w:r>
                    <w:r w:rsidR="00FC2503">
                      <w:rPr>
                        <w:rStyle w:val="Strong"/>
                        <w:rFonts w:cstheme="minorHAnsi"/>
                        <w:b w:val="0"/>
                      </w:rPr>
                      <w:t>–</w:t>
                    </w:r>
                    <w:r w:rsidRPr="007811D3">
                      <w:rPr>
                        <w:rStyle w:val="Strong"/>
                        <w:rFonts w:cstheme="minorHAnsi"/>
                        <w:b w:val="0"/>
                      </w:rPr>
                      <w:t xml:space="preserve"> </w:t>
                    </w:r>
                    <w:r w:rsidR="00FC2503">
                      <w:rPr>
                        <w:rStyle w:val="Strong"/>
                        <w:rFonts w:cstheme="minorHAnsi"/>
                        <w:b w:val="0"/>
                      </w:rPr>
                      <w:t>May 2016</w:t>
                    </w:r>
                  </w:p>
                  <w:p w:rsidR="000B6F1A" w:rsidRPr="007811D3" w:rsidRDefault="00C673F4" w:rsidP="00C673F4">
                    <w:pPr>
                      <w:spacing w:after="0" w:line="240" w:lineRule="auto"/>
                      <w:rPr>
                        <w:rFonts w:cstheme="minorHAnsi"/>
                      </w:rPr>
                    </w:pPr>
                    <w:r w:rsidRPr="007811D3">
                      <w:rPr>
                        <w:rStyle w:val="Strong"/>
                        <w:rFonts w:cstheme="minorHAnsi"/>
                      </w:rPr>
                      <w:t>•</w:t>
                    </w:r>
                    <w:r w:rsidRPr="007811D3">
                      <w:rPr>
                        <w:rStyle w:val="Strong"/>
                        <w:rFonts w:cstheme="minorHAnsi"/>
                      </w:rPr>
                      <w:tab/>
                    </w:r>
                    <w:r w:rsidRPr="007811D3">
                      <w:rPr>
                        <w:rStyle w:val="Strong"/>
                        <w:rFonts w:cstheme="minorHAnsi"/>
                        <w:b w:val="0"/>
                      </w:rPr>
                      <w:t>Provide integrated customer management solutions to clients locally and internationally</w:t>
                    </w:r>
                    <w:r w:rsidR="008B4B1C">
                      <w:rPr>
                        <w:rStyle w:val="Strong"/>
                        <w:rFonts w:cstheme="minorHAnsi"/>
                        <w:b w:val="0"/>
                      </w:rPr>
                      <w:t xml:space="preserve"> on the service of bmobile</w:t>
                    </w:r>
                  </w:p>
                </w:sdtContent>
              </w:sdt>
              <w:p w:rsidR="00C673F4" w:rsidRPr="007811D3" w:rsidRDefault="00C673F4">
                <w:pPr>
                  <w:pStyle w:val="Heading2"/>
                  <w:rPr>
                    <w:rFonts w:cstheme="minorHAnsi"/>
                    <w:b/>
                    <w:bCs/>
                    <w:caps w:val="0"/>
                    <w:color w:val="595959" w:themeColor="text1" w:themeTint="A6"/>
                    <w:kern w:val="0"/>
                  </w:rPr>
                </w:pPr>
              </w:p>
              <w:sdt>
                <w:sdtPr>
                  <w:rPr>
                    <w:rFonts w:cstheme="minorHAnsi"/>
                    <w:b/>
                    <w:bCs/>
                    <w:caps w:val="0"/>
                    <w:color w:val="595959" w:themeColor="text1" w:themeTint="A6"/>
                    <w:kern w:val="0"/>
                  </w:rPr>
                  <w:id w:val="68699791"/>
                  <w:placeholder>
                    <w:docPart w:val="384BF312D501476797F0F472BD1284C5"/>
                  </w:placeholder>
                </w:sdtPr>
                <w:sdtEndPr>
                  <w:rPr>
                    <w:b w:val="0"/>
                    <w:bCs w:val="0"/>
                  </w:rPr>
                </w:sdtEndPr>
                <w:sdtContent>
                  <w:sdt>
                    <w:sdtPr>
                      <w:rPr>
                        <w:rFonts w:cstheme="minorHAnsi"/>
                        <w:b/>
                        <w:bCs/>
                        <w:caps w:val="0"/>
                        <w:color w:val="auto"/>
                        <w:kern w:val="0"/>
                      </w:rPr>
                      <w:id w:val="709238871"/>
                      <w:placeholder>
                        <w:docPart w:val="364512A5CC7C4B28943E48BD37BAFF23"/>
                      </w:placeholder>
                    </w:sdtPr>
                    <w:sdtEndPr>
                      <w:rPr>
                        <w:b w:val="0"/>
                        <w:bCs w:val="0"/>
                      </w:rPr>
                    </w:sdtEndPr>
                    <w:sdtContent>
                      <w:p w:rsidR="00C673F4" w:rsidRPr="007811D3" w:rsidRDefault="00C673F4" w:rsidP="00C673F4">
                        <w:pPr>
                          <w:pStyle w:val="Heading2"/>
                          <w:rPr>
                            <w:rFonts w:cstheme="minorHAnsi"/>
                            <w:color w:val="auto"/>
                          </w:rPr>
                        </w:pPr>
                        <w:r w:rsidRPr="007811D3">
                          <w:rPr>
                            <w:rFonts w:cstheme="minorHAnsi"/>
                            <w:b/>
                            <w:bCs/>
                            <w:color w:val="auto"/>
                          </w:rPr>
                          <w:t>registrar</w:t>
                        </w:r>
                        <w:r w:rsidRPr="007811D3">
                          <w:rPr>
                            <w:rFonts w:cstheme="minorHAnsi"/>
                            <w:color w:val="auto"/>
                          </w:rPr>
                          <w:t xml:space="preserve"> north west maritime</w:t>
                        </w:r>
                      </w:p>
                      <w:p w:rsidR="00C673F4" w:rsidRPr="00C673F4" w:rsidRDefault="00C673F4" w:rsidP="00C673F4">
                        <w:pPr>
                          <w:keepNext/>
                          <w:keepLines/>
                          <w:spacing w:after="80"/>
                          <w:outlineLvl w:val="2"/>
                          <w:rPr>
                            <w:rFonts w:cstheme="minorHAnsi"/>
                            <w:caps/>
                            <w:color w:val="auto"/>
                            <w:sz w:val="17"/>
                            <w:szCs w:val="17"/>
                          </w:rPr>
                        </w:pPr>
                        <w:r w:rsidRPr="00C673F4">
                          <w:rPr>
                            <w:rFonts w:cstheme="minorHAnsi"/>
                            <w:caps/>
                            <w:color w:val="auto"/>
                            <w:sz w:val="17"/>
                            <w:szCs w:val="17"/>
                          </w:rPr>
                          <w:t>may 2014 – october 2015</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Maintained the academic record of all students, as well as, planned and implemented the registration process for classes.</w:t>
                        </w:r>
                      </w:p>
                      <w:p w:rsidR="00C673F4" w:rsidRPr="00C673F4" w:rsidRDefault="00C673F4" w:rsidP="00DB0FAA">
                        <w:pPr>
                          <w:numPr>
                            <w:ilvl w:val="0"/>
                            <w:numId w:val="7"/>
                          </w:numPr>
                          <w:contextualSpacing/>
                          <w:rPr>
                            <w:rFonts w:cstheme="minorHAnsi"/>
                            <w:color w:val="auto"/>
                          </w:rPr>
                        </w:pPr>
                        <w:r w:rsidRPr="00C673F4">
                          <w:rPr>
                            <w:rFonts w:cstheme="minorHAnsi"/>
                            <w:color w:val="auto"/>
                          </w:rPr>
                          <w:t>Ensured good order and an atmosphere conducive to academic activity by producing timely and accurate statistics, class rosters, grades, certifications and other reports, and by serving as a "watch dog" for academic policies.</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Produced class and examination schedules which, as much as possible, served the needs and preferences of faculty and students and ensured that the condition of the classrooms met the needs of quality instruction.</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Assisted the faculty in its teaching through the administration of the teacher evaluation process.</w:t>
                        </w:r>
                      </w:p>
                    </w:sdtContent>
                  </w:sdt>
                  <w:p w:rsidR="00C673F4" w:rsidRPr="007811D3" w:rsidRDefault="001554C9">
                    <w:pPr>
                      <w:spacing w:line="240" w:lineRule="auto"/>
                      <w:rPr>
                        <w:rFonts w:cstheme="minorHAnsi"/>
                      </w:rPr>
                    </w:pPr>
                  </w:p>
                </w:sdtContent>
              </w:sdt>
              <w:sdt>
                <w:sdtPr>
                  <w:rPr>
                    <w:rFonts w:cstheme="minorHAnsi"/>
                    <w:b/>
                    <w:bCs/>
                    <w:caps w:val="0"/>
                    <w:color w:val="595959" w:themeColor="text1" w:themeTint="A6"/>
                    <w:kern w:val="0"/>
                  </w:rPr>
                  <w:id w:val="548812460"/>
                  <w:placeholder>
                    <w:docPart w:val="350C9F5997EF44849D34B76AF4D972A9"/>
                  </w:placeholder>
                </w:sdtPr>
                <w:sdtEndPr>
                  <w:rPr>
                    <w:b w:val="0"/>
                    <w:bCs w:val="0"/>
                  </w:rPr>
                </w:sdtEndPr>
                <w:sdtContent>
                  <w:sdt>
                    <w:sdtPr>
                      <w:rPr>
                        <w:rFonts w:cstheme="minorHAnsi"/>
                        <w:b/>
                        <w:bCs/>
                        <w:caps w:val="0"/>
                        <w:color w:val="auto"/>
                        <w:kern w:val="0"/>
                      </w:rPr>
                      <w:id w:val="1042323437"/>
                      <w:placeholder>
                        <w:docPart w:val="742765D7FD644AF9862707104336B1BA"/>
                      </w:placeholder>
                    </w:sdtPr>
                    <w:sdtEndPr>
                      <w:rPr>
                        <w:b w:val="0"/>
                        <w:bCs w:val="0"/>
                      </w:rPr>
                    </w:sdtEndPr>
                    <w:sdtContent>
                      <w:p w:rsidR="00C673F4" w:rsidRPr="007811D3" w:rsidRDefault="00C673F4" w:rsidP="00C673F4">
                        <w:pPr>
                          <w:pStyle w:val="Heading2"/>
                          <w:rPr>
                            <w:rFonts w:cstheme="minorHAnsi"/>
                            <w:color w:val="auto"/>
                          </w:rPr>
                        </w:pPr>
                        <w:r w:rsidRPr="007811D3">
                          <w:rPr>
                            <w:rFonts w:cstheme="minorHAnsi"/>
                            <w:b/>
                            <w:bCs/>
                            <w:color w:val="auto"/>
                          </w:rPr>
                          <w:t>field sales agent</w:t>
                        </w:r>
                        <w:r w:rsidRPr="007811D3">
                          <w:rPr>
                            <w:rFonts w:cstheme="minorHAnsi"/>
                            <w:color w:val="auto"/>
                          </w:rPr>
                          <w:t xml:space="preserve"> tstt blink</w:t>
                        </w:r>
                      </w:p>
                      <w:p w:rsidR="00C673F4" w:rsidRPr="00C673F4" w:rsidRDefault="00C673F4" w:rsidP="00C673F4">
                        <w:pPr>
                          <w:keepNext/>
                          <w:keepLines/>
                          <w:spacing w:after="80"/>
                          <w:outlineLvl w:val="2"/>
                          <w:rPr>
                            <w:rFonts w:cstheme="minorHAnsi"/>
                            <w:caps/>
                            <w:color w:val="auto"/>
                            <w:sz w:val="17"/>
                            <w:szCs w:val="17"/>
                          </w:rPr>
                        </w:pPr>
                        <w:r w:rsidRPr="00C673F4">
                          <w:rPr>
                            <w:rFonts w:cstheme="minorHAnsi"/>
                            <w:caps/>
                            <w:color w:val="auto"/>
                            <w:sz w:val="17"/>
                            <w:szCs w:val="17"/>
                          </w:rPr>
                          <w:t>January 2013 – april 2014</w:t>
                        </w:r>
                      </w:p>
                      <w:p w:rsidR="00C673F4" w:rsidRPr="00C673F4" w:rsidRDefault="00C673F4" w:rsidP="00DB0FAA">
                        <w:pPr>
                          <w:numPr>
                            <w:ilvl w:val="0"/>
                            <w:numId w:val="7"/>
                          </w:numPr>
                          <w:contextualSpacing/>
                          <w:rPr>
                            <w:rFonts w:cstheme="minorHAnsi"/>
                            <w:color w:val="auto"/>
                          </w:rPr>
                        </w:pPr>
                        <w:r w:rsidRPr="00C673F4">
                          <w:rPr>
                            <w:rFonts w:cstheme="minorHAnsi"/>
                            <w:color w:val="auto"/>
                            <w:lang w:val="en-TT"/>
                          </w:rPr>
                          <w:t>Introduced clients to Blink Internet, Blink Entertainment, Blink Vigilance and Fixed Lines services for both residential and business lines.</w:t>
                        </w:r>
                      </w:p>
                      <w:p w:rsidR="00C673F4" w:rsidRPr="00C673F4" w:rsidRDefault="00C673F4" w:rsidP="00DB0FAA">
                        <w:pPr>
                          <w:numPr>
                            <w:ilvl w:val="0"/>
                            <w:numId w:val="7"/>
                          </w:numPr>
                          <w:contextualSpacing/>
                          <w:rPr>
                            <w:rFonts w:cstheme="minorHAnsi"/>
                            <w:color w:val="auto"/>
                          </w:rPr>
                        </w:pPr>
                        <w:r w:rsidRPr="00C673F4">
                          <w:rPr>
                            <w:rFonts w:cstheme="minorHAnsi"/>
                            <w:color w:val="auto"/>
                            <w:lang w:val="en-TT"/>
                          </w:rPr>
                          <w:t>Maintained and organized a customer database of over 600 clients nationwide.</w:t>
                        </w:r>
                        <w:r w:rsidRPr="00C673F4">
                          <w:rPr>
                            <w:rFonts w:cstheme="minorHAnsi"/>
                            <w:color w:val="auto"/>
                          </w:rPr>
                          <w:t xml:space="preserve"> </w:t>
                        </w:r>
                      </w:p>
                      <w:p w:rsidR="00C673F4" w:rsidRPr="00C673F4" w:rsidRDefault="00C673F4" w:rsidP="00DB0FAA">
                        <w:pPr>
                          <w:numPr>
                            <w:ilvl w:val="0"/>
                            <w:numId w:val="7"/>
                          </w:numPr>
                          <w:contextualSpacing/>
                          <w:rPr>
                            <w:rFonts w:cstheme="minorHAnsi"/>
                            <w:color w:val="auto"/>
                          </w:rPr>
                        </w:pPr>
                        <w:r w:rsidRPr="00C673F4">
                          <w:rPr>
                            <w:rFonts w:cstheme="minorHAnsi"/>
                            <w:color w:val="auto"/>
                          </w:rPr>
                          <w:t>Attended meetings, sales events and trainings to keep abreast of the latest developments.</w:t>
                        </w:r>
                      </w:p>
                      <w:p w:rsidR="00C673F4" w:rsidRPr="00C673F4" w:rsidRDefault="00C673F4" w:rsidP="00DB0FAA">
                        <w:pPr>
                          <w:numPr>
                            <w:ilvl w:val="0"/>
                            <w:numId w:val="7"/>
                          </w:numPr>
                          <w:contextualSpacing/>
                          <w:rPr>
                            <w:rFonts w:cstheme="minorHAnsi"/>
                            <w:color w:val="auto"/>
                          </w:rPr>
                        </w:pPr>
                        <w:r w:rsidRPr="00C673F4">
                          <w:rPr>
                            <w:rFonts w:cstheme="minorHAnsi"/>
                            <w:color w:val="auto"/>
                          </w:rPr>
                          <w:t>Met personal and team sales targets.</w:t>
                        </w:r>
                      </w:p>
                    </w:sdtContent>
                  </w:sdt>
                  <w:p w:rsidR="00C673F4" w:rsidRPr="007811D3" w:rsidRDefault="001554C9" w:rsidP="00C673F4">
                    <w:pPr>
                      <w:spacing w:after="0"/>
                      <w:rPr>
                        <w:rFonts w:cstheme="minorHAnsi"/>
                      </w:rPr>
                    </w:pPr>
                  </w:p>
                </w:sdtContent>
              </w:sdt>
              <w:sdt>
                <w:sdtPr>
                  <w:rPr>
                    <w:rFonts w:cstheme="minorHAnsi"/>
                    <w:b/>
                    <w:bCs/>
                    <w:caps w:val="0"/>
                    <w:color w:val="595959" w:themeColor="text1" w:themeTint="A6"/>
                    <w:kern w:val="0"/>
                  </w:rPr>
                  <w:id w:val="819396667"/>
                  <w:placeholder>
                    <w:docPart w:val="28C35C2BEDBB4FDEA0533E6FF37A470B"/>
                  </w:placeholder>
                </w:sdtPr>
                <w:sdtEndPr>
                  <w:rPr>
                    <w:b w:val="0"/>
                    <w:bCs w:val="0"/>
                    <w:color w:val="262626" w:themeColor="text1" w:themeTint="D9"/>
                  </w:rPr>
                </w:sdtEndPr>
                <w:sdtContent>
                  <w:p w:rsidR="00C673F4" w:rsidRPr="00FC2503" w:rsidRDefault="00C673F4">
                    <w:pPr>
                      <w:pStyle w:val="Heading2"/>
                      <w:rPr>
                        <w:rFonts w:cstheme="minorHAnsi"/>
                        <w:b/>
                        <w:bCs/>
                        <w:caps w:val="0"/>
                        <w:color w:val="595959" w:themeColor="text1" w:themeTint="A6"/>
                        <w:kern w:val="0"/>
                      </w:rPr>
                    </w:pPr>
                    <w:r w:rsidRPr="007811D3">
                      <w:rPr>
                        <w:rStyle w:val="Strong"/>
                        <w:rFonts w:cstheme="minorHAnsi"/>
                      </w:rPr>
                      <w:t>Trainee Guidance Counselor</w:t>
                    </w:r>
                    <w:r w:rsidRPr="007811D3">
                      <w:rPr>
                        <w:rFonts w:cstheme="minorHAnsi"/>
                      </w:rPr>
                      <w:t xml:space="preserve"> Ministry of Education - SSSD</w:t>
                    </w:r>
                  </w:p>
                  <w:p w:rsidR="00C673F4" w:rsidRPr="007811D3" w:rsidRDefault="00C673F4" w:rsidP="00C673F4">
                    <w:pPr>
                      <w:pStyle w:val="Heading3"/>
                      <w:rPr>
                        <w:rFonts w:cstheme="minorHAnsi"/>
                      </w:rPr>
                    </w:pPr>
                    <w:r w:rsidRPr="007811D3">
                      <w:rPr>
                        <w:rFonts w:cstheme="minorHAnsi"/>
                      </w:rPr>
                      <w:t>September 2011 – septmember 2012</w:t>
                    </w:r>
                  </w:p>
                  <w:p w:rsidR="0078105E" w:rsidRPr="007811D3" w:rsidRDefault="0078105E" w:rsidP="00DB0FAA">
                    <w:pPr>
                      <w:pStyle w:val="ListParagraph"/>
                      <w:numPr>
                        <w:ilvl w:val="0"/>
                        <w:numId w:val="7"/>
                      </w:numPr>
                      <w:rPr>
                        <w:rFonts w:cstheme="minorHAnsi"/>
                      </w:rPr>
                    </w:pPr>
                    <w:r w:rsidRPr="007811D3">
                      <w:rPr>
                        <w:rFonts w:cstheme="minorHAnsi"/>
                      </w:rPr>
                      <w:t>Responsible for the schedule for both Primary and Secondary School</w:t>
                    </w:r>
                  </w:p>
                  <w:p w:rsidR="0078105E" w:rsidRPr="007811D3" w:rsidRDefault="0078105E" w:rsidP="00DB0FAA">
                    <w:pPr>
                      <w:pStyle w:val="ListParagraph"/>
                      <w:numPr>
                        <w:ilvl w:val="0"/>
                        <w:numId w:val="7"/>
                      </w:numPr>
                      <w:spacing w:after="0"/>
                      <w:rPr>
                        <w:rFonts w:cstheme="minorHAnsi"/>
                      </w:rPr>
                    </w:pPr>
                    <w:r w:rsidRPr="007811D3">
                      <w:rPr>
                        <w:rFonts w:cstheme="minorHAnsi"/>
                        <w:color w:val="333333"/>
                        <w:shd w:val="clear" w:color="auto" w:fill="FFFFFF"/>
                      </w:rPr>
                      <w:t>Provided direct support service to individual students, small groups, and classrooms.</w:t>
                    </w:r>
                    <w:r w:rsidRPr="007811D3">
                      <w:rPr>
                        <w:rFonts w:cstheme="minorHAnsi"/>
                      </w:rPr>
                      <w:t xml:space="preserve"> </w:t>
                    </w:r>
                  </w:p>
                  <w:p w:rsidR="0078105E" w:rsidRPr="007811D3" w:rsidRDefault="0078105E" w:rsidP="00DB0FAA">
                    <w:pPr>
                      <w:pStyle w:val="ListParagraph"/>
                      <w:numPr>
                        <w:ilvl w:val="0"/>
                        <w:numId w:val="7"/>
                      </w:numPr>
                      <w:spacing w:after="0"/>
                      <w:rPr>
                        <w:rFonts w:cstheme="minorHAnsi"/>
                      </w:rPr>
                    </w:pPr>
                    <w:r w:rsidRPr="007811D3">
                      <w:rPr>
                        <w:rFonts w:cstheme="minorHAnsi"/>
                      </w:rPr>
                      <w:t>Completed assessments, referrals with students and families.</w:t>
                    </w:r>
                  </w:p>
                  <w:p w:rsidR="0078105E" w:rsidRPr="007811D3" w:rsidRDefault="0078105E" w:rsidP="00DB0FAA">
                    <w:pPr>
                      <w:pStyle w:val="ListParagraph"/>
                      <w:numPr>
                        <w:ilvl w:val="0"/>
                        <w:numId w:val="7"/>
                      </w:numPr>
                      <w:spacing w:after="0"/>
                      <w:rPr>
                        <w:rFonts w:cstheme="minorHAnsi"/>
                      </w:rPr>
                    </w:pPr>
                    <w:r w:rsidRPr="007811D3">
                      <w:rPr>
                        <w:rFonts w:cstheme="minorHAnsi"/>
                      </w:rPr>
                      <w:t xml:space="preserve">Worked alongside the Guidance Counselor in counselling the students and families. </w:t>
                    </w:r>
                  </w:p>
                  <w:p w:rsidR="00C673F4" w:rsidRPr="007811D3" w:rsidRDefault="0078105E" w:rsidP="00DB0FAA">
                    <w:pPr>
                      <w:pStyle w:val="ListParagraph"/>
                      <w:numPr>
                        <w:ilvl w:val="0"/>
                        <w:numId w:val="7"/>
                      </w:numPr>
                      <w:rPr>
                        <w:rFonts w:cstheme="minorHAnsi"/>
                      </w:rPr>
                    </w:pPr>
                    <w:r w:rsidRPr="007811D3">
                      <w:rPr>
                        <w:rFonts w:cstheme="minorHAnsi"/>
                      </w:rPr>
                      <w:t>General clerical work.</w:t>
                    </w:r>
                  </w:p>
                </w:sdtContent>
              </w:sdt>
              <w:sdt>
                <w:sdtPr>
                  <w:rPr>
                    <w:rFonts w:cstheme="minorHAnsi"/>
                    <w:b/>
                    <w:bCs/>
                    <w:caps w:val="0"/>
                    <w:color w:val="595959" w:themeColor="text1" w:themeTint="A6"/>
                    <w:kern w:val="0"/>
                  </w:rPr>
                  <w:id w:val="-253672503"/>
                  <w:placeholder>
                    <w:docPart w:val="FAC1984A90374E938652CAC54B509F4F"/>
                  </w:placeholder>
                </w:sdtPr>
                <w:sdtEndPr>
                  <w:rPr>
                    <w:b w:val="0"/>
                    <w:bCs w:val="0"/>
                  </w:rPr>
                </w:sdtEndPr>
                <w:sdtContent>
                  <w:sdt>
                    <w:sdtPr>
                      <w:rPr>
                        <w:rFonts w:cstheme="minorHAnsi"/>
                        <w:b/>
                        <w:bCs/>
                        <w:caps w:val="0"/>
                        <w:color w:val="auto"/>
                        <w:kern w:val="0"/>
                      </w:rPr>
                      <w:id w:val="1224789045"/>
                      <w:placeholder>
                        <w:docPart w:val="DE656B134618423BBE09A718653E4769"/>
                      </w:placeholder>
                    </w:sdtPr>
                    <w:sdtEndPr>
                      <w:rPr>
                        <w:b w:val="0"/>
                        <w:bCs w:val="0"/>
                        <w:color w:val="262626" w:themeColor="text1" w:themeTint="D9"/>
                      </w:rPr>
                    </w:sdtEndPr>
                    <w:sdtContent>
                      <w:p w:rsidR="00FC2503" w:rsidRDefault="00FC2503" w:rsidP="0078105E">
                        <w:pPr>
                          <w:pStyle w:val="Heading2"/>
                          <w:rPr>
                            <w:rFonts w:cstheme="minorHAnsi"/>
                            <w:b/>
                            <w:bCs/>
                            <w:caps w:val="0"/>
                            <w:color w:val="auto"/>
                            <w:kern w:val="0"/>
                          </w:rPr>
                        </w:pPr>
                      </w:p>
                      <w:p w:rsidR="00FC2503" w:rsidRDefault="00FC2503" w:rsidP="0078105E">
                        <w:pPr>
                          <w:pStyle w:val="Heading2"/>
                          <w:rPr>
                            <w:rFonts w:cstheme="minorHAnsi"/>
                            <w:b/>
                            <w:bCs/>
                            <w:caps w:val="0"/>
                            <w:color w:val="auto"/>
                            <w:kern w:val="0"/>
                          </w:rPr>
                        </w:pPr>
                      </w:p>
                      <w:p w:rsidR="00FC2503" w:rsidRDefault="00FC2503" w:rsidP="0078105E">
                        <w:pPr>
                          <w:pStyle w:val="Heading2"/>
                          <w:rPr>
                            <w:rFonts w:cstheme="minorHAnsi"/>
                            <w:b/>
                            <w:bCs/>
                            <w:caps w:val="0"/>
                            <w:color w:val="auto"/>
                            <w:kern w:val="0"/>
                          </w:rPr>
                        </w:pPr>
                      </w:p>
                      <w:p w:rsidR="00FC2503" w:rsidRDefault="00FC2503" w:rsidP="0078105E">
                        <w:pPr>
                          <w:pStyle w:val="Heading2"/>
                          <w:rPr>
                            <w:rFonts w:cstheme="minorHAnsi"/>
                            <w:b/>
                            <w:bCs/>
                            <w:caps w:val="0"/>
                            <w:color w:val="auto"/>
                            <w:kern w:val="0"/>
                          </w:rPr>
                        </w:pPr>
                      </w:p>
                      <w:p w:rsidR="00FC2503" w:rsidRDefault="00FC2503" w:rsidP="0078105E">
                        <w:pPr>
                          <w:pStyle w:val="Heading2"/>
                          <w:rPr>
                            <w:rFonts w:cstheme="minorHAnsi"/>
                            <w:b/>
                            <w:bCs/>
                            <w:caps w:val="0"/>
                            <w:color w:val="auto"/>
                            <w:kern w:val="0"/>
                          </w:rPr>
                        </w:pPr>
                      </w:p>
                      <w:p w:rsidR="00FC2503" w:rsidRDefault="00FC2503" w:rsidP="0078105E">
                        <w:pPr>
                          <w:pStyle w:val="Heading2"/>
                          <w:rPr>
                            <w:rFonts w:cstheme="minorHAnsi"/>
                            <w:b/>
                            <w:bCs/>
                            <w:caps w:val="0"/>
                            <w:color w:val="auto"/>
                            <w:kern w:val="0"/>
                          </w:rPr>
                        </w:pPr>
                      </w:p>
                      <w:p w:rsidR="0078105E" w:rsidRPr="007811D3" w:rsidRDefault="0078105E" w:rsidP="0078105E">
                        <w:pPr>
                          <w:pStyle w:val="Heading2"/>
                          <w:rPr>
                            <w:rFonts w:cstheme="minorHAnsi"/>
                            <w:color w:val="auto"/>
                          </w:rPr>
                        </w:pPr>
                        <w:r w:rsidRPr="007811D3">
                          <w:rPr>
                            <w:rStyle w:val="Strong"/>
                            <w:rFonts w:cstheme="minorHAnsi"/>
                            <w:color w:val="auto"/>
                          </w:rPr>
                          <w:t>legal secretary</w:t>
                        </w:r>
                        <w:r w:rsidR="00DB0FAA" w:rsidRPr="007811D3">
                          <w:rPr>
                            <w:rStyle w:val="Strong"/>
                            <w:rFonts w:cstheme="minorHAnsi"/>
                            <w:color w:val="auto"/>
                          </w:rPr>
                          <w:t xml:space="preserve"> (part time)</w:t>
                        </w:r>
                        <w:r w:rsidRPr="007811D3">
                          <w:rPr>
                            <w:rFonts w:cstheme="minorHAnsi"/>
                            <w:color w:val="auto"/>
                          </w:rPr>
                          <w:t xml:space="preserve"> dawill law academy</w:t>
                        </w:r>
                      </w:p>
                      <w:p w:rsidR="0078105E" w:rsidRPr="007811D3" w:rsidRDefault="0078105E" w:rsidP="0078105E">
                        <w:pPr>
                          <w:pStyle w:val="Heading3"/>
                          <w:rPr>
                            <w:rFonts w:cstheme="minorHAnsi"/>
                            <w:color w:val="auto"/>
                          </w:rPr>
                        </w:pPr>
                        <w:r w:rsidRPr="007811D3">
                          <w:rPr>
                            <w:rFonts w:cstheme="minorHAnsi"/>
                            <w:color w:val="auto"/>
                          </w:rPr>
                          <w:t>september 2008 – november 2012</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Produced information by transcribing, formatting, inputting, editing, retrieving, copying, and transmitting text, data, and graphics; coordinated case preparation.</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Maintained client confidence by keeping client/attorney information confidential.</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Provided historical reference by developing and utilizing filing and retrieval systems; recorded meeting discussions; maintained transcripts; documented and maintained evidence.</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Maintained office supplies by checking stocks; placed and expedited orders; evaluated new products.</w:t>
                        </w:r>
                      </w:p>
                      <w:p w:rsidR="00C673F4" w:rsidRPr="007811D3" w:rsidRDefault="0078105E" w:rsidP="00DB0FAA">
                        <w:pPr>
                          <w:pStyle w:val="ListParagraph"/>
                          <w:numPr>
                            <w:ilvl w:val="0"/>
                            <w:numId w:val="7"/>
                          </w:numPr>
                          <w:rPr>
                            <w:rFonts w:cstheme="minorHAnsi"/>
                            <w:color w:val="auto"/>
                          </w:rPr>
                        </w:pPr>
                        <w:r w:rsidRPr="007811D3">
                          <w:rPr>
                            <w:rFonts w:cstheme="minorHAnsi"/>
                            <w:color w:val="auto"/>
                          </w:rPr>
                          <w:t>Ensured operation of equipment by completing preventive maintenance requirements; called for repairs.</w:t>
                        </w:r>
                      </w:p>
                    </w:sdtContent>
                  </w:sdt>
                </w:sdtContent>
              </w:sdt>
              <w:sdt>
                <w:sdtPr>
                  <w:rPr>
                    <w:rFonts w:cstheme="minorHAnsi"/>
                    <w:b/>
                    <w:bCs/>
                    <w:caps w:val="0"/>
                    <w:color w:val="595959" w:themeColor="text1" w:themeTint="A6"/>
                    <w:kern w:val="0"/>
                  </w:rPr>
                  <w:id w:val="2084645851"/>
                  <w:placeholder>
                    <w:docPart w:val="34DA90CCE6474AE085551E3CABC5E9EA"/>
                  </w:placeholder>
                </w:sdtPr>
                <w:sdtEndPr>
                  <w:rPr>
                    <w:b w:val="0"/>
                    <w:bCs w:val="0"/>
                    <w:color w:val="262626" w:themeColor="text1" w:themeTint="D9"/>
                  </w:rPr>
                </w:sdtEndPr>
                <w:sdtContent>
                  <w:p w:rsidR="00C673F4" w:rsidRPr="00FC2503" w:rsidRDefault="0078105E">
                    <w:pPr>
                      <w:pStyle w:val="Heading2"/>
                      <w:rPr>
                        <w:rFonts w:cstheme="minorHAnsi"/>
                        <w:b/>
                        <w:bCs/>
                        <w:caps w:val="0"/>
                        <w:color w:val="595959" w:themeColor="text1" w:themeTint="A6"/>
                        <w:kern w:val="0"/>
                      </w:rPr>
                    </w:pPr>
                    <w:r w:rsidRPr="007811D3">
                      <w:rPr>
                        <w:rStyle w:val="Strong"/>
                        <w:rFonts w:cstheme="minorHAnsi"/>
                      </w:rPr>
                      <w:t>Research Assistant</w:t>
                    </w:r>
                    <w:r w:rsidR="00C673F4" w:rsidRPr="007811D3">
                      <w:rPr>
                        <w:rFonts w:cstheme="minorHAnsi"/>
                      </w:rPr>
                      <w:t xml:space="preserve"> </w:t>
                    </w:r>
                    <w:r w:rsidR="00DB0FAA" w:rsidRPr="007811D3">
                      <w:rPr>
                        <w:rFonts w:cstheme="minorHAnsi"/>
                      </w:rPr>
                      <w:t>Ministry of social development - nfs</w:t>
                    </w:r>
                  </w:p>
                  <w:p w:rsidR="00C673F4" w:rsidRPr="007811D3" w:rsidRDefault="00DB0FAA" w:rsidP="00C673F4">
                    <w:pPr>
                      <w:pStyle w:val="Heading3"/>
                      <w:rPr>
                        <w:rFonts w:cstheme="minorHAnsi"/>
                      </w:rPr>
                    </w:pPr>
                    <w:r w:rsidRPr="007811D3">
                      <w:rPr>
                        <w:rFonts w:cstheme="minorHAnsi"/>
                      </w:rPr>
                      <w:t>january 2008 to january 2009</w:t>
                    </w:r>
                  </w:p>
                  <w:p w:rsidR="00DB0FAA" w:rsidRPr="007811D3" w:rsidRDefault="00DB0FAA" w:rsidP="00DB0FAA">
                    <w:pPr>
                      <w:pStyle w:val="ListParagraph"/>
                      <w:numPr>
                        <w:ilvl w:val="0"/>
                        <w:numId w:val="7"/>
                      </w:numPr>
                      <w:rPr>
                        <w:rFonts w:cstheme="minorHAnsi"/>
                      </w:rPr>
                    </w:pPr>
                    <w:r w:rsidRPr="007811D3">
                      <w:rPr>
                        <w:rFonts w:cstheme="minorHAnsi"/>
                      </w:rPr>
                      <w:t>Collected and analyzed data</w:t>
                    </w:r>
                  </w:p>
                  <w:p w:rsidR="00DB0FAA" w:rsidRPr="007811D3" w:rsidRDefault="00DB0FAA" w:rsidP="00DB0FAA">
                    <w:pPr>
                      <w:pStyle w:val="ListParagraph"/>
                      <w:numPr>
                        <w:ilvl w:val="0"/>
                        <w:numId w:val="7"/>
                      </w:numPr>
                      <w:rPr>
                        <w:rFonts w:cstheme="minorHAnsi"/>
                      </w:rPr>
                    </w:pPr>
                    <w:r w:rsidRPr="007811D3">
                      <w:rPr>
                        <w:rFonts w:cstheme="minorHAnsi"/>
                      </w:rPr>
                      <w:t xml:space="preserve">Prepare materials for submission to granting agencies and foundations. </w:t>
                    </w:r>
                  </w:p>
                  <w:p w:rsidR="00DB0FAA" w:rsidRPr="007811D3" w:rsidRDefault="00DB0FAA" w:rsidP="00DB0FAA">
                    <w:pPr>
                      <w:pStyle w:val="ListParagraph"/>
                      <w:numPr>
                        <w:ilvl w:val="0"/>
                        <w:numId w:val="7"/>
                      </w:numPr>
                      <w:rPr>
                        <w:rFonts w:cstheme="minorHAnsi"/>
                      </w:rPr>
                    </w:pPr>
                    <w:r w:rsidRPr="007811D3">
                      <w:rPr>
                        <w:rFonts w:cstheme="minorHAnsi"/>
                      </w:rPr>
                      <w:t>Provided ready access to all experimental data for the supervisor.</w:t>
                    </w:r>
                  </w:p>
                  <w:p w:rsidR="00DB0FAA" w:rsidRPr="007811D3" w:rsidRDefault="00DB0FAA" w:rsidP="00DB0FAA">
                    <w:pPr>
                      <w:pStyle w:val="ListParagraph"/>
                      <w:numPr>
                        <w:ilvl w:val="0"/>
                        <w:numId w:val="7"/>
                      </w:numPr>
                      <w:rPr>
                        <w:rFonts w:cstheme="minorHAnsi"/>
                      </w:rPr>
                    </w:pPr>
                    <w:r w:rsidRPr="007811D3">
                      <w:rPr>
                        <w:rFonts w:cstheme="minorHAnsi"/>
                      </w:rPr>
                      <w:t>Prepare other articles, reports, and presentations</w:t>
                    </w:r>
                  </w:p>
                  <w:p w:rsidR="000B6F1A" w:rsidRPr="007811D3" w:rsidRDefault="00DB0FAA" w:rsidP="00DB0FAA">
                    <w:pPr>
                      <w:pStyle w:val="ListParagraph"/>
                      <w:numPr>
                        <w:ilvl w:val="0"/>
                        <w:numId w:val="7"/>
                      </w:numPr>
                      <w:rPr>
                        <w:rFonts w:cstheme="minorHAnsi"/>
                      </w:rPr>
                    </w:pPr>
                    <w:r w:rsidRPr="007811D3">
                      <w:rPr>
                        <w:rFonts w:cstheme="minorHAnsi"/>
                      </w:rPr>
                      <w:t>Monitor the project budget</w:t>
                    </w:r>
                  </w:p>
                </w:sdtContent>
              </w:sdt>
            </w:sdtContent>
          </w:sdt>
        </w:tc>
      </w:tr>
      <w:tr w:rsidR="000B6F1A" w:rsidRPr="007811D3">
        <w:tc>
          <w:tcPr>
            <w:tcW w:w="2070" w:type="dxa"/>
          </w:tcPr>
          <w:p w:rsidR="000B6F1A" w:rsidRPr="007811D3" w:rsidRDefault="005B3D7B">
            <w:pPr>
              <w:pStyle w:val="Heading1"/>
              <w:rPr>
                <w:rFonts w:cstheme="minorHAnsi"/>
              </w:rPr>
            </w:pPr>
            <w:r w:rsidRPr="007811D3">
              <w:rPr>
                <w:rFonts w:cstheme="minorHAnsi"/>
              </w:rPr>
              <w:lastRenderedPageBreak/>
              <w:t>Education</w:t>
            </w:r>
          </w:p>
        </w:tc>
        <w:tc>
          <w:tcPr>
            <w:tcW w:w="7650" w:type="dxa"/>
          </w:tcPr>
          <w:sdt>
            <w:sdtPr>
              <w:rPr>
                <w:rFonts w:cstheme="minorHAnsi"/>
                <w:caps w:val="0"/>
                <w:color w:val="595959" w:themeColor="text1" w:themeTint="A6"/>
                <w:kern w:val="0"/>
              </w:rPr>
              <w:id w:val="-691765356"/>
            </w:sdtPr>
            <w:sdtEndPr/>
            <w:sdtContent>
              <w:sdt>
                <w:sdtPr>
                  <w:rPr>
                    <w:rFonts w:cstheme="minorHAnsi"/>
                    <w:caps w:val="0"/>
                    <w:color w:val="595959" w:themeColor="text1" w:themeTint="A6"/>
                    <w:kern w:val="0"/>
                  </w:rPr>
                  <w:id w:val="-1126388115"/>
                  <w:placeholder>
                    <w:docPart w:val="384BF312D501476797F0F472BD1284C5"/>
                  </w:placeholder>
                </w:sdtPr>
                <w:sdtEndPr/>
                <w:sdtContent>
                  <w:sdt>
                    <w:sdtPr>
                      <w:rPr>
                        <w:rFonts w:cstheme="minorHAnsi"/>
                        <w:caps w:val="0"/>
                        <w:color w:val="auto"/>
                        <w:kern w:val="0"/>
                      </w:rPr>
                      <w:id w:val="116574987"/>
                      <w:placeholder>
                        <w:docPart w:val="349A012104EE4AA3A641228DD3FBD01F"/>
                      </w:placeholder>
                    </w:sdtPr>
                    <w:sdtEndPr/>
                    <w:sdtContent>
                      <w:p w:rsidR="00DB0FAA" w:rsidRPr="007811D3" w:rsidRDefault="00DB0FAA" w:rsidP="00DB0FAA">
                        <w:pPr>
                          <w:pStyle w:val="Heading2"/>
                          <w:rPr>
                            <w:rFonts w:cstheme="minorHAnsi"/>
                            <w:color w:val="auto"/>
                          </w:rPr>
                        </w:pPr>
                        <w:r w:rsidRPr="007811D3">
                          <w:rPr>
                            <w:rFonts w:cstheme="minorHAnsi"/>
                            <w:b/>
                            <w:bCs/>
                            <w:color w:val="auto"/>
                          </w:rPr>
                          <w:t>costaatt</w:t>
                        </w:r>
                        <w:r w:rsidRPr="007811D3">
                          <w:rPr>
                            <w:rFonts w:cstheme="minorHAnsi"/>
                            <w:color w:val="auto"/>
                          </w:rPr>
                          <w:t>, port of spain</w:t>
                        </w:r>
                      </w:p>
                      <w:p w:rsidR="00DB0FAA" w:rsidRPr="00DB0FAA" w:rsidRDefault="00DB0FAA" w:rsidP="00DB0FAA">
                        <w:pPr>
                          <w:keepNext/>
                          <w:keepLines/>
                          <w:spacing w:after="80"/>
                          <w:outlineLvl w:val="2"/>
                          <w:rPr>
                            <w:rFonts w:cstheme="minorHAnsi"/>
                            <w:caps/>
                            <w:color w:val="auto"/>
                            <w:sz w:val="17"/>
                            <w:szCs w:val="17"/>
                          </w:rPr>
                        </w:pPr>
                        <w:r w:rsidRPr="00DB0FAA">
                          <w:rPr>
                            <w:rFonts w:cstheme="minorHAnsi"/>
                            <w:caps/>
                            <w:color w:val="auto"/>
                            <w:sz w:val="17"/>
                            <w:szCs w:val="17"/>
                          </w:rPr>
                          <w:t>bachelor of arts – criminal justice</w:t>
                        </w:r>
                      </w:p>
                      <w:p w:rsidR="00DB0FAA" w:rsidRPr="00DB0FAA" w:rsidRDefault="00DB0FAA" w:rsidP="00DB0FAA">
                        <w:pPr>
                          <w:spacing w:line="240" w:lineRule="auto"/>
                          <w:rPr>
                            <w:rFonts w:cstheme="minorHAnsi"/>
                            <w:color w:val="auto"/>
                          </w:rPr>
                        </w:pPr>
                        <w:r w:rsidRPr="00DB0FAA">
                          <w:rPr>
                            <w:rFonts w:cstheme="minorHAnsi"/>
                            <w:color w:val="auto"/>
                          </w:rPr>
                          <w:t>2014- PRESENT</w:t>
                        </w:r>
                      </w:p>
                      <w:p w:rsidR="00DB0FAA" w:rsidRPr="007811D3" w:rsidRDefault="00DB0FAA" w:rsidP="00DB0FAA">
                        <w:pPr>
                          <w:rPr>
                            <w:rFonts w:cstheme="minorHAnsi"/>
                          </w:rPr>
                        </w:pPr>
                        <w:r w:rsidRPr="00DB0FAA">
                          <w:rPr>
                            <w:rFonts w:cstheme="minorHAnsi"/>
                            <w:color w:val="auto"/>
                          </w:rPr>
                          <w:t>3.0GPA</w:t>
                        </w:r>
                      </w:p>
                    </w:sdtContent>
                  </w:sdt>
                </w:sdtContent>
              </w:sdt>
              <w:sdt>
                <w:sdtPr>
                  <w:rPr>
                    <w:rFonts w:cstheme="minorHAnsi"/>
                    <w:caps w:val="0"/>
                    <w:color w:val="595959" w:themeColor="text1" w:themeTint="A6"/>
                    <w:kern w:val="0"/>
                  </w:rPr>
                  <w:id w:val="57300471"/>
                  <w:placeholder>
                    <w:docPart w:val="CAD38FFC395C4385951A4EA0837C66F0"/>
                  </w:placeholder>
                </w:sdtPr>
                <w:sdtEndPr/>
                <w:sdtContent>
                  <w:sdt>
                    <w:sdtPr>
                      <w:rPr>
                        <w:rFonts w:cstheme="minorHAnsi"/>
                        <w:caps w:val="0"/>
                        <w:color w:val="auto"/>
                        <w:kern w:val="0"/>
                      </w:rPr>
                      <w:id w:val="-669634977"/>
                      <w:placeholder>
                        <w:docPart w:val="CA4E6F2117094EE681B90DAF9C98B1C3"/>
                      </w:placeholder>
                    </w:sdtPr>
                    <w:sdtEndPr/>
                    <w:sdtContent>
                      <w:p w:rsidR="00DB0FAA" w:rsidRPr="007811D3" w:rsidRDefault="00DB0FAA" w:rsidP="00DB0FAA">
                        <w:pPr>
                          <w:pStyle w:val="Heading2"/>
                          <w:rPr>
                            <w:rFonts w:cstheme="minorHAnsi"/>
                            <w:color w:val="auto"/>
                          </w:rPr>
                        </w:pPr>
                        <w:r w:rsidRPr="007811D3">
                          <w:rPr>
                            <w:rStyle w:val="Strong"/>
                            <w:rFonts w:cstheme="minorHAnsi"/>
                            <w:color w:val="auto"/>
                          </w:rPr>
                          <w:t>UNIVERISTY OF SOUTHERN CARIBBEAN/ANDREWS UNIVERSITY</w:t>
                        </w:r>
                        <w:r w:rsidRPr="007811D3">
                          <w:rPr>
                            <w:rFonts w:cstheme="minorHAnsi"/>
                            <w:color w:val="auto"/>
                          </w:rPr>
                          <w:t>, MARACAS ST. JOSEPH</w:t>
                        </w:r>
                      </w:p>
                      <w:p w:rsidR="00DB0FAA" w:rsidRPr="007811D3" w:rsidRDefault="00DB0FAA" w:rsidP="00DB0FAA">
                        <w:pPr>
                          <w:pStyle w:val="Heading3"/>
                          <w:rPr>
                            <w:rFonts w:cstheme="minorHAnsi"/>
                            <w:color w:val="auto"/>
                          </w:rPr>
                        </w:pPr>
                        <w:r w:rsidRPr="007811D3">
                          <w:rPr>
                            <w:rFonts w:cstheme="minorHAnsi"/>
                            <w:color w:val="auto"/>
                          </w:rPr>
                          <w:t>BACHELOR OF SCIENCE – PSYCHOLOGY</w:t>
                        </w:r>
                      </w:p>
                      <w:p w:rsidR="00DB0FAA" w:rsidRPr="007811D3" w:rsidRDefault="00DB0FAA" w:rsidP="00DB0FAA">
                        <w:pPr>
                          <w:rPr>
                            <w:rFonts w:cstheme="minorHAnsi"/>
                            <w:color w:val="auto"/>
                          </w:rPr>
                        </w:pPr>
                        <w:r w:rsidRPr="007811D3">
                          <w:rPr>
                            <w:rFonts w:cstheme="minorHAnsi"/>
                            <w:color w:val="auto"/>
                          </w:rPr>
                          <w:t>2005-2011</w:t>
                        </w:r>
                      </w:p>
                      <w:p w:rsidR="00DB0FAA" w:rsidRPr="007811D3" w:rsidRDefault="00DB0FAA" w:rsidP="00DB0FAA">
                        <w:pPr>
                          <w:rPr>
                            <w:rFonts w:cstheme="minorHAnsi"/>
                            <w:color w:val="auto"/>
                          </w:rPr>
                        </w:pPr>
                        <w:r w:rsidRPr="007811D3">
                          <w:rPr>
                            <w:rFonts w:cstheme="minorHAnsi"/>
                            <w:color w:val="auto"/>
                          </w:rPr>
                          <w:t>2.93 GPA</w:t>
                        </w:r>
                      </w:p>
                    </w:sdtContent>
                  </w:sdt>
                </w:sdtContent>
              </w:sdt>
              <w:sdt>
                <w:sdtPr>
                  <w:rPr>
                    <w:rFonts w:cstheme="minorHAnsi"/>
                    <w:caps w:val="0"/>
                    <w:color w:val="595959" w:themeColor="text1" w:themeTint="A6"/>
                    <w:kern w:val="0"/>
                  </w:rPr>
                  <w:id w:val="637082589"/>
                </w:sdtPr>
                <w:sdtEndPr/>
                <w:sdtContent>
                  <w:sdt>
                    <w:sdtPr>
                      <w:rPr>
                        <w:rFonts w:cstheme="minorHAnsi"/>
                        <w:caps w:val="0"/>
                        <w:color w:val="auto"/>
                        <w:kern w:val="0"/>
                      </w:rPr>
                      <w:id w:val="-636492268"/>
                    </w:sdtPr>
                    <w:sdtEndPr/>
                    <w:sdtContent>
                      <w:p w:rsidR="00DB0FAA" w:rsidRPr="007811D3" w:rsidRDefault="00DB0FAA" w:rsidP="00DB0FAA">
                        <w:pPr>
                          <w:pStyle w:val="Heading2"/>
                          <w:rPr>
                            <w:rFonts w:cstheme="minorHAnsi"/>
                            <w:color w:val="auto"/>
                          </w:rPr>
                        </w:pPr>
                        <w:r w:rsidRPr="007811D3">
                          <w:rPr>
                            <w:rStyle w:val="Strong"/>
                            <w:rFonts w:cstheme="minorHAnsi"/>
                            <w:color w:val="auto"/>
                          </w:rPr>
                          <w:t>DOWNERS DIEGO MARTIN FINISHING SCHOOL</w:t>
                        </w:r>
                        <w:r w:rsidRPr="007811D3">
                          <w:rPr>
                            <w:rFonts w:cstheme="minorHAnsi"/>
                            <w:color w:val="auto"/>
                          </w:rPr>
                          <w:t>, DIEGO MARTIN</w:t>
                        </w:r>
                      </w:p>
                      <w:p w:rsidR="00DB0FAA" w:rsidRPr="007811D3" w:rsidRDefault="00DB0FAA" w:rsidP="00DB0FAA">
                        <w:pPr>
                          <w:pStyle w:val="Heading3"/>
                          <w:rPr>
                            <w:rFonts w:cstheme="minorHAnsi"/>
                            <w:color w:val="auto"/>
                          </w:rPr>
                        </w:pPr>
                        <w:r w:rsidRPr="007811D3">
                          <w:rPr>
                            <w:rFonts w:cstheme="minorHAnsi"/>
                            <w:color w:val="auto"/>
                          </w:rPr>
                          <w:t>CXC</w:t>
                        </w:r>
                      </w:p>
                      <w:p w:rsidR="00DB0FAA" w:rsidRPr="007811D3" w:rsidRDefault="00DB0FAA" w:rsidP="00DB0FAA">
                        <w:pPr>
                          <w:spacing w:after="0"/>
                          <w:rPr>
                            <w:rFonts w:cstheme="minorHAnsi"/>
                            <w:color w:val="auto"/>
                          </w:rPr>
                        </w:pPr>
                        <w:r w:rsidRPr="007811D3">
                          <w:rPr>
                            <w:rFonts w:cstheme="minorHAnsi"/>
                            <w:color w:val="auto"/>
                          </w:rPr>
                          <w:t>ENGLISH                                                   3</w:t>
                        </w:r>
                      </w:p>
                      <w:p w:rsidR="00DB0FAA" w:rsidRPr="007811D3" w:rsidRDefault="00DB0FAA" w:rsidP="00DB0FAA">
                        <w:pPr>
                          <w:spacing w:after="0"/>
                          <w:rPr>
                            <w:rFonts w:cstheme="minorHAnsi"/>
                            <w:color w:val="auto"/>
                          </w:rPr>
                        </w:pPr>
                        <w:r w:rsidRPr="007811D3">
                          <w:rPr>
                            <w:rFonts w:cstheme="minorHAnsi"/>
                            <w:color w:val="auto"/>
                          </w:rPr>
                          <w:t>HUMAN AND SOCIAL BIOLOGY              3</w:t>
                        </w:r>
                      </w:p>
                      <w:p w:rsidR="00DB0FAA" w:rsidRPr="007811D3" w:rsidRDefault="00DB0FAA" w:rsidP="00DB0FAA">
                        <w:pPr>
                          <w:spacing w:after="0"/>
                          <w:rPr>
                            <w:rFonts w:cstheme="minorHAnsi"/>
                            <w:color w:val="auto"/>
                          </w:rPr>
                        </w:pPr>
                        <w:r w:rsidRPr="007811D3">
                          <w:rPr>
                            <w:rFonts w:cstheme="minorHAnsi"/>
                            <w:color w:val="auto"/>
                          </w:rPr>
                          <w:t>PRINICIPLE OF BUSINESS                      3</w:t>
                        </w:r>
                      </w:p>
                      <w:p w:rsidR="00DB0FAA" w:rsidRPr="007811D3" w:rsidRDefault="00DB0FAA" w:rsidP="00DB0FAA">
                        <w:pPr>
                          <w:spacing w:after="0"/>
                          <w:rPr>
                            <w:rFonts w:cstheme="minorHAnsi"/>
                            <w:color w:val="auto"/>
                          </w:rPr>
                        </w:pPr>
                        <w:r w:rsidRPr="007811D3">
                          <w:rPr>
                            <w:rFonts w:cstheme="minorHAnsi"/>
                            <w:color w:val="auto"/>
                          </w:rPr>
                          <w:t>PRINCIPLE OF ACCOUNTS                     2</w:t>
                        </w:r>
                      </w:p>
                      <w:p w:rsidR="00DB0FAA" w:rsidRPr="007811D3" w:rsidRDefault="001554C9" w:rsidP="00DB0FAA">
                        <w:pPr>
                          <w:spacing w:after="0"/>
                          <w:rPr>
                            <w:rFonts w:cstheme="minorHAnsi"/>
                            <w:color w:val="auto"/>
                          </w:rPr>
                        </w:pPr>
                      </w:p>
                    </w:sdtContent>
                  </w:sdt>
                </w:sdtContent>
              </w:sdt>
              <w:sdt>
                <w:sdtPr>
                  <w:rPr>
                    <w:rFonts w:cstheme="minorHAnsi"/>
                    <w:caps w:val="0"/>
                    <w:color w:val="595959" w:themeColor="text1" w:themeTint="A6"/>
                    <w:kern w:val="0"/>
                  </w:rPr>
                  <w:id w:val="36716667"/>
                </w:sdtPr>
                <w:sdtEndPr/>
                <w:sdtContent>
                  <w:sdt>
                    <w:sdtPr>
                      <w:rPr>
                        <w:rFonts w:cstheme="minorHAnsi"/>
                        <w:caps w:val="0"/>
                        <w:color w:val="auto"/>
                        <w:kern w:val="0"/>
                      </w:rPr>
                      <w:id w:val="1356771874"/>
                    </w:sdtPr>
                    <w:sdtEndPr/>
                    <w:sdtContent>
                      <w:p w:rsidR="00DB0FAA" w:rsidRPr="007811D3" w:rsidRDefault="00DB0FAA" w:rsidP="00DB0FAA">
                        <w:pPr>
                          <w:pStyle w:val="Heading2"/>
                          <w:rPr>
                            <w:rFonts w:cstheme="minorHAnsi"/>
                            <w:color w:val="auto"/>
                          </w:rPr>
                        </w:pPr>
                        <w:r w:rsidRPr="007811D3">
                          <w:rPr>
                            <w:rFonts w:cstheme="minorHAnsi"/>
                            <w:b/>
                            <w:bCs/>
                            <w:color w:val="auto"/>
                          </w:rPr>
                          <w:t>BISHOPS OF CENTENARY COLLEGE</w:t>
                        </w:r>
                        <w:r w:rsidRPr="007811D3">
                          <w:rPr>
                            <w:rFonts w:cstheme="minorHAnsi"/>
                            <w:color w:val="auto"/>
                          </w:rPr>
                          <w:t>, WOODBROOK</w:t>
                        </w:r>
                      </w:p>
                      <w:p w:rsidR="00DB0FAA" w:rsidRPr="00DB0FAA" w:rsidRDefault="00DB0FAA" w:rsidP="00DB0FAA">
                        <w:pPr>
                          <w:keepNext/>
                          <w:keepLines/>
                          <w:spacing w:after="80"/>
                          <w:outlineLvl w:val="2"/>
                          <w:rPr>
                            <w:rFonts w:cstheme="minorHAnsi"/>
                            <w:caps/>
                            <w:color w:val="auto"/>
                            <w:sz w:val="17"/>
                            <w:szCs w:val="17"/>
                          </w:rPr>
                        </w:pPr>
                        <w:r w:rsidRPr="00DB0FAA">
                          <w:rPr>
                            <w:rFonts w:cstheme="minorHAnsi"/>
                            <w:caps/>
                            <w:color w:val="auto"/>
                            <w:sz w:val="17"/>
                            <w:szCs w:val="17"/>
                          </w:rPr>
                          <w:t>CXC</w:t>
                        </w:r>
                      </w:p>
                      <w:p w:rsidR="00DB0FAA" w:rsidRPr="00DB0FAA" w:rsidRDefault="00DB0FAA" w:rsidP="00DB0FAA">
                        <w:pPr>
                          <w:spacing w:after="0"/>
                          <w:rPr>
                            <w:rFonts w:cstheme="minorHAnsi"/>
                            <w:color w:val="auto"/>
                          </w:rPr>
                        </w:pPr>
                        <w:r w:rsidRPr="00DB0FAA">
                          <w:rPr>
                            <w:rFonts w:cstheme="minorHAnsi"/>
                            <w:color w:val="auto"/>
                          </w:rPr>
                          <w:t xml:space="preserve">MATHEMATICS                                          2                                   </w:t>
                        </w:r>
                      </w:p>
                      <w:p w:rsidR="00DB0FAA" w:rsidRPr="00DB0FAA" w:rsidRDefault="00DB0FAA" w:rsidP="00DB0FAA">
                        <w:pPr>
                          <w:spacing w:after="0"/>
                          <w:rPr>
                            <w:rFonts w:cstheme="minorHAnsi"/>
                            <w:color w:val="auto"/>
                          </w:rPr>
                        </w:pPr>
                        <w:r w:rsidRPr="00DB0FAA">
                          <w:rPr>
                            <w:rFonts w:cstheme="minorHAnsi"/>
                            <w:color w:val="auto"/>
                          </w:rPr>
                          <w:t>PRINICIPLE OF BUSINESS                       3</w:t>
                        </w:r>
                      </w:p>
                      <w:p w:rsidR="00DB0FAA" w:rsidRPr="00DB0FAA" w:rsidRDefault="00DB0FAA" w:rsidP="00DB0FAA">
                        <w:pPr>
                          <w:spacing w:after="0"/>
                          <w:rPr>
                            <w:rFonts w:cstheme="minorHAnsi"/>
                            <w:color w:val="auto"/>
                          </w:rPr>
                        </w:pPr>
                        <w:r w:rsidRPr="00DB0FAA">
                          <w:rPr>
                            <w:rFonts w:cstheme="minorHAnsi"/>
                            <w:color w:val="auto"/>
                          </w:rPr>
                          <w:t>PRINCIPLE OF ACCOUNTS                      3</w:t>
                        </w:r>
                      </w:p>
                      <w:p w:rsidR="00DB0FAA" w:rsidRPr="00DB0FAA" w:rsidRDefault="00DB0FAA" w:rsidP="00DB0FAA">
                        <w:pPr>
                          <w:spacing w:after="0"/>
                          <w:rPr>
                            <w:rFonts w:cstheme="minorHAnsi"/>
                            <w:color w:val="auto"/>
                          </w:rPr>
                        </w:pPr>
                        <w:r w:rsidRPr="00DB0FAA">
                          <w:rPr>
                            <w:rFonts w:cstheme="minorHAnsi"/>
                            <w:color w:val="auto"/>
                          </w:rPr>
                          <w:t>OFFICE PROCEDURES                             3</w:t>
                        </w:r>
                      </w:p>
                      <w:p w:rsidR="00DB0FAA" w:rsidRPr="00DB0FAA" w:rsidRDefault="00DB0FAA" w:rsidP="00DB0FAA">
                        <w:pPr>
                          <w:spacing w:after="0"/>
                          <w:rPr>
                            <w:rFonts w:cstheme="minorHAnsi"/>
                            <w:color w:val="auto"/>
                          </w:rPr>
                        </w:pPr>
                        <w:r w:rsidRPr="00DB0FAA">
                          <w:rPr>
                            <w:rFonts w:cstheme="minorHAnsi"/>
                            <w:color w:val="auto"/>
                          </w:rPr>
                          <w:t>TYPE WRITING                                           2</w:t>
                        </w:r>
                      </w:p>
                      <w:p w:rsidR="00FC2503" w:rsidRDefault="00DB0FAA" w:rsidP="00DB0FAA">
                        <w:pPr>
                          <w:rPr>
                            <w:rFonts w:cstheme="minorHAnsi"/>
                            <w:color w:val="auto"/>
                          </w:rPr>
                        </w:pPr>
                        <w:r w:rsidRPr="00DB0FAA">
                          <w:rPr>
                            <w:rFonts w:cstheme="minorHAnsi"/>
                            <w:color w:val="auto"/>
                          </w:rPr>
                          <w:t>SOCIAL STUDIES                                       3</w:t>
                        </w:r>
                      </w:p>
                      <w:p w:rsidR="00FC2503" w:rsidRDefault="00FC2503" w:rsidP="00DB0FAA">
                        <w:pPr>
                          <w:rPr>
                            <w:rFonts w:cstheme="minorHAnsi"/>
                            <w:color w:val="auto"/>
                          </w:rPr>
                        </w:pPr>
                      </w:p>
                      <w:p w:rsidR="000B6F1A" w:rsidRPr="007811D3" w:rsidRDefault="001554C9" w:rsidP="00DB0FAA">
                        <w:pPr>
                          <w:rPr>
                            <w:rFonts w:cstheme="minorHAnsi"/>
                            <w:color w:val="auto"/>
                          </w:rPr>
                        </w:pPr>
                      </w:p>
                    </w:sdtContent>
                  </w:sdt>
                </w:sdtContent>
              </w:sdt>
            </w:sdtContent>
          </w:sdt>
        </w:tc>
      </w:tr>
      <w:tr w:rsidR="000B6F1A" w:rsidRPr="007811D3">
        <w:tc>
          <w:tcPr>
            <w:tcW w:w="2070" w:type="dxa"/>
          </w:tcPr>
          <w:p w:rsidR="000B6F1A" w:rsidRPr="007811D3" w:rsidRDefault="007811D3" w:rsidP="007811D3">
            <w:pPr>
              <w:pStyle w:val="Heading1"/>
              <w:rPr>
                <w:rFonts w:cstheme="minorHAnsi"/>
              </w:rPr>
            </w:pPr>
            <w:r w:rsidRPr="007811D3">
              <w:rPr>
                <w:rFonts w:cstheme="minorHAnsi"/>
              </w:rPr>
              <w:lastRenderedPageBreak/>
              <w:t>volunteer</w:t>
            </w:r>
          </w:p>
        </w:tc>
        <w:tc>
          <w:tcPr>
            <w:tcW w:w="7650" w:type="dxa"/>
          </w:tcPr>
          <w:p w:rsidR="007811D3" w:rsidRPr="007811D3" w:rsidRDefault="007811D3" w:rsidP="007811D3">
            <w:pPr>
              <w:spacing w:after="0"/>
              <w:rPr>
                <w:rFonts w:cstheme="minorHAnsi"/>
              </w:rPr>
            </w:pPr>
            <w:r w:rsidRPr="007811D3">
              <w:rPr>
                <w:rFonts w:cstheme="minorHAnsi"/>
              </w:rPr>
              <w:t>•</w:t>
            </w:r>
            <w:r w:rsidRPr="007811D3">
              <w:rPr>
                <w:rFonts w:cstheme="minorHAnsi"/>
              </w:rPr>
              <w:tab/>
              <w:t>St. Vincent De Paul</w:t>
            </w:r>
          </w:p>
          <w:p w:rsidR="007811D3" w:rsidRPr="007811D3" w:rsidRDefault="007811D3" w:rsidP="007811D3">
            <w:pPr>
              <w:spacing w:after="0"/>
              <w:rPr>
                <w:rFonts w:cstheme="minorHAnsi"/>
              </w:rPr>
            </w:pPr>
            <w:r w:rsidRPr="007811D3">
              <w:rPr>
                <w:rFonts w:cstheme="minorHAnsi"/>
              </w:rPr>
              <w:t>•</w:t>
            </w:r>
            <w:r w:rsidRPr="007811D3">
              <w:rPr>
                <w:rFonts w:cstheme="minorHAnsi"/>
              </w:rPr>
              <w:tab/>
              <w:t>Altar Server</w:t>
            </w:r>
          </w:p>
          <w:p w:rsidR="007811D3" w:rsidRPr="007811D3" w:rsidRDefault="007811D3" w:rsidP="007811D3">
            <w:pPr>
              <w:spacing w:after="0"/>
              <w:rPr>
                <w:rFonts w:cstheme="minorHAnsi"/>
              </w:rPr>
            </w:pPr>
            <w:r w:rsidRPr="007811D3">
              <w:rPr>
                <w:rFonts w:cstheme="minorHAnsi"/>
              </w:rPr>
              <w:t>•</w:t>
            </w:r>
            <w:r w:rsidRPr="007811D3">
              <w:rPr>
                <w:rFonts w:cstheme="minorHAnsi"/>
              </w:rPr>
              <w:tab/>
              <w:t xml:space="preserve">Child Line </w:t>
            </w:r>
          </w:p>
          <w:p w:rsidR="007811D3" w:rsidRPr="007811D3" w:rsidRDefault="007811D3" w:rsidP="007811D3">
            <w:pPr>
              <w:spacing w:after="0"/>
              <w:rPr>
                <w:rFonts w:cstheme="minorHAnsi"/>
              </w:rPr>
            </w:pPr>
            <w:r w:rsidRPr="007811D3">
              <w:rPr>
                <w:rFonts w:cstheme="minorHAnsi"/>
              </w:rPr>
              <w:t>•</w:t>
            </w:r>
            <w:r w:rsidRPr="007811D3">
              <w:rPr>
                <w:rFonts w:cstheme="minorHAnsi"/>
              </w:rPr>
              <w:tab/>
              <w:t>Tutor</w:t>
            </w:r>
          </w:p>
          <w:p w:rsidR="000B6F1A" w:rsidRPr="007811D3" w:rsidRDefault="007811D3" w:rsidP="007811D3">
            <w:pPr>
              <w:spacing w:after="0"/>
              <w:rPr>
                <w:rFonts w:cstheme="minorHAnsi"/>
              </w:rPr>
            </w:pPr>
            <w:r w:rsidRPr="007811D3">
              <w:rPr>
                <w:rFonts w:cstheme="minorHAnsi"/>
              </w:rPr>
              <w:t>•</w:t>
            </w:r>
            <w:r w:rsidRPr="007811D3">
              <w:rPr>
                <w:rFonts w:cstheme="minorHAnsi"/>
              </w:rPr>
              <w:tab/>
              <w:t>Police Youth Academy</w:t>
            </w:r>
          </w:p>
        </w:tc>
      </w:tr>
      <w:tr w:rsidR="000B6F1A" w:rsidRPr="007811D3">
        <w:tc>
          <w:tcPr>
            <w:tcW w:w="2070" w:type="dxa"/>
          </w:tcPr>
          <w:p w:rsidR="000B6F1A" w:rsidRPr="007811D3" w:rsidRDefault="005B3D7B">
            <w:pPr>
              <w:pStyle w:val="Heading1"/>
              <w:rPr>
                <w:rFonts w:cstheme="minorHAnsi"/>
              </w:rPr>
            </w:pPr>
            <w:r w:rsidRPr="007811D3">
              <w:rPr>
                <w:rFonts w:cstheme="minorHAnsi"/>
              </w:rPr>
              <w:t>References</w:t>
            </w:r>
          </w:p>
        </w:tc>
        <w:tc>
          <w:tcPr>
            <w:tcW w:w="7650" w:type="dxa"/>
          </w:tcPr>
          <w:sdt>
            <w:sdtPr>
              <w:rPr>
                <w:rFonts w:cstheme="minorHAnsi"/>
                <w:caps w:val="0"/>
                <w:color w:val="595959" w:themeColor="text1" w:themeTint="A6"/>
                <w:kern w:val="0"/>
              </w:rPr>
              <w:id w:val="-1883713024"/>
            </w:sdtPr>
            <w:sdtEndPr/>
            <w:sdtContent>
              <w:sdt>
                <w:sdtPr>
                  <w:rPr>
                    <w:rFonts w:cstheme="minorHAnsi"/>
                    <w:caps w:val="0"/>
                    <w:color w:val="595959" w:themeColor="text1" w:themeTint="A6"/>
                    <w:kern w:val="0"/>
                  </w:rPr>
                  <w:id w:val="-1368215953"/>
                  <w:placeholder>
                    <w:docPart w:val="384BF312D501476797F0F472BD1284C5"/>
                  </w:placeholder>
                </w:sdtPr>
                <w:sdtEndPr/>
                <w:sdtContent>
                  <w:p w:rsidR="000B6F1A" w:rsidRPr="007811D3" w:rsidRDefault="007811D3">
                    <w:pPr>
                      <w:pStyle w:val="Heading2"/>
                      <w:rPr>
                        <w:rFonts w:cstheme="minorHAnsi"/>
                        <w:color w:val="262626" w:themeColor="text1" w:themeTint="D9"/>
                        <w:szCs w:val="16"/>
                      </w:rPr>
                    </w:pPr>
                    <w:r w:rsidRPr="007811D3">
                      <w:rPr>
                        <w:rStyle w:val="Strong"/>
                        <w:rFonts w:cstheme="minorHAnsi"/>
                      </w:rPr>
                      <w:t>derek walcott</w:t>
                    </w:r>
                    <w:r w:rsidR="005B3D7B" w:rsidRPr="007811D3">
                      <w:rPr>
                        <w:rFonts w:cstheme="minorHAnsi"/>
                      </w:rPr>
                      <w:t xml:space="preserve">, </w:t>
                    </w:r>
                    <w:r w:rsidRPr="007811D3">
                      <w:rPr>
                        <w:rFonts w:cstheme="minorHAnsi"/>
                      </w:rPr>
                      <w:t>managing director</w:t>
                    </w:r>
                  </w:p>
                  <w:p w:rsidR="000B6F1A" w:rsidRPr="007811D3" w:rsidRDefault="007811D3">
                    <w:pPr>
                      <w:pStyle w:val="Heading3"/>
                      <w:rPr>
                        <w:rFonts w:cstheme="minorHAnsi"/>
                      </w:rPr>
                    </w:pPr>
                    <w:r w:rsidRPr="007811D3">
                      <w:rPr>
                        <w:rFonts w:cstheme="minorHAnsi"/>
                      </w:rPr>
                      <w:t>north westmaritime ltd.</w:t>
                    </w:r>
                  </w:p>
                  <w:p w:rsidR="007811D3" w:rsidRPr="007811D3" w:rsidRDefault="007811D3">
                    <w:pPr>
                      <w:spacing w:line="240" w:lineRule="auto"/>
                      <w:rPr>
                        <w:rFonts w:cstheme="minorHAnsi"/>
                      </w:rPr>
                    </w:pPr>
                    <w:r w:rsidRPr="007811D3">
                      <w:rPr>
                        <w:rFonts w:cstheme="minorHAnsi"/>
                      </w:rPr>
                      <w:t>Tel: 634-3135</w:t>
                    </w:r>
                  </w:p>
                </w:sdtContent>
              </w:sdt>
              <w:sdt>
                <w:sdtPr>
                  <w:rPr>
                    <w:rFonts w:cstheme="minorHAnsi"/>
                    <w:caps w:val="0"/>
                    <w:color w:val="595959" w:themeColor="text1" w:themeTint="A6"/>
                    <w:kern w:val="0"/>
                  </w:rPr>
                  <w:id w:val="-1885865199"/>
                </w:sdtPr>
                <w:sdtEndPr/>
                <w:sdtContent>
                  <w:p w:rsidR="007811D3" w:rsidRPr="007811D3" w:rsidRDefault="007811D3">
                    <w:pPr>
                      <w:pStyle w:val="Heading2"/>
                      <w:rPr>
                        <w:rFonts w:cstheme="minorHAnsi"/>
                        <w:color w:val="262626" w:themeColor="text1" w:themeTint="D9"/>
                        <w:szCs w:val="16"/>
                      </w:rPr>
                    </w:pPr>
                    <w:r w:rsidRPr="007811D3">
                      <w:rPr>
                        <w:rStyle w:val="Strong"/>
                        <w:rFonts w:cstheme="minorHAnsi"/>
                      </w:rPr>
                      <w:t>shira mohammed</w:t>
                    </w:r>
                    <w:r w:rsidRPr="007811D3">
                      <w:rPr>
                        <w:rFonts w:cstheme="minorHAnsi"/>
                      </w:rPr>
                      <w:t>, managing director</w:t>
                    </w:r>
                  </w:p>
                  <w:p w:rsidR="007811D3" w:rsidRPr="007811D3" w:rsidRDefault="007811D3" w:rsidP="007811D3">
                    <w:pPr>
                      <w:pStyle w:val="Heading3"/>
                      <w:rPr>
                        <w:rFonts w:cstheme="minorHAnsi"/>
                      </w:rPr>
                    </w:pPr>
                    <w:r w:rsidRPr="007811D3">
                      <w:rPr>
                        <w:rFonts w:cstheme="minorHAnsi"/>
                      </w:rPr>
                      <w:t>bees marketing events</w:t>
                    </w:r>
                  </w:p>
                  <w:p w:rsidR="000B6F1A" w:rsidRPr="007811D3" w:rsidRDefault="007811D3" w:rsidP="007811D3">
                    <w:pPr>
                      <w:rPr>
                        <w:rFonts w:cstheme="minorHAnsi"/>
                      </w:rPr>
                    </w:pPr>
                    <w:r w:rsidRPr="007811D3">
                      <w:rPr>
                        <w:rFonts w:cstheme="minorHAnsi"/>
                      </w:rPr>
                      <w:t>Tel: 320-7045</w:t>
                    </w:r>
                  </w:p>
                </w:sdtContent>
              </w:sdt>
            </w:sdtContent>
          </w:sdt>
        </w:tc>
      </w:tr>
    </w:tbl>
    <w:p w:rsidR="000B6F1A" w:rsidRPr="007811D3" w:rsidRDefault="000B6F1A">
      <w:pPr>
        <w:rPr>
          <w:rFonts w:cstheme="minorHAnsi"/>
        </w:rPr>
      </w:pPr>
    </w:p>
    <w:sectPr w:rsidR="000B6F1A" w:rsidRPr="007811D3" w:rsidSect="00684E51">
      <w:footerReference w:type="defaul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C9" w:rsidRDefault="001554C9">
      <w:pPr>
        <w:spacing w:after="0" w:line="240" w:lineRule="auto"/>
      </w:pPr>
      <w:r>
        <w:separator/>
      </w:r>
    </w:p>
  </w:endnote>
  <w:endnote w:type="continuationSeparator" w:id="0">
    <w:p w:rsidR="001554C9" w:rsidRDefault="0015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F1A" w:rsidRDefault="005B3D7B">
    <w:pPr>
      <w:pStyle w:val="Footer"/>
    </w:pPr>
    <w:r>
      <w:t xml:space="preserve">Page </w:t>
    </w:r>
    <w:r w:rsidR="004B4214">
      <w:fldChar w:fldCharType="begin"/>
    </w:r>
    <w:r>
      <w:instrText xml:space="preserve"> PAGE </w:instrText>
    </w:r>
    <w:r w:rsidR="004B4214">
      <w:fldChar w:fldCharType="separate"/>
    </w:r>
    <w:r w:rsidR="007C36D6">
      <w:rPr>
        <w:noProof/>
      </w:rPr>
      <w:t>3</w:t>
    </w:r>
    <w:r w:rsidR="004B421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C9" w:rsidRDefault="001554C9">
      <w:pPr>
        <w:spacing w:after="0" w:line="240" w:lineRule="auto"/>
      </w:pPr>
      <w:r>
        <w:separator/>
      </w:r>
    </w:p>
  </w:footnote>
  <w:footnote w:type="continuationSeparator" w:id="0">
    <w:p w:rsidR="001554C9" w:rsidRDefault="0015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574"/>
    <w:multiLevelType w:val="hybridMultilevel"/>
    <w:tmpl w:val="A198F16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ED23388"/>
    <w:multiLevelType w:val="hybridMultilevel"/>
    <w:tmpl w:val="532E7D4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2A554CC3"/>
    <w:multiLevelType w:val="hybridMultilevel"/>
    <w:tmpl w:val="B04AA13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43990D57"/>
    <w:multiLevelType w:val="multilevel"/>
    <w:tmpl w:val="F6D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423B0"/>
    <w:multiLevelType w:val="hybridMultilevel"/>
    <w:tmpl w:val="C308A9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4F5A7825"/>
    <w:multiLevelType w:val="multilevel"/>
    <w:tmpl w:val="E44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7F6A"/>
    <w:multiLevelType w:val="multilevel"/>
    <w:tmpl w:val="B1A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27497"/>
    <w:multiLevelType w:val="hybridMultilevel"/>
    <w:tmpl w:val="2594EFF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6D37917"/>
    <w:multiLevelType w:val="hybridMultilevel"/>
    <w:tmpl w:val="79F4F2E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15:restartNumberingAfterBreak="0">
    <w:nsid w:val="6C8B6A2C"/>
    <w:multiLevelType w:val="hybridMultilevel"/>
    <w:tmpl w:val="D92C260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8"/>
  </w:num>
  <w:num w:numId="6">
    <w:abstractNumId w:val="5"/>
  </w:num>
  <w:num w:numId="7">
    <w:abstractNumId w:val="4"/>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73F4"/>
    <w:rsid w:val="000B6F1A"/>
    <w:rsid w:val="00137127"/>
    <w:rsid w:val="001554C9"/>
    <w:rsid w:val="002016F1"/>
    <w:rsid w:val="004B4214"/>
    <w:rsid w:val="00557F86"/>
    <w:rsid w:val="005B3D7B"/>
    <w:rsid w:val="00684E51"/>
    <w:rsid w:val="0078105E"/>
    <w:rsid w:val="007811D3"/>
    <w:rsid w:val="007C36D6"/>
    <w:rsid w:val="008B4B1C"/>
    <w:rsid w:val="00B20004"/>
    <w:rsid w:val="00C673F4"/>
    <w:rsid w:val="00DB0FAA"/>
    <w:rsid w:val="00EA1E2A"/>
    <w:rsid w:val="00FC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CFC3A3-67FB-49F9-8973-5A971B99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51"/>
  </w:style>
  <w:style w:type="paragraph" w:styleId="Heading1">
    <w:name w:val="heading 1"/>
    <w:basedOn w:val="Normal"/>
    <w:next w:val="Normal"/>
    <w:link w:val="Heading1Char"/>
    <w:uiPriority w:val="1"/>
    <w:unhideWhenUsed/>
    <w:qFormat/>
    <w:rsid w:val="00684E51"/>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rsid w:val="00684E51"/>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rsid w:val="00684E51"/>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4E51"/>
    <w:rPr>
      <w:b/>
      <w:bCs/>
      <w:caps/>
      <w:color w:val="7C9E0E" w:themeColor="accent1"/>
      <w:kern w:val="20"/>
    </w:rPr>
  </w:style>
  <w:style w:type="character" w:customStyle="1" w:styleId="Heading2Char">
    <w:name w:val="Heading 2 Char"/>
    <w:basedOn w:val="DefaultParagraphFont"/>
    <w:link w:val="Heading2"/>
    <w:uiPriority w:val="1"/>
    <w:rsid w:val="00684E51"/>
    <w:rPr>
      <w:caps/>
      <w:color w:val="000000" w:themeColor="text1"/>
      <w:kern w:val="20"/>
    </w:rPr>
  </w:style>
  <w:style w:type="character" w:styleId="PlaceholderText">
    <w:name w:val="Placeholder Text"/>
    <w:basedOn w:val="DefaultParagraphFont"/>
    <w:uiPriority w:val="99"/>
    <w:semiHidden/>
    <w:rsid w:val="00684E51"/>
    <w:rPr>
      <w:color w:val="808080"/>
    </w:rPr>
  </w:style>
  <w:style w:type="table" w:customStyle="1" w:styleId="ResumeTable">
    <w:name w:val="Resume Table"/>
    <w:basedOn w:val="TableNormal"/>
    <w:uiPriority w:val="99"/>
    <w:rsid w:val="00684E51"/>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rsid w:val="00684E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rsid w:val="00684E51"/>
    <w:pPr>
      <w:spacing w:after="0" w:line="240" w:lineRule="auto"/>
    </w:pPr>
  </w:style>
  <w:style w:type="character" w:styleId="Strong">
    <w:name w:val="Strong"/>
    <w:basedOn w:val="DefaultParagraphFont"/>
    <w:uiPriority w:val="1"/>
    <w:qFormat/>
    <w:rsid w:val="00684E51"/>
    <w:rPr>
      <w:b/>
      <w:bCs/>
    </w:rPr>
  </w:style>
  <w:style w:type="character" w:customStyle="1" w:styleId="Heading3Char">
    <w:name w:val="Heading 3 Char"/>
    <w:basedOn w:val="DefaultParagraphFont"/>
    <w:link w:val="Heading3"/>
    <w:uiPriority w:val="1"/>
    <w:rsid w:val="00684E51"/>
    <w:rPr>
      <w:caps/>
      <w:color w:val="7F7F7F" w:themeColor="text1" w:themeTint="80"/>
      <w:sz w:val="17"/>
      <w:szCs w:val="17"/>
    </w:rPr>
  </w:style>
  <w:style w:type="paragraph" w:customStyle="1" w:styleId="Name">
    <w:name w:val="Name"/>
    <w:basedOn w:val="Normal"/>
    <w:uiPriority w:val="2"/>
    <w:qFormat/>
    <w:rsid w:val="00684E51"/>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sid w:val="00684E51"/>
    <w:rPr>
      <w:i w:val="0"/>
      <w:iCs w:val="0"/>
      <w:color w:val="7C9E0E" w:themeColor="accent1"/>
    </w:rPr>
  </w:style>
  <w:style w:type="paragraph" w:styleId="Header">
    <w:name w:val="header"/>
    <w:basedOn w:val="Normal"/>
    <w:link w:val="HeaderChar"/>
    <w:uiPriority w:val="99"/>
    <w:unhideWhenUsed/>
    <w:rsid w:val="00684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51"/>
  </w:style>
  <w:style w:type="paragraph" w:styleId="Footer">
    <w:name w:val="footer"/>
    <w:basedOn w:val="Normal"/>
    <w:link w:val="FooterChar"/>
    <w:uiPriority w:val="99"/>
    <w:unhideWhenUsed/>
    <w:qFormat/>
    <w:rsid w:val="00684E51"/>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sid w:val="00684E51"/>
    <w:rPr>
      <w:b/>
      <w:bCs/>
      <w:caps/>
      <w:color w:val="7C9E0E" w:themeColor="accent1"/>
      <w:sz w:val="16"/>
      <w:szCs w:val="16"/>
    </w:rPr>
  </w:style>
  <w:style w:type="paragraph" w:styleId="ListParagraph">
    <w:name w:val="List Paragraph"/>
    <w:basedOn w:val="Normal"/>
    <w:uiPriority w:val="34"/>
    <w:unhideWhenUsed/>
    <w:qFormat/>
    <w:rsid w:val="0078105E"/>
    <w:pPr>
      <w:ind w:left="720"/>
      <w:contextualSpacing/>
    </w:pPr>
  </w:style>
  <w:style w:type="paragraph" w:styleId="BalloonText">
    <w:name w:val="Balloon Text"/>
    <w:basedOn w:val="Normal"/>
    <w:link w:val="BalloonTextChar"/>
    <w:uiPriority w:val="99"/>
    <w:semiHidden/>
    <w:unhideWhenUsed/>
    <w:rsid w:val="00201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417037">
      <w:bodyDiv w:val="1"/>
      <w:marLeft w:val="0"/>
      <w:marRight w:val="0"/>
      <w:marTop w:val="0"/>
      <w:marBottom w:val="0"/>
      <w:divBdr>
        <w:top w:val="none" w:sz="0" w:space="0" w:color="auto"/>
        <w:left w:val="none" w:sz="0" w:space="0" w:color="auto"/>
        <w:bottom w:val="none" w:sz="0" w:space="0" w:color="auto"/>
        <w:right w:val="none" w:sz="0" w:space="0" w:color="auto"/>
      </w:divBdr>
    </w:div>
    <w:div w:id="1528642612">
      <w:bodyDiv w:val="1"/>
      <w:marLeft w:val="0"/>
      <w:marRight w:val="0"/>
      <w:marTop w:val="0"/>
      <w:marBottom w:val="0"/>
      <w:divBdr>
        <w:top w:val="none" w:sz="0" w:space="0" w:color="auto"/>
        <w:left w:val="none" w:sz="0" w:space="0" w:color="auto"/>
        <w:bottom w:val="none" w:sz="0" w:space="0" w:color="auto"/>
        <w:right w:val="none" w:sz="0" w:space="0" w:color="auto"/>
      </w:divBdr>
    </w:div>
    <w:div w:id="17034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n\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D6DF49079C4554B58FD815AED6E314"/>
        <w:category>
          <w:name w:val="General"/>
          <w:gallery w:val="placeholder"/>
        </w:category>
        <w:types>
          <w:type w:val="bbPlcHdr"/>
        </w:types>
        <w:behaviors>
          <w:behavior w:val="content"/>
        </w:behaviors>
        <w:guid w:val="{D1841456-F323-4779-A3F2-438B84BA5D62}"/>
      </w:docPartPr>
      <w:docPartBody>
        <w:p w:rsidR="00226D07" w:rsidRDefault="007A09F6">
          <w:pPr>
            <w:pStyle w:val="45D6DF49079C4554B58FD815AED6E314"/>
          </w:pPr>
          <w:r>
            <w:t>[Your Name]</w:t>
          </w:r>
        </w:p>
      </w:docPartBody>
    </w:docPart>
    <w:docPart>
      <w:docPartPr>
        <w:name w:val="384BF312D501476797F0F472BD1284C5"/>
        <w:category>
          <w:name w:val="General"/>
          <w:gallery w:val="placeholder"/>
        </w:category>
        <w:types>
          <w:type w:val="bbPlcHdr"/>
        </w:types>
        <w:behaviors>
          <w:behavior w:val="content"/>
        </w:behaviors>
        <w:guid w:val="{2A1FA11D-3491-4278-9788-AB06CFF09ACC}"/>
      </w:docPartPr>
      <w:docPartBody>
        <w:p w:rsidR="00226D07" w:rsidRDefault="007A09F6">
          <w:pPr>
            <w:pStyle w:val="384BF312D501476797F0F472BD1284C5"/>
          </w:pPr>
          <w:r>
            <w:rPr>
              <w:rStyle w:val="PlaceholderText"/>
            </w:rPr>
            <w:t>Enter any content that you want to repeat, including other content controls. You can also insert this control around table rows in order to repeat parts of a table.</w:t>
          </w:r>
        </w:p>
      </w:docPartBody>
    </w:docPart>
    <w:docPart>
      <w:docPartPr>
        <w:name w:val="350C9F5997EF44849D34B76AF4D972A9"/>
        <w:category>
          <w:name w:val="General"/>
          <w:gallery w:val="placeholder"/>
        </w:category>
        <w:types>
          <w:type w:val="bbPlcHdr"/>
        </w:types>
        <w:behaviors>
          <w:behavior w:val="content"/>
        </w:behaviors>
        <w:guid w:val="{004BBD15-2555-4584-A239-9A37246AA33D}"/>
      </w:docPartPr>
      <w:docPartBody>
        <w:p w:rsidR="00226D07" w:rsidRDefault="009F3211" w:rsidP="009F3211">
          <w:pPr>
            <w:pStyle w:val="350C9F5997EF44849D34B76AF4D972A9"/>
          </w:pPr>
          <w:r>
            <w:rPr>
              <w:rStyle w:val="PlaceholderText"/>
            </w:rPr>
            <w:t>Enter any content that you want to repeat, including other content controls. You can also insert this control around table rows in order to repeat parts of a table.</w:t>
          </w:r>
        </w:p>
      </w:docPartBody>
    </w:docPart>
    <w:docPart>
      <w:docPartPr>
        <w:name w:val="28C35C2BEDBB4FDEA0533E6FF37A470B"/>
        <w:category>
          <w:name w:val="General"/>
          <w:gallery w:val="placeholder"/>
        </w:category>
        <w:types>
          <w:type w:val="bbPlcHdr"/>
        </w:types>
        <w:behaviors>
          <w:behavior w:val="content"/>
        </w:behaviors>
        <w:guid w:val="{80B1287E-BD6F-4B71-911E-EFD6342CF660}"/>
      </w:docPartPr>
      <w:docPartBody>
        <w:p w:rsidR="00226D07" w:rsidRDefault="009F3211" w:rsidP="009F3211">
          <w:pPr>
            <w:pStyle w:val="28C35C2BEDBB4FDEA0533E6FF37A470B"/>
          </w:pPr>
          <w:r>
            <w:rPr>
              <w:rStyle w:val="PlaceholderText"/>
            </w:rPr>
            <w:t>Enter any content that you want to repeat, including other content controls. You can also insert this control around table rows in order to repeat parts of a table.</w:t>
          </w:r>
        </w:p>
      </w:docPartBody>
    </w:docPart>
    <w:docPart>
      <w:docPartPr>
        <w:name w:val="FAC1984A90374E938652CAC54B509F4F"/>
        <w:category>
          <w:name w:val="General"/>
          <w:gallery w:val="placeholder"/>
        </w:category>
        <w:types>
          <w:type w:val="bbPlcHdr"/>
        </w:types>
        <w:behaviors>
          <w:behavior w:val="content"/>
        </w:behaviors>
        <w:guid w:val="{12021C41-937A-4C9D-B87C-69B73A6B0003}"/>
      </w:docPartPr>
      <w:docPartBody>
        <w:p w:rsidR="00226D07" w:rsidRDefault="009F3211" w:rsidP="009F3211">
          <w:pPr>
            <w:pStyle w:val="FAC1984A90374E938652CAC54B509F4F"/>
          </w:pPr>
          <w:r>
            <w:rPr>
              <w:rStyle w:val="PlaceholderText"/>
            </w:rPr>
            <w:t>Enter any content that you want to repeat, including other content controls. You can also insert this control around table rows in order to repeat parts of a table.</w:t>
          </w:r>
        </w:p>
      </w:docPartBody>
    </w:docPart>
    <w:docPart>
      <w:docPartPr>
        <w:name w:val="34DA90CCE6474AE085551E3CABC5E9EA"/>
        <w:category>
          <w:name w:val="General"/>
          <w:gallery w:val="placeholder"/>
        </w:category>
        <w:types>
          <w:type w:val="bbPlcHdr"/>
        </w:types>
        <w:behaviors>
          <w:behavior w:val="content"/>
        </w:behaviors>
        <w:guid w:val="{F70A4B0B-980D-48A5-8ABB-42B55669B08E}"/>
      </w:docPartPr>
      <w:docPartBody>
        <w:p w:rsidR="00226D07" w:rsidRDefault="009F3211" w:rsidP="009F3211">
          <w:pPr>
            <w:pStyle w:val="34DA90CCE6474AE085551E3CABC5E9EA"/>
          </w:pPr>
          <w:r>
            <w:rPr>
              <w:rStyle w:val="PlaceholderText"/>
            </w:rPr>
            <w:t>Enter any content that you want to repeat, including other content controls. You can also insert this control around table rows in order to repeat parts of a table.</w:t>
          </w:r>
        </w:p>
      </w:docPartBody>
    </w:docPart>
    <w:docPart>
      <w:docPartPr>
        <w:name w:val="364512A5CC7C4B28943E48BD37BAFF23"/>
        <w:category>
          <w:name w:val="General"/>
          <w:gallery w:val="placeholder"/>
        </w:category>
        <w:types>
          <w:type w:val="bbPlcHdr"/>
        </w:types>
        <w:behaviors>
          <w:behavior w:val="content"/>
        </w:behaviors>
        <w:guid w:val="{36C56E59-C08D-46DF-8A33-392EF316C214}"/>
      </w:docPartPr>
      <w:docPartBody>
        <w:p w:rsidR="00226D07" w:rsidRDefault="009F3211" w:rsidP="009F3211">
          <w:pPr>
            <w:pStyle w:val="364512A5CC7C4B28943E48BD37BAFF23"/>
          </w:pPr>
          <w:r>
            <w:rPr>
              <w:rStyle w:val="PlaceholderText"/>
            </w:rPr>
            <w:t>Enter any content that you want to repeat, including other content controls. You can also insert this control around table rows in order to repeat parts of a table.</w:t>
          </w:r>
        </w:p>
      </w:docPartBody>
    </w:docPart>
    <w:docPart>
      <w:docPartPr>
        <w:name w:val="742765D7FD644AF9862707104336B1BA"/>
        <w:category>
          <w:name w:val="General"/>
          <w:gallery w:val="placeholder"/>
        </w:category>
        <w:types>
          <w:type w:val="bbPlcHdr"/>
        </w:types>
        <w:behaviors>
          <w:behavior w:val="content"/>
        </w:behaviors>
        <w:guid w:val="{CC2D3A86-23E4-44FC-BC21-4BE4ED4F8CA7}"/>
      </w:docPartPr>
      <w:docPartBody>
        <w:p w:rsidR="00226D07" w:rsidRDefault="009F3211" w:rsidP="009F3211">
          <w:pPr>
            <w:pStyle w:val="742765D7FD644AF9862707104336B1BA"/>
          </w:pPr>
          <w:r>
            <w:rPr>
              <w:rStyle w:val="PlaceholderText"/>
            </w:rPr>
            <w:t>Enter any content that you want to repeat, including other content controls. You can also insert this control around table rows in order to repeat parts of a table.</w:t>
          </w:r>
        </w:p>
      </w:docPartBody>
    </w:docPart>
    <w:docPart>
      <w:docPartPr>
        <w:name w:val="DE656B134618423BBE09A718653E4769"/>
        <w:category>
          <w:name w:val="General"/>
          <w:gallery w:val="placeholder"/>
        </w:category>
        <w:types>
          <w:type w:val="bbPlcHdr"/>
        </w:types>
        <w:behaviors>
          <w:behavior w:val="content"/>
        </w:behaviors>
        <w:guid w:val="{A93342D5-D2CA-477D-A842-6CBE973CDAC8}"/>
      </w:docPartPr>
      <w:docPartBody>
        <w:p w:rsidR="00226D07" w:rsidRDefault="009F3211" w:rsidP="009F3211">
          <w:pPr>
            <w:pStyle w:val="DE656B134618423BBE09A718653E4769"/>
          </w:pPr>
          <w:r>
            <w:rPr>
              <w:rStyle w:val="PlaceholderText"/>
            </w:rPr>
            <w:t>Enter any content that you want to repeat, including other content controls. You can also insert this control around table rows in order to repeat parts of a table.</w:t>
          </w:r>
        </w:p>
      </w:docPartBody>
    </w:docPart>
    <w:docPart>
      <w:docPartPr>
        <w:name w:val="CAD38FFC395C4385951A4EA0837C66F0"/>
        <w:category>
          <w:name w:val="General"/>
          <w:gallery w:val="placeholder"/>
        </w:category>
        <w:types>
          <w:type w:val="bbPlcHdr"/>
        </w:types>
        <w:behaviors>
          <w:behavior w:val="content"/>
        </w:behaviors>
        <w:guid w:val="{DB2531EF-F059-4ED8-BCAC-E40DD1D7AFF7}"/>
      </w:docPartPr>
      <w:docPartBody>
        <w:p w:rsidR="00226D07" w:rsidRDefault="009F3211" w:rsidP="009F3211">
          <w:pPr>
            <w:pStyle w:val="CAD38FFC395C4385951A4EA0837C66F0"/>
          </w:pPr>
          <w:r>
            <w:rPr>
              <w:rStyle w:val="PlaceholderText"/>
            </w:rPr>
            <w:t>Enter any content that you want to repeat, including other content controls. You can also insert this control around table rows in order to repeat parts of a table.</w:t>
          </w:r>
        </w:p>
      </w:docPartBody>
    </w:docPart>
    <w:docPart>
      <w:docPartPr>
        <w:name w:val="349A012104EE4AA3A641228DD3FBD01F"/>
        <w:category>
          <w:name w:val="General"/>
          <w:gallery w:val="placeholder"/>
        </w:category>
        <w:types>
          <w:type w:val="bbPlcHdr"/>
        </w:types>
        <w:behaviors>
          <w:behavior w:val="content"/>
        </w:behaviors>
        <w:guid w:val="{A4A86507-8D44-4BE6-BE9D-77C9830B1C42}"/>
      </w:docPartPr>
      <w:docPartBody>
        <w:p w:rsidR="00226D07" w:rsidRDefault="009F3211" w:rsidP="009F3211">
          <w:pPr>
            <w:pStyle w:val="349A012104EE4AA3A641228DD3FBD01F"/>
          </w:pPr>
          <w:r>
            <w:rPr>
              <w:rStyle w:val="PlaceholderText"/>
            </w:rPr>
            <w:t>Enter any content that you want to repeat, including other content controls. You can also insert this control around table rows in order to repeat parts of a table.</w:t>
          </w:r>
        </w:p>
      </w:docPartBody>
    </w:docPart>
    <w:docPart>
      <w:docPartPr>
        <w:name w:val="CA4E6F2117094EE681B90DAF9C98B1C3"/>
        <w:category>
          <w:name w:val="General"/>
          <w:gallery w:val="placeholder"/>
        </w:category>
        <w:types>
          <w:type w:val="bbPlcHdr"/>
        </w:types>
        <w:behaviors>
          <w:behavior w:val="content"/>
        </w:behaviors>
        <w:guid w:val="{B8440CEA-0446-4884-A8D8-49C1F685F76A}"/>
      </w:docPartPr>
      <w:docPartBody>
        <w:p w:rsidR="00226D07" w:rsidRDefault="009F3211" w:rsidP="009F3211">
          <w:pPr>
            <w:pStyle w:val="CA4E6F2117094EE681B90DAF9C98B1C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3211"/>
    <w:rsid w:val="00226D07"/>
    <w:rsid w:val="00294A9D"/>
    <w:rsid w:val="00727C0A"/>
    <w:rsid w:val="007A09F6"/>
    <w:rsid w:val="009F3211"/>
    <w:rsid w:val="00BF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6DF49079C4554B58FD815AED6E314">
    <w:name w:val="45D6DF49079C4554B58FD815AED6E314"/>
    <w:rsid w:val="00226D07"/>
  </w:style>
  <w:style w:type="paragraph" w:customStyle="1" w:styleId="1E64217D00564511B2CE7CEAD3E41170">
    <w:name w:val="1E64217D00564511B2CE7CEAD3E41170"/>
    <w:rsid w:val="00226D07"/>
  </w:style>
  <w:style w:type="paragraph" w:customStyle="1" w:styleId="C364C8EEE12A443D991B12088F65AB83">
    <w:name w:val="C364C8EEE12A443D991B12088F65AB83"/>
    <w:rsid w:val="00226D07"/>
  </w:style>
  <w:style w:type="paragraph" w:customStyle="1" w:styleId="8933C4C971F2468BAC4A943FF1CC64C6">
    <w:name w:val="8933C4C971F2468BAC4A943FF1CC64C6"/>
    <w:rsid w:val="00226D07"/>
  </w:style>
  <w:style w:type="paragraph" w:customStyle="1" w:styleId="230AEF81723E4B5DA242425F1866D1E1">
    <w:name w:val="230AEF81723E4B5DA242425F1866D1E1"/>
    <w:rsid w:val="00226D07"/>
  </w:style>
  <w:style w:type="paragraph" w:customStyle="1" w:styleId="64E931424BD64300A466B3F14E789812">
    <w:name w:val="64E931424BD64300A466B3F14E789812"/>
    <w:rsid w:val="00226D07"/>
  </w:style>
  <w:style w:type="character" w:styleId="PlaceholderText">
    <w:name w:val="Placeholder Text"/>
    <w:basedOn w:val="DefaultParagraphFont"/>
    <w:uiPriority w:val="99"/>
    <w:semiHidden/>
    <w:rsid w:val="009F3211"/>
    <w:rPr>
      <w:color w:val="808080"/>
    </w:rPr>
  </w:style>
  <w:style w:type="paragraph" w:customStyle="1" w:styleId="384BF312D501476797F0F472BD1284C5">
    <w:name w:val="384BF312D501476797F0F472BD1284C5"/>
    <w:rsid w:val="00226D07"/>
  </w:style>
  <w:style w:type="character" w:styleId="Strong">
    <w:name w:val="Strong"/>
    <w:basedOn w:val="DefaultParagraphFont"/>
    <w:uiPriority w:val="22"/>
    <w:qFormat/>
    <w:rsid w:val="009F3211"/>
    <w:rPr>
      <w:b/>
      <w:bCs/>
    </w:rPr>
  </w:style>
  <w:style w:type="paragraph" w:customStyle="1" w:styleId="29D52A41EE03488FAB3780E967E4C368">
    <w:name w:val="29D52A41EE03488FAB3780E967E4C368"/>
    <w:rsid w:val="00226D07"/>
  </w:style>
  <w:style w:type="paragraph" w:customStyle="1" w:styleId="E565C52077324C4A948883CD9843D9C3">
    <w:name w:val="E565C52077324C4A948883CD9843D9C3"/>
    <w:rsid w:val="00226D07"/>
  </w:style>
  <w:style w:type="paragraph" w:customStyle="1" w:styleId="BAD3F06E068944CFA4FE79D91571E08B">
    <w:name w:val="BAD3F06E068944CFA4FE79D91571E08B"/>
    <w:rsid w:val="00226D07"/>
  </w:style>
  <w:style w:type="paragraph" w:customStyle="1" w:styleId="E106C486DF2E47FCB1B1B7C495610777">
    <w:name w:val="E106C486DF2E47FCB1B1B7C495610777"/>
    <w:rsid w:val="00226D07"/>
  </w:style>
  <w:style w:type="paragraph" w:customStyle="1" w:styleId="08731256BE0644BEBD2A2462341F8535">
    <w:name w:val="08731256BE0644BEBD2A2462341F8535"/>
    <w:rsid w:val="00226D07"/>
  </w:style>
  <w:style w:type="paragraph" w:customStyle="1" w:styleId="164A42CFEB8B4B9E9A663B5298F3EC9F">
    <w:name w:val="164A42CFEB8B4B9E9A663B5298F3EC9F"/>
    <w:rsid w:val="00226D07"/>
  </w:style>
  <w:style w:type="paragraph" w:customStyle="1" w:styleId="AF824A14057C48628D0615BDDFC10799">
    <w:name w:val="AF824A14057C48628D0615BDDFC10799"/>
    <w:rsid w:val="00226D07"/>
  </w:style>
  <w:style w:type="paragraph" w:customStyle="1" w:styleId="7B872546CF8E4426ABD4F2D346431562">
    <w:name w:val="7B872546CF8E4426ABD4F2D346431562"/>
    <w:rsid w:val="00226D07"/>
  </w:style>
  <w:style w:type="paragraph" w:customStyle="1" w:styleId="C6C77A2D76F748778F79AB88B59CD978">
    <w:name w:val="C6C77A2D76F748778F79AB88B59CD978"/>
    <w:rsid w:val="00226D07"/>
  </w:style>
  <w:style w:type="paragraph" w:customStyle="1" w:styleId="5C853B8ED855433C8C47CEC288FD726A">
    <w:name w:val="5C853B8ED855433C8C47CEC288FD726A"/>
    <w:rsid w:val="00226D07"/>
  </w:style>
  <w:style w:type="paragraph" w:customStyle="1" w:styleId="C2486749917B4A1FA8CF1ADBC86CF829">
    <w:name w:val="C2486749917B4A1FA8CF1ADBC86CF829"/>
    <w:rsid w:val="00226D07"/>
  </w:style>
  <w:style w:type="paragraph" w:customStyle="1" w:styleId="08C2FBDEECF64503AF41111025A4904A">
    <w:name w:val="08C2FBDEECF64503AF41111025A4904A"/>
    <w:rsid w:val="00226D07"/>
  </w:style>
  <w:style w:type="paragraph" w:customStyle="1" w:styleId="484EF7CD16564B139E6443CCCF508A69">
    <w:name w:val="484EF7CD16564B139E6443CCCF508A69"/>
    <w:rsid w:val="00226D07"/>
  </w:style>
  <w:style w:type="paragraph" w:customStyle="1" w:styleId="AA780E66754D42B085D6F3C87ABA7D56">
    <w:name w:val="AA780E66754D42B085D6F3C87ABA7D56"/>
    <w:rsid w:val="00226D07"/>
  </w:style>
  <w:style w:type="paragraph" w:customStyle="1" w:styleId="350C9F5997EF44849D34B76AF4D972A9">
    <w:name w:val="350C9F5997EF44849D34B76AF4D972A9"/>
    <w:rsid w:val="009F3211"/>
  </w:style>
  <w:style w:type="paragraph" w:customStyle="1" w:styleId="A6F1AEFE60D2427984E3BA511A7A2811">
    <w:name w:val="A6F1AEFE60D2427984E3BA511A7A2811"/>
    <w:rsid w:val="009F3211"/>
  </w:style>
  <w:style w:type="paragraph" w:customStyle="1" w:styleId="8FB44DB253DB4FC785764EF0D254CF15">
    <w:name w:val="8FB44DB253DB4FC785764EF0D254CF15"/>
    <w:rsid w:val="009F3211"/>
  </w:style>
  <w:style w:type="paragraph" w:customStyle="1" w:styleId="F247771BEE244847B94BB15F0FC5356C">
    <w:name w:val="F247771BEE244847B94BB15F0FC5356C"/>
    <w:rsid w:val="009F3211"/>
  </w:style>
  <w:style w:type="paragraph" w:customStyle="1" w:styleId="CE1E7F6E8D064D5191DDBF7771655388">
    <w:name w:val="CE1E7F6E8D064D5191DDBF7771655388"/>
    <w:rsid w:val="009F3211"/>
  </w:style>
  <w:style w:type="paragraph" w:customStyle="1" w:styleId="28C35C2BEDBB4FDEA0533E6FF37A470B">
    <w:name w:val="28C35C2BEDBB4FDEA0533E6FF37A470B"/>
    <w:rsid w:val="009F3211"/>
  </w:style>
  <w:style w:type="paragraph" w:customStyle="1" w:styleId="C6CDBC1F2BA6440FBCE281D211818DCC">
    <w:name w:val="C6CDBC1F2BA6440FBCE281D211818DCC"/>
    <w:rsid w:val="009F3211"/>
  </w:style>
  <w:style w:type="paragraph" w:customStyle="1" w:styleId="E8333273990142A28C73BFFA3E64D61F">
    <w:name w:val="E8333273990142A28C73BFFA3E64D61F"/>
    <w:rsid w:val="009F3211"/>
  </w:style>
  <w:style w:type="paragraph" w:customStyle="1" w:styleId="A84353169F2041C78A20A23160A61270">
    <w:name w:val="A84353169F2041C78A20A23160A61270"/>
    <w:rsid w:val="009F3211"/>
  </w:style>
  <w:style w:type="paragraph" w:customStyle="1" w:styleId="B95D73A8500947CA9E825F2564480E64">
    <w:name w:val="B95D73A8500947CA9E825F2564480E64"/>
    <w:rsid w:val="009F3211"/>
  </w:style>
  <w:style w:type="paragraph" w:customStyle="1" w:styleId="FAC1984A90374E938652CAC54B509F4F">
    <w:name w:val="FAC1984A90374E938652CAC54B509F4F"/>
    <w:rsid w:val="009F3211"/>
  </w:style>
  <w:style w:type="paragraph" w:customStyle="1" w:styleId="FF9D90B4A5B742698E511C4D4E696C36">
    <w:name w:val="FF9D90B4A5B742698E511C4D4E696C36"/>
    <w:rsid w:val="009F3211"/>
  </w:style>
  <w:style w:type="paragraph" w:customStyle="1" w:styleId="F229B220A543407B89E95D397C4DEA2E">
    <w:name w:val="F229B220A543407B89E95D397C4DEA2E"/>
    <w:rsid w:val="009F3211"/>
  </w:style>
  <w:style w:type="paragraph" w:customStyle="1" w:styleId="832A6BBC013942EAA34CDA3BB083A4B7">
    <w:name w:val="832A6BBC013942EAA34CDA3BB083A4B7"/>
    <w:rsid w:val="009F3211"/>
  </w:style>
  <w:style w:type="paragraph" w:customStyle="1" w:styleId="9914D06DF88F463EADF911F24533F006">
    <w:name w:val="9914D06DF88F463EADF911F24533F006"/>
    <w:rsid w:val="009F3211"/>
  </w:style>
  <w:style w:type="paragraph" w:customStyle="1" w:styleId="34DA90CCE6474AE085551E3CABC5E9EA">
    <w:name w:val="34DA90CCE6474AE085551E3CABC5E9EA"/>
    <w:rsid w:val="009F3211"/>
  </w:style>
  <w:style w:type="paragraph" w:customStyle="1" w:styleId="3AEA875E8DF2433DA0A43EB60A6D33B8">
    <w:name w:val="3AEA875E8DF2433DA0A43EB60A6D33B8"/>
    <w:rsid w:val="009F3211"/>
  </w:style>
  <w:style w:type="paragraph" w:customStyle="1" w:styleId="1C414B03414A4FC2BF281146894110A9">
    <w:name w:val="1C414B03414A4FC2BF281146894110A9"/>
    <w:rsid w:val="009F3211"/>
  </w:style>
  <w:style w:type="paragraph" w:customStyle="1" w:styleId="0E14B41216D8459D83EE667E64D3DE6D">
    <w:name w:val="0E14B41216D8459D83EE667E64D3DE6D"/>
    <w:rsid w:val="009F3211"/>
  </w:style>
  <w:style w:type="paragraph" w:customStyle="1" w:styleId="0C0CB7C64681496F9C12EA77D1E2B844">
    <w:name w:val="0C0CB7C64681496F9C12EA77D1E2B844"/>
    <w:rsid w:val="009F3211"/>
  </w:style>
  <w:style w:type="paragraph" w:customStyle="1" w:styleId="364512A5CC7C4B28943E48BD37BAFF23">
    <w:name w:val="364512A5CC7C4B28943E48BD37BAFF23"/>
    <w:rsid w:val="009F3211"/>
  </w:style>
  <w:style w:type="paragraph" w:customStyle="1" w:styleId="742765D7FD644AF9862707104336B1BA">
    <w:name w:val="742765D7FD644AF9862707104336B1BA"/>
    <w:rsid w:val="009F3211"/>
  </w:style>
  <w:style w:type="paragraph" w:customStyle="1" w:styleId="DE656B134618423BBE09A718653E4769">
    <w:name w:val="DE656B134618423BBE09A718653E4769"/>
    <w:rsid w:val="009F3211"/>
  </w:style>
  <w:style w:type="paragraph" w:customStyle="1" w:styleId="CAD38FFC395C4385951A4EA0837C66F0">
    <w:name w:val="CAD38FFC395C4385951A4EA0837C66F0"/>
    <w:rsid w:val="009F3211"/>
  </w:style>
  <w:style w:type="paragraph" w:customStyle="1" w:styleId="24D4F3BA45AB487AB4AAAD5CB7A615DB">
    <w:name w:val="24D4F3BA45AB487AB4AAAD5CB7A615DB"/>
    <w:rsid w:val="009F3211"/>
  </w:style>
  <w:style w:type="paragraph" w:customStyle="1" w:styleId="7913B342D1EC43209C84840ED07E3A2E">
    <w:name w:val="7913B342D1EC43209C84840ED07E3A2E"/>
    <w:rsid w:val="009F3211"/>
  </w:style>
  <w:style w:type="paragraph" w:customStyle="1" w:styleId="FE32F46C45FC47E683C2A02F1B067263">
    <w:name w:val="FE32F46C45FC47E683C2A02F1B067263"/>
    <w:rsid w:val="009F3211"/>
  </w:style>
  <w:style w:type="paragraph" w:customStyle="1" w:styleId="A6A2EB20F9E0429CB78F471D3DFB59C5">
    <w:name w:val="A6A2EB20F9E0429CB78F471D3DFB59C5"/>
    <w:rsid w:val="009F3211"/>
  </w:style>
  <w:style w:type="paragraph" w:customStyle="1" w:styleId="300A78856C2744ECB0070F708D12E716">
    <w:name w:val="300A78856C2744ECB0070F708D12E716"/>
    <w:rsid w:val="009F3211"/>
  </w:style>
  <w:style w:type="paragraph" w:customStyle="1" w:styleId="3CA819A5C977423389F16B096F9C482F">
    <w:name w:val="3CA819A5C977423389F16B096F9C482F"/>
    <w:rsid w:val="009F3211"/>
  </w:style>
  <w:style w:type="paragraph" w:customStyle="1" w:styleId="69F92B051C6F4D9FB458AD98BD7A70C1">
    <w:name w:val="69F92B051C6F4D9FB458AD98BD7A70C1"/>
    <w:rsid w:val="009F3211"/>
  </w:style>
  <w:style w:type="paragraph" w:customStyle="1" w:styleId="C554E61FFD8A4B67A853758AD3AFC190">
    <w:name w:val="C554E61FFD8A4B67A853758AD3AFC190"/>
    <w:rsid w:val="009F3211"/>
  </w:style>
  <w:style w:type="paragraph" w:customStyle="1" w:styleId="85CB1D0296B0466E891656010F2D5C7D">
    <w:name w:val="85CB1D0296B0466E891656010F2D5C7D"/>
    <w:rsid w:val="009F3211"/>
  </w:style>
  <w:style w:type="paragraph" w:customStyle="1" w:styleId="349A012104EE4AA3A641228DD3FBD01F">
    <w:name w:val="349A012104EE4AA3A641228DD3FBD01F"/>
    <w:rsid w:val="009F3211"/>
  </w:style>
  <w:style w:type="paragraph" w:customStyle="1" w:styleId="CA4E6F2117094EE681B90DAF9C98B1C3">
    <w:name w:val="CA4E6F2117094EE681B90DAF9C98B1C3"/>
    <w:rsid w:val="009F3211"/>
  </w:style>
  <w:style w:type="paragraph" w:customStyle="1" w:styleId="0FD832BF78044DDD98ECEBD2BA1995DB">
    <w:name w:val="0FD832BF78044DDD98ECEBD2BA1995DB"/>
    <w:rsid w:val="009F3211"/>
  </w:style>
  <w:style w:type="paragraph" w:customStyle="1" w:styleId="530D119B885C41358620BEAF3BF4F02A">
    <w:name w:val="530D119B885C41358620BEAF3BF4F02A"/>
    <w:rsid w:val="009F3211"/>
  </w:style>
  <w:style w:type="paragraph" w:customStyle="1" w:styleId="32BB44B376FB4306AC1D24D52B85E5A2">
    <w:name w:val="32BB44B376FB4306AC1D24D52B85E5A2"/>
    <w:rsid w:val="009F3211"/>
  </w:style>
  <w:style w:type="paragraph" w:customStyle="1" w:styleId="B8A19FEC4BD94C0DA1E597E09C3DFEFD">
    <w:name w:val="B8A19FEC4BD94C0DA1E597E09C3DFEFD"/>
    <w:rsid w:val="009F3211"/>
  </w:style>
  <w:style w:type="paragraph" w:customStyle="1" w:styleId="A2E6F3B772334770A9A2A98B5FA31C42">
    <w:name w:val="A2E6F3B772334770A9A2A98B5FA31C42"/>
    <w:rsid w:val="009F3211"/>
  </w:style>
  <w:style w:type="paragraph" w:customStyle="1" w:styleId="0015E6D4737C4C6FAD680A8935D8962F">
    <w:name w:val="0015E6D4737C4C6FAD680A8935D8962F"/>
    <w:rsid w:val="009F3211"/>
  </w:style>
  <w:style w:type="paragraph" w:customStyle="1" w:styleId="1F4DF11E051E47B9AADF8D430E314CDE">
    <w:name w:val="1F4DF11E051E47B9AADF8D430E314CDE"/>
    <w:rsid w:val="009F3211"/>
  </w:style>
  <w:style w:type="paragraph" w:customStyle="1" w:styleId="FE06E388DCEB4487AFA1DC4F865826A6">
    <w:name w:val="FE06E388DCEB4487AFA1DC4F865826A6"/>
    <w:rsid w:val="009F3211"/>
  </w:style>
  <w:style w:type="paragraph" w:customStyle="1" w:styleId="E908FAC0B9404A4DBC9022975EC356FB">
    <w:name w:val="E908FAC0B9404A4DBC9022975EC356FB"/>
    <w:rsid w:val="009F3211"/>
  </w:style>
  <w:style w:type="paragraph" w:customStyle="1" w:styleId="79F3F478F7BB43D98EF4CBCDDC375E4C">
    <w:name w:val="79F3F478F7BB43D98EF4CBCDDC375E4C"/>
    <w:rsid w:val="009F3211"/>
  </w:style>
  <w:style w:type="paragraph" w:customStyle="1" w:styleId="893DEBCB21DF4A22925E88E928147DB0">
    <w:name w:val="893DEBCB21DF4A22925E88E928147DB0"/>
    <w:rsid w:val="009F3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66A802B1-1D69-4035-9F4F-D31A45B8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11</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Marijan Butts BSC.</dc:creator>
  <cp:lastModifiedBy>Marijan Butts</cp:lastModifiedBy>
  <cp:revision>6</cp:revision>
  <dcterms:created xsi:type="dcterms:W3CDTF">2016-05-03T01:42:00Z</dcterms:created>
  <dcterms:modified xsi:type="dcterms:W3CDTF">2017-01-19T21:22:00Z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