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A851" w14:textId="77777777" w:rsidR="008115E5" w:rsidRDefault="00D0317F" w:rsidP="00363B89">
      <w:pPr>
        <w:pStyle w:val="Name"/>
      </w:pPr>
      <w:r>
        <w:t xml:space="preserve">Geneiva </w:t>
      </w:r>
      <w:r w:rsidR="002E1578">
        <w:t>whiskey</w:t>
      </w:r>
    </w:p>
    <w:p w14:paraId="43D6F288" w14:textId="3191FA18" w:rsidR="008115E5" w:rsidRDefault="002E1578">
      <w:pPr>
        <w:pStyle w:val="ContactInfo"/>
      </w:pPr>
      <w:r>
        <w:t xml:space="preserve">#8 </w:t>
      </w:r>
      <w:r w:rsidR="0029189D">
        <w:t xml:space="preserve">Farm Road St Helena </w:t>
      </w:r>
      <w:r w:rsidR="00C72BB3">
        <w:t>/ 303-</w:t>
      </w:r>
      <w:r w:rsidR="000008D7">
        <w:t>7373</w:t>
      </w:r>
      <w:r w:rsidR="007F2D35">
        <w:t xml:space="preserve"> gene</w:t>
      </w:r>
      <w:r w:rsidR="0006079C">
        <w:t xml:space="preserve">whiskey26@gmail.com </w:t>
      </w:r>
    </w:p>
    <w:sdt>
      <w:sdtPr>
        <w:id w:val="-1179423465"/>
        <w:placeholder>
          <w:docPart w:val="76079A2F3C50A748AE2510F39480ADCA"/>
        </w:placeholder>
        <w:temporary/>
        <w:showingPlcHdr/>
        <w15:appearance w15:val="hidden"/>
      </w:sdtPr>
      <w:sdtEndPr/>
      <w:sdtContent>
        <w:p w14:paraId="282333B5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69837A99" w14:textId="4F542AA4" w:rsidR="008115E5" w:rsidRDefault="00651F3C">
      <w:r>
        <w:t>To attain a</w:t>
      </w:r>
      <w:r w:rsidR="00DA6118">
        <w:t xml:space="preserve"> </w:t>
      </w:r>
      <w:r w:rsidR="00ED6572">
        <w:t xml:space="preserve">position </w:t>
      </w:r>
      <w:r w:rsidR="00930C1E">
        <w:t>in your esteemed o</w:t>
      </w:r>
      <w:r w:rsidR="00921585">
        <w:t>rganization</w:t>
      </w:r>
      <w:r w:rsidR="00930C1E">
        <w:t xml:space="preserve"> that affords me the opportunity to </w:t>
      </w:r>
      <w:r>
        <w:t>demonstrate my business</w:t>
      </w:r>
      <w:r w:rsidR="0093471A">
        <w:t xml:space="preserve"> administrative </w:t>
      </w:r>
      <w:r w:rsidR="00BB12F0">
        <w:t xml:space="preserve">skills along </w:t>
      </w:r>
      <w:r w:rsidR="00B851F2">
        <w:t>with my positive thinking</w:t>
      </w:r>
      <w:r w:rsidR="005773BB">
        <w:t xml:space="preserve"> to add value </w:t>
      </w:r>
      <w:r w:rsidR="00A16089">
        <w:t>to your</w:t>
      </w:r>
      <w:r w:rsidR="00E8578B">
        <w:t xml:space="preserve"> establishment</w:t>
      </w:r>
      <w:r w:rsidR="0027069D">
        <w:t>.</w:t>
      </w:r>
    </w:p>
    <w:sdt>
      <w:sdtPr>
        <w:id w:val="1728489637"/>
        <w:placeholder>
          <w:docPart w:val="C9445C7529F0C343BF12A43E14090DBF"/>
        </w:placeholder>
        <w:temporary/>
        <w:showingPlcHdr/>
        <w15:appearance w15:val="hidden"/>
      </w:sdtPr>
      <w:sdtEndPr/>
      <w:sdtContent>
        <w:p w14:paraId="4ACB071E" w14:textId="1611CAE6" w:rsidR="00ED2E20" w:rsidRDefault="00691927" w:rsidP="00A14CDC">
          <w:pPr>
            <w:pStyle w:val="Heading1"/>
          </w:pPr>
          <w:r>
            <w:t>Experience</w:t>
          </w:r>
        </w:p>
      </w:sdtContent>
    </w:sdt>
    <w:p w14:paraId="09F79C56" w14:textId="77F22328" w:rsidR="00F93175" w:rsidRDefault="001A47F0" w:rsidP="007E5E19">
      <w:pPr>
        <w:pStyle w:val="ListBullet"/>
        <w:numPr>
          <w:ilvl w:val="0"/>
          <w:numId w:val="0"/>
        </w:numPr>
      </w:pPr>
      <w:r>
        <w:t xml:space="preserve">Omniscient Franchises </w:t>
      </w:r>
    </w:p>
    <w:p w14:paraId="37A46E6C" w14:textId="77777777" w:rsidR="007E5E19" w:rsidRDefault="007E5E19" w:rsidP="007E5E19">
      <w:pPr>
        <w:pStyle w:val="ListBullet"/>
        <w:numPr>
          <w:ilvl w:val="0"/>
          <w:numId w:val="0"/>
        </w:numPr>
      </w:pPr>
      <w:r>
        <w:t>Supervisor</w:t>
      </w:r>
      <w:r w:rsidR="00601795">
        <w:t xml:space="preserve"> (</w:t>
      </w:r>
      <w:r w:rsidR="00F26189">
        <w:t xml:space="preserve"> 2010</w:t>
      </w:r>
      <w:r w:rsidR="00601795">
        <w:t xml:space="preserve"> -</w:t>
      </w:r>
      <w:r w:rsidR="0057027A">
        <w:t>2015)</w:t>
      </w:r>
    </w:p>
    <w:p w14:paraId="3A2D0525" w14:textId="77777777" w:rsidR="00F502D0" w:rsidRDefault="00E80388" w:rsidP="00FF3BE4">
      <w:pPr>
        <w:pStyle w:val="ListBullet"/>
        <w:numPr>
          <w:ilvl w:val="0"/>
          <w:numId w:val="17"/>
        </w:numPr>
      </w:pPr>
      <w:r>
        <w:t xml:space="preserve">Payroll </w:t>
      </w:r>
    </w:p>
    <w:p w14:paraId="6C2B2319" w14:textId="77777777" w:rsidR="00E80388" w:rsidRDefault="00E80388" w:rsidP="00FF3BE4">
      <w:pPr>
        <w:pStyle w:val="ListBullet"/>
        <w:numPr>
          <w:ilvl w:val="0"/>
          <w:numId w:val="17"/>
        </w:numPr>
      </w:pPr>
      <w:r>
        <w:t xml:space="preserve">Auditing </w:t>
      </w:r>
    </w:p>
    <w:p w14:paraId="4DEE5AEF" w14:textId="4CFDBF98" w:rsidR="00E80388" w:rsidRDefault="00935D2C" w:rsidP="00FF3BE4">
      <w:pPr>
        <w:pStyle w:val="ListBullet"/>
        <w:numPr>
          <w:ilvl w:val="0"/>
          <w:numId w:val="17"/>
        </w:numPr>
      </w:pPr>
      <w:r>
        <w:t>Time Management</w:t>
      </w:r>
      <w:r w:rsidR="00DA6118">
        <w:t xml:space="preserve"> </w:t>
      </w:r>
    </w:p>
    <w:p w14:paraId="4C236F8B" w14:textId="77777777" w:rsidR="00935D2C" w:rsidRDefault="00C30F18" w:rsidP="00FF3BE4">
      <w:pPr>
        <w:pStyle w:val="ListBullet"/>
        <w:numPr>
          <w:ilvl w:val="0"/>
          <w:numId w:val="17"/>
        </w:numPr>
      </w:pPr>
      <w:r>
        <w:t>Customer Service Representative</w:t>
      </w:r>
    </w:p>
    <w:p w14:paraId="628054F7" w14:textId="52A44E1D" w:rsidR="00977DE7" w:rsidRDefault="00977DE7" w:rsidP="00FF3BE4">
      <w:pPr>
        <w:pStyle w:val="ListBullet"/>
        <w:numPr>
          <w:ilvl w:val="0"/>
          <w:numId w:val="17"/>
        </w:numPr>
      </w:pPr>
      <w:r>
        <w:t xml:space="preserve">Office </w:t>
      </w:r>
      <w:r w:rsidR="00EF7B90">
        <w:t>Assistant</w:t>
      </w:r>
      <w:r w:rsidR="00DE79EA">
        <w:t xml:space="preserve"> </w:t>
      </w:r>
    </w:p>
    <w:p w14:paraId="067B16D8" w14:textId="77777777" w:rsidR="008115E5" w:rsidRDefault="00C00E78">
      <w:pPr>
        <w:pStyle w:val="Heading1"/>
      </w:pPr>
      <w:r>
        <w:t>Education</w:t>
      </w:r>
    </w:p>
    <w:p w14:paraId="3B280CCC" w14:textId="77777777" w:rsidR="002911CF" w:rsidRDefault="002911CF" w:rsidP="00FA57D5">
      <w:pPr>
        <w:pStyle w:val="ListBullet"/>
        <w:numPr>
          <w:ilvl w:val="0"/>
          <w:numId w:val="19"/>
        </w:numPr>
      </w:pPr>
      <w:r>
        <w:t>The Asso</w:t>
      </w:r>
      <w:r w:rsidR="00917BF5">
        <w:t xml:space="preserve">ciation of Business Executives </w:t>
      </w:r>
      <w:r w:rsidR="00B207D2">
        <w:t xml:space="preserve">(ABE) JUNE </w:t>
      </w:r>
      <w:r w:rsidR="006D7DCF">
        <w:t>2013</w:t>
      </w:r>
    </w:p>
    <w:p w14:paraId="0A7FCE05" w14:textId="77777777" w:rsidR="00B94DD0" w:rsidRDefault="002911CF" w:rsidP="001640E2">
      <w:pPr>
        <w:pStyle w:val="ListBullet"/>
        <w:numPr>
          <w:ilvl w:val="0"/>
          <w:numId w:val="0"/>
        </w:numPr>
        <w:ind w:left="216"/>
      </w:pPr>
      <w:r>
        <w:t xml:space="preserve">          Diploma in Business Management (Financial Management Pathway)</w:t>
      </w:r>
    </w:p>
    <w:p w14:paraId="640F5C79" w14:textId="77777777" w:rsidR="00052404" w:rsidRDefault="00EC6146" w:rsidP="00052404">
      <w:pPr>
        <w:pStyle w:val="ListBullet"/>
        <w:numPr>
          <w:ilvl w:val="0"/>
          <w:numId w:val="18"/>
        </w:numPr>
      </w:pPr>
      <w:r>
        <w:t xml:space="preserve">Association </w:t>
      </w:r>
      <w:r w:rsidR="002F5AD1">
        <w:t>of</w:t>
      </w:r>
      <w:r w:rsidR="00EE3809">
        <w:t xml:space="preserve"> Ch</w:t>
      </w:r>
      <w:r>
        <w:t>artered</w:t>
      </w:r>
      <w:r w:rsidR="002F5AD1">
        <w:t xml:space="preserve"> </w:t>
      </w:r>
      <w:r w:rsidR="00EE3809">
        <w:t>Certified</w:t>
      </w:r>
      <w:r w:rsidR="00DF5D74">
        <w:t xml:space="preserve"> </w:t>
      </w:r>
      <w:r w:rsidR="002F5AD1">
        <w:t>Accountants</w:t>
      </w:r>
      <w:r w:rsidR="00A0391E">
        <w:t xml:space="preserve"> </w:t>
      </w:r>
      <w:r w:rsidR="00CB67E1">
        <w:t>(ACCA)</w:t>
      </w:r>
      <w:r w:rsidR="006A2512">
        <w:t xml:space="preserve"> JUNE 2012</w:t>
      </w:r>
    </w:p>
    <w:p w14:paraId="3C5B72D0" w14:textId="77777777" w:rsidR="009A6D25" w:rsidRDefault="00BF027E" w:rsidP="00BF027E">
      <w:pPr>
        <w:pStyle w:val="ListBullet"/>
        <w:numPr>
          <w:ilvl w:val="0"/>
          <w:numId w:val="0"/>
        </w:numPr>
        <w:ind w:left="576"/>
      </w:pPr>
      <w:r>
        <w:t xml:space="preserve">      </w:t>
      </w:r>
      <w:r w:rsidR="009265D1">
        <w:t xml:space="preserve">Management Information </w:t>
      </w:r>
    </w:p>
    <w:p w14:paraId="1B505BC6" w14:textId="77777777" w:rsidR="00BF027E" w:rsidRDefault="00A56A73" w:rsidP="00A56A73">
      <w:pPr>
        <w:pStyle w:val="ListBullet"/>
        <w:numPr>
          <w:ilvl w:val="0"/>
          <w:numId w:val="18"/>
        </w:numPr>
      </w:pPr>
      <w:r>
        <w:t xml:space="preserve">Association of Chartered </w:t>
      </w:r>
      <w:r w:rsidR="00A911FD">
        <w:t>Certified Accountants (ACCA) JUNE 2012</w:t>
      </w:r>
    </w:p>
    <w:p w14:paraId="74DD75F8" w14:textId="77777777" w:rsidR="00472A02" w:rsidRDefault="00472A02" w:rsidP="00472A02">
      <w:pPr>
        <w:pStyle w:val="ListBullet"/>
        <w:numPr>
          <w:ilvl w:val="0"/>
          <w:numId w:val="0"/>
        </w:numPr>
        <w:ind w:left="936"/>
      </w:pPr>
      <w:r>
        <w:t>Financial Transactions</w:t>
      </w:r>
    </w:p>
    <w:p w14:paraId="6F03B063" w14:textId="77777777" w:rsidR="00813954" w:rsidRDefault="00813954" w:rsidP="00472A02">
      <w:pPr>
        <w:pStyle w:val="ListBullet"/>
        <w:numPr>
          <w:ilvl w:val="0"/>
          <w:numId w:val="0"/>
        </w:numPr>
        <w:ind w:left="936"/>
      </w:pPr>
    </w:p>
    <w:p w14:paraId="7B92CB8F" w14:textId="77777777" w:rsidR="00DA6E38" w:rsidRDefault="005B06CE" w:rsidP="005B06CE">
      <w:pPr>
        <w:pStyle w:val="ListBullet"/>
        <w:numPr>
          <w:ilvl w:val="0"/>
          <w:numId w:val="18"/>
        </w:numPr>
      </w:pPr>
      <w:r>
        <w:t xml:space="preserve">Junior </w:t>
      </w:r>
      <w:r w:rsidR="00510451">
        <w:t>Accountant Certificate</w:t>
      </w:r>
    </w:p>
    <w:p w14:paraId="4998280E" w14:textId="77777777" w:rsidR="00963664" w:rsidRDefault="00B43057" w:rsidP="00944643">
      <w:pPr>
        <w:pStyle w:val="ListBullet"/>
        <w:numPr>
          <w:ilvl w:val="0"/>
          <w:numId w:val="20"/>
        </w:numPr>
      </w:pPr>
      <w:r>
        <w:t xml:space="preserve">Practical Accounting </w:t>
      </w:r>
      <w:r w:rsidR="002E1E00">
        <w:t>Services  A+</w:t>
      </w:r>
    </w:p>
    <w:p w14:paraId="6D458BB5" w14:textId="77777777" w:rsidR="002E1E00" w:rsidRDefault="003E4848" w:rsidP="00944643">
      <w:pPr>
        <w:pStyle w:val="ListBullet"/>
        <w:numPr>
          <w:ilvl w:val="0"/>
          <w:numId w:val="20"/>
        </w:numPr>
      </w:pPr>
      <w:r>
        <w:t xml:space="preserve">Creation of an Accounting System </w:t>
      </w:r>
    </w:p>
    <w:p w14:paraId="200D8ACE" w14:textId="77777777" w:rsidR="00D57D12" w:rsidRDefault="00D57D12" w:rsidP="00D57D12">
      <w:pPr>
        <w:pStyle w:val="ListBullet"/>
        <w:numPr>
          <w:ilvl w:val="0"/>
          <w:numId w:val="0"/>
        </w:numPr>
        <w:ind w:left="1656"/>
      </w:pPr>
      <w:r>
        <w:t xml:space="preserve">1.Book keeping </w:t>
      </w:r>
      <w:r w:rsidR="00542552">
        <w:t>A+</w:t>
      </w:r>
    </w:p>
    <w:p w14:paraId="4292B19D" w14:textId="77777777" w:rsidR="00542552" w:rsidRDefault="00542552" w:rsidP="00D57D12">
      <w:pPr>
        <w:pStyle w:val="ListBullet"/>
        <w:numPr>
          <w:ilvl w:val="0"/>
          <w:numId w:val="0"/>
        </w:numPr>
        <w:ind w:left="1656"/>
      </w:pPr>
      <w:r>
        <w:t>2.</w:t>
      </w:r>
      <w:r w:rsidR="006C7CE3">
        <w:t xml:space="preserve"> Finalization of Accounts A+</w:t>
      </w:r>
    </w:p>
    <w:p w14:paraId="10B4B765" w14:textId="77777777" w:rsidR="00C84D37" w:rsidRDefault="00C84D37" w:rsidP="00C84D37">
      <w:pPr>
        <w:pStyle w:val="ListBullet"/>
        <w:numPr>
          <w:ilvl w:val="0"/>
          <w:numId w:val="20"/>
        </w:numPr>
      </w:pPr>
      <w:r>
        <w:t>Computerized Accounting</w:t>
      </w:r>
    </w:p>
    <w:p w14:paraId="7FEC4B9E" w14:textId="77777777" w:rsidR="00A70B41" w:rsidRDefault="00A70B41" w:rsidP="00A70B41">
      <w:pPr>
        <w:pStyle w:val="ListBullet"/>
        <w:numPr>
          <w:ilvl w:val="0"/>
          <w:numId w:val="21"/>
        </w:numPr>
      </w:pPr>
      <w:r>
        <w:lastRenderedPageBreak/>
        <w:t xml:space="preserve">Introduction to </w:t>
      </w:r>
      <w:r w:rsidR="00FC6C96">
        <w:t>Computer A</w:t>
      </w:r>
    </w:p>
    <w:p w14:paraId="271DF9DD" w14:textId="77777777" w:rsidR="00FC6C96" w:rsidRDefault="00FC6C96" w:rsidP="00A70B41">
      <w:pPr>
        <w:pStyle w:val="ListBullet"/>
        <w:numPr>
          <w:ilvl w:val="0"/>
          <w:numId w:val="21"/>
        </w:numPr>
      </w:pPr>
      <w:r>
        <w:t xml:space="preserve">Microsoft Excel </w:t>
      </w:r>
      <w:r w:rsidR="00F706D4">
        <w:t>A+</w:t>
      </w:r>
    </w:p>
    <w:p w14:paraId="44076ABA" w14:textId="77777777" w:rsidR="00F706D4" w:rsidRDefault="00F706D4" w:rsidP="00A70B41">
      <w:pPr>
        <w:pStyle w:val="ListBullet"/>
        <w:numPr>
          <w:ilvl w:val="0"/>
          <w:numId w:val="21"/>
        </w:numPr>
      </w:pPr>
      <w:r>
        <w:t>Peachtree Accounting A+</w:t>
      </w:r>
    </w:p>
    <w:p w14:paraId="6B963A6F" w14:textId="77777777" w:rsidR="00F706D4" w:rsidRDefault="00D91CB6" w:rsidP="00D91CB6">
      <w:pPr>
        <w:pStyle w:val="ListBullet"/>
        <w:numPr>
          <w:ilvl w:val="0"/>
          <w:numId w:val="20"/>
        </w:numPr>
      </w:pPr>
      <w:r>
        <w:t>Office Skills A+</w:t>
      </w:r>
    </w:p>
    <w:p w14:paraId="7D4C9E7F" w14:textId="77777777" w:rsidR="000E5AFD" w:rsidRDefault="00FE3ABA" w:rsidP="000E5AFD">
      <w:pPr>
        <w:pStyle w:val="ListBullet"/>
        <w:numPr>
          <w:ilvl w:val="0"/>
          <w:numId w:val="18"/>
        </w:numPr>
      </w:pPr>
      <w:r>
        <w:t>Computer literate</w:t>
      </w:r>
    </w:p>
    <w:p w14:paraId="3D268743" w14:textId="77777777" w:rsidR="00E718C7" w:rsidRDefault="00E718C7" w:rsidP="00E718C7">
      <w:pPr>
        <w:pStyle w:val="ListBullet"/>
        <w:numPr>
          <w:ilvl w:val="0"/>
          <w:numId w:val="0"/>
        </w:numPr>
        <w:ind w:left="936"/>
      </w:pPr>
    </w:p>
    <w:p w14:paraId="7F6956CF" w14:textId="77777777" w:rsidR="00FE3ABA" w:rsidRDefault="005F4989" w:rsidP="000E5AFD">
      <w:pPr>
        <w:pStyle w:val="ListBullet"/>
        <w:numPr>
          <w:ilvl w:val="0"/>
          <w:numId w:val="18"/>
        </w:numPr>
      </w:pPr>
      <w:r>
        <w:t>Caribbean examination</w:t>
      </w:r>
      <w:r w:rsidR="00C66CED">
        <w:t xml:space="preserve"> council </w:t>
      </w:r>
      <w:r w:rsidR="000177EB">
        <w:t xml:space="preserve"> </w:t>
      </w:r>
      <w:r w:rsidR="00BF2836">
        <w:t>(CXC)</w:t>
      </w:r>
    </w:p>
    <w:p w14:paraId="073439F7" w14:textId="5114D669" w:rsidR="00F109D3" w:rsidRDefault="008C58D1" w:rsidP="008C58D1">
      <w:pPr>
        <w:pStyle w:val="ListBullet"/>
        <w:numPr>
          <w:ilvl w:val="0"/>
          <w:numId w:val="20"/>
        </w:numPr>
      </w:pPr>
      <w:r>
        <w:t xml:space="preserve">Mathematics </w:t>
      </w:r>
      <w:r w:rsidR="00EB3039">
        <w:t xml:space="preserve"> </w:t>
      </w:r>
      <w:r w:rsidR="003B66E0">
        <w:t xml:space="preserve">            </w:t>
      </w:r>
      <w:r w:rsidR="00EB3039">
        <w:t xml:space="preserve">  two </w:t>
      </w:r>
      <w:r w:rsidR="00800B27">
        <w:t xml:space="preserve">    </w:t>
      </w:r>
      <w:r w:rsidR="00EB3039">
        <w:t>(2)</w:t>
      </w:r>
    </w:p>
    <w:p w14:paraId="79A06875" w14:textId="660BF34C" w:rsidR="00C44C5F" w:rsidRDefault="00C44C5F" w:rsidP="008C58D1">
      <w:pPr>
        <w:pStyle w:val="ListBullet"/>
        <w:numPr>
          <w:ilvl w:val="0"/>
          <w:numId w:val="20"/>
        </w:numPr>
      </w:pPr>
      <w:r>
        <w:t xml:space="preserve">English       </w:t>
      </w:r>
      <w:r w:rsidR="000F2153">
        <w:t xml:space="preserve">            </w:t>
      </w:r>
      <w:r>
        <w:t xml:space="preserve">    two </w:t>
      </w:r>
      <w:r w:rsidR="00800B27">
        <w:t xml:space="preserve">    </w:t>
      </w:r>
      <w:r>
        <w:t>(</w:t>
      </w:r>
      <w:r w:rsidR="00D95401">
        <w:t>2)</w:t>
      </w:r>
    </w:p>
    <w:p w14:paraId="19D44565" w14:textId="53427ACA" w:rsidR="00D95401" w:rsidRDefault="00D95401" w:rsidP="008C58D1">
      <w:pPr>
        <w:pStyle w:val="ListBullet"/>
        <w:numPr>
          <w:ilvl w:val="0"/>
          <w:numId w:val="20"/>
        </w:numPr>
      </w:pPr>
      <w:r>
        <w:t xml:space="preserve">Biology        </w:t>
      </w:r>
      <w:r w:rsidR="000F2153">
        <w:t xml:space="preserve">            </w:t>
      </w:r>
      <w:r>
        <w:t xml:space="preserve">   three</w:t>
      </w:r>
      <w:r w:rsidR="00203317">
        <w:t xml:space="preserve">   </w:t>
      </w:r>
      <w:r w:rsidR="005B229B">
        <w:t>(3)</w:t>
      </w:r>
    </w:p>
    <w:p w14:paraId="7F76F4F3" w14:textId="68170BD7" w:rsidR="005B229B" w:rsidRDefault="005B229B" w:rsidP="008C58D1">
      <w:pPr>
        <w:pStyle w:val="ListBullet"/>
        <w:numPr>
          <w:ilvl w:val="0"/>
          <w:numId w:val="20"/>
        </w:numPr>
      </w:pPr>
      <w:r>
        <w:t>Principles of Accounts</w:t>
      </w:r>
      <w:r w:rsidR="001B4875">
        <w:t xml:space="preserve">   two </w:t>
      </w:r>
      <w:r w:rsidR="003D775E">
        <w:t xml:space="preserve">    </w:t>
      </w:r>
      <w:r w:rsidR="001B4875">
        <w:t>(2)</w:t>
      </w:r>
    </w:p>
    <w:p w14:paraId="11A01680" w14:textId="299FC7FF" w:rsidR="001B4875" w:rsidRDefault="001B4875" w:rsidP="008C58D1">
      <w:pPr>
        <w:pStyle w:val="ListBullet"/>
        <w:numPr>
          <w:ilvl w:val="0"/>
          <w:numId w:val="20"/>
        </w:numPr>
      </w:pPr>
      <w:r>
        <w:t>Principles of Business</w:t>
      </w:r>
      <w:r w:rsidR="00E35796">
        <w:t xml:space="preserve">   two</w:t>
      </w:r>
      <w:r w:rsidR="003D775E">
        <w:t xml:space="preserve">    </w:t>
      </w:r>
      <w:r w:rsidR="00E35796">
        <w:t xml:space="preserve"> </w:t>
      </w:r>
      <w:r w:rsidR="000F2153">
        <w:t>(2)</w:t>
      </w:r>
    </w:p>
    <w:p w14:paraId="458BE8AB" w14:textId="77777777" w:rsidR="00623D2D" w:rsidRDefault="00623D2D" w:rsidP="001C50E1">
      <w:pPr>
        <w:pStyle w:val="ListBullet"/>
        <w:numPr>
          <w:ilvl w:val="0"/>
          <w:numId w:val="0"/>
        </w:numPr>
        <w:ind w:left="216" w:hanging="216"/>
      </w:pPr>
    </w:p>
    <w:p w14:paraId="2369BC7E" w14:textId="77777777" w:rsidR="001C50E1" w:rsidRDefault="001C50E1" w:rsidP="001C50E1">
      <w:pPr>
        <w:pStyle w:val="ListBullet"/>
        <w:numPr>
          <w:ilvl w:val="0"/>
          <w:numId w:val="0"/>
        </w:numPr>
        <w:ind w:left="216" w:hanging="216"/>
      </w:pPr>
    </w:p>
    <w:p w14:paraId="0F30AE11" w14:textId="04F7F4B9" w:rsidR="00BA50FC" w:rsidRPr="00386745" w:rsidRDefault="005359B1" w:rsidP="00E77028">
      <w:pPr>
        <w:pStyle w:val="Heading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Skills</w:t>
      </w:r>
    </w:p>
    <w:p w14:paraId="238712A8" w14:textId="63E251B0" w:rsidR="003C541C" w:rsidRPr="00A86881" w:rsidRDefault="00F355BC" w:rsidP="005359B1">
      <w:pPr>
        <w:pStyle w:val="ListBullet"/>
        <w:numPr>
          <w:ilvl w:val="0"/>
          <w:numId w:val="23"/>
        </w:numPr>
      </w:pPr>
      <w:r w:rsidRPr="00F355BC">
        <w:t>E</w:t>
      </w:r>
      <w:r>
        <w:t>xcell</w:t>
      </w:r>
      <w:r w:rsidR="00DB0F63">
        <w:t xml:space="preserve">ent </w:t>
      </w:r>
      <w:r w:rsidR="00113AA8" w:rsidRPr="00F355BC">
        <w:t>customer</w:t>
      </w:r>
      <w:r w:rsidR="00113AA8" w:rsidRPr="00A86881">
        <w:t xml:space="preserve"> service </w:t>
      </w:r>
      <w:r w:rsidR="00E06BB4">
        <w:t>skills</w:t>
      </w:r>
    </w:p>
    <w:p w14:paraId="580B7028" w14:textId="26DA568E" w:rsidR="00113AA8" w:rsidRPr="00A86881" w:rsidRDefault="00113AA8" w:rsidP="005359B1">
      <w:pPr>
        <w:pStyle w:val="ListBullet"/>
        <w:numPr>
          <w:ilvl w:val="0"/>
          <w:numId w:val="23"/>
        </w:numPr>
      </w:pPr>
      <w:r w:rsidRPr="00A86881">
        <w:t xml:space="preserve">Strong computational </w:t>
      </w:r>
      <w:r w:rsidR="008A1CAD" w:rsidRPr="00A86881">
        <w:t>skills</w:t>
      </w:r>
    </w:p>
    <w:p w14:paraId="20127E61" w14:textId="2D16BCFE" w:rsidR="008A1CAD" w:rsidRPr="00A86881" w:rsidRDefault="008A1CAD" w:rsidP="005359B1">
      <w:pPr>
        <w:pStyle w:val="ListBullet"/>
        <w:numPr>
          <w:ilvl w:val="0"/>
          <w:numId w:val="23"/>
        </w:numPr>
      </w:pPr>
      <w:r w:rsidRPr="00A86881">
        <w:t xml:space="preserve">Highly developed communication </w:t>
      </w:r>
      <w:r w:rsidR="00403D75" w:rsidRPr="00A86881">
        <w:t>+ interpersonal skills</w:t>
      </w:r>
    </w:p>
    <w:p w14:paraId="35A8A947" w14:textId="73A2ADC2" w:rsidR="00403D75" w:rsidRDefault="00403D75" w:rsidP="005359B1">
      <w:pPr>
        <w:pStyle w:val="ListBullet"/>
        <w:numPr>
          <w:ilvl w:val="0"/>
          <w:numId w:val="23"/>
        </w:numPr>
      </w:pPr>
      <w:r w:rsidRPr="00A86881">
        <w:t>Self motivated</w:t>
      </w:r>
    </w:p>
    <w:p w14:paraId="5D2CCE72" w14:textId="77777777" w:rsidR="00F53898" w:rsidRDefault="00F53898" w:rsidP="00F53898">
      <w:pPr>
        <w:pStyle w:val="ListBullet"/>
        <w:numPr>
          <w:ilvl w:val="0"/>
          <w:numId w:val="0"/>
        </w:numPr>
        <w:ind w:left="720"/>
      </w:pPr>
    </w:p>
    <w:p w14:paraId="74B6DDF9" w14:textId="2EA59032" w:rsidR="00C745F7" w:rsidRDefault="00A908CC" w:rsidP="00E77028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References</w:t>
      </w:r>
    </w:p>
    <w:p w14:paraId="24C6FFBE" w14:textId="0E88BF13" w:rsidR="00F53898" w:rsidRDefault="00C745F7" w:rsidP="00F53898">
      <w:pPr>
        <w:pStyle w:val="ListBullet"/>
        <w:numPr>
          <w:ilvl w:val="0"/>
          <w:numId w:val="0"/>
        </w:numPr>
        <w:ind w:left="720"/>
      </w:pPr>
      <w:r>
        <w:rPr>
          <w:rStyle w:val="CommentReference"/>
        </w:rPr>
        <w:commentReference w:id="0"/>
      </w:r>
      <w:r w:rsidR="0031207B">
        <w:t>Dean Jos</w:t>
      </w:r>
      <w:bookmarkStart w:id="1" w:name="_GoBack"/>
      <w:bookmarkEnd w:id="1"/>
      <w:r w:rsidR="0031207B">
        <w:t xml:space="preserve">eph </w:t>
      </w:r>
    </w:p>
    <w:p w14:paraId="1D0824D9" w14:textId="69BC13F5" w:rsidR="00B93683" w:rsidRDefault="00B93683" w:rsidP="00F53898">
      <w:pPr>
        <w:pStyle w:val="ListBullet"/>
        <w:numPr>
          <w:ilvl w:val="0"/>
          <w:numId w:val="0"/>
        </w:numPr>
        <w:ind w:left="720"/>
      </w:pPr>
      <w:r>
        <w:t>Manager</w:t>
      </w:r>
    </w:p>
    <w:p w14:paraId="2C1B0215" w14:textId="3C11F933" w:rsidR="0066664F" w:rsidRDefault="0066664F" w:rsidP="00F53898">
      <w:pPr>
        <w:pStyle w:val="ListBullet"/>
        <w:numPr>
          <w:ilvl w:val="0"/>
          <w:numId w:val="0"/>
        </w:numPr>
        <w:ind w:left="720"/>
      </w:pPr>
      <w:r>
        <w:t>349-0194</w:t>
      </w:r>
    </w:p>
    <w:p w14:paraId="0ECE62C4" w14:textId="77777777" w:rsidR="0066664F" w:rsidRDefault="0066664F" w:rsidP="00F53898">
      <w:pPr>
        <w:pStyle w:val="ListBullet"/>
        <w:numPr>
          <w:ilvl w:val="0"/>
          <w:numId w:val="0"/>
        </w:numPr>
        <w:ind w:left="720"/>
      </w:pPr>
    </w:p>
    <w:p w14:paraId="2F239798" w14:textId="510D22DD" w:rsidR="0066664F" w:rsidRDefault="0066664F" w:rsidP="00F53898">
      <w:pPr>
        <w:pStyle w:val="ListBullet"/>
        <w:numPr>
          <w:ilvl w:val="0"/>
          <w:numId w:val="0"/>
        </w:numPr>
        <w:ind w:left="720"/>
      </w:pPr>
      <w:r>
        <w:t xml:space="preserve">Karen </w:t>
      </w:r>
      <w:proofErr w:type="spellStart"/>
      <w:r w:rsidR="000C6491">
        <w:t>Coosal</w:t>
      </w:r>
      <w:proofErr w:type="spellEnd"/>
      <w:r w:rsidR="000C6491">
        <w:t xml:space="preserve"> </w:t>
      </w:r>
      <w:proofErr w:type="spellStart"/>
      <w:r w:rsidR="000C6491">
        <w:t>Corridon</w:t>
      </w:r>
      <w:proofErr w:type="spellEnd"/>
      <w:r w:rsidR="000C6491">
        <w:t xml:space="preserve"> </w:t>
      </w:r>
    </w:p>
    <w:p w14:paraId="40C07985" w14:textId="2B763116" w:rsidR="00175143" w:rsidRDefault="00175143" w:rsidP="00F53898">
      <w:pPr>
        <w:pStyle w:val="ListBullet"/>
        <w:numPr>
          <w:ilvl w:val="0"/>
          <w:numId w:val="0"/>
        </w:numPr>
        <w:ind w:left="720"/>
      </w:pPr>
      <w:r>
        <w:t>Coast Guard officer</w:t>
      </w:r>
    </w:p>
    <w:p w14:paraId="3913D7D5" w14:textId="51BA2A5C" w:rsidR="00081081" w:rsidRDefault="005B5A6F" w:rsidP="00F53898">
      <w:pPr>
        <w:pStyle w:val="ListBullet"/>
        <w:numPr>
          <w:ilvl w:val="0"/>
          <w:numId w:val="0"/>
        </w:numPr>
        <w:ind w:left="720"/>
      </w:pPr>
      <w:r>
        <w:t>468-1803</w:t>
      </w:r>
    </w:p>
    <w:p w14:paraId="5EE1A8F0" w14:textId="77777777" w:rsidR="0031207B" w:rsidRPr="00A86881" w:rsidRDefault="0031207B" w:rsidP="00F53898">
      <w:pPr>
        <w:pStyle w:val="ListBullet"/>
        <w:numPr>
          <w:ilvl w:val="0"/>
          <w:numId w:val="0"/>
        </w:numPr>
        <w:ind w:left="720"/>
      </w:pPr>
    </w:p>
    <w:sectPr w:rsidR="0031207B" w:rsidRPr="00A86881" w:rsidSect="0069192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newhiskey26@gmail.com" w:date="2017-08-24T09:13:00Z" w:initials="g">
    <w:p w14:paraId="055438D9" w14:textId="0B159050" w:rsidR="00C745F7" w:rsidRDefault="00C745F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5438D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A275F" w14:textId="77777777" w:rsidR="0093390B" w:rsidRDefault="0093390B">
      <w:r>
        <w:separator/>
      </w:r>
    </w:p>
  </w:endnote>
  <w:endnote w:type="continuationSeparator" w:id="0">
    <w:p w14:paraId="3BFEB9EA" w14:textId="77777777" w:rsidR="0093390B" w:rsidRDefault="0093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B28C" w14:textId="4626616D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936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2E52" w14:textId="77777777" w:rsidR="0093390B" w:rsidRDefault="0093390B">
      <w:r>
        <w:separator/>
      </w:r>
    </w:p>
  </w:footnote>
  <w:footnote w:type="continuationSeparator" w:id="0">
    <w:p w14:paraId="72416F0C" w14:textId="77777777" w:rsidR="0093390B" w:rsidRDefault="00933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57D4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B72E602" wp14:editId="61EEC20D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8DCE7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39D9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975912" wp14:editId="0C40D4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136EEE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F975912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E136EEE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26B70"/>
    <w:multiLevelType w:val="hybridMultilevel"/>
    <w:tmpl w:val="031E1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56ECE"/>
    <w:multiLevelType w:val="hybridMultilevel"/>
    <w:tmpl w:val="2F9CD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A736D"/>
    <w:multiLevelType w:val="hybridMultilevel"/>
    <w:tmpl w:val="FDBA8086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429E70FF"/>
    <w:multiLevelType w:val="hybridMultilevel"/>
    <w:tmpl w:val="7414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4A8"/>
    <w:multiLevelType w:val="hybridMultilevel"/>
    <w:tmpl w:val="A2F082CC"/>
    <w:lvl w:ilvl="0" w:tplc="08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46C8F"/>
    <w:multiLevelType w:val="hybridMultilevel"/>
    <w:tmpl w:val="DA0A47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F012EF"/>
    <w:multiLevelType w:val="hybridMultilevel"/>
    <w:tmpl w:val="0BF6330E"/>
    <w:lvl w:ilvl="0" w:tplc="FFFFFFFF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36" w:hanging="360"/>
      </w:pPr>
    </w:lvl>
    <w:lvl w:ilvl="2" w:tplc="0809001B" w:tentative="1">
      <w:start w:val="1"/>
      <w:numFmt w:val="lowerRoman"/>
      <w:lvlText w:val="%3."/>
      <w:lvlJc w:val="right"/>
      <w:pPr>
        <w:ind w:left="3456" w:hanging="180"/>
      </w:pPr>
    </w:lvl>
    <w:lvl w:ilvl="3" w:tplc="0809000F" w:tentative="1">
      <w:start w:val="1"/>
      <w:numFmt w:val="decimal"/>
      <w:lvlText w:val="%4."/>
      <w:lvlJc w:val="left"/>
      <w:pPr>
        <w:ind w:left="4176" w:hanging="360"/>
      </w:pPr>
    </w:lvl>
    <w:lvl w:ilvl="4" w:tplc="08090019" w:tentative="1">
      <w:start w:val="1"/>
      <w:numFmt w:val="lowerLetter"/>
      <w:lvlText w:val="%5."/>
      <w:lvlJc w:val="left"/>
      <w:pPr>
        <w:ind w:left="4896" w:hanging="360"/>
      </w:pPr>
    </w:lvl>
    <w:lvl w:ilvl="5" w:tplc="0809001B" w:tentative="1">
      <w:start w:val="1"/>
      <w:numFmt w:val="lowerRoman"/>
      <w:lvlText w:val="%6."/>
      <w:lvlJc w:val="right"/>
      <w:pPr>
        <w:ind w:left="5616" w:hanging="180"/>
      </w:pPr>
    </w:lvl>
    <w:lvl w:ilvl="6" w:tplc="0809000F" w:tentative="1">
      <w:start w:val="1"/>
      <w:numFmt w:val="decimal"/>
      <w:lvlText w:val="%7."/>
      <w:lvlJc w:val="left"/>
      <w:pPr>
        <w:ind w:left="6336" w:hanging="360"/>
      </w:pPr>
    </w:lvl>
    <w:lvl w:ilvl="7" w:tplc="08090019" w:tentative="1">
      <w:start w:val="1"/>
      <w:numFmt w:val="lowerLetter"/>
      <w:lvlText w:val="%8."/>
      <w:lvlJc w:val="left"/>
      <w:pPr>
        <w:ind w:left="7056" w:hanging="360"/>
      </w:pPr>
    </w:lvl>
    <w:lvl w:ilvl="8" w:tplc="0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9" w15:restartNumberingAfterBreak="0">
    <w:nsid w:val="65204C0B"/>
    <w:multiLevelType w:val="hybridMultilevel"/>
    <w:tmpl w:val="2A62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F4804"/>
    <w:multiLevelType w:val="hybridMultilevel"/>
    <w:tmpl w:val="A6C68788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7AA02566"/>
    <w:multiLevelType w:val="hybridMultilevel"/>
    <w:tmpl w:val="E6724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1"/>
  </w:num>
  <w:num w:numId="15">
    <w:abstractNumId w:val="19"/>
  </w:num>
  <w:num w:numId="16">
    <w:abstractNumId w:val="17"/>
  </w:num>
  <w:num w:numId="17">
    <w:abstractNumId w:val="22"/>
  </w:num>
  <w:num w:numId="18">
    <w:abstractNumId w:val="13"/>
  </w:num>
  <w:num w:numId="19">
    <w:abstractNumId w:val="21"/>
  </w:num>
  <w:num w:numId="20">
    <w:abstractNumId w:val="15"/>
  </w:num>
  <w:num w:numId="21">
    <w:abstractNumId w:val="18"/>
  </w:num>
  <w:num w:numId="22">
    <w:abstractNumId w:val="1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newhiskey26@gmail.com">
    <w15:presenceInfo w15:providerId="Windows Live" w15:userId="809c041135e417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CC"/>
    <w:rsid w:val="000008D7"/>
    <w:rsid w:val="000177EB"/>
    <w:rsid w:val="00052404"/>
    <w:rsid w:val="0006079C"/>
    <w:rsid w:val="000610B7"/>
    <w:rsid w:val="00076ECB"/>
    <w:rsid w:val="00081081"/>
    <w:rsid w:val="000A5398"/>
    <w:rsid w:val="000A7128"/>
    <w:rsid w:val="000B1BA0"/>
    <w:rsid w:val="000B5A4F"/>
    <w:rsid w:val="000C6491"/>
    <w:rsid w:val="000E5AFD"/>
    <w:rsid w:val="000F2153"/>
    <w:rsid w:val="000F3ED0"/>
    <w:rsid w:val="00113AA8"/>
    <w:rsid w:val="0015778D"/>
    <w:rsid w:val="001640E2"/>
    <w:rsid w:val="00175143"/>
    <w:rsid w:val="00184A30"/>
    <w:rsid w:val="00193061"/>
    <w:rsid w:val="001A47F0"/>
    <w:rsid w:val="001A5063"/>
    <w:rsid w:val="001B4875"/>
    <w:rsid w:val="001C50E1"/>
    <w:rsid w:val="002024CC"/>
    <w:rsid w:val="00203317"/>
    <w:rsid w:val="00212753"/>
    <w:rsid w:val="0024110C"/>
    <w:rsid w:val="0027069D"/>
    <w:rsid w:val="0027464D"/>
    <w:rsid w:val="00286423"/>
    <w:rsid w:val="002911CF"/>
    <w:rsid w:val="0029189D"/>
    <w:rsid w:val="002B7FC1"/>
    <w:rsid w:val="002C6645"/>
    <w:rsid w:val="002D49AF"/>
    <w:rsid w:val="002E1578"/>
    <w:rsid w:val="002E1E00"/>
    <w:rsid w:val="002F5AD1"/>
    <w:rsid w:val="00307F79"/>
    <w:rsid w:val="0031207B"/>
    <w:rsid w:val="00363B89"/>
    <w:rsid w:val="00383A16"/>
    <w:rsid w:val="00386745"/>
    <w:rsid w:val="003A62C3"/>
    <w:rsid w:val="003B66E0"/>
    <w:rsid w:val="003C541C"/>
    <w:rsid w:val="003D775E"/>
    <w:rsid w:val="003E4848"/>
    <w:rsid w:val="00403C72"/>
    <w:rsid w:val="00403D75"/>
    <w:rsid w:val="00451F76"/>
    <w:rsid w:val="0045756F"/>
    <w:rsid w:val="00472A02"/>
    <w:rsid w:val="00475816"/>
    <w:rsid w:val="004B1600"/>
    <w:rsid w:val="004C0C0E"/>
    <w:rsid w:val="004D2A6F"/>
    <w:rsid w:val="00510451"/>
    <w:rsid w:val="005134C3"/>
    <w:rsid w:val="005359B1"/>
    <w:rsid w:val="00542552"/>
    <w:rsid w:val="00556981"/>
    <w:rsid w:val="0057027A"/>
    <w:rsid w:val="005773BB"/>
    <w:rsid w:val="0058611A"/>
    <w:rsid w:val="005A480F"/>
    <w:rsid w:val="005B06CE"/>
    <w:rsid w:val="005B229B"/>
    <w:rsid w:val="005B5A6F"/>
    <w:rsid w:val="005C2317"/>
    <w:rsid w:val="005E1110"/>
    <w:rsid w:val="005F4989"/>
    <w:rsid w:val="005F79CD"/>
    <w:rsid w:val="00601795"/>
    <w:rsid w:val="00614552"/>
    <w:rsid w:val="00623D2D"/>
    <w:rsid w:val="00651F3C"/>
    <w:rsid w:val="0066664F"/>
    <w:rsid w:val="00681B3A"/>
    <w:rsid w:val="00686F6F"/>
    <w:rsid w:val="00691927"/>
    <w:rsid w:val="006A2512"/>
    <w:rsid w:val="006B7246"/>
    <w:rsid w:val="006C7CE3"/>
    <w:rsid w:val="006D6AE2"/>
    <w:rsid w:val="006D7DCF"/>
    <w:rsid w:val="007060EF"/>
    <w:rsid w:val="00764EDB"/>
    <w:rsid w:val="007A7532"/>
    <w:rsid w:val="007B09C8"/>
    <w:rsid w:val="007D1886"/>
    <w:rsid w:val="007D5A78"/>
    <w:rsid w:val="007E5E19"/>
    <w:rsid w:val="007F2D35"/>
    <w:rsid w:val="00800B27"/>
    <w:rsid w:val="008115E5"/>
    <w:rsid w:val="00812D8E"/>
    <w:rsid w:val="00813954"/>
    <w:rsid w:val="008431F0"/>
    <w:rsid w:val="00846011"/>
    <w:rsid w:val="00875F7B"/>
    <w:rsid w:val="008A1CAD"/>
    <w:rsid w:val="008A6EDA"/>
    <w:rsid w:val="008C58D1"/>
    <w:rsid w:val="008E1039"/>
    <w:rsid w:val="009021DB"/>
    <w:rsid w:val="00906391"/>
    <w:rsid w:val="00916EF6"/>
    <w:rsid w:val="00917BF5"/>
    <w:rsid w:val="00921585"/>
    <w:rsid w:val="009232DE"/>
    <w:rsid w:val="009265D1"/>
    <w:rsid w:val="00930C1E"/>
    <w:rsid w:val="0093390B"/>
    <w:rsid w:val="0093471A"/>
    <w:rsid w:val="00935D2C"/>
    <w:rsid w:val="00936B4A"/>
    <w:rsid w:val="00944643"/>
    <w:rsid w:val="009459D3"/>
    <w:rsid w:val="00963664"/>
    <w:rsid w:val="00977DE7"/>
    <w:rsid w:val="009A6D25"/>
    <w:rsid w:val="009B0A74"/>
    <w:rsid w:val="009B22C2"/>
    <w:rsid w:val="009C1D4C"/>
    <w:rsid w:val="009C4280"/>
    <w:rsid w:val="009D3505"/>
    <w:rsid w:val="009D6271"/>
    <w:rsid w:val="00A0391E"/>
    <w:rsid w:val="00A14CDC"/>
    <w:rsid w:val="00A16089"/>
    <w:rsid w:val="00A40FA3"/>
    <w:rsid w:val="00A56529"/>
    <w:rsid w:val="00A56A73"/>
    <w:rsid w:val="00A70B41"/>
    <w:rsid w:val="00A86881"/>
    <w:rsid w:val="00A908CC"/>
    <w:rsid w:val="00A911FD"/>
    <w:rsid w:val="00A92157"/>
    <w:rsid w:val="00AE6615"/>
    <w:rsid w:val="00AF0E91"/>
    <w:rsid w:val="00B207D2"/>
    <w:rsid w:val="00B43057"/>
    <w:rsid w:val="00B60DC3"/>
    <w:rsid w:val="00B851F2"/>
    <w:rsid w:val="00B93683"/>
    <w:rsid w:val="00B94DD0"/>
    <w:rsid w:val="00BA50FC"/>
    <w:rsid w:val="00BA79F0"/>
    <w:rsid w:val="00BB12F0"/>
    <w:rsid w:val="00BF027E"/>
    <w:rsid w:val="00BF2836"/>
    <w:rsid w:val="00C00E78"/>
    <w:rsid w:val="00C21B60"/>
    <w:rsid w:val="00C30F18"/>
    <w:rsid w:val="00C329D8"/>
    <w:rsid w:val="00C44C5F"/>
    <w:rsid w:val="00C63A65"/>
    <w:rsid w:val="00C66CED"/>
    <w:rsid w:val="00C72BB3"/>
    <w:rsid w:val="00C745F7"/>
    <w:rsid w:val="00C84D37"/>
    <w:rsid w:val="00CA473C"/>
    <w:rsid w:val="00CB67E1"/>
    <w:rsid w:val="00CC19E6"/>
    <w:rsid w:val="00CC31F2"/>
    <w:rsid w:val="00CC3923"/>
    <w:rsid w:val="00CC5048"/>
    <w:rsid w:val="00CE60C9"/>
    <w:rsid w:val="00D0317F"/>
    <w:rsid w:val="00D150EC"/>
    <w:rsid w:val="00D57D12"/>
    <w:rsid w:val="00D634DF"/>
    <w:rsid w:val="00D91CB6"/>
    <w:rsid w:val="00D95401"/>
    <w:rsid w:val="00DA6118"/>
    <w:rsid w:val="00DA6E38"/>
    <w:rsid w:val="00DB0F63"/>
    <w:rsid w:val="00DB11C0"/>
    <w:rsid w:val="00DE2D78"/>
    <w:rsid w:val="00DE2FD1"/>
    <w:rsid w:val="00DE79EA"/>
    <w:rsid w:val="00DE7EA7"/>
    <w:rsid w:val="00DF127B"/>
    <w:rsid w:val="00DF5D74"/>
    <w:rsid w:val="00DF7B1B"/>
    <w:rsid w:val="00E06BB4"/>
    <w:rsid w:val="00E320CC"/>
    <w:rsid w:val="00E35796"/>
    <w:rsid w:val="00E7070D"/>
    <w:rsid w:val="00E718C7"/>
    <w:rsid w:val="00E80388"/>
    <w:rsid w:val="00E8578B"/>
    <w:rsid w:val="00EA7C6D"/>
    <w:rsid w:val="00EB3039"/>
    <w:rsid w:val="00EC6146"/>
    <w:rsid w:val="00ED1E9B"/>
    <w:rsid w:val="00ED2E20"/>
    <w:rsid w:val="00ED6572"/>
    <w:rsid w:val="00ED6ED2"/>
    <w:rsid w:val="00EE17DC"/>
    <w:rsid w:val="00EE3809"/>
    <w:rsid w:val="00EF7B90"/>
    <w:rsid w:val="00F109D3"/>
    <w:rsid w:val="00F17123"/>
    <w:rsid w:val="00F21DB0"/>
    <w:rsid w:val="00F26189"/>
    <w:rsid w:val="00F355BC"/>
    <w:rsid w:val="00F502D0"/>
    <w:rsid w:val="00F53898"/>
    <w:rsid w:val="00F706D4"/>
    <w:rsid w:val="00F71855"/>
    <w:rsid w:val="00F91BCE"/>
    <w:rsid w:val="00F93175"/>
    <w:rsid w:val="00F936EC"/>
    <w:rsid w:val="00FA3290"/>
    <w:rsid w:val="00FC6C96"/>
    <w:rsid w:val="00FC7545"/>
    <w:rsid w:val="00FD0091"/>
    <w:rsid w:val="00FD16CD"/>
    <w:rsid w:val="00FE3ABA"/>
    <w:rsid w:val="00FF3BE4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5275"/>
  <w15:chartTrackingRefBased/>
  <w15:docId w15:val="{3925130C-AD5A-E440-B740-C62F9049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06079C"/>
    <w:rPr>
      <w:color w:val="53C3C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079C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A4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73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73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73C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73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3C"/>
    <w:rPr>
      <w:rFonts w:ascii="Arial" w:hAnsi="Arial" w:cs="Arial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microsoft.com/office/2011/relationships/commentsExtended" Target="commentsExtended.xml" /><Relationship Id="rId14" Type="http://schemas.microsoft.com/office/2011/relationships/people" Target="peop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C5042B-A1C5-C941-BCA1-A7DE57F0408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079A2F3C50A748AE2510F39480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AB214-4574-3843-937D-C0096DE100F4}"/>
      </w:docPartPr>
      <w:docPartBody>
        <w:p w:rsidR="00497122" w:rsidRDefault="009E325F">
          <w:pPr>
            <w:pStyle w:val="76079A2F3C50A748AE2510F39480ADCA"/>
          </w:pPr>
          <w:r>
            <w:t>Objective</w:t>
          </w:r>
        </w:p>
      </w:docPartBody>
    </w:docPart>
    <w:docPart>
      <w:docPartPr>
        <w:name w:val="C9445C7529F0C343BF12A43E14090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C5544-E759-C547-89DF-F76BDD74C325}"/>
      </w:docPartPr>
      <w:docPartBody>
        <w:p w:rsidR="00497122" w:rsidRDefault="009E325F">
          <w:pPr>
            <w:pStyle w:val="C9445C7529F0C343BF12A43E14090DB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F"/>
    <w:rsid w:val="003A54B4"/>
    <w:rsid w:val="003C3448"/>
    <w:rsid w:val="00497122"/>
    <w:rsid w:val="006B0E08"/>
    <w:rsid w:val="007448F3"/>
    <w:rsid w:val="008C3C76"/>
    <w:rsid w:val="009E325F"/>
    <w:rsid w:val="00E924AA"/>
    <w:rsid w:val="00F1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91239F8F81B4094122AB0484ECA1A">
    <w:name w:val="1C391239F8F81B4094122AB0484ECA1A"/>
  </w:style>
  <w:style w:type="paragraph" w:customStyle="1" w:styleId="40E4A79F846E0D4BA70530E7DD4343C3">
    <w:name w:val="40E4A79F846E0D4BA70530E7DD4343C3"/>
  </w:style>
  <w:style w:type="paragraph" w:customStyle="1" w:styleId="76079A2F3C50A748AE2510F39480ADCA">
    <w:name w:val="76079A2F3C50A748AE2510F39480ADCA"/>
  </w:style>
  <w:style w:type="paragraph" w:customStyle="1" w:styleId="1C4701DED4212C4A84CCDA405D12EE5D">
    <w:name w:val="1C4701DED4212C4A84CCDA405D12EE5D"/>
  </w:style>
  <w:style w:type="paragraph" w:customStyle="1" w:styleId="C9445C7529F0C343BF12A43E14090DBF">
    <w:name w:val="C9445C7529F0C343BF12A43E14090DBF"/>
  </w:style>
  <w:style w:type="paragraph" w:customStyle="1" w:styleId="9748C7A626DFCB49BE99D23AEDB08765">
    <w:name w:val="9748C7A626DFCB49BE99D23AEDB08765"/>
  </w:style>
  <w:style w:type="paragraph" w:customStyle="1" w:styleId="0C65BABD2B70444E88293FD9C4AB9D26">
    <w:name w:val="0C65BABD2B70444E88293FD9C4AB9D2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AD45FA8E851A1740839D5FCC1315B434">
    <w:name w:val="AD45FA8E851A1740839D5FCC1315B434"/>
  </w:style>
  <w:style w:type="paragraph" w:customStyle="1" w:styleId="7EB106C9ADBEB949A3C033906F7E9D52">
    <w:name w:val="7EB106C9ADBEB949A3C033906F7E9D52"/>
  </w:style>
  <w:style w:type="paragraph" w:customStyle="1" w:styleId="FD351B838403BB49875691E651D015AD">
    <w:name w:val="FD351B838403BB49875691E651D015AD"/>
  </w:style>
  <w:style w:type="paragraph" w:customStyle="1" w:styleId="3E7EA9DE9536D144A02B314D9DEB7871">
    <w:name w:val="3E7EA9DE9536D144A02B314D9DEB7871"/>
  </w:style>
  <w:style w:type="paragraph" w:customStyle="1" w:styleId="929D4F611F74E4458DA0B3021AC8A86E">
    <w:name w:val="929D4F611F74E4458DA0B3021AC8A86E"/>
  </w:style>
  <w:style w:type="paragraph" w:customStyle="1" w:styleId="90B2CB0F8467A344901E288F348DDA4A">
    <w:name w:val="90B2CB0F8467A344901E288F348DDA4A"/>
    <w:rsid w:val="00F11F59"/>
  </w:style>
  <w:style w:type="paragraph" w:customStyle="1" w:styleId="4354B7888FA6764BB52B42B47BF7934B">
    <w:name w:val="4354B7888FA6764BB52B42B47BF7934B"/>
    <w:rsid w:val="006B0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4010-B030-9848-AB16-CFC2C96732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%7bFFC5042B-A1C5-C941-BCA1-A7DE57F0408C%7dtf50002018.dotx</Template>
  <TotalTime>34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genewhiskey26@gmail.com</cp:lastModifiedBy>
  <cp:revision>39</cp:revision>
  <dcterms:created xsi:type="dcterms:W3CDTF">2017-08-23T15:51:00Z</dcterms:created>
  <dcterms:modified xsi:type="dcterms:W3CDTF">2017-08-24T13:19:00Z</dcterms:modified>
</cp:coreProperties>
</file>