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938" w:rsidRDefault="00716938"/>
    <w:sdt>
      <w:sdtPr>
        <w:alias w:val="Resume Name"/>
        <w:tag w:val="Resume Name"/>
        <w:id w:val="-1667471191"/>
        <w:placeholder>
          <w:docPart w:val="74F88A8D170C4A21B3302953786DF8E8"/>
        </w:placeholder>
        <w:docPartList>
          <w:docPartGallery w:val="Quick Parts"/>
          <w:docPartCategory w:val=" Resume Name"/>
        </w:docPartList>
      </w:sdtPr>
      <w:sdtEndPr/>
      <w:sdtContent>
        <w:p w:rsidR="00716938" w:rsidRDefault="00716938"/>
        <w:tbl>
          <w:tblPr>
            <w:tblW w:w="5000" w:type="pct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4680"/>
            <w:gridCol w:w="4680"/>
          </w:tblGrid>
          <w:tr w:rsidR="00716938">
            <w:tc>
              <w:tcPr>
                <w:tcW w:w="2500" w:type="pct"/>
              </w:tcPr>
              <w:sdt>
                <w:sdtPr>
                  <w:id w:val="26081749"/>
                  <w:placeholder>
                    <w:docPart w:val="072D5C7267B641BC8910F954EEE9273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16938" w:rsidRDefault="00C6473B">
                    <w:pPr>
                      <w:pStyle w:val="PersonalName"/>
                      <w:spacing w:line="240" w:lineRule="auto"/>
                    </w:pPr>
                    <w:r>
                      <w:rPr>
                        <w:lang w:val="en-TT"/>
                      </w:rPr>
                      <w:t>Tyreece Daniel</w:t>
                    </w:r>
                  </w:p>
                </w:sdtContent>
              </w:sdt>
              <w:p w:rsidR="00716938" w:rsidRDefault="00446F9C">
                <w:pPr>
                  <w:pStyle w:val="NoSpacing"/>
                </w:pPr>
                <w:r>
                  <w:t>18682688227</w:t>
                </w:r>
              </w:p>
              <w:p w:rsidR="00716938" w:rsidRDefault="00716938">
                <w:pPr>
                  <w:pStyle w:val="NoSpacing"/>
                  <w:rPr>
                    <w:b/>
                    <w:bCs/>
                  </w:rPr>
                </w:pPr>
              </w:p>
              <w:p w:rsidR="00716938" w:rsidRDefault="00C6473B">
                <w:pPr>
                  <w:pStyle w:val="NoSpacing"/>
                </w:pPr>
                <w:r>
                  <w:t xml:space="preserve">#69 Rose Drive, </w:t>
                </w:r>
                <w:proofErr w:type="spellStart"/>
                <w:r>
                  <w:t>Arima</w:t>
                </w:r>
                <w:proofErr w:type="spellEnd"/>
              </w:p>
              <w:p w:rsidR="00716938" w:rsidRDefault="00C6473B">
                <w:pPr>
                  <w:pStyle w:val="NoSpacing"/>
                </w:pPr>
                <w:r>
                  <w:t>tyreecedaniel@hotmail.com</w:t>
                </w:r>
              </w:p>
              <w:p w:rsidR="00716938" w:rsidRDefault="00716938" w:rsidP="00C6473B">
                <w:pPr>
                  <w:pStyle w:val="NoSpacing"/>
                </w:pPr>
              </w:p>
            </w:tc>
            <w:tc>
              <w:tcPr>
                <w:tcW w:w="2500" w:type="pct"/>
              </w:tcPr>
              <w:p w:rsidR="00716938" w:rsidRDefault="00716938">
                <w:pPr>
                  <w:pStyle w:val="NoSpacing"/>
                  <w:jc w:val="right"/>
                </w:pPr>
              </w:p>
            </w:tc>
          </w:tr>
        </w:tbl>
        <w:p w:rsidR="007B2E24" w:rsidRDefault="00AB6688" w:rsidP="007B2E24"/>
      </w:sdtContent>
    </w:sdt>
    <w:p w:rsidR="00716938" w:rsidRPr="007B2E24" w:rsidRDefault="00A34A7C" w:rsidP="007B2E24">
      <w:pPr>
        <w:pStyle w:val="PersonalName"/>
        <w:rPr>
          <w:sz w:val="32"/>
        </w:rPr>
      </w:pPr>
      <w:r w:rsidRPr="007B2E24">
        <w:rPr>
          <w:noProof/>
          <w:color w:val="000000"/>
          <w:sz w:val="32"/>
          <w:lang w:val="en-TT" w:eastAsia="en-TT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616CFF4" wp14:editId="043490D2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112000" cy="241935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2000" cy="24193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8800" w:type="dxa"/>
                              <w:jc w:val="center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800"/>
                            </w:tblGrid>
                            <w:tr w:rsidR="00716938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vAlign w:val="center"/>
                                </w:tcPr>
                                <w:p w:rsidR="00716938" w:rsidRDefault="00716938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716938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716938" w:rsidRDefault="00716938">
                                  <w:pPr>
                                    <w:pStyle w:val="NoSpacing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16938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vAlign w:val="center"/>
                                </w:tcPr>
                                <w:p w:rsidR="00716938" w:rsidRDefault="00716938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16938" w:rsidRDefault="00716938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16CFF4" id="Rectangle 3" o:spid="_x0000_s1026" style="position:absolute;margin-left:0;margin-top:0;width:560pt;height:19.05pt;z-index:251658240;visibility:visible;mso-wrap-style:square;mso-width-percent:915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" o:allowincell="f" filled="f" stroked="f">
                <v:textbox style="mso-fit-shape-to-text:t" inset="0,0,0,0">
                  <w:txbxContent>
                    <w:tbl>
                      <w:tblPr>
                        <w:tblW w:w="28800" w:type="dxa"/>
                        <w:jc w:val="center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800"/>
                      </w:tblGrid>
                      <w:tr w:rsidR="00716938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vAlign w:val="center"/>
                          </w:tcPr>
                          <w:p w:rsidR="00716938" w:rsidRDefault="00716938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716938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716938" w:rsidRDefault="00716938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16938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vAlign w:val="center"/>
                          </w:tcPr>
                          <w:p w:rsidR="00716938" w:rsidRDefault="00716938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716938" w:rsidRDefault="00716938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Pr="007B2E24">
        <w:rPr>
          <w:sz w:val="32"/>
        </w:rPr>
        <w:t>Objectives</w:t>
      </w:r>
    </w:p>
    <w:p w:rsidR="00716938" w:rsidRPr="00C6473B" w:rsidRDefault="00C6473B">
      <w:pPr>
        <w:pStyle w:val="SubsectionText"/>
        <w:rPr>
          <w:sz w:val="24"/>
        </w:rPr>
      </w:pPr>
      <w:r>
        <w:rPr>
          <w:sz w:val="24"/>
        </w:rPr>
        <w:t>To further my education while working</w:t>
      </w:r>
      <w:r w:rsidR="00FD364E">
        <w:rPr>
          <w:sz w:val="24"/>
        </w:rPr>
        <w:t xml:space="preserve"> and gaining experience to become an IT professional.</w:t>
      </w:r>
      <w:bookmarkStart w:id="0" w:name="_GoBack"/>
      <w:bookmarkEnd w:id="0"/>
    </w:p>
    <w:p w:rsidR="00716938" w:rsidRDefault="00A34A7C">
      <w:pPr>
        <w:pStyle w:val="Section"/>
      </w:pPr>
      <w:r>
        <w:t>Education</w:t>
      </w:r>
    </w:p>
    <w:p w:rsidR="00716938" w:rsidRDefault="00C6473B">
      <w:pPr>
        <w:pStyle w:val="Subsection"/>
      </w:pPr>
      <w:r>
        <w:t>Trinity College East</w:t>
      </w:r>
      <w:r w:rsidR="00A34A7C">
        <w:t xml:space="preserve"> | </w:t>
      </w:r>
      <w:r>
        <w:t>September 2011 – July 2016</w:t>
      </w:r>
    </w:p>
    <w:tbl>
      <w:tblPr>
        <w:tblStyle w:val="GridTable4-Accent1"/>
        <w:tblW w:w="9558" w:type="dxa"/>
        <w:tblLook w:val="04A0" w:firstRow="1" w:lastRow="0" w:firstColumn="1" w:lastColumn="0" w:noHBand="0" w:noVBand="1"/>
      </w:tblPr>
      <w:tblGrid>
        <w:gridCol w:w="3186"/>
        <w:gridCol w:w="3186"/>
        <w:gridCol w:w="3186"/>
      </w:tblGrid>
      <w:tr w:rsidR="00C6473B" w:rsidTr="00CF69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dxa"/>
          </w:tcPr>
          <w:p w:rsidR="00C6473B" w:rsidRDefault="00C6473B" w:rsidP="00C6473B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Subject</w:t>
            </w:r>
          </w:p>
        </w:tc>
        <w:tc>
          <w:tcPr>
            <w:tcW w:w="3186" w:type="dxa"/>
          </w:tcPr>
          <w:p w:rsidR="00C6473B" w:rsidRDefault="00C6473B" w:rsidP="00C6473B">
            <w:pPr>
              <w:pStyle w:val="ListBullet"/>
              <w:numPr>
                <w:ilvl w:val="0"/>
                <w:numId w:val="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Proficiency</w:t>
            </w:r>
          </w:p>
        </w:tc>
        <w:tc>
          <w:tcPr>
            <w:tcW w:w="3186" w:type="dxa"/>
          </w:tcPr>
          <w:p w:rsidR="00C6473B" w:rsidRDefault="00C6473B" w:rsidP="00C6473B">
            <w:pPr>
              <w:pStyle w:val="ListBullet"/>
              <w:numPr>
                <w:ilvl w:val="0"/>
                <w:numId w:val="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Grade</w:t>
            </w:r>
          </w:p>
        </w:tc>
      </w:tr>
      <w:tr w:rsidR="00C6473B" w:rsidTr="00CF6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dxa"/>
          </w:tcPr>
          <w:p w:rsidR="00C6473B" w:rsidRDefault="00C6473B" w:rsidP="00C6473B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Mathematics</w:t>
            </w:r>
          </w:p>
        </w:tc>
        <w:tc>
          <w:tcPr>
            <w:tcW w:w="3186" w:type="dxa"/>
          </w:tcPr>
          <w:p w:rsidR="00C6473B" w:rsidRDefault="00C6473B" w:rsidP="00C6473B">
            <w:pPr>
              <w:pStyle w:val="ListBullet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General</w:t>
            </w:r>
          </w:p>
        </w:tc>
        <w:tc>
          <w:tcPr>
            <w:tcW w:w="3186" w:type="dxa"/>
          </w:tcPr>
          <w:p w:rsidR="00C6473B" w:rsidRDefault="007B2E24" w:rsidP="00C6473B">
            <w:pPr>
              <w:pStyle w:val="ListBullet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6473B" w:rsidTr="00CF691D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dxa"/>
          </w:tcPr>
          <w:p w:rsidR="00C6473B" w:rsidRDefault="00C6473B" w:rsidP="00C6473B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English</w:t>
            </w:r>
          </w:p>
        </w:tc>
        <w:tc>
          <w:tcPr>
            <w:tcW w:w="3186" w:type="dxa"/>
          </w:tcPr>
          <w:p w:rsidR="00C6473B" w:rsidRDefault="00C6473B" w:rsidP="00C6473B">
            <w:pPr>
              <w:pStyle w:val="ListBullet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General</w:t>
            </w:r>
          </w:p>
        </w:tc>
        <w:tc>
          <w:tcPr>
            <w:tcW w:w="3186" w:type="dxa"/>
          </w:tcPr>
          <w:p w:rsidR="00C6473B" w:rsidRDefault="007B2E24" w:rsidP="00C6473B">
            <w:pPr>
              <w:pStyle w:val="ListBullet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6473B" w:rsidTr="00CF6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dxa"/>
          </w:tcPr>
          <w:p w:rsidR="00C6473B" w:rsidRDefault="00C6473B" w:rsidP="00C6473B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Information Technology</w:t>
            </w:r>
          </w:p>
        </w:tc>
        <w:tc>
          <w:tcPr>
            <w:tcW w:w="3186" w:type="dxa"/>
          </w:tcPr>
          <w:p w:rsidR="00C6473B" w:rsidRDefault="00C6473B" w:rsidP="00C6473B">
            <w:pPr>
              <w:pStyle w:val="ListBullet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General</w:t>
            </w:r>
          </w:p>
        </w:tc>
        <w:tc>
          <w:tcPr>
            <w:tcW w:w="3186" w:type="dxa"/>
          </w:tcPr>
          <w:p w:rsidR="00C6473B" w:rsidRDefault="007B2E24" w:rsidP="00C6473B">
            <w:pPr>
              <w:pStyle w:val="ListBullet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C6473B" w:rsidTr="00CF691D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dxa"/>
          </w:tcPr>
          <w:p w:rsidR="00C6473B" w:rsidRDefault="00C6473B" w:rsidP="00C6473B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Geography</w:t>
            </w:r>
          </w:p>
        </w:tc>
        <w:tc>
          <w:tcPr>
            <w:tcW w:w="3186" w:type="dxa"/>
          </w:tcPr>
          <w:p w:rsidR="00C6473B" w:rsidRDefault="00C6473B" w:rsidP="00C6473B">
            <w:pPr>
              <w:pStyle w:val="ListBullet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General</w:t>
            </w:r>
          </w:p>
        </w:tc>
        <w:tc>
          <w:tcPr>
            <w:tcW w:w="3186" w:type="dxa"/>
          </w:tcPr>
          <w:p w:rsidR="00C6473B" w:rsidRDefault="007B2E24" w:rsidP="00C6473B">
            <w:pPr>
              <w:pStyle w:val="ListBullet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C6473B" w:rsidTr="00CF6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dxa"/>
          </w:tcPr>
          <w:p w:rsidR="00C6473B" w:rsidRDefault="00C6473B" w:rsidP="00C6473B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Principles Of Business</w:t>
            </w:r>
          </w:p>
        </w:tc>
        <w:tc>
          <w:tcPr>
            <w:tcW w:w="3186" w:type="dxa"/>
          </w:tcPr>
          <w:p w:rsidR="00C6473B" w:rsidRDefault="00C6473B" w:rsidP="00C6473B">
            <w:pPr>
              <w:pStyle w:val="ListBullet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General</w:t>
            </w:r>
          </w:p>
        </w:tc>
        <w:tc>
          <w:tcPr>
            <w:tcW w:w="3186" w:type="dxa"/>
          </w:tcPr>
          <w:p w:rsidR="00C6473B" w:rsidRDefault="007B2E24" w:rsidP="00C6473B">
            <w:pPr>
              <w:pStyle w:val="ListBullet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C6473B" w:rsidTr="00CF691D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dxa"/>
          </w:tcPr>
          <w:p w:rsidR="00C6473B" w:rsidRDefault="00C6473B" w:rsidP="00C6473B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Principles Of Accounts</w:t>
            </w:r>
          </w:p>
        </w:tc>
        <w:tc>
          <w:tcPr>
            <w:tcW w:w="3186" w:type="dxa"/>
          </w:tcPr>
          <w:p w:rsidR="00C6473B" w:rsidRDefault="00C6473B" w:rsidP="00C6473B">
            <w:pPr>
              <w:pStyle w:val="ListBullet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General</w:t>
            </w:r>
          </w:p>
        </w:tc>
        <w:tc>
          <w:tcPr>
            <w:tcW w:w="3186" w:type="dxa"/>
          </w:tcPr>
          <w:p w:rsidR="00C6473B" w:rsidRDefault="007B2E24" w:rsidP="00C6473B">
            <w:pPr>
              <w:pStyle w:val="ListBullet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</w:tbl>
    <w:p w:rsidR="00716938" w:rsidRDefault="00A34A7C" w:rsidP="00CF691D">
      <w:pPr>
        <w:pStyle w:val="Section"/>
      </w:pPr>
      <w:r>
        <w:t>Experience</w:t>
      </w:r>
    </w:p>
    <w:p w:rsidR="007B2E24" w:rsidRDefault="007B2E24" w:rsidP="007B2E24">
      <w:pPr>
        <w:pStyle w:val="Subsection"/>
      </w:pPr>
      <w:r>
        <w:t>Monday July 4</w:t>
      </w:r>
      <w:r w:rsidRPr="007B2E24">
        <w:rPr>
          <w:vertAlign w:val="superscript"/>
        </w:rPr>
        <w:t>th</w:t>
      </w:r>
      <w:r>
        <w:t xml:space="preserve"> 2016 | Friday August 26</w:t>
      </w:r>
      <w:r w:rsidRPr="007B2E24">
        <w:rPr>
          <w:vertAlign w:val="superscript"/>
        </w:rPr>
        <w:t>th</w:t>
      </w:r>
      <w:r>
        <w:rPr>
          <w:vertAlign w:val="superscript"/>
        </w:rPr>
        <w:t xml:space="preserve"> </w:t>
      </w:r>
      <w:r>
        <w:t>2016</w:t>
      </w:r>
    </w:p>
    <w:p w:rsidR="007B2E24" w:rsidRDefault="007B2E24" w:rsidP="007B2E24">
      <w:r>
        <w:t xml:space="preserve"> Business Lifeline Ltd.|</w:t>
      </w:r>
      <w:proofErr w:type="spellStart"/>
      <w:r>
        <w:t>Tumpuna</w:t>
      </w:r>
      <w:proofErr w:type="spellEnd"/>
      <w:r>
        <w:t xml:space="preserve"> Rd, </w:t>
      </w:r>
      <w:proofErr w:type="spellStart"/>
      <w:r>
        <w:t>Arima</w:t>
      </w:r>
      <w:proofErr w:type="spellEnd"/>
      <w:r>
        <w:t>.</w:t>
      </w:r>
    </w:p>
    <w:p w:rsidR="007B2E24" w:rsidRPr="007B2E24" w:rsidRDefault="007B2E24" w:rsidP="007B2E24">
      <w:r>
        <w:t xml:space="preserve">Sales Representative </w:t>
      </w:r>
    </w:p>
    <w:p w:rsidR="007B2E24" w:rsidRPr="007B2E24" w:rsidRDefault="007B2E24" w:rsidP="007B2E24">
      <w:pPr>
        <w:pStyle w:val="Subsection"/>
      </w:pPr>
    </w:p>
    <w:p w:rsidR="00716938" w:rsidRPr="007B2E24" w:rsidRDefault="0020551D">
      <w:pPr>
        <w:pStyle w:val="Subsection"/>
        <w:rPr>
          <w:vertAlign w:val="superscript"/>
        </w:rPr>
      </w:pPr>
      <w:r>
        <w:t>Tuesday December 15</w:t>
      </w:r>
      <w:r w:rsidRPr="0020551D">
        <w:rPr>
          <w:vertAlign w:val="superscript"/>
        </w:rPr>
        <w:t>th</w:t>
      </w:r>
      <w:r>
        <w:t xml:space="preserve"> </w:t>
      </w:r>
      <w:r w:rsidR="007B2E24">
        <w:t>2015</w:t>
      </w:r>
      <w:r w:rsidR="00A34A7C">
        <w:t xml:space="preserve"> | </w:t>
      </w:r>
      <w:r>
        <w:t>Thursday December</w:t>
      </w:r>
      <w:r w:rsidR="007B2E24">
        <w:t xml:space="preserve"> </w:t>
      </w:r>
      <w:proofErr w:type="gramStart"/>
      <w:r>
        <w:t>24</w:t>
      </w:r>
      <w:r>
        <w:rPr>
          <w:vertAlign w:val="superscript"/>
        </w:rPr>
        <w:t>th</w:t>
      </w:r>
      <w:r w:rsidR="007B2E24">
        <w:rPr>
          <w:vertAlign w:val="superscript"/>
        </w:rPr>
        <w:t xml:space="preserve">  </w:t>
      </w:r>
      <w:r w:rsidR="007B2E24">
        <w:t>2015</w:t>
      </w:r>
      <w:proofErr w:type="gramEnd"/>
    </w:p>
    <w:p w:rsidR="00716938" w:rsidRDefault="0020551D" w:rsidP="007B2E24">
      <w:pPr>
        <w:tabs>
          <w:tab w:val="left" w:pos="8012"/>
        </w:tabs>
      </w:pPr>
      <w:proofErr w:type="spellStart"/>
      <w:r>
        <w:t>Xtra</w:t>
      </w:r>
      <w:proofErr w:type="spellEnd"/>
      <w:r>
        <w:t xml:space="preserve"> foods Supermarket</w:t>
      </w:r>
      <w:r w:rsidR="00A34A7C">
        <w:t xml:space="preserve"> | </w:t>
      </w:r>
      <w:r w:rsidR="0003563B">
        <w:t xml:space="preserve">O’ Meara Rd, </w:t>
      </w:r>
      <w:proofErr w:type="spellStart"/>
      <w:r w:rsidR="0003563B">
        <w:t>Arima</w:t>
      </w:r>
      <w:proofErr w:type="spellEnd"/>
      <w:r w:rsidR="0003563B">
        <w:t xml:space="preserve"> </w:t>
      </w:r>
      <w:r w:rsidR="007B2E24">
        <w:tab/>
      </w:r>
    </w:p>
    <w:p w:rsidR="00716938" w:rsidRDefault="0020551D">
      <w:pPr>
        <w:pStyle w:val="SubsectionText"/>
      </w:pPr>
      <w:r>
        <w:t xml:space="preserve">Push out </w:t>
      </w:r>
    </w:p>
    <w:p w:rsidR="0020551D" w:rsidRDefault="0020551D" w:rsidP="0020551D">
      <w:pPr>
        <w:pStyle w:val="Subsection"/>
      </w:pPr>
      <w:r>
        <w:t>Monday August 3</w:t>
      </w:r>
      <w:r w:rsidRPr="0020551D">
        <w:rPr>
          <w:vertAlign w:val="superscript"/>
        </w:rPr>
        <w:t>rd</w:t>
      </w:r>
      <w:r w:rsidR="007B2E24">
        <w:rPr>
          <w:vertAlign w:val="superscript"/>
        </w:rPr>
        <w:t xml:space="preserve"> </w:t>
      </w:r>
      <w:r w:rsidR="007B2E24">
        <w:t>2015</w:t>
      </w:r>
      <w:r>
        <w:t xml:space="preserve"> | Friday August 28</w:t>
      </w:r>
      <w:r w:rsidRPr="0020551D">
        <w:rPr>
          <w:vertAlign w:val="superscript"/>
        </w:rPr>
        <w:t>th</w:t>
      </w:r>
      <w:r>
        <w:t xml:space="preserve"> </w:t>
      </w:r>
      <w:r w:rsidR="007B2E24">
        <w:t>2015</w:t>
      </w:r>
    </w:p>
    <w:p w:rsidR="0020551D" w:rsidRDefault="0020551D" w:rsidP="0020551D">
      <w:proofErr w:type="spellStart"/>
      <w:r>
        <w:t>Chaguaramas</w:t>
      </w:r>
      <w:proofErr w:type="spellEnd"/>
      <w:r>
        <w:t xml:space="preserve"> Development Authority (CDA) |</w:t>
      </w:r>
      <w:r w:rsidR="0003563B">
        <w:rPr>
          <w:rFonts w:ascii="Arial" w:hAnsi="Arial" w:cs="Arial"/>
          <w:color w:val="222222"/>
          <w:sz w:val="20"/>
          <w:shd w:val="clear" w:color="auto" w:fill="FFFFFF"/>
        </w:rPr>
        <w:t xml:space="preserve">1 Airways Road, </w:t>
      </w:r>
      <w:proofErr w:type="spellStart"/>
      <w:r w:rsidR="0003563B">
        <w:rPr>
          <w:rFonts w:ascii="Arial" w:hAnsi="Arial" w:cs="Arial"/>
          <w:color w:val="222222"/>
          <w:sz w:val="20"/>
          <w:shd w:val="clear" w:color="auto" w:fill="FFFFFF"/>
        </w:rPr>
        <w:t>Chaguaramas</w:t>
      </w:r>
      <w:proofErr w:type="spellEnd"/>
      <w:r w:rsidR="0003563B">
        <w:rPr>
          <w:rFonts w:ascii="Arial" w:hAnsi="Arial" w:cs="Arial"/>
          <w:color w:val="222222"/>
          <w:sz w:val="20"/>
          <w:shd w:val="clear" w:color="auto" w:fill="FFFFFF"/>
        </w:rPr>
        <w:t>, 1 Western Main Rd</w:t>
      </w:r>
    </w:p>
    <w:p w:rsidR="0020551D" w:rsidRPr="0020551D" w:rsidRDefault="0003563B" w:rsidP="0020551D">
      <w:r>
        <w:t xml:space="preserve">Director </w:t>
      </w:r>
      <w:proofErr w:type="gramStart"/>
      <w:r>
        <w:t>For</w:t>
      </w:r>
      <w:proofErr w:type="gramEnd"/>
      <w:r>
        <w:t xml:space="preserve"> Children’s Camp </w:t>
      </w:r>
    </w:p>
    <w:p w:rsidR="00716938" w:rsidRDefault="00EA5680" w:rsidP="00EA5680">
      <w:pPr>
        <w:pStyle w:val="Section"/>
      </w:pPr>
      <w:r>
        <w:t>Training</w:t>
      </w:r>
    </w:p>
    <w:p w:rsidR="00716938" w:rsidRDefault="00EA5680" w:rsidP="00EA5680">
      <w:pPr>
        <w:pStyle w:val="Subsection"/>
      </w:pPr>
      <w:r>
        <w:t xml:space="preserve">September 2014| June 2016 </w:t>
      </w:r>
    </w:p>
    <w:p w:rsidR="00EA5680" w:rsidRDefault="00EA5680" w:rsidP="00EA5680">
      <w:pPr>
        <w:pStyle w:val="ListParagraph"/>
        <w:numPr>
          <w:ilvl w:val="0"/>
          <w:numId w:val="27"/>
        </w:numPr>
      </w:pPr>
      <w:r>
        <w:t xml:space="preserve">Youth Training and Employment </w:t>
      </w:r>
      <w:proofErr w:type="spellStart"/>
      <w:r>
        <w:t>Programme</w:t>
      </w:r>
      <w:proofErr w:type="spellEnd"/>
      <w:r>
        <w:t xml:space="preserve"> (YTEPP)</w:t>
      </w:r>
    </w:p>
    <w:p w:rsidR="00EA5680" w:rsidRDefault="00EA5680" w:rsidP="00EA5680">
      <w:pPr>
        <w:pStyle w:val="ListParagraph"/>
        <w:numPr>
          <w:ilvl w:val="0"/>
          <w:numId w:val="27"/>
        </w:numPr>
      </w:pPr>
      <w:r>
        <w:t>Caribbean Vocation Qualification</w:t>
      </w:r>
    </w:p>
    <w:p w:rsidR="00EA5680" w:rsidRPr="00EA5680" w:rsidRDefault="00EA5680" w:rsidP="00EA5680">
      <w:pPr>
        <w:ind w:left="360"/>
      </w:pPr>
    </w:p>
    <w:sectPr w:rsidR="00EA5680" w:rsidRPr="00EA5680">
      <w:headerReference w:type="first" r:id="rId10"/>
      <w:footerReference w:type="first" r:id="rId11"/>
      <w:pgSz w:w="12240" w:h="15840" w:code="1"/>
      <w:pgMar w:top="1440" w:right="1440" w:bottom="1440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7C99" w:rsidRDefault="00967C99">
      <w:pPr>
        <w:spacing w:after="0" w:line="240" w:lineRule="auto"/>
      </w:pPr>
      <w:r>
        <w:separator/>
      </w:r>
    </w:p>
  </w:endnote>
  <w:endnote w:type="continuationSeparator" w:id="0">
    <w:p w:rsidR="00967C99" w:rsidRDefault="00967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6938" w:rsidRDefault="00A34A7C">
    <w:pPr>
      <w:pStyle w:val="Footer"/>
    </w:pPr>
    <w:r>
      <w:rPr>
        <w:noProof/>
        <w:lang w:val="en-TT" w:eastAsia="en-TT"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editId="28309BC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4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7AEDC807" id="AutoShape 24" o:spid="_x0000_s1026" style="position:absolute;margin-left:0;margin-top:0;width:561.15pt;height:742.8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HPQXrm6&#10;AgAAvA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en-TT" w:eastAsia="en-TT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156D47DB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5" name="Ov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716938" w:rsidRDefault="00716938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1" o:spid="_x0000_s1027" style="position:absolute;margin-left:0;margin-top:0;width:41pt;height:41pt;z-index:25166131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" o:allowincell="f" fillcolor="#d34817 [3204]" stroked="f">
              <v:textbox inset="0,0,0,0">
                <w:txbxContent>
                  <w:p w:rsidR="00716938" w:rsidRDefault="00716938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7C99" w:rsidRDefault="00967C99">
      <w:pPr>
        <w:spacing w:after="0" w:line="240" w:lineRule="auto"/>
      </w:pPr>
      <w:r>
        <w:separator/>
      </w:r>
    </w:p>
  </w:footnote>
  <w:footnote w:type="continuationSeparator" w:id="0">
    <w:p w:rsidR="00967C99" w:rsidRDefault="00967C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6938" w:rsidRDefault="00A34A7C">
    <w:pPr>
      <w:pStyle w:val="Header"/>
    </w:pPr>
    <w:r>
      <w:rPr>
        <w:noProof/>
        <w:szCs w:val="18"/>
        <w:lang w:val="en-TT" w:eastAsia="en-TT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7766D6A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1" name="Auto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4B91436" id="AutoShape 10" o:spid="_x0000_s1026" style="position:absolute;margin-left:0;margin-top:0;width:561.15pt;height:742.85pt;z-index:25165926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" o:allowincell="f" filled="f" fillcolor="black" strokeweight="1pt">
              <w10:wrap anchorx="page" anchory="page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1376106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10343CB3"/>
    <w:multiLevelType w:val="hybridMultilevel"/>
    <w:tmpl w:val="DFDA41C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145EBF"/>
    <w:multiLevelType w:val="hybridMultilevel"/>
    <w:tmpl w:val="1B24BD9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4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5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hideGrammaticalErrors/>
  <w:proofState w:spelling="clean" w:grammar="clean"/>
  <w:attachedTemplate r:id="rId1"/>
  <w:styleLockQFSet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73B"/>
    <w:rsid w:val="0003563B"/>
    <w:rsid w:val="0020551D"/>
    <w:rsid w:val="00446F9C"/>
    <w:rsid w:val="00716938"/>
    <w:rsid w:val="007B2E24"/>
    <w:rsid w:val="00967C99"/>
    <w:rsid w:val="00A34A7C"/>
    <w:rsid w:val="00C6473B"/>
    <w:rsid w:val="00CF691D"/>
    <w:rsid w:val="00EA5680"/>
    <w:rsid w:val="00FD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docId w15:val="{1A9CC94F-5191-4E39-8FC8-35A98C02C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 w:qFormat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b/>
      <w:color w:val="D34817" w:themeColor="accent1"/>
      <w:spacing w:val="20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b/>
      <w:color w:val="7B6A4D" w:themeColor="accent3" w:themeShade="BF"/>
      <w:spacing w:val="20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b/>
      <w:i/>
      <w:color w:val="7B6A4D" w:themeColor="accent3" w:themeShade="BF"/>
      <w:spacing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color w:val="524733" w:themeColor="accent3" w:themeShade="80"/>
      <w:spacing w:val="10"/>
      <w:sz w:val="24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i/>
      <w:color w:val="524733" w:themeColor="accent3" w:themeShade="80"/>
      <w:spacing w:val="10"/>
      <w:sz w:val="24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D34817" w:themeColor="accent1"/>
      <w:spacing w:val="1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D34817" w:themeColor="accent1"/>
      <w:spacing w:val="10"/>
      <w:szCs w:val="20"/>
      <w:lang w:eastAsia="ja-JP"/>
    </w:rPr>
  </w:style>
  <w:style w:type="paragraph" w:styleId="Title">
    <w:name w:val="Title"/>
    <w:basedOn w:val="Normal"/>
    <w:link w:val="TitleChar"/>
    <w:uiPriority w:val="10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pPr>
      <w:spacing w:after="480" w:line="240" w:lineRule="auto"/>
      <w:jc w:val="center"/>
    </w:pPr>
    <w:rPr>
      <w:rFonts w:asciiTheme="majorHAnsi" w:hAnsiTheme="majorHAnsi" w:cstheme="minorHAnsi"/>
      <w:color w:val="000000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/>
      <w:sz w:val="28"/>
      <w:szCs w:val="24"/>
      <w:lang w:eastAsia="ja-JP"/>
    </w:rPr>
  </w:style>
  <w:style w:type="character" w:styleId="Strong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Emph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customStyle="1" w:styleId="IntenseReference1">
    <w:name w:val="Intense Reference1"/>
    <w:basedOn w:val="Normal"/>
    <w:link w:val="IntenseReferenceChar"/>
    <w:uiPriority w:val="32"/>
    <w:qFormat/>
    <w:rPr>
      <w:b/>
      <w:color w:val="9D3511" w:themeColor="accent1" w:themeShade="BF"/>
      <w:u w:val="single"/>
    </w:rPr>
  </w:style>
  <w:style w:type="character" w:customStyle="1" w:styleId="IntenseReferenceChar">
    <w:name w:val="Intense Reference Char"/>
    <w:basedOn w:val="DefaultParagraphFont"/>
    <w:link w:val="IntenseReference1"/>
    <w:uiPriority w:val="32"/>
    <w:rPr>
      <w:rFonts w:cs="Times New Roman"/>
      <w:b/>
      <w:color w:val="9D3511" w:themeColor="accent1" w:themeShade="BF"/>
      <w:szCs w:val="20"/>
      <w:u w:val="single"/>
      <w:lang w:eastAsia="ja-JP"/>
    </w:rPr>
  </w:style>
  <w:style w:type="paragraph" w:customStyle="1" w:styleId="SubtleReference1">
    <w:name w:val="Subtle Reference1"/>
    <w:basedOn w:val="Normal"/>
    <w:link w:val="SubtleReferenceChar"/>
    <w:uiPriority w:val="31"/>
    <w:qFormat/>
    <w:rPr>
      <w:u w:val="single"/>
    </w:rPr>
  </w:style>
  <w:style w:type="character" w:customStyle="1" w:styleId="SubtleReferenceChar">
    <w:name w:val="Subtle Reference Char"/>
    <w:basedOn w:val="DefaultParagraphFont"/>
    <w:link w:val="SubtleReference1"/>
    <w:uiPriority w:val="31"/>
    <w:rPr>
      <w:rFonts w:cs="Times New Roman"/>
      <w:color w:val="737373" w:themeColor="text1" w:themeTint="8C"/>
      <w:szCs w:val="20"/>
      <w:u w:val="single"/>
      <w:lang w:eastAsia="ja-JP"/>
    </w:rPr>
  </w:style>
  <w:style w:type="paragraph" w:customStyle="1" w:styleId="BookTitle1">
    <w:name w:val="Book Title1"/>
    <w:basedOn w:val="Normal"/>
    <w:link w:val="BookTitleChar"/>
    <w:uiPriority w:val="33"/>
    <w:semiHidden/>
    <w:unhideWhenUsed/>
    <w:qFormat/>
    <w:rPr>
      <w:rFonts w:asciiTheme="majorHAnsi" w:hAnsiTheme="majorHAnsi"/>
      <w:b/>
      <w:i/>
      <w:color w:val="855D5D" w:themeColor="accent6"/>
    </w:rPr>
  </w:style>
  <w:style w:type="character" w:customStyle="1" w:styleId="BookTitleChar">
    <w:name w:val="Book Title Char"/>
    <w:basedOn w:val="DefaultParagraphFont"/>
    <w:link w:val="BookTitle1"/>
    <w:uiPriority w:val="33"/>
    <w:semiHidden/>
    <w:rPr>
      <w:rFonts w:asciiTheme="majorHAnsi" w:hAnsiTheme="majorHAnsi" w:cs="Times New Roman"/>
      <w:b/>
      <w:i/>
      <w:color w:val="855D5D" w:themeColor="accent6"/>
      <w:szCs w:val="20"/>
      <w:lang w:eastAsia="ja-JP"/>
    </w:rPr>
  </w:style>
  <w:style w:type="paragraph" w:customStyle="1" w:styleId="IntenseEmphasis1">
    <w:name w:val="Intense Emphasis1"/>
    <w:basedOn w:val="Normal"/>
    <w:link w:val="IntenseEmphasisChar"/>
    <w:uiPriority w:val="21"/>
    <w:qFormat/>
    <w:rPr>
      <w:b/>
      <w:i/>
      <w:color w:val="7B6A4D" w:themeColor="accent3" w:themeShade="BF"/>
    </w:rPr>
  </w:style>
  <w:style w:type="character" w:customStyle="1" w:styleId="IntenseEmphasisChar">
    <w:name w:val="Intense Emphasis Char"/>
    <w:basedOn w:val="DefaultParagraphFont"/>
    <w:link w:val="IntenseEmphasis1"/>
    <w:uiPriority w:val="21"/>
    <w:rPr>
      <w:rFonts w:cs="Times New Roman"/>
      <w:b/>
      <w:i/>
      <w:color w:val="7B6A4D" w:themeColor="accent3" w:themeShade="BF"/>
      <w:szCs w:val="20"/>
      <w:lang w:eastAsia="ja-JP"/>
    </w:rPr>
  </w:style>
  <w:style w:type="paragraph" w:customStyle="1" w:styleId="SubtleEmphasis1">
    <w:name w:val="Subtle Emphasis1"/>
    <w:basedOn w:val="Normal"/>
    <w:link w:val="SubtleEmphasisChar"/>
    <w:uiPriority w:val="19"/>
    <w:qFormat/>
    <w:rPr>
      <w:i/>
    </w:rPr>
  </w:style>
  <w:style w:type="character" w:customStyle="1" w:styleId="SubtleEmphasisChar">
    <w:name w:val="Subtle Emphasis Char"/>
    <w:basedOn w:val="DefaultParagraphFont"/>
    <w:link w:val="SubtleEmphasis1"/>
    <w:uiPriority w:val="19"/>
    <w:rPr>
      <w:rFonts w:cs="Times New Roman"/>
      <w:i/>
      <w:color w:val="737373" w:themeColor="text1" w:themeTint="8C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Pr>
      <w:i/>
      <w:color w:val="808080" w:themeColor="background1" w:themeShade="80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808080" w:themeColor="background1" w:themeShade="80"/>
      <w:sz w:val="24"/>
      <w:szCs w:val="20"/>
      <w:lang w:eastAsia="ja-JP"/>
    </w:rPr>
  </w:style>
  <w:style w:type="paragraph" w:styleId="IntenseQuote">
    <w:name w:val="Intense Quote"/>
    <w:basedOn w:val="Normal"/>
    <w:uiPriority w:val="3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table" w:styleId="TableGrid">
    <w:name w:val="Table Grid"/>
    <w:basedOn w:val="TableNormal"/>
    <w:uiPriority w:val="1"/>
    <w:qFormat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BlockText">
    <w:name w:val="Block Text"/>
    <w:aliases w:val="Block Quote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  <w:lang w:eastAsia="ko-KR" w:bidi="hi-IN"/>
    </w:rPr>
  </w:style>
  <w:style w:type="paragraph" w:styleId="ListBullet">
    <w:name w:val="List Bullet"/>
    <w:basedOn w:val="Normal"/>
    <w:uiPriority w:val="36"/>
    <w:unhideWhenUsed/>
    <w:qFormat/>
    <w:pPr>
      <w:numPr>
        <w:numId w:val="21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22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pPr>
      <w:numPr>
        <w:numId w:val="23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pPr>
      <w:numPr>
        <w:numId w:val="24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pPr>
      <w:numPr>
        <w:numId w:val="25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semiHidden/>
    <w:unhideWhenUsed/>
    <w:rPr>
      <w:color w:val="CC9900" w:themeColor="hyperlink"/>
      <w:u w:val="single"/>
    </w:rPr>
  </w:style>
  <w:style w:type="paragraph" w:customStyle="1" w:styleId="PersonalName">
    <w:name w:val="Personal Name"/>
    <w:basedOn w:val="Normal"/>
    <w:qFormat/>
    <w:pPr>
      <w:spacing w:after="0"/>
    </w:pPr>
    <w:rPr>
      <w:rFonts w:asciiTheme="majorHAnsi" w:hAnsiTheme="majorHAnsi"/>
      <w:b/>
      <w:color w:val="D34817" w:themeColor="accent1"/>
      <w:sz w:val="48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D34817" w:themeColor="accent1"/>
      <w:sz w:val="22"/>
      <w:szCs w:val="20"/>
      <w:u w:val="single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Subsection">
    <w:name w:val="Subsection"/>
    <w:basedOn w:val="Normal"/>
    <w:next w:val="Normal"/>
    <w:qFormat/>
    <w:pPr>
      <w:spacing w:after="0" w:line="240" w:lineRule="auto"/>
      <w:outlineLvl w:val="0"/>
    </w:pPr>
    <w:rPr>
      <w:rFonts w:asciiTheme="majorHAnsi" w:hAnsiTheme="majorHAnsi"/>
      <w:b/>
      <w:color w:val="D34817" w:themeColor="accent1"/>
      <w:spacing w:val="20"/>
      <w:sz w:val="24"/>
      <w:szCs w:val="22"/>
    </w:rPr>
  </w:style>
  <w:style w:type="paragraph" w:customStyle="1" w:styleId="SubsectionText">
    <w:name w:val="Subsection Text"/>
    <w:basedOn w:val="Normal"/>
    <w:qFormat/>
    <w:pPr>
      <w:spacing w:before="120"/>
      <w:contextualSpacing/>
    </w:pPr>
  </w:style>
  <w:style w:type="paragraph" w:customStyle="1" w:styleId="SubsectionDate">
    <w:name w:val="Subsection Date"/>
    <w:basedOn w:val="Normal"/>
    <w:next w:val="Normal"/>
    <w:qFormat/>
    <w:pPr>
      <w:spacing w:after="0" w:line="240" w:lineRule="auto"/>
      <w:outlineLvl w:val="0"/>
    </w:pPr>
    <w:rPr>
      <w:rFonts w:asciiTheme="majorHAnsi" w:hAnsiTheme="majorHAnsi"/>
      <w:color w:val="696464" w:themeColor="text2"/>
      <w:spacing w:val="20"/>
      <w:sz w:val="24"/>
      <w:szCs w:val="32"/>
    </w:rPr>
  </w:style>
  <w:style w:type="paragraph" w:customStyle="1" w:styleId="Section">
    <w:name w:val="Section"/>
    <w:basedOn w:val="Normal"/>
    <w:next w:val="Normal"/>
    <w:qFormat/>
    <w:pPr>
      <w:spacing w:before="320" w:after="40" w:line="240" w:lineRule="auto"/>
    </w:pPr>
    <w:rPr>
      <w:rFonts w:asciiTheme="majorHAnsi" w:hAnsiTheme="majorHAnsi"/>
      <w:b/>
      <w:color w:val="9B2D1F" w:themeColor="accent2"/>
      <w:sz w:val="28"/>
    </w:rPr>
  </w:style>
  <w:style w:type="paragraph" w:customStyle="1" w:styleId="GrayText">
    <w:name w:val="Gray Text"/>
    <w:basedOn w:val="NoSpacing"/>
    <w:unhideWhenUsed/>
    <w:qFormat/>
    <w:rPr>
      <w:rFonts w:asciiTheme="majorHAnsi" w:hAnsiTheme="majorHAnsi"/>
      <w:sz w:val="20"/>
    </w:rPr>
  </w:style>
  <w:style w:type="character" w:customStyle="1" w:styleId="subsectiondatechar">
    <w:name w:val="subsectiondatechar"/>
    <w:basedOn w:val="DefaultParagraphFont"/>
    <w:uiPriority w:val="99"/>
    <w:unhideWhenUsed/>
  </w:style>
  <w:style w:type="table" w:styleId="PlainTable3">
    <w:name w:val="Plain Table 3"/>
    <w:basedOn w:val="TableNormal"/>
    <w:uiPriority w:val="43"/>
    <w:rsid w:val="00C6473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C6473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C647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C6473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2-Accent2">
    <w:name w:val="Grid Table 2 Accent 2"/>
    <w:basedOn w:val="TableNormal"/>
    <w:uiPriority w:val="47"/>
    <w:rsid w:val="00C6473B"/>
    <w:pPr>
      <w:spacing w:after="0" w:line="240" w:lineRule="auto"/>
    </w:pPr>
    <w:tblPr>
      <w:tblStyleRowBandSize w:val="1"/>
      <w:tblStyleColBandSize w:val="1"/>
      <w:tblBorders>
        <w:top w:val="single" w:sz="2" w:space="0" w:color="DE6A5C" w:themeColor="accent2" w:themeTint="99"/>
        <w:bottom w:val="single" w:sz="2" w:space="0" w:color="DE6A5C" w:themeColor="accent2" w:themeTint="99"/>
        <w:insideH w:val="single" w:sz="2" w:space="0" w:color="DE6A5C" w:themeColor="accent2" w:themeTint="99"/>
        <w:insideV w:val="single" w:sz="2" w:space="0" w:color="DE6A5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6A5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6A5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paragraph" w:styleId="ListParagraph">
    <w:name w:val="List Paragraph"/>
    <w:basedOn w:val="Normal"/>
    <w:uiPriority w:val="6"/>
    <w:qFormat/>
    <w:rsid w:val="00EA5680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CF691D"/>
    <w:pPr>
      <w:spacing w:after="0" w:line="240" w:lineRule="auto"/>
    </w:pPr>
    <w:tblPr>
      <w:tblStyleRowBandSize w:val="1"/>
      <w:tblStyleColBandSize w:val="1"/>
      <w:tblBorders>
        <w:top w:val="single" w:sz="4" w:space="0" w:color="EE8C69" w:themeColor="accent1" w:themeTint="99"/>
        <w:left w:val="single" w:sz="4" w:space="0" w:color="EE8C69" w:themeColor="accent1" w:themeTint="99"/>
        <w:bottom w:val="single" w:sz="4" w:space="0" w:color="EE8C69" w:themeColor="accent1" w:themeTint="99"/>
        <w:right w:val="single" w:sz="4" w:space="0" w:color="EE8C69" w:themeColor="accent1" w:themeTint="99"/>
        <w:insideH w:val="single" w:sz="4" w:space="0" w:color="EE8C69" w:themeColor="accent1" w:themeTint="99"/>
        <w:insideV w:val="single" w:sz="4" w:space="0" w:color="EE8C6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34817" w:themeColor="accent1"/>
          <w:left w:val="single" w:sz="4" w:space="0" w:color="D34817" w:themeColor="accent1"/>
          <w:bottom w:val="single" w:sz="4" w:space="0" w:color="D34817" w:themeColor="accent1"/>
          <w:right w:val="single" w:sz="4" w:space="0" w:color="D34817" w:themeColor="accent1"/>
          <w:insideH w:val="nil"/>
          <w:insideV w:val="nil"/>
        </w:tcBorders>
        <w:shd w:val="clear" w:color="auto" w:fill="D34817" w:themeFill="accent1"/>
      </w:tcPr>
    </w:tblStylePr>
    <w:tblStylePr w:type="lastRow">
      <w:rPr>
        <w:b/>
        <w:bCs/>
      </w:rPr>
      <w:tblPr/>
      <w:tcPr>
        <w:tcBorders>
          <w:top w:val="double" w:sz="4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5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reece\AppData\Roaming\Microsoft\Templates\Resume%20(Equity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4F88A8D170C4A21B3302953786DF8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415E07-7A6C-4483-AFE9-4A62FA7BFA79}"/>
      </w:docPartPr>
      <w:docPartBody>
        <w:p w:rsidR="00CA4DD2" w:rsidRDefault="00BC0FE4">
          <w:pPr>
            <w:pStyle w:val="74F88A8D170C4A21B3302953786DF8E8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072D5C7267B641BC8910F954EEE927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7790E-43EB-4F8C-A42D-590844FC6569}"/>
      </w:docPartPr>
      <w:docPartBody>
        <w:p w:rsidR="00CA4DD2" w:rsidRDefault="00BC0FE4">
          <w:pPr>
            <w:pStyle w:val="072D5C7267B641BC8910F954EEE92734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FE4"/>
    <w:rsid w:val="009E75EC"/>
    <w:rsid w:val="00BC0FE4"/>
    <w:rsid w:val="00CA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74F88A8D170C4A21B3302953786DF8E8">
    <w:name w:val="74F88A8D170C4A21B3302953786DF8E8"/>
  </w:style>
  <w:style w:type="paragraph" w:customStyle="1" w:styleId="072D5C7267B641BC8910F954EEE92734">
    <w:name w:val="072D5C7267B641BC8910F954EEE92734"/>
  </w:style>
  <w:style w:type="paragraph" w:customStyle="1" w:styleId="94DDF8C0ECBA47FEA53D4DF26698A024">
    <w:name w:val="94DDF8C0ECBA47FEA53D4DF26698A024"/>
  </w:style>
  <w:style w:type="paragraph" w:customStyle="1" w:styleId="5C016F2C6BAA4E08A480066FFC516EF8">
    <w:name w:val="5C016F2C6BAA4E08A480066FFC516EF8"/>
  </w:style>
  <w:style w:type="paragraph" w:customStyle="1" w:styleId="AF4FE1355BFC4796A1099FF212BA4F86">
    <w:name w:val="AF4FE1355BFC4796A1099FF212BA4F86"/>
  </w:style>
  <w:style w:type="paragraph" w:customStyle="1" w:styleId="8417624F1D524B9D8A068EA3A819F133">
    <w:name w:val="8417624F1D524B9D8A068EA3A819F133"/>
  </w:style>
  <w:style w:type="paragraph" w:customStyle="1" w:styleId="E90BB8A3A54F400BA8D1A901A732CCAF">
    <w:name w:val="E90BB8A3A54F400BA8D1A901A732CCAF"/>
  </w:style>
  <w:style w:type="paragraph" w:customStyle="1" w:styleId="84BEB12932BE41E69AEC2FB332DCB171">
    <w:name w:val="84BEB12932BE41E69AEC2FB332DCB171"/>
  </w:style>
  <w:style w:type="paragraph" w:customStyle="1" w:styleId="F20BF1A946014FC8A99FDC081638E898">
    <w:name w:val="F20BF1A946014FC8A99FDC081638E898"/>
  </w:style>
  <w:style w:type="paragraph" w:customStyle="1" w:styleId="6E27BAD486AB41AD89A7B000115A4BD1">
    <w:name w:val="6E27BAD486AB41AD89A7B000115A4BD1"/>
  </w:style>
  <w:style w:type="paragraph" w:customStyle="1" w:styleId="9E637D0963154808A9057360A93D11DE">
    <w:name w:val="9E637D0963154808A9057360A93D11DE"/>
  </w:style>
  <w:style w:type="paragraph" w:customStyle="1" w:styleId="F0EA1628362B48DBA888160050696D61">
    <w:name w:val="F0EA1628362B48DBA888160050696D61"/>
  </w:style>
  <w:style w:type="paragraph" w:customStyle="1" w:styleId="74056B7A93734AAF8A62A2D754E961CC">
    <w:name w:val="74056B7A93734AAF8A62A2D754E961CC"/>
  </w:style>
  <w:style w:type="paragraph" w:customStyle="1" w:styleId="BF36AC8938EA4C94B66783CB4AF5852D">
    <w:name w:val="BF36AC8938EA4C94B66783CB4AF5852D"/>
  </w:style>
  <w:style w:type="paragraph" w:customStyle="1" w:styleId="52E30DC261CA4099AC45D3BAB7764A0C">
    <w:name w:val="52E30DC261CA4099AC45D3BAB7764A0C"/>
  </w:style>
  <w:style w:type="paragraph" w:customStyle="1" w:styleId="9F0863E2A513410E87A110B890F81018">
    <w:name w:val="9F0863E2A513410E87A110B890F81018"/>
  </w:style>
  <w:style w:type="paragraph" w:customStyle="1" w:styleId="F9101BAC3A7C47A4B950EA27111CBF73">
    <w:name w:val="F9101BAC3A7C47A4B950EA27111CBF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microsoft.com/office/word/2004/10/bibliography" xmlns="http://schemas.microsoft.com/office/word/2004/10/bibliography"/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B37D945-1029-4BF9-BA0F-5890B8235FB5}">
  <ds:schemaRefs>
    <ds:schemaRef ds:uri="http://schemas.microsoft.com/office/word/2004/10/bibliography"/>
  </ds:schemaRefs>
</ds:datastoreItem>
</file>

<file path=customXml/itemProps2.xml><?xml version="1.0" encoding="utf-8"?>
<ds:datastoreItem xmlns:ds="http://schemas.openxmlformats.org/officeDocument/2006/customXml" ds:itemID="{2B9038E0-F319-4113-A862-842917B88F06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525CE676-7876-4578-8C29-2230BA4804F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(Equity theme)</Template>
  <TotalTime>0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Tyreece Daniel</dc:creator>
  <cp:keywords/>
  <cp:lastModifiedBy>Tyreece Daniel</cp:lastModifiedBy>
  <cp:revision>2</cp:revision>
  <cp:lastPrinted>2006-03-03T17:08:00Z</cp:lastPrinted>
  <dcterms:created xsi:type="dcterms:W3CDTF">2016-12-15T22:14:00Z</dcterms:created>
  <dcterms:modified xsi:type="dcterms:W3CDTF">2016-12-15T22:14:00Z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TC017730659991</vt:lpwstr>
  </property>
</Properties>
</file>