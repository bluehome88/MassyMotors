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EE" w:rsidRDefault="00A32DEE" w:rsidP="001237D4">
      <w:pPr>
        <w:spacing w:after="0" w:line="240" w:lineRule="auto"/>
        <w:rPr>
          <w:sz w:val="24"/>
        </w:rPr>
      </w:pPr>
    </w:p>
    <w:p w:rsidR="00A32DEE" w:rsidRDefault="00A32DEE" w:rsidP="001237D4">
      <w:pPr>
        <w:spacing w:after="0" w:line="240" w:lineRule="auto"/>
        <w:rPr>
          <w:sz w:val="24"/>
        </w:rPr>
      </w:pPr>
    </w:p>
    <w:p w:rsidR="0077039D" w:rsidRPr="0077039D" w:rsidRDefault="00D63D65" w:rsidP="001237D4">
      <w:pPr>
        <w:spacing w:after="0" w:line="240" w:lineRule="auto"/>
        <w:rPr>
          <w:sz w:val="24"/>
        </w:rPr>
      </w:pPr>
      <w:r w:rsidRPr="006D19D0">
        <w:rPr>
          <w:sz w:val="24"/>
        </w:rPr>
        <w:t xml:space="preserve">67 Golconda </w:t>
      </w:r>
      <w:proofErr w:type="gramStart"/>
      <w:r w:rsidR="00CA7010">
        <w:rPr>
          <w:sz w:val="24"/>
        </w:rPr>
        <w:t>Settlement</w:t>
      </w:r>
      <w:proofErr w:type="gramEnd"/>
      <w:r w:rsidR="00941172">
        <w:rPr>
          <w:sz w:val="24"/>
        </w:rPr>
        <w:t>,</w:t>
      </w:r>
    </w:p>
    <w:p w:rsidR="0077039D" w:rsidRDefault="0077039D" w:rsidP="001237D4">
      <w:pPr>
        <w:spacing w:after="0" w:line="240" w:lineRule="auto"/>
        <w:rPr>
          <w:sz w:val="24"/>
        </w:rPr>
      </w:pPr>
      <w:r w:rsidRPr="0077039D">
        <w:rPr>
          <w:sz w:val="24"/>
        </w:rPr>
        <w:t>C</w:t>
      </w:r>
      <w:r w:rsidR="00941172">
        <w:rPr>
          <w:sz w:val="24"/>
        </w:rPr>
        <w:t>ross Crossing,</w:t>
      </w:r>
    </w:p>
    <w:p w:rsidR="00D63D65" w:rsidRDefault="00D63D65" w:rsidP="001237D4">
      <w:pPr>
        <w:spacing w:after="0" w:line="240" w:lineRule="auto"/>
        <w:rPr>
          <w:sz w:val="24"/>
        </w:rPr>
      </w:pPr>
      <w:r w:rsidRPr="006D19D0">
        <w:rPr>
          <w:sz w:val="24"/>
        </w:rPr>
        <w:t>San Fernando.</w:t>
      </w:r>
    </w:p>
    <w:p w:rsidR="00D63D65" w:rsidRDefault="00AA54A1" w:rsidP="0094104A">
      <w:pPr>
        <w:spacing w:line="240" w:lineRule="auto"/>
        <w:rPr>
          <w:sz w:val="24"/>
        </w:rPr>
      </w:pPr>
      <w:r>
        <w:rPr>
          <w:sz w:val="24"/>
        </w:rPr>
        <w:t>22</w:t>
      </w:r>
      <w:r w:rsidRPr="00AA54A1">
        <w:rPr>
          <w:sz w:val="24"/>
          <w:vertAlign w:val="superscript"/>
        </w:rPr>
        <w:t>nd</w:t>
      </w:r>
      <w:r>
        <w:rPr>
          <w:sz w:val="24"/>
        </w:rPr>
        <w:t xml:space="preserve"> March</w:t>
      </w:r>
      <w:bookmarkStart w:id="0" w:name="_GoBack"/>
      <w:bookmarkEnd w:id="0"/>
      <w:r w:rsidR="00506E07">
        <w:rPr>
          <w:sz w:val="24"/>
        </w:rPr>
        <w:t>, 2018</w:t>
      </w:r>
      <w:r w:rsidR="00D63D65" w:rsidRPr="006D19D0">
        <w:rPr>
          <w:sz w:val="24"/>
        </w:rPr>
        <w:t>.</w:t>
      </w:r>
    </w:p>
    <w:p w:rsidR="0094104A" w:rsidRPr="001237D4" w:rsidRDefault="001237D4" w:rsidP="0094104A">
      <w:pPr>
        <w:spacing w:after="0" w:line="240" w:lineRule="auto"/>
        <w:rPr>
          <w:b/>
          <w:sz w:val="24"/>
        </w:rPr>
      </w:pPr>
      <w:r>
        <w:rPr>
          <w:b/>
          <w:sz w:val="24"/>
        </w:rPr>
        <w:t>THE MANAG</w:t>
      </w:r>
      <w:r w:rsidRPr="001237D4">
        <w:rPr>
          <w:b/>
          <w:sz w:val="24"/>
        </w:rPr>
        <w:t>ER</w:t>
      </w:r>
    </w:p>
    <w:p w:rsidR="001237D4" w:rsidRDefault="001237D4" w:rsidP="0094104A">
      <w:pPr>
        <w:spacing w:after="0" w:line="240" w:lineRule="auto"/>
        <w:rPr>
          <w:sz w:val="24"/>
        </w:rPr>
      </w:pPr>
    </w:p>
    <w:p w:rsidR="00D63D65" w:rsidRPr="006D19D0" w:rsidRDefault="00D63D65" w:rsidP="0094104A">
      <w:pPr>
        <w:spacing w:line="240" w:lineRule="auto"/>
        <w:rPr>
          <w:sz w:val="24"/>
        </w:rPr>
      </w:pPr>
      <w:r w:rsidRPr="006D19D0">
        <w:rPr>
          <w:sz w:val="24"/>
        </w:rPr>
        <w:t>Dear Sir/Madam,</w:t>
      </w:r>
    </w:p>
    <w:p w:rsidR="00B125B3" w:rsidRDefault="00A32DEE" w:rsidP="0094104A">
      <w:pPr>
        <w:spacing w:line="240" w:lineRule="auto"/>
        <w:rPr>
          <w:sz w:val="24"/>
        </w:rPr>
      </w:pPr>
      <w:r>
        <w:rPr>
          <w:sz w:val="24"/>
        </w:rPr>
        <w:t xml:space="preserve">                                </w:t>
      </w:r>
      <w:r w:rsidR="00D63D65" w:rsidRPr="006D19D0">
        <w:rPr>
          <w:sz w:val="24"/>
        </w:rPr>
        <w:t xml:space="preserve">I am </w:t>
      </w:r>
      <w:r w:rsidR="00506E07">
        <w:rPr>
          <w:sz w:val="24"/>
        </w:rPr>
        <w:t>seeking employment</w:t>
      </w:r>
      <w:r w:rsidR="00C53C16">
        <w:rPr>
          <w:sz w:val="24"/>
        </w:rPr>
        <w:t xml:space="preserve"> at</w:t>
      </w:r>
      <w:r w:rsidR="00A91037">
        <w:rPr>
          <w:sz w:val="24"/>
        </w:rPr>
        <w:t xml:space="preserve"> your company/establishment</w:t>
      </w:r>
      <w:r w:rsidR="00A91037" w:rsidRPr="00A91037">
        <w:rPr>
          <w:sz w:val="24"/>
        </w:rPr>
        <w:t xml:space="preserve">, and would </w:t>
      </w:r>
      <w:r w:rsidR="00B22316">
        <w:rPr>
          <w:sz w:val="24"/>
        </w:rPr>
        <w:t xml:space="preserve">like to submit my résumé for a </w:t>
      </w:r>
      <w:r w:rsidR="00B22316" w:rsidRPr="00A91037">
        <w:rPr>
          <w:sz w:val="24"/>
        </w:rPr>
        <w:t>position</w:t>
      </w:r>
      <w:r w:rsidR="00A91037" w:rsidRPr="00A91037">
        <w:rPr>
          <w:sz w:val="24"/>
        </w:rPr>
        <w:t>.</w:t>
      </w:r>
    </w:p>
    <w:p w:rsidR="00D63D65" w:rsidRDefault="00A32DEE" w:rsidP="0094104A">
      <w:pPr>
        <w:spacing w:line="240" w:lineRule="auto"/>
        <w:rPr>
          <w:sz w:val="24"/>
        </w:rPr>
      </w:pPr>
      <w:r>
        <w:rPr>
          <w:sz w:val="24"/>
        </w:rPr>
        <w:t xml:space="preserve">                                </w:t>
      </w:r>
      <w:r w:rsidR="00B125B3">
        <w:rPr>
          <w:sz w:val="24"/>
        </w:rPr>
        <w:t>I am eighteen (18) years of age and completed five (5) years of Secondary Education at</w:t>
      </w:r>
      <w:r w:rsidR="00080B9D">
        <w:rPr>
          <w:sz w:val="24"/>
        </w:rPr>
        <w:t xml:space="preserve"> </w:t>
      </w:r>
      <w:r w:rsidR="00080B9D" w:rsidRPr="00080B9D">
        <w:rPr>
          <w:sz w:val="24"/>
        </w:rPr>
        <w:t xml:space="preserve">Debe </w:t>
      </w:r>
      <w:r w:rsidR="00A91037" w:rsidRPr="00080B9D">
        <w:rPr>
          <w:sz w:val="24"/>
        </w:rPr>
        <w:t>Secondary</w:t>
      </w:r>
      <w:r w:rsidR="00A91037">
        <w:rPr>
          <w:sz w:val="24"/>
        </w:rPr>
        <w:t xml:space="preserve"> School</w:t>
      </w:r>
      <w:r w:rsidR="00FF38A5">
        <w:rPr>
          <w:sz w:val="24"/>
        </w:rPr>
        <w:t xml:space="preserve"> and also completed my A levels at Pleasantville Secondary School</w:t>
      </w:r>
      <w:r w:rsidR="00080B9D">
        <w:rPr>
          <w:sz w:val="24"/>
        </w:rPr>
        <w:t xml:space="preserve">. </w:t>
      </w:r>
      <w:r w:rsidR="00B125B3">
        <w:rPr>
          <w:sz w:val="24"/>
        </w:rPr>
        <w:t xml:space="preserve"> </w:t>
      </w:r>
      <w:r w:rsidR="00D63D65" w:rsidRPr="006D19D0">
        <w:rPr>
          <w:sz w:val="24"/>
        </w:rPr>
        <w:t>I have a reputation for</w:t>
      </w:r>
      <w:r w:rsidR="009D147C" w:rsidRPr="006D19D0">
        <w:rPr>
          <w:sz w:val="24"/>
        </w:rPr>
        <w:t xml:space="preserve"> my responsibility,</w:t>
      </w:r>
      <w:r w:rsidR="00D63D65" w:rsidRPr="006D19D0">
        <w:rPr>
          <w:sz w:val="24"/>
        </w:rPr>
        <w:t xml:space="preserve"> completing my duties on time, honesty and hard-working ability, so it will be with my given duties to enable me to perform any given task entrusted to</w:t>
      </w:r>
      <w:r w:rsidR="009D147C" w:rsidRPr="006D19D0">
        <w:rPr>
          <w:sz w:val="24"/>
        </w:rPr>
        <w:t xml:space="preserve"> me with pride and dedication.</w:t>
      </w:r>
    </w:p>
    <w:p w:rsidR="00CA7010" w:rsidRPr="006D19D0" w:rsidRDefault="00A32DEE" w:rsidP="0094104A">
      <w:pPr>
        <w:spacing w:line="240" w:lineRule="auto"/>
        <w:rPr>
          <w:sz w:val="24"/>
        </w:rPr>
      </w:pPr>
      <w:r>
        <w:rPr>
          <w:sz w:val="24"/>
        </w:rPr>
        <w:t xml:space="preserve">                               </w:t>
      </w:r>
      <w:r w:rsidR="00CA7010" w:rsidRPr="00CA7010">
        <w:rPr>
          <w:sz w:val="24"/>
        </w:rPr>
        <w:t xml:space="preserve">I can be reached anytime via email at </w:t>
      </w:r>
      <w:hyperlink r:id="rId8" w:history="1">
        <w:r w:rsidR="00CA7010" w:rsidRPr="00DF7B1F">
          <w:rPr>
            <w:rStyle w:val="Hyperlink"/>
            <w:sz w:val="24"/>
          </w:rPr>
          <w:t>vashan.panchoo@gmail.com</w:t>
        </w:r>
      </w:hyperlink>
      <w:r w:rsidR="00CA7010">
        <w:rPr>
          <w:sz w:val="24"/>
        </w:rPr>
        <w:t xml:space="preserve"> </w:t>
      </w:r>
      <w:r w:rsidR="00CA7010" w:rsidRPr="00CA7010">
        <w:rPr>
          <w:sz w:val="24"/>
        </w:rPr>
        <w:t xml:space="preserve">or my cell, </w:t>
      </w:r>
      <w:r w:rsidR="00CA7010">
        <w:rPr>
          <w:sz w:val="24"/>
        </w:rPr>
        <w:t>356-0842.</w:t>
      </w:r>
    </w:p>
    <w:p w:rsidR="009D147C" w:rsidRPr="006D19D0" w:rsidRDefault="00A32DEE" w:rsidP="0094104A">
      <w:pPr>
        <w:spacing w:line="240" w:lineRule="auto"/>
        <w:rPr>
          <w:sz w:val="24"/>
        </w:rPr>
      </w:pPr>
      <w:r>
        <w:rPr>
          <w:sz w:val="24"/>
        </w:rPr>
        <w:t xml:space="preserve">                              </w:t>
      </w:r>
      <w:r w:rsidR="009D147C" w:rsidRPr="006D19D0">
        <w:rPr>
          <w:sz w:val="24"/>
        </w:rPr>
        <w:t>I am willing to be trained and I am immediately available for an interview.</w:t>
      </w:r>
      <w:r w:rsidR="00134D18" w:rsidRPr="00134D18">
        <w:t xml:space="preserve"> </w:t>
      </w:r>
      <w:r w:rsidR="00134D18" w:rsidRPr="00134D18">
        <w:rPr>
          <w:sz w:val="24"/>
        </w:rPr>
        <w:t>I look forward to speaking with you about this employment opportunity.</w:t>
      </w:r>
    </w:p>
    <w:p w:rsidR="009D147C" w:rsidRPr="006D19D0" w:rsidRDefault="00A32DEE" w:rsidP="0094104A">
      <w:pPr>
        <w:spacing w:line="240" w:lineRule="auto"/>
        <w:rPr>
          <w:sz w:val="24"/>
        </w:rPr>
      </w:pPr>
      <w:r>
        <w:rPr>
          <w:sz w:val="24"/>
        </w:rPr>
        <w:t xml:space="preserve">                              </w:t>
      </w:r>
      <w:r w:rsidR="009D147C" w:rsidRPr="006D19D0">
        <w:rPr>
          <w:sz w:val="24"/>
        </w:rPr>
        <w:t xml:space="preserve">Thank you in advance for your kind consideration. </w:t>
      </w:r>
    </w:p>
    <w:p w:rsidR="009D147C" w:rsidRPr="006D19D0" w:rsidRDefault="009D147C" w:rsidP="0094104A">
      <w:pPr>
        <w:spacing w:line="240" w:lineRule="auto"/>
        <w:rPr>
          <w:sz w:val="24"/>
        </w:rPr>
      </w:pPr>
    </w:p>
    <w:p w:rsidR="00506E07" w:rsidRDefault="009D147C" w:rsidP="0094104A">
      <w:pPr>
        <w:spacing w:line="240" w:lineRule="auto"/>
        <w:rPr>
          <w:sz w:val="24"/>
        </w:rPr>
      </w:pPr>
      <w:r w:rsidRPr="006D19D0">
        <w:rPr>
          <w:sz w:val="24"/>
        </w:rPr>
        <w:t>Yours respectfully,</w:t>
      </w:r>
    </w:p>
    <w:p w:rsidR="0077039D" w:rsidRPr="0077039D" w:rsidRDefault="00A91037" w:rsidP="0094104A">
      <w:pPr>
        <w:spacing w:line="240" w:lineRule="auto"/>
        <w:rPr>
          <w:sz w:val="24"/>
        </w:rPr>
      </w:pPr>
      <w:r w:rsidRPr="00A91037">
        <w:rPr>
          <w:rFonts w:ascii="Brush Script MT" w:hAnsi="Brush Script MT"/>
          <w:sz w:val="40"/>
        </w:rPr>
        <w:t xml:space="preserve"> </w:t>
      </w:r>
      <w:r w:rsidR="007E230F">
        <w:rPr>
          <w:rFonts w:ascii="Brush Script MT" w:hAnsi="Brush Script MT"/>
          <w:sz w:val="40"/>
          <w:u w:val="thick"/>
        </w:rPr>
        <w:t>Vashan Panchoo</w:t>
      </w:r>
    </w:p>
    <w:p w:rsidR="009D147C" w:rsidRPr="0077039D" w:rsidRDefault="00506E07" w:rsidP="0094104A">
      <w:pPr>
        <w:spacing w:line="240" w:lineRule="auto"/>
        <w:rPr>
          <w:rFonts w:ascii="Brush Script MT" w:hAnsi="Brush Script MT"/>
          <w:sz w:val="40"/>
          <w:u w:val="thick"/>
        </w:rPr>
      </w:pPr>
      <w:r>
        <w:rPr>
          <w:b/>
          <w:sz w:val="24"/>
        </w:rPr>
        <w:t xml:space="preserve">   </w:t>
      </w:r>
      <w:r w:rsidR="0077039D">
        <w:rPr>
          <w:b/>
          <w:sz w:val="24"/>
        </w:rPr>
        <w:t xml:space="preserve">  </w:t>
      </w:r>
      <w:r w:rsidR="009D147C" w:rsidRPr="006D19D0">
        <w:rPr>
          <w:b/>
          <w:sz w:val="24"/>
        </w:rPr>
        <w:t>VASHAN PANCHOO</w:t>
      </w:r>
    </w:p>
    <w:p w:rsidR="00CA7010" w:rsidRDefault="00CA7010" w:rsidP="0094104A">
      <w:pPr>
        <w:spacing w:line="240" w:lineRule="auto"/>
        <w:rPr>
          <w:b/>
          <w:sz w:val="24"/>
        </w:rPr>
      </w:pPr>
    </w:p>
    <w:p w:rsidR="00CA7010" w:rsidRDefault="00CA7010" w:rsidP="0094104A">
      <w:pPr>
        <w:spacing w:line="240" w:lineRule="auto"/>
        <w:rPr>
          <w:b/>
          <w:sz w:val="24"/>
        </w:rPr>
      </w:pPr>
    </w:p>
    <w:p w:rsidR="00CA7010" w:rsidRDefault="00CA7010">
      <w:pPr>
        <w:rPr>
          <w:b/>
          <w:sz w:val="24"/>
        </w:rPr>
      </w:pPr>
    </w:p>
    <w:p w:rsidR="007E230F" w:rsidRDefault="007E230F">
      <w:pPr>
        <w:rPr>
          <w:b/>
          <w:sz w:val="24"/>
        </w:rPr>
      </w:pPr>
    </w:p>
    <w:p w:rsidR="001237D4" w:rsidRDefault="001237D4">
      <w:pPr>
        <w:rPr>
          <w:b/>
          <w:sz w:val="24"/>
        </w:rPr>
      </w:pPr>
    </w:p>
    <w:p w:rsidR="00506E07" w:rsidRDefault="00506E07">
      <w:pPr>
        <w:rPr>
          <w:b/>
          <w:sz w:val="24"/>
        </w:rPr>
      </w:pPr>
    </w:p>
    <w:p w:rsidR="00506E07" w:rsidRDefault="00506E07">
      <w:pPr>
        <w:rPr>
          <w:b/>
          <w:sz w:val="24"/>
        </w:rPr>
      </w:pPr>
    </w:p>
    <w:p w:rsidR="00506E07" w:rsidRPr="00506E07" w:rsidRDefault="00506E07">
      <w:pPr>
        <w:rPr>
          <w:rFonts w:asciiTheme="majorHAnsi" w:hAnsiTheme="majorHAnsi"/>
          <w:b/>
          <w:sz w:val="40"/>
        </w:rPr>
      </w:pPr>
      <w:r w:rsidRPr="00506E07">
        <w:rPr>
          <w:rFonts w:asciiTheme="majorHAnsi" w:hAnsiTheme="majorHAnsi"/>
          <w:b/>
          <w:sz w:val="40"/>
        </w:rPr>
        <w:t xml:space="preserve">   </w:t>
      </w:r>
      <w:r>
        <w:rPr>
          <w:rFonts w:asciiTheme="majorHAnsi" w:hAnsiTheme="majorHAnsi"/>
          <w:b/>
          <w:sz w:val="40"/>
        </w:rPr>
        <w:t xml:space="preserve">                           </w:t>
      </w:r>
      <w:r w:rsidRPr="00506E07">
        <w:rPr>
          <w:rFonts w:asciiTheme="majorHAnsi" w:hAnsiTheme="majorHAnsi"/>
          <w:b/>
          <w:sz w:val="40"/>
        </w:rPr>
        <w:t xml:space="preserve">          </w:t>
      </w:r>
      <w:r w:rsidR="007E230F">
        <w:rPr>
          <w:rFonts w:asciiTheme="majorHAnsi" w:hAnsiTheme="majorHAnsi"/>
          <w:b/>
          <w:sz w:val="40"/>
        </w:rPr>
        <w:t xml:space="preserve"> </w:t>
      </w:r>
      <w:r w:rsidRPr="00506E07">
        <w:rPr>
          <w:rFonts w:asciiTheme="majorHAnsi" w:hAnsiTheme="majorHAnsi"/>
          <w:b/>
          <w:sz w:val="40"/>
        </w:rPr>
        <w:t xml:space="preserve"> RESUME </w:t>
      </w:r>
    </w:p>
    <w:p w:rsidR="00506E07" w:rsidRPr="00134D18" w:rsidRDefault="00506E07" w:rsidP="00506E07">
      <w:pPr>
        <w:spacing w:after="0" w:line="240" w:lineRule="auto"/>
        <w:rPr>
          <w:b/>
          <w:sz w:val="24"/>
        </w:rPr>
      </w:pPr>
      <w:r w:rsidRPr="00134D18">
        <w:rPr>
          <w:b/>
          <w:sz w:val="24"/>
        </w:rPr>
        <w:t>Vashan Panchoo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67 Golconda </w:t>
      </w:r>
      <w:proofErr w:type="gramStart"/>
      <w:r>
        <w:rPr>
          <w:sz w:val="24"/>
        </w:rPr>
        <w:t>Settlement</w:t>
      </w:r>
      <w:proofErr w:type="gramEnd"/>
      <w:r w:rsidRPr="00CA7010">
        <w:rPr>
          <w:sz w:val="24"/>
        </w:rPr>
        <w:t>,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>Cross Crossing,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>San Fernando.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134D18">
        <w:rPr>
          <w:b/>
          <w:sz w:val="24"/>
          <w:u w:val="thick"/>
        </w:rPr>
        <w:t>Date of Birth;</w:t>
      </w:r>
      <w:r w:rsidRPr="00CA7010">
        <w:rPr>
          <w:sz w:val="24"/>
        </w:rPr>
        <w:t xml:space="preserve"> 18th May, 1999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</w:p>
    <w:p w:rsidR="00506E07" w:rsidRDefault="00506E07" w:rsidP="00506E07">
      <w:pPr>
        <w:spacing w:after="0" w:line="240" w:lineRule="auto"/>
        <w:rPr>
          <w:sz w:val="24"/>
        </w:rPr>
      </w:pPr>
      <w:r w:rsidRPr="00134D18">
        <w:rPr>
          <w:b/>
          <w:sz w:val="24"/>
          <w:u w:val="thick"/>
        </w:rPr>
        <w:t>Gender;</w:t>
      </w:r>
      <w:r w:rsidRPr="00CA7010">
        <w:rPr>
          <w:sz w:val="24"/>
        </w:rPr>
        <w:t xml:space="preserve"> Male</w:t>
      </w:r>
    </w:p>
    <w:p w:rsidR="00506E07" w:rsidRDefault="00506E07" w:rsidP="00506E07">
      <w:pPr>
        <w:spacing w:after="0" w:line="240" w:lineRule="auto"/>
        <w:rPr>
          <w:sz w:val="24"/>
        </w:rPr>
      </w:pPr>
    </w:p>
    <w:p w:rsidR="00506E07" w:rsidRDefault="00506E07" w:rsidP="00506E07">
      <w:pPr>
        <w:spacing w:after="0" w:line="240" w:lineRule="auto"/>
        <w:rPr>
          <w:sz w:val="24"/>
        </w:rPr>
      </w:pPr>
      <w:r w:rsidRPr="00A92345">
        <w:rPr>
          <w:b/>
          <w:sz w:val="24"/>
          <w:u w:val="thick"/>
        </w:rPr>
        <w:t>Tel;</w:t>
      </w:r>
      <w:r>
        <w:rPr>
          <w:sz w:val="24"/>
        </w:rPr>
        <w:t xml:space="preserve"> (868) 356-0842</w:t>
      </w:r>
    </w:p>
    <w:p w:rsidR="00506E07" w:rsidRDefault="00506E07" w:rsidP="00506E07">
      <w:pPr>
        <w:spacing w:after="0" w:line="240" w:lineRule="auto"/>
        <w:rPr>
          <w:sz w:val="24"/>
        </w:rPr>
      </w:pPr>
      <w:r w:rsidRPr="00A92345">
        <w:rPr>
          <w:b/>
          <w:sz w:val="24"/>
          <w:u w:val="thick"/>
        </w:rPr>
        <w:t>Email;</w:t>
      </w:r>
      <w:r>
        <w:rPr>
          <w:sz w:val="24"/>
        </w:rPr>
        <w:t xml:space="preserve"> vashan.panchoo@gmail.com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</w:p>
    <w:p w:rsidR="00506E07" w:rsidRDefault="00506E07" w:rsidP="00506E07">
      <w:pPr>
        <w:spacing w:after="0" w:line="240" w:lineRule="auto"/>
        <w:rPr>
          <w:sz w:val="24"/>
        </w:rPr>
      </w:pPr>
      <w:r>
        <w:rPr>
          <w:b/>
          <w:noProof/>
          <w:sz w:val="2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219FB" wp14:editId="18BB95D7">
                <wp:simplePos x="0" y="0"/>
                <wp:positionH relativeFrom="column">
                  <wp:posOffset>914400</wp:posOffset>
                </wp:positionH>
                <wp:positionV relativeFrom="paragraph">
                  <wp:posOffset>73660</wp:posOffset>
                </wp:positionV>
                <wp:extent cx="152400" cy="1352550"/>
                <wp:effectExtent l="0" t="0" r="19050" b="1905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35255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in;margin-top:5.8pt;width:12pt;height:10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lZgQIAAAIFAAAOAAAAZHJzL2Uyb0RvYy54bWysVE1vEzEQvSPxHyzf6WZDAjTqpgqtipBC&#10;W6lFPU+9dnYlr21sJ5vw63n2btpSOCFycGY84/l482bPzvedZjvpQ2tNxcuTCWfSCFu3ZlPx7/dX&#10;7z5xFiKZmrQ1suIHGfj58u2bs94t5NQ2VtfSMwQxYdG7ijcxukVRBNHIjsKJddLAqKzvKEL1m6L2&#10;1CN6p4vpZPKh6K2vnbdChoDby8HIlzm+UlLEG6WCjExXHLXFfPp8PqazWJ7RYuPJNa0Yy6B/qKKj&#10;1iDpU6hLisS2vv0jVNcKb4NV8UTYrrBKtULmHtBNOXnVzV1DTuZeAE5wTzCF/xdWXO9uPWtrzI4z&#10;Qx1GtJYqss+ehGRlwqd3YQG3O3frRy1ATM3ule/SP9pg+4zp4QlTuY9M4LKcT2cTIC9gKt/Pp/N5&#10;Br14fu18iF+k7VgSKq6RPmfPeNJuHSLSwv/olzIae9VqnYenDesrforISEKgkNIUIXYOTQWz4Yz0&#10;BtwU0eeIweq2Tq9TnHAIF9qzHYEeYFVt+3sUzpmmEGFAN/k3PGyoloPr6RzXA3cCxW+2Hq7LyfEe&#10;5Q6hc+W/pUxtXFJohifZlCLhhTapJJlZO3adsB/QTtKjrQ+YlrcDjYMTVy2irVHsLXnwFjhjF+MN&#10;DqUtYLGjxFlj/c+/3Sd/0AlWznrsATD7sSUvgcFXA6KdlrNZWpyszOYfp1D8S8vjS4vZdhcWWIJM&#10;qC6LyT/qo6i87R6wsquUFSYyArmH6YzKRRz2E0sv5GqV3bAsjuLa3DmRgiecEo73+wfybiROxOSu&#10;7XFnaPGKOoPvQJ7VNlrVZl4944oZJAWLlqcxfhTSJr/Us9fzp2v5CwAA//8DAFBLAwQUAAYACAAA&#10;ACEANJOsNN4AAAAKAQAADwAAAGRycy9kb3ducmV2LnhtbEyPzU7DMBCE70i8g7VI3KhTK4qiEKeq&#10;kJA4IFALB45OvI1D/RPZbhvenu0Jbju7o9lv2s3iLDtjTFPwEtarAhj6IejJjxI+P54famApK6+V&#10;DR4l/GCCTXd706pGh4vf4XmfR0YhPjVKgsl5bjhPg0Gn0irM6Ol2CNGpTDKOXEd1oXBnuSiKijs1&#10;efpg1IxPBofj/uQkjF/2IFIU5fcLf0XzZuJ7veulvL9bto/AMi75zwxXfEKHjpj6cPI6MUu6LKlL&#10;pmFdAbsaqpoWvQQhygp41/L/FbpfAAAA//8DAFBLAQItABQABgAIAAAAIQC2gziS/gAAAOEBAAAT&#10;AAAAAAAAAAAAAAAAAAAAAABbQ29udGVudF9UeXBlc10ueG1sUEsBAi0AFAAGAAgAAAAhADj9If/W&#10;AAAAlAEAAAsAAAAAAAAAAAAAAAAALwEAAF9yZWxzLy5yZWxzUEsBAi0AFAAGAAgAAAAhACUVSVmB&#10;AgAAAgUAAA4AAAAAAAAAAAAAAAAALgIAAGRycy9lMm9Eb2MueG1sUEsBAi0AFAAGAAgAAAAhADST&#10;rDTeAAAACgEAAA8AAAAAAAAAAAAAAAAA2wQAAGRycy9kb3ducmV2LnhtbFBLBQYAAAAABAAEAPMA&#10;AADmBQAAAAA=&#10;" adj="203"/>
            </w:pict>
          </mc:Fallback>
        </mc:AlternateContent>
      </w:r>
      <w:r w:rsidRPr="00134D18">
        <w:rPr>
          <w:b/>
          <w:sz w:val="24"/>
          <w:u w:val="thick"/>
        </w:rPr>
        <w:t>Qualifications;</w:t>
      </w:r>
      <w:r w:rsidRPr="00CA7010">
        <w:rPr>
          <w:sz w:val="24"/>
        </w:rPr>
        <w:t xml:space="preserve"> </w:t>
      </w:r>
      <w:r>
        <w:rPr>
          <w:sz w:val="24"/>
        </w:rPr>
        <w:t xml:space="preserve">     </w:t>
      </w:r>
      <w:r w:rsidRPr="00CA7010">
        <w:rPr>
          <w:sz w:val="24"/>
        </w:rPr>
        <w:t>Principles of Business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Principles of Accounts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</w:t>
      </w:r>
      <w:r>
        <w:rPr>
          <w:sz w:val="24"/>
        </w:rPr>
        <w:t xml:space="preserve">                                </w:t>
      </w:r>
      <w:r w:rsidRPr="00CA7010">
        <w:rPr>
          <w:sz w:val="24"/>
        </w:rPr>
        <w:t>Office Administration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>
        <w:rPr>
          <w:sz w:val="24"/>
        </w:rPr>
        <w:t xml:space="preserve">        </w:t>
      </w:r>
      <w:r w:rsidRPr="00095642">
        <w:rPr>
          <w:b/>
          <w:sz w:val="24"/>
        </w:rPr>
        <w:t>(CXC)</w:t>
      </w:r>
      <w:r>
        <w:rPr>
          <w:sz w:val="24"/>
        </w:rPr>
        <w:t xml:space="preserve">               </w:t>
      </w:r>
      <w:r w:rsidRPr="00CA7010">
        <w:rPr>
          <w:sz w:val="24"/>
        </w:rPr>
        <w:t>Information Technology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           </w:t>
      </w:r>
      <w:r>
        <w:rPr>
          <w:sz w:val="24"/>
        </w:rPr>
        <w:t xml:space="preserve">      </w:t>
      </w:r>
      <w:r w:rsidRPr="00CA7010">
        <w:rPr>
          <w:sz w:val="24"/>
        </w:rPr>
        <w:t>Physical Education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           </w:t>
      </w:r>
      <w:r>
        <w:rPr>
          <w:sz w:val="24"/>
        </w:rPr>
        <w:t xml:space="preserve">      </w:t>
      </w:r>
      <w:r w:rsidRPr="00CA7010">
        <w:rPr>
          <w:sz w:val="24"/>
        </w:rPr>
        <w:t>Mathematics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           </w:t>
      </w:r>
      <w:r>
        <w:rPr>
          <w:sz w:val="24"/>
        </w:rPr>
        <w:t xml:space="preserve">      </w:t>
      </w:r>
      <w:r w:rsidRPr="00CA7010">
        <w:rPr>
          <w:sz w:val="24"/>
        </w:rPr>
        <w:t>English A</w:t>
      </w:r>
    </w:p>
    <w:p w:rsidR="00506E07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           </w:t>
      </w:r>
      <w:r>
        <w:rPr>
          <w:sz w:val="24"/>
        </w:rPr>
        <w:t xml:space="preserve">      </w:t>
      </w:r>
      <w:r w:rsidRPr="00CA7010">
        <w:rPr>
          <w:sz w:val="24"/>
        </w:rPr>
        <w:t>Integrated Science</w:t>
      </w:r>
    </w:p>
    <w:p w:rsidR="00506E07" w:rsidRDefault="00506E07" w:rsidP="00506E07">
      <w:pPr>
        <w:spacing w:after="0" w:line="240" w:lineRule="auto"/>
        <w:rPr>
          <w:sz w:val="24"/>
        </w:rPr>
      </w:pPr>
    </w:p>
    <w:p w:rsidR="00506E07" w:rsidRDefault="00506E07" w:rsidP="00506E07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022E8" wp14:editId="3BF81B43">
                <wp:simplePos x="0" y="0"/>
                <wp:positionH relativeFrom="column">
                  <wp:posOffset>914400</wp:posOffset>
                </wp:positionH>
                <wp:positionV relativeFrom="paragraph">
                  <wp:posOffset>94616</wp:posOffset>
                </wp:positionV>
                <wp:extent cx="152400" cy="609600"/>
                <wp:effectExtent l="0" t="0" r="19050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60960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" o:spid="_x0000_s1026" type="#_x0000_t87" style="position:absolute;margin-left:1in;margin-top:7.45pt;width:12pt;height:4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3gigAIAAAEFAAAOAAAAZHJzL2Uyb0RvYy54bWysVF1v0zAUfUfiP1h+Z0mrdtBo6VQ2DSGV&#10;rdKG9nznOE0kxza227T8eo6ddBuDJ0Qf3Pt9fY/PzcXloVNsL51vjS755CznTGphqlZvS/794ebD&#10;J858IF2RMlqW/Cg9v1y+f3fR20JOTWNUJR1DEe2L3pa8CcEWWeZFIzvyZ8ZKDWdtXEcBqttmlaMe&#10;1TuVTfP8POuNq6wzQnoP6/Xg5MtUv66lCHd17WVgquS4W0inS+dTPLPlBRVbR7ZpxXgN+odbdNRq&#10;NH0udU2B2M61f5TqWuGMN3U4E6bLTF23QqYZMM0kfzPNfUNWplkAjrfPMPn/V1bc7jeOtVXJp5xp&#10;6vBEa1kH9tmRkGwa8emtLxB2bzdu1DzEOOyhdl38xxjskDA9PmMqD4EJGCfz6SwH8gKu83xxDhlV&#10;spdk63z4Ik3HolByhe6peYKT9msfhvhTXGyozU2rFOxUKM36ki/m0zl6EBhUKwoQO4uZvN5yRmoL&#10;aorgUkVvVFvF7Jjsj/5KObYnsAOkqkz/gHtzpsgHODBM+g2JDVVyCF3MYR6o4yl8M9VgnuQnO8Yb&#10;SqdJf2sZx7gm3wwpyTUConS8kkykHaeO0A9gR+nJVEc8ljMDi70VNy2qrXHZDTnQFjBjFcMdjloZ&#10;wGJGibPGuJ9/s8d4sAleznqsATD7sSMngcFXDZ4tJrNZ3JukzOYfp1Dca8/Ta4/edVcGWE6w9FYk&#10;McYHdRJrZ7pHbOwqdoWLtEDv4XVG5SoM64mdF3K1SmHYFUthre+tiMUjThHHh8MjOTsSJ+Dlbs1p&#10;Zah4Q50hNmZqs9oFU7eJVy+44qmigj1LjzZ+E+Iiv9ZT1MuXa/kLAAD//wMAUEsDBBQABgAIAAAA&#10;IQACg9Jt3gAAAAoBAAAPAAAAZHJzL2Rvd25yZXYueG1sTE/LTsMwELwj8Q/WInFB1AmqShviVIgW&#10;CXFrAYmjG28ewl5HsdukfD2bU7nN7IxmZ/L16Kw4YR9aTwrSWQICqfSmpVrB58fr/RJEiJqMtp5Q&#10;wRkDrIvrq1xnxg+0w9M+1oJDKGRaQRNjl0kZygadDjPfIbFW+d7pyLSvpen1wOHOyockWUinW+IP&#10;je7wpcHyZ390CjbfW/t1fqvSxzAYWVd3m932/Vep25vx+QlExDFezDDV5+pQcKeDP5IJwjKfz3lL&#10;nMAKxGRYLPlwYJAmK5BFLv9PKP4AAAD//wMAUEsBAi0AFAAGAAgAAAAhALaDOJL+AAAA4QEAABMA&#10;AAAAAAAAAAAAAAAAAAAAAFtDb250ZW50X1R5cGVzXS54bWxQSwECLQAUAAYACAAAACEAOP0h/9YA&#10;AACUAQAACwAAAAAAAAAAAAAAAAAvAQAAX3JlbHMvLnJlbHNQSwECLQAUAAYACAAAACEAdFd4IoAC&#10;AAABBQAADgAAAAAAAAAAAAAAAAAuAgAAZHJzL2Uyb0RvYy54bWxQSwECLQAUAAYACAAAACEAAoPS&#10;bd4AAAAKAQAADwAAAAAAAAAAAAAAAADaBAAAZHJzL2Rvd25yZXYueG1sUEsFBgAAAAAEAAQA8wAA&#10;AOUFAAAAAA==&#10;" adj="450"/>
            </w:pict>
          </mc:Fallback>
        </mc:AlternateContent>
      </w:r>
      <w:r>
        <w:rPr>
          <w:sz w:val="24"/>
        </w:rPr>
        <w:t xml:space="preserve">                                 Management of Business</w:t>
      </w:r>
    </w:p>
    <w:p w:rsidR="00506E07" w:rsidRDefault="00506E07" w:rsidP="00506E07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Entrepreneurship</w:t>
      </w:r>
    </w:p>
    <w:p w:rsidR="00506E07" w:rsidRDefault="00506E07" w:rsidP="00506E07">
      <w:pPr>
        <w:spacing w:after="0" w:line="240" w:lineRule="auto"/>
        <w:rPr>
          <w:sz w:val="24"/>
        </w:rPr>
      </w:pPr>
      <w:r w:rsidRPr="00095642">
        <w:rPr>
          <w:b/>
          <w:sz w:val="24"/>
        </w:rPr>
        <w:t xml:space="preserve">        (CAPE)</w:t>
      </w:r>
      <w:r>
        <w:rPr>
          <w:sz w:val="24"/>
        </w:rPr>
        <w:t xml:space="preserve">             Physical Education and Sport</w:t>
      </w:r>
    </w:p>
    <w:p w:rsidR="00506E07" w:rsidRDefault="00506E07" w:rsidP="00506E07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Communications Studies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            </w:t>
      </w:r>
    </w:p>
    <w:p w:rsidR="00506E07" w:rsidRDefault="00506E07" w:rsidP="00506E07">
      <w:pPr>
        <w:spacing w:after="0" w:line="240" w:lineRule="auto"/>
        <w:rPr>
          <w:sz w:val="24"/>
        </w:rPr>
      </w:pPr>
      <w:r w:rsidRPr="00134D18">
        <w:rPr>
          <w:b/>
          <w:sz w:val="24"/>
          <w:u w:val="thick"/>
        </w:rPr>
        <w:t>Education;</w:t>
      </w:r>
      <w:r w:rsidRPr="00CA7010">
        <w:rPr>
          <w:sz w:val="24"/>
        </w:rPr>
        <w:t xml:space="preserve"> </w:t>
      </w:r>
      <w:r>
        <w:rPr>
          <w:sz w:val="24"/>
        </w:rPr>
        <w:t>Pleasantville Secondary School (2016-2017)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Debe Secondary School </w:t>
      </w:r>
      <w:r w:rsidRPr="00CA7010">
        <w:rPr>
          <w:sz w:val="24"/>
        </w:rPr>
        <w:t>(2011-2016)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     Grant Memorial Presbyterian Primary School (2004-2011)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134D18">
        <w:rPr>
          <w:b/>
          <w:sz w:val="24"/>
          <w:u w:val="thick"/>
        </w:rPr>
        <w:t>Hobbies;</w:t>
      </w:r>
      <w:r w:rsidRPr="00CA7010">
        <w:rPr>
          <w:sz w:val="24"/>
        </w:rPr>
        <w:t xml:space="preserve"> Football, Cricket, Badminton, </w:t>
      </w:r>
      <w:r>
        <w:rPr>
          <w:sz w:val="24"/>
        </w:rPr>
        <w:t xml:space="preserve">Basketball, </w:t>
      </w:r>
      <w:r w:rsidRPr="00CA7010">
        <w:rPr>
          <w:sz w:val="24"/>
        </w:rPr>
        <w:t>Drawing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 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134D18">
        <w:rPr>
          <w:b/>
          <w:sz w:val="24"/>
          <w:u w:val="thick"/>
        </w:rPr>
        <w:t>Background;</w:t>
      </w:r>
      <w:r w:rsidRPr="00CA7010">
        <w:rPr>
          <w:sz w:val="24"/>
        </w:rPr>
        <w:t xml:space="preserve"> School Prefect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        </w:t>
      </w:r>
      <w:proofErr w:type="spellStart"/>
      <w:r w:rsidRPr="00CA7010">
        <w:rPr>
          <w:sz w:val="24"/>
        </w:rPr>
        <w:t>Sci-Eng</w:t>
      </w:r>
      <w:proofErr w:type="spellEnd"/>
      <w:r w:rsidRPr="00CA7010">
        <w:rPr>
          <w:sz w:val="24"/>
        </w:rPr>
        <w:t xml:space="preserve"> Youth Club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        News Letter Club</w:t>
      </w:r>
    </w:p>
    <w:p w:rsidR="00506E07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        Drama Club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        Art and Craft Club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        F</w:t>
      </w:r>
      <w:r>
        <w:rPr>
          <w:sz w:val="24"/>
        </w:rPr>
        <w:t>ormer Third Trinidad Sea Scout</w:t>
      </w:r>
    </w:p>
    <w:p w:rsidR="00506E07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        Volunteer in 2017 National Secondary Schools Championship</w:t>
      </w:r>
    </w:p>
    <w:p w:rsidR="00506E07" w:rsidRDefault="00506E07" w:rsidP="00506E07">
      <w:pPr>
        <w:spacing w:after="0" w:line="240" w:lineRule="auto"/>
        <w:rPr>
          <w:sz w:val="24"/>
        </w:rPr>
      </w:pPr>
    </w:p>
    <w:p w:rsidR="00506E07" w:rsidRDefault="00506E07" w:rsidP="00506E07">
      <w:pPr>
        <w:spacing w:after="0" w:line="240" w:lineRule="auto"/>
        <w:rPr>
          <w:sz w:val="24"/>
        </w:rPr>
      </w:pPr>
    </w:p>
    <w:p w:rsidR="00506E07" w:rsidRPr="00CA7010" w:rsidRDefault="00506E07" w:rsidP="00506E07">
      <w:pPr>
        <w:spacing w:after="0" w:line="240" w:lineRule="auto"/>
        <w:rPr>
          <w:sz w:val="24"/>
        </w:rPr>
      </w:pPr>
    </w:p>
    <w:p w:rsidR="00506E07" w:rsidRDefault="00506E07" w:rsidP="00506E07">
      <w:pPr>
        <w:spacing w:after="0" w:line="240" w:lineRule="auto"/>
        <w:rPr>
          <w:sz w:val="24"/>
        </w:rPr>
      </w:pPr>
    </w:p>
    <w:p w:rsidR="00506E07" w:rsidRPr="00CA7010" w:rsidRDefault="00506E07" w:rsidP="00506E07">
      <w:pPr>
        <w:spacing w:after="0" w:line="240" w:lineRule="auto"/>
        <w:rPr>
          <w:sz w:val="24"/>
        </w:rPr>
      </w:pPr>
    </w:p>
    <w:p w:rsidR="00506E07" w:rsidRDefault="00506E07" w:rsidP="00506E07">
      <w:pPr>
        <w:spacing w:after="0" w:line="240" w:lineRule="auto"/>
        <w:rPr>
          <w:sz w:val="24"/>
        </w:rPr>
      </w:pPr>
      <w:r w:rsidRPr="00134D18">
        <w:rPr>
          <w:b/>
          <w:sz w:val="24"/>
          <w:u w:val="thick"/>
        </w:rPr>
        <w:t>Awards;</w:t>
      </w:r>
      <w:r w:rsidRPr="00CA7010">
        <w:rPr>
          <w:sz w:val="24"/>
        </w:rPr>
        <w:t xml:space="preserve"> Certificate of Participation in Carnegie Free Library Young Adult Holiday Camp 2012</w:t>
      </w:r>
    </w:p>
    <w:p w:rsidR="00A32DEE" w:rsidRPr="00CA7010" w:rsidRDefault="00A32DEE" w:rsidP="00506E07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Certificate of Business Studies</w:t>
      </w:r>
    </w:p>
    <w:p w:rsidR="00506E07" w:rsidRDefault="00506E07" w:rsidP="00506E07">
      <w:pPr>
        <w:spacing w:after="0" w:line="240" w:lineRule="auto"/>
        <w:rPr>
          <w:sz w:val="24"/>
        </w:rPr>
      </w:pPr>
      <w:r w:rsidRPr="00CA7010">
        <w:rPr>
          <w:sz w:val="24"/>
        </w:rPr>
        <w:t xml:space="preserve">                Certificate of Participation in </w:t>
      </w:r>
      <w:proofErr w:type="spellStart"/>
      <w:r w:rsidRPr="00CA7010">
        <w:rPr>
          <w:sz w:val="24"/>
        </w:rPr>
        <w:t>Sanfest</w:t>
      </w:r>
      <w:proofErr w:type="spellEnd"/>
      <w:r w:rsidRPr="00CA7010">
        <w:rPr>
          <w:sz w:val="24"/>
        </w:rPr>
        <w:t xml:space="preserve"> Visual Arts 2010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 </w:t>
      </w:r>
      <w:proofErr w:type="spellStart"/>
      <w:r>
        <w:rPr>
          <w:sz w:val="24"/>
        </w:rPr>
        <w:t>Lynley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Lutchmedial</w:t>
      </w:r>
      <w:proofErr w:type="spellEnd"/>
      <w:r>
        <w:rPr>
          <w:sz w:val="24"/>
        </w:rPr>
        <w:t xml:space="preserve"> Centenary Camporee Award</w:t>
      </w:r>
      <w:r w:rsidRPr="00CA7010">
        <w:rPr>
          <w:sz w:val="24"/>
        </w:rPr>
        <w:t xml:space="preserve"> </w:t>
      </w:r>
    </w:p>
    <w:p w:rsidR="00506E07" w:rsidRPr="00CA7010" w:rsidRDefault="00506E07" w:rsidP="00506E07">
      <w:pPr>
        <w:spacing w:after="0" w:line="240" w:lineRule="auto"/>
        <w:rPr>
          <w:sz w:val="24"/>
        </w:rPr>
      </w:pPr>
    </w:p>
    <w:p w:rsidR="00506E07" w:rsidRDefault="00506E07" w:rsidP="00506E07">
      <w:pPr>
        <w:spacing w:after="0" w:line="240" w:lineRule="auto"/>
        <w:rPr>
          <w:sz w:val="24"/>
        </w:rPr>
      </w:pPr>
      <w:r w:rsidRPr="00134D18">
        <w:rPr>
          <w:b/>
          <w:sz w:val="24"/>
          <w:u w:val="thick"/>
        </w:rPr>
        <w:t>References;</w:t>
      </w:r>
      <w:r w:rsidRPr="00CA7010">
        <w:rPr>
          <w:sz w:val="24"/>
        </w:rPr>
        <w:t xml:space="preserve"> </w:t>
      </w:r>
      <w:proofErr w:type="spellStart"/>
      <w:r w:rsidRPr="00CA7010">
        <w:rPr>
          <w:sz w:val="24"/>
        </w:rPr>
        <w:t>Shantie</w:t>
      </w:r>
      <w:proofErr w:type="spellEnd"/>
      <w:r w:rsidRPr="00CA7010">
        <w:rPr>
          <w:sz w:val="24"/>
        </w:rPr>
        <w:t xml:space="preserve"> </w:t>
      </w:r>
      <w:proofErr w:type="spellStart"/>
      <w:r w:rsidRPr="00CA7010">
        <w:rPr>
          <w:sz w:val="24"/>
        </w:rPr>
        <w:t>Seepaul</w:t>
      </w:r>
      <w:proofErr w:type="spellEnd"/>
      <w:r w:rsidRPr="00CA7010">
        <w:rPr>
          <w:sz w:val="24"/>
        </w:rPr>
        <w:t xml:space="preserve">; </w:t>
      </w:r>
      <w:r w:rsidR="00F3259C">
        <w:rPr>
          <w:sz w:val="24"/>
        </w:rPr>
        <w:t xml:space="preserve">363-3179 / </w:t>
      </w:r>
      <w:proofErr w:type="spellStart"/>
      <w:r w:rsidR="00F3259C">
        <w:rPr>
          <w:sz w:val="24"/>
        </w:rPr>
        <w:t>Pratima</w:t>
      </w:r>
      <w:proofErr w:type="spellEnd"/>
      <w:r w:rsidR="00F3259C">
        <w:rPr>
          <w:sz w:val="24"/>
        </w:rPr>
        <w:t xml:space="preserve"> </w:t>
      </w:r>
      <w:proofErr w:type="spellStart"/>
      <w:r w:rsidR="00F3259C">
        <w:rPr>
          <w:sz w:val="24"/>
        </w:rPr>
        <w:t>Sankar</w:t>
      </w:r>
      <w:proofErr w:type="spellEnd"/>
      <w:r w:rsidR="00F3259C">
        <w:rPr>
          <w:sz w:val="24"/>
        </w:rPr>
        <w:t>; 374-2208</w:t>
      </w:r>
    </w:p>
    <w:p w:rsidR="00506E07" w:rsidRDefault="00506E07">
      <w:pPr>
        <w:rPr>
          <w:b/>
          <w:sz w:val="24"/>
        </w:rPr>
      </w:pPr>
    </w:p>
    <w:p w:rsidR="00506E07" w:rsidRDefault="00506E07">
      <w:pPr>
        <w:rPr>
          <w:b/>
          <w:sz w:val="24"/>
        </w:rPr>
      </w:pPr>
    </w:p>
    <w:p w:rsidR="00506E07" w:rsidRDefault="00506E07">
      <w:pPr>
        <w:rPr>
          <w:b/>
          <w:sz w:val="24"/>
        </w:rPr>
      </w:pPr>
    </w:p>
    <w:p w:rsidR="001237D4" w:rsidRDefault="001237D4">
      <w:pPr>
        <w:rPr>
          <w:b/>
          <w:sz w:val="24"/>
        </w:rPr>
      </w:pPr>
    </w:p>
    <w:p w:rsidR="00CA7010" w:rsidRPr="00941172" w:rsidRDefault="00CA7010" w:rsidP="00941172">
      <w:pPr>
        <w:tabs>
          <w:tab w:val="left" w:pos="6885"/>
        </w:tabs>
        <w:rPr>
          <w:sz w:val="24"/>
        </w:rPr>
      </w:pPr>
    </w:p>
    <w:sectPr w:rsidR="00CA7010" w:rsidRPr="00941172" w:rsidSect="007703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10E" w:rsidRDefault="00B8310E" w:rsidP="009D147C">
      <w:pPr>
        <w:spacing w:after="0" w:line="240" w:lineRule="auto"/>
      </w:pPr>
      <w:r>
        <w:separator/>
      </w:r>
    </w:p>
  </w:endnote>
  <w:endnote w:type="continuationSeparator" w:id="0">
    <w:p w:rsidR="00B8310E" w:rsidRDefault="00B8310E" w:rsidP="009D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0F" w:rsidRDefault="007E23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0F" w:rsidRDefault="007E23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0F" w:rsidRDefault="007E23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10E" w:rsidRDefault="00B8310E" w:rsidP="009D147C">
      <w:pPr>
        <w:spacing w:after="0" w:line="240" w:lineRule="auto"/>
      </w:pPr>
      <w:r>
        <w:separator/>
      </w:r>
    </w:p>
  </w:footnote>
  <w:footnote w:type="continuationSeparator" w:id="0">
    <w:p w:rsidR="00B8310E" w:rsidRDefault="00B8310E" w:rsidP="009D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0F" w:rsidRDefault="007E23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47C" w:rsidRPr="009D147C" w:rsidRDefault="009D147C" w:rsidP="009D147C">
    <w:pPr>
      <w:pStyle w:val="Header"/>
      <w:jc w:val="right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30F" w:rsidRDefault="007E23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D65"/>
    <w:rsid w:val="00080B9D"/>
    <w:rsid w:val="001237D4"/>
    <w:rsid w:val="00134D18"/>
    <w:rsid w:val="001A0CD4"/>
    <w:rsid w:val="001B7955"/>
    <w:rsid w:val="001C77A8"/>
    <w:rsid w:val="001D6E3C"/>
    <w:rsid w:val="00280255"/>
    <w:rsid w:val="003B4ED6"/>
    <w:rsid w:val="00437E5B"/>
    <w:rsid w:val="00506E07"/>
    <w:rsid w:val="0053584B"/>
    <w:rsid w:val="005565CA"/>
    <w:rsid w:val="00572181"/>
    <w:rsid w:val="005A64FD"/>
    <w:rsid w:val="005C23B1"/>
    <w:rsid w:val="006C3842"/>
    <w:rsid w:val="006D19D0"/>
    <w:rsid w:val="0077039D"/>
    <w:rsid w:val="0077449E"/>
    <w:rsid w:val="007E230F"/>
    <w:rsid w:val="00914DCF"/>
    <w:rsid w:val="0094104A"/>
    <w:rsid w:val="00941172"/>
    <w:rsid w:val="00970176"/>
    <w:rsid w:val="009D147C"/>
    <w:rsid w:val="00A32DEE"/>
    <w:rsid w:val="00A91037"/>
    <w:rsid w:val="00AA54A1"/>
    <w:rsid w:val="00AD1BEA"/>
    <w:rsid w:val="00B02CA1"/>
    <w:rsid w:val="00B125B3"/>
    <w:rsid w:val="00B22316"/>
    <w:rsid w:val="00B55BAE"/>
    <w:rsid w:val="00B8310E"/>
    <w:rsid w:val="00C16D41"/>
    <w:rsid w:val="00C53C16"/>
    <w:rsid w:val="00CA7010"/>
    <w:rsid w:val="00D63D65"/>
    <w:rsid w:val="00DC265A"/>
    <w:rsid w:val="00E8188F"/>
    <w:rsid w:val="00F224B6"/>
    <w:rsid w:val="00F3259C"/>
    <w:rsid w:val="00F67DC9"/>
    <w:rsid w:val="00F8780E"/>
    <w:rsid w:val="00FD3616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7C"/>
  </w:style>
  <w:style w:type="paragraph" w:styleId="Footer">
    <w:name w:val="footer"/>
    <w:basedOn w:val="Normal"/>
    <w:link w:val="FooterChar"/>
    <w:uiPriority w:val="99"/>
    <w:unhideWhenUsed/>
    <w:rsid w:val="009D1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7C"/>
  </w:style>
  <w:style w:type="paragraph" w:styleId="BalloonText">
    <w:name w:val="Balloon Text"/>
    <w:basedOn w:val="Normal"/>
    <w:link w:val="BalloonTextChar"/>
    <w:uiPriority w:val="99"/>
    <w:semiHidden/>
    <w:unhideWhenUsed/>
    <w:rsid w:val="006D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4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7C"/>
  </w:style>
  <w:style w:type="paragraph" w:styleId="Footer">
    <w:name w:val="footer"/>
    <w:basedOn w:val="Normal"/>
    <w:link w:val="FooterChar"/>
    <w:uiPriority w:val="99"/>
    <w:unhideWhenUsed/>
    <w:rsid w:val="009D1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7C"/>
  </w:style>
  <w:style w:type="paragraph" w:styleId="BalloonText">
    <w:name w:val="Balloon Text"/>
    <w:basedOn w:val="Normal"/>
    <w:link w:val="BalloonTextChar"/>
    <w:uiPriority w:val="99"/>
    <w:semiHidden/>
    <w:unhideWhenUsed/>
    <w:rsid w:val="006D1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44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shan.panchoo@gmail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49943279-3CD5-40B4-97A8-7EF8A017012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123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Ministry of Education</cp:lastModifiedBy>
  <cp:revision>34</cp:revision>
  <cp:lastPrinted>2017-05-15T18:06:00Z</cp:lastPrinted>
  <dcterms:created xsi:type="dcterms:W3CDTF">2016-12-01T13:54:00Z</dcterms:created>
  <dcterms:modified xsi:type="dcterms:W3CDTF">2018-03-22T23:06:00Z</dcterms:modified>
</cp:coreProperties>
</file>