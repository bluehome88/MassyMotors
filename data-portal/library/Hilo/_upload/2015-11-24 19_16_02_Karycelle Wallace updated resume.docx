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72"/>
        <w:gridCol w:w="3380"/>
        <w:gridCol w:w="2619"/>
      </w:tblGrid>
      <w:tr w:rsidR="00AD1E00">
        <w:trPr>
          <w:trHeight w:val="45"/>
        </w:trPr>
        <w:sdt>
          <w:sdtPr>
            <w:rPr>
              <w:rFonts w:asciiTheme="minorHAnsi" w:hAnsiTheme="minorHAnsi"/>
              <w:sz w:val="40"/>
            </w:rPr>
            <w:alias w:val="Author"/>
            <w:id w:val="89610595"/>
            <w:placeholder>
              <w:docPart w:val="8A4F5CFFB2EA4651886B40F0971ED1C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:rsidR="00AD1E00" w:rsidRPr="00A0608A" w:rsidRDefault="0048465E" w:rsidP="00A0608A">
                <w:pPr>
                  <w:pStyle w:val="YourName"/>
                  <w:jc w:val="center"/>
                  <w:rPr>
                    <w:rFonts w:asciiTheme="minorHAnsi" w:hAnsiTheme="minorHAnsi"/>
                    <w:sz w:val="40"/>
                  </w:rPr>
                </w:pPr>
                <w:r w:rsidRPr="00A0608A">
                  <w:rPr>
                    <w:rFonts w:asciiTheme="minorHAnsi" w:hAnsiTheme="minorHAnsi"/>
                    <w:sz w:val="40"/>
                    <w:lang w:val="en-029"/>
                  </w:rPr>
                  <w:t>Karycelle Wallace</w:t>
                </w:r>
              </w:p>
            </w:tc>
          </w:sdtContent>
        </w:sdt>
      </w:tr>
      <w:tr w:rsidR="00AD1E00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4766D1" w:rsidRPr="00A0608A" w:rsidRDefault="0048465E" w:rsidP="00A0608A">
            <w:pPr>
              <w:pStyle w:val="ListParagraph"/>
              <w:jc w:val="center"/>
              <w:rPr>
                <w:sz w:val="22"/>
              </w:rPr>
            </w:pPr>
            <w:r w:rsidRPr="00A0608A">
              <w:rPr>
                <w:sz w:val="22"/>
              </w:rPr>
              <w:t>#14</w:t>
            </w:r>
            <w:r w:rsidR="004766D1" w:rsidRPr="00A0608A">
              <w:rPr>
                <w:sz w:val="22"/>
              </w:rPr>
              <w:t xml:space="preserve"> Concorde Avenue, Pa</w:t>
            </w:r>
            <w:r w:rsidRPr="00A0608A">
              <w:rPr>
                <w:sz w:val="22"/>
              </w:rPr>
              <w:t>radise East</w:t>
            </w:r>
            <w:r w:rsidR="004766D1" w:rsidRPr="00A0608A">
              <w:rPr>
                <w:sz w:val="22"/>
              </w:rPr>
              <w:t xml:space="preserve">, </w:t>
            </w:r>
            <w:r w:rsidRPr="00A0608A">
              <w:rPr>
                <w:sz w:val="22"/>
              </w:rPr>
              <w:t>Tacarigua</w:t>
            </w:r>
            <w:r w:rsidR="004766D1" w:rsidRPr="00A0608A">
              <w:rPr>
                <w:sz w:val="22"/>
              </w:rPr>
              <w:t>.</w:t>
            </w:r>
          </w:p>
          <w:p w:rsidR="004766D1" w:rsidRPr="00A0608A" w:rsidRDefault="004766D1" w:rsidP="00A0608A">
            <w:pPr>
              <w:pStyle w:val="AllCapsCopy"/>
              <w:ind w:left="720"/>
              <w:jc w:val="center"/>
              <w:rPr>
                <w:sz w:val="22"/>
              </w:rPr>
            </w:pPr>
            <w:r w:rsidRPr="00A0608A">
              <w:rPr>
                <w:sz w:val="22"/>
              </w:rPr>
              <w:t>contact no. (</w:t>
            </w:r>
            <w:r w:rsidRPr="00A0608A">
              <w:rPr>
                <w:b/>
                <w:sz w:val="22"/>
              </w:rPr>
              <w:t xml:space="preserve">MAin - </w:t>
            </w:r>
            <w:r w:rsidR="0048465E" w:rsidRPr="00A0608A">
              <w:rPr>
                <w:b/>
                <w:sz w:val="22"/>
              </w:rPr>
              <w:t>757-9058</w:t>
            </w:r>
            <w:r w:rsidRPr="00A0608A">
              <w:rPr>
                <w:sz w:val="22"/>
              </w:rPr>
              <w:t>,</w:t>
            </w:r>
            <w:r w:rsidR="00680B33" w:rsidRPr="00A0608A">
              <w:rPr>
                <w:sz w:val="22"/>
              </w:rPr>
              <w:t>284-9527,</w:t>
            </w:r>
            <w:r w:rsidR="00AB7D14" w:rsidRPr="00A0608A">
              <w:rPr>
                <w:sz w:val="22"/>
              </w:rPr>
              <w:t xml:space="preserve"> </w:t>
            </w:r>
            <w:r w:rsidR="0048465E" w:rsidRPr="00A0608A">
              <w:rPr>
                <w:sz w:val="22"/>
              </w:rPr>
              <w:t>640-6041</w:t>
            </w:r>
            <w:r w:rsidRPr="00A0608A">
              <w:rPr>
                <w:sz w:val="22"/>
              </w:rPr>
              <w:t>)</w:t>
            </w:r>
          </w:p>
          <w:p w:rsidR="00AD1E00" w:rsidRPr="00A0608A" w:rsidRDefault="000A41D0" w:rsidP="00A0608A">
            <w:pPr>
              <w:pStyle w:val="ListParagraph"/>
              <w:jc w:val="center"/>
            </w:pPr>
            <w:sdt>
              <w:sdtPr>
                <w:rPr>
                  <w:sz w:val="22"/>
                </w:rPr>
                <w:id w:val="270048422"/>
                <w:placeholder>
                  <w:docPart w:val="7540EE8209384183ACB2135D87EC36BA"/>
                </w:placeholder>
              </w:sdtPr>
              <w:sdtEndPr/>
              <w:sdtContent>
                <w:r w:rsidR="00A0608A">
                  <w:rPr>
                    <w:sz w:val="22"/>
                  </w:rPr>
                  <w:t xml:space="preserve">E-mail </w:t>
                </w:r>
                <w:hyperlink r:id="rId6" w:history="1">
                  <w:r w:rsidR="004D3C79" w:rsidRPr="00A0608A">
                    <w:rPr>
                      <w:rStyle w:val="Hyperlink"/>
                      <w:sz w:val="22"/>
                    </w:rPr>
                    <w:t>w.karycelle@hotmail.com</w:t>
                  </w:r>
                </w:hyperlink>
                <w:r w:rsidR="004D3C79" w:rsidRPr="00A0608A">
                  <w:rPr>
                    <w:sz w:val="22"/>
                  </w:rPr>
                  <w:t xml:space="preserve">, </w:t>
                </w:r>
                <w:hyperlink r:id="rId7" w:history="1">
                  <w:r w:rsidR="004D3C79" w:rsidRPr="00A0608A">
                    <w:rPr>
                      <w:rStyle w:val="Hyperlink"/>
                      <w:sz w:val="22"/>
                    </w:rPr>
                    <w:t>krywallace@gmail.com</w:t>
                  </w:r>
                </w:hyperlink>
                <w:r w:rsidR="004D3C79" w:rsidRPr="00A0608A">
                  <w:rPr>
                    <w:sz w:val="22"/>
                  </w:rPr>
                  <w:t xml:space="preserve">, </w:t>
                </w:r>
              </w:sdtContent>
            </w:sdt>
          </w:p>
        </w:tc>
      </w:tr>
      <w:tr w:rsidR="00AD1E00">
        <w:trPr>
          <w:trHeight w:val="37"/>
        </w:trPr>
        <w:tc>
          <w:tcPr>
            <w:tcW w:w="8640" w:type="dxa"/>
            <w:gridSpan w:val="3"/>
          </w:tcPr>
          <w:p w:rsidR="00AD1E00" w:rsidRPr="00A0608A" w:rsidRDefault="004766D1" w:rsidP="00A0608A">
            <w:pPr>
              <w:pStyle w:val="SectionHeadings"/>
              <w:rPr>
                <w:b/>
                <w:color w:val="auto"/>
              </w:rPr>
            </w:pPr>
            <w:r w:rsidRPr="00A0608A">
              <w:rPr>
                <w:b/>
                <w:color w:val="auto"/>
              </w:rPr>
              <w:t>Objective</w:t>
            </w:r>
          </w:p>
        </w:tc>
      </w:tr>
      <w:tr w:rsidR="00AD1E00">
        <w:tc>
          <w:tcPr>
            <w:tcW w:w="8640" w:type="dxa"/>
            <w:gridSpan w:val="3"/>
            <w:tcMar>
              <w:bottom w:w="144" w:type="dxa"/>
            </w:tcMar>
          </w:tcPr>
          <w:p w:rsidR="00BD7583" w:rsidRDefault="0048465E" w:rsidP="00A0608A">
            <w:pPr>
              <w:pStyle w:val="Copy"/>
              <w:rPr>
                <w:i/>
                <w:sz w:val="24"/>
              </w:rPr>
            </w:pPr>
            <w:r w:rsidRPr="00A0608A">
              <w:rPr>
                <w:i/>
                <w:sz w:val="24"/>
              </w:rPr>
              <w:t>To gain valuable experience in the world of work</w:t>
            </w:r>
            <w:r w:rsidR="00A0608A">
              <w:rPr>
                <w:i/>
                <w:sz w:val="24"/>
              </w:rPr>
              <w:t xml:space="preserve"> in an area in sync with my passions and interests</w:t>
            </w:r>
          </w:p>
          <w:p w:rsidR="000414F4" w:rsidRPr="00A0608A" w:rsidRDefault="000414F4" w:rsidP="00A0608A">
            <w:pPr>
              <w:pStyle w:val="Copy"/>
              <w:rPr>
                <w:i/>
                <w:sz w:val="18"/>
              </w:rPr>
            </w:pPr>
          </w:p>
          <w:p w:rsidR="00680B33" w:rsidRPr="00A0608A" w:rsidRDefault="00680B33" w:rsidP="00680B33">
            <w:pPr>
              <w:pStyle w:val="Copy"/>
              <w:ind w:left="720"/>
              <w:rPr>
                <w:i/>
                <w:sz w:val="18"/>
              </w:rPr>
            </w:pPr>
          </w:p>
          <w:tbl>
            <w:tblPr>
              <w:tblStyle w:val="PlainTable4"/>
              <w:tblW w:w="8640" w:type="dxa"/>
              <w:tblLook w:val="0600" w:firstRow="0" w:lastRow="0" w:firstColumn="0" w:lastColumn="0" w:noHBand="1" w:noVBand="1"/>
            </w:tblPr>
            <w:tblGrid>
              <w:gridCol w:w="8640"/>
            </w:tblGrid>
            <w:tr w:rsidR="00F07C4A" w:rsidRPr="00A0608A" w:rsidTr="00F07C4A">
              <w:tc>
                <w:tcPr>
                  <w:tcW w:w="8640" w:type="dxa"/>
                </w:tcPr>
                <w:p w:rsidR="00F07C4A" w:rsidRDefault="00F07C4A" w:rsidP="00F07C4A">
                  <w:pPr>
                    <w:pStyle w:val="AllCapsCopy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F07C4A">
                    <w:rPr>
                      <w:b/>
                      <w:sz w:val="24"/>
                      <w:szCs w:val="24"/>
                      <w:u w:val="single"/>
                    </w:rPr>
                    <w:t>work Experience</w:t>
                  </w:r>
                  <w:r w:rsidRPr="00F07C4A">
                    <w:rPr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0414F4" w:rsidRPr="00F07C4A" w:rsidRDefault="000414F4" w:rsidP="00F07C4A">
                  <w:pPr>
                    <w:pStyle w:val="AllCapsCopy"/>
                    <w:rPr>
                      <w:b/>
                      <w:sz w:val="24"/>
                      <w:szCs w:val="24"/>
                      <w:u w:val="single"/>
                    </w:rPr>
                  </w:pPr>
                  <w:bookmarkStart w:id="0" w:name="_GoBack"/>
                  <w:bookmarkEnd w:id="0"/>
                </w:p>
                <w:p w:rsidR="00F07C4A" w:rsidRPr="00A0608A" w:rsidRDefault="00F07C4A" w:rsidP="00F07C4A">
                  <w:pPr>
                    <w:pStyle w:val="AllCapsCopy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6</w:t>
                  </w:r>
                  <w:r w:rsidRPr="00F07C4A">
                    <w:rPr>
                      <w:b/>
                      <w:sz w:val="22"/>
                      <w:vertAlign w:val="superscript"/>
                    </w:rPr>
                    <w:t>th</w:t>
                  </w:r>
                  <w:r>
                    <w:rPr>
                      <w:b/>
                      <w:sz w:val="22"/>
                    </w:rPr>
                    <w:t xml:space="preserve"> – 17</w:t>
                  </w:r>
                  <w:r w:rsidRPr="00F07C4A">
                    <w:rPr>
                      <w:b/>
                      <w:sz w:val="22"/>
                      <w:vertAlign w:val="superscript"/>
                    </w:rPr>
                    <w:t>th</w:t>
                  </w:r>
                  <w:r>
                    <w:rPr>
                      <w:b/>
                      <w:sz w:val="22"/>
                    </w:rPr>
                    <w:t xml:space="preserve"> July 2015        WWSp Vacation Camp                  Tunapuna</w:t>
                  </w:r>
                </w:p>
              </w:tc>
            </w:tr>
            <w:tr w:rsidR="00F07C4A" w:rsidRPr="00A0608A" w:rsidTr="00F07C4A">
              <w:tc>
                <w:tcPr>
                  <w:tcW w:w="8640" w:type="dxa"/>
                </w:tcPr>
                <w:p w:rsidR="00F07C4A" w:rsidRPr="00F07C4A" w:rsidRDefault="00F07C4A" w:rsidP="00F07C4A">
                  <w:pPr>
                    <w:pStyle w:val="AllCapsCopy"/>
                    <w:rPr>
                      <w:sz w:val="24"/>
                      <w:szCs w:val="24"/>
                    </w:rPr>
                  </w:pPr>
                  <w:r w:rsidRPr="00F07C4A">
                    <w:rPr>
                      <w:sz w:val="24"/>
                      <w:szCs w:val="24"/>
                    </w:rPr>
                    <w:t>Camp Counsellor</w:t>
                  </w:r>
                </w:p>
              </w:tc>
            </w:tr>
            <w:tr w:rsidR="00F07C4A" w:rsidRPr="00A0608A" w:rsidTr="00F07C4A">
              <w:trPr>
                <w:trHeight w:val="37"/>
              </w:trPr>
              <w:tc>
                <w:tcPr>
                  <w:tcW w:w="8640" w:type="dxa"/>
                </w:tcPr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 xml:space="preserve">To provide differentiated instruction to campers </w:t>
                  </w:r>
                </w:p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 xml:space="preserve">To apply an integrated approach to instruction </w:t>
                  </w:r>
                </w:p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 xml:space="preserve">To prepare for sessions by becoming familiar with material and decide on method/s of delivery beforehand </w:t>
                  </w:r>
                </w:p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 xml:space="preserve">To supplement existing material/ experience with additional learning resources where seen fit. </w:t>
                  </w:r>
                </w:p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>To co-instruct where necessary</w:t>
                  </w:r>
                </w:p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>To act as mediators, encouraging</w:t>
                  </w:r>
                  <w:r w:rsidRPr="00F07C4A">
                    <w:rPr>
                      <w:sz w:val="22"/>
                    </w:rPr>
                    <w:t xml:space="preserve"> </w:t>
                  </w:r>
                  <w:r w:rsidRPr="00F07C4A">
                    <w:rPr>
                      <w:sz w:val="22"/>
                    </w:rPr>
                    <w:t>campers to resolve their own conflicts.</w:t>
                  </w:r>
                </w:p>
                <w:p w:rsidR="00F07C4A" w:rsidRPr="00F07C4A" w:rsidRDefault="00F07C4A" w:rsidP="00F07C4A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sz w:val="22"/>
                    </w:rPr>
                  </w:pPr>
                  <w:r w:rsidRPr="00F07C4A">
                    <w:rPr>
                      <w:sz w:val="22"/>
                    </w:rPr>
                    <w:t>Log all serious incidents of indiscipline in the logbook</w:t>
                  </w:r>
                </w:p>
              </w:tc>
            </w:tr>
          </w:tbl>
          <w:p w:rsidR="00BD7583" w:rsidRPr="00A0608A" w:rsidRDefault="00BD7583" w:rsidP="00A0608A">
            <w:pPr>
              <w:pStyle w:val="SectionHeadings"/>
              <w:rPr>
                <w:b/>
                <w:color w:val="auto"/>
              </w:rPr>
            </w:pP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CF7B4F" w:rsidRPr="00A0608A" w:rsidTr="00335CF4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CF7B4F" w:rsidRDefault="00CF7B4F" w:rsidP="00CF7B4F">
                  <w:pPr>
                    <w:pStyle w:val="AllCapsCopy"/>
                    <w:rPr>
                      <w:rFonts w:cs="Arial"/>
                      <w:sz w:val="22"/>
                    </w:rPr>
                  </w:pPr>
                </w:p>
                <w:p w:rsidR="00CF7B4F" w:rsidRPr="00CF7B4F" w:rsidRDefault="00CF7B4F" w:rsidP="00CF7B4F">
                  <w:pPr>
                    <w:pStyle w:val="ResponsibilitiesAchievements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CF7B4F" w:rsidRPr="00CF7B4F" w:rsidRDefault="00CF7B4F" w:rsidP="00680B33">
                  <w:pPr>
                    <w:pStyle w:val="Copy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CF7B4F" w:rsidRDefault="00CF7B4F" w:rsidP="00680B33">
                  <w:pPr>
                    <w:pStyle w:val="Italics"/>
                    <w:rPr>
                      <w:b/>
                      <w:sz w:val="22"/>
                    </w:rPr>
                  </w:pPr>
                </w:p>
              </w:tc>
            </w:tr>
            <w:tr w:rsidR="00CF7B4F" w:rsidRPr="00A0608A" w:rsidTr="00F07C4A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CF7B4F" w:rsidRPr="00A0608A" w:rsidRDefault="00CF7B4F" w:rsidP="00CF7B4F">
                  <w:pPr>
                    <w:pStyle w:val="AllCapsCopy"/>
                    <w:rPr>
                      <w:b/>
                      <w:sz w:val="22"/>
                    </w:rPr>
                  </w:pPr>
                  <w:r w:rsidRPr="00A0608A">
                    <w:rPr>
                      <w:b/>
                      <w:sz w:val="22"/>
                    </w:rPr>
                    <w:t>Dec 2014 – jan 2015</w:t>
                  </w: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CF7B4F" w:rsidRPr="00A0608A" w:rsidRDefault="00CF7B4F" w:rsidP="00CF7B4F">
                  <w:pPr>
                    <w:pStyle w:val="Copy"/>
                    <w:rPr>
                      <w:b/>
                      <w:sz w:val="22"/>
                    </w:rPr>
                  </w:pPr>
                  <w:r w:rsidRPr="00A0608A">
                    <w:rPr>
                      <w:b/>
                      <w:sz w:val="22"/>
                    </w:rPr>
                    <w:t>J&amp;K Signature Styles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CF7B4F" w:rsidRPr="00A0608A" w:rsidRDefault="00CF7B4F" w:rsidP="00CF7B4F">
                  <w:pPr>
                    <w:pStyle w:val="Italics"/>
                    <w:rPr>
                      <w:b/>
                      <w:sz w:val="22"/>
                    </w:rPr>
                  </w:pPr>
                  <w:r w:rsidRPr="00A0608A">
                    <w:rPr>
                      <w:b/>
                      <w:sz w:val="22"/>
                    </w:rPr>
                    <w:t>Grand Bazaar</w:t>
                  </w:r>
                </w:p>
              </w:tc>
            </w:tr>
            <w:tr w:rsidR="00CF7B4F" w:rsidRPr="00A0608A" w:rsidTr="00F07C4A">
              <w:trPr>
                <w:trHeight w:val="37"/>
              </w:trPr>
              <w:tc>
                <w:tcPr>
                  <w:tcW w:w="8640" w:type="dxa"/>
                  <w:gridSpan w:val="3"/>
                  <w:tcBorders>
                    <w:bottom w:val="single" w:sz="4" w:space="0" w:color="auto"/>
                  </w:tcBorders>
                  <w:tcMar>
                    <w:bottom w:w="144" w:type="dxa"/>
                  </w:tcMar>
                </w:tcPr>
                <w:p w:rsidR="00CF7B4F" w:rsidRPr="00A0608A" w:rsidRDefault="00CF7B4F" w:rsidP="00CF7B4F">
                  <w:pPr>
                    <w:pStyle w:val="JobTitle"/>
                    <w:rPr>
                      <w:rFonts w:asciiTheme="minorHAnsi" w:hAnsiTheme="minorHAnsi"/>
                      <w:sz w:val="22"/>
                    </w:rPr>
                  </w:pPr>
                  <w:r w:rsidRPr="00A0608A">
                    <w:rPr>
                      <w:rFonts w:asciiTheme="minorHAnsi" w:hAnsiTheme="minorHAnsi"/>
                      <w:sz w:val="22"/>
                    </w:rPr>
                    <w:t>Sales Associate</w:t>
                  </w:r>
                </w:p>
                <w:p w:rsidR="00CF7B4F" w:rsidRPr="00A0608A" w:rsidRDefault="00CF7B4F" w:rsidP="00CF7B4F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>Responsible for stock taking</w:t>
                  </w:r>
                </w:p>
                <w:p w:rsidR="00CF7B4F" w:rsidRPr="00A0608A" w:rsidRDefault="00CF7B4F" w:rsidP="00CF7B4F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 xml:space="preserve">Ensured customers were well taken care of and met customers’ needs </w:t>
                  </w:r>
                </w:p>
                <w:p w:rsidR="00CF7B4F" w:rsidRPr="00A0608A" w:rsidRDefault="00CF7B4F" w:rsidP="00CF7B4F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>Replenished products in the store on a daily basis</w:t>
                  </w:r>
                </w:p>
              </w:tc>
            </w:tr>
            <w:tr w:rsidR="00CF7B4F" w:rsidRPr="00A0608A" w:rsidTr="00F07C4A">
              <w:trPr>
                <w:trHeight w:val="51"/>
              </w:trPr>
              <w:tc>
                <w:tcPr>
                  <w:tcW w:w="8640" w:type="dxa"/>
                  <w:gridSpan w:val="3"/>
                  <w:tcBorders>
                    <w:top w:val="single" w:sz="4" w:space="0" w:color="auto"/>
                  </w:tcBorders>
                  <w:tcMar>
                    <w:bottom w:w="144" w:type="dxa"/>
                  </w:tcMar>
                </w:tcPr>
                <w:p w:rsidR="00CF7B4F" w:rsidRPr="00A0608A" w:rsidRDefault="00CF7B4F" w:rsidP="00CF7B4F">
                  <w:pPr>
                    <w:pStyle w:val="JobTitle"/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680B33" w:rsidRPr="00A0608A" w:rsidRDefault="00680B33" w:rsidP="00680B33">
            <w:pPr>
              <w:pStyle w:val="SectionHeadings"/>
              <w:rPr>
                <w:b/>
                <w:color w:val="auto"/>
              </w:rPr>
            </w:pP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252080" w:rsidRPr="00A0608A" w:rsidTr="00F17004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252080" w:rsidRPr="00A0608A" w:rsidRDefault="00252080" w:rsidP="00F17004">
                  <w:pPr>
                    <w:pStyle w:val="AllCapsCopy"/>
                    <w:rPr>
                      <w:b/>
                      <w:sz w:val="22"/>
                    </w:rPr>
                  </w:pPr>
                  <w:r w:rsidRPr="00A0608A">
                    <w:rPr>
                      <w:b/>
                      <w:sz w:val="22"/>
                    </w:rPr>
                    <w:t>June 2014 – August 2014</w:t>
                  </w: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252080" w:rsidRPr="00A0608A" w:rsidRDefault="00252080" w:rsidP="00F17004">
                  <w:pPr>
                    <w:pStyle w:val="Copy"/>
                    <w:rPr>
                      <w:b/>
                      <w:sz w:val="22"/>
                    </w:rPr>
                  </w:pPr>
                  <w:r w:rsidRPr="00A0608A">
                    <w:rPr>
                      <w:b/>
                      <w:sz w:val="22"/>
                    </w:rPr>
                    <w:t>J&amp;K Signature Styles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252080" w:rsidRPr="00A0608A" w:rsidRDefault="00252080" w:rsidP="00F17004">
                  <w:pPr>
                    <w:pStyle w:val="Italics"/>
                    <w:rPr>
                      <w:b/>
                      <w:sz w:val="22"/>
                    </w:rPr>
                  </w:pPr>
                  <w:r w:rsidRPr="00A0608A">
                    <w:rPr>
                      <w:b/>
                      <w:sz w:val="22"/>
                    </w:rPr>
                    <w:t>Grand Bazaar</w:t>
                  </w:r>
                </w:p>
              </w:tc>
            </w:tr>
            <w:tr w:rsidR="00252080" w:rsidRPr="00A0608A" w:rsidTr="00F17004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252080" w:rsidRPr="00A0608A" w:rsidRDefault="00252080" w:rsidP="00F17004">
                  <w:pPr>
                    <w:pStyle w:val="JobTitle"/>
                    <w:rPr>
                      <w:rFonts w:asciiTheme="minorHAnsi" w:hAnsiTheme="minorHAnsi"/>
                      <w:sz w:val="22"/>
                    </w:rPr>
                  </w:pPr>
                  <w:r w:rsidRPr="00A0608A">
                    <w:rPr>
                      <w:rFonts w:asciiTheme="minorHAnsi" w:hAnsiTheme="minorHAnsi"/>
                      <w:sz w:val="22"/>
                    </w:rPr>
                    <w:t>Stock Associate</w:t>
                  </w:r>
                </w:p>
                <w:p w:rsidR="00252080" w:rsidRPr="00A0608A" w:rsidRDefault="002107EC" w:rsidP="00A0608A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 xml:space="preserve">Responsible for stock taking </w:t>
                  </w:r>
                  <w:proofErr w:type="spellStart"/>
                  <w:r w:rsidR="00252080" w:rsidRPr="00A0608A">
                    <w:rPr>
                      <w:sz w:val="22"/>
                    </w:rPr>
                    <w:t>Taking</w:t>
                  </w:r>
                  <w:proofErr w:type="spellEnd"/>
                  <w:r w:rsidR="00252080" w:rsidRPr="00A0608A">
                    <w:rPr>
                      <w:sz w:val="22"/>
                    </w:rPr>
                    <w:t xml:space="preserve"> calls.</w:t>
                  </w:r>
                </w:p>
                <w:p w:rsidR="00680B33" w:rsidRPr="00A0608A" w:rsidRDefault="002107EC" w:rsidP="00A0608A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>Ensured customers were well taken care of and met customers’ needs</w:t>
                  </w:r>
                </w:p>
                <w:p w:rsidR="002107EC" w:rsidRPr="00A0608A" w:rsidRDefault="002107EC" w:rsidP="00A0608A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 xml:space="preserve">Responsible for organizing and </w:t>
                  </w:r>
                  <w:proofErr w:type="spellStart"/>
                  <w:r w:rsidRPr="00A0608A">
                    <w:rPr>
                      <w:sz w:val="22"/>
                    </w:rPr>
                    <w:t>colour</w:t>
                  </w:r>
                  <w:proofErr w:type="spellEnd"/>
                  <w:r w:rsidRPr="00A0608A">
                    <w:rPr>
                      <w:sz w:val="22"/>
                    </w:rPr>
                    <w:t xml:space="preserve"> coding stock room and supplies</w:t>
                  </w:r>
                </w:p>
                <w:p w:rsidR="00680B33" w:rsidRPr="00A0608A" w:rsidRDefault="002107EC" w:rsidP="00A0608A">
                  <w:pPr>
                    <w:pStyle w:val="ResponsibilitiesAchievements"/>
                    <w:numPr>
                      <w:ilvl w:val="0"/>
                      <w:numId w:val="12"/>
                    </w:numPr>
                    <w:spacing w:after="0"/>
                    <w:rPr>
                      <w:sz w:val="22"/>
                    </w:rPr>
                  </w:pPr>
                  <w:r w:rsidRPr="00A0608A">
                    <w:rPr>
                      <w:sz w:val="22"/>
                    </w:rPr>
                    <w:t>Replenished</w:t>
                  </w:r>
                  <w:r w:rsidR="00680B33" w:rsidRPr="00A0608A">
                    <w:rPr>
                      <w:sz w:val="22"/>
                    </w:rPr>
                    <w:t xml:space="preserve"> products in the store on a daily basis</w:t>
                  </w:r>
                </w:p>
              </w:tc>
            </w:tr>
            <w:tr w:rsidR="00C8031D" w:rsidRPr="00A0608A" w:rsidTr="00F17004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7E779D" w:rsidRPr="00A0608A" w:rsidRDefault="007E779D" w:rsidP="00F17004">
                  <w:pPr>
                    <w:pStyle w:val="JobTitle"/>
                    <w:rPr>
                      <w:rFonts w:asciiTheme="minorHAnsi" w:hAnsiTheme="minorHAnsi"/>
                      <w:sz w:val="22"/>
                    </w:rPr>
                  </w:pPr>
                </w:p>
                <w:p w:rsidR="007E779D" w:rsidRPr="00A0608A" w:rsidRDefault="007E779D" w:rsidP="00F17004">
                  <w:pPr>
                    <w:pStyle w:val="JobTitle"/>
                    <w:rPr>
                      <w:rFonts w:asciiTheme="minorHAnsi" w:hAnsiTheme="minorHAnsi"/>
                      <w:sz w:val="22"/>
                    </w:rPr>
                  </w:pPr>
                </w:p>
              </w:tc>
            </w:tr>
          </w:tbl>
          <w:p w:rsidR="00252080" w:rsidRPr="00A0608A" w:rsidRDefault="00252080" w:rsidP="00C8031D">
            <w:pPr>
              <w:pStyle w:val="SectionHeadings"/>
              <w:rPr>
                <w:b/>
                <w:color w:val="auto"/>
              </w:rPr>
            </w:pPr>
          </w:p>
        </w:tc>
      </w:tr>
      <w:tr w:rsidR="00BD7583" w:rsidRPr="00A0608A" w:rsidTr="00405D09">
        <w:tc>
          <w:tcPr>
            <w:tcW w:w="2890" w:type="dxa"/>
            <w:tcMar>
              <w:bottom w:w="0" w:type="dxa"/>
            </w:tcMar>
            <w:vAlign w:val="center"/>
          </w:tcPr>
          <w:p w:rsidR="00BD7583" w:rsidRPr="00A0608A" w:rsidRDefault="00252080" w:rsidP="00AB7D14">
            <w:pPr>
              <w:pStyle w:val="AllCaps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lastRenderedPageBreak/>
              <w:t>may 2013</w:t>
            </w:r>
            <w:r w:rsidR="00BD7583" w:rsidRPr="00A0608A">
              <w:rPr>
                <w:b/>
                <w:sz w:val="22"/>
              </w:rPr>
              <w:t xml:space="preserve"> – </w:t>
            </w:r>
            <w:r w:rsidR="00AB7D14" w:rsidRPr="00A0608A">
              <w:rPr>
                <w:b/>
                <w:sz w:val="22"/>
              </w:rPr>
              <w:t>August 201</w:t>
            </w:r>
            <w:r w:rsidRPr="00A0608A">
              <w:rPr>
                <w:b/>
                <w:sz w:val="22"/>
              </w:rPr>
              <w:t>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BD7583" w:rsidRPr="00A0608A" w:rsidRDefault="00BD7583" w:rsidP="00AA4818">
            <w:pPr>
              <w:pStyle w:val="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On the Job Training (</w:t>
            </w:r>
            <w:r w:rsidR="00AA4818" w:rsidRPr="00A0608A">
              <w:rPr>
                <w:b/>
                <w:sz w:val="22"/>
              </w:rPr>
              <w:t xml:space="preserve">NALIS </w:t>
            </w:r>
            <w:r w:rsidR="00AB7D14" w:rsidRPr="00A0608A">
              <w:rPr>
                <w:b/>
                <w:sz w:val="22"/>
              </w:rPr>
              <w:t xml:space="preserve"> </w:t>
            </w:r>
            <w:r w:rsidR="00AA4818" w:rsidRPr="00A0608A">
              <w:rPr>
                <w:b/>
                <w:sz w:val="22"/>
              </w:rPr>
              <w:t>Library)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BD7583" w:rsidRPr="00A0608A" w:rsidRDefault="00AA4818" w:rsidP="00BD7583">
            <w:pPr>
              <w:pStyle w:val="Italics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Maloney</w:t>
            </w:r>
          </w:p>
        </w:tc>
      </w:tr>
      <w:tr w:rsidR="00BD7583" w:rsidRPr="00A0608A" w:rsidTr="00405D09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BD7583" w:rsidRPr="00A0608A" w:rsidRDefault="00AA4818" w:rsidP="00405D09">
            <w:pPr>
              <w:pStyle w:val="JobTitle"/>
              <w:rPr>
                <w:rFonts w:asciiTheme="minorHAnsi" w:hAnsiTheme="minorHAnsi"/>
                <w:sz w:val="22"/>
              </w:rPr>
            </w:pPr>
            <w:r w:rsidRPr="00A0608A">
              <w:rPr>
                <w:rFonts w:asciiTheme="minorHAnsi" w:hAnsiTheme="minorHAnsi"/>
                <w:sz w:val="22"/>
              </w:rPr>
              <w:t>clerical assistant</w:t>
            </w:r>
          </w:p>
          <w:p w:rsidR="002107EC" w:rsidRPr="00A0608A" w:rsidRDefault="002107EC" w:rsidP="002107EC">
            <w:pPr>
              <w:pStyle w:val="ResponsibilitiesAchievements"/>
              <w:numPr>
                <w:ilvl w:val="0"/>
                <w:numId w:val="12"/>
              </w:numPr>
              <w:rPr>
                <w:sz w:val="22"/>
              </w:rPr>
            </w:pPr>
            <w:r w:rsidRPr="00A0608A">
              <w:rPr>
                <w:sz w:val="22"/>
              </w:rPr>
              <w:t>Responsible for administrative functions (calls, canning, photocopying)</w:t>
            </w:r>
          </w:p>
          <w:p w:rsidR="002107EC" w:rsidRPr="00A0608A" w:rsidRDefault="002107EC" w:rsidP="002107EC">
            <w:pPr>
              <w:pStyle w:val="ResponsibilitiesAchievements"/>
              <w:numPr>
                <w:ilvl w:val="0"/>
                <w:numId w:val="12"/>
              </w:numPr>
              <w:rPr>
                <w:sz w:val="22"/>
              </w:rPr>
            </w:pPr>
            <w:r w:rsidRPr="00A0608A">
              <w:rPr>
                <w:sz w:val="22"/>
              </w:rPr>
              <w:t>Responsible for checking books in and out of the Library</w:t>
            </w:r>
          </w:p>
          <w:p w:rsidR="002107EC" w:rsidRPr="00A0608A" w:rsidRDefault="002107EC" w:rsidP="00A0608A">
            <w:pPr>
              <w:pStyle w:val="ResponsibilitiesAchievements"/>
              <w:numPr>
                <w:ilvl w:val="0"/>
                <w:numId w:val="0"/>
              </w:numPr>
              <w:rPr>
                <w:sz w:val="22"/>
              </w:rPr>
            </w:pPr>
          </w:p>
        </w:tc>
      </w:tr>
      <w:tr w:rsidR="00AD1E00" w:rsidRPr="00A0608A" w:rsidTr="00BD7583">
        <w:trPr>
          <w:trHeight w:val="45"/>
        </w:trPr>
        <w:tc>
          <w:tcPr>
            <w:tcW w:w="8640" w:type="dxa"/>
            <w:gridSpan w:val="3"/>
          </w:tcPr>
          <w:p w:rsidR="00AD1E00" w:rsidRPr="00A0608A" w:rsidRDefault="00AD1E00" w:rsidP="00BD7583">
            <w:pPr>
              <w:rPr>
                <w:sz w:val="22"/>
              </w:rPr>
            </w:pPr>
          </w:p>
        </w:tc>
      </w:tr>
      <w:tr w:rsidR="00AD1E00" w:rsidRPr="00A0608A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A0608A" w:rsidRDefault="00252080" w:rsidP="00BD7583">
            <w:pPr>
              <w:pStyle w:val="AllCaps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may 2012</w:t>
            </w:r>
            <w:r w:rsidR="00BD7583" w:rsidRPr="00A0608A">
              <w:rPr>
                <w:b/>
                <w:sz w:val="22"/>
              </w:rPr>
              <w:t xml:space="preserve"> –</w:t>
            </w:r>
            <w:r w:rsidRPr="00A0608A">
              <w:rPr>
                <w:b/>
                <w:sz w:val="22"/>
              </w:rPr>
              <w:t xml:space="preserve"> may 2013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A0608A" w:rsidRDefault="00BD7583" w:rsidP="00AA4818">
            <w:pPr>
              <w:pStyle w:val="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On the Job Training (</w:t>
            </w:r>
            <w:r w:rsidR="00AA4818" w:rsidRPr="00A0608A">
              <w:rPr>
                <w:b/>
                <w:sz w:val="22"/>
              </w:rPr>
              <w:t>Hillview College</w:t>
            </w:r>
            <w:r w:rsidRPr="00A0608A">
              <w:rPr>
                <w:b/>
                <w:sz w:val="22"/>
              </w:rPr>
              <w:t>)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A0608A" w:rsidRDefault="00AA4818" w:rsidP="00BD7583">
            <w:pPr>
              <w:pStyle w:val="Italics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El Dorado</w:t>
            </w:r>
          </w:p>
        </w:tc>
      </w:tr>
      <w:tr w:rsidR="00AD1E00" w:rsidRPr="00A0608A" w:rsidTr="00AA4818">
        <w:trPr>
          <w:trHeight w:val="970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A0608A" w:rsidRDefault="00AA4818">
            <w:pPr>
              <w:pStyle w:val="JobTitle"/>
              <w:rPr>
                <w:rFonts w:asciiTheme="minorHAnsi" w:hAnsiTheme="minorHAnsi"/>
                <w:sz w:val="22"/>
              </w:rPr>
            </w:pPr>
            <w:r w:rsidRPr="00A0608A">
              <w:rPr>
                <w:rFonts w:asciiTheme="minorHAnsi" w:hAnsiTheme="minorHAnsi"/>
                <w:sz w:val="22"/>
              </w:rPr>
              <w:t>Book rental manager</w:t>
            </w:r>
          </w:p>
          <w:p w:rsidR="00AA4818" w:rsidRPr="00A0608A" w:rsidRDefault="002107EC" w:rsidP="00A0608A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sz w:val="22"/>
              </w:rPr>
            </w:pPr>
            <w:r w:rsidRPr="00A0608A">
              <w:rPr>
                <w:sz w:val="22"/>
              </w:rPr>
              <w:t>Managed</w:t>
            </w:r>
            <w:r w:rsidR="00AA4818" w:rsidRPr="00A0608A">
              <w:rPr>
                <w:sz w:val="22"/>
              </w:rPr>
              <w:t xml:space="preserve"> </w:t>
            </w:r>
            <w:r w:rsidRPr="00A0608A">
              <w:rPr>
                <w:sz w:val="22"/>
              </w:rPr>
              <w:t>all incoming books</w:t>
            </w:r>
          </w:p>
          <w:p w:rsidR="004766D1" w:rsidRPr="00A0608A" w:rsidRDefault="002107EC" w:rsidP="00A0608A">
            <w:pPr>
              <w:pStyle w:val="ResponsibilitiesAchievements"/>
              <w:numPr>
                <w:ilvl w:val="0"/>
                <w:numId w:val="13"/>
              </w:numPr>
              <w:spacing w:after="0"/>
              <w:rPr>
                <w:sz w:val="22"/>
              </w:rPr>
            </w:pPr>
            <w:r w:rsidRPr="00A0608A">
              <w:rPr>
                <w:sz w:val="22"/>
              </w:rPr>
              <w:t>Responsible for book distribution to students</w:t>
            </w:r>
          </w:p>
          <w:p w:rsidR="002107EC" w:rsidRDefault="002107EC" w:rsidP="002107EC">
            <w:pPr>
              <w:pStyle w:val="ResponsibilitiesAchievements"/>
              <w:numPr>
                <w:ilvl w:val="0"/>
                <w:numId w:val="0"/>
              </w:numPr>
              <w:ind w:left="936"/>
              <w:rPr>
                <w:sz w:val="22"/>
              </w:rPr>
            </w:pPr>
          </w:p>
          <w:p w:rsidR="00A0608A" w:rsidRDefault="00A0608A" w:rsidP="002107EC">
            <w:pPr>
              <w:pStyle w:val="ResponsibilitiesAchievements"/>
              <w:numPr>
                <w:ilvl w:val="0"/>
                <w:numId w:val="0"/>
              </w:numPr>
              <w:ind w:left="936"/>
              <w:rPr>
                <w:sz w:val="22"/>
              </w:rPr>
            </w:pPr>
          </w:p>
          <w:p w:rsidR="00A0608A" w:rsidRPr="00A0608A" w:rsidRDefault="00A0608A" w:rsidP="002107EC">
            <w:pPr>
              <w:pStyle w:val="ResponsibilitiesAchievements"/>
              <w:numPr>
                <w:ilvl w:val="0"/>
                <w:numId w:val="0"/>
              </w:numPr>
              <w:ind w:left="936"/>
              <w:rPr>
                <w:sz w:val="22"/>
              </w:rPr>
            </w:pPr>
          </w:p>
        </w:tc>
      </w:tr>
      <w:tr w:rsidR="00AD1E00" w:rsidRPr="00A0608A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AllCaps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april 2012 – may 2012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 xml:space="preserve">Ministry of Science and Technology 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Italics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St. Augustine</w:t>
            </w:r>
          </w:p>
        </w:tc>
      </w:tr>
      <w:tr w:rsidR="00AD1E00" w:rsidRPr="00A0608A" w:rsidTr="00AA4818">
        <w:trPr>
          <w:trHeight w:val="781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A0608A" w:rsidRDefault="0048465E">
            <w:pPr>
              <w:pStyle w:val="JobTitle"/>
              <w:rPr>
                <w:rFonts w:asciiTheme="minorHAnsi" w:hAnsiTheme="minorHAnsi"/>
                <w:sz w:val="22"/>
              </w:rPr>
            </w:pPr>
            <w:r w:rsidRPr="00A0608A">
              <w:rPr>
                <w:rFonts w:asciiTheme="minorHAnsi" w:hAnsiTheme="minorHAnsi"/>
                <w:sz w:val="22"/>
              </w:rPr>
              <w:t>Ojt Life skills training</w:t>
            </w:r>
          </w:p>
          <w:p w:rsidR="00AD1E00" w:rsidRPr="00A0608A" w:rsidRDefault="00BD7583" w:rsidP="00C47E45">
            <w:pPr>
              <w:pStyle w:val="ResponsibilitiesAchievements"/>
              <w:numPr>
                <w:ilvl w:val="0"/>
                <w:numId w:val="14"/>
              </w:numPr>
              <w:rPr>
                <w:sz w:val="22"/>
              </w:rPr>
            </w:pPr>
            <w:r w:rsidRPr="00A0608A">
              <w:rPr>
                <w:sz w:val="22"/>
              </w:rPr>
              <w:t>Training for the world of work.</w:t>
            </w:r>
          </w:p>
          <w:p w:rsidR="00C47E45" w:rsidRPr="00A0608A" w:rsidRDefault="00C47E45" w:rsidP="00C47E45">
            <w:pPr>
              <w:pStyle w:val="ResponsibilitiesAchievements"/>
              <w:numPr>
                <w:ilvl w:val="0"/>
                <w:numId w:val="0"/>
              </w:numPr>
              <w:rPr>
                <w:sz w:val="22"/>
              </w:rPr>
            </w:pPr>
          </w:p>
        </w:tc>
      </w:tr>
      <w:tr w:rsidR="00AD1E00" w:rsidRPr="00A0608A" w:rsidTr="0048465E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AllCaps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feb 2012 – april 201</w:t>
            </w:r>
            <w:r w:rsidR="0009031A" w:rsidRPr="00A0608A">
              <w:rPr>
                <w:b/>
                <w:sz w:val="22"/>
              </w:rPr>
              <w:t>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Sport Outlet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Italics"/>
              <w:rPr>
                <w:b/>
                <w:sz w:val="22"/>
              </w:rPr>
            </w:pPr>
            <w:proofErr w:type="spellStart"/>
            <w:r w:rsidRPr="00A0608A">
              <w:rPr>
                <w:b/>
                <w:sz w:val="22"/>
              </w:rPr>
              <w:t>Trincity</w:t>
            </w:r>
            <w:proofErr w:type="spellEnd"/>
            <w:r w:rsidRPr="00A0608A">
              <w:rPr>
                <w:b/>
                <w:sz w:val="22"/>
              </w:rPr>
              <w:t xml:space="preserve"> Mall</w:t>
            </w:r>
          </w:p>
        </w:tc>
      </w:tr>
      <w:tr w:rsidR="00AD1E00" w:rsidRPr="00A0608A" w:rsidTr="00AA4818">
        <w:trPr>
          <w:trHeight w:val="772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A0608A" w:rsidRDefault="00AD1E00">
            <w:pPr>
              <w:pStyle w:val="JobTitle"/>
              <w:rPr>
                <w:rFonts w:asciiTheme="minorHAnsi" w:hAnsiTheme="minorHAnsi"/>
                <w:spacing w:val="2"/>
                <w:sz w:val="22"/>
              </w:rPr>
            </w:pPr>
          </w:p>
          <w:p w:rsidR="00AD1E00" w:rsidRPr="00A0608A" w:rsidRDefault="002107EC" w:rsidP="00C47E45">
            <w:pPr>
              <w:pStyle w:val="ResponsibilitiesAchievements"/>
              <w:numPr>
                <w:ilvl w:val="0"/>
                <w:numId w:val="14"/>
              </w:numPr>
              <w:rPr>
                <w:sz w:val="22"/>
              </w:rPr>
            </w:pPr>
            <w:r w:rsidRPr="00A0608A">
              <w:rPr>
                <w:sz w:val="22"/>
              </w:rPr>
              <w:t>Sales Clerk for sporting apparel</w:t>
            </w:r>
          </w:p>
          <w:p w:rsidR="00C47E45" w:rsidRPr="00A0608A" w:rsidRDefault="00C47E45" w:rsidP="004766D1">
            <w:pPr>
              <w:pStyle w:val="ResponsibilitiesAchievements"/>
              <w:numPr>
                <w:ilvl w:val="0"/>
                <w:numId w:val="0"/>
              </w:numPr>
              <w:rPr>
                <w:sz w:val="22"/>
              </w:rPr>
            </w:pPr>
          </w:p>
        </w:tc>
      </w:tr>
      <w:tr w:rsidR="00AD1E00" w:rsidRPr="00A0608A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AllCaps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sept 2011 – nov  2011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Copy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Teacher (After School Program)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A0608A" w:rsidRDefault="0048465E" w:rsidP="0048465E">
            <w:pPr>
              <w:pStyle w:val="Italics"/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Tunapuna</w:t>
            </w:r>
          </w:p>
        </w:tc>
      </w:tr>
      <w:tr w:rsidR="00AD1E00" w:rsidRPr="00A0608A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A0608A" w:rsidRDefault="00AD1E00">
            <w:pPr>
              <w:pStyle w:val="JobTitle"/>
              <w:rPr>
                <w:rFonts w:asciiTheme="minorHAnsi" w:hAnsiTheme="minorHAnsi"/>
                <w:spacing w:val="2"/>
                <w:sz w:val="22"/>
              </w:rPr>
            </w:pPr>
          </w:p>
          <w:p w:rsidR="00AD1E00" w:rsidRPr="00A0608A" w:rsidRDefault="002107EC" w:rsidP="002107EC">
            <w:pPr>
              <w:pStyle w:val="ResponsibilitiesAchievements"/>
              <w:numPr>
                <w:ilvl w:val="0"/>
                <w:numId w:val="14"/>
              </w:numPr>
              <w:rPr>
                <w:sz w:val="22"/>
              </w:rPr>
            </w:pPr>
            <w:r w:rsidRPr="00A0608A">
              <w:rPr>
                <w:sz w:val="22"/>
              </w:rPr>
              <w:t>Provided homework assistance to students (Standard 2 -5)</w:t>
            </w:r>
          </w:p>
        </w:tc>
      </w:tr>
      <w:tr w:rsidR="00AD1E00" w:rsidRPr="00A0608A">
        <w:trPr>
          <w:trHeight w:val="432"/>
        </w:trPr>
        <w:tc>
          <w:tcPr>
            <w:tcW w:w="8640" w:type="dxa"/>
            <w:gridSpan w:val="3"/>
          </w:tcPr>
          <w:p w:rsidR="00AA4818" w:rsidRPr="00A0608A" w:rsidRDefault="004766D1" w:rsidP="00A0608A">
            <w:pPr>
              <w:pStyle w:val="SectionHeadings"/>
              <w:rPr>
                <w:b/>
                <w:color w:val="auto"/>
              </w:rPr>
            </w:pPr>
            <w:r w:rsidRPr="00A0608A">
              <w:rPr>
                <w:b/>
                <w:color w:val="auto"/>
              </w:rPr>
              <w:t>Educatio</w:t>
            </w:r>
            <w:r w:rsidR="00AA4818" w:rsidRPr="00A0608A">
              <w:rPr>
                <w:b/>
                <w:color w:val="auto"/>
              </w:rPr>
              <w:t>n</w:t>
            </w:r>
          </w:p>
          <w:p w:rsidR="00AA4818" w:rsidRPr="00A0608A" w:rsidRDefault="00AA4818" w:rsidP="00AA4818">
            <w:pPr>
              <w:rPr>
                <w:sz w:val="22"/>
              </w:rPr>
            </w:pPr>
          </w:p>
          <w:p w:rsidR="00AA4818" w:rsidRPr="00A0608A" w:rsidRDefault="002107EC" w:rsidP="002107EC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 w:rsidRPr="00A0608A">
              <w:rPr>
                <w:sz w:val="22"/>
              </w:rPr>
              <w:t>Currently pursuing Bachelor of Education, University of Trinidad and Tobago, Valsayn Campus</w:t>
            </w:r>
            <w:r w:rsidR="006242B4" w:rsidRPr="00A0608A">
              <w:rPr>
                <w:sz w:val="22"/>
              </w:rPr>
              <w:t xml:space="preserve"> (expected 2017)</w:t>
            </w:r>
          </w:p>
          <w:p w:rsidR="006242B4" w:rsidRPr="00A0608A" w:rsidRDefault="006242B4" w:rsidP="006242B4">
            <w:pPr>
              <w:pStyle w:val="ListParagraph"/>
              <w:rPr>
                <w:i/>
                <w:sz w:val="22"/>
              </w:rPr>
            </w:pPr>
            <w:r w:rsidRPr="00A0608A">
              <w:rPr>
                <w:i/>
                <w:sz w:val="22"/>
              </w:rPr>
              <w:t>Specialization: Physical Education</w:t>
            </w:r>
          </w:p>
          <w:p w:rsidR="002107EC" w:rsidRPr="00A0608A" w:rsidRDefault="002107EC" w:rsidP="00AA4818">
            <w:pPr>
              <w:rPr>
                <w:sz w:val="22"/>
              </w:rPr>
            </w:pPr>
          </w:p>
          <w:p w:rsidR="002107EC" w:rsidRPr="00A0608A" w:rsidRDefault="002107EC" w:rsidP="00AA4818">
            <w:pPr>
              <w:rPr>
                <w:b/>
                <w:sz w:val="22"/>
              </w:rPr>
            </w:pPr>
          </w:p>
          <w:p w:rsidR="00AA4818" w:rsidRPr="00A0608A" w:rsidRDefault="002107EC" w:rsidP="00AA4818">
            <w:pPr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 xml:space="preserve">    </w:t>
            </w:r>
            <w:r w:rsidR="00AA4818" w:rsidRPr="00A0608A">
              <w:rPr>
                <w:b/>
                <w:sz w:val="22"/>
              </w:rPr>
              <w:t>Bishops Anstey High School East (Forms 1 – 5)</w:t>
            </w:r>
          </w:p>
          <w:p w:rsidR="00AA4818" w:rsidRPr="00A0608A" w:rsidRDefault="00AA4818" w:rsidP="00AA4818">
            <w:pPr>
              <w:rPr>
                <w:sz w:val="22"/>
              </w:rPr>
            </w:pP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Principals of Accounts – 3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Information Technology – 2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Mathematics – 3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English – 2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Physical Education – 2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Social Studies – 2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t>Geography – 3</w:t>
            </w:r>
          </w:p>
          <w:p w:rsidR="00AA4818" w:rsidRPr="00A0608A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A0608A">
              <w:rPr>
                <w:sz w:val="22"/>
              </w:rPr>
              <w:lastRenderedPageBreak/>
              <w:t xml:space="preserve">Human and Social Biology – 3 </w:t>
            </w:r>
          </w:p>
          <w:p w:rsidR="00A0608A" w:rsidRDefault="00A0608A" w:rsidP="00A0608A">
            <w:pPr>
              <w:rPr>
                <w:sz w:val="22"/>
              </w:rPr>
            </w:pPr>
          </w:p>
          <w:p w:rsidR="00A0608A" w:rsidRPr="00A0608A" w:rsidRDefault="00A0608A" w:rsidP="00A0608A">
            <w:pPr>
              <w:rPr>
                <w:b/>
                <w:sz w:val="22"/>
              </w:rPr>
            </w:pPr>
            <w:r w:rsidRPr="00A0608A">
              <w:rPr>
                <w:b/>
                <w:sz w:val="22"/>
              </w:rPr>
              <w:t>SKILLS/INTERESTS</w:t>
            </w:r>
          </w:p>
          <w:p w:rsidR="000E16CF" w:rsidRDefault="00A0608A" w:rsidP="000E16CF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 w:rsidRPr="000E16CF">
              <w:rPr>
                <w:sz w:val="22"/>
              </w:rPr>
              <w:t>Principles of Accounts</w:t>
            </w:r>
          </w:p>
          <w:p w:rsidR="000E16CF" w:rsidRDefault="00A0608A" w:rsidP="00A0608A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 w:rsidRPr="000E16CF">
              <w:rPr>
                <w:sz w:val="22"/>
              </w:rPr>
              <w:t>Information Technology</w:t>
            </w:r>
          </w:p>
          <w:p w:rsidR="000E16CF" w:rsidRDefault="00A0608A" w:rsidP="00A0608A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 w:rsidRPr="000E16CF">
              <w:rPr>
                <w:sz w:val="22"/>
              </w:rPr>
              <w:t>Physical Education (Dance Volleyball)</w:t>
            </w:r>
          </w:p>
          <w:p w:rsidR="000E16CF" w:rsidRDefault="00A0608A" w:rsidP="00A0608A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 w:rsidRPr="000E16CF">
              <w:rPr>
                <w:sz w:val="22"/>
              </w:rPr>
              <w:t>Music (guitar) and song</w:t>
            </w:r>
          </w:p>
          <w:p w:rsidR="00AB7D14" w:rsidRPr="000E16CF" w:rsidRDefault="00A0608A" w:rsidP="00A0608A">
            <w:pPr>
              <w:pStyle w:val="ListParagraph"/>
              <w:numPr>
                <w:ilvl w:val="0"/>
                <w:numId w:val="18"/>
              </w:numPr>
              <w:rPr>
                <w:sz w:val="22"/>
              </w:rPr>
            </w:pPr>
            <w:r w:rsidRPr="000E16CF">
              <w:rPr>
                <w:sz w:val="22"/>
              </w:rPr>
              <w:t>Experience working kids</w:t>
            </w:r>
          </w:p>
          <w:p w:rsidR="00AB7D14" w:rsidRPr="00A0608A" w:rsidRDefault="00AB7D14" w:rsidP="002107EC">
            <w:pPr>
              <w:pStyle w:val="ListParagraph"/>
              <w:ind w:left="360"/>
              <w:rPr>
                <w:sz w:val="22"/>
              </w:rPr>
            </w:pPr>
          </w:p>
        </w:tc>
      </w:tr>
      <w:tr w:rsidR="00AD1E00" w:rsidRPr="00A0608A" w:rsidTr="004766D1">
        <w:trPr>
          <w:trHeight w:val="1852"/>
        </w:trPr>
        <w:tc>
          <w:tcPr>
            <w:tcW w:w="8640" w:type="dxa"/>
            <w:gridSpan w:val="3"/>
          </w:tcPr>
          <w:p w:rsidR="00AD1E00" w:rsidRPr="000E16CF" w:rsidRDefault="004766D1" w:rsidP="000E16CF">
            <w:pPr>
              <w:pStyle w:val="SectionHeadings"/>
              <w:rPr>
                <w:b/>
                <w:color w:val="auto"/>
              </w:rPr>
            </w:pPr>
            <w:r w:rsidRPr="000E16CF">
              <w:rPr>
                <w:b/>
                <w:color w:val="auto"/>
              </w:rPr>
              <w:lastRenderedPageBreak/>
              <w:t>References</w:t>
            </w:r>
          </w:p>
          <w:p w:rsidR="00C47E45" w:rsidRPr="00A0608A" w:rsidRDefault="00C47E45" w:rsidP="00C47E45">
            <w:pPr>
              <w:rPr>
                <w:sz w:val="22"/>
              </w:rPr>
            </w:pPr>
            <w:r w:rsidRPr="00A0608A">
              <w:rPr>
                <w:sz w:val="22"/>
              </w:rPr>
              <w:t xml:space="preserve">Dr. Allison Williams </w:t>
            </w:r>
          </w:p>
          <w:p w:rsidR="00C47E45" w:rsidRPr="00A0608A" w:rsidRDefault="00C47E45" w:rsidP="00C47E45">
            <w:pPr>
              <w:rPr>
                <w:sz w:val="22"/>
              </w:rPr>
            </w:pPr>
            <w:r w:rsidRPr="00A0608A">
              <w:rPr>
                <w:sz w:val="22"/>
              </w:rPr>
              <w:t xml:space="preserve">Senior Engineer </w:t>
            </w:r>
          </w:p>
          <w:p w:rsidR="002107EC" w:rsidRPr="00A0608A" w:rsidRDefault="002107EC" w:rsidP="002107EC">
            <w:pPr>
              <w:rPr>
                <w:sz w:val="22"/>
              </w:rPr>
            </w:pPr>
          </w:p>
          <w:p w:rsidR="00C47E45" w:rsidRPr="00A0608A" w:rsidRDefault="00C47E45" w:rsidP="002107EC">
            <w:pPr>
              <w:rPr>
                <w:sz w:val="22"/>
              </w:rPr>
            </w:pPr>
            <w:r w:rsidRPr="00A0608A">
              <w:rPr>
                <w:sz w:val="22"/>
              </w:rPr>
              <w:t xml:space="preserve">Mr. David </w:t>
            </w:r>
            <w:proofErr w:type="spellStart"/>
            <w:r w:rsidRPr="00A0608A">
              <w:rPr>
                <w:sz w:val="22"/>
              </w:rPr>
              <w:t>Assing</w:t>
            </w:r>
            <w:proofErr w:type="spellEnd"/>
          </w:p>
          <w:p w:rsidR="00C47E45" w:rsidRPr="00A0608A" w:rsidRDefault="00C47E45" w:rsidP="002107EC">
            <w:pPr>
              <w:rPr>
                <w:sz w:val="22"/>
              </w:rPr>
            </w:pPr>
            <w:r w:rsidRPr="00A0608A">
              <w:rPr>
                <w:sz w:val="22"/>
              </w:rPr>
              <w:t>Teacher</w:t>
            </w:r>
          </w:p>
          <w:p w:rsidR="00C47E45" w:rsidRPr="00A0608A" w:rsidRDefault="00C47E45" w:rsidP="00C47E45">
            <w:pPr>
              <w:jc w:val="right"/>
            </w:pPr>
          </w:p>
        </w:tc>
      </w:tr>
      <w:tr w:rsidR="00AD1E00" w:rsidRPr="00A0608A" w:rsidTr="004766D1">
        <w:tc>
          <w:tcPr>
            <w:tcW w:w="8640" w:type="dxa"/>
            <w:gridSpan w:val="3"/>
          </w:tcPr>
          <w:p w:rsidR="00AD1E00" w:rsidRPr="00A0608A" w:rsidRDefault="004766D1">
            <w:pPr>
              <w:pStyle w:val="Copy"/>
            </w:pPr>
            <w:r w:rsidRPr="00A0608A">
              <w:rPr>
                <w:sz w:val="20"/>
              </w:rPr>
              <w:t>References are available on request.</w:t>
            </w:r>
          </w:p>
        </w:tc>
      </w:tr>
    </w:tbl>
    <w:p w:rsidR="00AD1E00" w:rsidRPr="00A0608A" w:rsidRDefault="00AD1E00" w:rsidP="004766D1"/>
    <w:sectPr w:rsidR="00AD1E00" w:rsidRPr="00A0608A" w:rsidSect="00B62F61">
      <w:pgSz w:w="12240" w:h="15840"/>
      <w:pgMar w:top="1440" w:right="1800" w:bottom="72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444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1C0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3DEB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AFE0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E37410"/>
    <w:multiLevelType w:val="hybridMultilevel"/>
    <w:tmpl w:val="B148977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1584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51D54FB"/>
    <w:multiLevelType w:val="hybridMultilevel"/>
    <w:tmpl w:val="C1789500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F2DD7"/>
    <w:multiLevelType w:val="hybridMultilevel"/>
    <w:tmpl w:val="FF6A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A5AA1"/>
    <w:multiLevelType w:val="hybridMultilevel"/>
    <w:tmpl w:val="52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A770E"/>
    <w:multiLevelType w:val="hybridMultilevel"/>
    <w:tmpl w:val="01C2E022"/>
    <w:lvl w:ilvl="0" w:tplc="2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5079667F"/>
    <w:multiLevelType w:val="hybridMultilevel"/>
    <w:tmpl w:val="E0E65C12"/>
    <w:lvl w:ilvl="0" w:tplc="2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516C5876"/>
    <w:multiLevelType w:val="hybridMultilevel"/>
    <w:tmpl w:val="041017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0437A8"/>
    <w:multiLevelType w:val="hybridMultilevel"/>
    <w:tmpl w:val="F61E7DFC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41DE"/>
    <w:multiLevelType w:val="hybridMultilevel"/>
    <w:tmpl w:val="D28A7A2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6154D"/>
    <w:multiLevelType w:val="hybridMultilevel"/>
    <w:tmpl w:val="88C4389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34ADE"/>
    <w:multiLevelType w:val="hybridMultilevel"/>
    <w:tmpl w:val="F8B6E4D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D4A99"/>
    <w:multiLevelType w:val="hybridMultilevel"/>
    <w:tmpl w:val="310277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18"/>
  </w:num>
  <w:num w:numId="10">
    <w:abstractNumId w:val="4"/>
  </w:num>
  <w:num w:numId="11">
    <w:abstractNumId w:val="16"/>
  </w:num>
  <w:num w:numId="12">
    <w:abstractNumId w:val="14"/>
  </w:num>
  <w:num w:numId="13">
    <w:abstractNumId w:val="11"/>
  </w:num>
  <w:num w:numId="14">
    <w:abstractNumId w:val="10"/>
  </w:num>
  <w:num w:numId="15">
    <w:abstractNumId w:val="6"/>
  </w:num>
  <w:num w:numId="16">
    <w:abstractNumId w:val="13"/>
  </w:num>
  <w:num w:numId="17">
    <w:abstractNumId w:val="12"/>
  </w:num>
  <w:num w:numId="18">
    <w:abstractNumId w:val="7"/>
  </w:num>
  <w:num w:numId="19">
    <w:abstractNumId w:val="9"/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5E"/>
    <w:rsid w:val="000135CA"/>
    <w:rsid w:val="000414F4"/>
    <w:rsid w:val="0009031A"/>
    <w:rsid w:val="000A41D0"/>
    <w:rsid w:val="000E16CF"/>
    <w:rsid w:val="0019156C"/>
    <w:rsid w:val="002107EC"/>
    <w:rsid w:val="00252080"/>
    <w:rsid w:val="0032771F"/>
    <w:rsid w:val="004766D1"/>
    <w:rsid w:val="0048465E"/>
    <w:rsid w:val="004D3C79"/>
    <w:rsid w:val="00593486"/>
    <w:rsid w:val="006242B4"/>
    <w:rsid w:val="00680B33"/>
    <w:rsid w:val="007E779D"/>
    <w:rsid w:val="00884CFF"/>
    <w:rsid w:val="00A0608A"/>
    <w:rsid w:val="00AA031B"/>
    <w:rsid w:val="00AA4818"/>
    <w:rsid w:val="00AB7D14"/>
    <w:rsid w:val="00AD1E00"/>
    <w:rsid w:val="00B23397"/>
    <w:rsid w:val="00B62F61"/>
    <w:rsid w:val="00BD7583"/>
    <w:rsid w:val="00C47E45"/>
    <w:rsid w:val="00C8031D"/>
    <w:rsid w:val="00CF7B4F"/>
    <w:rsid w:val="00F07C4A"/>
    <w:rsid w:val="00F9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64CAFE9-8312-4A99-B886-6985D9E5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D1E00"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AD1E00"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rsid w:val="00AD1E00"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D1E00"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AD1E00"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1E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D1E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AD1E00"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rsid w:val="00AD1E00"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D1E00"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rsid w:val="00AD1E00"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AD1E00"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AD1E00"/>
    <w:rPr>
      <w:caps/>
      <w:spacing w:val="10"/>
      <w:sz w:val="16"/>
    </w:rPr>
  </w:style>
  <w:style w:type="paragraph" w:customStyle="1" w:styleId="AllCapsCopy">
    <w:name w:val="All Caps Copy"/>
    <w:basedOn w:val="Normal"/>
    <w:qFormat/>
    <w:rsid w:val="00AD1E00"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AD1E00"/>
    <w:pPr>
      <w:spacing w:line="240" w:lineRule="auto"/>
    </w:pPr>
  </w:style>
  <w:style w:type="paragraph" w:customStyle="1" w:styleId="JobTitle">
    <w:name w:val="Job Title"/>
    <w:basedOn w:val="Normal"/>
    <w:qFormat/>
    <w:rsid w:val="00AD1E00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AD1E00"/>
    <w:pPr>
      <w:spacing w:line="240" w:lineRule="auto"/>
    </w:pPr>
  </w:style>
  <w:style w:type="paragraph" w:customStyle="1" w:styleId="YourName">
    <w:name w:val="Your Name"/>
    <w:basedOn w:val="Normal"/>
    <w:qFormat/>
    <w:rsid w:val="00AD1E00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ListParagraph">
    <w:name w:val="List Paragraph"/>
    <w:basedOn w:val="Normal"/>
    <w:uiPriority w:val="34"/>
    <w:qFormat/>
    <w:rsid w:val="00AA4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C79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F07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rywallac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.karycelle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gaille\AppData\Roaming\Microsoft\Template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4F5CFFB2EA4651886B40F0971ED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0BB2-56CC-49E3-9D70-6939ECF4E34F}"/>
      </w:docPartPr>
      <w:docPartBody>
        <w:p w:rsidR="007247AC" w:rsidRDefault="008D1214">
          <w:pPr>
            <w:pStyle w:val="8A4F5CFFB2EA4651886B40F0971ED1CA"/>
          </w:pPr>
          <w:r>
            <w:t>[Your name]</w:t>
          </w:r>
        </w:p>
      </w:docPartBody>
    </w:docPart>
    <w:docPart>
      <w:docPartPr>
        <w:name w:val="7540EE8209384183ACB2135D87EC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4615D-D515-4DED-9D53-5BB8A1702E67}"/>
      </w:docPartPr>
      <w:docPartBody>
        <w:p w:rsidR="007247AC" w:rsidRDefault="008D1214">
          <w:pPr>
            <w:pStyle w:val="7540EE8209384183ACB2135D87EC36BA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1B60"/>
    <w:rsid w:val="003617A9"/>
    <w:rsid w:val="007247AC"/>
    <w:rsid w:val="0078657B"/>
    <w:rsid w:val="007A768B"/>
    <w:rsid w:val="00854A9D"/>
    <w:rsid w:val="008B0434"/>
    <w:rsid w:val="008D1214"/>
    <w:rsid w:val="009E32C6"/>
    <w:rsid w:val="00B24DF1"/>
    <w:rsid w:val="00D264CD"/>
    <w:rsid w:val="00DC04E0"/>
    <w:rsid w:val="00E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4F5CFFB2EA4651886B40F0971ED1CA">
    <w:name w:val="8A4F5CFFB2EA4651886B40F0971ED1CA"/>
    <w:rsid w:val="007247AC"/>
  </w:style>
  <w:style w:type="paragraph" w:customStyle="1" w:styleId="2B992D1D56E54FF1BBB60E32886516F0">
    <w:name w:val="2B992D1D56E54FF1BBB60E32886516F0"/>
    <w:rsid w:val="007247AC"/>
  </w:style>
  <w:style w:type="paragraph" w:customStyle="1" w:styleId="2F64666DB5D340DBA3D7312EB269D30E">
    <w:name w:val="2F64666DB5D340DBA3D7312EB269D30E"/>
    <w:rsid w:val="007247AC"/>
  </w:style>
  <w:style w:type="paragraph" w:customStyle="1" w:styleId="017DA7AF86BC455897E54793A094B4D1">
    <w:name w:val="017DA7AF86BC455897E54793A094B4D1"/>
    <w:rsid w:val="007247AC"/>
  </w:style>
  <w:style w:type="character" w:styleId="PlaceholderText">
    <w:name w:val="Placeholder Text"/>
    <w:basedOn w:val="DefaultParagraphFont"/>
    <w:uiPriority w:val="99"/>
    <w:semiHidden/>
    <w:rsid w:val="00E31B60"/>
    <w:rPr>
      <w:color w:val="808080"/>
    </w:rPr>
  </w:style>
  <w:style w:type="paragraph" w:customStyle="1" w:styleId="7540EE8209384183ACB2135D87EC36BA">
    <w:name w:val="7540EE8209384183ACB2135D87EC36BA"/>
    <w:rsid w:val="007247AC"/>
  </w:style>
  <w:style w:type="paragraph" w:customStyle="1" w:styleId="0EDCF49AEC544B26B34CEA2D24D61082">
    <w:name w:val="0EDCF49AEC544B26B34CEA2D24D61082"/>
    <w:rsid w:val="007247AC"/>
  </w:style>
  <w:style w:type="paragraph" w:customStyle="1" w:styleId="AC3AD73CB45B4D9CB746C5A2A249FD17">
    <w:name w:val="AC3AD73CB45B4D9CB746C5A2A249FD17"/>
    <w:rsid w:val="007247AC"/>
  </w:style>
  <w:style w:type="paragraph" w:customStyle="1" w:styleId="3CAA45660CD04196B067DF7B9697E176">
    <w:name w:val="3CAA45660CD04196B067DF7B9697E176"/>
    <w:rsid w:val="007247AC"/>
  </w:style>
  <w:style w:type="paragraph" w:customStyle="1" w:styleId="E4F262E3D1DB4B45B4D782D4DE8FDFC6">
    <w:name w:val="E4F262E3D1DB4B45B4D782D4DE8FDFC6"/>
    <w:rsid w:val="007247AC"/>
  </w:style>
  <w:style w:type="paragraph" w:customStyle="1" w:styleId="ED59DD03D7164E93B7BD88CB1DFD58EB">
    <w:name w:val="ED59DD03D7164E93B7BD88CB1DFD58EB"/>
    <w:rsid w:val="007247AC"/>
  </w:style>
  <w:style w:type="paragraph" w:customStyle="1" w:styleId="F98BAC6E335C4B83B3E228C2D5E086C6">
    <w:name w:val="F98BAC6E335C4B83B3E228C2D5E086C6"/>
    <w:rsid w:val="007247AC"/>
  </w:style>
  <w:style w:type="paragraph" w:customStyle="1" w:styleId="ResponsibilitiesAchievements">
    <w:name w:val="Responsibilities/Achievements"/>
    <w:basedOn w:val="Normal"/>
    <w:qFormat/>
    <w:rsid w:val="00E31B60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</w:rPr>
  </w:style>
  <w:style w:type="paragraph" w:customStyle="1" w:styleId="031776ABCB0543EC911E3F16D0D7E142">
    <w:name w:val="031776ABCB0543EC911E3F16D0D7E142"/>
    <w:rsid w:val="007247AC"/>
  </w:style>
  <w:style w:type="paragraph" w:customStyle="1" w:styleId="8654F36BB59D49DB84966C2B835584F8">
    <w:name w:val="8654F36BB59D49DB84966C2B835584F8"/>
    <w:rsid w:val="007247AC"/>
  </w:style>
  <w:style w:type="paragraph" w:customStyle="1" w:styleId="72FDBA69F0604B0ABCAF5AF417333337">
    <w:name w:val="72FDBA69F0604B0ABCAF5AF417333337"/>
    <w:rsid w:val="007247AC"/>
  </w:style>
  <w:style w:type="paragraph" w:customStyle="1" w:styleId="4BD56AF00468464294A35A7774D545E1">
    <w:name w:val="4BD56AF00468464294A35A7774D545E1"/>
    <w:rsid w:val="007247AC"/>
  </w:style>
  <w:style w:type="paragraph" w:customStyle="1" w:styleId="13F7F0CFA9CC49DABFF652B3236B211D">
    <w:name w:val="13F7F0CFA9CC49DABFF652B3236B211D"/>
    <w:rsid w:val="007247AC"/>
  </w:style>
  <w:style w:type="paragraph" w:customStyle="1" w:styleId="716795C2C1E44132A3D1829CDD7EA3D7">
    <w:name w:val="716795C2C1E44132A3D1829CDD7EA3D7"/>
    <w:rsid w:val="007247AC"/>
  </w:style>
  <w:style w:type="paragraph" w:customStyle="1" w:styleId="064C10B07A98455FA8F5DF95DA7E5596">
    <w:name w:val="064C10B07A98455FA8F5DF95DA7E5596"/>
    <w:rsid w:val="007247AC"/>
  </w:style>
  <w:style w:type="paragraph" w:customStyle="1" w:styleId="0B91970EB3CB4208B762834373324322">
    <w:name w:val="0B91970EB3CB4208B762834373324322"/>
    <w:rsid w:val="007247AC"/>
  </w:style>
  <w:style w:type="paragraph" w:customStyle="1" w:styleId="23E33D2E7912421EBDB2438CC6530AE5">
    <w:name w:val="23E33D2E7912421EBDB2438CC6530AE5"/>
    <w:rsid w:val="007247AC"/>
  </w:style>
  <w:style w:type="paragraph" w:customStyle="1" w:styleId="AC073D88A97642549E6E95AA00F3B12F">
    <w:name w:val="AC073D88A97642549E6E95AA00F3B12F"/>
    <w:rsid w:val="007247AC"/>
  </w:style>
  <w:style w:type="paragraph" w:customStyle="1" w:styleId="14BE13EB6F9A4E33A8E5788B6DC52769">
    <w:name w:val="14BE13EB6F9A4E33A8E5788B6DC52769"/>
    <w:rsid w:val="007247AC"/>
  </w:style>
  <w:style w:type="paragraph" w:customStyle="1" w:styleId="4B5014618C6F450CBD19C22B4B2374EE">
    <w:name w:val="4B5014618C6F450CBD19C22B4B2374EE"/>
    <w:rsid w:val="007247AC"/>
  </w:style>
  <w:style w:type="paragraph" w:customStyle="1" w:styleId="8D9AFE06210D464E94D26A3EBD3C2DC7">
    <w:name w:val="8D9AFE06210D464E94D26A3EBD3C2DC7"/>
    <w:rsid w:val="007247AC"/>
  </w:style>
  <w:style w:type="paragraph" w:customStyle="1" w:styleId="E1A4366E315B450DB4FE82AABE3F23CA">
    <w:name w:val="E1A4366E315B450DB4FE82AABE3F23CA"/>
    <w:rsid w:val="007247AC"/>
  </w:style>
  <w:style w:type="paragraph" w:customStyle="1" w:styleId="BD3698C579CC416F86C61114624949E6">
    <w:name w:val="BD3698C579CC416F86C61114624949E6"/>
    <w:rsid w:val="007247AC"/>
  </w:style>
  <w:style w:type="paragraph" w:customStyle="1" w:styleId="5949507F54C54B0287628542BBCC7763">
    <w:name w:val="5949507F54C54B0287628542BBCC7763"/>
    <w:rsid w:val="007247AC"/>
  </w:style>
  <w:style w:type="paragraph" w:customStyle="1" w:styleId="A25E9DEDDC2446858A990FFC5B1F6C4B">
    <w:name w:val="A25E9DEDDC2446858A990FFC5B1F6C4B"/>
    <w:rsid w:val="007247AC"/>
  </w:style>
  <w:style w:type="paragraph" w:customStyle="1" w:styleId="A025E02BFD8B4AE4892A8CC92AB97174">
    <w:name w:val="A025E02BFD8B4AE4892A8CC92AB97174"/>
    <w:rsid w:val="007247AC"/>
  </w:style>
  <w:style w:type="paragraph" w:customStyle="1" w:styleId="0B7CCB862572464FA734707B71860CD7">
    <w:name w:val="0B7CCB862572464FA734707B71860CD7"/>
    <w:rsid w:val="007247AC"/>
  </w:style>
  <w:style w:type="paragraph" w:customStyle="1" w:styleId="E271B161C4F14F16ADCB808EBEDF4077">
    <w:name w:val="E271B161C4F14F16ADCB808EBEDF4077"/>
    <w:rsid w:val="007247AC"/>
  </w:style>
  <w:style w:type="paragraph" w:customStyle="1" w:styleId="B02E2F27C579434EBFEA4FF7AAA69CFA">
    <w:name w:val="B02E2F27C579434EBFEA4FF7AAA69CFA"/>
    <w:rsid w:val="007247AC"/>
  </w:style>
  <w:style w:type="paragraph" w:customStyle="1" w:styleId="0244B258EF2E44B18672F1DD5BCB6799">
    <w:name w:val="0244B258EF2E44B18672F1DD5BCB6799"/>
    <w:rsid w:val="007247AC"/>
  </w:style>
  <w:style w:type="paragraph" w:customStyle="1" w:styleId="F4E8AF8F8C614E0B9B0269C7FC644116">
    <w:name w:val="F4E8AF8F8C614E0B9B0269C7FC644116"/>
    <w:rsid w:val="007247AC"/>
  </w:style>
  <w:style w:type="paragraph" w:customStyle="1" w:styleId="57D06C8427EC446E9F5051C5FB994B43">
    <w:name w:val="57D06C8427EC446E9F5051C5FB994B43"/>
    <w:rsid w:val="00E31B60"/>
  </w:style>
  <w:style w:type="paragraph" w:customStyle="1" w:styleId="5A4AC451FF304F9D9891763F76FE0C24">
    <w:name w:val="5A4AC451FF304F9D9891763F76FE0C24"/>
    <w:rsid w:val="00E31B60"/>
  </w:style>
  <w:style w:type="paragraph" w:customStyle="1" w:styleId="31C318F4235547C0A338D95C2711B339">
    <w:name w:val="31C318F4235547C0A338D95C2711B339"/>
    <w:rsid w:val="00E31B60"/>
  </w:style>
  <w:style w:type="paragraph" w:customStyle="1" w:styleId="6BC77E8378E74BF4936D5A141DA6C86B">
    <w:name w:val="6BC77E8378E74BF4936D5A141DA6C86B"/>
    <w:rsid w:val="00E31B60"/>
  </w:style>
  <w:style w:type="paragraph" w:customStyle="1" w:styleId="89909BE32B4B4515BA293921E505158A">
    <w:name w:val="89909BE32B4B4515BA293921E505158A"/>
    <w:rsid w:val="00E31B60"/>
  </w:style>
  <w:style w:type="paragraph" w:customStyle="1" w:styleId="78012FDA9E8545F8B548AC7ABB52D98D">
    <w:name w:val="78012FDA9E8545F8B548AC7ABB52D98D"/>
    <w:rsid w:val="00E31B60"/>
  </w:style>
  <w:style w:type="paragraph" w:customStyle="1" w:styleId="6C6D89825A6645B09D5E8333908DB39B">
    <w:name w:val="6C6D89825A6645B09D5E8333908DB39B"/>
    <w:rsid w:val="00E31B60"/>
  </w:style>
  <w:style w:type="paragraph" w:customStyle="1" w:styleId="4F0C8A4F301E42E992868D12DEE5A80D">
    <w:name w:val="4F0C8A4F301E42E992868D12DEE5A80D"/>
    <w:rsid w:val="00E31B60"/>
  </w:style>
  <w:style w:type="paragraph" w:customStyle="1" w:styleId="87E14158F7D947C8BAE5E43DE87646C0">
    <w:name w:val="87E14158F7D947C8BAE5E43DE87646C0"/>
    <w:rsid w:val="00E31B60"/>
  </w:style>
  <w:style w:type="paragraph" w:customStyle="1" w:styleId="D2FD4327A75045AC9A034B41D5204B91">
    <w:name w:val="D2FD4327A75045AC9A034B41D5204B91"/>
    <w:rsid w:val="00E31B60"/>
  </w:style>
  <w:style w:type="paragraph" w:customStyle="1" w:styleId="CBDFF6412F694EFA83F74580E3C9025A">
    <w:name w:val="CBDFF6412F694EFA83F74580E3C9025A"/>
    <w:rsid w:val="00E31B60"/>
  </w:style>
  <w:style w:type="paragraph" w:customStyle="1" w:styleId="0F1B204570114F06B9D67D4EC54B4ABC">
    <w:name w:val="0F1B204570114F06B9D67D4EC54B4ABC"/>
    <w:rsid w:val="00E31B60"/>
  </w:style>
  <w:style w:type="paragraph" w:customStyle="1" w:styleId="B5B7D389D88C471280FC43C42348C5DC">
    <w:name w:val="B5B7D389D88C471280FC43C42348C5DC"/>
    <w:rsid w:val="00E31B60"/>
  </w:style>
  <w:style w:type="paragraph" w:customStyle="1" w:styleId="8C837D14D22544DE9CA4AF088F9A2976">
    <w:name w:val="8C837D14D22544DE9CA4AF088F9A2976"/>
    <w:rsid w:val="00E31B60"/>
  </w:style>
  <w:style w:type="paragraph" w:customStyle="1" w:styleId="527DC2C20AD846409DBDBE73D756C436">
    <w:name w:val="527DC2C20AD846409DBDBE73D756C436"/>
    <w:rsid w:val="00E31B60"/>
  </w:style>
  <w:style w:type="paragraph" w:customStyle="1" w:styleId="176AA157FC08423191F532B2666E98FC">
    <w:name w:val="176AA157FC08423191F532B2666E98FC"/>
    <w:rsid w:val="00E31B60"/>
  </w:style>
  <w:style w:type="paragraph" w:customStyle="1" w:styleId="D19635A19A794C4FB3260915552CE085">
    <w:name w:val="D19635A19A794C4FB3260915552CE085"/>
    <w:rsid w:val="00E31B60"/>
  </w:style>
  <w:style w:type="paragraph" w:customStyle="1" w:styleId="39B28F773EDB4249B38E10A4F716475B">
    <w:name w:val="39B28F773EDB4249B38E10A4F716475B"/>
    <w:rsid w:val="00E31B60"/>
  </w:style>
  <w:style w:type="paragraph" w:customStyle="1" w:styleId="B5B01BCF739A4592ABD451E558642A99">
    <w:name w:val="B5B01BCF739A4592ABD451E558642A99"/>
    <w:rsid w:val="00E31B60"/>
  </w:style>
  <w:style w:type="paragraph" w:customStyle="1" w:styleId="6B0F3211DBFC424289D5205175CA8A5B">
    <w:name w:val="6B0F3211DBFC424289D5205175CA8A5B"/>
    <w:rsid w:val="00E31B60"/>
  </w:style>
  <w:style w:type="paragraph" w:customStyle="1" w:styleId="8D0ADBAD60A447D68347AFADDC80F65E">
    <w:name w:val="8D0ADBAD60A447D68347AFADDC80F65E"/>
    <w:rsid w:val="00E31B60"/>
  </w:style>
  <w:style w:type="paragraph" w:customStyle="1" w:styleId="E831852AD8354ADCA71FC97C612CDF87">
    <w:name w:val="E831852AD8354ADCA71FC97C612CDF87"/>
    <w:rsid w:val="00E31B60"/>
  </w:style>
  <w:style w:type="paragraph" w:customStyle="1" w:styleId="84A314BB8FF346B98834120FE281469D">
    <w:name w:val="84A314BB8FF346B98834120FE281469D"/>
    <w:rsid w:val="00E31B60"/>
  </w:style>
  <w:style w:type="paragraph" w:customStyle="1" w:styleId="AB867EA91E334D2E921757AD5786472B">
    <w:name w:val="AB867EA91E334D2E921757AD5786472B"/>
    <w:rsid w:val="00E31B60"/>
  </w:style>
  <w:style w:type="paragraph" w:customStyle="1" w:styleId="F30901A4365C4594ACEE4B76A14227CF">
    <w:name w:val="F30901A4365C4594ACEE4B76A14227CF"/>
    <w:rsid w:val="00E31B60"/>
  </w:style>
  <w:style w:type="paragraph" w:customStyle="1" w:styleId="38DCC84E8FF24BDCBB3346CB27F366D9">
    <w:name w:val="38DCC84E8FF24BDCBB3346CB27F366D9"/>
    <w:rsid w:val="00E31B60"/>
  </w:style>
  <w:style w:type="paragraph" w:customStyle="1" w:styleId="21CC26290971437BB6410BA02599132A">
    <w:name w:val="21CC26290971437BB6410BA02599132A"/>
    <w:rsid w:val="00E31B60"/>
  </w:style>
  <w:style w:type="paragraph" w:customStyle="1" w:styleId="2AC10B1AAC694B7EB111A0673C2455D9">
    <w:name w:val="2AC10B1AAC694B7EB111A0673C2455D9"/>
    <w:rsid w:val="00E31B60"/>
  </w:style>
  <w:style w:type="paragraph" w:customStyle="1" w:styleId="052FDE88ADB74A959AA9A1533B18AB52">
    <w:name w:val="052FDE88ADB74A959AA9A1533B18AB52"/>
    <w:rsid w:val="00E31B60"/>
  </w:style>
  <w:style w:type="paragraph" w:customStyle="1" w:styleId="1650A2B78A724CC7B7E2BF3993FF23E2">
    <w:name w:val="1650A2B78A724CC7B7E2BF3993FF23E2"/>
    <w:rsid w:val="00E31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>Grizli777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Karycelle Wallace</dc:creator>
  <cp:lastModifiedBy>Karycelle Wallace</cp:lastModifiedBy>
  <cp:revision>2</cp:revision>
  <cp:lastPrinted>2013-07-03T22:27:00Z</cp:lastPrinted>
  <dcterms:created xsi:type="dcterms:W3CDTF">2015-11-16T05:22:00Z</dcterms:created>
  <dcterms:modified xsi:type="dcterms:W3CDTF">2015-11-16T05:22:00Z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