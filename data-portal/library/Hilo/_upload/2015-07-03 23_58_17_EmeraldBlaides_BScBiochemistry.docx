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2BC" w:rsidRDefault="008C6D99">
      <w:pPr>
        <w:pStyle w:val="ContactInfo"/>
      </w:pPr>
      <w:sdt>
        <w:sdtPr>
          <w:rPr>
            <w:noProof/>
          </w:rPr>
          <w:alias w:val="Street Address"/>
          <w:tag w:val="Street Address"/>
          <w:id w:val="1415969137"/>
          <w:placeholder>
            <w:docPart w:val="6CBD1311470E4CF487041D144E57AC49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="00056A9E" w:rsidRPr="0042683A">
            <w:rPr>
              <w:noProof/>
            </w:rPr>
            <w:t>#10 St.</w:t>
          </w:r>
          <w:r w:rsidR="0042683A" w:rsidRPr="0042683A">
            <w:rPr>
              <w:noProof/>
            </w:rPr>
            <w:t xml:space="preserve"> </w:t>
          </w:r>
          <w:r w:rsidR="00056A9E" w:rsidRPr="0042683A">
            <w:rPr>
              <w:noProof/>
            </w:rPr>
            <w:t xml:space="preserve">John Road </w:t>
          </w:r>
        </w:sdtContent>
      </w:sdt>
    </w:p>
    <w:sdt>
      <w:sdtPr>
        <w:alias w:val="Category"/>
        <w:tag w:val=""/>
        <w:id w:val="1543715586"/>
        <w:placeholder>
          <w:docPart w:val="EBCC983096C24759AC40D55C25D0BAD2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:rsidR="002C42BC" w:rsidRDefault="00380086">
          <w:pPr>
            <w:pStyle w:val="ContactInfo"/>
          </w:pPr>
          <w:r>
            <w:t>-</w:t>
          </w:r>
          <w:r w:rsidR="00056A9E" w:rsidRPr="00056A9E">
            <w:t>St. Augustine</w:t>
          </w:r>
        </w:p>
      </w:sdtContent>
    </w:sdt>
    <w:p w:rsidR="002C42BC" w:rsidRDefault="008C6D99">
      <w:pPr>
        <w:pStyle w:val="ContactInfo"/>
      </w:pPr>
      <w:sdt>
        <w:sdtPr>
          <w:alias w:val="Telephone"/>
          <w:tag w:val="Telephone"/>
          <w:id w:val="599758962"/>
          <w:placeholder>
            <w:docPart w:val="39A56B2E954142EC95817729742D92DC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380086">
            <w:t>477-2930</w:t>
          </w:r>
        </w:sdtContent>
      </w:sdt>
    </w:p>
    <w:sdt>
      <w:sdtPr>
        <w:rPr>
          <w:rStyle w:val="Emphasis"/>
        </w:rPr>
        <w:alias w:val="Email"/>
        <w:tag w:val=""/>
        <w:id w:val="1889536063"/>
        <w:placeholder>
          <w:docPart w:val="ACC2DEB67713420B8A085BAB07FBB6DB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>
        <w:rPr>
          <w:rStyle w:val="Emphasis"/>
        </w:rPr>
      </w:sdtEndPr>
      <w:sdtContent>
        <w:p w:rsidR="002C42BC" w:rsidRDefault="00056A9E">
          <w:pPr>
            <w:pStyle w:val="ContactInfo"/>
            <w:rPr>
              <w:rStyle w:val="Emphasis"/>
            </w:rPr>
          </w:pPr>
          <w:r>
            <w:rPr>
              <w:rStyle w:val="Emphasis"/>
            </w:rPr>
            <w:t>blaides.emerald@yahoo.com</w:t>
          </w:r>
        </w:p>
      </w:sdtContent>
    </w:sdt>
    <w:p w:rsidR="002C42BC" w:rsidRDefault="008C6D99">
      <w:pPr>
        <w:pStyle w:val="Name"/>
      </w:pPr>
      <w:sdt>
        <w:sdtPr>
          <w:rPr>
            <w:noProof/>
          </w:rPr>
          <w:alias w:val="Your Name"/>
          <w:tag w:val=""/>
          <w:id w:val="1197042864"/>
          <w:placeholder>
            <w:docPart w:val="C3B094458F9E4599BA991E17E5C5B8D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056A9E" w:rsidRPr="0042683A">
            <w:rPr>
              <w:noProof/>
            </w:rPr>
            <w:t>Emerald blaides</w:t>
          </w:r>
        </w:sdtContent>
      </w:sdt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Resume"/>
      </w:tblPr>
      <w:tblGrid>
        <w:gridCol w:w="1778"/>
        <w:gridCol w:w="472"/>
        <w:gridCol w:w="7830"/>
      </w:tblGrid>
      <w:tr w:rsidR="002C42BC">
        <w:tc>
          <w:tcPr>
            <w:tcW w:w="1778" w:type="dxa"/>
          </w:tcPr>
          <w:p w:rsidR="002C42BC" w:rsidRDefault="00414819">
            <w:pPr>
              <w:pStyle w:val="Heading1"/>
            </w:pPr>
            <w:r>
              <w:t>Objective</w:t>
            </w:r>
          </w:p>
        </w:tc>
        <w:tc>
          <w:tcPr>
            <w:tcW w:w="472" w:type="dxa"/>
          </w:tcPr>
          <w:p w:rsidR="002C42BC" w:rsidRDefault="002C42BC"/>
        </w:tc>
        <w:tc>
          <w:tcPr>
            <w:tcW w:w="7830" w:type="dxa"/>
          </w:tcPr>
          <w:p w:rsidR="002C42BC" w:rsidRDefault="0042683A" w:rsidP="0042683A">
            <w:pPr>
              <w:pStyle w:val="ResumeText"/>
            </w:pPr>
            <w:r>
              <w:rPr>
                <w:noProof/>
              </w:rPr>
              <w:t>To acquire on-the-job by working at The University of the West Indies during the June/</w:t>
            </w:r>
            <w:r w:rsidRPr="0042683A">
              <w:rPr>
                <w:noProof/>
              </w:rPr>
              <w:t>July/</w:t>
            </w:r>
            <w:r>
              <w:rPr>
                <w:noProof/>
              </w:rPr>
              <w:t xml:space="preserve">August </w:t>
            </w:r>
            <w:r w:rsidRPr="0042683A">
              <w:rPr>
                <w:noProof/>
              </w:rPr>
              <w:t>vacation</w:t>
            </w:r>
            <w:r>
              <w:rPr>
                <w:noProof/>
              </w:rPr>
              <w:t xml:space="preserve"> period.</w:t>
            </w:r>
          </w:p>
        </w:tc>
      </w:tr>
      <w:tr w:rsidR="002C42BC">
        <w:tc>
          <w:tcPr>
            <w:tcW w:w="1778" w:type="dxa"/>
          </w:tcPr>
          <w:p w:rsidR="002C42BC" w:rsidRDefault="00414819">
            <w:pPr>
              <w:pStyle w:val="Heading1"/>
            </w:pPr>
            <w:r>
              <w:t>Skills &amp; Abilities</w:t>
            </w:r>
          </w:p>
        </w:tc>
        <w:tc>
          <w:tcPr>
            <w:tcW w:w="472" w:type="dxa"/>
          </w:tcPr>
          <w:p w:rsidR="002C42BC" w:rsidRDefault="002C42BC"/>
        </w:tc>
        <w:tc>
          <w:tcPr>
            <w:tcW w:w="7830" w:type="dxa"/>
          </w:tcPr>
          <w:p w:rsidR="00056A9E" w:rsidRDefault="00056A9E" w:rsidP="00056A9E">
            <w:pPr>
              <w:pStyle w:val="ResumeText"/>
            </w:pPr>
            <w:r>
              <w:t xml:space="preserve">Member of the Trinidad and Tobago Youth Philharmonic </w:t>
            </w:r>
            <w:r w:rsidRPr="0042683A">
              <w:rPr>
                <w:noProof/>
              </w:rPr>
              <w:t>Orchestra</w:t>
            </w:r>
            <w:r w:rsidR="0042683A" w:rsidRPr="0042683A">
              <w:rPr>
                <w:noProof/>
              </w:rPr>
              <w:t xml:space="preserve"> </w:t>
            </w:r>
            <w:r w:rsidR="0042683A">
              <w:rPr>
                <w:noProof/>
              </w:rPr>
              <w:t xml:space="preserve">(TTYP) and the St. </w:t>
            </w:r>
            <w:r w:rsidR="0042683A" w:rsidRPr="0042683A">
              <w:rPr>
                <w:noProof/>
              </w:rPr>
              <w:t>Au</w:t>
            </w:r>
            <w:r w:rsidR="0042683A">
              <w:rPr>
                <w:noProof/>
              </w:rPr>
              <w:t>gustine Chamber Orchestra (</w:t>
            </w:r>
            <w:r w:rsidR="0042683A" w:rsidRPr="0042683A">
              <w:rPr>
                <w:noProof/>
              </w:rPr>
              <w:t>SACO</w:t>
            </w:r>
            <w:r w:rsidR="0042683A">
              <w:rPr>
                <w:noProof/>
              </w:rPr>
              <w:t>)</w:t>
            </w:r>
            <w:r w:rsidRPr="0042683A">
              <w:rPr>
                <w:noProof/>
              </w:rPr>
              <w:t>.</w:t>
            </w:r>
            <w:r w:rsidR="0042683A">
              <w:rPr>
                <w:noProof/>
              </w:rPr>
              <w:t xml:space="preserve"> </w:t>
            </w:r>
            <w:r w:rsidR="0042683A">
              <w:t>P</w:t>
            </w:r>
            <w:r>
              <w:t>lay</w:t>
            </w:r>
            <w:r w:rsidR="0042683A">
              <w:t>s</w:t>
            </w:r>
            <w:r>
              <w:t xml:space="preserve"> the clarinet and </w:t>
            </w:r>
            <w:r w:rsidRPr="0042683A">
              <w:rPr>
                <w:noProof/>
              </w:rPr>
              <w:t>pan</w:t>
            </w:r>
            <w:r w:rsidR="0042683A">
              <w:rPr>
                <w:noProof/>
              </w:rPr>
              <w:t>,</w:t>
            </w:r>
            <w:r>
              <w:t xml:space="preserve"> and </w:t>
            </w:r>
            <w:r w:rsidR="00251781">
              <w:t>currently on</w:t>
            </w:r>
            <w:r>
              <w:t xml:space="preserve"> </w:t>
            </w:r>
            <w:r w:rsidR="0042683A">
              <w:rPr>
                <w:noProof/>
              </w:rPr>
              <w:t>the</w:t>
            </w:r>
            <w:r>
              <w:t xml:space="preserve"> </w:t>
            </w:r>
            <w:r w:rsidR="00251781">
              <w:t>Grade 8</w:t>
            </w:r>
            <w:r>
              <w:t xml:space="preserve"> ABRSM exams for clarinet. </w:t>
            </w:r>
            <w:r w:rsidR="0042683A">
              <w:t>V</w:t>
            </w:r>
            <w:r>
              <w:t>olunteer</w:t>
            </w:r>
            <w:r w:rsidR="0042683A">
              <w:t>ing</w:t>
            </w:r>
            <w:r>
              <w:t xml:space="preserve"> every Tuesday at an elderly</w:t>
            </w:r>
            <w:r w:rsidR="00251781">
              <w:t xml:space="preserve"> ho</w:t>
            </w:r>
            <w:r>
              <w:t>me and also mentor students in forms 4 and 5.</w:t>
            </w:r>
          </w:p>
          <w:p w:rsidR="00056A9E" w:rsidRDefault="00056A9E" w:rsidP="00056A9E">
            <w:pPr>
              <w:pStyle w:val="ResumeText"/>
            </w:pPr>
          </w:p>
        </w:tc>
      </w:tr>
      <w:tr w:rsidR="002C42BC" w:rsidTr="00BB0BD8">
        <w:trPr>
          <w:trHeight w:val="1466"/>
        </w:trPr>
        <w:tc>
          <w:tcPr>
            <w:tcW w:w="1778" w:type="dxa"/>
          </w:tcPr>
          <w:p w:rsidR="002C42BC" w:rsidRDefault="00414819">
            <w:pPr>
              <w:pStyle w:val="Heading1"/>
            </w:pPr>
            <w:r>
              <w:t>Education</w:t>
            </w:r>
          </w:p>
        </w:tc>
        <w:tc>
          <w:tcPr>
            <w:tcW w:w="472" w:type="dxa"/>
          </w:tcPr>
          <w:p w:rsidR="002C42BC" w:rsidRDefault="002C42BC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691765356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126388115"/>
                  <w:placeholder>
                    <w:docPart w:val="6DD3333599EB4C2AAD2D45D05CA23B2A"/>
                  </w:placeholder>
                  <w15:repeatingSectionItem/>
                </w:sdtPr>
                <w:sdtEndPr/>
                <w:sdtContent>
                  <w:p w:rsidR="00251781" w:rsidRPr="00BB0BD8" w:rsidRDefault="00251781">
                    <w:pPr>
                      <w:pStyle w:val="Heading2"/>
                      <w:rPr>
                        <w:rFonts w:asciiTheme="minorHAnsi" w:eastAsiaTheme="minorEastAsia" w:hAnsiTheme="minorHAnsi" w:cstheme="minorBidi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</w:pPr>
                    <w:r w:rsidRPr="00BB0BD8">
                      <w:rPr>
                        <w:rFonts w:asciiTheme="minorHAnsi" w:eastAsiaTheme="minorEastAsia" w:hAnsiTheme="minorHAnsi" w:cstheme="minorBidi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>Bishop Anstey High School East (2010 -2012)</w:t>
                    </w:r>
                  </w:p>
                  <w:p w:rsidR="00251781" w:rsidRDefault="00251781">
                    <w:pPr>
                      <w:pStyle w:val="Heading2"/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>Attained nine CXC passes in;</w:t>
                    </w:r>
                  </w:p>
                  <w:p w:rsidR="00251781" w:rsidRDefault="00251781" w:rsidP="00251781">
                    <w:r>
                      <w:t>Biology – 2</w:t>
                    </w:r>
                  </w:p>
                  <w:p w:rsidR="00251781" w:rsidRDefault="00251781" w:rsidP="00251781">
                    <w:r>
                      <w:t>Chemistry -3</w:t>
                    </w:r>
                  </w:p>
                  <w:p w:rsidR="00251781" w:rsidRDefault="00251781" w:rsidP="00251781">
                    <w:r>
                      <w:t>French – 2</w:t>
                    </w:r>
                  </w:p>
                  <w:p w:rsidR="00251781" w:rsidRDefault="00251781" w:rsidP="00251781">
                    <w:r>
                      <w:t>Math – 2</w:t>
                    </w:r>
                  </w:p>
                  <w:p w:rsidR="00251781" w:rsidRDefault="00251781" w:rsidP="00251781">
                    <w:r>
                      <w:t>English – 1</w:t>
                    </w:r>
                  </w:p>
                  <w:p w:rsidR="00251781" w:rsidRDefault="00251781" w:rsidP="00251781">
                    <w:r>
                      <w:t>Literature – 1</w:t>
                    </w:r>
                  </w:p>
                  <w:p w:rsidR="00251781" w:rsidRDefault="00251781" w:rsidP="00251781">
                    <w:r>
                      <w:t>Physics – 3</w:t>
                    </w:r>
                  </w:p>
                  <w:p w:rsidR="00251781" w:rsidRDefault="00251781" w:rsidP="00251781">
                    <w:r>
                      <w:t>Music -2</w:t>
                    </w:r>
                  </w:p>
                  <w:p w:rsidR="00251781" w:rsidRPr="00251781" w:rsidRDefault="00251781" w:rsidP="00251781">
                    <w:r>
                      <w:t>Principles of Business  - 1</w:t>
                    </w:r>
                  </w:p>
                  <w:p w:rsidR="00251781" w:rsidRDefault="00251781">
                    <w:pPr>
                      <w:pStyle w:val="Heading2"/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</w:pPr>
                  </w:p>
                  <w:p w:rsidR="002C42BC" w:rsidRDefault="00251781">
                    <w:pPr>
                      <w:pStyle w:val="Heading2"/>
                    </w:pPr>
                    <w:r>
                      <w:t>Bishop ANSTEY AND TRINITY COLLEGE EAST SIXTH FORM</w:t>
                    </w:r>
                    <w:r w:rsidR="0042683A">
                      <w:t xml:space="preserve"> (</w:t>
                    </w:r>
                    <w:r w:rsidR="0042683A" w:rsidRPr="0042683A">
                      <w:rPr>
                        <w:noProof/>
                      </w:rPr>
                      <w:t>batce</w:t>
                    </w:r>
                    <w:r w:rsidR="0042683A">
                      <w:t>)</w:t>
                    </w:r>
                    <w:r>
                      <w:t xml:space="preserve"> </w:t>
                    </w:r>
                    <w:r w:rsidR="00BB0BD8">
                      <w:t>(2012-2014)</w:t>
                    </w:r>
                  </w:p>
                  <w:p w:rsidR="00BB0BD8" w:rsidRDefault="00BB0BD8" w:rsidP="00BB0BD8">
                    <w:r>
                      <w:t>French</w:t>
                    </w:r>
                  </w:p>
                  <w:p w:rsidR="00BB0BD8" w:rsidRDefault="00BB0BD8" w:rsidP="00BB0BD8">
                    <w:r>
                      <w:t>Chemistry</w:t>
                    </w:r>
                  </w:p>
                  <w:p w:rsidR="00BB0BD8" w:rsidRDefault="00BB0BD8" w:rsidP="00BB0BD8">
                    <w:r>
                      <w:t>Biology</w:t>
                    </w:r>
                  </w:p>
                  <w:p w:rsidR="00BB0BD8" w:rsidRDefault="00BB0BD8" w:rsidP="00BB0BD8">
                    <w:r>
                      <w:t>Communication Studies</w:t>
                    </w:r>
                  </w:p>
                  <w:p w:rsidR="00BB0BD8" w:rsidRDefault="00BB0BD8" w:rsidP="00BB0BD8">
                    <w:r>
                      <w:t>Caribbean Studies</w:t>
                    </w:r>
                  </w:p>
                  <w:p w:rsidR="00BB0BD8" w:rsidRDefault="00BB0BD8" w:rsidP="00BB0BD8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UNIVERSITY OF THE WEST INDIES (currently enrolled)</w:t>
                    </w:r>
                  </w:p>
                  <w:p w:rsidR="00BB0BD8" w:rsidRDefault="00BB0BD8" w:rsidP="00BB0BD8">
                    <w:r>
                      <w:lastRenderedPageBreak/>
                      <w:t>Major – Biochemistry</w:t>
                    </w:r>
                  </w:p>
                  <w:p w:rsidR="00BB0BD8" w:rsidRDefault="00BB0BD8" w:rsidP="00BB0BD8">
                    <w:r>
                      <w:t>GP – 2.5</w:t>
                    </w:r>
                  </w:p>
                  <w:p w:rsidR="00BB0BD8" w:rsidRPr="00BB0BD8" w:rsidRDefault="00BB0BD8" w:rsidP="00BB0BD8">
                    <w:r>
                      <w:t>Faculty -  Science and Technology</w:t>
                    </w:r>
                  </w:p>
                  <w:p w:rsidR="00BB0BD8" w:rsidRPr="00BB0BD8" w:rsidRDefault="00BB0BD8" w:rsidP="00BB0BD8"/>
                  <w:p w:rsidR="002C42BC" w:rsidRDefault="00251781" w:rsidP="00251781">
                    <w:r>
                      <w:t>.</w:t>
                    </w:r>
                  </w:p>
                </w:sdtContent>
              </w:sdt>
            </w:sdtContent>
          </w:sdt>
        </w:tc>
      </w:tr>
      <w:tr w:rsidR="002C42BC" w:rsidTr="00BB0BD8">
        <w:trPr>
          <w:trHeight w:val="31"/>
        </w:trPr>
        <w:tc>
          <w:tcPr>
            <w:tcW w:w="1778" w:type="dxa"/>
          </w:tcPr>
          <w:p w:rsidR="002C42BC" w:rsidRDefault="002C42BC">
            <w:pPr>
              <w:pStyle w:val="Heading1"/>
            </w:pPr>
          </w:p>
        </w:tc>
        <w:tc>
          <w:tcPr>
            <w:tcW w:w="472" w:type="dxa"/>
          </w:tcPr>
          <w:p w:rsidR="002C42BC" w:rsidRDefault="002C42BC"/>
        </w:tc>
        <w:tc>
          <w:tcPr>
            <w:tcW w:w="7830" w:type="dxa"/>
          </w:tcPr>
          <w:p w:rsidR="002C42BC" w:rsidRDefault="002C42BC">
            <w:pPr>
              <w:pStyle w:val="ResumeText"/>
            </w:pPr>
          </w:p>
        </w:tc>
      </w:tr>
      <w:tr w:rsidR="002C42BC">
        <w:tc>
          <w:tcPr>
            <w:tcW w:w="1778" w:type="dxa"/>
          </w:tcPr>
          <w:p w:rsidR="002C42BC" w:rsidRDefault="00414819">
            <w:pPr>
              <w:pStyle w:val="Heading1"/>
            </w:pPr>
            <w:r>
              <w:t>Leadership</w:t>
            </w:r>
          </w:p>
        </w:tc>
        <w:tc>
          <w:tcPr>
            <w:tcW w:w="472" w:type="dxa"/>
          </w:tcPr>
          <w:p w:rsidR="002C42BC" w:rsidRDefault="002C42BC"/>
        </w:tc>
        <w:tc>
          <w:tcPr>
            <w:tcW w:w="7830" w:type="dxa"/>
          </w:tcPr>
          <w:p w:rsidR="002C42BC" w:rsidRDefault="00251781" w:rsidP="00251781">
            <w:pPr>
              <w:pStyle w:val="ResumeText"/>
            </w:pPr>
            <w:r>
              <w:t xml:space="preserve">Head of the wind section for the </w:t>
            </w:r>
            <w:r w:rsidRPr="0042683A">
              <w:rPr>
                <w:noProof/>
              </w:rPr>
              <w:t>BATCE</w:t>
            </w:r>
            <w:r>
              <w:t xml:space="preserve"> chamber group. (2012 – 2013)</w:t>
            </w:r>
          </w:p>
        </w:tc>
      </w:tr>
      <w:tr w:rsidR="002C42BC">
        <w:tc>
          <w:tcPr>
            <w:tcW w:w="1778" w:type="dxa"/>
          </w:tcPr>
          <w:p w:rsidR="002C42BC" w:rsidRDefault="00414819">
            <w:pPr>
              <w:pStyle w:val="Heading1"/>
            </w:pPr>
            <w:r>
              <w:t>References</w:t>
            </w:r>
          </w:p>
        </w:tc>
        <w:tc>
          <w:tcPr>
            <w:tcW w:w="472" w:type="dxa"/>
          </w:tcPr>
          <w:p w:rsidR="002C42BC" w:rsidRDefault="002C42BC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1883713024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368215953"/>
                  <w:placeholder>
                    <w:docPart w:val="6DD3333599EB4C2AAD2D45D05CA23B2A"/>
                  </w:placeholder>
                  <w15:color w:val="C0C0C0"/>
                  <w15:repeatingSectionItem/>
                </w:sdtPr>
                <w:sdtEndPr/>
                <w:sdtContent>
                  <w:p w:rsidR="002C42BC" w:rsidRDefault="0042683A">
                    <w:pPr>
                      <w:pStyle w:val="Heading2"/>
                    </w:pPr>
                    <w:r>
                      <w:t>ERNA</w:t>
                    </w:r>
                    <w:r w:rsidR="00056A9E">
                      <w:t xml:space="preserve"> </w:t>
                    </w:r>
                    <w:r>
                      <w:t xml:space="preserve">Joseph    </w:t>
                    </w:r>
                  </w:p>
                  <w:p w:rsidR="002C42BC" w:rsidRDefault="00056A9E">
                    <w:pPr>
                      <w:pStyle w:val="ResumeText"/>
                    </w:pPr>
                    <w:r>
                      <w:t>Teacher</w:t>
                    </w:r>
                  </w:p>
                  <w:p w:rsidR="0042683A" w:rsidRDefault="0042683A" w:rsidP="00056A9E">
                    <w:r>
                      <w:t>754-7109</w:t>
                    </w:r>
                  </w:p>
                  <w:p w:rsidR="0042683A" w:rsidRDefault="0042683A" w:rsidP="00056A9E"/>
                  <w:p w:rsidR="0042683A" w:rsidRPr="0042683A" w:rsidRDefault="0042683A" w:rsidP="00056A9E">
                    <w:pPr>
                      <w:rPr>
                        <w:b/>
                      </w:rPr>
                    </w:pPr>
                    <w:r w:rsidRPr="0042683A">
                      <w:rPr>
                        <w:b/>
                      </w:rPr>
                      <w:t>ELEANOR DAVIS</w:t>
                    </w:r>
                  </w:p>
                  <w:p w:rsidR="0042683A" w:rsidRDefault="0042683A" w:rsidP="00056A9E">
                    <w:r>
                      <w:t>Curriculum Officer</w:t>
                    </w:r>
                  </w:p>
                  <w:p w:rsidR="0042683A" w:rsidRDefault="0042683A" w:rsidP="00056A9E">
                    <w:r>
                      <w:t>740-7985</w:t>
                    </w:r>
                  </w:p>
                  <w:p w:rsidR="002C42BC" w:rsidRDefault="008C6D99" w:rsidP="00056A9E"/>
                </w:sdtContent>
              </w:sdt>
            </w:sdtContent>
          </w:sdt>
        </w:tc>
      </w:tr>
    </w:tbl>
    <w:p w:rsidR="002C42BC" w:rsidRDefault="002C42BC"/>
    <w:sectPr w:rsidR="002C42BC">
      <w:footerReference w:type="default" r:id="rId9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6D99" w:rsidRDefault="008C6D99">
      <w:pPr>
        <w:spacing w:before="0" w:after="0" w:line="240" w:lineRule="auto"/>
      </w:pPr>
      <w:r>
        <w:separator/>
      </w:r>
    </w:p>
  </w:endnote>
  <w:endnote w:type="continuationSeparator" w:id="0">
    <w:p w:rsidR="008C6D99" w:rsidRDefault="008C6D9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2BC" w:rsidRDefault="00414819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380086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6D99" w:rsidRDefault="008C6D99">
      <w:pPr>
        <w:spacing w:before="0" w:after="0" w:line="240" w:lineRule="auto"/>
      </w:pPr>
      <w:r>
        <w:separator/>
      </w:r>
    </w:p>
  </w:footnote>
  <w:footnote w:type="continuationSeparator" w:id="0">
    <w:p w:rsidR="008C6D99" w:rsidRDefault="008C6D99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wNzOwNDIxM7IwNbQwMzBX0lEKTi0uzszPAykwrAUA/md67ywAAAA="/>
  </w:docVars>
  <w:rsids>
    <w:rsidRoot w:val="00056A9E"/>
    <w:rsid w:val="0000512F"/>
    <w:rsid w:val="00056A9E"/>
    <w:rsid w:val="00226DB6"/>
    <w:rsid w:val="00251781"/>
    <w:rsid w:val="00274F40"/>
    <w:rsid w:val="002C42BC"/>
    <w:rsid w:val="00380086"/>
    <w:rsid w:val="00414819"/>
    <w:rsid w:val="0042683A"/>
    <w:rsid w:val="008C6D99"/>
    <w:rsid w:val="009D274E"/>
    <w:rsid w:val="00AC23C8"/>
    <w:rsid w:val="00BB0BD8"/>
    <w:rsid w:val="00FA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23A733-724E-449D-BCFD-CA5F81AD1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wal\Downloads\TS10283505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CBD1311470E4CF487041D144E57AC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A94873-EBA6-4033-B8B8-BC03EDC04C5C}"/>
      </w:docPartPr>
      <w:docPartBody>
        <w:p w:rsidR="00B61FC1" w:rsidRDefault="00136C44">
          <w:pPr>
            <w:pStyle w:val="6CBD1311470E4CF487041D144E57AC49"/>
          </w:pPr>
          <w:r>
            <w:t>[Street Address]</w:t>
          </w:r>
        </w:p>
      </w:docPartBody>
    </w:docPart>
    <w:docPart>
      <w:docPartPr>
        <w:name w:val="EBCC983096C24759AC40D55C25D0BA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F62B7D-A70B-41DB-974B-DE358B95F28B}"/>
      </w:docPartPr>
      <w:docPartBody>
        <w:p w:rsidR="00B61FC1" w:rsidRDefault="00136C44">
          <w:pPr>
            <w:pStyle w:val="EBCC983096C24759AC40D55C25D0BAD2"/>
          </w:pPr>
          <w:r>
            <w:t>[City, ST ZIP Code]</w:t>
          </w:r>
        </w:p>
      </w:docPartBody>
    </w:docPart>
    <w:docPart>
      <w:docPartPr>
        <w:name w:val="39A56B2E954142EC95817729742D9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60B58-ECBA-4909-95DA-54AD50DEF3EB}"/>
      </w:docPartPr>
      <w:docPartBody>
        <w:p w:rsidR="00B61FC1" w:rsidRDefault="00136C44">
          <w:pPr>
            <w:pStyle w:val="39A56B2E954142EC95817729742D92DC"/>
          </w:pPr>
          <w:r>
            <w:t>[Telephone]</w:t>
          </w:r>
        </w:p>
      </w:docPartBody>
    </w:docPart>
    <w:docPart>
      <w:docPartPr>
        <w:name w:val="ACC2DEB67713420B8A085BAB07FBB6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08F64-8C8E-442E-9CAF-093651C68898}"/>
      </w:docPartPr>
      <w:docPartBody>
        <w:p w:rsidR="00B61FC1" w:rsidRDefault="00136C44">
          <w:pPr>
            <w:pStyle w:val="ACC2DEB67713420B8A085BAB07FBB6DB"/>
          </w:pPr>
          <w:r>
            <w:rPr>
              <w:rStyle w:val="Emphasis"/>
            </w:rPr>
            <w:t>[Email]</w:t>
          </w:r>
        </w:p>
      </w:docPartBody>
    </w:docPart>
    <w:docPart>
      <w:docPartPr>
        <w:name w:val="C3B094458F9E4599BA991E17E5C5B8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3C5CF8-C4AD-4443-BC84-97353591682A}"/>
      </w:docPartPr>
      <w:docPartBody>
        <w:p w:rsidR="00B61FC1" w:rsidRDefault="00136C44">
          <w:pPr>
            <w:pStyle w:val="C3B094458F9E4599BA991E17E5C5B8D5"/>
          </w:pPr>
          <w:r>
            <w:t>[Your Name]</w:t>
          </w:r>
        </w:p>
      </w:docPartBody>
    </w:docPart>
    <w:docPart>
      <w:docPartPr>
        <w:name w:val="6DD3333599EB4C2AAD2D45D05CA23B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70CD1C-9F53-43D4-96F4-FA5D483C4DEF}"/>
      </w:docPartPr>
      <w:docPartBody>
        <w:p w:rsidR="00B61FC1" w:rsidRDefault="00136C44">
          <w:pPr>
            <w:pStyle w:val="6DD3333599EB4C2AAD2D45D05CA23B2A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C44"/>
    <w:rsid w:val="00136C44"/>
    <w:rsid w:val="00AC59D0"/>
    <w:rsid w:val="00B61FC1"/>
    <w:rsid w:val="00CD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BD1311470E4CF487041D144E57AC49">
    <w:name w:val="6CBD1311470E4CF487041D144E57AC49"/>
  </w:style>
  <w:style w:type="paragraph" w:customStyle="1" w:styleId="EBCC983096C24759AC40D55C25D0BAD2">
    <w:name w:val="EBCC983096C24759AC40D55C25D0BAD2"/>
  </w:style>
  <w:style w:type="paragraph" w:customStyle="1" w:styleId="39A56B2E954142EC95817729742D92DC">
    <w:name w:val="39A56B2E954142EC95817729742D92DC"/>
  </w:style>
  <w:style w:type="paragraph" w:customStyle="1" w:styleId="01A4D62525944EE681B90B65A1E39D31">
    <w:name w:val="01A4D62525944EE681B90B65A1E39D31"/>
  </w:style>
  <w:style w:type="character" w:styleId="Emphasis">
    <w:name w:val="Emphasis"/>
    <w:basedOn w:val="DefaultParagraphFont"/>
    <w:uiPriority w:val="2"/>
    <w:unhideWhenUsed/>
    <w:qFormat/>
    <w:rPr>
      <w:color w:val="5B9BD5" w:themeColor="accent1"/>
    </w:rPr>
  </w:style>
  <w:style w:type="paragraph" w:customStyle="1" w:styleId="ACC2DEB67713420B8A085BAB07FBB6DB">
    <w:name w:val="ACC2DEB67713420B8A085BAB07FBB6DB"/>
  </w:style>
  <w:style w:type="paragraph" w:customStyle="1" w:styleId="C3B094458F9E4599BA991E17E5C5B8D5">
    <w:name w:val="C3B094458F9E4599BA991E17E5C5B8D5"/>
  </w:style>
  <w:style w:type="paragraph" w:customStyle="1" w:styleId="73240BD46CC843F3906ACCCBD88EBEBA">
    <w:name w:val="73240BD46CC843F3906ACCCBD88EBEBA"/>
  </w:style>
  <w:style w:type="paragraph" w:customStyle="1" w:styleId="ResumeText">
    <w:name w:val="Resume Text"/>
    <w:basedOn w:val="Normal"/>
    <w:qFormat/>
    <w:pPr>
      <w:spacing w:before="40" w:after="40" w:line="288" w:lineRule="auto"/>
      <w:ind w:right="1440"/>
    </w:pPr>
    <w:rPr>
      <w:color w:val="595959" w:themeColor="text1" w:themeTint="A6"/>
      <w:kern w:val="20"/>
      <w:sz w:val="20"/>
    </w:rPr>
  </w:style>
  <w:style w:type="paragraph" w:customStyle="1" w:styleId="0002A01EBA00498B9FB6E95DF8E66F79">
    <w:name w:val="0002A01EBA00498B9FB6E95DF8E66F7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DD3333599EB4C2AAD2D45D05CA23B2A">
    <w:name w:val="6DD3333599EB4C2AAD2D45D05CA23B2A"/>
  </w:style>
  <w:style w:type="paragraph" w:customStyle="1" w:styleId="C8461AFBAE9843F08FFC3A6FEFAFAD71">
    <w:name w:val="C8461AFBAE9843F08FFC3A6FEFAFAD71"/>
  </w:style>
  <w:style w:type="paragraph" w:customStyle="1" w:styleId="7A583F03D3564ED094CBAA4066A640DC">
    <w:name w:val="7A583F03D3564ED094CBAA4066A640DC"/>
  </w:style>
  <w:style w:type="paragraph" w:customStyle="1" w:styleId="88B6A79052BF42D28CD734B66425758E">
    <w:name w:val="88B6A79052BF42D28CD734B66425758E"/>
  </w:style>
  <w:style w:type="paragraph" w:customStyle="1" w:styleId="AC4CF593C70B40388EDFC384BE2A80C6">
    <w:name w:val="AC4CF593C70B40388EDFC384BE2A80C6"/>
  </w:style>
  <w:style w:type="paragraph" w:customStyle="1" w:styleId="624C413597F6487C9B002230DFF71878">
    <w:name w:val="624C413597F6487C9B002230DFF71878"/>
  </w:style>
  <w:style w:type="paragraph" w:customStyle="1" w:styleId="AF0E928ACB1D472ABE75E0CB27E221FC">
    <w:name w:val="AF0E928ACB1D472ABE75E0CB27E221FC"/>
  </w:style>
  <w:style w:type="paragraph" w:customStyle="1" w:styleId="377D918950414F2480FE54C6E657AC10">
    <w:name w:val="377D918950414F2480FE54C6E657AC10"/>
  </w:style>
  <w:style w:type="paragraph" w:customStyle="1" w:styleId="348AFB6034D241099C15B6E67B39D683">
    <w:name w:val="348AFB6034D241099C15B6E67B39D683"/>
  </w:style>
  <w:style w:type="paragraph" w:customStyle="1" w:styleId="945C3DE3F0904379A56BC53D192FEFFE">
    <w:name w:val="945C3DE3F0904379A56BC53D192FEFFE"/>
  </w:style>
  <w:style w:type="paragraph" w:customStyle="1" w:styleId="32ACD75367F84B1BBB9747128AF4F6D9">
    <w:name w:val="32ACD75367F84B1BBB9747128AF4F6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#10 St. John Road </CompanyAddress>
  <CompanyPhone>477-2930</CompanyPhone>
  <CompanyFax/>
  <CompanyEmail>blaides.emerald@yahoo.com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439260-127A-4477-B805-24A05066C2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TS102835057</Template>
  <TotalTime>54</TotalTime>
  <Pages>2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Emerald blaides</dc:creator>
  <cp:keywords/>
  <cp:lastModifiedBy>Jewal</cp:lastModifiedBy>
  <cp:revision>6</cp:revision>
  <dcterms:created xsi:type="dcterms:W3CDTF">2013-12-05T04:26:00Z</dcterms:created>
  <dcterms:modified xsi:type="dcterms:W3CDTF">2015-06-07T18:16:00Z</dcterms:modified>
  <cp:category>-St. Augustine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