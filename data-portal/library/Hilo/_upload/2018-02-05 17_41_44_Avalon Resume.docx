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2BC" w:rsidRPr="0054352A" w:rsidRDefault="005F1A72" w:rsidP="00A54C94">
      <w:pPr>
        <w:pStyle w:val="ContactInfo"/>
        <w:spacing w:line="360" w:lineRule="auto"/>
        <w:rPr>
          <w:color w:val="auto"/>
          <w:sz w:val="20"/>
        </w:rPr>
      </w:pPr>
      <w:sdt>
        <w:sdtPr>
          <w:rPr>
            <w:color w:val="auto"/>
            <w:sz w:val="20"/>
          </w:rPr>
          <w:alias w:val="Street Address"/>
          <w:tag w:val="Street Address"/>
          <w:id w:val="1415969137"/>
          <w:placeholder>
            <w:docPart w:val="C872D3F2A7D148A2BCF2275B27245838"/>
          </w:placeholder>
          <w:dataBinding w:prefixMappings="xmlns:ns0='http://schemas.microsoft.com/office/2006/coverPageProps' " w:xpath="/ns0:CoverPageProperties[1]/ns0:CompanyAddress[1]" w:storeItemID="{55AF091B-3C7A-41E3-B477-F2FDAA23CFDA}"/>
          <w:text w:multiLine="1"/>
        </w:sdtPr>
        <w:sdtEndPr/>
        <w:sdtContent>
          <w:r w:rsidR="00635DA4">
            <w:rPr>
              <w:color w:val="auto"/>
              <w:sz w:val="20"/>
            </w:rPr>
            <w:br/>
          </w:r>
          <w:r w:rsidR="00D31FF2">
            <w:rPr>
              <w:color w:val="auto"/>
              <w:sz w:val="20"/>
            </w:rPr>
            <w:t>4 Henry Road,</w:t>
          </w:r>
          <w:r w:rsidR="00D31FF2">
            <w:rPr>
              <w:color w:val="auto"/>
              <w:sz w:val="20"/>
            </w:rPr>
            <w:br/>
            <w:t>Eldorado,</w:t>
          </w:r>
          <w:r w:rsidR="00635DA4">
            <w:rPr>
              <w:color w:val="auto"/>
              <w:sz w:val="20"/>
            </w:rPr>
            <w:br/>
            <w:t>Tunapuna</w:t>
          </w:r>
        </w:sdtContent>
      </w:sdt>
    </w:p>
    <w:p w:rsidR="002C42BC" w:rsidRPr="0054352A" w:rsidRDefault="005F1A72" w:rsidP="00A54C94">
      <w:pPr>
        <w:pStyle w:val="ContactInfo"/>
        <w:spacing w:line="360" w:lineRule="auto"/>
        <w:rPr>
          <w:color w:val="auto"/>
        </w:rPr>
      </w:pPr>
      <w:sdt>
        <w:sdtPr>
          <w:rPr>
            <w:color w:val="auto"/>
            <w:sz w:val="20"/>
          </w:rPr>
          <w:alias w:val="Telephone"/>
          <w:tag w:val="Telephone"/>
          <w:id w:val="599758962"/>
          <w:placeholder>
            <w:docPart w:val="D6BDD51151BC495DBACB1CE238907D34"/>
          </w:placeholder>
          <w:dataBinding w:prefixMappings="xmlns:ns0='http://schemas.microsoft.com/office/2006/coverPageProps' " w:xpath="/ns0:CoverPageProperties[1]/ns0:CompanyPhone[1]" w:storeItemID="{55AF091B-3C7A-41E3-B477-F2FDAA23CFDA}"/>
          <w:text/>
        </w:sdtPr>
        <w:sdtEndPr/>
        <w:sdtContent>
          <w:r w:rsidR="00586444" w:rsidRPr="0054352A">
            <w:rPr>
              <w:color w:val="auto"/>
              <w:sz w:val="20"/>
            </w:rPr>
            <w:t xml:space="preserve">Cell Phone: </w:t>
          </w:r>
          <w:r w:rsidR="00D31FF2">
            <w:rPr>
              <w:color w:val="auto"/>
              <w:sz w:val="20"/>
            </w:rPr>
            <w:t>351-6364</w:t>
          </w:r>
        </w:sdtContent>
      </w:sdt>
    </w:p>
    <w:p w:rsidR="002C42BC" w:rsidRPr="0054352A" w:rsidRDefault="005F1A72" w:rsidP="00ED327B">
      <w:pPr>
        <w:pStyle w:val="Name"/>
        <w:pBdr>
          <w:bottom w:val="single" w:sz="4" w:space="1" w:color="052F61" w:themeColor="accent1"/>
        </w:pBdr>
        <w:spacing w:line="360" w:lineRule="auto"/>
        <w:jc w:val="center"/>
        <w:rPr>
          <w:color w:val="auto"/>
          <w:sz w:val="72"/>
        </w:rPr>
      </w:pPr>
      <w:sdt>
        <w:sdtPr>
          <w:rPr>
            <w:color w:val="auto"/>
            <w:sz w:val="96"/>
          </w:rPr>
          <w:alias w:val="Your Name"/>
          <w:tag w:val=""/>
          <w:id w:val="1197042864"/>
          <w:placeholder>
            <w:docPart w:val="1E3F62173B09452D8AF687D2E0AD73D0"/>
          </w:placeholder>
          <w:dataBinding w:prefixMappings="xmlns:ns0='http://purl.org/dc/elements/1.1/' xmlns:ns1='http://schemas.openxmlformats.org/package/2006/metadata/core-properties' " w:xpath="/ns1:coreProperties[1]/ns0:creator[1]" w:storeItemID="{6C3C8BC8-F283-45AE-878A-BAB7291924A1}"/>
          <w:text/>
        </w:sdtPr>
        <w:sdtEndPr/>
        <w:sdtContent>
          <w:r w:rsidR="00AD4942" w:rsidRPr="0054352A">
            <w:rPr>
              <w:color w:val="auto"/>
              <w:sz w:val="96"/>
            </w:rPr>
            <w:t>avalon calliste</w:t>
          </w:r>
        </w:sdtContent>
      </w:sdt>
    </w:p>
    <w:tbl>
      <w:tblPr>
        <w:tblStyle w:val="ResumeTable"/>
        <w:tblW w:w="5000" w:type="pct"/>
        <w:tblLook w:val="04A0" w:firstRow="1" w:lastRow="0" w:firstColumn="1" w:lastColumn="0" w:noHBand="0" w:noVBand="1"/>
        <w:tblDescription w:val="Resume"/>
      </w:tblPr>
      <w:tblGrid>
        <w:gridCol w:w="2045"/>
        <w:gridCol w:w="449"/>
        <w:gridCol w:w="7586"/>
      </w:tblGrid>
      <w:tr w:rsidR="0054352A" w:rsidRPr="0054352A" w:rsidTr="00A54C94">
        <w:trPr>
          <w:trHeight w:val="684"/>
        </w:trPr>
        <w:tc>
          <w:tcPr>
            <w:tcW w:w="2045" w:type="dxa"/>
          </w:tcPr>
          <w:p w:rsidR="002C42BC" w:rsidRPr="0054352A" w:rsidRDefault="00414819" w:rsidP="00A54C94">
            <w:pPr>
              <w:pStyle w:val="Heading1"/>
              <w:spacing w:line="360" w:lineRule="auto"/>
              <w:rPr>
                <w:color w:val="auto"/>
                <w:sz w:val="20"/>
              </w:rPr>
            </w:pPr>
            <w:r w:rsidRPr="0054352A">
              <w:rPr>
                <w:color w:val="auto"/>
                <w:sz w:val="20"/>
              </w:rPr>
              <w:t>Objective</w:t>
            </w:r>
          </w:p>
        </w:tc>
        <w:tc>
          <w:tcPr>
            <w:tcW w:w="449" w:type="dxa"/>
          </w:tcPr>
          <w:p w:rsidR="002C42BC" w:rsidRPr="0054352A" w:rsidRDefault="002C42BC" w:rsidP="00A54C94">
            <w:pPr>
              <w:spacing w:line="360" w:lineRule="auto"/>
              <w:rPr>
                <w:color w:val="auto"/>
              </w:rPr>
            </w:pPr>
          </w:p>
        </w:tc>
        <w:tc>
          <w:tcPr>
            <w:tcW w:w="7586" w:type="dxa"/>
          </w:tcPr>
          <w:tbl>
            <w:tblPr>
              <w:tblStyle w:val="ResumeTable"/>
              <w:tblW w:w="5000" w:type="pct"/>
              <w:tblLook w:val="04A0" w:firstRow="1" w:lastRow="0" w:firstColumn="1" w:lastColumn="0" w:noHBand="0" w:noVBand="1"/>
            </w:tblPr>
            <w:tblGrid>
              <w:gridCol w:w="419"/>
              <w:gridCol w:w="7167"/>
            </w:tblGrid>
            <w:tr w:rsidR="0054352A" w:rsidRPr="0054352A" w:rsidTr="0054169C">
              <w:trPr>
                <w:trHeight w:val="1359"/>
              </w:trPr>
              <w:tc>
                <w:tcPr>
                  <w:tcW w:w="449" w:type="dxa"/>
                </w:tcPr>
                <w:p w:rsidR="00AD4942" w:rsidRPr="0054352A" w:rsidRDefault="00AD4942" w:rsidP="00AD4942">
                  <w:pPr>
                    <w:spacing w:line="360" w:lineRule="auto"/>
                    <w:rPr>
                      <w:color w:val="auto"/>
                    </w:rPr>
                  </w:pPr>
                </w:p>
              </w:tc>
              <w:tc>
                <w:tcPr>
                  <w:tcW w:w="7586" w:type="dxa"/>
                </w:tcPr>
                <w:p w:rsidR="00AD4942" w:rsidRPr="0054352A" w:rsidRDefault="00AD4942" w:rsidP="00AD4942">
                  <w:pPr>
                    <w:pStyle w:val="ResumeText"/>
                    <w:spacing w:line="360" w:lineRule="auto"/>
                    <w:ind w:right="0"/>
                    <w:jc w:val="both"/>
                    <w:rPr>
                      <w:color w:val="auto"/>
                      <w:kern w:val="0"/>
                    </w:rPr>
                  </w:pPr>
                  <w:r w:rsidRPr="0054352A">
                    <w:rPr>
                      <w:color w:val="auto"/>
                    </w:rPr>
                    <w:t>I aim to obtain work experience within an organization where my skills, knowledge and abilities would be fully utilized so that my professional growth and development can be fostered both for my personal well-being and to the benefit of my employer.</w:t>
                  </w:r>
                </w:p>
              </w:tc>
            </w:tr>
          </w:tbl>
          <w:p w:rsidR="00586444" w:rsidRPr="0054352A" w:rsidRDefault="00586444" w:rsidP="00A54C94">
            <w:pPr>
              <w:pStyle w:val="ResumeText"/>
              <w:spacing w:line="360" w:lineRule="auto"/>
              <w:ind w:right="0"/>
              <w:rPr>
                <w:color w:val="auto"/>
                <w:kern w:val="0"/>
              </w:rPr>
            </w:pPr>
          </w:p>
        </w:tc>
      </w:tr>
      <w:tr w:rsidR="0054352A" w:rsidRPr="0054352A" w:rsidTr="00A54C94">
        <w:trPr>
          <w:trHeight w:val="926"/>
        </w:trPr>
        <w:tc>
          <w:tcPr>
            <w:tcW w:w="2045" w:type="dxa"/>
          </w:tcPr>
          <w:p w:rsidR="002C42BC" w:rsidRPr="0054352A" w:rsidRDefault="00F630BA" w:rsidP="00A54C94">
            <w:pPr>
              <w:pStyle w:val="Heading1"/>
              <w:spacing w:line="360" w:lineRule="auto"/>
              <w:rPr>
                <w:color w:val="auto"/>
                <w:sz w:val="20"/>
              </w:rPr>
            </w:pPr>
            <w:r w:rsidRPr="0054352A">
              <w:rPr>
                <w:color w:val="auto"/>
                <w:sz w:val="20"/>
              </w:rPr>
              <w:t>CAREER PROFILE</w:t>
            </w:r>
          </w:p>
        </w:tc>
        <w:tc>
          <w:tcPr>
            <w:tcW w:w="449" w:type="dxa"/>
          </w:tcPr>
          <w:p w:rsidR="002C42BC" w:rsidRPr="0054352A" w:rsidRDefault="002C42BC" w:rsidP="00A54C94">
            <w:pPr>
              <w:spacing w:line="360" w:lineRule="auto"/>
              <w:rPr>
                <w:color w:val="auto"/>
              </w:rPr>
            </w:pPr>
          </w:p>
        </w:tc>
        <w:tc>
          <w:tcPr>
            <w:tcW w:w="7586" w:type="dxa"/>
          </w:tcPr>
          <w:sdt>
            <w:sdtPr>
              <w:rPr>
                <w:rFonts w:eastAsiaTheme="minorEastAsia" w:cstheme="minorBidi"/>
                <w:b w:val="0"/>
                <w:bCs/>
                <w:caps/>
                <w:color w:val="auto"/>
                <w:kern w:val="20"/>
                <w14:ligatures w14:val="none"/>
              </w:rPr>
              <w:id w:val="1436861535"/>
              <w15:color w:val="C0C0C0"/>
              <w15:repeatingSection/>
            </w:sdtPr>
            <w:sdtEndPr>
              <w:rPr>
                <w:bCs w:val="0"/>
                <w:caps w:val="0"/>
              </w:rPr>
            </w:sdtEndPr>
            <w:sdtContent>
              <w:sdt>
                <w:sdtPr>
                  <w:rPr>
                    <w:rFonts w:eastAsiaTheme="minorEastAsia" w:cstheme="minorBidi"/>
                    <w:b w:val="0"/>
                    <w:bCs/>
                    <w:caps/>
                    <w:color w:val="auto"/>
                    <w:kern w:val="20"/>
                    <w14:ligatures w14:val="none"/>
                  </w:rPr>
                  <w:id w:val="-1809933730"/>
                  <w:placeholder>
                    <w:docPart w:val="71900DF0166E4AA38C6F8BCA6FF6E37C"/>
                  </w:placeholder>
                  <w15:color w:val="C0C0C0"/>
                  <w15:repeatingSectionItem/>
                </w:sdtPr>
                <w:sdtEndPr>
                  <w:rPr>
                    <w:rFonts w:eastAsiaTheme="minorHAnsi"/>
                    <w:bCs w:val="0"/>
                    <w:caps w:val="0"/>
                  </w:rPr>
                </w:sdtEndPr>
                <w:sdtContent>
                  <w:p w:rsidR="00B724C6" w:rsidRDefault="00B724C6" w:rsidP="00B724C6">
                    <w:pPr>
                      <w:pStyle w:val="Subsection"/>
                      <w:framePr w:hSpace="0" w:wrap="auto" w:hAnchor="text" w:xAlign="left" w:yAlign="inline"/>
                      <w:tabs>
                        <w:tab w:val="left" w:pos="5235"/>
                      </w:tabs>
                      <w:spacing w:line="360" w:lineRule="auto"/>
                      <w:rPr>
                        <w:rFonts w:cstheme="minorBidi"/>
                        <w:b w:val="0"/>
                        <w:bCs/>
                        <w:color w:val="auto"/>
                        <w:kern w:val="20"/>
                        <w14:ligatures w14:val="none"/>
                      </w:rPr>
                    </w:pPr>
                    <w:r w:rsidRPr="00B724C6">
                      <w:rPr>
                        <w:rFonts w:cstheme="minorBidi"/>
                        <w:bCs/>
                        <w:color w:val="auto"/>
                        <w:kern w:val="20"/>
                        <w14:ligatures w14:val="none"/>
                      </w:rPr>
                      <w:t>P</w:t>
                    </w:r>
                    <w:r>
                      <w:rPr>
                        <w:rFonts w:cstheme="minorBidi"/>
                        <w:bCs/>
                        <w:color w:val="auto"/>
                        <w:kern w:val="20"/>
                        <w14:ligatures w14:val="none"/>
                      </w:rPr>
                      <w:t>ublic Transport Service Corporation</w:t>
                    </w:r>
                    <w:r>
                      <w:rPr>
                        <w:rFonts w:cstheme="minorBidi"/>
                        <w:bCs/>
                        <w:color w:val="auto"/>
                        <w:kern w:val="20"/>
                        <w14:ligatures w14:val="none"/>
                      </w:rPr>
                      <w:tab/>
                    </w:r>
                    <w:r w:rsidRPr="00B724C6">
                      <w:rPr>
                        <w:rFonts w:cstheme="minorBidi"/>
                        <w:b w:val="0"/>
                        <w:bCs/>
                        <w:color w:val="auto"/>
                        <w:kern w:val="20"/>
                        <w14:ligatures w14:val="none"/>
                      </w:rPr>
                      <w:t>2017</w:t>
                    </w:r>
                  </w:p>
                  <w:p w:rsidR="00B724C6" w:rsidRDefault="00B724C6" w:rsidP="00B724C6">
                    <w:pPr>
                      <w:pStyle w:val="Heading2"/>
                      <w:tabs>
                        <w:tab w:val="left" w:pos="4590"/>
                      </w:tabs>
                      <w:spacing w:line="360" w:lineRule="auto"/>
                      <w:rPr>
                        <w:rFonts w:asciiTheme="minorHAnsi" w:eastAsiaTheme="minorHAnsi" w:hAnsiTheme="minorHAnsi" w:cstheme="minorBidi"/>
                        <w:caps w:val="0"/>
                        <w:color w:val="auto"/>
                        <w:u w:val="single"/>
                        <w14:ligatures w14:val="none"/>
                      </w:rPr>
                    </w:pPr>
                    <w:r w:rsidRPr="00B724C6">
                      <w:rPr>
                        <w:rFonts w:asciiTheme="minorHAnsi" w:eastAsiaTheme="minorHAnsi" w:hAnsiTheme="minorHAnsi" w:cstheme="minorBidi"/>
                        <w:caps w:val="0"/>
                        <w:color w:val="auto"/>
                        <w:u w:val="single"/>
                        <w14:ligatures w14:val="none"/>
                      </w:rPr>
                      <w:t>Clerk</w:t>
                    </w:r>
                  </w:p>
                  <w:p w:rsidR="00B724C6" w:rsidRPr="00B724C6" w:rsidRDefault="00B724C6" w:rsidP="00B724C6">
                    <w:pPr>
                      <w:pStyle w:val="ListParagraph"/>
                      <w:numPr>
                        <w:ilvl w:val="0"/>
                        <w:numId w:val="25"/>
                      </w:numPr>
                      <w:rPr>
                        <w:color w:val="auto"/>
                      </w:rPr>
                    </w:pPr>
                    <w:r w:rsidRPr="00B724C6">
                      <w:rPr>
                        <w:color w:val="auto"/>
                      </w:rPr>
                      <w:t>Send out correspondences</w:t>
                    </w:r>
                  </w:p>
                  <w:p w:rsidR="00B724C6" w:rsidRPr="00B724C6" w:rsidRDefault="00B724C6" w:rsidP="00B724C6">
                    <w:pPr>
                      <w:pStyle w:val="ListParagraph"/>
                      <w:numPr>
                        <w:ilvl w:val="0"/>
                        <w:numId w:val="25"/>
                      </w:numPr>
                      <w:rPr>
                        <w:color w:val="auto"/>
                      </w:rPr>
                    </w:pPr>
                    <w:r>
                      <w:rPr>
                        <w:color w:val="auto"/>
                      </w:rPr>
                      <w:t>Perform</w:t>
                    </w:r>
                    <w:r w:rsidRPr="00B724C6">
                      <w:rPr>
                        <w:color w:val="auto"/>
                      </w:rPr>
                      <w:t xml:space="preserve"> cle</w:t>
                    </w:r>
                    <w:r>
                      <w:rPr>
                        <w:color w:val="auto"/>
                      </w:rPr>
                      <w:t>rical and administrative duties</w:t>
                    </w:r>
                  </w:p>
                  <w:p w:rsidR="00AD4942" w:rsidRPr="0054352A" w:rsidRDefault="00AD4942" w:rsidP="00AD4942">
                    <w:pPr>
                      <w:pStyle w:val="Subsection"/>
                      <w:framePr w:hSpace="0" w:wrap="auto" w:hAnchor="text" w:xAlign="left" w:yAlign="inline"/>
                      <w:tabs>
                        <w:tab w:val="left" w:pos="4976"/>
                        <w:tab w:val="left" w:pos="5580"/>
                      </w:tabs>
                      <w:spacing w:line="360" w:lineRule="auto"/>
                      <w:rPr>
                        <w:rFonts w:eastAsiaTheme="minorEastAsia" w:cstheme="minorBidi"/>
                        <w:b w:val="0"/>
                        <w:bCs/>
                        <w:caps/>
                        <w:color w:val="auto"/>
                        <w14:ligatures w14:val="none"/>
                      </w:rPr>
                    </w:pPr>
                    <w:r w:rsidRPr="0054352A">
                      <w:rPr>
                        <w:rFonts w:cstheme="minorBidi"/>
                        <w:bCs/>
                        <w:color w:val="auto"/>
                        <w:kern w:val="20"/>
                        <w14:ligatures w14:val="none"/>
                      </w:rPr>
                      <w:t xml:space="preserve">Fabric Land Trading Company Ltd                                 </w:t>
                    </w:r>
                    <w:r w:rsidRPr="0054352A">
                      <w:rPr>
                        <w:rFonts w:cstheme="minorBidi"/>
                        <w:b w:val="0"/>
                        <w:bCs/>
                        <w:color w:val="auto"/>
                        <w:kern w:val="20"/>
                        <w14:ligatures w14:val="none"/>
                      </w:rPr>
                      <w:t>2012-2014</w:t>
                    </w:r>
                  </w:p>
                  <w:p w:rsidR="00AD4942" w:rsidRPr="0054352A" w:rsidRDefault="00AD4942" w:rsidP="00AD4942">
                    <w:pPr>
                      <w:pStyle w:val="Heading2"/>
                      <w:tabs>
                        <w:tab w:val="left" w:pos="4590"/>
                      </w:tabs>
                      <w:spacing w:line="360" w:lineRule="auto"/>
                      <w:rPr>
                        <w:rFonts w:asciiTheme="minorHAnsi" w:eastAsiaTheme="minorHAnsi" w:hAnsiTheme="minorHAnsi" w:cstheme="minorBidi"/>
                        <w:caps w:val="0"/>
                        <w:color w:val="auto"/>
                        <w:u w:val="single"/>
                        <w14:ligatures w14:val="none"/>
                      </w:rPr>
                    </w:pPr>
                    <w:r w:rsidRPr="0054352A">
                      <w:rPr>
                        <w:rFonts w:asciiTheme="minorHAnsi" w:eastAsiaTheme="minorHAnsi" w:hAnsiTheme="minorHAnsi" w:cstheme="minorBidi"/>
                        <w:caps w:val="0"/>
                        <w:color w:val="auto"/>
                        <w:u w:val="single"/>
                        <w14:ligatures w14:val="none"/>
                      </w:rPr>
                      <w:t>Cashier</w:t>
                    </w:r>
                  </w:p>
                  <w:p w:rsidR="00AD4942" w:rsidRPr="0054352A" w:rsidRDefault="00AD4942" w:rsidP="00AD4942">
                    <w:pPr>
                      <w:pStyle w:val="ListParagraph"/>
                      <w:numPr>
                        <w:ilvl w:val="0"/>
                        <w:numId w:val="21"/>
                      </w:numPr>
                      <w:ind w:hanging="244"/>
                      <w:rPr>
                        <w:color w:val="auto"/>
                      </w:rPr>
                    </w:pPr>
                    <w:r w:rsidRPr="0054352A">
                      <w:rPr>
                        <w:color w:val="auto"/>
                      </w:rPr>
                      <w:t>Receive</w:t>
                    </w:r>
                    <w:r w:rsidR="001D5654" w:rsidRPr="0054352A">
                      <w:rPr>
                        <w:color w:val="auto"/>
                      </w:rPr>
                      <w:t>d</w:t>
                    </w:r>
                    <w:r w:rsidRPr="0054352A">
                      <w:rPr>
                        <w:color w:val="auto"/>
                      </w:rPr>
                      <w:t xml:space="preserve"> payment by cash, check, credit cards, vouchers, or automatic debits</w:t>
                    </w:r>
                  </w:p>
                  <w:p w:rsidR="00AD4942" w:rsidRPr="0054352A" w:rsidRDefault="00AD4942" w:rsidP="00AD4942">
                    <w:pPr>
                      <w:pStyle w:val="ListParagraph"/>
                      <w:numPr>
                        <w:ilvl w:val="0"/>
                        <w:numId w:val="21"/>
                      </w:numPr>
                      <w:ind w:hanging="244"/>
                      <w:rPr>
                        <w:color w:val="auto"/>
                      </w:rPr>
                    </w:pPr>
                    <w:r w:rsidRPr="0054352A">
                      <w:rPr>
                        <w:color w:val="auto"/>
                      </w:rPr>
                      <w:t>Issue</w:t>
                    </w:r>
                    <w:r w:rsidR="001D5654" w:rsidRPr="0054352A">
                      <w:rPr>
                        <w:color w:val="auto"/>
                      </w:rPr>
                      <w:t>d</w:t>
                    </w:r>
                    <w:r w:rsidRPr="0054352A">
                      <w:rPr>
                        <w:color w:val="auto"/>
                      </w:rPr>
                      <w:t xml:space="preserve"> receipts, refunds, credits, or change due to customers</w:t>
                    </w:r>
                  </w:p>
                  <w:p w:rsidR="00AD4942" w:rsidRPr="0054352A" w:rsidRDefault="00AD4942" w:rsidP="00AD4942">
                    <w:pPr>
                      <w:pStyle w:val="ListParagraph"/>
                      <w:numPr>
                        <w:ilvl w:val="0"/>
                        <w:numId w:val="21"/>
                      </w:numPr>
                      <w:ind w:hanging="244"/>
                      <w:rPr>
                        <w:color w:val="auto"/>
                      </w:rPr>
                    </w:pPr>
                    <w:r w:rsidRPr="0054352A">
                      <w:rPr>
                        <w:color w:val="auto"/>
                      </w:rPr>
                      <w:t>Count</w:t>
                    </w:r>
                    <w:r w:rsidR="001D5654" w:rsidRPr="0054352A">
                      <w:rPr>
                        <w:color w:val="auto"/>
                      </w:rPr>
                      <w:t>ed</w:t>
                    </w:r>
                    <w:r w:rsidRPr="0054352A">
                      <w:rPr>
                        <w:color w:val="auto"/>
                      </w:rPr>
                      <w:t xml:space="preserve"> money in cash drawers at the beginning of shifts to ensure that amounts are correct and that there is adequate change</w:t>
                    </w:r>
                  </w:p>
                  <w:p w:rsidR="00AD4942" w:rsidRPr="0054352A" w:rsidRDefault="00AD4942" w:rsidP="00AD4942">
                    <w:pPr>
                      <w:pStyle w:val="ListParagraph"/>
                      <w:numPr>
                        <w:ilvl w:val="0"/>
                        <w:numId w:val="21"/>
                      </w:numPr>
                      <w:ind w:hanging="244"/>
                      <w:rPr>
                        <w:color w:val="auto"/>
                      </w:rPr>
                    </w:pPr>
                    <w:r w:rsidRPr="0054352A">
                      <w:rPr>
                        <w:color w:val="auto"/>
                      </w:rPr>
                      <w:t>Greet</w:t>
                    </w:r>
                    <w:r w:rsidR="001D5654" w:rsidRPr="0054352A">
                      <w:rPr>
                        <w:color w:val="auto"/>
                      </w:rPr>
                      <w:t>ed</w:t>
                    </w:r>
                    <w:r w:rsidRPr="0054352A">
                      <w:rPr>
                        <w:color w:val="auto"/>
                      </w:rPr>
                      <w:t xml:space="preserve"> customers entering establishment</w:t>
                    </w:r>
                  </w:p>
                  <w:p w:rsidR="00AD4942" w:rsidRPr="0054352A" w:rsidRDefault="00AD4942" w:rsidP="00AD4942">
                    <w:pPr>
                      <w:pStyle w:val="ListParagraph"/>
                      <w:numPr>
                        <w:ilvl w:val="0"/>
                        <w:numId w:val="21"/>
                      </w:numPr>
                      <w:ind w:hanging="244"/>
                      <w:rPr>
                        <w:color w:val="auto"/>
                      </w:rPr>
                    </w:pPr>
                    <w:r w:rsidRPr="0054352A">
                      <w:rPr>
                        <w:color w:val="auto"/>
                      </w:rPr>
                      <w:t>Maintain</w:t>
                    </w:r>
                    <w:r w:rsidR="001D5654" w:rsidRPr="0054352A">
                      <w:rPr>
                        <w:color w:val="auto"/>
                      </w:rPr>
                      <w:t>ed</w:t>
                    </w:r>
                    <w:r w:rsidRPr="0054352A">
                      <w:rPr>
                        <w:color w:val="auto"/>
                      </w:rPr>
                      <w:t xml:space="preserve"> clean and orderly checkout areas</w:t>
                    </w:r>
                  </w:p>
                  <w:p w:rsidR="001D5654" w:rsidRPr="0054352A" w:rsidRDefault="001D5654" w:rsidP="00AD4942">
                    <w:pPr>
                      <w:pStyle w:val="ListParagraph"/>
                      <w:numPr>
                        <w:ilvl w:val="0"/>
                        <w:numId w:val="21"/>
                      </w:numPr>
                      <w:ind w:hanging="244"/>
                      <w:rPr>
                        <w:color w:val="auto"/>
                      </w:rPr>
                    </w:pPr>
                    <w:r w:rsidRPr="0054352A">
                      <w:rPr>
                        <w:color w:val="auto"/>
                      </w:rPr>
                      <w:t>Prepared deposit slips to manage the earnings per day</w:t>
                    </w:r>
                  </w:p>
                  <w:p w:rsidR="00AD4942" w:rsidRPr="0054352A" w:rsidRDefault="001D5654" w:rsidP="00AD4942">
                    <w:pPr>
                      <w:pStyle w:val="ListParagraph"/>
                      <w:numPr>
                        <w:ilvl w:val="0"/>
                        <w:numId w:val="21"/>
                      </w:numPr>
                      <w:ind w:hanging="244"/>
                      <w:rPr>
                        <w:color w:val="auto"/>
                      </w:rPr>
                    </w:pPr>
                    <w:r w:rsidRPr="0054352A">
                      <w:rPr>
                        <w:color w:val="auto"/>
                      </w:rPr>
                      <w:t>Managed the sale of goods and ensured that each good corresponded to the appropriate priced</w:t>
                    </w:r>
                  </w:p>
                  <w:p w:rsidR="001D5654" w:rsidRPr="0054352A" w:rsidRDefault="001D5654" w:rsidP="00AD4942">
                    <w:pPr>
                      <w:pStyle w:val="ListParagraph"/>
                      <w:numPr>
                        <w:ilvl w:val="0"/>
                        <w:numId w:val="21"/>
                      </w:numPr>
                      <w:ind w:hanging="244"/>
                      <w:rPr>
                        <w:color w:val="auto"/>
                      </w:rPr>
                    </w:pPr>
                    <w:r w:rsidRPr="0054352A">
                      <w:rPr>
                        <w:color w:val="auto"/>
                      </w:rPr>
                      <w:t>Managed the stock level by use of a database management system</w:t>
                    </w:r>
                  </w:p>
                  <w:p w:rsidR="00AD4942" w:rsidRPr="0054352A" w:rsidRDefault="00AD4942" w:rsidP="00AD4942">
                    <w:pPr>
                      <w:pStyle w:val="Subsection"/>
                      <w:framePr w:hSpace="0" w:wrap="auto" w:hAnchor="text" w:xAlign="left" w:yAlign="inline"/>
                      <w:tabs>
                        <w:tab w:val="left" w:pos="4976"/>
                        <w:tab w:val="left" w:pos="5580"/>
                      </w:tabs>
                      <w:spacing w:line="360" w:lineRule="auto"/>
                      <w:rPr>
                        <w:rFonts w:eastAsiaTheme="minorEastAsia" w:cstheme="minorBidi"/>
                        <w:b w:val="0"/>
                        <w:bCs/>
                        <w:caps/>
                        <w:color w:val="auto"/>
                        <w14:ligatures w14:val="none"/>
                      </w:rPr>
                    </w:pPr>
                    <w:r w:rsidRPr="0054352A">
                      <w:rPr>
                        <w:rFonts w:cstheme="minorBidi"/>
                        <w:bCs/>
                        <w:color w:val="auto"/>
                        <w:kern w:val="20"/>
                        <w14:ligatures w14:val="none"/>
                      </w:rPr>
                      <w:t xml:space="preserve">Fabric Land Trading Company Ltd                                 </w:t>
                    </w:r>
                    <w:r w:rsidRPr="0054352A">
                      <w:rPr>
                        <w:rFonts w:cstheme="minorBidi"/>
                        <w:b w:val="0"/>
                        <w:bCs/>
                        <w:color w:val="auto"/>
                        <w:kern w:val="20"/>
                        <w14:ligatures w14:val="none"/>
                      </w:rPr>
                      <w:t>2010-2012</w:t>
                    </w:r>
                  </w:p>
                  <w:p w:rsidR="00AD4942" w:rsidRPr="0054352A" w:rsidRDefault="00AD4942" w:rsidP="00AD4942">
                    <w:pPr>
                      <w:pStyle w:val="Heading2"/>
                      <w:tabs>
                        <w:tab w:val="left" w:pos="4590"/>
                      </w:tabs>
                      <w:spacing w:line="360" w:lineRule="auto"/>
                      <w:rPr>
                        <w:rFonts w:asciiTheme="minorHAnsi" w:eastAsiaTheme="minorHAnsi" w:hAnsiTheme="minorHAnsi" w:cstheme="minorBidi"/>
                        <w:caps w:val="0"/>
                        <w:color w:val="auto"/>
                        <w:u w:val="single"/>
                        <w14:ligatures w14:val="none"/>
                      </w:rPr>
                    </w:pPr>
                    <w:r w:rsidRPr="0054352A">
                      <w:rPr>
                        <w:rFonts w:asciiTheme="minorHAnsi" w:eastAsiaTheme="minorHAnsi" w:hAnsiTheme="minorHAnsi" w:cstheme="minorBidi"/>
                        <w:caps w:val="0"/>
                        <w:color w:val="auto"/>
                        <w:u w:val="single"/>
                        <w14:ligatures w14:val="none"/>
                      </w:rPr>
                      <w:t>Sales Clerk</w:t>
                    </w:r>
                  </w:p>
                  <w:p w:rsidR="00AD4942" w:rsidRPr="0054352A" w:rsidRDefault="00AD4942" w:rsidP="00AD4942">
                    <w:pPr>
                      <w:pStyle w:val="ListParagraph"/>
                      <w:numPr>
                        <w:ilvl w:val="0"/>
                        <w:numId w:val="21"/>
                      </w:numPr>
                      <w:ind w:hanging="244"/>
                      <w:rPr>
                        <w:color w:val="auto"/>
                      </w:rPr>
                    </w:pPr>
                    <w:r w:rsidRPr="0054352A">
                      <w:rPr>
                        <w:color w:val="auto"/>
                      </w:rPr>
                      <w:t>Greeted Customers</w:t>
                    </w:r>
                    <w:r w:rsidR="001D5654" w:rsidRPr="0054352A">
                      <w:rPr>
                        <w:color w:val="auto"/>
                      </w:rPr>
                      <w:t xml:space="preserve"> entering establishment</w:t>
                    </w:r>
                  </w:p>
                  <w:p w:rsidR="00AD4942" w:rsidRPr="0054352A" w:rsidRDefault="00AD4942" w:rsidP="00AD4942">
                    <w:pPr>
                      <w:pStyle w:val="ListParagraph"/>
                      <w:numPr>
                        <w:ilvl w:val="0"/>
                        <w:numId w:val="21"/>
                      </w:numPr>
                      <w:ind w:hanging="244"/>
                      <w:rPr>
                        <w:color w:val="auto"/>
                      </w:rPr>
                    </w:pPr>
                    <w:r w:rsidRPr="0054352A">
                      <w:rPr>
                        <w:color w:val="auto"/>
                      </w:rPr>
                      <w:t>Meet the customer’s needs</w:t>
                    </w:r>
                  </w:p>
                  <w:p w:rsidR="00AD4942" w:rsidRPr="0054352A" w:rsidRDefault="00AD4942" w:rsidP="00AD4942">
                    <w:pPr>
                      <w:pStyle w:val="ListParagraph"/>
                      <w:numPr>
                        <w:ilvl w:val="0"/>
                        <w:numId w:val="21"/>
                      </w:numPr>
                      <w:ind w:hanging="244"/>
                      <w:rPr>
                        <w:color w:val="auto"/>
                      </w:rPr>
                    </w:pPr>
                    <w:r w:rsidRPr="0054352A">
                      <w:rPr>
                        <w:color w:val="auto"/>
                      </w:rPr>
                      <w:t>Sale of Fabrics</w:t>
                    </w:r>
                  </w:p>
                  <w:p w:rsidR="00AD4942" w:rsidRPr="0054352A" w:rsidRDefault="00AD4942" w:rsidP="00AD4942">
                    <w:pPr>
                      <w:pStyle w:val="ListParagraph"/>
                      <w:numPr>
                        <w:ilvl w:val="0"/>
                        <w:numId w:val="21"/>
                      </w:numPr>
                      <w:ind w:hanging="244"/>
                      <w:rPr>
                        <w:color w:val="auto"/>
                      </w:rPr>
                    </w:pPr>
                    <w:r w:rsidRPr="0054352A">
                      <w:rPr>
                        <w:color w:val="auto"/>
                      </w:rPr>
                      <w:lastRenderedPageBreak/>
                      <w:t>Stock Taking</w:t>
                    </w:r>
                  </w:p>
                  <w:p w:rsidR="002C42BC" w:rsidRPr="0054352A" w:rsidRDefault="00AD4942" w:rsidP="00AD4942">
                    <w:pPr>
                      <w:pStyle w:val="ListParagraph"/>
                      <w:numPr>
                        <w:ilvl w:val="0"/>
                        <w:numId w:val="21"/>
                      </w:numPr>
                      <w:ind w:hanging="244"/>
                      <w:rPr>
                        <w:color w:val="auto"/>
                      </w:rPr>
                    </w:pPr>
                    <w:r w:rsidRPr="0054352A">
                      <w:rPr>
                        <w:color w:val="auto"/>
                      </w:rPr>
                      <w:t>Preparation of receipts</w:t>
                    </w:r>
                  </w:p>
                </w:sdtContent>
              </w:sdt>
            </w:sdtContent>
          </w:sdt>
        </w:tc>
      </w:tr>
      <w:tr w:rsidR="0054352A" w:rsidRPr="0054352A" w:rsidTr="00A54C94">
        <w:tc>
          <w:tcPr>
            <w:tcW w:w="2045" w:type="dxa"/>
          </w:tcPr>
          <w:p w:rsidR="002C42BC" w:rsidRPr="0054352A" w:rsidRDefault="00414819" w:rsidP="00A54C94">
            <w:pPr>
              <w:pStyle w:val="Heading1"/>
              <w:spacing w:line="360" w:lineRule="auto"/>
              <w:rPr>
                <w:color w:val="auto"/>
                <w:sz w:val="20"/>
              </w:rPr>
            </w:pPr>
            <w:r w:rsidRPr="0054352A">
              <w:rPr>
                <w:color w:val="auto"/>
                <w:sz w:val="20"/>
              </w:rPr>
              <w:lastRenderedPageBreak/>
              <w:t>Education</w:t>
            </w:r>
          </w:p>
        </w:tc>
        <w:tc>
          <w:tcPr>
            <w:tcW w:w="449" w:type="dxa"/>
          </w:tcPr>
          <w:p w:rsidR="002C42BC" w:rsidRPr="0054352A" w:rsidRDefault="002C42BC" w:rsidP="00A54C94">
            <w:pPr>
              <w:spacing w:line="360" w:lineRule="auto"/>
              <w:rPr>
                <w:color w:val="auto"/>
              </w:rPr>
            </w:pPr>
          </w:p>
        </w:tc>
        <w:tc>
          <w:tcPr>
            <w:tcW w:w="7586" w:type="dxa"/>
          </w:tcPr>
          <w:sdt>
            <w:sdtPr>
              <w:rPr>
                <w:rFonts w:eastAsiaTheme="minorEastAsia"/>
                <w:b/>
                <w:bCs/>
                <w:caps/>
                <w:color w:val="auto"/>
              </w:rPr>
              <w:id w:val="-691765356"/>
              <w15:repeatingSection/>
            </w:sdtPr>
            <w:sdtEndPr>
              <w:rPr>
                <w:rFonts w:eastAsiaTheme="minorHAnsi"/>
                <w:b w:val="0"/>
                <w:bCs w:val="0"/>
                <w:caps w:val="0"/>
              </w:rPr>
            </w:sdtEndPr>
            <w:sdtContent>
              <w:sdt>
                <w:sdtPr>
                  <w:rPr>
                    <w:rFonts w:eastAsiaTheme="minorEastAsia"/>
                    <w:b/>
                    <w:bCs/>
                    <w:caps/>
                    <w:color w:val="auto"/>
                  </w:rPr>
                  <w:id w:val="447822293"/>
                  <w:placeholder>
                    <w:docPart w:val="165A936BF4384383B822FED39A8DB9B7"/>
                  </w:placeholder>
                  <w15:repeatingSectionItem/>
                </w:sdtPr>
                <w:sdtEndPr>
                  <w:rPr>
                    <w:rFonts w:eastAsiaTheme="minorHAnsi"/>
                    <w:b w:val="0"/>
                    <w:bCs w:val="0"/>
                    <w:caps w:val="0"/>
                  </w:rPr>
                </w:sdtEndPr>
                <w:sdtContent>
                  <w:p w:rsidR="00B91A3E" w:rsidRPr="0054352A" w:rsidRDefault="001D5654" w:rsidP="00655606">
                    <w:pPr>
                      <w:tabs>
                        <w:tab w:val="left" w:pos="4796"/>
                        <w:tab w:val="left" w:pos="5066"/>
                      </w:tabs>
                      <w:spacing w:after="0" w:line="360" w:lineRule="auto"/>
                      <w:rPr>
                        <w:bCs/>
                        <w:color w:val="auto"/>
                      </w:rPr>
                    </w:pPr>
                    <w:r w:rsidRPr="0054352A">
                      <w:rPr>
                        <w:b/>
                        <w:bCs/>
                        <w:color w:val="auto"/>
                      </w:rPr>
                      <w:t>St Charles High School</w:t>
                    </w:r>
                    <w:r w:rsidR="002C67CC" w:rsidRPr="0054352A">
                      <w:rPr>
                        <w:b/>
                        <w:bCs/>
                        <w:color w:val="auto"/>
                      </w:rPr>
                      <w:tab/>
                    </w:r>
                    <w:r w:rsidR="009D1CFF" w:rsidRPr="0054352A">
                      <w:rPr>
                        <w:bCs/>
                        <w:color w:val="auto"/>
                      </w:rPr>
                      <w:tab/>
                    </w:r>
                    <w:r w:rsidRPr="0054352A">
                      <w:rPr>
                        <w:bCs/>
                        <w:color w:val="auto"/>
                      </w:rPr>
                      <w:t>2002</w:t>
                    </w:r>
                    <w:r w:rsidR="002C67CC" w:rsidRPr="0054352A">
                      <w:rPr>
                        <w:bCs/>
                        <w:color w:val="auto"/>
                      </w:rPr>
                      <w:t xml:space="preserve"> </w:t>
                    </w:r>
                    <w:r w:rsidR="0054352A">
                      <w:rPr>
                        <w:bCs/>
                        <w:color w:val="auto"/>
                      </w:rPr>
                      <w:t>–</w:t>
                    </w:r>
                    <w:r w:rsidR="002C67CC" w:rsidRPr="0054352A">
                      <w:rPr>
                        <w:bCs/>
                        <w:color w:val="auto"/>
                      </w:rPr>
                      <w:t xml:space="preserve"> </w:t>
                    </w:r>
                    <w:r w:rsidR="00B91A3E" w:rsidRPr="0054352A">
                      <w:rPr>
                        <w:bCs/>
                        <w:color w:val="auto"/>
                      </w:rPr>
                      <w:t>2004</w:t>
                    </w:r>
                  </w:p>
                  <w:p w:rsidR="001D5654" w:rsidRPr="0054352A" w:rsidRDefault="001D5654" w:rsidP="001D5654">
                    <w:pPr>
                      <w:spacing w:after="0" w:line="360" w:lineRule="auto"/>
                      <w:rPr>
                        <w:b/>
                        <w:bCs/>
                        <w:color w:val="auto"/>
                        <w:u w:val="single"/>
                      </w:rPr>
                    </w:pPr>
                    <w:r w:rsidRPr="0054352A">
                      <w:rPr>
                        <w:b/>
                        <w:bCs/>
                        <w:color w:val="auto"/>
                        <w:u w:val="single"/>
                      </w:rPr>
                      <w:t>CXC Certificate</w:t>
                    </w:r>
                  </w:p>
                  <w:p w:rsidR="001D5654" w:rsidRPr="0054352A" w:rsidRDefault="001D5654" w:rsidP="001D5654">
                    <w:pPr>
                      <w:pStyle w:val="ListParagraph"/>
                      <w:numPr>
                        <w:ilvl w:val="0"/>
                        <w:numId w:val="23"/>
                      </w:numPr>
                      <w:spacing w:after="0" w:line="360" w:lineRule="auto"/>
                      <w:rPr>
                        <w:bCs/>
                        <w:color w:val="auto"/>
                      </w:rPr>
                    </w:pPr>
                    <w:r w:rsidRPr="0054352A">
                      <w:rPr>
                        <w:bCs/>
                        <w:color w:val="auto"/>
                      </w:rPr>
                      <w:t xml:space="preserve">Maths </w:t>
                    </w:r>
                  </w:p>
                  <w:p w:rsidR="001D5654" w:rsidRPr="0054352A" w:rsidRDefault="001D5654" w:rsidP="001D5654">
                    <w:pPr>
                      <w:pStyle w:val="ListParagraph"/>
                      <w:numPr>
                        <w:ilvl w:val="0"/>
                        <w:numId w:val="23"/>
                      </w:numPr>
                      <w:spacing w:after="0" w:line="360" w:lineRule="auto"/>
                      <w:rPr>
                        <w:bCs/>
                        <w:color w:val="auto"/>
                      </w:rPr>
                    </w:pPr>
                    <w:r w:rsidRPr="0054352A">
                      <w:rPr>
                        <w:bCs/>
                        <w:color w:val="auto"/>
                      </w:rPr>
                      <w:t>English</w:t>
                    </w:r>
                  </w:p>
                  <w:p w:rsidR="001D5654" w:rsidRPr="0054352A" w:rsidRDefault="001D5654" w:rsidP="001D5654">
                    <w:pPr>
                      <w:pStyle w:val="ListParagraph"/>
                      <w:numPr>
                        <w:ilvl w:val="0"/>
                        <w:numId w:val="23"/>
                      </w:numPr>
                      <w:spacing w:after="0" w:line="360" w:lineRule="auto"/>
                      <w:rPr>
                        <w:bCs/>
                        <w:color w:val="auto"/>
                      </w:rPr>
                    </w:pPr>
                    <w:r w:rsidRPr="0054352A">
                      <w:rPr>
                        <w:bCs/>
                        <w:color w:val="auto"/>
                      </w:rPr>
                      <w:t>Biology</w:t>
                    </w:r>
                  </w:p>
                  <w:p w:rsidR="002C42BC" w:rsidRPr="0054352A" w:rsidRDefault="001D5654" w:rsidP="001D5654">
                    <w:pPr>
                      <w:pStyle w:val="ListParagraph"/>
                      <w:numPr>
                        <w:ilvl w:val="0"/>
                        <w:numId w:val="23"/>
                      </w:numPr>
                      <w:spacing w:after="0" w:line="360" w:lineRule="auto"/>
                      <w:rPr>
                        <w:bCs/>
                        <w:color w:val="auto"/>
                      </w:rPr>
                    </w:pPr>
                    <w:r w:rsidRPr="0054352A">
                      <w:rPr>
                        <w:bCs/>
                        <w:color w:val="auto"/>
                      </w:rPr>
                      <w:t>History</w:t>
                    </w:r>
                  </w:p>
                </w:sdtContent>
              </w:sdt>
            </w:sdtContent>
          </w:sdt>
        </w:tc>
      </w:tr>
      <w:tr w:rsidR="0054352A" w:rsidRPr="0054352A" w:rsidTr="00A54C94">
        <w:trPr>
          <w:trHeight w:val="449"/>
        </w:trPr>
        <w:tc>
          <w:tcPr>
            <w:tcW w:w="2045" w:type="dxa"/>
          </w:tcPr>
          <w:p w:rsidR="00F630BA" w:rsidRPr="0054352A" w:rsidRDefault="00F630BA" w:rsidP="00A54C94">
            <w:pPr>
              <w:pStyle w:val="Heading1"/>
              <w:spacing w:line="360" w:lineRule="auto"/>
              <w:jc w:val="center"/>
              <w:rPr>
                <w:color w:val="auto"/>
                <w:sz w:val="20"/>
              </w:rPr>
            </w:pPr>
            <w:r w:rsidRPr="0054352A">
              <w:rPr>
                <w:color w:val="auto"/>
                <w:sz w:val="20"/>
              </w:rPr>
              <w:t>ACCOMPLISHMENTS</w:t>
            </w:r>
          </w:p>
        </w:tc>
        <w:tc>
          <w:tcPr>
            <w:tcW w:w="449" w:type="dxa"/>
          </w:tcPr>
          <w:p w:rsidR="00F630BA" w:rsidRPr="0054352A" w:rsidRDefault="00F630BA" w:rsidP="00A54C94">
            <w:pPr>
              <w:spacing w:line="360" w:lineRule="auto"/>
              <w:rPr>
                <w:color w:val="auto"/>
              </w:rPr>
            </w:pPr>
          </w:p>
        </w:tc>
        <w:tc>
          <w:tcPr>
            <w:tcW w:w="7586" w:type="dxa"/>
          </w:tcPr>
          <w:p w:rsidR="00F630BA" w:rsidRPr="0054352A" w:rsidRDefault="0000253E" w:rsidP="0000253E">
            <w:pPr>
              <w:pStyle w:val="Subsection"/>
              <w:framePr w:hSpace="0" w:wrap="auto" w:hAnchor="text" w:xAlign="left" w:yAlign="inline"/>
              <w:spacing w:line="360" w:lineRule="auto"/>
              <w:rPr>
                <w:rFonts w:cstheme="minorBidi"/>
                <w:b w:val="0"/>
                <w:color w:val="auto"/>
                <w:kern w:val="20"/>
                <w14:ligatures w14:val="none"/>
              </w:rPr>
            </w:pPr>
            <w:r w:rsidRPr="0054352A">
              <w:rPr>
                <w:rFonts w:cstheme="minorBidi"/>
                <w:b w:val="0"/>
                <w:bCs/>
                <w:color w:val="auto"/>
                <w:kern w:val="20"/>
                <w14:ligatures w14:val="none"/>
              </w:rPr>
              <w:t>Certificate in Computer Literacy</w:t>
            </w:r>
          </w:p>
        </w:tc>
      </w:tr>
      <w:tr w:rsidR="0054352A" w:rsidRPr="0054352A" w:rsidTr="00A54C94">
        <w:trPr>
          <w:trHeight w:val="449"/>
        </w:trPr>
        <w:tc>
          <w:tcPr>
            <w:tcW w:w="2045" w:type="dxa"/>
          </w:tcPr>
          <w:p w:rsidR="00A54C94" w:rsidRPr="0054352A" w:rsidRDefault="00A54C94" w:rsidP="00A54C94">
            <w:pPr>
              <w:pStyle w:val="Heading1"/>
              <w:spacing w:line="360" w:lineRule="auto"/>
              <w:rPr>
                <w:color w:val="auto"/>
                <w:sz w:val="20"/>
              </w:rPr>
            </w:pPr>
            <w:r w:rsidRPr="0054352A">
              <w:rPr>
                <w:color w:val="auto"/>
                <w:sz w:val="20"/>
              </w:rPr>
              <w:t>skills</w:t>
            </w:r>
          </w:p>
        </w:tc>
        <w:tc>
          <w:tcPr>
            <w:tcW w:w="449" w:type="dxa"/>
          </w:tcPr>
          <w:p w:rsidR="00A54C94" w:rsidRPr="0054352A" w:rsidRDefault="00A54C94" w:rsidP="00A54C94">
            <w:pPr>
              <w:spacing w:line="360" w:lineRule="auto"/>
              <w:rPr>
                <w:color w:val="auto"/>
              </w:rPr>
            </w:pPr>
          </w:p>
        </w:tc>
        <w:tc>
          <w:tcPr>
            <w:tcW w:w="7586" w:type="dxa"/>
          </w:tcPr>
          <w:p w:rsidR="00A54C94" w:rsidRPr="0054352A" w:rsidRDefault="0000253E" w:rsidP="00A54C94">
            <w:pPr>
              <w:pStyle w:val="ResumeText"/>
              <w:spacing w:line="360" w:lineRule="auto"/>
              <w:rPr>
                <w:color w:val="auto"/>
              </w:rPr>
            </w:pPr>
            <w:r w:rsidRPr="0054352A">
              <w:rPr>
                <w:color w:val="auto"/>
              </w:rPr>
              <w:t>Stock Taking</w:t>
            </w:r>
          </w:p>
        </w:tc>
      </w:tr>
      <w:tr w:rsidR="0054352A" w:rsidRPr="0054352A" w:rsidTr="00A54C94">
        <w:trPr>
          <w:trHeight w:val="449"/>
        </w:trPr>
        <w:tc>
          <w:tcPr>
            <w:tcW w:w="2045" w:type="dxa"/>
          </w:tcPr>
          <w:p w:rsidR="002C42BC" w:rsidRPr="0054352A" w:rsidRDefault="00F470DA" w:rsidP="00A54C94">
            <w:pPr>
              <w:pStyle w:val="Heading1"/>
              <w:spacing w:line="360" w:lineRule="auto"/>
              <w:rPr>
                <w:color w:val="auto"/>
                <w:sz w:val="20"/>
              </w:rPr>
            </w:pPr>
            <w:r w:rsidRPr="0054352A">
              <w:rPr>
                <w:color w:val="auto"/>
                <w:sz w:val="20"/>
              </w:rPr>
              <w:t>Hobbies</w:t>
            </w:r>
          </w:p>
        </w:tc>
        <w:tc>
          <w:tcPr>
            <w:tcW w:w="449" w:type="dxa"/>
          </w:tcPr>
          <w:p w:rsidR="002C42BC" w:rsidRPr="0054352A" w:rsidRDefault="002C42BC" w:rsidP="00A54C94">
            <w:pPr>
              <w:spacing w:line="360" w:lineRule="auto"/>
              <w:rPr>
                <w:color w:val="auto"/>
              </w:rPr>
            </w:pPr>
          </w:p>
        </w:tc>
        <w:tc>
          <w:tcPr>
            <w:tcW w:w="7586" w:type="dxa"/>
          </w:tcPr>
          <w:p w:rsidR="002C42BC" w:rsidRPr="0054352A" w:rsidRDefault="00074CFF" w:rsidP="0000253E">
            <w:pPr>
              <w:pStyle w:val="ResumeText"/>
              <w:spacing w:line="360" w:lineRule="auto"/>
              <w:rPr>
                <w:color w:val="auto"/>
              </w:rPr>
            </w:pPr>
            <w:r w:rsidRPr="0054352A">
              <w:rPr>
                <w:color w:val="auto"/>
              </w:rPr>
              <w:t>Reading</w:t>
            </w:r>
            <w:r w:rsidR="0000253E" w:rsidRPr="0054352A">
              <w:rPr>
                <w:color w:val="auto"/>
              </w:rPr>
              <w:t>, Netball</w:t>
            </w:r>
          </w:p>
        </w:tc>
      </w:tr>
      <w:tr w:rsidR="0054352A" w:rsidRPr="0054352A" w:rsidTr="0054352A">
        <w:trPr>
          <w:trHeight w:val="701"/>
        </w:trPr>
        <w:tc>
          <w:tcPr>
            <w:tcW w:w="2045" w:type="dxa"/>
          </w:tcPr>
          <w:p w:rsidR="002C42BC" w:rsidRPr="0054352A" w:rsidRDefault="00414819" w:rsidP="00A54C94">
            <w:pPr>
              <w:pStyle w:val="Heading1"/>
              <w:spacing w:line="360" w:lineRule="auto"/>
              <w:rPr>
                <w:color w:val="auto"/>
                <w:sz w:val="20"/>
              </w:rPr>
            </w:pPr>
            <w:r w:rsidRPr="0054352A">
              <w:rPr>
                <w:color w:val="auto"/>
                <w:sz w:val="20"/>
              </w:rPr>
              <w:t>References</w:t>
            </w:r>
          </w:p>
        </w:tc>
        <w:tc>
          <w:tcPr>
            <w:tcW w:w="449" w:type="dxa"/>
          </w:tcPr>
          <w:p w:rsidR="002C42BC" w:rsidRPr="0054352A" w:rsidRDefault="002C42BC" w:rsidP="00A54C94">
            <w:pPr>
              <w:spacing w:line="360" w:lineRule="auto"/>
              <w:rPr>
                <w:color w:val="auto"/>
              </w:rPr>
            </w:pPr>
          </w:p>
        </w:tc>
        <w:tc>
          <w:tcPr>
            <w:tcW w:w="7586" w:type="dxa"/>
          </w:tcPr>
          <w:p w:rsidR="002C42BC" w:rsidRPr="0054352A" w:rsidRDefault="00074CFF" w:rsidP="00A54C94">
            <w:pPr>
              <w:pStyle w:val="Heading2"/>
              <w:spacing w:line="360" w:lineRule="auto"/>
              <w:rPr>
                <w:b w:val="0"/>
                <w:color w:val="auto"/>
              </w:rPr>
            </w:pPr>
            <w:r w:rsidRPr="0054352A">
              <w:rPr>
                <w:b w:val="0"/>
                <w:caps w:val="0"/>
                <w:color w:val="auto"/>
              </w:rPr>
              <w:t>Available Upon Request</w:t>
            </w:r>
          </w:p>
        </w:tc>
      </w:tr>
    </w:tbl>
    <w:p w:rsidR="000248CC" w:rsidRPr="0054352A" w:rsidRDefault="000248CC" w:rsidP="00A54C94">
      <w:pPr>
        <w:spacing w:line="360" w:lineRule="auto"/>
        <w:rPr>
          <w:color w:val="auto"/>
        </w:rPr>
      </w:pPr>
    </w:p>
    <w:p w:rsidR="000248CC" w:rsidRPr="0054352A" w:rsidRDefault="000248CC">
      <w:pPr>
        <w:rPr>
          <w:color w:val="auto"/>
        </w:rPr>
      </w:pPr>
      <w:r w:rsidRPr="0054352A">
        <w:rPr>
          <w:color w:val="auto"/>
        </w:rPr>
        <w:br w:type="page"/>
      </w:r>
    </w:p>
    <w:sdt>
      <w:sdtPr>
        <w:rPr>
          <w:color w:val="auto"/>
        </w:rPr>
        <w:id w:val="-1235149619"/>
        <w:docPartObj>
          <w:docPartGallery w:val="Cover Pages"/>
          <w:docPartUnique/>
        </w:docPartObj>
      </w:sdtPr>
      <w:sdtEndPr/>
      <w:sdtContent>
        <w:p w:rsidR="00517BEC" w:rsidRPr="0054352A" w:rsidRDefault="00517BEC" w:rsidP="00517BEC">
          <w:pPr>
            <w:rPr>
              <w:color w:val="auto"/>
            </w:rPr>
          </w:pPr>
          <w:r w:rsidRPr="0054352A">
            <w:rPr>
              <w:noProof/>
              <w:color w:val="auto"/>
              <w:lang w:eastAsia="en-US"/>
            </w:rPr>
            <mc:AlternateContent>
              <mc:Choice Requires="wpg">
                <w:drawing>
                  <wp:anchor distT="0" distB="0" distL="114300" distR="114300" simplePos="0" relativeHeight="251659264" behindDoc="0" locked="0" layoutInCell="1" allowOverlap="1" wp14:anchorId="70D2B0EA" wp14:editId="5DD9E63C">
                    <wp:simplePos x="0" y="0"/>
                    <wp:positionH relativeFrom="margin">
                      <wp:posOffset>-276225</wp:posOffset>
                    </wp:positionH>
                    <wp:positionV relativeFrom="margin">
                      <wp:posOffset>-95249</wp:posOffset>
                    </wp:positionV>
                    <wp:extent cx="7115175" cy="998880"/>
                    <wp:effectExtent l="0" t="0" r="9525" b="0"/>
                    <wp:wrapNone/>
                    <wp:docPr id="149" name="Group 149"/>
                    <wp:cNvGraphicFramePr/>
                    <a:graphic xmlns:a="http://schemas.openxmlformats.org/drawingml/2006/main">
                      <a:graphicData uri="http://schemas.microsoft.com/office/word/2010/wordprocessingGroup">
                        <wpg:wgp>
                          <wpg:cNvGrpSpPr/>
                          <wpg:grpSpPr>
                            <a:xfrm>
                              <a:off x="0" y="0"/>
                              <a:ext cx="7115175" cy="998880"/>
                              <a:chOff x="0" y="-33288"/>
                              <a:chExt cx="7485554" cy="1163660"/>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30062" y="-33288"/>
                                <a:ext cx="7455492" cy="998666"/>
                              </a:xfrm>
                              <a:prstGeom prst="rect">
                                <a:avLst/>
                              </a:prstGeom>
                              <a:blipFill>
                                <a:blip r:embed="rId10"/>
                                <a:srcRect/>
                                <a:stretch>
                                  <a:fillRect r="-7574" b="-21778"/>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DBB2D93" id="Group 149" o:spid="_x0000_s1026" style="position:absolute;margin-left:-21.75pt;margin-top:-7.5pt;width:560.25pt;height:78.65pt;z-index:251659264;mso-position-horizontal-relative:margin;mso-position-vertical-relative:margin" coordorigin=",-332" coordsize="74855,11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052f61 [3204]" stroked="f" strokeweight="1.25pt">
                      <v:stroke endcap="round"/>
                      <v:path arrowok="t" o:connecttype="custom" o:connectlocs="0,0;7315200,0;7315200,1130373;3620757,733885;0,1092249;0,0" o:connectangles="0,0,0,0,0,0"/>
                    </v:shape>
                    <v:rect id="Rectangle 151" o:spid="_x0000_s1028" style="position:absolute;left:300;top:-332;width:74555;height:9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1" o:title="" recolor="t" rotate="t" type="frame"/>
                      <v:stroke endcap="round"/>
                    </v:rect>
                    <w10:wrap anchorx="margin" anchory="margin"/>
                  </v:group>
                </w:pict>
              </mc:Fallback>
            </mc:AlternateContent>
          </w:r>
        </w:p>
        <w:p w:rsidR="00517BEC" w:rsidRPr="0054352A" w:rsidRDefault="005F1A72" w:rsidP="00517BEC">
          <w:pPr>
            <w:rPr>
              <w:color w:val="auto"/>
              <w:sz w:val="18"/>
            </w:rPr>
          </w:pPr>
        </w:p>
      </w:sdtContent>
    </w:sdt>
    <w:p w:rsidR="00517BEC" w:rsidRPr="0054352A" w:rsidRDefault="00517BEC" w:rsidP="00517BEC">
      <w:pPr>
        <w:rPr>
          <w:color w:val="auto"/>
          <w:sz w:val="18"/>
        </w:rPr>
      </w:pPr>
    </w:p>
    <w:p w:rsidR="00517BEC" w:rsidRPr="0054352A" w:rsidRDefault="005F1A72" w:rsidP="00517BEC">
      <w:pPr>
        <w:jc w:val="right"/>
        <w:rPr>
          <w:rFonts w:ascii="Bookman Old Style" w:eastAsia="Arial Unicode MS" w:hAnsi="Bookman Old Style" w:cs="Arial Unicode MS"/>
          <w:color w:val="auto"/>
        </w:rPr>
      </w:pPr>
      <w:sdt>
        <w:sdtPr>
          <w:rPr>
            <w:color w:val="auto"/>
          </w:rPr>
          <w:alias w:val="Street Address"/>
          <w:tag w:val="Street Address"/>
          <w:id w:val="758179369"/>
          <w:placeholder>
            <w:docPart w:val="2EDC7EEBBA534B80888806FFFB808622"/>
          </w:placeholder>
          <w:dataBinding w:prefixMappings="xmlns:ns0='http://schemas.microsoft.com/office/2006/coverPageProps' " w:xpath="/ns0:CoverPageProperties[1]/ns0:CompanyAddress[1]" w:storeItemID="{55AF091B-3C7A-41E3-B477-F2FDAA23CFDA}"/>
          <w:text w:multiLine="1"/>
        </w:sdtPr>
        <w:sdtEndPr/>
        <w:sdtContent>
          <w:r w:rsidR="00D31FF2">
            <w:rPr>
              <w:color w:val="auto"/>
            </w:rPr>
            <w:br/>
            <w:t>4 Henry Road,</w:t>
          </w:r>
          <w:r w:rsidR="00D31FF2">
            <w:rPr>
              <w:color w:val="auto"/>
            </w:rPr>
            <w:br/>
            <w:t>Eldorado,</w:t>
          </w:r>
          <w:r w:rsidR="00D31FF2">
            <w:rPr>
              <w:color w:val="auto"/>
            </w:rPr>
            <w:br/>
            <w:t>Tunapuna</w:t>
          </w:r>
        </w:sdtContent>
      </w:sdt>
      <w:r w:rsidR="00517BEC" w:rsidRPr="0054352A">
        <w:rPr>
          <w:noProof/>
          <w:color w:val="auto"/>
          <w:lang w:eastAsia="en-US"/>
        </w:rPr>
        <w:t xml:space="preserve"> </w:t>
      </w:r>
      <w:r w:rsidR="00517BEC" w:rsidRPr="0054352A">
        <w:rPr>
          <w:noProof/>
          <w:color w:val="auto"/>
          <w:lang w:eastAsia="en-US"/>
        </w:rPr>
        <mc:AlternateContent>
          <mc:Choice Requires="wpg">
            <w:drawing>
              <wp:anchor distT="0" distB="0" distL="114300" distR="114300" simplePos="0" relativeHeight="251661312" behindDoc="0" locked="0" layoutInCell="1" allowOverlap="1" wp14:anchorId="0B6274ED" wp14:editId="5B2C5581">
                <wp:simplePos x="0" y="0"/>
                <wp:positionH relativeFrom="margin">
                  <wp:posOffset>-276225</wp:posOffset>
                </wp:positionH>
                <wp:positionV relativeFrom="margin">
                  <wp:posOffset>-95249</wp:posOffset>
                </wp:positionV>
                <wp:extent cx="7115175" cy="998880"/>
                <wp:effectExtent l="0" t="0" r="9525" b="0"/>
                <wp:wrapNone/>
                <wp:docPr id="1" name="Group 1"/>
                <wp:cNvGraphicFramePr/>
                <a:graphic xmlns:a="http://schemas.openxmlformats.org/drawingml/2006/main">
                  <a:graphicData uri="http://schemas.microsoft.com/office/word/2010/wordprocessingGroup">
                    <wpg:wgp>
                      <wpg:cNvGrpSpPr/>
                      <wpg:grpSpPr>
                        <a:xfrm>
                          <a:off x="0" y="0"/>
                          <a:ext cx="7115175" cy="998880"/>
                          <a:chOff x="0" y="-33288"/>
                          <a:chExt cx="7485554" cy="1163660"/>
                        </a:xfrm>
                      </wpg:grpSpPr>
                      <wps:wsp>
                        <wps:cNvPr id="2"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0062" y="-33288"/>
                            <a:ext cx="7455492" cy="998666"/>
                          </a:xfrm>
                          <a:prstGeom prst="rect">
                            <a:avLst/>
                          </a:prstGeom>
                          <a:blipFill>
                            <a:blip r:embed="rId10"/>
                            <a:srcRect/>
                            <a:stretch>
                              <a:fillRect r="-7574" b="-21778"/>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E868728" id="Group 1" o:spid="_x0000_s1026" style="position:absolute;margin-left:-21.75pt;margin-top:-7.5pt;width:560.25pt;height:78.65pt;z-index:251661312;mso-position-horizontal-relative:margin;mso-position-vertical-relative:margin" coordorigin=",-332" coordsize="74855,11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5JCcIA&#10;AADaAAAADwAAAGRycy9kb3ducmV2LnhtbESPwWrDMBBE74H+g9hCL6GRY0oIbpSQBlycW5P0AxZr&#10;a5taKyPJsvv3VaDQ4zAzb5jdYTa9iOR8Z1nBepWBIK6t7rhR8Hkrn7cgfEDW2FsmBT/k4bB/WOyw&#10;0HbiC8VraESCsC9QQRvCUEjp65YM+pUdiJP3ZZ3BkKRrpHY4JbjpZZ5lG2mw47TQ4kCnlurv62gU&#10;lC+jGy/y+B6refP2IbN4xmVU6ulxPr6CCDSH//Bfu9IKcrhfST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3kkJwgAAANoAAAAPAAAAAAAAAAAAAAAAAJgCAABkcnMvZG93&#10;bnJldi54bWxQSwUGAAAAAAQABAD1AAAAhwMAAAAA&#10;" path="m,l7312660,r,1129665l3619500,733425,,1091565,,xe" fillcolor="#052f61 [3204]" stroked="f" strokeweight="1.25pt">
                  <v:stroke endcap="round"/>
                  <v:path arrowok="t" o:connecttype="custom" o:connectlocs="0,0;7315200,0;7315200,1130373;3620757,733885;0,1092249;0,0" o:connectangles="0,0,0,0,0,0"/>
                </v:shape>
                <v:rect id="Rectangle 3" o:spid="_x0000_s1028" style="position:absolute;left:300;top:-332;width:74555;height:9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6pcIA&#10;AADaAAAADwAAAGRycy9kb3ducmV2LnhtbESPUWvCQBCE3wX/w7FCX6RerGBL6ikiCL5YqPYHbHNr&#10;kja7F3JnPP31PaHg4zAz3zCLVeRG9dT52omB6SQDRVI4W0tp4Ou4fX4D5QOKxcYJGbiSh9VyOFhg&#10;bt1FPqk/hFIliPgcDVQhtLnWvqiI0U9cS5K8k+sYQ5JdqW2HlwTnRr9k2Vwz1pIWKmxpU1Hxeziz&#10;gf76uv8Z3zYffs6yi99jjifHxjyN4vodVKAYHuH/9s4amMH9SroBe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yDqlwgAAANoAAAAPAAAAAAAAAAAAAAAAAJgCAABkcnMvZG93&#10;bnJldi54bWxQSwUGAAAAAAQABAD1AAAAhwMAAAAA&#10;" stroked="f" strokeweight="1.25pt">
                  <v:fill r:id="rId11" o:title="" recolor="t" rotate="t" type="frame"/>
                  <v:stroke endcap="round"/>
                </v:rect>
                <w10:wrap anchorx="margin" anchory="margin"/>
              </v:group>
            </w:pict>
          </mc:Fallback>
        </mc:AlternateContent>
      </w:r>
    </w:p>
    <w:p w:rsidR="00E36C05" w:rsidRPr="0054352A" w:rsidRDefault="00E36C05" w:rsidP="00E36C05">
      <w:pPr>
        <w:tabs>
          <w:tab w:val="left" w:pos="360"/>
        </w:tabs>
        <w:spacing w:line="240" w:lineRule="auto"/>
        <w:rPr>
          <w:color w:val="auto"/>
        </w:rPr>
      </w:pPr>
    </w:p>
    <w:p w:rsidR="00517BEC" w:rsidRPr="0054352A" w:rsidRDefault="007D5E2B" w:rsidP="0000253E">
      <w:pPr>
        <w:spacing w:line="360" w:lineRule="auto"/>
        <w:jc w:val="both"/>
        <w:rPr>
          <w:color w:val="auto"/>
        </w:rPr>
      </w:pPr>
      <w:r>
        <w:rPr>
          <w:color w:val="auto"/>
        </w:rPr>
        <w:t>05 February 2017</w:t>
      </w:r>
      <w:bookmarkStart w:id="0" w:name="_GoBack"/>
      <w:bookmarkEnd w:id="0"/>
    </w:p>
    <w:p w:rsidR="0000253E" w:rsidRPr="0054352A" w:rsidRDefault="0000253E" w:rsidP="0000253E">
      <w:pPr>
        <w:spacing w:line="360" w:lineRule="auto"/>
        <w:jc w:val="both"/>
        <w:rPr>
          <w:color w:val="auto"/>
        </w:rPr>
      </w:pPr>
    </w:p>
    <w:p w:rsidR="0000253E" w:rsidRPr="0054352A" w:rsidRDefault="007419B1" w:rsidP="0000253E">
      <w:pPr>
        <w:spacing w:line="360" w:lineRule="auto"/>
        <w:jc w:val="both"/>
        <w:rPr>
          <w:color w:val="auto"/>
        </w:rPr>
      </w:pPr>
      <w:r>
        <w:rPr>
          <w:color w:val="auto"/>
        </w:rPr>
        <w:t>Dear Sir/Madam,</w:t>
      </w:r>
    </w:p>
    <w:p w:rsidR="0054352A" w:rsidRPr="0054352A" w:rsidRDefault="0054352A" w:rsidP="0054352A">
      <w:pPr>
        <w:spacing w:line="360" w:lineRule="auto"/>
        <w:jc w:val="both"/>
        <w:rPr>
          <w:color w:val="auto"/>
        </w:rPr>
      </w:pPr>
      <w:r w:rsidRPr="0054352A">
        <w:rPr>
          <w:color w:val="auto"/>
        </w:rPr>
        <w:t>This letter serves to inform you of my interest in becoming a part of your organization. The enclosed resume will furnish you with information concerning my overall employment background, training, education and skills. My work abilities are backed up with experiences and knowledge. I assure you that I can successfully fulfill any obligations requiring of any responsibility upon your company.</w:t>
      </w:r>
    </w:p>
    <w:p w:rsidR="0054352A" w:rsidRPr="0054352A" w:rsidRDefault="0054352A" w:rsidP="0054352A">
      <w:pPr>
        <w:spacing w:line="360" w:lineRule="auto"/>
        <w:jc w:val="both"/>
        <w:rPr>
          <w:color w:val="auto"/>
        </w:rPr>
      </w:pPr>
      <w:r w:rsidRPr="0054352A">
        <w:rPr>
          <w:color w:val="auto"/>
        </w:rPr>
        <w:t xml:space="preserve">In my previous work experiences, I have performed my assignments with a high degree of skill and professionalism. My current objective is to obtain a position that will fully utilize my skills and offer an opportunity for continued professional growth. A combination of factors and core competencies such as leadership, patience, passion, motivation, extensive customer service, enthusiasm and an innate sense of adapting to an independent as well as team oriented environment leads me to believe that I would be a pinnacle for success at your organization. </w:t>
      </w:r>
    </w:p>
    <w:p w:rsidR="0000253E" w:rsidRPr="0054352A" w:rsidRDefault="0000253E" w:rsidP="0000253E">
      <w:pPr>
        <w:spacing w:line="360" w:lineRule="auto"/>
        <w:jc w:val="both"/>
        <w:rPr>
          <w:color w:val="auto"/>
        </w:rPr>
      </w:pPr>
      <w:r w:rsidRPr="0054352A">
        <w:rPr>
          <w:color w:val="auto"/>
        </w:rPr>
        <w:t xml:space="preserve">I look forward to discussing my capabilities further and I am available for a personal interview at your convenience. I can be contacted anytime at </w:t>
      </w:r>
      <w:r w:rsidR="007D5E2B">
        <w:rPr>
          <w:color w:val="auto"/>
        </w:rPr>
        <w:t>351-6364</w:t>
      </w:r>
      <w:r w:rsidRPr="0054352A">
        <w:rPr>
          <w:color w:val="auto"/>
        </w:rPr>
        <w:t>. Thank you for your time and consideration.</w:t>
      </w:r>
    </w:p>
    <w:p w:rsidR="0000253E" w:rsidRPr="0054352A" w:rsidRDefault="0000253E" w:rsidP="0000253E">
      <w:pPr>
        <w:spacing w:line="360" w:lineRule="auto"/>
        <w:jc w:val="both"/>
        <w:rPr>
          <w:color w:val="auto"/>
        </w:rPr>
      </w:pPr>
      <w:r w:rsidRPr="0054352A">
        <w:rPr>
          <w:color w:val="auto"/>
        </w:rPr>
        <w:t>I anticipate your favourable response.</w:t>
      </w:r>
    </w:p>
    <w:p w:rsidR="0000253E" w:rsidRPr="0054352A" w:rsidRDefault="0000253E" w:rsidP="00517BEC">
      <w:pPr>
        <w:jc w:val="center"/>
        <w:rPr>
          <w:color w:val="auto"/>
        </w:rPr>
      </w:pPr>
    </w:p>
    <w:p w:rsidR="00517BEC" w:rsidRPr="0054352A" w:rsidRDefault="00517BEC" w:rsidP="0054352A">
      <w:pPr>
        <w:spacing w:line="360" w:lineRule="auto"/>
        <w:jc w:val="both"/>
        <w:rPr>
          <w:color w:val="auto"/>
        </w:rPr>
      </w:pPr>
      <w:r w:rsidRPr="0054352A">
        <w:rPr>
          <w:color w:val="auto"/>
        </w:rPr>
        <w:t>Yours respectfully,</w:t>
      </w:r>
    </w:p>
    <w:p w:rsidR="0054352A" w:rsidRPr="0054352A" w:rsidRDefault="0054352A" w:rsidP="0054352A">
      <w:pPr>
        <w:spacing w:line="360" w:lineRule="auto"/>
        <w:jc w:val="both"/>
        <w:rPr>
          <w:color w:val="auto"/>
        </w:rPr>
      </w:pPr>
    </w:p>
    <w:p w:rsidR="0054352A" w:rsidRDefault="0000253E" w:rsidP="0054352A">
      <w:pPr>
        <w:spacing w:line="360" w:lineRule="auto"/>
        <w:jc w:val="both"/>
        <w:rPr>
          <w:color w:val="auto"/>
        </w:rPr>
      </w:pPr>
      <w:r w:rsidRPr="0054352A">
        <w:rPr>
          <w:color w:val="auto"/>
        </w:rPr>
        <w:t>Ms. Avalon Calliste</w:t>
      </w:r>
    </w:p>
    <w:sdt>
      <w:sdtPr>
        <w:rPr>
          <w:color w:val="auto"/>
        </w:rPr>
        <w:id w:val="1758561522"/>
        <w:docPartObj>
          <w:docPartGallery w:val="Cover Pages"/>
          <w:docPartUnique/>
        </w:docPartObj>
      </w:sdtPr>
      <w:sdtEndPr/>
      <w:sdtContent>
        <w:p w:rsidR="00EE5D83" w:rsidRPr="0054352A" w:rsidRDefault="00EE5D83" w:rsidP="0054352A">
          <w:pPr>
            <w:spacing w:line="360" w:lineRule="auto"/>
            <w:jc w:val="both"/>
            <w:rPr>
              <w:color w:val="auto"/>
              <w:sz w:val="18"/>
            </w:rPr>
          </w:pPr>
          <w:r w:rsidRPr="0054352A">
            <w:rPr>
              <w:noProof/>
              <w:color w:val="auto"/>
              <w:lang w:eastAsia="en-US"/>
            </w:rPr>
            <mc:AlternateContent>
              <mc:Choice Requires="wpg">
                <w:drawing>
                  <wp:anchor distT="0" distB="0" distL="114300" distR="114300" simplePos="0" relativeHeight="251669504" behindDoc="0" locked="0" layoutInCell="1" allowOverlap="1" wp14:anchorId="0BB49648" wp14:editId="29F60393">
                    <wp:simplePos x="0" y="0"/>
                    <wp:positionH relativeFrom="margin">
                      <wp:posOffset>-276225</wp:posOffset>
                    </wp:positionH>
                    <wp:positionV relativeFrom="margin">
                      <wp:posOffset>-95249</wp:posOffset>
                    </wp:positionV>
                    <wp:extent cx="7115175" cy="998880"/>
                    <wp:effectExtent l="0" t="0" r="9525" b="0"/>
                    <wp:wrapNone/>
                    <wp:docPr id="16" name="Group 16"/>
                    <wp:cNvGraphicFramePr/>
                    <a:graphic xmlns:a="http://schemas.openxmlformats.org/drawingml/2006/main">
                      <a:graphicData uri="http://schemas.microsoft.com/office/word/2010/wordprocessingGroup">
                        <wpg:wgp>
                          <wpg:cNvGrpSpPr/>
                          <wpg:grpSpPr>
                            <a:xfrm>
                              <a:off x="0" y="0"/>
                              <a:ext cx="7115175" cy="998880"/>
                              <a:chOff x="0" y="-33288"/>
                              <a:chExt cx="7485554" cy="1163660"/>
                            </a:xfrm>
                          </wpg:grpSpPr>
                          <wps:wsp>
                            <wps:cNvPr id="17"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0062" y="-33288"/>
                                <a:ext cx="7455492" cy="998666"/>
                              </a:xfrm>
                              <a:prstGeom prst="rect">
                                <a:avLst/>
                              </a:prstGeom>
                              <a:blipFill>
                                <a:blip r:embed="rId10"/>
                                <a:srcRect/>
                                <a:stretch>
                                  <a:fillRect r="-7574" b="-21778"/>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DA9BB2C" id="Group 16" o:spid="_x0000_s1026" style="position:absolute;margin-left:-21.75pt;margin-top:-7.5pt;width:560.25pt;height:78.65pt;z-index:251669504;mso-position-horizontal-relative:margin;mso-position-vertical-relative:margin" coordorigin=",-332" coordsize="74855,11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4sAA&#10;AADbAAAADwAAAGRycy9kb3ducmV2LnhtbERP3WrCMBS+H+wdwhnsZmg6ER3VKE5Q9G7VPcChObbF&#10;5qQkaeze3gjC7s7H93uW68G0IpLzjWUFn+MMBHFpdcOVgt/zbvQFwgdkja1lUvBHHtar15cl5tre&#10;uKB4CpVIIexzVFCH0OVS+rImg35sO+LEXawzGBJ0ldQObynctHKSZTNpsOHUUGNH25rK66k3CnbT&#10;3vWF3OzjYZh9/8gsHvEjKvX+NmwWIAIN4V/8dB90mj+Hxy/pALm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c4sAAAADbAAAADwAAAAAAAAAAAAAAAACYAgAAZHJzL2Rvd25y&#10;ZXYueG1sUEsFBgAAAAAEAAQA9QAAAIUDAAAAAA==&#10;" path="m,l7312660,r,1129665l3619500,733425,,1091565,,xe" fillcolor="#052f61 [3204]" stroked="f" strokeweight="1.25pt">
                      <v:stroke endcap="round"/>
                      <v:path arrowok="t" o:connecttype="custom" o:connectlocs="0,0;7315200,0;7315200,1130373;3620757,733885;0,1092249;0,0" o:connectangles="0,0,0,0,0,0"/>
                    </v:shape>
                    <v:rect id="Rectangle 18" o:spid="_x0000_s1028" style="position:absolute;left:300;top:-332;width:74555;height:9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Oqf8QA&#10;AADbAAAADwAAAGRycy9kb3ducmV2LnhtbESPQWsCQQyF74X+hyGFXqTOtgcrW0cpQsFLhVp/QNyJ&#10;u6ubzLIzXcf+enMo9JbwXt77slhl7sxIQ2yDOHieFmBIquBbqR3svz+e5mBiQvHYBSEHV4qwWt7f&#10;LbD04SJfNO5SbTREYokOmpT60tpYNcQYp6EnUe0YBsak61BbP+BFw7mzL0Uxs4ytaEODPa0bqs67&#10;H3YwXl8/T5Pf9TbOWDb5MOF8DOzc40N+fwOTKKd/89/1xiu+wuovOoBd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jqn/EAAAA2wAAAA8AAAAAAAAAAAAAAAAAmAIAAGRycy9k&#10;b3ducmV2LnhtbFBLBQYAAAAABAAEAPUAAACJAwAAAAA=&#10;" stroked="f" strokeweight="1.25pt">
                      <v:fill r:id="rId12" o:title="" recolor="t" rotate="t" type="frame"/>
                      <v:stroke endcap="round"/>
                    </v:rect>
                    <w10:wrap anchorx="margin" anchory="margin"/>
                  </v:group>
                </w:pict>
              </mc:Fallback>
            </mc:AlternateContent>
          </w:r>
        </w:p>
      </w:sdtContent>
    </w:sdt>
    <w:sectPr w:rsidR="00EE5D83" w:rsidRPr="0054352A" w:rsidSect="00ED327B">
      <w:pgSz w:w="12240" w:h="15840" w:code="1"/>
      <w:pgMar w:top="630" w:right="1080" w:bottom="108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A72" w:rsidRDefault="005F1A72">
      <w:pPr>
        <w:spacing w:before="0" w:after="0" w:line="240" w:lineRule="auto"/>
      </w:pPr>
      <w:r>
        <w:separator/>
      </w:r>
    </w:p>
  </w:endnote>
  <w:endnote w:type="continuationSeparator" w:id="0">
    <w:p w:rsidR="005F1A72" w:rsidRDefault="005F1A7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A72" w:rsidRDefault="005F1A72">
      <w:pPr>
        <w:spacing w:before="0" w:after="0" w:line="240" w:lineRule="auto"/>
      </w:pPr>
      <w:r>
        <w:separator/>
      </w:r>
    </w:p>
  </w:footnote>
  <w:footnote w:type="continuationSeparator" w:id="0">
    <w:p w:rsidR="005F1A72" w:rsidRDefault="005F1A7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B2A87"/>
    <w:multiLevelType w:val="hybridMultilevel"/>
    <w:tmpl w:val="7CBEE9AA"/>
    <w:lvl w:ilvl="0" w:tplc="04090001">
      <w:start w:val="1"/>
      <w:numFmt w:val="bullet"/>
      <w:lvlText w:val=""/>
      <w:lvlJc w:val="left"/>
      <w:pPr>
        <w:ind w:left="1246" w:hanging="360"/>
      </w:pPr>
      <w:rPr>
        <w:rFonts w:ascii="Symbol" w:hAnsi="Symbol" w:hint="default"/>
      </w:rPr>
    </w:lvl>
    <w:lvl w:ilvl="1" w:tplc="04090003" w:tentative="1">
      <w:start w:val="1"/>
      <w:numFmt w:val="bullet"/>
      <w:lvlText w:val="o"/>
      <w:lvlJc w:val="left"/>
      <w:pPr>
        <w:ind w:left="1966" w:hanging="360"/>
      </w:pPr>
      <w:rPr>
        <w:rFonts w:ascii="Courier New" w:hAnsi="Courier New" w:cs="Courier New" w:hint="default"/>
      </w:rPr>
    </w:lvl>
    <w:lvl w:ilvl="2" w:tplc="04090005" w:tentative="1">
      <w:start w:val="1"/>
      <w:numFmt w:val="bullet"/>
      <w:lvlText w:val=""/>
      <w:lvlJc w:val="left"/>
      <w:pPr>
        <w:ind w:left="2686" w:hanging="360"/>
      </w:pPr>
      <w:rPr>
        <w:rFonts w:ascii="Wingdings" w:hAnsi="Wingdings" w:hint="default"/>
      </w:rPr>
    </w:lvl>
    <w:lvl w:ilvl="3" w:tplc="04090001" w:tentative="1">
      <w:start w:val="1"/>
      <w:numFmt w:val="bullet"/>
      <w:lvlText w:val=""/>
      <w:lvlJc w:val="left"/>
      <w:pPr>
        <w:ind w:left="3406" w:hanging="360"/>
      </w:pPr>
      <w:rPr>
        <w:rFonts w:ascii="Symbol" w:hAnsi="Symbol" w:hint="default"/>
      </w:rPr>
    </w:lvl>
    <w:lvl w:ilvl="4" w:tplc="04090003" w:tentative="1">
      <w:start w:val="1"/>
      <w:numFmt w:val="bullet"/>
      <w:lvlText w:val="o"/>
      <w:lvlJc w:val="left"/>
      <w:pPr>
        <w:ind w:left="4126" w:hanging="360"/>
      </w:pPr>
      <w:rPr>
        <w:rFonts w:ascii="Courier New" w:hAnsi="Courier New" w:cs="Courier New" w:hint="default"/>
      </w:rPr>
    </w:lvl>
    <w:lvl w:ilvl="5" w:tplc="04090005" w:tentative="1">
      <w:start w:val="1"/>
      <w:numFmt w:val="bullet"/>
      <w:lvlText w:val=""/>
      <w:lvlJc w:val="left"/>
      <w:pPr>
        <w:ind w:left="4846" w:hanging="360"/>
      </w:pPr>
      <w:rPr>
        <w:rFonts w:ascii="Wingdings" w:hAnsi="Wingdings" w:hint="default"/>
      </w:rPr>
    </w:lvl>
    <w:lvl w:ilvl="6" w:tplc="04090001" w:tentative="1">
      <w:start w:val="1"/>
      <w:numFmt w:val="bullet"/>
      <w:lvlText w:val=""/>
      <w:lvlJc w:val="left"/>
      <w:pPr>
        <w:ind w:left="5566" w:hanging="360"/>
      </w:pPr>
      <w:rPr>
        <w:rFonts w:ascii="Symbol" w:hAnsi="Symbol" w:hint="default"/>
      </w:rPr>
    </w:lvl>
    <w:lvl w:ilvl="7" w:tplc="04090003" w:tentative="1">
      <w:start w:val="1"/>
      <w:numFmt w:val="bullet"/>
      <w:lvlText w:val="o"/>
      <w:lvlJc w:val="left"/>
      <w:pPr>
        <w:ind w:left="6286" w:hanging="360"/>
      </w:pPr>
      <w:rPr>
        <w:rFonts w:ascii="Courier New" w:hAnsi="Courier New" w:cs="Courier New" w:hint="default"/>
      </w:rPr>
    </w:lvl>
    <w:lvl w:ilvl="8" w:tplc="04090005" w:tentative="1">
      <w:start w:val="1"/>
      <w:numFmt w:val="bullet"/>
      <w:lvlText w:val=""/>
      <w:lvlJc w:val="left"/>
      <w:pPr>
        <w:ind w:left="7006" w:hanging="360"/>
      </w:pPr>
      <w:rPr>
        <w:rFonts w:ascii="Wingdings" w:hAnsi="Wingdings" w:hint="default"/>
      </w:rPr>
    </w:lvl>
  </w:abstractNum>
  <w:abstractNum w:abstractNumId="1" w15:restartNumberingAfterBreak="0">
    <w:nsid w:val="08135F6A"/>
    <w:multiLevelType w:val="hybridMultilevel"/>
    <w:tmpl w:val="6992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A1E8D"/>
    <w:multiLevelType w:val="hybridMultilevel"/>
    <w:tmpl w:val="A1EA0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40F3E"/>
    <w:multiLevelType w:val="hybridMultilevel"/>
    <w:tmpl w:val="F6B0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C018E"/>
    <w:multiLevelType w:val="hybridMultilevel"/>
    <w:tmpl w:val="BA62C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B20C6"/>
    <w:multiLevelType w:val="hybridMultilevel"/>
    <w:tmpl w:val="82DC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43BA8"/>
    <w:multiLevelType w:val="hybridMultilevel"/>
    <w:tmpl w:val="D3029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291ADE"/>
    <w:multiLevelType w:val="hybridMultilevel"/>
    <w:tmpl w:val="B190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0B3F40"/>
    <w:multiLevelType w:val="hybridMultilevel"/>
    <w:tmpl w:val="155E0A68"/>
    <w:lvl w:ilvl="0" w:tplc="A00C60DE">
      <w:numFmt w:val="bullet"/>
      <w:lvlText w:val="-"/>
      <w:lvlJc w:val="left"/>
      <w:pPr>
        <w:ind w:left="2205" w:hanging="360"/>
      </w:pPr>
      <w:rPr>
        <w:rFonts w:ascii="Georgia" w:eastAsiaTheme="minorHAnsi" w:hAnsi="Georgia" w:cs="Times New Roman"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9" w15:restartNumberingAfterBreak="0">
    <w:nsid w:val="1E671998"/>
    <w:multiLevelType w:val="hybridMultilevel"/>
    <w:tmpl w:val="49D87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DC258E"/>
    <w:multiLevelType w:val="hybridMultilevel"/>
    <w:tmpl w:val="01684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E844B7"/>
    <w:multiLevelType w:val="hybridMultilevel"/>
    <w:tmpl w:val="CD1C4FD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2" w15:restartNumberingAfterBreak="0">
    <w:nsid w:val="322B52B3"/>
    <w:multiLevelType w:val="hybridMultilevel"/>
    <w:tmpl w:val="D96EDBB2"/>
    <w:lvl w:ilvl="0" w:tplc="04090001">
      <w:start w:val="1"/>
      <w:numFmt w:val="bullet"/>
      <w:lvlText w:val=""/>
      <w:lvlJc w:val="left"/>
      <w:pPr>
        <w:tabs>
          <w:tab w:val="num" w:pos="5040"/>
        </w:tabs>
        <w:ind w:left="5040" w:hanging="360"/>
      </w:pPr>
      <w:rPr>
        <w:rFonts w:ascii="Symbol" w:hAnsi="Symbol" w:hint="default"/>
      </w:rPr>
    </w:lvl>
    <w:lvl w:ilvl="1" w:tplc="04090003" w:tentative="1">
      <w:start w:val="1"/>
      <w:numFmt w:val="bullet"/>
      <w:lvlText w:val="o"/>
      <w:lvlJc w:val="left"/>
      <w:pPr>
        <w:tabs>
          <w:tab w:val="num" w:pos="5760"/>
        </w:tabs>
        <w:ind w:left="5760" w:hanging="360"/>
      </w:pPr>
      <w:rPr>
        <w:rFonts w:ascii="Courier New" w:hAnsi="Courier New" w:hint="default"/>
      </w:rPr>
    </w:lvl>
    <w:lvl w:ilvl="2" w:tplc="04090005" w:tentative="1">
      <w:start w:val="1"/>
      <w:numFmt w:val="bullet"/>
      <w:lvlText w:val=""/>
      <w:lvlJc w:val="left"/>
      <w:pPr>
        <w:tabs>
          <w:tab w:val="num" w:pos="6480"/>
        </w:tabs>
        <w:ind w:left="6480" w:hanging="360"/>
      </w:pPr>
      <w:rPr>
        <w:rFonts w:ascii="Wingdings" w:hAnsi="Wingdings" w:hint="default"/>
      </w:rPr>
    </w:lvl>
    <w:lvl w:ilvl="3" w:tplc="04090001" w:tentative="1">
      <w:start w:val="1"/>
      <w:numFmt w:val="bullet"/>
      <w:lvlText w:val=""/>
      <w:lvlJc w:val="left"/>
      <w:pPr>
        <w:tabs>
          <w:tab w:val="num" w:pos="7200"/>
        </w:tabs>
        <w:ind w:left="7200" w:hanging="360"/>
      </w:pPr>
      <w:rPr>
        <w:rFonts w:ascii="Symbol" w:hAnsi="Symbol" w:hint="default"/>
      </w:rPr>
    </w:lvl>
    <w:lvl w:ilvl="4" w:tplc="04090003" w:tentative="1">
      <w:start w:val="1"/>
      <w:numFmt w:val="bullet"/>
      <w:lvlText w:val="o"/>
      <w:lvlJc w:val="left"/>
      <w:pPr>
        <w:tabs>
          <w:tab w:val="num" w:pos="7920"/>
        </w:tabs>
        <w:ind w:left="7920" w:hanging="360"/>
      </w:pPr>
      <w:rPr>
        <w:rFonts w:ascii="Courier New" w:hAnsi="Courier New" w:hint="default"/>
      </w:rPr>
    </w:lvl>
    <w:lvl w:ilvl="5" w:tplc="04090005" w:tentative="1">
      <w:start w:val="1"/>
      <w:numFmt w:val="bullet"/>
      <w:lvlText w:val=""/>
      <w:lvlJc w:val="left"/>
      <w:pPr>
        <w:tabs>
          <w:tab w:val="num" w:pos="8640"/>
        </w:tabs>
        <w:ind w:left="8640" w:hanging="360"/>
      </w:pPr>
      <w:rPr>
        <w:rFonts w:ascii="Wingdings" w:hAnsi="Wingdings" w:hint="default"/>
      </w:rPr>
    </w:lvl>
    <w:lvl w:ilvl="6" w:tplc="04090001" w:tentative="1">
      <w:start w:val="1"/>
      <w:numFmt w:val="bullet"/>
      <w:lvlText w:val=""/>
      <w:lvlJc w:val="left"/>
      <w:pPr>
        <w:tabs>
          <w:tab w:val="num" w:pos="9360"/>
        </w:tabs>
        <w:ind w:left="9360" w:hanging="360"/>
      </w:pPr>
      <w:rPr>
        <w:rFonts w:ascii="Symbol" w:hAnsi="Symbol" w:hint="default"/>
      </w:rPr>
    </w:lvl>
    <w:lvl w:ilvl="7" w:tplc="04090003" w:tentative="1">
      <w:start w:val="1"/>
      <w:numFmt w:val="bullet"/>
      <w:lvlText w:val="o"/>
      <w:lvlJc w:val="left"/>
      <w:pPr>
        <w:tabs>
          <w:tab w:val="num" w:pos="10080"/>
        </w:tabs>
        <w:ind w:left="10080" w:hanging="360"/>
      </w:pPr>
      <w:rPr>
        <w:rFonts w:ascii="Courier New" w:hAnsi="Courier New" w:hint="default"/>
      </w:rPr>
    </w:lvl>
    <w:lvl w:ilvl="8" w:tplc="04090005" w:tentative="1">
      <w:start w:val="1"/>
      <w:numFmt w:val="bullet"/>
      <w:lvlText w:val=""/>
      <w:lvlJc w:val="left"/>
      <w:pPr>
        <w:tabs>
          <w:tab w:val="num" w:pos="10800"/>
        </w:tabs>
        <w:ind w:left="10800" w:hanging="360"/>
      </w:pPr>
      <w:rPr>
        <w:rFonts w:ascii="Wingdings" w:hAnsi="Wingdings" w:hint="default"/>
      </w:rPr>
    </w:lvl>
  </w:abstractNum>
  <w:abstractNum w:abstractNumId="13" w15:restartNumberingAfterBreak="0">
    <w:nsid w:val="38B958AF"/>
    <w:multiLevelType w:val="multilevel"/>
    <w:tmpl w:val="16FA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1733DF"/>
    <w:multiLevelType w:val="hybridMultilevel"/>
    <w:tmpl w:val="5AB8D64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7F54B89"/>
    <w:multiLevelType w:val="hybridMultilevel"/>
    <w:tmpl w:val="F2BA5A9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49CE3A9A"/>
    <w:multiLevelType w:val="hybridMultilevel"/>
    <w:tmpl w:val="AC68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DE7D87"/>
    <w:multiLevelType w:val="hybridMultilevel"/>
    <w:tmpl w:val="FA1CB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730A8B"/>
    <w:multiLevelType w:val="hybridMultilevel"/>
    <w:tmpl w:val="3F5870EA"/>
    <w:lvl w:ilvl="0" w:tplc="1506F874">
      <w:start w:val="1"/>
      <w:numFmt w:val="bullet"/>
      <w:pStyle w:val="ListBullet"/>
      <w:lvlText w:val=""/>
      <w:lvlJc w:val="left"/>
      <w:pPr>
        <w:ind w:left="360" w:hanging="360"/>
      </w:pPr>
      <w:rPr>
        <w:rFonts w:ascii="Symbol" w:hAnsi="Symbol" w:cs="Symbol" w:hint="default"/>
        <w:color w:val="A50E82" w:themeColor="accent2"/>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9" w15:restartNumberingAfterBreak="0">
    <w:nsid w:val="57011740"/>
    <w:multiLevelType w:val="hybridMultilevel"/>
    <w:tmpl w:val="3C260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40425A"/>
    <w:multiLevelType w:val="hybridMultilevel"/>
    <w:tmpl w:val="897CE51E"/>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1" w15:restartNumberingAfterBreak="0">
    <w:nsid w:val="5F003E58"/>
    <w:multiLevelType w:val="hybridMultilevel"/>
    <w:tmpl w:val="D344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871A06"/>
    <w:multiLevelType w:val="hybridMultilevel"/>
    <w:tmpl w:val="32F0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AD0488"/>
    <w:multiLevelType w:val="hybridMultilevel"/>
    <w:tmpl w:val="0D76D34E"/>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4" w15:restartNumberingAfterBreak="0">
    <w:nsid w:val="7E292CFF"/>
    <w:multiLevelType w:val="hybridMultilevel"/>
    <w:tmpl w:val="2F86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5"/>
  </w:num>
  <w:num w:numId="4">
    <w:abstractNumId w:val="12"/>
  </w:num>
  <w:num w:numId="5">
    <w:abstractNumId w:val="20"/>
  </w:num>
  <w:num w:numId="6">
    <w:abstractNumId w:val="11"/>
  </w:num>
  <w:num w:numId="7">
    <w:abstractNumId w:val="7"/>
  </w:num>
  <w:num w:numId="8">
    <w:abstractNumId w:val="23"/>
  </w:num>
  <w:num w:numId="9">
    <w:abstractNumId w:val="6"/>
  </w:num>
  <w:num w:numId="10">
    <w:abstractNumId w:val="17"/>
  </w:num>
  <w:num w:numId="11">
    <w:abstractNumId w:val="24"/>
  </w:num>
  <w:num w:numId="12">
    <w:abstractNumId w:val="9"/>
  </w:num>
  <w:num w:numId="13">
    <w:abstractNumId w:val="3"/>
  </w:num>
  <w:num w:numId="14">
    <w:abstractNumId w:val="10"/>
  </w:num>
  <w:num w:numId="15">
    <w:abstractNumId w:val="18"/>
  </w:num>
  <w:num w:numId="16">
    <w:abstractNumId w:val="15"/>
  </w:num>
  <w:num w:numId="17">
    <w:abstractNumId w:val="8"/>
  </w:num>
  <w:num w:numId="18">
    <w:abstractNumId w:val="4"/>
  </w:num>
  <w:num w:numId="19">
    <w:abstractNumId w:val="2"/>
  </w:num>
  <w:num w:numId="20">
    <w:abstractNumId w:val="13"/>
  </w:num>
  <w:num w:numId="21">
    <w:abstractNumId w:val="22"/>
  </w:num>
  <w:num w:numId="22">
    <w:abstractNumId w:val="19"/>
  </w:num>
  <w:num w:numId="23">
    <w:abstractNumId w:val="16"/>
  </w:num>
  <w:num w:numId="24">
    <w:abstractNumId w:val="2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444"/>
    <w:rsid w:val="0000253E"/>
    <w:rsid w:val="00005953"/>
    <w:rsid w:val="000248CC"/>
    <w:rsid w:val="00074CFF"/>
    <w:rsid w:val="000818E7"/>
    <w:rsid w:val="000D7A95"/>
    <w:rsid w:val="001456BC"/>
    <w:rsid w:val="00187FE0"/>
    <w:rsid w:val="001D53B0"/>
    <w:rsid w:val="001D5654"/>
    <w:rsid w:val="002B3C0F"/>
    <w:rsid w:val="002C42BC"/>
    <w:rsid w:val="002C67CC"/>
    <w:rsid w:val="002C74ED"/>
    <w:rsid w:val="002E07A0"/>
    <w:rsid w:val="002E0BA2"/>
    <w:rsid w:val="0033431E"/>
    <w:rsid w:val="003E7CF5"/>
    <w:rsid w:val="00414819"/>
    <w:rsid w:val="004F5517"/>
    <w:rsid w:val="00517BEC"/>
    <w:rsid w:val="0054169C"/>
    <w:rsid w:val="0054352A"/>
    <w:rsid w:val="00586444"/>
    <w:rsid w:val="005F1A72"/>
    <w:rsid w:val="00635DA4"/>
    <w:rsid w:val="00655606"/>
    <w:rsid w:val="00662D47"/>
    <w:rsid w:val="007419B1"/>
    <w:rsid w:val="007D438F"/>
    <w:rsid w:val="007D5E2B"/>
    <w:rsid w:val="00837EAB"/>
    <w:rsid w:val="00924E48"/>
    <w:rsid w:val="009D1CFF"/>
    <w:rsid w:val="00A2633F"/>
    <w:rsid w:val="00A54C94"/>
    <w:rsid w:val="00A64C35"/>
    <w:rsid w:val="00AD4942"/>
    <w:rsid w:val="00B648F1"/>
    <w:rsid w:val="00B724C6"/>
    <w:rsid w:val="00B86090"/>
    <w:rsid w:val="00B915C7"/>
    <w:rsid w:val="00B91A3E"/>
    <w:rsid w:val="00C13E40"/>
    <w:rsid w:val="00D31FF2"/>
    <w:rsid w:val="00D82DF9"/>
    <w:rsid w:val="00E21628"/>
    <w:rsid w:val="00E36C05"/>
    <w:rsid w:val="00E83F53"/>
    <w:rsid w:val="00EC0650"/>
    <w:rsid w:val="00ED327B"/>
    <w:rsid w:val="00EE59AD"/>
    <w:rsid w:val="00EE5D83"/>
    <w:rsid w:val="00F470DA"/>
    <w:rsid w:val="00F630BA"/>
    <w:rsid w:val="00FA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1DD64D-CE83-483F-81E5-0B437F34A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052F61"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052F61"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052F61"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2173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2173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167AF3"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052F61" w:themeColor="accent1"/>
      <w:kern w:val="20"/>
      <w:sz w:val="21"/>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52F61"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52F61"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21730"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21730"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052F61"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052F61"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052F61"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052F61" w:themeColor="accent1"/>
      <w:kern w:val="20"/>
    </w:rPr>
  </w:style>
  <w:style w:type="paragraph" w:customStyle="1" w:styleId="Recipient">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052F61"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052F61" w:themeColor="accent1"/>
        <w:left w:val="single" w:sz="4" w:space="6" w:color="052F61" w:themeColor="accent1"/>
        <w:bottom w:val="single" w:sz="4" w:space="4" w:color="052F61" w:themeColor="accent1"/>
        <w:right w:val="single" w:sz="4" w:space="6" w:color="052F61" w:themeColor="accent1"/>
      </w:pBdr>
      <w:shd w:val="clear" w:color="auto" w:fill="052F61" w:themeFill="accent1"/>
      <w:spacing w:before="240"/>
      <w:ind w:left="144" w:right="144"/>
    </w:pPr>
    <w:rPr>
      <w:rFonts w:asciiTheme="majorHAnsi" w:eastAsiaTheme="majorEastAsia" w:hAnsiTheme="majorHAnsi" w:cstheme="majorBidi"/>
      <w:caps/>
      <w:color w:val="FFFFFF" w:themeColor="background1"/>
      <w:sz w:val="32"/>
    </w:rPr>
  </w:style>
  <w:style w:type="paragraph" w:styleId="NormalWeb">
    <w:name w:val="Normal (Web)"/>
    <w:basedOn w:val="Normal"/>
    <w:uiPriority w:val="99"/>
    <w:semiHidden/>
    <w:unhideWhenUsed/>
    <w:rsid w:val="00586444"/>
    <w:pPr>
      <w:spacing w:before="100" w:beforeAutospacing="1" w:after="100" w:afterAutospacing="1" w:line="240" w:lineRule="auto"/>
    </w:pPr>
    <w:rPr>
      <w:rFonts w:ascii="Times New Roman" w:eastAsia="Times New Roman" w:hAnsi="Times New Roman" w:cs="Times New Roman"/>
      <w:color w:val="auto"/>
      <w:kern w:val="0"/>
      <w:sz w:val="24"/>
      <w:szCs w:val="24"/>
      <w:lang w:eastAsia="en-US"/>
    </w:rPr>
  </w:style>
  <w:style w:type="paragraph" w:styleId="ListParagraph">
    <w:name w:val="List Paragraph"/>
    <w:basedOn w:val="Normal"/>
    <w:uiPriority w:val="34"/>
    <w:qFormat/>
    <w:rsid w:val="00586444"/>
    <w:pPr>
      <w:ind w:left="720"/>
      <w:contextualSpacing/>
    </w:pPr>
  </w:style>
  <w:style w:type="paragraph" w:customStyle="1" w:styleId="Subsection">
    <w:name w:val="Subsection"/>
    <w:basedOn w:val="Normal"/>
    <w:uiPriority w:val="2"/>
    <w:qFormat/>
    <w:rsid w:val="002C74ED"/>
    <w:pPr>
      <w:framePr w:hSpace="187" w:wrap="around" w:hAnchor="margin" w:xAlign="center" w:y="721"/>
      <w:spacing w:before="0" w:after="0" w:line="240" w:lineRule="auto"/>
    </w:pPr>
    <w:rPr>
      <w:rFonts w:cs="Times New Roman"/>
      <w:b/>
      <w:color w:val="146194" w:themeColor="text2"/>
      <w:kern w:val="22"/>
      <w14:ligatures w14:val="standardContextual"/>
    </w:rPr>
  </w:style>
  <w:style w:type="paragraph" w:customStyle="1" w:styleId="Default">
    <w:name w:val="Default"/>
    <w:rsid w:val="00F630BA"/>
    <w:pPr>
      <w:autoSpaceDE w:val="0"/>
      <w:autoSpaceDN w:val="0"/>
      <w:adjustRightInd w:val="0"/>
      <w:spacing w:before="0" w:after="0" w:line="240" w:lineRule="auto"/>
    </w:pPr>
    <w:rPr>
      <w:rFonts w:ascii="Verdana" w:hAnsi="Verdana" w:cs="Verdana"/>
      <w:color w:val="000000"/>
      <w:sz w:val="24"/>
      <w:szCs w:val="24"/>
    </w:rPr>
  </w:style>
  <w:style w:type="paragraph" w:styleId="ListBullet">
    <w:name w:val="List Bullet"/>
    <w:basedOn w:val="NormalIndent"/>
    <w:uiPriority w:val="3"/>
    <w:qFormat/>
    <w:rsid w:val="00837EAB"/>
    <w:pPr>
      <w:numPr>
        <w:numId w:val="15"/>
      </w:numPr>
      <w:spacing w:before="0" w:after="0" w:line="240" w:lineRule="auto"/>
      <w:ind w:left="2520"/>
      <w:contextualSpacing/>
    </w:pPr>
    <w:rPr>
      <w:rFonts w:cs="Times New Roman"/>
      <w:color w:val="520740" w:themeColor="accent2" w:themeShade="80"/>
      <w:kern w:val="22"/>
      <w14:ligatures w14:val="standardContextual"/>
    </w:rPr>
  </w:style>
  <w:style w:type="paragraph" w:styleId="NormalIndent">
    <w:name w:val="Normal Indent"/>
    <w:basedOn w:val="Normal"/>
    <w:uiPriority w:val="99"/>
    <w:semiHidden/>
    <w:unhideWhenUsed/>
    <w:rsid w:val="00837EAB"/>
    <w:pPr>
      <w:ind w:left="720"/>
    </w:pPr>
  </w:style>
  <w:style w:type="paragraph" w:styleId="BalloonText">
    <w:name w:val="Balloon Text"/>
    <w:basedOn w:val="Normal"/>
    <w:link w:val="BalloonTextChar"/>
    <w:uiPriority w:val="99"/>
    <w:semiHidden/>
    <w:unhideWhenUsed/>
    <w:rsid w:val="00B915C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5C7"/>
    <w:rPr>
      <w:rFonts w:ascii="Segoe UI" w:hAnsi="Segoe UI" w:cs="Segoe UI"/>
      <w:kern w:val="20"/>
      <w:sz w:val="18"/>
      <w:szCs w:val="18"/>
    </w:rPr>
  </w:style>
  <w:style w:type="character" w:styleId="Strong">
    <w:name w:val="Strong"/>
    <w:basedOn w:val="DefaultParagraphFont"/>
    <w:uiPriority w:val="22"/>
    <w:qFormat/>
    <w:rsid w:val="00AD4942"/>
    <w:rPr>
      <w:b/>
      <w:bCs/>
    </w:rPr>
  </w:style>
  <w:style w:type="character" w:customStyle="1" w:styleId="apple-converted-space">
    <w:name w:val="apple-converted-space"/>
    <w:basedOn w:val="DefaultParagraphFont"/>
    <w:rsid w:val="00AD4942"/>
  </w:style>
  <w:style w:type="character" w:customStyle="1" w:styleId="CharAttribute11">
    <w:name w:val="CharAttribute11"/>
    <w:rsid w:val="0000253E"/>
    <w:rPr>
      <w:rFonts w:ascii="Times New Roman" w:eastAsia="Times New Roman"/>
      <w:sz w:val="24"/>
    </w:rPr>
  </w:style>
  <w:style w:type="paragraph" w:customStyle="1" w:styleId="ParaAttribute9">
    <w:name w:val="ParaAttribute9"/>
    <w:rsid w:val="0000253E"/>
    <w:pPr>
      <w:wordWrap w:val="0"/>
      <w:spacing w:before="0" w:after="0" w:line="240" w:lineRule="auto"/>
      <w:jc w:val="both"/>
    </w:pPr>
    <w:rPr>
      <w:rFonts w:ascii="Times New Roman" w:eastAsia="Batang" w:hAnsi="Times New Roman" w:cs="Times New Roman"/>
      <w:color w:val="auto"/>
      <w:lang w:val="en-TT" w:eastAsia="en-T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987376">
      <w:bodyDiv w:val="1"/>
      <w:marLeft w:val="0"/>
      <w:marRight w:val="0"/>
      <w:marTop w:val="0"/>
      <w:marBottom w:val="0"/>
      <w:divBdr>
        <w:top w:val="none" w:sz="0" w:space="0" w:color="auto"/>
        <w:left w:val="none" w:sz="0" w:space="0" w:color="auto"/>
        <w:bottom w:val="none" w:sz="0" w:space="0" w:color="auto"/>
        <w:right w:val="none" w:sz="0" w:space="0" w:color="auto"/>
      </w:divBdr>
    </w:div>
    <w:div w:id="151676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wdy\AppData\Roaming\Microsoft\Templates\Basic%20resume%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72D3F2A7D148A2BCF2275B27245838"/>
        <w:category>
          <w:name w:val="General"/>
          <w:gallery w:val="placeholder"/>
        </w:category>
        <w:types>
          <w:type w:val="bbPlcHdr"/>
        </w:types>
        <w:behaviors>
          <w:behavior w:val="content"/>
        </w:behaviors>
        <w:guid w:val="{61D0E0EA-D9A2-4A87-BC80-1E0C3C7F4181}"/>
      </w:docPartPr>
      <w:docPartBody>
        <w:p w:rsidR="00005C32" w:rsidRDefault="003A2E02">
          <w:pPr>
            <w:pStyle w:val="C872D3F2A7D148A2BCF2275B27245838"/>
          </w:pPr>
          <w:r>
            <w:t>[Street Address]</w:t>
          </w:r>
        </w:p>
      </w:docPartBody>
    </w:docPart>
    <w:docPart>
      <w:docPartPr>
        <w:name w:val="D6BDD51151BC495DBACB1CE238907D34"/>
        <w:category>
          <w:name w:val="General"/>
          <w:gallery w:val="placeholder"/>
        </w:category>
        <w:types>
          <w:type w:val="bbPlcHdr"/>
        </w:types>
        <w:behaviors>
          <w:behavior w:val="content"/>
        </w:behaviors>
        <w:guid w:val="{5CBA2237-9620-48CA-8065-3DF5DC2BFBCF}"/>
      </w:docPartPr>
      <w:docPartBody>
        <w:p w:rsidR="00005C32" w:rsidRDefault="003A2E02">
          <w:pPr>
            <w:pStyle w:val="D6BDD51151BC495DBACB1CE238907D34"/>
          </w:pPr>
          <w:r>
            <w:t>[Telephone]</w:t>
          </w:r>
        </w:p>
      </w:docPartBody>
    </w:docPart>
    <w:docPart>
      <w:docPartPr>
        <w:name w:val="1E3F62173B09452D8AF687D2E0AD73D0"/>
        <w:category>
          <w:name w:val="General"/>
          <w:gallery w:val="placeholder"/>
        </w:category>
        <w:types>
          <w:type w:val="bbPlcHdr"/>
        </w:types>
        <w:behaviors>
          <w:behavior w:val="content"/>
        </w:behaviors>
        <w:guid w:val="{BAD67B24-5841-467A-85F1-A7E8F2FB469F}"/>
      </w:docPartPr>
      <w:docPartBody>
        <w:p w:rsidR="00005C32" w:rsidRDefault="003A2E02">
          <w:pPr>
            <w:pStyle w:val="1E3F62173B09452D8AF687D2E0AD73D0"/>
          </w:pPr>
          <w:r>
            <w:t>[Your Name]</w:t>
          </w:r>
        </w:p>
      </w:docPartBody>
    </w:docPart>
    <w:docPart>
      <w:docPartPr>
        <w:name w:val="165A936BF4384383B822FED39A8DB9B7"/>
        <w:category>
          <w:name w:val="General"/>
          <w:gallery w:val="placeholder"/>
        </w:category>
        <w:types>
          <w:type w:val="bbPlcHdr"/>
        </w:types>
        <w:behaviors>
          <w:behavior w:val="content"/>
        </w:behaviors>
        <w:guid w:val="{162CECBC-9F1B-4B1A-B167-936ADB1D6382}"/>
      </w:docPartPr>
      <w:docPartBody>
        <w:p w:rsidR="00005C32" w:rsidRDefault="003A2E02" w:rsidP="003A2E02">
          <w:pPr>
            <w:pStyle w:val="165A936BF4384383B822FED39A8DB9B7"/>
          </w:pPr>
          <w:r>
            <w:rPr>
              <w:rStyle w:val="PlaceholderText"/>
            </w:rPr>
            <w:t>Enter any content that you want to repeat, including other content controls. You can also insert this control around table rows in order to repeat parts of a table.</w:t>
          </w:r>
        </w:p>
      </w:docPartBody>
    </w:docPart>
    <w:docPart>
      <w:docPartPr>
        <w:name w:val="2EDC7EEBBA534B80888806FFFB808622"/>
        <w:category>
          <w:name w:val="General"/>
          <w:gallery w:val="placeholder"/>
        </w:category>
        <w:types>
          <w:type w:val="bbPlcHdr"/>
        </w:types>
        <w:behaviors>
          <w:behavior w:val="content"/>
        </w:behaviors>
        <w:guid w:val="{3F57F2CE-E013-4B3F-8719-D62DEF82000F}"/>
      </w:docPartPr>
      <w:docPartBody>
        <w:p w:rsidR="00865DF0" w:rsidRDefault="006411E3" w:rsidP="006411E3">
          <w:pPr>
            <w:pStyle w:val="2EDC7EEBBA534B80888806FFFB808622"/>
          </w:pPr>
          <w:r>
            <w:t>[Street Address]</w:t>
          </w:r>
        </w:p>
      </w:docPartBody>
    </w:docPart>
    <w:docPart>
      <w:docPartPr>
        <w:name w:val="71900DF0166E4AA38C6F8BCA6FF6E37C"/>
        <w:category>
          <w:name w:val="General"/>
          <w:gallery w:val="placeholder"/>
        </w:category>
        <w:types>
          <w:type w:val="bbPlcHdr"/>
        </w:types>
        <w:behaviors>
          <w:behavior w:val="content"/>
        </w:behaviors>
        <w:guid w:val="{29FF2E90-0C0C-4178-ACE4-DAC82FD50EAF}"/>
      </w:docPartPr>
      <w:docPartBody>
        <w:p w:rsidR="007B6E0C" w:rsidRDefault="00543952" w:rsidP="00543952">
          <w:pPr>
            <w:pStyle w:val="71900DF0166E4AA38C6F8BCA6FF6E37C"/>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E02"/>
    <w:rsid w:val="00005C32"/>
    <w:rsid w:val="000E7031"/>
    <w:rsid w:val="002F2372"/>
    <w:rsid w:val="003A2E02"/>
    <w:rsid w:val="00543952"/>
    <w:rsid w:val="006411E3"/>
    <w:rsid w:val="006662A2"/>
    <w:rsid w:val="007B6E0C"/>
    <w:rsid w:val="00865DF0"/>
    <w:rsid w:val="008716DF"/>
    <w:rsid w:val="00DB5B29"/>
    <w:rsid w:val="00F47D7C"/>
    <w:rsid w:val="00F64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72D3F2A7D148A2BCF2275B27245838">
    <w:name w:val="C872D3F2A7D148A2BCF2275B27245838"/>
  </w:style>
  <w:style w:type="paragraph" w:customStyle="1" w:styleId="D94BAEB08852411AAA20D7B7907C0A8F">
    <w:name w:val="D94BAEB08852411AAA20D7B7907C0A8F"/>
  </w:style>
  <w:style w:type="paragraph" w:customStyle="1" w:styleId="D6BDD51151BC495DBACB1CE238907D34">
    <w:name w:val="D6BDD51151BC495DBACB1CE238907D34"/>
  </w:style>
  <w:style w:type="paragraph" w:customStyle="1" w:styleId="609D3ADF879F4592B9564C429FA9CC70">
    <w:name w:val="609D3ADF879F4592B9564C429FA9CC70"/>
  </w:style>
  <w:style w:type="character" w:styleId="Emphasis">
    <w:name w:val="Emphasis"/>
    <w:basedOn w:val="DefaultParagraphFont"/>
    <w:uiPriority w:val="2"/>
    <w:unhideWhenUsed/>
    <w:qFormat/>
    <w:rsid w:val="006411E3"/>
    <w:rPr>
      <w:color w:val="5B9BD5" w:themeColor="accent1"/>
    </w:rPr>
  </w:style>
  <w:style w:type="paragraph" w:customStyle="1" w:styleId="788E6EC6DEC84EF2A7A52BBF6149E20F">
    <w:name w:val="788E6EC6DEC84EF2A7A52BBF6149E20F"/>
  </w:style>
  <w:style w:type="paragraph" w:customStyle="1" w:styleId="1E3F62173B09452D8AF687D2E0AD73D0">
    <w:name w:val="1E3F62173B09452D8AF687D2E0AD73D0"/>
  </w:style>
  <w:style w:type="paragraph" w:customStyle="1" w:styleId="2F2C9755EF424675B44E8F812A849624">
    <w:name w:val="2F2C9755EF424675B44E8F812A849624"/>
  </w:style>
  <w:style w:type="paragraph" w:customStyle="1" w:styleId="ResumeText">
    <w:name w:val="Resume Text"/>
    <w:basedOn w:val="Normal"/>
    <w:qFormat/>
    <w:pPr>
      <w:spacing w:before="40" w:after="40" w:line="288" w:lineRule="auto"/>
      <w:ind w:right="1440"/>
    </w:pPr>
    <w:rPr>
      <w:color w:val="595959" w:themeColor="text1" w:themeTint="A6"/>
      <w:kern w:val="20"/>
      <w:sz w:val="20"/>
    </w:rPr>
  </w:style>
  <w:style w:type="paragraph" w:customStyle="1" w:styleId="804953F35112401783030E2737AA1163">
    <w:name w:val="804953F35112401783030E2737AA1163"/>
  </w:style>
  <w:style w:type="character" w:styleId="PlaceholderText">
    <w:name w:val="Placeholder Text"/>
    <w:basedOn w:val="DefaultParagraphFont"/>
    <w:uiPriority w:val="99"/>
    <w:semiHidden/>
    <w:rsid w:val="00543952"/>
    <w:rPr>
      <w:color w:val="808080"/>
    </w:rPr>
  </w:style>
  <w:style w:type="paragraph" w:customStyle="1" w:styleId="93FDBACACE1446878BE1751B1C07222F">
    <w:name w:val="93FDBACACE1446878BE1751B1C07222F"/>
  </w:style>
  <w:style w:type="paragraph" w:customStyle="1" w:styleId="7975112102AE40C4A7DCC7542B980540">
    <w:name w:val="7975112102AE40C4A7DCC7542B980540"/>
  </w:style>
  <w:style w:type="paragraph" w:customStyle="1" w:styleId="F6048524E49B4175AF5FF59941D07C18">
    <w:name w:val="F6048524E49B4175AF5FF59941D07C18"/>
  </w:style>
  <w:style w:type="paragraph" w:customStyle="1" w:styleId="5C5EFBB073F14A4CA73AB956AF57788D">
    <w:name w:val="5C5EFBB073F14A4CA73AB956AF57788D"/>
  </w:style>
  <w:style w:type="paragraph" w:customStyle="1" w:styleId="6B494A0457CA4AF6A8E2AC5EEB33AB89">
    <w:name w:val="6B494A0457CA4AF6A8E2AC5EEB33AB89"/>
  </w:style>
  <w:style w:type="paragraph" w:customStyle="1" w:styleId="AC9939161CBF4A4EB2EA738447ED35B2">
    <w:name w:val="AC9939161CBF4A4EB2EA738447ED35B2"/>
  </w:style>
  <w:style w:type="paragraph" w:customStyle="1" w:styleId="A66794616F33403995A9EB8B99B1F41D">
    <w:name w:val="A66794616F33403995A9EB8B99B1F41D"/>
  </w:style>
  <w:style w:type="paragraph" w:customStyle="1" w:styleId="B9A250847B4D48EB8E415FF3987A9472">
    <w:name w:val="B9A250847B4D48EB8E415FF3987A9472"/>
  </w:style>
  <w:style w:type="paragraph" w:customStyle="1" w:styleId="F90253A0E621461099FB7593306F5790">
    <w:name w:val="F90253A0E621461099FB7593306F5790"/>
  </w:style>
  <w:style w:type="paragraph" w:customStyle="1" w:styleId="3C8F107FC57E4D62AF4A43927C0E8914">
    <w:name w:val="3C8F107FC57E4D62AF4A43927C0E8914"/>
  </w:style>
  <w:style w:type="paragraph" w:customStyle="1" w:styleId="EC119733077142E6A181AE5A6E804FE1">
    <w:name w:val="EC119733077142E6A181AE5A6E804FE1"/>
  </w:style>
  <w:style w:type="paragraph" w:customStyle="1" w:styleId="140E8579184D4B27934403315059AF99">
    <w:name w:val="140E8579184D4B27934403315059AF99"/>
    <w:rsid w:val="003A2E02"/>
  </w:style>
  <w:style w:type="paragraph" w:customStyle="1" w:styleId="FEF3DD650AB0424BAF8715E3A17048CA">
    <w:name w:val="FEF3DD650AB0424BAF8715E3A17048CA"/>
    <w:rsid w:val="003A2E02"/>
  </w:style>
  <w:style w:type="paragraph" w:customStyle="1" w:styleId="6F4F05A1600E46BBB7CABD3BED792E71">
    <w:name w:val="6F4F05A1600E46BBB7CABD3BED792E71"/>
    <w:rsid w:val="003A2E02"/>
  </w:style>
  <w:style w:type="paragraph" w:customStyle="1" w:styleId="226CAFFAE36A4972ADC986F69022167E">
    <w:name w:val="226CAFFAE36A4972ADC986F69022167E"/>
    <w:rsid w:val="003A2E02"/>
  </w:style>
  <w:style w:type="paragraph" w:customStyle="1" w:styleId="B6B46F1E497842E6B5391C01A11365DF">
    <w:name w:val="B6B46F1E497842E6B5391C01A11365DF"/>
    <w:rsid w:val="003A2E02"/>
  </w:style>
  <w:style w:type="paragraph" w:customStyle="1" w:styleId="9B07780B11714E9992AC9F24FED796C9">
    <w:name w:val="9B07780B11714E9992AC9F24FED796C9"/>
    <w:rsid w:val="003A2E02"/>
  </w:style>
  <w:style w:type="paragraph" w:customStyle="1" w:styleId="165A936BF4384383B822FED39A8DB9B7">
    <w:name w:val="165A936BF4384383B822FED39A8DB9B7"/>
    <w:rsid w:val="003A2E02"/>
  </w:style>
  <w:style w:type="paragraph" w:customStyle="1" w:styleId="DCFE596202E64E74A2F84E07E9A3C5C4">
    <w:name w:val="DCFE596202E64E74A2F84E07E9A3C5C4"/>
    <w:rsid w:val="003A2E02"/>
  </w:style>
  <w:style w:type="paragraph" w:customStyle="1" w:styleId="5995801F77BB494381D461D647D92747">
    <w:name w:val="5995801F77BB494381D461D647D92747"/>
    <w:rsid w:val="003A2E02"/>
  </w:style>
  <w:style w:type="paragraph" w:customStyle="1" w:styleId="2F4E8AA3F57D465A8E0D8345C05AD949">
    <w:name w:val="2F4E8AA3F57D465A8E0D8345C05AD949"/>
    <w:rsid w:val="003A2E02"/>
  </w:style>
  <w:style w:type="paragraph" w:customStyle="1" w:styleId="5D70475171D54570B76AF51FA4C55D84">
    <w:name w:val="5D70475171D54570B76AF51FA4C55D84"/>
    <w:rsid w:val="003A2E02"/>
  </w:style>
  <w:style w:type="paragraph" w:customStyle="1" w:styleId="E7CD51729FFF4124BBCB195F135D11FA">
    <w:name w:val="E7CD51729FFF4124BBCB195F135D11FA"/>
    <w:rsid w:val="003A2E02"/>
  </w:style>
  <w:style w:type="paragraph" w:customStyle="1" w:styleId="56E550B0AC764089B1B3893B7AAD1FFF">
    <w:name w:val="56E550B0AC764089B1B3893B7AAD1FFF"/>
    <w:rsid w:val="003A2E02"/>
  </w:style>
  <w:style w:type="paragraph" w:customStyle="1" w:styleId="05917F07202C437F86FC5546552EFB4E">
    <w:name w:val="05917F07202C437F86FC5546552EFB4E"/>
    <w:rsid w:val="003A2E02"/>
  </w:style>
  <w:style w:type="paragraph" w:customStyle="1" w:styleId="AB614678C0104B3A8E900D10F91A477B">
    <w:name w:val="AB614678C0104B3A8E900D10F91A477B"/>
    <w:rsid w:val="006411E3"/>
  </w:style>
  <w:style w:type="paragraph" w:customStyle="1" w:styleId="2133B407141348B6896FC46F54F08367">
    <w:name w:val="2133B407141348B6896FC46F54F08367"/>
    <w:rsid w:val="006411E3"/>
  </w:style>
  <w:style w:type="paragraph" w:customStyle="1" w:styleId="8C57B93EEBF6497D90E4D49CBFCBE641">
    <w:name w:val="8C57B93EEBF6497D90E4D49CBFCBE641"/>
    <w:rsid w:val="006411E3"/>
  </w:style>
  <w:style w:type="paragraph" w:customStyle="1" w:styleId="429317F5F9D74CF78547C7F531C44310">
    <w:name w:val="429317F5F9D74CF78547C7F531C44310"/>
    <w:rsid w:val="006411E3"/>
  </w:style>
  <w:style w:type="paragraph" w:customStyle="1" w:styleId="B253D23EF07442D4B5C978892CA9552E">
    <w:name w:val="B253D23EF07442D4B5C978892CA9552E"/>
    <w:rsid w:val="006411E3"/>
  </w:style>
  <w:style w:type="paragraph" w:customStyle="1" w:styleId="FB441FF093E54DD2B78C74F4F2C7FEF7">
    <w:name w:val="FB441FF093E54DD2B78C74F4F2C7FEF7"/>
    <w:rsid w:val="006411E3"/>
  </w:style>
  <w:style w:type="paragraph" w:customStyle="1" w:styleId="247757D755914DFE9F888DBF37C94965">
    <w:name w:val="247757D755914DFE9F888DBF37C94965"/>
    <w:rsid w:val="006411E3"/>
  </w:style>
  <w:style w:type="paragraph" w:customStyle="1" w:styleId="729C9E112AFE4BABA38A2BEF7374C517">
    <w:name w:val="729C9E112AFE4BABA38A2BEF7374C517"/>
    <w:rsid w:val="006411E3"/>
  </w:style>
  <w:style w:type="paragraph" w:customStyle="1" w:styleId="B928DB56B20748C5932FF707FEB0E305">
    <w:name w:val="B928DB56B20748C5932FF707FEB0E305"/>
    <w:rsid w:val="006411E3"/>
  </w:style>
  <w:style w:type="paragraph" w:customStyle="1" w:styleId="3E9283F40ABC44D491BA4C118065FA1E">
    <w:name w:val="3E9283F40ABC44D491BA4C118065FA1E"/>
    <w:rsid w:val="006411E3"/>
  </w:style>
  <w:style w:type="paragraph" w:customStyle="1" w:styleId="4FA871229F9D4A47AB4AACC5FE978734">
    <w:name w:val="4FA871229F9D4A47AB4AACC5FE978734"/>
    <w:rsid w:val="006411E3"/>
  </w:style>
  <w:style w:type="paragraph" w:customStyle="1" w:styleId="2EDC7EEBBA534B80888806FFFB808622">
    <w:name w:val="2EDC7EEBBA534B80888806FFFB808622"/>
    <w:rsid w:val="006411E3"/>
  </w:style>
  <w:style w:type="paragraph" w:customStyle="1" w:styleId="F2F36E3B17DB495CA20FBB2ED9542007">
    <w:name w:val="F2F36E3B17DB495CA20FBB2ED9542007"/>
    <w:rsid w:val="00865DF0"/>
  </w:style>
  <w:style w:type="paragraph" w:customStyle="1" w:styleId="AE6EC324AA3D48BFBB6365BFE8356D71">
    <w:name w:val="AE6EC324AA3D48BFBB6365BFE8356D71"/>
    <w:rsid w:val="00865DF0"/>
  </w:style>
  <w:style w:type="paragraph" w:customStyle="1" w:styleId="B7D50CD5908D464183226738360506C1">
    <w:name w:val="B7D50CD5908D464183226738360506C1"/>
    <w:rsid w:val="00865DF0"/>
  </w:style>
  <w:style w:type="paragraph" w:customStyle="1" w:styleId="4CD0CD06CDBD45FBB716392C7D4F1E26">
    <w:name w:val="4CD0CD06CDBD45FBB716392C7D4F1E26"/>
    <w:rsid w:val="002F2372"/>
  </w:style>
  <w:style w:type="paragraph" w:customStyle="1" w:styleId="214D2FBF55BC491CAFECB56AD332C103">
    <w:name w:val="214D2FBF55BC491CAFECB56AD332C103"/>
    <w:rsid w:val="002F2372"/>
  </w:style>
  <w:style w:type="paragraph" w:customStyle="1" w:styleId="71900DF0166E4AA38C6F8BCA6FF6E37C">
    <w:name w:val="71900DF0166E4AA38C6F8BCA6FF6E37C"/>
    <w:rsid w:val="00543952"/>
  </w:style>
  <w:style w:type="paragraph" w:customStyle="1" w:styleId="1F20B7C029AE4B55B35BD695FA99D03A">
    <w:name w:val="1F20B7C029AE4B55B35BD695FA99D03A"/>
    <w:rsid w:val="00543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4 Henry Road,
Eldorado,
Tunapuna</CompanyAddress>
  <CompanyPhone>Cell Phone: 351-6364</CompanyPhone>
  <CompanyFax/>
  <CompanyEmail>jtgumbs@yahoo.com</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90439260-127A-4477-B805-24A05066C2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Basic resume (Timeless design)</Template>
  <TotalTime>1</TotalTime>
  <Pages>3</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avalon calliste</dc:creator>
  <cp:keywords/>
  <cp:lastModifiedBy>D H</cp:lastModifiedBy>
  <cp:revision>3</cp:revision>
  <cp:lastPrinted>2015-03-04T17:57:00Z</cp:lastPrinted>
  <dcterms:created xsi:type="dcterms:W3CDTF">2018-02-05T23:41:00Z</dcterms:created>
  <dcterms:modified xsi:type="dcterms:W3CDTF">2018-02-05T23:41:00Z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