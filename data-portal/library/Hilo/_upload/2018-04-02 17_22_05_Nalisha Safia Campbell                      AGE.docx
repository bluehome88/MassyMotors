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084B14" w:rsidRDefault="009D0A1D" w:rsidP="00141A4C">
      <w:pPr>
        <w:pStyle w:val="Title"/>
        <w:rPr>
          <w:sz w:val="40"/>
          <w:szCs w:val="40"/>
        </w:rPr>
      </w:pPr>
      <w:r>
        <w:t>Nalisha Safia Campbell</w:t>
      </w:r>
      <w:r w:rsidR="00084B14">
        <w:t xml:space="preserve">                      </w:t>
      </w:r>
      <w:r w:rsidR="00055D4F">
        <w:rPr>
          <w:sz w:val="40"/>
          <w:szCs w:val="40"/>
        </w:rPr>
        <w:t>AGE : 20</w:t>
      </w:r>
    </w:p>
    <w:p w:rsidR="00141A4C" w:rsidRDefault="009D0A1D" w:rsidP="00141A4C">
      <w:r>
        <w:t>#30 Claude Street, La-Romaine,</w:t>
      </w:r>
      <w:r w:rsidR="00FE024C">
        <w:t xml:space="preserve"> </w:t>
      </w:r>
      <w:r>
        <w:t>San-Fernando</w:t>
      </w:r>
      <w:r w:rsidR="00141A4C">
        <w:t> | </w:t>
      </w:r>
      <w:r>
        <w:t xml:space="preserve">+1 (868) </w:t>
      </w:r>
      <w:r w:rsidR="00055D4F">
        <w:t>282-</w:t>
      </w:r>
      <w:r w:rsidR="000F242A">
        <w:t>3918</w:t>
      </w:r>
      <w:r w:rsidR="00141A4C">
        <w:t> | </w:t>
      </w:r>
      <w:hyperlink r:id="rId8" w:history="1">
        <w:r w:rsidR="00F73291" w:rsidRPr="002E2862">
          <w:rPr>
            <w:rStyle w:val="Hyperlink"/>
          </w:rPr>
          <w:t>nalishacampbell@hotmail.com</w:t>
        </w:r>
      </w:hyperlink>
    </w:p>
    <w:p w:rsidR="006270A9" w:rsidRDefault="00FA6BD3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EDAF50015D1F48F491F8B5AEF61A601E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084B14" w:rsidRDefault="000F242A">
      <w:r>
        <w:t>To be employed with</w:t>
      </w:r>
      <w:r w:rsidR="00CF0570">
        <w:t xml:space="preserve"> </w:t>
      </w:r>
      <w:r w:rsidR="009D0A1D">
        <w:t>and become an asset to their company</w:t>
      </w:r>
    </w:p>
    <w:sdt>
      <w:sdtPr>
        <w:alias w:val="Education:"/>
        <w:tag w:val="Education:"/>
        <w:id w:val="807127995"/>
        <w:placeholder>
          <w:docPart w:val="F3C18BCA9CB641B99873D8C62F4D7330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9D0A1D">
      <w:pPr>
        <w:pStyle w:val="Heading2"/>
      </w:pPr>
      <w:r>
        <w:t>business class</w:t>
      </w:r>
      <w:r w:rsidR="009D5933">
        <w:t> | </w:t>
      </w:r>
      <w:r>
        <w:t>JUNE 2009-JULY 2014</w:t>
      </w:r>
      <w:r w:rsidR="009D5933">
        <w:t> | </w:t>
      </w:r>
      <w:r>
        <w:t>san fernando west secondary school</w:t>
      </w:r>
    </w:p>
    <w:p w:rsidR="003961F6" w:rsidRDefault="000F242A" w:rsidP="000F242A">
      <w:pPr>
        <w:pStyle w:val="ListBullet"/>
      </w:pPr>
      <w:r>
        <w:t>ENGLISH</w:t>
      </w:r>
    </w:p>
    <w:p w:rsidR="009D0A1D" w:rsidRDefault="003961F6" w:rsidP="001B29CF">
      <w:pPr>
        <w:pStyle w:val="ListBullet"/>
      </w:pPr>
      <w:r>
        <w:t>FOOD AND NUTRITION</w:t>
      </w:r>
    </w:p>
    <w:p w:rsidR="009D0A1D" w:rsidRDefault="009D0A1D" w:rsidP="001B29CF">
      <w:pPr>
        <w:pStyle w:val="ListBullet"/>
      </w:pPr>
      <w:r>
        <w:t xml:space="preserve">PRINCIPLES OF BUSINESS </w:t>
      </w:r>
    </w:p>
    <w:p w:rsidR="006270A9" w:rsidRDefault="009D0A1D" w:rsidP="00084B14">
      <w:pPr>
        <w:pStyle w:val="ListBullet"/>
      </w:pPr>
      <w:r>
        <w:t>OFFICE ADMINISTRATION</w:t>
      </w:r>
    </w:p>
    <w:p w:rsidR="009D0A1D" w:rsidRDefault="009D0A1D">
      <w:pPr>
        <w:pStyle w:val="Heading2"/>
      </w:pPr>
      <w:r>
        <w:t>COSMETOLOGY</w:t>
      </w:r>
      <w:r w:rsidR="009D5933">
        <w:t> | </w:t>
      </w:r>
      <w:r>
        <w:t>SEPTEMBER 2015- AUGUST 2016</w:t>
      </w:r>
      <w:r w:rsidR="009D5933">
        <w:t> | </w:t>
      </w:r>
      <w:r>
        <w:t xml:space="preserve">UNIVERSITY OF THE WEST INDIES </w:t>
      </w:r>
    </w:p>
    <w:p w:rsidR="009D0A1D" w:rsidRPr="009D0A1D" w:rsidRDefault="009D0A1D" w:rsidP="009D0A1D">
      <w:pPr>
        <w:pStyle w:val="Heading2"/>
      </w:pPr>
      <w:r>
        <w:t>OPEN CAMPUS</w:t>
      </w:r>
    </w:p>
    <w:p w:rsidR="006270A9" w:rsidRDefault="009D0A1D">
      <w:pPr>
        <w:pStyle w:val="ListBullet"/>
      </w:pPr>
      <w:r>
        <w:t>COSMETOLOGY/ BEAUTY THEREPY- GRADE A – (WITH HONORS)</w:t>
      </w:r>
    </w:p>
    <w:sdt>
      <w:sdtPr>
        <w:alias w:val="Skills &amp; Abilities:"/>
        <w:tag w:val="Skills &amp; Abilities:"/>
        <w:id w:val="458624136"/>
        <w:placeholder>
          <w:docPart w:val="B7F346C7527B476099970FB1E72EF9D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sdt>
      <w:sdtPr>
        <w:alias w:val="Management:"/>
        <w:tag w:val="Management:"/>
        <w:id w:val="598525640"/>
        <w:placeholder>
          <w:docPart w:val="5D9C1AB6C6A54FF9886E49A81E29C27E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Management</w:t>
          </w:r>
        </w:p>
      </w:sdtContent>
    </w:sdt>
    <w:p w:rsidR="00F92152" w:rsidRDefault="00F92152" w:rsidP="00F92152">
      <w:pPr>
        <w:pStyle w:val="ListBullet"/>
      </w:pPr>
      <w:r>
        <w:t>Understanding Team Dynamics and Encouraging Good Relationships</w:t>
      </w:r>
    </w:p>
    <w:p w:rsidR="00F92152" w:rsidRDefault="00F92152" w:rsidP="00F92152">
      <w:pPr>
        <w:pStyle w:val="ListBullet"/>
      </w:pPr>
      <w:r>
        <w:t>Selecting and Developing the Right People</w:t>
      </w:r>
    </w:p>
    <w:p w:rsidR="00F92152" w:rsidRDefault="00F92152" w:rsidP="00F92152">
      <w:pPr>
        <w:pStyle w:val="ListBullet"/>
      </w:pPr>
      <w:r>
        <w:t>Delegating Effectively.</w:t>
      </w:r>
    </w:p>
    <w:p w:rsidR="00F92152" w:rsidRDefault="00F92152" w:rsidP="00F92152">
      <w:pPr>
        <w:pStyle w:val="ListBullet"/>
      </w:pPr>
      <w:r>
        <w:t>Motivating People</w:t>
      </w:r>
    </w:p>
    <w:p w:rsidR="00F92152" w:rsidRDefault="00F92152" w:rsidP="00F92152">
      <w:pPr>
        <w:pStyle w:val="ListBullet"/>
      </w:pPr>
      <w:r>
        <w:t>Managing Discipline and Dealing with Conflict</w:t>
      </w:r>
    </w:p>
    <w:p w:rsidR="00F92152" w:rsidRDefault="00F92152" w:rsidP="00F92152">
      <w:pPr>
        <w:pStyle w:val="ListBullet"/>
      </w:pPr>
      <w:r>
        <w:t>Communicating Efficiently</w:t>
      </w:r>
    </w:p>
    <w:p w:rsidR="00F92152" w:rsidRDefault="00FE024C" w:rsidP="00F92152">
      <w:pPr>
        <w:pStyle w:val="ListBullet"/>
      </w:pPr>
      <w:r>
        <w:t>Planning</w:t>
      </w:r>
      <w:r w:rsidR="00F92152">
        <w:t>, Problem Solving and Decision-Making</w:t>
      </w:r>
      <w:r w:rsidR="003961F6">
        <w:t xml:space="preserve"> to a Successful degree</w:t>
      </w:r>
    </w:p>
    <w:sdt>
      <w:sdtPr>
        <w:alias w:val="Sales:"/>
        <w:tag w:val="Sales:"/>
        <w:id w:val="-2126221975"/>
        <w:placeholder>
          <w:docPart w:val="671126016C844DDFBFBBB1C629E5DA9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Sales</w:t>
          </w:r>
        </w:p>
      </w:sdtContent>
    </w:sdt>
    <w:p w:rsidR="00F92152" w:rsidRDefault="00F92152" w:rsidP="00F92152">
      <w:pPr>
        <w:pStyle w:val="ListBullet"/>
      </w:pPr>
      <w:r>
        <w:t>D</w:t>
      </w:r>
      <w:r w:rsidRPr="00F92152">
        <w:t>iscern</w:t>
      </w:r>
      <w:r>
        <w:t xml:space="preserve"> consumers body language</w:t>
      </w:r>
    </w:p>
    <w:p w:rsidR="006270A9" w:rsidRDefault="00F92152" w:rsidP="00F92152">
      <w:pPr>
        <w:pStyle w:val="ListBullet"/>
      </w:pPr>
      <w:r>
        <w:t>Greets with a warm genuine smile</w:t>
      </w:r>
    </w:p>
    <w:p w:rsidR="00F92152" w:rsidRDefault="00F92152" w:rsidP="00F92152">
      <w:pPr>
        <w:pStyle w:val="ListBullet"/>
      </w:pPr>
      <w:r>
        <w:t>Pitch daily offers and suggests new products to sample</w:t>
      </w:r>
    </w:p>
    <w:p w:rsidR="00F92152" w:rsidRDefault="00F92152" w:rsidP="00F92152">
      <w:pPr>
        <w:pStyle w:val="ListBullet"/>
      </w:pPr>
      <w:r>
        <w:t>Assist with needs and wants</w:t>
      </w:r>
    </w:p>
    <w:sdt>
      <w:sdtPr>
        <w:alias w:val="Communication:"/>
        <w:tag w:val="Communication:"/>
        <w:id w:val="-1153840069"/>
        <w:placeholder>
          <w:docPart w:val="3563D548A6B8484CACDDBA812C563D59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Communication</w:t>
          </w:r>
        </w:p>
      </w:sdtContent>
    </w:sdt>
    <w:p w:rsidR="00F92152" w:rsidRDefault="00F92152" w:rsidP="00F92152">
      <w:pPr>
        <w:pStyle w:val="ListBullet"/>
      </w:pPr>
      <w:r>
        <w:t>Listen</w:t>
      </w:r>
      <w:r w:rsidR="00FE024C">
        <w:t>s</w:t>
      </w:r>
    </w:p>
    <w:p w:rsidR="00F92152" w:rsidRDefault="00F92152" w:rsidP="00F92152">
      <w:pPr>
        <w:pStyle w:val="ListBullet"/>
      </w:pPr>
      <w:r>
        <w:t xml:space="preserve">Warm Nonverbal Communication </w:t>
      </w:r>
    </w:p>
    <w:p w:rsidR="00F92152" w:rsidRDefault="00F92152" w:rsidP="00F92152">
      <w:pPr>
        <w:pStyle w:val="ListBullet"/>
      </w:pPr>
      <w:r>
        <w:t>Clarity and Concision</w:t>
      </w:r>
    </w:p>
    <w:p w:rsidR="00F92152" w:rsidRDefault="00F92152" w:rsidP="00F92152">
      <w:pPr>
        <w:pStyle w:val="ListBullet"/>
      </w:pPr>
      <w:r>
        <w:t>Friendly</w:t>
      </w:r>
    </w:p>
    <w:p w:rsidR="00F92152" w:rsidRDefault="00F92152" w:rsidP="00F92152">
      <w:pPr>
        <w:pStyle w:val="ListBullet"/>
      </w:pPr>
      <w:r>
        <w:t>Confident</w:t>
      </w:r>
    </w:p>
    <w:p w:rsidR="00F92152" w:rsidRDefault="00F92152" w:rsidP="00F92152">
      <w:pPr>
        <w:pStyle w:val="ListBullet"/>
      </w:pPr>
      <w:r>
        <w:t>Empathetic</w:t>
      </w:r>
    </w:p>
    <w:p w:rsidR="00F92152" w:rsidRDefault="00F92152" w:rsidP="00F92152">
      <w:pPr>
        <w:pStyle w:val="ListBullet"/>
      </w:pPr>
      <w:r>
        <w:t>Open-Minded</w:t>
      </w:r>
    </w:p>
    <w:p w:rsidR="006270A9" w:rsidRDefault="00F92152" w:rsidP="00FE024C">
      <w:pPr>
        <w:pStyle w:val="ListBullet"/>
      </w:pPr>
      <w:r>
        <w:t>Respectful</w:t>
      </w:r>
    </w:p>
    <w:sdt>
      <w:sdtPr>
        <w:alias w:val="Experience:"/>
        <w:tag w:val="Experience:"/>
        <w:id w:val="171684534"/>
        <w:placeholder>
          <w:docPart w:val="FFD35D3D5B6B4AC4B8A657D1F99107C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FE024C">
      <w:pPr>
        <w:pStyle w:val="Heading2"/>
      </w:pPr>
      <w:r>
        <w:t>head assistant</w:t>
      </w:r>
      <w:r w:rsidR="009D5933">
        <w:t> | </w:t>
      </w:r>
      <w:r>
        <w:t>studio 84</w:t>
      </w:r>
      <w:r w:rsidR="00084B14">
        <w:t xml:space="preserve"> (HAIR SALON)</w:t>
      </w:r>
      <w:r w:rsidR="009D5933">
        <w:t> | </w:t>
      </w:r>
      <w:r>
        <w:t>august 2015- august 2016</w:t>
      </w:r>
    </w:p>
    <w:p w:rsidR="006270A9" w:rsidRDefault="00FE024C" w:rsidP="00FE024C">
      <w:pPr>
        <w:pStyle w:val="ListBullet"/>
        <w:numPr>
          <w:ilvl w:val="0"/>
          <w:numId w:val="24"/>
        </w:numPr>
      </w:pPr>
      <w:r>
        <w:t>Cashier</w:t>
      </w:r>
    </w:p>
    <w:p w:rsidR="00FE024C" w:rsidRDefault="00FE024C" w:rsidP="00FE024C">
      <w:pPr>
        <w:pStyle w:val="ListBullet"/>
        <w:numPr>
          <w:ilvl w:val="0"/>
          <w:numId w:val="24"/>
        </w:numPr>
      </w:pPr>
      <w:r>
        <w:t>Book keeping</w:t>
      </w:r>
    </w:p>
    <w:p w:rsidR="00FE024C" w:rsidRDefault="00FE024C" w:rsidP="00084B14">
      <w:pPr>
        <w:pStyle w:val="ListBullet"/>
        <w:numPr>
          <w:ilvl w:val="0"/>
          <w:numId w:val="24"/>
        </w:numPr>
      </w:pPr>
      <w:r>
        <w:t xml:space="preserve">Stylist </w:t>
      </w:r>
    </w:p>
    <w:p w:rsidR="006270A9" w:rsidRDefault="00FE024C">
      <w:pPr>
        <w:pStyle w:val="Heading2"/>
      </w:pPr>
      <w:r>
        <w:t>supervisor</w:t>
      </w:r>
      <w:r w:rsidR="009D5933">
        <w:t> | </w:t>
      </w:r>
      <w:r>
        <w:t xml:space="preserve">herbalife </w:t>
      </w:r>
      <w:r w:rsidR="009D5933">
        <w:t>| </w:t>
      </w:r>
      <w:r>
        <w:t>august 2014 – january 2017</w:t>
      </w:r>
    </w:p>
    <w:p w:rsidR="001B29CF" w:rsidRDefault="00FE024C" w:rsidP="001B29CF">
      <w:pPr>
        <w:pStyle w:val="ListBullet"/>
      </w:pPr>
      <w:r>
        <w:t>Sold Health and Wellness products</w:t>
      </w:r>
    </w:p>
    <w:p w:rsidR="00FE024C" w:rsidRDefault="00FE024C" w:rsidP="001B29CF">
      <w:pPr>
        <w:pStyle w:val="ListBullet"/>
        <w:rPr>
          <w:b/>
          <w:u w:val="single"/>
        </w:rPr>
      </w:pPr>
      <w:r w:rsidRPr="00FE024C">
        <w:rPr>
          <w:b/>
          <w:u w:val="single"/>
        </w:rPr>
        <w:t xml:space="preserve">Helped more than </w:t>
      </w:r>
      <w:r>
        <w:rPr>
          <w:b/>
          <w:u w:val="single"/>
        </w:rPr>
        <w:t>THIRTEEN (13)</w:t>
      </w:r>
      <w:r w:rsidRPr="00FE024C">
        <w:rPr>
          <w:b/>
          <w:u w:val="single"/>
        </w:rPr>
        <w:t>persons reach SENIOR CONSULTANT</w:t>
      </w:r>
    </w:p>
    <w:p w:rsidR="00FE024C" w:rsidRDefault="00FE024C" w:rsidP="001B29CF">
      <w:pPr>
        <w:pStyle w:val="ListBullet"/>
        <w:rPr>
          <w:b/>
          <w:u w:val="single"/>
        </w:rPr>
      </w:pPr>
      <w:r>
        <w:rPr>
          <w:b/>
          <w:u w:val="single"/>
        </w:rPr>
        <w:t>YOUNGEST SUPERVISOR AND FASTEST GROWING SALES OVER THREE CONSECUTIVE MONTHS</w:t>
      </w:r>
    </w:p>
    <w:p w:rsidR="00084B14" w:rsidRDefault="00084B14" w:rsidP="001B29CF">
      <w:pPr>
        <w:pStyle w:val="ListBullet"/>
        <w:rPr>
          <w:b/>
          <w:u w:val="single"/>
        </w:rPr>
      </w:pPr>
      <w:r>
        <w:rPr>
          <w:b/>
          <w:u w:val="single"/>
        </w:rPr>
        <w:t>SAVED MONEY FOR INVESTORS AND CONSUMERS MONTHLY</w:t>
      </w:r>
    </w:p>
    <w:p w:rsidR="00084B14" w:rsidRDefault="00084B14" w:rsidP="00084B14">
      <w:pPr>
        <w:pStyle w:val="ListBullet"/>
        <w:numPr>
          <w:ilvl w:val="0"/>
          <w:numId w:val="0"/>
        </w:numPr>
        <w:ind w:left="216"/>
        <w:rPr>
          <w:b/>
          <w:u w:val="single"/>
        </w:rPr>
      </w:pPr>
    </w:p>
    <w:p w:rsidR="00084B14" w:rsidRPr="00F73291" w:rsidRDefault="00084B14" w:rsidP="00F73291">
      <w:pPr>
        <w:pStyle w:val="ListBullet"/>
        <w:numPr>
          <w:ilvl w:val="0"/>
          <w:numId w:val="0"/>
        </w:numPr>
        <w:ind w:left="216" w:hanging="216"/>
        <w:rPr>
          <w:b/>
          <w:color w:val="2A7B88" w:themeColor="accent1" w:themeShade="BF"/>
          <w:sz w:val="32"/>
          <w:szCs w:val="32"/>
          <w:u w:val="single"/>
        </w:rPr>
      </w:pPr>
      <w:r w:rsidRPr="00F73291">
        <w:rPr>
          <w:b/>
          <w:color w:val="2A7B88" w:themeColor="accent1" w:themeShade="BF"/>
          <w:sz w:val="32"/>
          <w:szCs w:val="32"/>
          <w:u w:val="single"/>
        </w:rPr>
        <w:t>REFERENCES</w:t>
      </w:r>
      <w:r w:rsidR="00F73291">
        <w:rPr>
          <w:b/>
          <w:color w:val="2A7B88" w:themeColor="accent1" w:themeShade="BF"/>
          <w:sz w:val="32"/>
          <w:szCs w:val="32"/>
          <w:u w:val="single"/>
        </w:rPr>
        <w:t>:</w:t>
      </w:r>
    </w:p>
    <w:p w:rsidR="00084B14" w:rsidRDefault="00084B14" w:rsidP="00084B14">
      <w:pPr>
        <w:pStyle w:val="ListBullet"/>
        <w:numPr>
          <w:ilvl w:val="0"/>
          <w:numId w:val="0"/>
        </w:numPr>
        <w:ind w:left="216"/>
        <w:rPr>
          <w:b/>
          <w:u w:val="single"/>
        </w:rPr>
      </w:pPr>
    </w:p>
    <w:p w:rsidR="00084B14" w:rsidRPr="00084B14" w:rsidRDefault="00084B14" w:rsidP="00084B14">
      <w:pPr>
        <w:pStyle w:val="ListBullet"/>
        <w:numPr>
          <w:ilvl w:val="0"/>
          <w:numId w:val="0"/>
        </w:numPr>
        <w:ind w:left="216" w:hanging="216"/>
        <w:rPr>
          <w:b/>
          <w:i/>
        </w:rPr>
      </w:pPr>
      <w:r w:rsidRPr="00084B14">
        <w:rPr>
          <w:b/>
          <w:i/>
        </w:rPr>
        <w:t>DWAYNE HONORE ( GENEROSO LANDSCAPI</w:t>
      </w:r>
      <w:r w:rsidR="001D3090">
        <w:rPr>
          <w:b/>
          <w:i/>
        </w:rPr>
        <w:t>NG COMPANY)  - +1 (868) 328-6568</w:t>
      </w:r>
      <w:bookmarkStart w:id="0" w:name="_GoBack"/>
      <w:bookmarkEnd w:id="0"/>
    </w:p>
    <w:p w:rsidR="00084B14" w:rsidRPr="00084B14" w:rsidRDefault="00084B14" w:rsidP="00084B14">
      <w:pPr>
        <w:pStyle w:val="ListBullet"/>
        <w:numPr>
          <w:ilvl w:val="0"/>
          <w:numId w:val="0"/>
        </w:numPr>
        <w:ind w:left="216" w:hanging="216"/>
        <w:rPr>
          <w:b/>
          <w:i/>
        </w:rPr>
      </w:pPr>
    </w:p>
    <w:p w:rsidR="00084B14" w:rsidRPr="00084B14" w:rsidRDefault="00084B14" w:rsidP="00084B14">
      <w:pPr>
        <w:pStyle w:val="ListBullet"/>
        <w:numPr>
          <w:ilvl w:val="0"/>
          <w:numId w:val="0"/>
        </w:numPr>
        <w:ind w:left="216" w:hanging="216"/>
        <w:rPr>
          <w:b/>
          <w:i/>
        </w:rPr>
      </w:pPr>
      <w:r w:rsidRPr="00084B14">
        <w:rPr>
          <w:b/>
          <w:i/>
        </w:rPr>
        <w:t>NATALIE CAMPBELL ( FINANCES- PETROTRIN) - +1 (868) 705-1551</w:t>
      </w:r>
    </w:p>
    <w:p w:rsidR="00084B14" w:rsidRPr="00084B14" w:rsidRDefault="00084B14" w:rsidP="00084B14">
      <w:pPr>
        <w:pStyle w:val="ListBullet"/>
        <w:numPr>
          <w:ilvl w:val="0"/>
          <w:numId w:val="0"/>
        </w:numPr>
        <w:ind w:left="216" w:hanging="216"/>
        <w:rPr>
          <w:b/>
          <w:i/>
        </w:rPr>
      </w:pPr>
    </w:p>
    <w:p w:rsidR="00084B14" w:rsidRPr="00084B14" w:rsidRDefault="00084B14" w:rsidP="00084B14">
      <w:pPr>
        <w:pStyle w:val="ListBullet"/>
        <w:numPr>
          <w:ilvl w:val="0"/>
          <w:numId w:val="0"/>
        </w:numPr>
        <w:ind w:left="216" w:hanging="216"/>
        <w:rPr>
          <w:b/>
          <w:i/>
        </w:rPr>
      </w:pPr>
      <w:r w:rsidRPr="00084B14">
        <w:rPr>
          <w:b/>
          <w:i/>
        </w:rPr>
        <w:t>EDWIN CAMPBELL ( ENGINEER – WATER TAXI SERVICES NIDCO)</w:t>
      </w:r>
      <w:r>
        <w:rPr>
          <w:b/>
          <w:i/>
        </w:rPr>
        <w:t xml:space="preserve"> +1 (868) 705-2053</w:t>
      </w:r>
    </w:p>
    <w:sectPr w:rsidR="00084B14" w:rsidRPr="00084B14" w:rsidSect="00CF0570">
      <w:footerReference w:type="default" r:id="rId9"/>
      <w:pgSz w:w="12240" w:h="15840"/>
      <w:pgMar w:top="1008" w:right="1152" w:bottom="1152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BD3" w:rsidRDefault="00FA6BD3">
      <w:pPr>
        <w:spacing w:after="0"/>
      </w:pPr>
      <w:r>
        <w:separator/>
      </w:r>
    </w:p>
  </w:endnote>
  <w:endnote w:type="continuationSeparator" w:id="0">
    <w:p w:rsidR="00FA6BD3" w:rsidRDefault="00FA6B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D309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BD3" w:rsidRDefault="00FA6BD3">
      <w:pPr>
        <w:spacing w:after="0"/>
      </w:pPr>
      <w:r>
        <w:separator/>
      </w:r>
    </w:p>
  </w:footnote>
  <w:footnote w:type="continuationSeparator" w:id="0">
    <w:p w:rsidR="00FA6BD3" w:rsidRDefault="00FA6B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9904EA"/>
    <w:multiLevelType w:val="hybridMultilevel"/>
    <w:tmpl w:val="46AE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1D"/>
    <w:rsid w:val="00055D4F"/>
    <w:rsid w:val="00084B14"/>
    <w:rsid w:val="000A4F59"/>
    <w:rsid w:val="000F242A"/>
    <w:rsid w:val="00141A4C"/>
    <w:rsid w:val="001B29CF"/>
    <w:rsid w:val="001D3090"/>
    <w:rsid w:val="0028220F"/>
    <w:rsid w:val="00356C14"/>
    <w:rsid w:val="003961F6"/>
    <w:rsid w:val="00617B26"/>
    <w:rsid w:val="006270A9"/>
    <w:rsid w:val="00675956"/>
    <w:rsid w:val="00681034"/>
    <w:rsid w:val="00816216"/>
    <w:rsid w:val="0087734B"/>
    <w:rsid w:val="009D0A1D"/>
    <w:rsid w:val="009D5933"/>
    <w:rsid w:val="00B72DAF"/>
    <w:rsid w:val="00BD768D"/>
    <w:rsid w:val="00C61F8E"/>
    <w:rsid w:val="00CF0570"/>
    <w:rsid w:val="00E43B64"/>
    <w:rsid w:val="00E83E4B"/>
    <w:rsid w:val="00EC015C"/>
    <w:rsid w:val="00F00E3E"/>
    <w:rsid w:val="00F73291"/>
    <w:rsid w:val="00F92152"/>
    <w:rsid w:val="00FA6BD3"/>
    <w:rsid w:val="00FE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AE6677-8EA2-4B3F-BF2E-0FF3C483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lishacampbell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AF50015D1F48F491F8B5AEF61A6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2FF56-1A21-4F88-A9A9-925C917AC7E8}"/>
      </w:docPartPr>
      <w:docPartBody>
        <w:p w:rsidR="00F3226F" w:rsidRDefault="00E21B5A">
          <w:pPr>
            <w:pStyle w:val="EDAF50015D1F48F491F8B5AEF61A601E"/>
          </w:pPr>
          <w:r>
            <w:t>Objective</w:t>
          </w:r>
        </w:p>
      </w:docPartBody>
    </w:docPart>
    <w:docPart>
      <w:docPartPr>
        <w:name w:val="F3C18BCA9CB641B99873D8C62F4D7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711ED-3906-4067-BDC0-53C3BF34FA6D}"/>
      </w:docPartPr>
      <w:docPartBody>
        <w:p w:rsidR="00F3226F" w:rsidRDefault="00E21B5A">
          <w:pPr>
            <w:pStyle w:val="F3C18BCA9CB641B99873D8C62F4D7330"/>
          </w:pPr>
          <w:r>
            <w:t>Education</w:t>
          </w:r>
        </w:p>
      </w:docPartBody>
    </w:docPart>
    <w:docPart>
      <w:docPartPr>
        <w:name w:val="B7F346C7527B476099970FB1E72EF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5901F-6ADA-47CD-966F-64AE12B984EA}"/>
      </w:docPartPr>
      <w:docPartBody>
        <w:p w:rsidR="00F3226F" w:rsidRDefault="00E21B5A">
          <w:pPr>
            <w:pStyle w:val="B7F346C7527B476099970FB1E72EF9D8"/>
          </w:pPr>
          <w:r>
            <w:t>Skills &amp; Abilities</w:t>
          </w:r>
        </w:p>
      </w:docPartBody>
    </w:docPart>
    <w:docPart>
      <w:docPartPr>
        <w:name w:val="5D9C1AB6C6A54FF9886E49A81E29C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8FEDB-8FF6-4C7F-BE03-B94DA31A574C}"/>
      </w:docPartPr>
      <w:docPartBody>
        <w:p w:rsidR="00F3226F" w:rsidRDefault="00E21B5A">
          <w:pPr>
            <w:pStyle w:val="5D9C1AB6C6A54FF9886E49A81E29C27E"/>
          </w:pPr>
          <w:r>
            <w:t>Management</w:t>
          </w:r>
        </w:p>
      </w:docPartBody>
    </w:docPart>
    <w:docPart>
      <w:docPartPr>
        <w:name w:val="671126016C844DDFBFBBB1C629E5D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DE14E-82D2-4EF4-918E-7EB051D5E1C7}"/>
      </w:docPartPr>
      <w:docPartBody>
        <w:p w:rsidR="00F3226F" w:rsidRDefault="00E21B5A">
          <w:pPr>
            <w:pStyle w:val="671126016C844DDFBFBBB1C629E5DA97"/>
          </w:pPr>
          <w:r>
            <w:t>Sales</w:t>
          </w:r>
        </w:p>
      </w:docPartBody>
    </w:docPart>
    <w:docPart>
      <w:docPartPr>
        <w:name w:val="3563D548A6B8484CACDDBA812C563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F50A-228E-4887-BB12-CEDF50025F92}"/>
      </w:docPartPr>
      <w:docPartBody>
        <w:p w:rsidR="00F3226F" w:rsidRDefault="00E21B5A">
          <w:pPr>
            <w:pStyle w:val="3563D548A6B8484CACDDBA812C563D59"/>
          </w:pPr>
          <w:r>
            <w:t>Communication</w:t>
          </w:r>
        </w:p>
      </w:docPartBody>
    </w:docPart>
    <w:docPart>
      <w:docPartPr>
        <w:name w:val="FFD35D3D5B6B4AC4B8A657D1F9910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58117-37FD-48FB-BE6F-491F51892FD5}"/>
      </w:docPartPr>
      <w:docPartBody>
        <w:p w:rsidR="00F3226F" w:rsidRDefault="00E21B5A">
          <w:pPr>
            <w:pStyle w:val="FFD35D3D5B6B4AC4B8A657D1F99107C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5A"/>
    <w:rsid w:val="00050D1E"/>
    <w:rsid w:val="0019785D"/>
    <w:rsid w:val="00685463"/>
    <w:rsid w:val="00E21B5A"/>
    <w:rsid w:val="00F3226F"/>
    <w:rsid w:val="00F4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F05C60AB824139B62D61BD43BACEC5">
    <w:name w:val="91F05C60AB824139B62D61BD43BACEC5"/>
  </w:style>
  <w:style w:type="paragraph" w:customStyle="1" w:styleId="57768431B02B4FA7B91683585A16DE3C">
    <w:name w:val="57768431B02B4FA7B91683585A16DE3C"/>
  </w:style>
  <w:style w:type="paragraph" w:customStyle="1" w:styleId="6789C920CEDB44CD9866157C51FA90F5">
    <w:name w:val="6789C920CEDB44CD9866157C51FA90F5"/>
  </w:style>
  <w:style w:type="paragraph" w:customStyle="1" w:styleId="A197338C528941FDA4063743DB13BE9A">
    <w:name w:val="A197338C528941FDA4063743DB13BE9A"/>
  </w:style>
  <w:style w:type="paragraph" w:customStyle="1" w:styleId="EDAF50015D1F48F491F8B5AEF61A601E">
    <w:name w:val="EDAF50015D1F48F491F8B5AEF61A601E"/>
  </w:style>
  <w:style w:type="paragraph" w:customStyle="1" w:styleId="DF1B42BCFDD1431B8FE15626042B18A5">
    <w:name w:val="DF1B42BCFDD1431B8FE15626042B18A5"/>
  </w:style>
  <w:style w:type="paragraph" w:customStyle="1" w:styleId="F3C18BCA9CB641B99873D8C62F4D7330">
    <w:name w:val="F3C18BCA9CB641B99873D8C62F4D7330"/>
  </w:style>
  <w:style w:type="paragraph" w:customStyle="1" w:styleId="7188428D4EEF43EBB6BDC7BBD093B535">
    <w:name w:val="7188428D4EEF43EBB6BDC7BBD093B535"/>
  </w:style>
  <w:style w:type="paragraph" w:customStyle="1" w:styleId="8E63F593190749ED859AAD5B3A2E4F5B">
    <w:name w:val="8E63F593190749ED859AAD5B3A2E4F5B"/>
  </w:style>
  <w:style w:type="paragraph" w:customStyle="1" w:styleId="55AB4483E0BD4B40AABAFB48F67C24D2">
    <w:name w:val="55AB4483E0BD4B40AABAFB48F67C24D2"/>
  </w:style>
  <w:style w:type="paragraph" w:customStyle="1" w:styleId="93F4BA4895C346E4BF7B66947B78138D">
    <w:name w:val="93F4BA4895C346E4BF7B66947B78138D"/>
  </w:style>
  <w:style w:type="paragraph" w:customStyle="1" w:styleId="BBBAAD71426C4460A996A639F55BA331">
    <w:name w:val="BBBAAD71426C4460A996A639F55BA331"/>
  </w:style>
  <w:style w:type="paragraph" w:customStyle="1" w:styleId="FA3945E810CC469CB753ED04B4369164">
    <w:name w:val="FA3945E810CC469CB753ED04B4369164"/>
  </w:style>
  <w:style w:type="paragraph" w:customStyle="1" w:styleId="A3C4F423B2024670ACC67BD00E313F47">
    <w:name w:val="A3C4F423B2024670ACC67BD00E313F47"/>
  </w:style>
  <w:style w:type="paragraph" w:customStyle="1" w:styleId="8C4FEC26414B4A0CB027BA54E9D654BD">
    <w:name w:val="8C4FEC26414B4A0CB027BA54E9D654BD"/>
  </w:style>
  <w:style w:type="paragraph" w:customStyle="1" w:styleId="B7F346C7527B476099970FB1E72EF9D8">
    <w:name w:val="B7F346C7527B476099970FB1E72EF9D8"/>
  </w:style>
  <w:style w:type="paragraph" w:customStyle="1" w:styleId="5D9C1AB6C6A54FF9886E49A81E29C27E">
    <w:name w:val="5D9C1AB6C6A54FF9886E49A81E29C27E"/>
  </w:style>
  <w:style w:type="paragraph" w:customStyle="1" w:styleId="3EEF3B9D8EC0456AB06528CC01E71FB1">
    <w:name w:val="3EEF3B9D8EC0456AB06528CC01E71FB1"/>
  </w:style>
  <w:style w:type="paragraph" w:customStyle="1" w:styleId="671126016C844DDFBFBBB1C629E5DA97">
    <w:name w:val="671126016C844DDFBFBBB1C629E5DA97"/>
  </w:style>
  <w:style w:type="paragraph" w:customStyle="1" w:styleId="A314E005E02B41F9A1181CAE581539C7">
    <w:name w:val="A314E005E02B41F9A1181CAE581539C7"/>
  </w:style>
  <w:style w:type="paragraph" w:customStyle="1" w:styleId="3563D548A6B8484CACDDBA812C563D59">
    <w:name w:val="3563D548A6B8484CACDDBA812C563D59"/>
  </w:style>
  <w:style w:type="paragraph" w:customStyle="1" w:styleId="4FEA0685194A41FAA6C202F4AEC2EAF8">
    <w:name w:val="4FEA0685194A41FAA6C202F4AEC2EAF8"/>
  </w:style>
  <w:style w:type="paragraph" w:customStyle="1" w:styleId="B1A7D60D9109474B924B07052F1F0899">
    <w:name w:val="B1A7D60D9109474B924B07052F1F0899"/>
  </w:style>
  <w:style w:type="paragraph" w:customStyle="1" w:styleId="31C7316B914F44B6BCF3A1933B2AAC20">
    <w:name w:val="31C7316B914F44B6BCF3A1933B2AAC20"/>
  </w:style>
  <w:style w:type="paragraph" w:customStyle="1" w:styleId="FFD35D3D5B6B4AC4B8A657D1F99107C2">
    <w:name w:val="FFD35D3D5B6B4AC4B8A657D1F99107C2"/>
  </w:style>
  <w:style w:type="paragraph" w:customStyle="1" w:styleId="F1557A3DBAE740EB89F098C18EE6D44D">
    <w:name w:val="F1557A3DBAE740EB89F098C18EE6D44D"/>
  </w:style>
  <w:style w:type="paragraph" w:customStyle="1" w:styleId="6238EBA55F074BBA8F7D106029DBC802">
    <w:name w:val="6238EBA55F074BBA8F7D106029DBC802"/>
  </w:style>
  <w:style w:type="paragraph" w:customStyle="1" w:styleId="3A2955E6D9E04601B4DABAE16F41C05A">
    <w:name w:val="3A2955E6D9E04601B4DABAE16F41C05A"/>
  </w:style>
  <w:style w:type="paragraph" w:customStyle="1" w:styleId="C8971EE9570C4584946612DF0D12BBBF">
    <w:name w:val="C8971EE9570C4584946612DF0D12BBBF"/>
  </w:style>
  <w:style w:type="paragraph" w:customStyle="1" w:styleId="41DB655A11F349B5A8AE7DAF2AAC709A">
    <w:name w:val="41DB655A11F349B5A8AE7DAF2AAC709A"/>
  </w:style>
  <w:style w:type="paragraph" w:customStyle="1" w:styleId="A8ED462056814022BC2A885DFB697B8A">
    <w:name w:val="A8ED462056814022BC2A885DFB697B8A"/>
  </w:style>
  <w:style w:type="paragraph" w:customStyle="1" w:styleId="BA35C62CB1DB4030BC0809B145E48137">
    <w:name w:val="BA35C62CB1DB4030BC0809B145E48137"/>
  </w:style>
  <w:style w:type="paragraph" w:customStyle="1" w:styleId="381B0C43D3D944A1A7252E7B1A4F8F1C">
    <w:name w:val="381B0C43D3D944A1A7252E7B1A4F8F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B500F-229F-472D-A53C-BDDF92AC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77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NALI</dc:creator>
  <cp:keywords/>
  <cp:lastModifiedBy>NALI</cp:lastModifiedBy>
  <cp:revision>8</cp:revision>
  <cp:lastPrinted>2018-03-26T20:48:00Z</cp:lastPrinted>
  <dcterms:created xsi:type="dcterms:W3CDTF">2017-11-28T00:33:00Z</dcterms:created>
  <dcterms:modified xsi:type="dcterms:W3CDTF">2018-04-01T18:01:00Z</dcterms:modified>
  <cp:version/>
</cp:coreProperties>
</file>