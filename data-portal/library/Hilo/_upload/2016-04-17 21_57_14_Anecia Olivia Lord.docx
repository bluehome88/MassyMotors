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00000"/>
          <w:sz w:val="23"/>
        </w:rPr>
        <w:alias w:val="Resume Name"/>
        <w:tag w:val="Resume Name"/>
        <w:id w:val="1517890734"/>
        <w:placeholder>
          <w:docPart w:val="CFD662D5E2CD4672980F7423FC354F07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3449"/>
            <w:gridCol w:w="6854"/>
          </w:tblGrid>
          <w:tr w:rsidR="008A2412" w:rsidRPr="0069229F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8A2412" w:rsidRPr="0069229F" w:rsidRDefault="008A2412">
                <w:pPr>
                  <w:pStyle w:val="PersonalName"/>
                  <w:spacing w:line="240" w:lineRule="auto"/>
                  <w:rPr>
                    <w:b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8A2412" w:rsidRPr="0069229F" w:rsidRDefault="00C23B97">
                <w:pPr>
                  <w:pStyle w:val="PersonalName"/>
                  <w:spacing w:line="240" w:lineRule="auto"/>
                  <w:rPr>
                    <w:b/>
                  </w:rPr>
                </w:pPr>
                <w:sdt>
                  <w:sdtPr>
                    <w:rPr>
                      <w:b/>
                      <w:u w:val="single"/>
                    </w:rPr>
                    <w:id w:val="169066309"/>
                    <w:placeholder>
                      <w:docPart w:val="89974586E4614105AF7CDC3E6ED979F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97473">
                      <w:rPr>
                        <w:b/>
                        <w:u w:val="single"/>
                      </w:rPr>
                      <w:t>Anecia Olivia Hernandez</w:t>
                    </w:r>
                  </w:sdtContent>
                </w:sdt>
              </w:p>
            </w:tc>
          </w:tr>
          <w:tr w:rsidR="008A2412" w:rsidRPr="0069229F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6071C374BFB24891BB5FCD90982CF9FC"/>
                  </w:placeholder>
                  <w:date w:fullDate="2016-02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8A2412" w:rsidRPr="0069229F" w:rsidRDefault="00C97473" w:rsidP="004F144B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2/12/2016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8A2412" w:rsidRPr="0069229F" w:rsidRDefault="008A2412">
                <w:pPr>
                  <w:spacing w:after="0"/>
                  <w:rPr>
                    <w:b/>
                  </w:rPr>
                </w:pPr>
              </w:p>
            </w:tc>
          </w:tr>
          <w:tr w:rsidR="008A2412" w:rsidRPr="0069229F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A2412" w:rsidRPr="0069229F" w:rsidRDefault="00AB78FE">
                <w:pPr>
                  <w:spacing w:after="0"/>
                  <w:jc w:val="center"/>
                  <w:rPr>
                    <w:b/>
                  </w:rPr>
                </w:pPr>
                <w:r w:rsidRPr="0069229F">
                  <w:rPr>
                    <w:b/>
                    <w:noProof/>
                    <w:lang w:eastAsia="en-US"/>
                  </w:rPr>
                  <w:drawing>
                    <wp:inline distT="0" distB="0" distL="0" distR="0" wp14:anchorId="2E8B1CD8" wp14:editId="29DE6788">
                      <wp:extent cx="1854200" cy="1439333"/>
                      <wp:effectExtent l="57150" t="57150" r="127000" b="142240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608" cy="1479239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C1785" w:rsidRDefault="004F144B" w:rsidP="00DA49DD">
                <w:pPr>
                  <w:pStyle w:val="SenderAddress"/>
                  <w:rPr>
                    <w:b/>
                  </w:rPr>
                </w:pPr>
                <w:r w:rsidRPr="0069229F">
                  <w:rPr>
                    <w:b/>
                    <w:u w:val="single"/>
                  </w:rPr>
                  <w:t>Address</w:t>
                </w:r>
                <w:r w:rsidR="007C1785">
                  <w:rPr>
                    <w:b/>
                  </w:rPr>
                  <w:t>- LP. 50 Cunapo Southern Main Road</w:t>
                </w:r>
                <w:r w:rsidRPr="0069229F">
                  <w:rPr>
                    <w:b/>
                  </w:rPr>
                  <w:t xml:space="preserve">, </w:t>
                </w:r>
              </w:p>
              <w:p w:rsidR="008A2412" w:rsidRPr="0069229F" w:rsidRDefault="004F144B" w:rsidP="00DA49DD">
                <w:pPr>
                  <w:pStyle w:val="SenderAddress"/>
                  <w:rPr>
                    <w:b/>
                  </w:rPr>
                </w:pPr>
                <w:r w:rsidRPr="0069229F">
                  <w:rPr>
                    <w:b/>
                  </w:rPr>
                  <w:t>Coalmine, Sangre Grande.</w:t>
                </w:r>
                <w:r w:rsidR="00AB78FE" w:rsidRPr="0069229F">
                  <w:rPr>
                    <w:b/>
                  </w:rPr>
                  <w:br/>
                </w:r>
                <w:r w:rsidR="00DA49DD" w:rsidRPr="0069229F">
                  <w:rPr>
                    <w:b/>
                    <w:u w:val="single"/>
                  </w:rPr>
                  <w:t>Cell #</w:t>
                </w:r>
                <w:r w:rsidR="00DA49DD" w:rsidRPr="0069229F">
                  <w:rPr>
                    <w:b/>
                  </w:rPr>
                  <w:t xml:space="preserve">- </w:t>
                </w:r>
                <w:r w:rsidRPr="0069229F">
                  <w:rPr>
                    <w:b/>
                  </w:rPr>
                  <w:t>868.796.5326</w:t>
                </w:r>
                <w:r w:rsidR="00AB78FE" w:rsidRPr="0069229F">
                  <w:rPr>
                    <w:b/>
                  </w:rPr>
                  <w:br/>
                </w:r>
                <w:r w:rsidR="00DA49DD" w:rsidRPr="0069229F">
                  <w:rPr>
                    <w:b/>
                    <w:u w:val="single"/>
                  </w:rPr>
                  <w:t>Email Address</w:t>
                </w:r>
                <w:r w:rsidR="00DA49DD" w:rsidRPr="0069229F">
                  <w:rPr>
                    <w:b/>
                  </w:rPr>
                  <w:t xml:space="preserve">- </w:t>
                </w:r>
                <w:hyperlink r:id="rId9" w:history="1">
                  <w:r w:rsidR="00DA49DD" w:rsidRPr="0069229F">
                    <w:rPr>
                      <w:rStyle w:val="Hyperlink"/>
                      <w:b/>
                    </w:rPr>
                    <w:t>amazinganecia@hotmail.com</w:t>
                  </w:r>
                </w:hyperlink>
              </w:p>
              <w:p w:rsidR="00DA49DD" w:rsidRPr="0069229F" w:rsidRDefault="00DA49DD" w:rsidP="00DA49DD">
                <w:pPr>
                  <w:pStyle w:val="SenderAddress"/>
                  <w:rPr>
                    <w:b/>
                  </w:rPr>
                </w:pPr>
                <w:r w:rsidRPr="0069229F">
                  <w:rPr>
                    <w:b/>
                    <w:u w:val="single"/>
                  </w:rPr>
                  <w:t>Website</w:t>
                </w:r>
                <w:r w:rsidRPr="0069229F">
                  <w:rPr>
                    <w:b/>
                  </w:rPr>
                  <w:t>- Outlook.com</w:t>
                </w:r>
              </w:p>
              <w:p w:rsidR="00DA49DD" w:rsidRPr="0069229F" w:rsidRDefault="00DA49DD" w:rsidP="00DA49DD">
                <w:pPr>
                  <w:pStyle w:val="SenderAddress"/>
                  <w:rPr>
                    <w:b/>
                  </w:rPr>
                </w:pPr>
              </w:p>
            </w:tc>
          </w:tr>
        </w:tbl>
        <w:p w:rsidR="008A2412" w:rsidRPr="0069229F" w:rsidRDefault="00C23B97">
          <w:pPr>
            <w:rPr>
              <w:b/>
            </w:rPr>
          </w:pP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8A2412" w:rsidRPr="0069229F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2412" w:rsidRPr="0069229F" w:rsidRDefault="008A2412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97473" w:rsidRPr="007C1785" w:rsidRDefault="007C1785" w:rsidP="00C97473">
            <w:pPr>
              <w:pStyle w:val="Section"/>
              <w:spacing w:after="0"/>
              <w:rPr>
                <w:color w:val="auto"/>
              </w:rPr>
            </w:pPr>
            <w:r>
              <w:rPr>
                <w:color w:val="auto"/>
                <w:u w:val="single"/>
              </w:rPr>
              <w:t>OBJECTIVES</w:t>
            </w:r>
            <w:r>
              <w:rPr>
                <w:color w:val="auto"/>
              </w:rPr>
              <w:t>:</w:t>
            </w:r>
            <w:r w:rsidR="003E45F8">
              <w:rPr>
                <w:caps w:val="0"/>
                <w:color w:val="auto"/>
              </w:rPr>
              <w:t xml:space="preserve"> I want to be part of the success in an environment of growth and excellence.</w:t>
            </w:r>
          </w:p>
          <w:p w:rsidR="009C1CB7" w:rsidRPr="0069229F" w:rsidRDefault="009C1CB7">
            <w:pPr>
              <w:spacing w:after="0" w:line="240" w:lineRule="auto"/>
              <w:rPr>
                <w:b/>
              </w:rPr>
            </w:pPr>
          </w:p>
          <w:p w:rsidR="008A2412" w:rsidRPr="0069229F" w:rsidRDefault="007C1785">
            <w:pPr>
              <w:pStyle w:val="Section"/>
              <w:spacing w:after="0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Education</w:t>
            </w:r>
          </w:p>
          <w:p w:rsidR="008A2412" w:rsidRPr="0069229F" w:rsidRDefault="007C1785">
            <w:pPr>
              <w:pStyle w:val="Subsection"/>
              <w:spacing w:after="0" w:line="240" w:lineRule="auto"/>
              <w:rPr>
                <w:color w:val="auto"/>
              </w:rPr>
            </w:pPr>
            <w:r>
              <w:rPr>
                <w:color w:val="auto"/>
                <w:u w:val="single"/>
              </w:rPr>
              <w:t>Name of school:</w:t>
            </w:r>
            <w:r>
              <w:rPr>
                <w:color w:val="auto"/>
              </w:rPr>
              <w:t xml:space="preserve"> </w:t>
            </w:r>
            <w:r w:rsidR="00DA49DD" w:rsidRPr="0069229F">
              <w:rPr>
                <w:color w:val="auto"/>
              </w:rPr>
              <w:t>Patentia Secondary School</w:t>
            </w:r>
          </w:p>
          <w:p w:rsidR="008A2412" w:rsidRPr="0069229F" w:rsidRDefault="00DA49D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</w:rPr>
            </w:pPr>
            <w:r w:rsidRPr="0069229F">
              <w:rPr>
                <w:b/>
              </w:rPr>
              <w:t>July,2004</w:t>
            </w:r>
          </w:p>
          <w:p w:rsidR="008A2412" w:rsidRDefault="00DA49D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 w:rsidRPr="0069229F">
              <w:rPr>
                <w:b/>
                <w:u w:val="single"/>
              </w:rPr>
              <w:t>CXC. 2004</w:t>
            </w:r>
            <w:r w:rsidR="00CD7768" w:rsidRPr="0069229F">
              <w:rPr>
                <w:b/>
                <w:u w:val="single"/>
              </w:rPr>
              <w:t xml:space="preserve"> General Proficiency</w:t>
            </w:r>
          </w:p>
          <w:p w:rsidR="009C1CB7" w:rsidRPr="0069229F" w:rsidRDefault="009C1CB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Subjects and Grades </w:t>
            </w:r>
          </w:p>
          <w:p w:rsidR="00DA49DD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Principle Of Accounts  Grade 1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English A  Grade 3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Mathematics  Grade 3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Integrated Science Grade 3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Principle Of Business Grade 3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>Office Procedures Grade 3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u w:val="single"/>
              </w:rPr>
            </w:pPr>
            <w:r w:rsidRPr="0069229F">
              <w:rPr>
                <w:b/>
                <w:u w:val="single"/>
              </w:rPr>
              <w:t>Cyril Potter College Of Education, 2005-2008</w:t>
            </w:r>
          </w:p>
          <w:p w:rsidR="00CD7768" w:rsidRPr="0069229F" w:rsidRDefault="00CD776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t xml:space="preserve">Program: </w:t>
            </w:r>
            <w:r w:rsidR="00CD7768" w:rsidRPr="0069229F">
              <w:rPr>
                <w:b/>
              </w:rPr>
              <w:t>Pre-Service Primary</w:t>
            </w:r>
          </w:p>
          <w:p w:rsidR="00CD7768" w:rsidRP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Attainment</w:t>
            </w:r>
            <w:r>
              <w:rPr>
                <w:b/>
              </w:rPr>
              <w:t xml:space="preserve">: </w:t>
            </w:r>
            <w:r w:rsidR="00877806" w:rsidRPr="0069229F">
              <w:rPr>
                <w:b/>
              </w:rPr>
              <w:t>Pass</w:t>
            </w:r>
          </w:p>
          <w:p w:rsidR="008A2412" w:rsidRPr="0069229F" w:rsidRDefault="00AB78FE">
            <w:pPr>
              <w:pStyle w:val="Section"/>
              <w:spacing w:after="0"/>
              <w:rPr>
                <w:color w:val="auto"/>
                <w:u w:val="single"/>
              </w:rPr>
            </w:pPr>
            <w:r w:rsidRPr="0069229F">
              <w:rPr>
                <w:color w:val="auto"/>
                <w:u w:val="single"/>
              </w:rPr>
              <w:t>experience</w:t>
            </w:r>
          </w:p>
          <w:p w:rsidR="00F72F1A" w:rsidRPr="0069229F" w:rsidRDefault="00F72F1A">
            <w:pPr>
              <w:pStyle w:val="Subsection"/>
              <w:spacing w:after="0" w:line="240" w:lineRule="auto"/>
            </w:pPr>
            <w:r w:rsidRPr="0069229F">
              <w:rPr>
                <w:bCs/>
                <w:color w:val="000000"/>
                <w:spacing w:val="0"/>
                <w:sz w:val="23"/>
                <w:u w:val="single"/>
              </w:rPr>
              <w:t>Job Title:</w:t>
            </w:r>
            <w:r w:rsidRPr="0069229F">
              <w:rPr>
                <w:bCs/>
                <w:color w:val="000000"/>
                <w:spacing w:val="0"/>
                <w:sz w:val="23"/>
              </w:rPr>
              <w:t xml:space="preserve"> Assistance</w:t>
            </w:r>
            <w:r w:rsidR="008426AB" w:rsidRPr="0069229F">
              <w:rPr>
                <w:bCs/>
                <w:color w:val="000000"/>
                <w:spacing w:val="0"/>
                <w:sz w:val="23"/>
              </w:rPr>
              <w:t xml:space="preserve"> Mistress (A. M.)</w:t>
            </w:r>
            <w:r w:rsidR="00AB78FE" w:rsidRPr="0069229F">
              <w:rPr>
                <w:bCs/>
              </w:rPr>
              <w:t xml:space="preserve"> </w:t>
            </w:r>
          </w:p>
          <w:p w:rsidR="008A2412" w:rsidRDefault="00F72F1A">
            <w:pPr>
              <w:pStyle w:val="Subsection"/>
              <w:spacing w:after="0" w:line="240" w:lineRule="auto"/>
            </w:pPr>
            <w:r w:rsidRPr="0069229F">
              <w:rPr>
                <w:bCs/>
                <w:color w:val="000000" w:themeColor="text1"/>
                <w:u w:val="single"/>
              </w:rPr>
              <w:t>Name of School</w:t>
            </w:r>
            <w:r w:rsidRPr="0069229F">
              <w:rPr>
                <w:bCs/>
                <w:color w:val="000000" w:themeColor="text1"/>
              </w:rPr>
              <w:t>:</w:t>
            </w:r>
            <w:r w:rsidR="00AB78FE" w:rsidRPr="0069229F">
              <w:rPr>
                <w:bCs/>
              </w:rPr>
              <w:t xml:space="preserve"> </w:t>
            </w:r>
            <w:sdt>
              <w:sdtPr>
                <w:id w:val="326177524"/>
                <w:placeholder>
                  <w:docPart w:val="20DE68BFBCDA47E782F0BC15C2B71139"/>
                </w:placeholder>
              </w:sdtPr>
              <w:sdtEndPr/>
              <w:sdtContent>
                <w:r w:rsidR="008426AB" w:rsidRPr="0069229F">
                  <w:rPr>
                    <w:color w:val="000000" w:themeColor="text1"/>
                  </w:rPr>
                  <w:t>Wales Primary School</w:t>
                </w:r>
              </w:sdtContent>
            </w:sdt>
          </w:p>
          <w:p w:rsidR="00A00E49" w:rsidRPr="00A00E49" w:rsidRDefault="00A00E49">
            <w:pPr>
              <w:pStyle w:val="Subsection"/>
              <w:spacing w:after="0" w:line="240" w:lineRule="auto"/>
              <w:rPr>
                <w:bCs/>
                <w:color w:val="000000" w:themeColor="text1"/>
                <w:spacing w:val="0"/>
                <w:sz w:val="23"/>
              </w:rPr>
            </w:pPr>
            <w:r w:rsidRPr="00A00E49">
              <w:rPr>
                <w:color w:val="000000" w:themeColor="text1"/>
                <w:u w:val="single"/>
              </w:rPr>
              <w:t>Grade</w:t>
            </w:r>
            <w:r>
              <w:rPr>
                <w:color w:val="000000" w:themeColor="text1"/>
              </w:rPr>
              <w:t>: B</w:t>
            </w:r>
          </w:p>
          <w:p w:rsidR="004D632D" w:rsidRPr="0069229F" w:rsidRDefault="0069229F" w:rsidP="0069229F">
            <w:pPr>
              <w:pStyle w:val="Footer"/>
              <w:tabs>
                <w:tab w:val="clear" w:pos="4320"/>
                <w:tab w:val="clear" w:pos="8640"/>
              </w:tabs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 xml:space="preserve">Address: </w:t>
            </w:r>
            <w:r w:rsidR="004D632D" w:rsidRPr="0069229F">
              <w:rPr>
                <w:b/>
              </w:rPr>
              <w:t>Wales, West Bank Demerara, Guyana, South America</w:t>
            </w:r>
          </w:p>
          <w:p w:rsidR="008A2412" w:rsidRPr="0069229F" w:rsidRDefault="0069229F">
            <w:p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Date Of Service</w:t>
            </w:r>
            <w:r>
              <w:rPr>
                <w:b/>
              </w:rPr>
              <w:t xml:space="preserve">: </w:t>
            </w:r>
            <w:r w:rsidR="008426AB" w:rsidRPr="0069229F">
              <w:rPr>
                <w:b/>
              </w:rPr>
              <w:t>24</w:t>
            </w:r>
            <w:r w:rsidR="008426AB" w:rsidRPr="0069229F">
              <w:rPr>
                <w:b/>
                <w:vertAlign w:val="superscript"/>
              </w:rPr>
              <w:t>th</w:t>
            </w:r>
            <w:r w:rsidR="008426AB" w:rsidRPr="0069229F">
              <w:rPr>
                <w:b/>
              </w:rPr>
              <w:t xml:space="preserve"> September, 2008</w:t>
            </w:r>
            <w:r w:rsidR="00AB78FE" w:rsidRPr="0069229F">
              <w:rPr>
                <w:b/>
              </w:rPr>
              <w:t xml:space="preserve"> </w:t>
            </w:r>
            <w:r w:rsidR="008426AB" w:rsidRPr="0069229F">
              <w:rPr>
                <w:b/>
              </w:rPr>
              <w:t>–</w:t>
            </w:r>
            <w:r w:rsidR="00AB78FE" w:rsidRPr="0069229F">
              <w:rPr>
                <w:b/>
              </w:rPr>
              <w:t xml:space="preserve"> </w:t>
            </w:r>
            <w:r w:rsidR="008426AB" w:rsidRPr="0069229F">
              <w:rPr>
                <w:b/>
              </w:rPr>
              <w:t>July, 2012</w:t>
            </w:r>
            <w:r w:rsidR="00F72F1A" w:rsidRPr="0069229F">
              <w:rPr>
                <w:b/>
              </w:rPr>
              <w:t xml:space="preserve"> </w:t>
            </w:r>
          </w:p>
          <w:p w:rsidR="008426AB" w:rsidRP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Responsibilities</w:t>
            </w:r>
            <w:r>
              <w:rPr>
                <w:b/>
                <w:u w:val="single"/>
              </w:rPr>
              <w:t xml:space="preserve">: </w:t>
            </w:r>
            <w:r w:rsidR="008426AB" w:rsidRPr="0069229F">
              <w:rPr>
                <w:b/>
              </w:rPr>
              <w:t>Statistic Assistance, In charge Of school Feeding</w:t>
            </w:r>
            <w:r w:rsidR="00877806" w:rsidRPr="0069229F">
              <w:rPr>
                <w:b/>
              </w:rPr>
              <w:t>, Taught Grades 5,2&amp;1</w:t>
            </w:r>
          </w:p>
          <w:p w:rsidR="00877806" w:rsidRPr="0069229F" w:rsidRDefault="0087780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Job Title</w:t>
            </w:r>
            <w:r>
              <w:rPr>
                <w:b/>
              </w:rPr>
              <w:t xml:space="preserve">: </w:t>
            </w:r>
            <w:r w:rsidR="00877806" w:rsidRPr="0069229F">
              <w:rPr>
                <w:b/>
              </w:rPr>
              <w:t>Assistance Mistress (A.M.)</w:t>
            </w:r>
            <w:r>
              <w:rPr>
                <w:b/>
              </w:rPr>
              <w:t xml:space="preserve"> </w:t>
            </w:r>
          </w:p>
          <w:p w:rsidR="00877806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Name Of School</w:t>
            </w:r>
            <w:r>
              <w:rPr>
                <w:b/>
              </w:rPr>
              <w:t xml:space="preserve">: </w:t>
            </w:r>
            <w:r w:rsidR="00877806" w:rsidRPr="0069229F">
              <w:rPr>
                <w:b/>
              </w:rPr>
              <w:t>Vive-La-Force Primary School</w:t>
            </w:r>
          </w:p>
          <w:p w:rsidR="00A00E49" w:rsidRPr="00A00E49" w:rsidRDefault="00A00E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lastRenderedPageBreak/>
              <w:t xml:space="preserve">Grade:  </w:t>
            </w:r>
            <w:r>
              <w:rPr>
                <w:b/>
              </w:rPr>
              <w:t>E (Multi</w:t>
            </w:r>
            <w:r w:rsidR="009C1CB7">
              <w:rPr>
                <w:b/>
              </w:rPr>
              <w:t>-</w:t>
            </w:r>
            <w:r>
              <w:rPr>
                <w:b/>
              </w:rPr>
              <w:t>grade)</w:t>
            </w:r>
          </w:p>
          <w:p w:rsidR="004D632D" w:rsidRP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t xml:space="preserve">Address: </w:t>
            </w:r>
            <w:r w:rsidR="004D632D" w:rsidRPr="0069229F">
              <w:rPr>
                <w:b/>
              </w:rPr>
              <w:t>Vive-La-Force, West Bank Demerara, Guyana, South America</w:t>
            </w:r>
          </w:p>
          <w:p w:rsidR="00877806" w:rsidRPr="0069229F" w:rsidRDefault="0069229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  <w:u w:val="single"/>
              </w:rPr>
              <w:t>Date Of Service</w:t>
            </w:r>
            <w:r>
              <w:rPr>
                <w:b/>
              </w:rPr>
              <w:t xml:space="preserve">: </w:t>
            </w:r>
            <w:r w:rsidR="00877806" w:rsidRPr="0069229F">
              <w:rPr>
                <w:b/>
              </w:rPr>
              <w:t>3</w:t>
            </w:r>
            <w:r w:rsidR="00877806" w:rsidRPr="0069229F">
              <w:rPr>
                <w:b/>
                <w:vertAlign w:val="superscript"/>
              </w:rPr>
              <w:t>rd</w:t>
            </w:r>
            <w:r w:rsidR="00877806" w:rsidRPr="0069229F">
              <w:rPr>
                <w:b/>
              </w:rPr>
              <w:t xml:space="preserve"> September,2012- 5</w:t>
            </w:r>
            <w:r w:rsidR="00877806" w:rsidRPr="0069229F">
              <w:rPr>
                <w:b/>
                <w:vertAlign w:val="superscript"/>
              </w:rPr>
              <w:t>th</w:t>
            </w:r>
            <w:r w:rsidR="00877806" w:rsidRPr="0069229F">
              <w:rPr>
                <w:b/>
              </w:rPr>
              <w:t xml:space="preserve"> July,2013</w:t>
            </w:r>
          </w:p>
          <w:p w:rsidR="004D632D" w:rsidRPr="0069229F" w:rsidRDefault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D347CF">
              <w:rPr>
                <w:b/>
                <w:u w:val="single"/>
              </w:rPr>
              <w:t>Responsibilities</w:t>
            </w:r>
            <w:r>
              <w:rPr>
                <w:b/>
              </w:rPr>
              <w:t xml:space="preserve">: </w:t>
            </w:r>
            <w:r w:rsidR="00877806" w:rsidRPr="0069229F">
              <w:rPr>
                <w:b/>
              </w:rPr>
              <w:t>Assistance to Head Teacher,</w:t>
            </w:r>
            <w:r w:rsidR="004D632D" w:rsidRPr="0069229F">
              <w:rPr>
                <w:b/>
              </w:rPr>
              <w:t xml:space="preserve"> In charge Of Nursery classes, Grades 1&amp;2, In charge Of Daily, Weekly, Monthly &amp; Termly Statistics, Sports Representativ</w:t>
            </w:r>
            <w:r w:rsidR="00A00E49">
              <w:rPr>
                <w:b/>
              </w:rPr>
              <w:t>e, In Charge of school Feeding, Taught Grade 1.</w:t>
            </w:r>
          </w:p>
          <w:p w:rsidR="004D632D" w:rsidRPr="0069229F" w:rsidRDefault="004D632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877806" w:rsidRDefault="004D632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69229F">
              <w:rPr>
                <w:b/>
              </w:rPr>
              <w:t xml:space="preserve">Sunday </w:t>
            </w:r>
            <w:r w:rsidR="00955B69" w:rsidRPr="0069229F">
              <w:rPr>
                <w:b/>
              </w:rPr>
              <w:t>S</w:t>
            </w:r>
            <w:r w:rsidRPr="0069229F">
              <w:rPr>
                <w:b/>
              </w:rPr>
              <w:t xml:space="preserve">chool Teacher, 2013- Covenant Tabernacle, Assembly </w:t>
            </w:r>
            <w:proofErr w:type="gramStart"/>
            <w:r w:rsidRPr="0069229F">
              <w:rPr>
                <w:b/>
              </w:rPr>
              <w:t>Of</w:t>
            </w:r>
            <w:proofErr w:type="gramEnd"/>
            <w:r w:rsidRPr="0069229F">
              <w:rPr>
                <w:b/>
              </w:rPr>
              <w:t xml:space="preserve"> God.</w:t>
            </w:r>
            <w:r w:rsidR="00877806" w:rsidRPr="0069229F">
              <w:rPr>
                <w:b/>
              </w:rPr>
              <w:t xml:space="preserve"> </w:t>
            </w:r>
          </w:p>
          <w:p w:rsidR="00C97473" w:rsidRPr="0069229F" w:rsidRDefault="00C9747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Sunday School Worker: 2016- Holy Ghost Deliverance Centre.</w:t>
            </w:r>
          </w:p>
          <w:p w:rsidR="008A2412" w:rsidRPr="00D347CF" w:rsidRDefault="00AB78FE">
            <w:pPr>
              <w:pStyle w:val="Section"/>
              <w:spacing w:after="0"/>
              <w:rPr>
                <w:color w:val="000000" w:themeColor="text1"/>
                <w:u w:val="single"/>
              </w:rPr>
            </w:pPr>
            <w:r w:rsidRPr="00D347CF">
              <w:rPr>
                <w:color w:val="000000" w:themeColor="text1"/>
                <w:u w:val="single"/>
              </w:rPr>
              <w:t>skills</w:t>
            </w:r>
          </w:p>
          <w:p w:rsidR="008A2412" w:rsidRDefault="007C1785">
            <w:pPr>
              <w:pStyle w:val="ListBullet"/>
              <w:spacing w:after="0"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:rsidR="00A00E49" w:rsidRDefault="00A00E49" w:rsidP="00A00E4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u w:val="single"/>
              </w:rPr>
            </w:pPr>
          </w:p>
          <w:p w:rsidR="00A00E49" w:rsidRDefault="00A00E49" w:rsidP="00A00E4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u w:val="single"/>
              </w:rPr>
            </w:pPr>
            <w:r>
              <w:rPr>
                <w:b/>
                <w:u w:val="single"/>
              </w:rPr>
              <w:t>HOBBIES</w:t>
            </w:r>
          </w:p>
          <w:p w:rsidR="00A00E49" w:rsidRPr="00A00E49" w:rsidRDefault="00A00E49" w:rsidP="00A00E49">
            <w:pPr>
              <w:pStyle w:val="ListBullet"/>
              <w:numPr>
                <w:ilvl w:val="0"/>
                <w:numId w:val="29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</w:rPr>
              <w:t>Music, Singing, Reading, Drama, Storytelling,</w:t>
            </w:r>
            <w:r w:rsidR="00883006">
              <w:rPr>
                <w:b/>
              </w:rPr>
              <w:t xml:space="preserve"> Teaching,</w:t>
            </w:r>
            <w:r w:rsidR="003E45F8">
              <w:rPr>
                <w:b/>
              </w:rPr>
              <w:t xml:space="preserve"> Art &amp; Sports</w:t>
            </w:r>
          </w:p>
          <w:p w:rsidR="00D347CF" w:rsidRDefault="00D347CF" w:rsidP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b/>
              </w:rPr>
            </w:pPr>
          </w:p>
          <w:p w:rsidR="00883006" w:rsidRDefault="00883006" w:rsidP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b/>
                <w:color w:val="000000" w:themeColor="text1"/>
                <w:u w:val="single"/>
              </w:rPr>
            </w:pPr>
          </w:p>
          <w:p w:rsidR="00883006" w:rsidRDefault="00883006" w:rsidP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b/>
                <w:color w:val="000000" w:themeColor="text1"/>
                <w:u w:val="single"/>
              </w:rPr>
            </w:pPr>
          </w:p>
          <w:p w:rsidR="00D347CF" w:rsidRDefault="00D347CF" w:rsidP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b/>
                <w:color w:val="000000" w:themeColor="text1"/>
                <w:u w:val="single"/>
              </w:rPr>
            </w:pPr>
            <w:r w:rsidRPr="00D347CF">
              <w:rPr>
                <w:b/>
                <w:color w:val="000000" w:themeColor="text1"/>
                <w:u w:val="single"/>
              </w:rPr>
              <w:t>REFERENCES</w:t>
            </w:r>
          </w:p>
          <w:p w:rsidR="00883006" w:rsidRPr="00883006" w:rsidRDefault="00883006" w:rsidP="00883006">
            <w:pPr>
              <w:pStyle w:val="ListParagraph"/>
              <w:numPr>
                <w:ilvl w:val="0"/>
                <w:numId w:val="31"/>
              </w:numPr>
              <w:rPr>
                <w:b/>
                <w:u w:val="single"/>
              </w:rPr>
            </w:pPr>
            <w:r w:rsidRPr="00883006">
              <w:rPr>
                <w:b/>
                <w:u w:val="single"/>
              </w:rPr>
              <w:t xml:space="preserve">Name: </w:t>
            </w:r>
            <w:r w:rsidR="00D347CF" w:rsidRPr="00883006">
              <w:rPr>
                <w:b/>
              </w:rPr>
              <w:t>Claudia Charles</w:t>
            </w:r>
            <w:r w:rsidRPr="00883006">
              <w:rPr>
                <w:b/>
              </w:rPr>
              <w:t>-</w:t>
            </w:r>
            <w:r w:rsidR="00D347CF" w:rsidRPr="00883006">
              <w:rPr>
                <w:b/>
              </w:rPr>
              <w:t>Fortune</w:t>
            </w:r>
            <w:r>
              <w:rPr>
                <w:b/>
              </w:rPr>
              <w:t xml:space="preserve">  </w:t>
            </w:r>
          </w:p>
          <w:p w:rsidR="00D347CF" w:rsidRDefault="00883006" w:rsidP="00C9747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000000" w:themeColor="text1"/>
              </w:rPr>
            </w:pPr>
            <w:r w:rsidRPr="00A70CB9">
              <w:rPr>
                <w:b/>
                <w:color w:val="000000" w:themeColor="text1"/>
                <w:u w:val="single"/>
              </w:rPr>
              <w:t>Telephone #</w:t>
            </w:r>
            <w:r w:rsidRPr="00A70CB9">
              <w:rPr>
                <w:b/>
                <w:color w:val="000000" w:themeColor="text1"/>
              </w:rPr>
              <w:t xml:space="preserve"> 868-668</w:t>
            </w:r>
            <w:r w:rsidR="00A70CB9">
              <w:rPr>
                <w:b/>
                <w:color w:val="000000" w:themeColor="text1"/>
              </w:rPr>
              <w:t>-</w:t>
            </w:r>
            <w:r w:rsidRPr="00A70CB9">
              <w:rPr>
                <w:b/>
                <w:color w:val="000000" w:themeColor="text1"/>
              </w:rPr>
              <w:t>7162</w:t>
            </w:r>
          </w:p>
          <w:p w:rsidR="00A70CB9" w:rsidRDefault="00A70CB9" w:rsidP="00D347C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  <w:rPr>
                <w:b/>
                <w:color w:val="000000" w:themeColor="text1"/>
                <w:u w:val="single"/>
              </w:rPr>
            </w:pPr>
          </w:p>
          <w:p w:rsidR="00A70CB9" w:rsidRPr="002B4896" w:rsidRDefault="00883006" w:rsidP="002B4896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 xml:space="preserve">Name: </w:t>
            </w:r>
            <w:r w:rsidR="002B4896">
              <w:rPr>
                <w:b/>
                <w:color w:val="000000" w:themeColor="text1"/>
              </w:rPr>
              <w:t>Abraham Best</w:t>
            </w:r>
          </w:p>
          <w:p w:rsidR="002B4896" w:rsidRPr="002B4896" w:rsidRDefault="002B4896" w:rsidP="002B489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# 868-304-5312</w:t>
            </w:r>
            <w:bookmarkStart w:id="0" w:name="_GoBack"/>
            <w:bookmarkEnd w:id="0"/>
          </w:p>
          <w:p w:rsidR="008A2412" w:rsidRPr="0069229F" w:rsidRDefault="008A241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</w:tc>
      </w:tr>
    </w:tbl>
    <w:p w:rsidR="008A2412" w:rsidRPr="00F72F1A" w:rsidRDefault="008A2412"/>
    <w:sectPr w:rsidR="008A2412" w:rsidRPr="00F72F1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97" w:rsidRDefault="00C23B97">
      <w:pPr>
        <w:spacing w:after="0" w:line="240" w:lineRule="auto"/>
      </w:pPr>
      <w:r>
        <w:separator/>
      </w:r>
    </w:p>
  </w:endnote>
  <w:endnote w:type="continuationSeparator" w:id="0">
    <w:p w:rsidR="00C23B97" w:rsidRDefault="00C2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412" w:rsidRDefault="008A2412"/>
  <w:p w:rsidR="008A2412" w:rsidRDefault="00AB78FE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4896" w:rsidRPr="002B4896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97" w:rsidRDefault="00C23B97">
      <w:pPr>
        <w:spacing w:after="0" w:line="240" w:lineRule="auto"/>
      </w:pPr>
      <w:r>
        <w:separator/>
      </w:r>
    </w:p>
  </w:footnote>
  <w:footnote w:type="continuationSeparator" w:id="0">
    <w:p w:rsidR="00C23B97" w:rsidRDefault="00C23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A2412" w:rsidRDefault="00C97473">
        <w:pPr>
          <w:pStyle w:val="HeaderOdd"/>
        </w:pPr>
        <w:r>
          <w:t>Anecia Olivia Hernandez</w:t>
        </w:r>
      </w:p>
    </w:sdtContent>
  </w:sdt>
  <w:p w:rsidR="008A2412" w:rsidRDefault="008A2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A7151BA"/>
    <w:multiLevelType w:val="hybridMultilevel"/>
    <w:tmpl w:val="14905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BB5C18"/>
    <w:multiLevelType w:val="hybridMultilevel"/>
    <w:tmpl w:val="0B20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6EB113A"/>
    <w:multiLevelType w:val="hybridMultilevel"/>
    <w:tmpl w:val="040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71B27D3F"/>
    <w:multiLevelType w:val="hybridMultilevel"/>
    <w:tmpl w:val="3B048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0"/>
  </w:num>
  <w:num w:numId="28">
    <w:abstractNumId w:val="11"/>
  </w:num>
  <w:num w:numId="29">
    <w:abstractNumId w:val="9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4B"/>
    <w:rsid w:val="0025755B"/>
    <w:rsid w:val="00276BD1"/>
    <w:rsid w:val="002B4896"/>
    <w:rsid w:val="00314A48"/>
    <w:rsid w:val="003E45F8"/>
    <w:rsid w:val="004D632D"/>
    <w:rsid w:val="004F144B"/>
    <w:rsid w:val="0069229F"/>
    <w:rsid w:val="007C1785"/>
    <w:rsid w:val="008426AB"/>
    <w:rsid w:val="00877806"/>
    <w:rsid w:val="00883006"/>
    <w:rsid w:val="008A2412"/>
    <w:rsid w:val="00955B69"/>
    <w:rsid w:val="009C1CB7"/>
    <w:rsid w:val="00A00E49"/>
    <w:rsid w:val="00A70CB9"/>
    <w:rsid w:val="00AB78FE"/>
    <w:rsid w:val="00C23B97"/>
    <w:rsid w:val="00C97473"/>
    <w:rsid w:val="00CD7768"/>
    <w:rsid w:val="00D347CF"/>
    <w:rsid w:val="00DA49DD"/>
    <w:rsid w:val="00DB7E3B"/>
    <w:rsid w:val="00F0207F"/>
    <w:rsid w:val="00F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F62E80-4E11-46E2-B30A-F847451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azinganecia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140066.enu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D662D5E2CD4672980F7423FC354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98E7D-9BA7-4AFD-AE57-34C60FCD26FA}"/>
      </w:docPartPr>
      <w:docPartBody>
        <w:p w:rsidR="003135FE" w:rsidRDefault="007F52E3">
          <w:pPr>
            <w:pStyle w:val="CFD662D5E2CD4672980F7423FC354F0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974586E4614105AF7CDC3E6ED97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CAF0A-BFB2-4896-AB2C-08550BB3C1AF}"/>
      </w:docPartPr>
      <w:docPartBody>
        <w:p w:rsidR="003135FE" w:rsidRDefault="007F52E3">
          <w:pPr>
            <w:pStyle w:val="89974586E4614105AF7CDC3E6ED979FD"/>
          </w:pPr>
          <w:r>
            <w:t>[Type your name]</w:t>
          </w:r>
        </w:p>
      </w:docPartBody>
    </w:docPart>
    <w:docPart>
      <w:docPartPr>
        <w:name w:val="6071C374BFB24891BB5FCD90982C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4B2A-E1D2-491A-A7B8-14B2724846D8}"/>
      </w:docPartPr>
      <w:docPartBody>
        <w:p w:rsidR="003135FE" w:rsidRDefault="007F52E3">
          <w:pPr>
            <w:pStyle w:val="6071C374BFB24891BB5FCD90982CF9FC"/>
          </w:pPr>
          <w:r>
            <w:t>[Select the Date]</w:t>
          </w:r>
        </w:p>
      </w:docPartBody>
    </w:docPart>
    <w:docPart>
      <w:docPartPr>
        <w:name w:val="20DE68BFBCDA47E782F0BC15C2B71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D06FB-2C0E-4761-9966-7710BDDF235D}"/>
      </w:docPartPr>
      <w:docPartBody>
        <w:p w:rsidR="003135FE" w:rsidRDefault="007F52E3">
          <w:pPr>
            <w:pStyle w:val="20DE68BFBCDA47E782F0BC15C2B7113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E3"/>
    <w:rsid w:val="003135FE"/>
    <w:rsid w:val="007B4225"/>
    <w:rsid w:val="007F52E3"/>
    <w:rsid w:val="00A03E92"/>
    <w:rsid w:val="00A67E41"/>
    <w:rsid w:val="00BF70FD"/>
    <w:rsid w:val="00C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FD662D5E2CD4672980F7423FC354F07">
    <w:name w:val="CFD662D5E2CD4672980F7423FC354F07"/>
  </w:style>
  <w:style w:type="paragraph" w:customStyle="1" w:styleId="89974586E4614105AF7CDC3E6ED979FD">
    <w:name w:val="89974586E4614105AF7CDC3E6ED979FD"/>
  </w:style>
  <w:style w:type="paragraph" w:customStyle="1" w:styleId="6071C374BFB24891BB5FCD90982CF9FC">
    <w:name w:val="6071C374BFB24891BB5FCD90982CF9FC"/>
  </w:style>
  <w:style w:type="paragraph" w:customStyle="1" w:styleId="6B405F99CACF4F7E8CA2309B4A511372">
    <w:name w:val="6B405F99CACF4F7E8CA2309B4A511372"/>
  </w:style>
  <w:style w:type="paragraph" w:customStyle="1" w:styleId="511DE72C996E4DF1BF79774F472A98B5">
    <w:name w:val="511DE72C996E4DF1BF79774F472A98B5"/>
  </w:style>
  <w:style w:type="paragraph" w:customStyle="1" w:styleId="DFB54678BDF04021838BBCB98BDCE0FD">
    <w:name w:val="DFB54678BDF04021838BBCB98BDCE0FD"/>
  </w:style>
  <w:style w:type="paragraph" w:customStyle="1" w:styleId="AA75EF91EE6C463C87C7CE38F7CB2E35">
    <w:name w:val="AA75EF91EE6C463C87C7CE38F7CB2E35"/>
  </w:style>
  <w:style w:type="paragraph" w:customStyle="1" w:styleId="52CB4B9C6F16401C9D518E0790BBA902">
    <w:name w:val="52CB4B9C6F16401C9D518E0790BBA902"/>
  </w:style>
  <w:style w:type="paragraph" w:customStyle="1" w:styleId="0015DAC25660437CB14ABBB8E3AB40F2">
    <w:name w:val="0015DAC25660437CB14ABBB8E3AB40F2"/>
  </w:style>
  <w:style w:type="paragraph" w:customStyle="1" w:styleId="D7B31A6402154F31A8F27D4435972C95">
    <w:name w:val="D7B31A6402154F31A8F27D4435972C95"/>
  </w:style>
  <w:style w:type="paragraph" w:customStyle="1" w:styleId="9F5BA451641047FEB7AC30BCEED87E8E">
    <w:name w:val="9F5BA451641047FEB7AC30BCEED87E8E"/>
  </w:style>
  <w:style w:type="paragraph" w:customStyle="1" w:styleId="DE3F1B965EF5408281C7FD5199484BFD">
    <w:name w:val="DE3F1B965EF5408281C7FD5199484BFD"/>
  </w:style>
  <w:style w:type="paragraph" w:customStyle="1" w:styleId="20DE68BFBCDA47E782F0BC15C2B71139">
    <w:name w:val="20DE68BFBCDA47E782F0BC15C2B71139"/>
  </w:style>
  <w:style w:type="paragraph" w:customStyle="1" w:styleId="E76A111B7A82414DA48A980550486CA0">
    <w:name w:val="E76A111B7A82414DA48A980550486CA0"/>
  </w:style>
  <w:style w:type="paragraph" w:customStyle="1" w:styleId="24A5301AAC8A44C297E686B32671C935">
    <w:name w:val="24A5301AAC8A44C297E686B32671C935"/>
  </w:style>
  <w:style w:type="paragraph" w:customStyle="1" w:styleId="FC12C79E3BA34B84B2F8AAF691627DBF">
    <w:name w:val="FC12C79E3BA34B84B2F8AAF691627DBF"/>
  </w:style>
  <w:style w:type="paragraph" w:customStyle="1" w:styleId="75310C3FAD1A4631831EBFD6F8EA1A01">
    <w:name w:val="75310C3FAD1A4631831EBFD6F8EA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246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Anecia Olivia Hernandez</dc:creator>
  <cp:lastModifiedBy>Dion</cp:lastModifiedBy>
  <cp:revision>11</cp:revision>
  <dcterms:created xsi:type="dcterms:W3CDTF">2014-03-13T00:19:00Z</dcterms:created>
  <dcterms:modified xsi:type="dcterms:W3CDTF">2016-04-18T02:56:00Z</dcterms:modified>
</cp:coreProperties>
</file>