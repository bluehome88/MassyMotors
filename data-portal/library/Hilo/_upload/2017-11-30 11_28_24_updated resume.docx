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EA" w:rsidRPr="001872E5" w:rsidRDefault="006202EA" w:rsidP="001872E5">
      <w:pPr>
        <w:jc w:val="center"/>
        <w:rPr>
          <w:rFonts w:ascii="Times New Roman" w:hAnsi="Times New Roman"/>
          <w:b/>
          <w:sz w:val="36"/>
          <w:u w:val="single"/>
        </w:rPr>
      </w:pPr>
      <w:r w:rsidRPr="001872E5">
        <w:rPr>
          <w:rFonts w:ascii="Times New Roman" w:hAnsi="Times New Roman"/>
          <w:b/>
          <w:sz w:val="36"/>
          <w:u w:val="single"/>
        </w:rPr>
        <w:t>Alexandria O. Samaroo</w:t>
      </w:r>
    </w:p>
    <w:p w:rsidR="006202EA" w:rsidRDefault="006202EA">
      <w:pPr>
        <w:rPr>
          <w:sz w:val="32"/>
        </w:rPr>
      </w:pPr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Address:</w:t>
      </w:r>
      <w:r w:rsidRPr="001872E5">
        <w:rPr>
          <w:rFonts w:ascii="Times New Roman" w:hAnsi="Times New Roman"/>
          <w:sz w:val="24"/>
          <w:szCs w:val="24"/>
        </w:rPr>
        <w:t xml:space="preserve"> Building 6 Apartment I, Oropune Gardens, Piarco</w:t>
      </w:r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E-mail:</w:t>
      </w:r>
      <w:r w:rsidRPr="001872E5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1872E5">
          <w:rPr>
            <w:rStyle w:val="Hyperlink"/>
            <w:rFonts w:ascii="Times New Roman" w:hAnsi="Times New Roman"/>
            <w:sz w:val="24"/>
            <w:szCs w:val="24"/>
          </w:rPr>
          <w:t>alexandria_310@hotmail.com</w:t>
        </w:r>
      </w:hyperlink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Mobile Number:</w:t>
      </w:r>
      <w:r w:rsidRPr="001872E5">
        <w:rPr>
          <w:rFonts w:ascii="Times New Roman" w:hAnsi="Times New Roman"/>
          <w:sz w:val="24"/>
          <w:szCs w:val="24"/>
        </w:rPr>
        <w:t xml:space="preserve"> 385-6196/310-3606</w:t>
      </w:r>
    </w:p>
    <w:p w:rsidR="006202EA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Date of Birth:</w:t>
      </w:r>
      <w:r w:rsidRPr="001872E5">
        <w:rPr>
          <w:rFonts w:ascii="Times New Roman" w:hAnsi="Times New Roman"/>
          <w:sz w:val="24"/>
          <w:szCs w:val="24"/>
        </w:rPr>
        <w:t xml:space="preserve"> 3</w:t>
      </w:r>
      <w:r w:rsidRPr="001872E5">
        <w:rPr>
          <w:rFonts w:ascii="Times New Roman" w:hAnsi="Times New Roman"/>
          <w:sz w:val="24"/>
          <w:szCs w:val="24"/>
          <w:vertAlign w:val="superscript"/>
        </w:rPr>
        <w:t>rd</w:t>
      </w:r>
      <w:r w:rsidRPr="001872E5">
        <w:rPr>
          <w:rFonts w:ascii="Times New Roman" w:hAnsi="Times New Roman"/>
          <w:sz w:val="24"/>
          <w:szCs w:val="24"/>
        </w:rPr>
        <w:t xml:space="preserve"> October, 1995</w:t>
      </w:r>
    </w:p>
    <w:p w:rsidR="008F018F" w:rsidRDefault="008F018F">
      <w:pPr>
        <w:rPr>
          <w:rFonts w:ascii="Times New Roman" w:hAnsi="Times New Roman"/>
          <w:sz w:val="24"/>
          <w:szCs w:val="24"/>
        </w:rPr>
      </w:pPr>
    </w:p>
    <w:p w:rsidR="006202EA" w:rsidRPr="001872E5" w:rsidRDefault="006202EA">
      <w:pPr>
        <w:rPr>
          <w:rFonts w:ascii="Times New Roman" w:hAnsi="Times New Roman"/>
          <w:b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Education</w:t>
      </w:r>
    </w:p>
    <w:p w:rsidR="006202EA" w:rsidRPr="003D3BF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 xml:space="preserve"> Bachelor’s Degree in Dental Hygiene/ Dental Therapy at The University of the West Indies, Faculty of Medical Science</w:t>
      </w:r>
      <w:r w:rsidR="00856543">
        <w:rPr>
          <w:rFonts w:ascii="Times New Roman" w:hAnsi="Times New Roman"/>
          <w:sz w:val="24"/>
          <w:szCs w:val="24"/>
        </w:rPr>
        <w:t xml:space="preserve"> </w:t>
      </w:r>
      <w:r w:rsidR="003D3BF5">
        <w:rPr>
          <w:rFonts w:ascii="Times New Roman" w:hAnsi="Times New Roman"/>
          <w:sz w:val="24"/>
          <w:szCs w:val="24"/>
        </w:rPr>
        <w:t>with Upper Second Class Honors</w:t>
      </w:r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C.A.PE-</w:t>
      </w:r>
      <w:r w:rsidRPr="001872E5">
        <w:rPr>
          <w:rFonts w:ascii="Times New Roman" w:hAnsi="Times New Roman"/>
          <w:sz w:val="24"/>
          <w:szCs w:val="24"/>
        </w:rPr>
        <w:t xml:space="preserve"> Communication Studies, Caribbean Studies, Chemistry, Biology, Environmental Science</w:t>
      </w:r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C.S.E.C</w:t>
      </w:r>
      <w:r w:rsidRPr="001872E5">
        <w:rPr>
          <w:rFonts w:ascii="Times New Roman" w:hAnsi="Times New Roman"/>
          <w:sz w:val="24"/>
          <w:szCs w:val="24"/>
        </w:rPr>
        <w:t>- Mathematics, English A, English B, Spanish, Biology, Chemistry, Human&amp; Social Biology, Information Technology</w:t>
      </w:r>
    </w:p>
    <w:p w:rsidR="008F018F" w:rsidRDefault="008F018F">
      <w:pPr>
        <w:rPr>
          <w:rFonts w:ascii="Times New Roman" w:hAnsi="Times New Roman"/>
          <w:sz w:val="24"/>
          <w:szCs w:val="24"/>
        </w:rPr>
      </w:pPr>
    </w:p>
    <w:p w:rsidR="006202EA" w:rsidRDefault="006202EA">
      <w:pPr>
        <w:rPr>
          <w:rFonts w:ascii="Times New Roman" w:hAnsi="Times New Roman"/>
          <w:b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 xml:space="preserve">Work Experience </w:t>
      </w:r>
    </w:p>
    <w:p w:rsidR="00582981" w:rsidRDefault="00413D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Clerical Assistant/ </w:t>
      </w:r>
      <w:r w:rsidR="00582981">
        <w:rPr>
          <w:rFonts w:ascii="Times New Roman" w:hAnsi="Times New Roman"/>
          <w:sz w:val="24"/>
          <w:szCs w:val="24"/>
        </w:rPr>
        <w:t>Cashier- Lord Buyers Mart, Arima</w:t>
      </w:r>
    </w:p>
    <w:p w:rsidR="008C776E" w:rsidRDefault="008C776E" w:rsidP="008C776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responsibilities</w:t>
      </w:r>
    </w:p>
    <w:p w:rsidR="008C776E" w:rsidRDefault="008C776E" w:rsidP="008C776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Filing of documents</w:t>
      </w:r>
    </w:p>
    <w:p w:rsidR="008C776E" w:rsidRDefault="008C776E" w:rsidP="008C776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Stock taking/Inventory</w:t>
      </w:r>
    </w:p>
    <w:p w:rsidR="008C776E" w:rsidRDefault="008C776E" w:rsidP="008C776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Returning and retrieving phone calls </w:t>
      </w:r>
    </w:p>
    <w:p w:rsidR="008C776E" w:rsidRPr="008C776E" w:rsidRDefault="008C776E" w:rsidP="008C776E">
      <w:pPr>
        <w:pStyle w:val="ListParagraph"/>
        <w:rPr>
          <w:rFonts w:ascii="Times New Roman" w:hAnsi="Times New Roman"/>
          <w:sz w:val="24"/>
          <w:szCs w:val="24"/>
        </w:rPr>
      </w:pPr>
    </w:p>
    <w:p w:rsidR="00327186" w:rsidRDefault="00A76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Private </w:t>
      </w:r>
      <w:r w:rsidRPr="00A76249">
        <w:rPr>
          <w:rFonts w:ascii="Times New Roman" w:hAnsi="Times New Roman"/>
          <w:sz w:val="24"/>
          <w:szCs w:val="24"/>
        </w:rPr>
        <w:t>Tutor</w:t>
      </w:r>
      <w:r>
        <w:rPr>
          <w:rFonts w:ascii="Times New Roman" w:hAnsi="Times New Roman"/>
          <w:sz w:val="24"/>
          <w:szCs w:val="24"/>
        </w:rPr>
        <w:t>- Caribbean Studies, Communication Studies, Human and Social Biology, S.E.A.</w:t>
      </w:r>
    </w:p>
    <w:p w:rsidR="00327186" w:rsidRPr="00327186" w:rsidRDefault="00327186" w:rsidP="00327186">
      <w:pPr>
        <w:rPr>
          <w:rFonts w:ascii="Times New Roman" w:hAnsi="Times New Roman"/>
          <w:sz w:val="24"/>
          <w:szCs w:val="24"/>
        </w:rPr>
      </w:pPr>
    </w:p>
    <w:p w:rsidR="00A76249" w:rsidRDefault="00A76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 Representative- Web Source Limited</w:t>
      </w:r>
    </w:p>
    <w:p w:rsidR="008C776E" w:rsidRDefault="008C776E" w:rsidP="008C776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information to customers as needed</w:t>
      </w:r>
    </w:p>
    <w:p w:rsidR="008C776E" w:rsidRDefault="008C776E" w:rsidP="008C776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Checking out packages</w:t>
      </w:r>
    </w:p>
    <w:p w:rsidR="008C776E" w:rsidRPr="008C776E" w:rsidRDefault="008C776E" w:rsidP="008C776E">
      <w:pPr>
        <w:pStyle w:val="ListParagraph"/>
        <w:rPr>
          <w:rFonts w:ascii="Times New Roman" w:hAnsi="Times New Roman"/>
          <w:sz w:val="24"/>
          <w:szCs w:val="24"/>
        </w:rPr>
      </w:pPr>
    </w:p>
    <w:p w:rsidR="006202EA" w:rsidRDefault="006901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Sales Clerk-</w:t>
      </w:r>
      <w:r w:rsidR="006202EA" w:rsidRPr="001872E5">
        <w:rPr>
          <w:rFonts w:ascii="Times New Roman" w:hAnsi="Times New Roman"/>
          <w:sz w:val="24"/>
          <w:szCs w:val="24"/>
        </w:rPr>
        <w:t xml:space="preserve"> Detour Stores i</w:t>
      </w:r>
      <w:r>
        <w:rPr>
          <w:rFonts w:ascii="Times New Roman" w:hAnsi="Times New Roman"/>
          <w:sz w:val="24"/>
          <w:szCs w:val="24"/>
        </w:rPr>
        <w:t xml:space="preserve">n Trincity Mall </w:t>
      </w:r>
    </w:p>
    <w:p w:rsidR="00327186" w:rsidRDefault="008C776E" w:rsidP="00327186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Assisting customers and providing information </w:t>
      </w:r>
      <w:r w:rsidR="00327186">
        <w:rPr>
          <w:rFonts w:ascii="Times New Roman" w:hAnsi="Times New Roman"/>
          <w:sz w:val="24"/>
          <w:szCs w:val="24"/>
        </w:rPr>
        <w:t>as needed</w:t>
      </w:r>
    </w:p>
    <w:p w:rsidR="00327186" w:rsidRDefault="00327186" w:rsidP="00327186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Restocking of shelves/products</w:t>
      </w:r>
    </w:p>
    <w:p w:rsidR="00327186" w:rsidRPr="00327186" w:rsidRDefault="00327186" w:rsidP="00327186">
      <w:pPr>
        <w:pStyle w:val="ListParagraph"/>
        <w:rPr>
          <w:rFonts w:ascii="Times New Roman" w:hAnsi="Times New Roman"/>
          <w:sz w:val="24"/>
          <w:szCs w:val="24"/>
        </w:rPr>
      </w:pPr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 xml:space="preserve">Clerical Assistant, Austin Chang &amp; </w:t>
      </w:r>
      <w:r w:rsidR="00A76249">
        <w:rPr>
          <w:rFonts w:ascii="Times New Roman" w:hAnsi="Times New Roman"/>
          <w:sz w:val="24"/>
          <w:szCs w:val="24"/>
        </w:rPr>
        <w:t xml:space="preserve">Company </w:t>
      </w:r>
    </w:p>
    <w:p w:rsidR="006202EA" w:rsidRPr="001872E5" w:rsidRDefault="00A76249" w:rsidP="00A7624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6202EA" w:rsidRPr="001872E5">
        <w:rPr>
          <w:rFonts w:ascii="Times New Roman" w:hAnsi="Times New Roman"/>
          <w:sz w:val="24"/>
          <w:szCs w:val="24"/>
        </w:rPr>
        <w:t>ssisted with Stock Taking</w:t>
      </w:r>
    </w:p>
    <w:p w:rsidR="006202EA" w:rsidRPr="001872E5" w:rsidRDefault="006202EA" w:rsidP="006202E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Customer Service Representative</w:t>
      </w:r>
    </w:p>
    <w:p w:rsidR="006202EA" w:rsidRPr="001872E5" w:rsidRDefault="006202EA" w:rsidP="006202E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Making Credit Notes</w:t>
      </w:r>
    </w:p>
    <w:p w:rsidR="006202EA" w:rsidRPr="001872E5" w:rsidRDefault="00327186" w:rsidP="006202E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Filing documents</w:t>
      </w:r>
    </w:p>
    <w:p w:rsidR="00327186" w:rsidRDefault="00327186" w:rsidP="006202EA">
      <w:pPr>
        <w:rPr>
          <w:rFonts w:ascii="Times New Roman" w:hAnsi="Times New Roman"/>
          <w:b/>
          <w:sz w:val="24"/>
          <w:szCs w:val="24"/>
        </w:rPr>
      </w:pPr>
    </w:p>
    <w:p w:rsidR="006202EA" w:rsidRDefault="006202EA" w:rsidP="006202EA">
      <w:pPr>
        <w:rPr>
          <w:rFonts w:ascii="Times New Roman" w:hAnsi="Times New Roman"/>
          <w:b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Activities</w:t>
      </w:r>
    </w:p>
    <w:p w:rsidR="006202EA" w:rsidRPr="00327186" w:rsidRDefault="006202EA" w:rsidP="00327186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27186">
        <w:rPr>
          <w:rFonts w:ascii="Times New Roman" w:hAnsi="Times New Roman"/>
          <w:sz w:val="24"/>
          <w:szCs w:val="24"/>
        </w:rPr>
        <w:t>Valedictorian at the Malabar Secondary School’s Graduation 2012</w:t>
      </w:r>
    </w:p>
    <w:p w:rsidR="006202EA" w:rsidRPr="001872E5" w:rsidRDefault="006202EA" w:rsidP="006202E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 xml:space="preserve">Representative </w:t>
      </w:r>
      <w:r w:rsidR="001872E5" w:rsidRPr="001872E5">
        <w:rPr>
          <w:rFonts w:ascii="Times New Roman" w:hAnsi="Times New Roman"/>
          <w:sz w:val="24"/>
          <w:szCs w:val="24"/>
        </w:rPr>
        <w:t>for Malabar Secondary at the National Math Olympiad</w:t>
      </w:r>
    </w:p>
    <w:p w:rsidR="001872E5" w:rsidRPr="001872E5" w:rsidRDefault="001872E5" w:rsidP="006202E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 xml:space="preserve">Representative for Malabar Secondary at the National Gas Company (NGC) Competition </w:t>
      </w:r>
    </w:p>
    <w:p w:rsidR="001872E5" w:rsidRPr="001872E5" w:rsidRDefault="001872E5" w:rsidP="006202E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Participant in the Robotics Camp at the National Science Center</w:t>
      </w:r>
    </w:p>
    <w:p w:rsidR="00BB6935" w:rsidRDefault="00327186" w:rsidP="001872E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1872E5" w:rsidRPr="001872E5">
        <w:rPr>
          <w:rFonts w:ascii="Times New Roman" w:hAnsi="Times New Roman"/>
          <w:sz w:val="24"/>
          <w:szCs w:val="24"/>
        </w:rPr>
        <w:t>lass treasurer of the Dental Hygiene/ Dental Therapy</w:t>
      </w:r>
      <w:r w:rsidR="00255825">
        <w:rPr>
          <w:rFonts w:ascii="Times New Roman" w:hAnsi="Times New Roman"/>
          <w:sz w:val="24"/>
          <w:szCs w:val="24"/>
        </w:rPr>
        <w:t xml:space="preserve"> 2017</w:t>
      </w:r>
      <w:r w:rsidR="001872E5" w:rsidRPr="001872E5">
        <w:rPr>
          <w:rFonts w:ascii="Times New Roman" w:hAnsi="Times New Roman"/>
          <w:sz w:val="24"/>
          <w:szCs w:val="24"/>
        </w:rPr>
        <w:t xml:space="preserve"> year group</w:t>
      </w:r>
    </w:p>
    <w:p w:rsidR="00582981" w:rsidRPr="00327186" w:rsidRDefault="00582981" w:rsidP="00327186">
      <w:pPr>
        <w:ind w:left="360"/>
        <w:rPr>
          <w:rFonts w:ascii="Times New Roman" w:hAnsi="Times New Roman"/>
          <w:sz w:val="24"/>
          <w:szCs w:val="24"/>
        </w:rPr>
      </w:pPr>
    </w:p>
    <w:p w:rsidR="001872E5" w:rsidRPr="001872E5" w:rsidRDefault="001872E5" w:rsidP="001872E5">
      <w:pPr>
        <w:rPr>
          <w:rFonts w:ascii="Times New Roman" w:hAnsi="Times New Roman"/>
          <w:b/>
          <w:sz w:val="24"/>
          <w:szCs w:val="24"/>
        </w:rPr>
      </w:pPr>
      <w:r w:rsidRPr="001872E5">
        <w:rPr>
          <w:rFonts w:ascii="Times New Roman" w:hAnsi="Times New Roman"/>
          <w:b/>
          <w:sz w:val="24"/>
          <w:szCs w:val="24"/>
        </w:rPr>
        <w:t>References</w:t>
      </w:r>
    </w:p>
    <w:p w:rsidR="001872E5" w:rsidRPr="001872E5" w:rsidRDefault="001872E5" w:rsidP="001872E5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Ms. Ceronne Thomas</w:t>
      </w:r>
    </w:p>
    <w:p w:rsidR="001872E5" w:rsidRPr="001872E5" w:rsidRDefault="001872E5" w:rsidP="001872E5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Teacher</w:t>
      </w:r>
    </w:p>
    <w:p w:rsidR="001872E5" w:rsidRPr="001872E5" w:rsidRDefault="001872E5" w:rsidP="001872E5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The Arima North Secondary School</w:t>
      </w:r>
    </w:p>
    <w:p w:rsidR="001872E5" w:rsidRPr="001872E5" w:rsidRDefault="001872E5" w:rsidP="001872E5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Old Road, Arima.</w:t>
      </w:r>
    </w:p>
    <w:p w:rsidR="00327186" w:rsidRDefault="001872E5" w:rsidP="001872E5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>1-868-764-7862</w:t>
      </w:r>
    </w:p>
    <w:p w:rsidR="0062361F" w:rsidRDefault="0062361F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Rachael John-Jeffers</w:t>
      </w:r>
    </w:p>
    <w:p w:rsidR="0062361F" w:rsidRDefault="0062361F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Purchasing Manager</w:t>
      </w:r>
    </w:p>
    <w:p w:rsidR="0062361F" w:rsidRDefault="0062361F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Trincity Industrial Estate ,</w:t>
      </w:r>
    </w:p>
    <w:p w:rsidR="0062361F" w:rsidRDefault="0062361F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Trincity. </w:t>
      </w:r>
    </w:p>
    <w:p w:rsidR="0062361F" w:rsidRPr="001872E5" w:rsidRDefault="0062361F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1-868-290-9069</w:t>
      </w:r>
    </w:p>
    <w:p w:rsidR="00582981" w:rsidRDefault="00582981" w:rsidP="001872E5">
      <w:pPr>
        <w:rPr>
          <w:rFonts w:ascii="Times New Roman" w:hAnsi="Times New Roman"/>
          <w:sz w:val="24"/>
          <w:szCs w:val="24"/>
        </w:rPr>
      </w:pPr>
    </w:p>
    <w:p w:rsidR="00327186" w:rsidRDefault="00327186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Dr.Fiayaz Shaama</w:t>
      </w:r>
    </w:p>
    <w:p w:rsidR="00327186" w:rsidRDefault="00327186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Prosthodontist/Dentist</w:t>
      </w:r>
    </w:p>
    <w:p w:rsidR="00327186" w:rsidRPr="001872E5" w:rsidRDefault="00327186" w:rsidP="001872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1-868-384-0707</w:t>
      </w:r>
    </w:p>
    <w:p w:rsidR="001872E5" w:rsidRPr="001872E5" w:rsidRDefault="001872E5" w:rsidP="001872E5">
      <w:pPr>
        <w:pStyle w:val="ListParagraph"/>
        <w:rPr>
          <w:rFonts w:ascii="Times New Roman" w:hAnsi="Times New Roman"/>
          <w:sz w:val="24"/>
          <w:szCs w:val="24"/>
        </w:rPr>
      </w:pPr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r w:rsidRPr="001872E5">
        <w:rPr>
          <w:rFonts w:ascii="Times New Roman" w:hAnsi="Times New Roman"/>
          <w:sz w:val="24"/>
          <w:szCs w:val="24"/>
        </w:rPr>
        <w:t xml:space="preserve"> </w:t>
      </w:r>
    </w:p>
    <w:p w:rsidR="006202EA" w:rsidRPr="001872E5" w:rsidRDefault="006202E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6202EA" w:rsidRPr="001872E5" w:rsidSect="00D8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A28"/>
    <w:multiLevelType w:val="hybridMultilevel"/>
    <w:tmpl w:val="035E7BF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76AD6"/>
    <w:multiLevelType w:val="hybridMultilevel"/>
    <w:tmpl w:val="A4865C3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840A1"/>
    <w:multiLevelType w:val="hybridMultilevel"/>
    <w:tmpl w:val="8B4C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71BAF"/>
    <w:multiLevelType w:val="hybridMultilevel"/>
    <w:tmpl w:val="76C6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E3B66"/>
    <w:multiLevelType w:val="hybridMultilevel"/>
    <w:tmpl w:val="ED3A6B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B0186"/>
    <w:multiLevelType w:val="hybridMultilevel"/>
    <w:tmpl w:val="4596ED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F705B"/>
    <w:multiLevelType w:val="hybridMultilevel"/>
    <w:tmpl w:val="430469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F47CE"/>
    <w:multiLevelType w:val="hybridMultilevel"/>
    <w:tmpl w:val="B902F4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80B1F"/>
    <w:multiLevelType w:val="hybridMultilevel"/>
    <w:tmpl w:val="ABDCA48C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6202EA"/>
    <w:rsid w:val="001379EB"/>
    <w:rsid w:val="001872E5"/>
    <w:rsid w:val="00255825"/>
    <w:rsid w:val="00327186"/>
    <w:rsid w:val="003D3BF5"/>
    <w:rsid w:val="00413D3E"/>
    <w:rsid w:val="004D77E1"/>
    <w:rsid w:val="004E156D"/>
    <w:rsid w:val="004E27CD"/>
    <w:rsid w:val="005116AB"/>
    <w:rsid w:val="00582981"/>
    <w:rsid w:val="006202EA"/>
    <w:rsid w:val="0062361F"/>
    <w:rsid w:val="00675950"/>
    <w:rsid w:val="00690140"/>
    <w:rsid w:val="0075241C"/>
    <w:rsid w:val="00856543"/>
    <w:rsid w:val="008C776E"/>
    <w:rsid w:val="008F018F"/>
    <w:rsid w:val="009853AB"/>
    <w:rsid w:val="00A76249"/>
    <w:rsid w:val="00AA3306"/>
    <w:rsid w:val="00BB6935"/>
    <w:rsid w:val="00C111E6"/>
    <w:rsid w:val="00CF3222"/>
    <w:rsid w:val="00D041C3"/>
    <w:rsid w:val="00D31335"/>
    <w:rsid w:val="00D85D00"/>
    <w:rsid w:val="00DE40A0"/>
    <w:rsid w:val="00E95071"/>
    <w:rsid w:val="00EA1C1C"/>
    <w:rsid w:val="00EF7FE4"/>
    <w:rsid w:val="00F20F60"/>
    <w:rsid w:val="00F31D63"/>
    <w:rsid w:val="00F4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0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2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lexandria_310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D38AF-2554-4A3D-9365-109B8D749B55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BBFEF83-AB88-41E7-B86B-45D5E3A4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11757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Links>
    <vt:vector size="6" baseType="variant">
      <vt:variant>
        <vt:i4>917586</vt:i4>
      </vt:variant>
      <vt:variant>
        <vt:i4>0</vt:i4>
      </vt:variant>
      <vt:variant>
        <vt:i4>0</vt:i4>
      </vt:variant>
      <vt:variant>
        <vt:i4>5</vt:i4>
      </vt:variant>
      <vt:variant>
        <vt:lpwstr>mailto:alexandria_310@hotmail.com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Alexandria Samaroo</cp:lastModifiedBy>
  <cp:revision>16</cp:revision>
  <cp:lastPrinted>2017-07-13T13:45:00Z</cp:lastPrinted>
  <dcterms:created xsi:type="dcterms:W3CDTF">2017-05-16T11:53:00Z</dcterms:created>
  <dcterms:modified xsi:type="dcterms:W3CDTF">2017-11-20T00:01:00Z</dcterms:modified>
</cp:coreProperties>
</file>