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843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7692"/>
      </w:tblGrid>
      <w:tr w:rsidR="009E753C" w:rsidTr="009E753C">
        <w:trPr>
          <w:trHeight w:val="3870"/>
        </w:trPr>
        <w:tc>
          <w:tcPr>
            <w:tcW w:w="7471" w:type="dxa"/>
            <w:tcMar>
              <w:bottom w:w="576" w:type="dxa"/>
            </w:tcMar>
          </w:tcPr>
          <w:p w:rsidR="009E753C" w:rsidRPr="00633572" w:rsidRDefault="009E753C" w:rsidP="009E753C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33572">
              <w:rPr>
                <w:rFonts w:ascii="Times New Roman" w:hAnsi="Times New Roman" w:cs="Times New Roman"/>
                <w:b/>
                <w:sz w:val="40"/>
                <w:szCs w:val="40"/>
              </w:rPr>
              <w:t>Nefeisha Doyle</w:t>
            </w:r>
          </w:p>
          <w:p w:rsidR="009E753C" w:rsidRPr="00C154BE" w:rsidRDefault="009E753C" w:rsidP="0063357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4BE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F2797A">
              <w:rPr>
                <w:rFonts w:ascii="Times New Roman" w:hAnsi="Times New Roman" w:cs="Times New Roman"/>
                <w:sz w:val="28"/>
                <w:szCs w:val="28"/>
              </w:rPr>
              <w:t>rner Watts Trace, Malabar,</w:t>
            </w:r>
            <w:r w:rsidR="00DB4273">
              <w:rPr>
                <w:rFonts w:ascii="Times New Roman" w:hAnsi="Times New Roman" w:cs="Times New Roman"/>
                <w:sz w:val="28"/>
                <w:szCs w:val="28"/>
              </w:rPr>
              <w:t>Arima</w:t>
            </w:r>
          </w:p>
          <w:p w:rsidR="009F571B" w:rsidRDefault="009E753C" w:rsidP="0063357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3C">
              <w:rPr>
                <w:rFonts w:ascii="Times New Roman" w:hAnsi="Times New Roman" w:cs="Times New Roman"/>
                <w:sz w:val="28"/>
                <w:szCs w:val="28"/>
              </w:rPr>
              <w:t>713-2900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Pr="00C154BE">
              <w:rPr>
                <w:rFonts w:ascii="Times New Roman" w:hAnsi="Times New Roman" w:cs="Times New Roman"/>
                <w:sz w:val="28"/>
                <w:szCs w:val="28"/>
              </w:rPr>
              <w:t>267-2143</w:t>
            </w:r>
          </w:p>
          <w:p w:rsidR="009E753C" w:rsidRDefault="009F571B" w:rsidP="0063357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Nefeishadoyle66@gmail.com</w:t>
            </w:r>
            <w:r w:rsidR="009E753C" w:rsidRPr="00C154B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9E753C" w:rsidRDefault="008C3DA8" w:rsidP="008C3DA8">
            <w:pPr>
              <w:pStyle w:val="NoSpacing"/>
              <w:tabs>
                <w:tab w:val="left" w:pos="285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Age:20 years old</w:t>
            </w:r>
          </w:p>
          <w:p w:rsidR="008D30AF" w:rsidRPr="009E753C" w:rsidRDefault="008D30AF" w:rsidP="008D30A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OBJECTIVE</w:t>
            </w:r>
          </w:p>
        </w:tc>
      </w:tr>
      <w:tr w:rsidR="009E753C" w:rsidRPr="00C154BE" w:rsidTr="009E753C">
        <w:tc>
          <w:tcPr>
            <w:tcW w:w="7471" w:type="dxa"/>
          </w:tcPr>
          <w:p w:rsidR="009E753C" w:rsidRDefault="009E753C" w:rsidP="0021425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753C">
              <w:rPr>
                <w:rFonts w:ascii="Times New Roman" w:hAnsi="Times New Roman" w:cs="Times New Roman"/>
                <w:sz w:val="28"/>
                <w:szCs w:val="28"/>
              </w:rPr>
              <w:t>To obtain a full time position in your company that would allow me to use my outstanding communication skills, marketing skills and sales experience. I am prepared to work hard and do almost any task that may contribute to the success of your company</w:t>
            </w:r>
            <w:r w:rsidRPr="009E753C">
              <w:rPr>
                <w:sz w:val="28"/>
                <w:szCs w:val="28"/>
              </w:rPr>
              <w:t>.</w:t>
            </w:r>
          </w:p>
          <w:p w:rsidR="009E753C" w:rsidRDefault="009E753C" w:rsidP="009E753C">
            <w:pPr>
              <w:jc w:val="center"/>
              <w:rPr>
                <w:sz w:val="28"/>
                <w:szCs w:val="28"/>
              </w:rPr>
            </w:pPr>
          </w:p>
          <w:p w:rsidR="009E753C" w:rsidRDefault="009E753C" w:rsidP="009E753C">
            <w:pPr>
              <w:jc w:val="center"/>
              <w:rPr>
                <w:sz w:val="28"/>
                <w:szCs w:val="28"/>
              </w:rPr>
            </w:pPr>
          </w:p>
          <w:p w:rsidR="009E753C" w:rsidRDefault="009E753C" w:rsidP="009E75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SKILLS AND ABILITIES </w:t>
            </w:r>
          </w:p>
          <w:p w:rsidR="00D26D40" w:rsidRPr="009E753C" w:rsidRDefault="00D26D40" w:rsidP="009E75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E753C" w:rsidRPr="00C154BE" w:rsidTr="009E753C">
        <w:tc>
          <w:tcPr>
            <w:tcW w:w="7471" w:type="dxa"/>
          </w:tcPr>
          <w:p w:rsidR="009E753C" w:rsidRDefault="009E753C" w:rsidP="0021425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3C">
              <w:rPr>
                <w:rFonts w:ascii="Times New Roman" w:hAnsi="Times New Roman" w:cs="Times New Roman"/>
                <w:b/>
                <w:sz w:val="28"/>
                <w:szCs w:val="28"/>
              </w:rPr>
              <w:t>Communication</w:t>
            </w:r>
            <w:r w:rsidRPr="009E753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FF5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527A">
              <w:rPr>
                <w:rFonts w:ascii="Times New Roman" w:hAnsi="Times New Roman" w:cs="Times New Roman"/>
                <w:sz w:val="28"/>
                <w:szCs w:val="28"/>
              </w:rPr>
              <w:t>writes clearly and concisely; listens attentively, openly expresses ideas, negotiates/resolves differences, provides and asks for feedback, offers well-thought-out solutions, cooperates and works well with others, thrives in collaborative environment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E753C" w:rsidRPr="00FF527A" w:rsidRDefault="009E753C" w:rsidP="00FF52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53C" w:rsidRDefault="009E753C" w:rsidP="0021425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53C">
              <w:rPr>
                <w:rFonts w:ascii="Times New Roman" w:hAnsi="Times New Roman" w:cs="Times New Roman"/>
                <w:b/>
                <w:sz w:val="28"/>
                <w:szCs w:val="28"/>
              </w:rPr>
              <w:t>Strengths</w:t>
            </w:r>
            <w:r w:rsidRPr="009E753C">
              <w:rPr>
                <w:rFonts w:ascii="Times New Roman" w:hAnsi="Times New Roman" w:cs="Times New Roman"/>
                <w:b/>
              </w:rPr>
              <w:t>:</w:t>
            </w:r>
            <w:r w:rsidRPr="00C154BE">
              <w:t xml:space="preserve"> </w:t>
            </w:r>
            <w:r w:rsidRPr="00FF527A">
              <w:rPr>
                <w:rFonts w:ascii="Times New Roman" w:hAnsi="Times New Roman" w:cs="Times New Roman"/>
                <w:sz w:val="28"/>
                <w:szCs w:val="28"/>
              </w:rPr>
              <w:t>highly motivated, critical thinker, able to work well with peers, very focused on completing tasks, can perform under pressure, diligent and enthusiastic.</w:t>
            </w:r>
          </w:p>
          <w:p w:rsidR="009E753C" w:rsidRDefault="009E753C" w:rsidP="0021425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753C" w:rsidRDefault="009E753C" w:rsidP="009E75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753C" w:rsidRPr="00C154BE" w:rsidRDefault="009E753C" w:rsidP="00214251">
            <w:pPr>
              <w:spacing w:line="240" w:lineRule="auto"/>
            </w:pPr>
          </w:p>
        </w:tc>
      </w:tr>
      <w:tr w:rsidR="009E753C" w:rsidRPr="00D26D40" w:rsidTr="009E753C">
        <w:tc>
          <w:tcPr>
            <w:tcW w:w="7471" w:type="dxa"/>
          </w:tcPr>
          <w:p w:rsidR="009E753C" w:rsidRPr="00D26D40" w:rsidRDefault="009E753C" w:rsidP="00D26D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D4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WORK EXPERIENCE</w:t>
            </w:r>
          </w:p>
          <w:p w:rsidR="009E753C" w:rsidRPr="00D26D40" w:rsidRDefault="009E753C" w:rsidP="00D26D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753C" w:rsidRPr="00D26D40" w:rsidRDefault="00D26D40" w:rsidP="00D26D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Team Member 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-Mario’s Pizza ( January 2013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July 2013)</w:t>
            </w:r>
          </w:p>
          <w:p w:rsidR="009E753C" w:rsidRPr="00D26D40" w:rsidRDefault="009E753C" w:rsidP="00D26D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>Sales C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lerk –</w:t>
            </w: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ache (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>July 2013)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>–(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>October-2014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26D40" w:rsidRDefault="009E753C" w:rsidP="00D26D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>Cashier/Baris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ta</w:t>
            </w: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ituals</w:t>
            </w: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>October 2014)</w:t>
            </w: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>–( May-2015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26D4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9E753C" w:rsidRPr="00D26D40" w:rsidRDefault="009E753C" w:rsidP="00D26D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ales C</w:t>
            </w: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lerk 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- Pennywise L</w:t>
            </w: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>td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 xml:space="preserve"> (July-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3E90">
              <w:rPr>
                <w:rFonts w:ascii="Times New Roman" w:hAnsi="Times New Roman" w:cs="Times New Roman"/>
                <w:sz w:val="28"/>
                <w:szCs w:val="28"/>
              </w:rPr>
              <w:t>(November-</w:t>
            </w:r>
            <w:r w:rsidRPr="00D26D40">
              <w:rPr>
                <w:rFonts w:ascii="Times New Roman" w:hAnsi="Times New Roman" w:cs="Times New Roman"/>
                <w:sz w:val="28"/>
                <w:szCs w:val="28"/>
              </w:rPr>
              <w:t xml:space="preserve"> 2016</w:t>
            </w:r>
            <w:r w:rsidR="00214251" w:rsidRPr="00D26D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E753C" w:rsidRPr="00D26D40" w:rsidRDefault="009E753C" w:rsidP="00D26D40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AD625A" w:rsidRDefault="00CF6C9A" w:rsidP="00CF6C9A">
      <w:pPr>
        <w:tabs>
          <w:tab w:val="left" w:pos="342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EDUCATION</w:t>
      </w:r>
      <w:bookmarkStart w:id="0" w:name="_GoBack"/>
      <w:bookmarkEnd w:id="0"/>
    </w:p>
    <w:p w:rsidR="002C74C0" w:rsidRPr="00AD625A" w:rsidRDefault="00AD625A" w:rsidP="00AD625A">
      <w:pPr>
        <w:tabs>
          <w:tab w:val="left" w:pos="2304"/>
        </w:tabs>
        <w:rPr>
          <w:sz w:val="28"/>
          <w:szCs w:val="28"/>
        </w:rPr>
      </w:pPr>
      <w:r>
        <w:rPr>
          <w:sz w:val="28"/>
          <w:szCs w:val="28"/>
        </w:rPr>
        <w:tab/>
        <w:t>MT HOPE SECONDARY SCHOOL</w:t>
      </w:r>
    </w:p>
    <w:sectPr w:rsidR="002C74C0" w:rsidRPr="00AD625A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0F0" w:rsidRDefault="006410F0" w:rsidP="00927723">
      <w:pPr>
        <w:spacing w:after="0" w:line="240" w:lineRule="auto"/>
      </w:pPr>
      <w:r>
        <w:separator/>
      </w:r>
    </w:p>
  </w:endnote>
  <w:endnote w:type="continuationSeparator" w:id="0">
    <w:p w:rsidR="006410F0" w:rsidRDefault="006410F0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802" w:rsidRDefault="006410F0" w:rsidP="00D26D4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0F0" w:rsidRDefault="006410F0" w:rsidP="00927723">
      <w:pPr>
        <w:spacing w:after="0" w:line="240" w:lineRule="auto"/>
      </w:pPr>
      <w:r>
        <w:separator/>
      </w:r>
    </w:p>
  </w:footnote>
  <w:footnote w:type="continuationSeparator" w:id="0">
    <w:p w:rsidR="006410F0" w:rsidRDefault="006410F0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D7"/>
    <w:rsid w:val="001B48FE"/>
    <w:rsid w:val="00214251"/>
    <w:rsid w:val="00293B83"/>
    <w:rsid w:val="003815B3"/>
    <w:rsid w:val="0041769C"/>
    <w:rsid w:val="004F3E90"/>
    <w:rsid w:val="00633572"/>
    <w:rsid w:val="006410F0"/>
    <w:rsid w:val="006A3CE7"/>
    <w:rsid w:val="0071631A"/>
    <w:rsid w:val="008C3DA8"/>
    <w:rsid w:val="008D30AF"/>
    <w:rsid w:val="00927723"/>
    <w:rsid w:val="0097286B"/>
    <w:rsid w:val="00990524"/>
    <w:rsid w:val="00996435"/>
    <w:rsid w:val="009A6CD7"/>
    <w:rsid w:val="009E753C"/>
    <w:rsid w:val="009F571B"/>
    <w:rsid w:val="00AD625A"/>
    <w:rsid w:val="00AF53EB"/>
    <w:rsid w:val="00B50C46"/>
    <w:rsid w:val="00B8572E"/>
    <w:rsid w:val="00BA7053"/>
    <w:rsid w:val="00BC5F6A"/>
    <w:rsid w:val="00C154BE"/>
    <w:rsid w:val="00C569F5"/>
    <w:rsid w:val="00C751F9"/>
    <w:rsid w:val="00CF6C9A"/>
    <w:rsid w:val="00D26D40"/>
    <w:rsid w:val="00D4074F"/>
    <w:rsid w:val="00DA2027"/>
    <w:rsid w:val="00DB4273"/>
    <w:rsid w:val="00DE208C"/>
    <w:rsid w:val="00E27D11"/>
    <w:rsid w:val="00F132C7"/>
    <w:rsid w:val="00F2797A"/>
    <w:rsid w:val="00F86091"/>
    <w:rsid w:val="00FA05B5"/>
    <w:rsid w:val="00FA7DA0"/>
    <w:rsid w:val="00F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EB"/>
  </w:style>
  <w:style w:type="paragraph" w:styleId="Heading1">
    <w:name w:val="heading 1"/>
    <w:basedOn w:val="Normal"/>
    <w:next w:val="Normal"/>
    <w:link w:val="Heading1Char"/>
    <w:uiPriority w:val="9"/>
    <w:qFormat/>
    <w:rsid w:val="00AF53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3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3E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E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3E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E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E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E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E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3E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53E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53EB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NoSpacing">
    <w:name w:val="No Spacing"/>
    <w:uiPriority w:val="1"/>
    <w:qFormat/>
    <w:rsid w:val="00AF53E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53EB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F53E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53E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E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3E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3E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3E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3E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3E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3E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3E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3EB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F53E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F53E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F53E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E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3E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53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53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53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53E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F53E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53E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EB"/>
  </w:style>
  <w:style w:type="paragraph" w:styleId="Heading1">
    <w:name w:val="heading 1"/>
    <w:basedOn w:val="Normal"/>
    <w:next w:val="Normal"/>
    <w:link w:val="Heading1Char"/>
    <w:uiPriority w:val="9"/>
    <w:qFormat/>
    <w:rsid w:val="00AF53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3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3E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E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3E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E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E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E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E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3E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53E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53EB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NoSpacing">
    <w:name w:val="No Spacing"/>
    <w:uiPriority w:val="1"/>
    <w:qFormat/>
    <w:rsid w:val="00AF53E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53EB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F53E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53E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E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3E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3E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3E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3E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3E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3E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3E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3EB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F53E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F53E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F53E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E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3E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53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53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53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53E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F53E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53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720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7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0080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4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9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6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4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6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863">
              <w:marLeft w:val="120"/>
              <w:marRight w:val="135"/>
              <w:marTop w:val="7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U206111G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B176-9581-4C01-BF3A-8BBAABD8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CNU206111G</dc:creator>
  <cp:keywords/>
  <dc:description/>
  <cp:lastModifiedBy>MOE_Student</cp:lastModifiedBy>
  <cp:revision>76</cp:revision>
  <dcterms:created xsi:type="dcterms:W3CDTF">2017-05-04T15:59:00Z</dcterms:created>
  <dcterms:modified xsi:type="dcterms:W3CDTF">2017-06-16T01:38:00Z</dcterms:modified>
</cp:coreProperties>
</file>