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A08" w:rsidRDefault="004C0A08">
      <w:r>
        <w:rPr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4C0A08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0C5F6" w:themeFill="accent1" w:themeFillTint="66"/>
                        <w:vAlign w:val="center"/>
                      </w:tcPr>
                      <w:p w:rsidR="004C0A08" w:rsidRDefault="004C0A08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4C0A08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0F6FC6" w:themeFill="accent1"/>
                        <w:vAlign w:val="center"/>
                      </w:tcPr>
                      <w:p w:rsidR="004C0A08" w:rsidRDefault="004C0A08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C0A08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7CCA62" w:themeFill="accent5"/>
                        <w:vAlign w:val="center"/>
                      </w:tcPr>
                      <w:p w:rsidR="004C0A08" w:rsidRDefault="004C0A08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4C0A08" w:rsidRDefault="004C0A08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4C0A08" w:rsidRDefault="004C0A08"/>
    <w:sdt>
      <w:sdtPr>
        <w:alias w:val="Resume Name"/>
        <w:tag w:val="Resume Name"/>
        <w:id w:val="707398252"/>
        <w:placeholder>
          <w:docPart w:val="5E59A8E6647B469C9C5E496963C75659"/>
        </w:placeholder>
        <w:docPartList>
          <w:docPartGallery w:val="Quick Parts"/>
          <w:docPartCategory w:val=" Resume Name"/>
        </w:docPartList>
      </w:sdtPr>
      <w:sdtContent>
        <w:p w:rsidR="004C0A08" w:rsidRDefault="004C0A08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680"/>
            <w:gridCol w:w="4680"/>
          </w:tblGrid>
          <w:tr w:rsidR="004C0A08">
            <w:tc>
              <w:tcPr>
                <w:tcW w:w="2500" w:type="pct"/>
              </w:tcPr>
              <w:p w:rsidR="004C0A08" w:rsidRDefault="007B373E">
                <w:pPr>
                  <w:pStyle w:val="PersonalName"/>
                </w:pPr>
                <w:r>
                  <w:t>Natalie James</w:t>
                </w:r>
              </w:p>
              <w:p w:rsidR="004C0A08" w:rsidRPr="00F7440C" w:rsidRDefault="007B373E">
                <w:pPr>
                  <w:pStyle w:val="NoSpacing"/>
                  <w:rPr>
                    <w:sz w:val="24"/>
                  </w:rPr>
                </w:pPr>
                <w:r w:rsidRPr="00F7440C">
                  <w:rPr>
                    <w:sz w:val="24"/>
                  </w:rPr>
                  <w:t>+1-868</w:t>
                </w:r>
                <w:r w:rsidR="005743AE" w:rsidRPr="00F7440C">
                  <w:rPr>
                    <w:sz w:val="24"/>
                  </w:rPr>
                  <w:t>-383-2821 or +1-868-348-4979</w:t>
                </w:r>
              </w:p>
              <w:p w:rsidR="004C0A08" w:rsidRPr="00F7440C" w:rsidRDefault="004C0A08">
                <w:pPr>
                  <w:pStyle w:val="NoSpacing"/>
                  <w:rPr>
                    <w:b/>
                    <w:sz w:val="24"/>
                  </w:rPr>
                </w:pPr>
              </w:p>
              <w:p w:rsidR="004C0A08" w:rsidRPr="00F7440C" w:rsidRDefault="007B373E">
                <w:pPr>
                  <w:pStyle w:val="NoSpacing"/>
                  <w:rPr>
                    <w:sz w:val="28"/>
                  </w:rPr>
                </w:pPr>
                <w:proofErr w:type="spellStart"/>
                <w:r w:rsidRPr="00F7440C">
                  <w:rPr>
                    <w:sz w:val="28"/>
                  </w:rPr>
                  <w:t>Kalymnios</w:t>
                </w:r>
                <w:proofErr w:type="spellEnd"/>
                <w:r w:rsidRPr="00F7440C">
                  <w:rPr>
                    <w:sz w:val="28"/>
                  </w:rPr>
                  <w:t xml:space="preserve"> Circle, Corinth Hills, Pleasantville.</w:t>
                </w:r>
              </w:p>
              <w:p w:rsidR="004C0A08" w:rsidRPr="00F7440C" w:rsidRDefault="007B373E">
                <w:pPr>
                  <w:pStyle w:val="NoSpacing"/>
                  <w:rPr>
                    <w:sz w:val="28"/>
                  </w:rPr>
                </w:pPr>
                <w:r w:rsidRPr="00F7440C">
                  <w:rPr>
                    <w:sz w:val="28"/>
                  </w:rPr>
                  <w:t>Humbledarkie1@gmail.com</w:t>
                </w:r>
              </w:p>
              <w:p w:rsidR="004C0A08" w:rsidRDefault="004C0A08" w:rsidP="007B373E">
                <w:pPr>
                  <w:pStyle w:val="NoSpacing"/>
                </w:pPr>
              </w:p>
            </w:tc>
            <w:tc>
              <w:tcPr>
                <w:tcW w:w="2500" w:type="pct"/>
              </w:tcPr>
              <w:p w:rsidR="004C0A08" w:rsidRDefault="004C0A08">
                <w:pPr>
                  <w:pStyle w:val="NoSpacing"/>
                  <w:jc w:val="right"/>
                </w:pPr>
              </w:p>
            </w:tc>
          </w:tr>
        </w:tbl>
        <w:p w:rsidR="004C0A08" w:rsidRDefault="004C0A08"/>
      </w:sdtContent>
    </w:sdt>
    <w:p w:rsidR="004C0A08" w:rsidRDefault="007B4876">
      <w:pPr>
        <w:pStyle w:val="Section"/>
      </w:pPr>
      <w:r>
        <w:t>Objectives</w:t>
      </w:r>
    </w:p>
    <w:p w:rsidR="007B373E" w:rsidRPr="00F7440C" w:rsidRDefault="007B373E" w:rsidP="007B373E">
      <w:pPr>
        <w:pStyle w:val="SubsectionText"/>
        <w:numPr>
          <w:ilvl w:val="0"/>
          <w:numId w:val="21"/>
        </w:numPr>
        <w:rPr>
          <w:sz w:val="28"/>
        </w:rPr>
      </w:pPr>
      <w:r w:rsidRPr="00F7440C">
        <w:rPr>
          <w:sz w:val="28"/>
        </w:rPr>
        <w:t>Looking for a position where I can integrate strategies to develop and expand existing customer sales, brand and product evolution, and media endorsement.</w:t>
      </w:r>
    </w:p>
    <w:p w:rsidR="007B373E" w:rsidRPr="007B373E" w:rsidRDefault="007B373E" w:rsidP="007B373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"/>
          <w:color w:val="222222"/>
          <w:sz w:val="24"/>
          <w:szCs w:val="26"/>
          <w:lang w:eastAsia="en-US"/>
        </w:rPr>
      </w:pPr>
      <w:r w:rsidRPr="007B373E">
        <w:rPr>
          <w:rFonts w:eastAsia="Times New Roman" w:cs="Times"/>
          <w:color w:val="222222"/>
          <w:sz w:val="28"/>
          <w:szCs w:val="26"/>
          <w:lang w:eastAsia="en-US"/>
        </w:rPr>
        <w:t>To obtain a position that will enable me to use my strong organizational skills, award-winning educational background, and ability to work well with people</w:t>
      </w:r>
      <w:r w:rsidRPr="007B373E">
        <w:rPr>
          <w:rFonts w:eastAsia="Times New Roman" w:cs="Times"/>
          <w:color w:val="222222"/>
          <w:sz w:val="24"/>
          <w:szCs w:val="26"/>
          <w:lang w:eastAsia="en-US"/>
        </w:rPr>
        <w:t>.</w:t>
      </w:r>
    </w:p>
    <w:p w:rsidR="004C0A08" w:rsidRDefault="004C0A08">
      <w:pPr>
        <w:pStyle w:val="SubsectionText"/>
      </w:pPr>
    </w:p>
    <w:p w:rsidR="004C0A08" w:rsidRDefault="007B4876">
      <w:pPr>
        <w:pStyle w:val="Section"/>
      </w:pPr>
      <w:r>
        <w:t>Education</w:t>
      </w:r>
    </w:p>
    <w:p w:rsidR="00F7440C" w:rsidRPr="00F7440C" w:rsidRDefault="00F7440C" w:rsidP="00F7440C">
      <w:pPr>
        <w:pStyle w:val="SubsectionDate"/>
        <w:spacing w:line="360" w:lineRule="auto"/>
      </w:pPr>
      <w:proofErr w:type="gramStart"/>
      <w:r w:rsidRPr="00F7440C">
        <w:t>Currently</w:t>
      </w:r>
      <w:r>
        <w:t xml:space="preserve">  </w:t>
      </w:r>
      <w:r w:rsidRPr="00F7440C">
        <w:t>|</w:t>
      </w:r>
      <w:proofErr w:type="gramEnd"/>
      <w:r w:rsidRPr="00F7440C">
        <w:tab/>
        <w:t xml:space="preserve"> </w:t>
      </w:r>
      <w:r w:rsidRPr="00F7440C">
        <w:tab/>
      </w:r>
      <w:proofErr w:type="spellStart"/>
      <w:r w:rsidR="005743AE" w:rsidRPr="00F7440C">
        <w:t>Cipriani</w:t>
      </w:r>
      <w:proofErr w:type="spellEnd"/>
      <w:r w:rsidRPr="00F7440C">
        <w:t xml:space="preserve"> </w:t>
      </w:r>
      <w:proofErr w:type="spellStart"/>
      <w:r w:rsidRPr="00F7440C">
        <w:t>Labour</w:t>
      </w:r>
      <w:proofErr w:type="spellEnd"/>
      <w:r w:rsidR="005743AE" w:rsidRPr="00F7440C">
        <w:t xml:space="preserve"> College – </w:t>
      </w:r>
      <w:r w:rsidR="005743AE" w:rsidRPr="00F7440C">
        <w:rPr>
          <w:rStyle w:val="SubsectionChar"/>
        </w:rPr>
        <w:t>Human Resource Management</w:t>
      </w:r>
    </w:p>
    <w:p w:rsidR="00F7440C" w:rsidRDefault="00F7440C" w:rsidP="00F7440C">
      <w:pPr>
        <w:pStyle w:val="SubsectionDate"/>
        <w:spacing w:line="360" w:lineRule="auto"/>
      </w:pPr>
      <w:r>
        <w:t xml:space="preserve">2000- </w:t>
      </w:r>
      <w:r w:rsidRPr="00F7440C">
        <w:t>2002|</w:t>
      </w:r>
      <w:r w:rsidRPr="00F7440C">
        <w:tab/>
      </w:r>
      <w:r w:rsidR="005743AE" w:rsidRPr="00F7440C">
        <w:t xml:space="preserve">Union Claxton Bay Secondary - </w:t>
      </w:r>
      <w:r w:rsidR="005743AE" w:rsidRPr="00F7440C">
        <w:rPr>
          <w:rStyle w:val="SubsectionChar"/>
        </w:rPr>
        <w:t>High School Diploma</w:t>
      </w:r>
    </w:p>
    <w:p w:rsidR="00F7440C" w:rsidRPr="00F7440C" w:rsidRDefault="00F7440C" w:rsidP="00F7440C">
      <w:pPr>
        <w:pStyle w:val="SubsectionText"/>
        <w:spacing w:line="360" w:lineRule="auto"/>
      </w:pPr>
      <w:r w:rsidRPr="00F7440C">
        <w:rPr>
          <w:rStyle w:val="SubsectionDateChar1"/>
        </w:rPr>
        <w:t>1997- 2000 |</w:t>
      </w:r>
      <w:r>
        <w:rPr>
          <w:rStyle w:val="SubsectionDateChar1"/>
        </w:rPr>
        <w:t xml:space="preserve">     </w:t>
      </w:r>
      <w:r w:rsidRPr="00F7440C">
        <w:rPr>
          <w:rStyle w:val="SubsectionDateChar1"/>
        </w:rPr>
        <w:t xml:space="preserve"> </w:t>
      </w:r>
      <w:proofErr w:type="spellStart"/>
      <w:r w:rsidRPr="00F7440C">
        <w:rPr>
          <w:rStyle w:val="SubsectionDateChar1"/>
        </w:rPr>
        <w:t>Couva</w:t>
      </w:r>
      <w:proofErr w:type="spellEnd"/>
      <w:r w:rsidRPr="00F7440C">
        <w:rPr>
          <w:rStyle w:val="SubsectionDateChar1"/>
        </w:rPr>
        <w:t xml:space="preserve"> Junior Secondary</w:t>
      </w:r>
      <w:r>
        <w:t xml:space="preserve">- </w:t>
      </w:r>
      <w:r w:rsidRPr="00F7440C">
        <w:rPr>
          <w:rStyle w:val="SubsectionChar"/>
        </w:rPr>
        <w:t>High School Diploma</w:t>
      </w:r>
    </w:p>
    <w:p w:rsidR="004C0A08" w:rsidRDefault="00F7440C" w:rsidP="00F7440C">
      <w:pPr>
        <w:pStyle w:val="Subsection"/>
        <w:tabs>
          <w:tab w:val="left" w:pos="3375"/>
        </w:tabs>
        <w:spacing w:line="360" w:lineRule="auto"/>
      </w:pPr>
      <w:r>
        <w:tab/>
      </w:r>
    </w:p>
    <w:p w:rsidR="004C0A08" w:rsidRDefault="007B4876">
      <w:pPr>
        <w:pStyle w:val="Section"/>
      </w:pPr>
      <w:r>
        <w:t>Experience</w:t>
      </w:r>
    </w:p>
    <w:p w:rsidR="004C0A08" w:rsidRDefault="005743AE">
      <w:pPr>
        <w:pStyle w:val="Subsection"/>
      </w:pPr>
      <w:r>
        <w:rPr>
          <w:rStyle w:val="SubsectionDateChar1"/>
        </w:rPr>
        <w:t>2014</w:t>
      </w:r>
      <w:r w:rsidR="007B4876">
        <w:rPr>
          <w:rStyle w:val="SubsectionDateChar1"/>
        </w:rPr>
        <w:t xml:space="preserve"> - </w:t>
      </w:r>
      <w:r>
        <w:rPr>
          <w:rStyle w:val="SubsectionDateChar1"/>
        </w:rPr>
        <w:t>2016</w:t>
      </w:r>
      <w:r w:rsidR="007B4876">
        <w:rPr>
          <w:rStyle w:val="SubsectionDateChar1"/>
        </w:rPr>
        <w:t xml:space="preserve"> | </w:t>
      </w:r>
      <w:r>
        <w:t>Customer Service Representative</w:t>
      </w:r>
    </w:p>
    <w:p w:rsidR="004C0A08" w:rsidRDefault="005743AE">
      <w:pPr>
        <w:rPr>
          <w:rStyle w:val="SubsectionDateChar1"/>
        </w:rPr>
      </w:pPr>
      <w:proofErr w:type="spellStart"/>
      <w:r>
        <w:rPr>
          <w:rStyle w:val="SubsectionDateChar1"/>
        </w:rPr>
        <w:t>Bmobile</w:t>
      </w:r>
      <w:proofErr w:type="spellEnd"/>
      <w:r w:rsidR="007B4876">
        <w:rPr>
          <w:rStyle w:val="SubsectionDateChar1"/>
        </w:rPr>
        <w:t xml:space="preserve"> | </w:t>
      </w:r>
      <w:proofErr w:type="spellStart"/>
      <w:r>
        <w:rPr>
          <w:rStyle w:val="SubsectionDateChar1"/>
        </w:rPr>
        <w:t>Chaguanas</w:t>
      </w:r>
      <w:proofErr w:type="spellEnd"/>
    </w:p>
    <w:p w:rsidR="005743AE" w:rsidRDefault="005743AE" w:rsidP="005743AE">
      <w:pPr>
        <w:pStyle w:val="SubsectionText"/>
        <w:rPr>
          <w:rStyle w:val="SubsectionDateChar1"/>
        </w:rPr>
      </w:pPr>
      <w:r w:rsidRPr="005743AE">
        <w:rPr>
          <w:rStyle w:val="SubsectionDateChar1"/>
          <w:b/>
        </w:rPr>
        <w:t>2013-2014|</w:t>
      </w:r>
      <w:r>
        <w:rPr>
          <w:rStyle w:val="SubsectionDateChar1"/>
        </w:rPr>
        <w:t xml:space="preserve"> </w:t>
      </w:r>
      <w:r w:rsidRPr="005743AE">
        <w:rPr>
          <w:rStyle w:val="SubsectionChar"/>
        </w:rPr>
        <w:t xml:space="preserve">Merchandiser </w:t>
      </w:r>
      <w:r>
        <w:rPr>
          <w:rStyle w:val="SubsectionDateChar1"/>
        </w:rPr>
        <w:br/>
        <w:t xml:space="preserve">Kiss Baking Company| </w:t>
      </w:r>
      <w:proofErr w:type="spellStart"/>
      <w:r>
        <w:rPr>
          <w:rStyle w:val="SubsectionDateChar1"/>
        </w:rPr>
        <w:t>Chaguanas</w:t>
      </w:r>
      <w:proofErr w:type="spellEnd"/>
      <w:r>
        <w:rPr>
          <w:rStyle w:val="SubsectionDateChar1"/>
        </w:rPr>
        <w:br/>
      </w:r>
    </w:p>
    <w:p w:rsidR="004C0A08" w:rsidRDefault="004C0A08">
      <w:pPr>
        <w:pStyle w:val="SubsectionText"/>
      </w:pPr>
    </w:p>
    <w:p w:rsidR="00F7440C" w:rsidRDefault="00F7440C">
      <w:pPr>
        <w:pStyle w:val="Section"/>
      </w:pPr>
    </w:p>
    <w:p w:rsidR="004C0A08" w:rsidRDefault="007B4876">
      <w:pPr>
        <w:pStyle w:val="Section"/>
      </w:pPr>
      <w:r>
        <w:lastRenderedPageBreak/>
        <w:t>Skills</w:t>
      </w:r>
    </w:p>
    <w:p w:rsidR="004C0A08" w:rsidRPr="00F7440C" w:rsidRDefault="007B373E">
      <w:pPr>
        <w:pStyle w:val="ListBullet"/>
        <w:rPr>
          <w:color w:val="auto"/>
          <w:sz w:val="32"/>
        </w:rPr>
      </w:pPr>
      <w:r w:rsidRPr="00F7440C">
        <w:rPr>
          <w:color w:val="auto"/>
          <w:sz w:val="32"/>
        </w:rPr>
        <w:t>Clear, honest communicator</w:t>
      </w:r>
    </w:p>
    <w:p w:rsidR="007B373E" w:rsidRPr="00F7440C" w:rsidRDefault="007B373E">
      <w:pPr>
        <w:pStyle w:val="ListBullet"/>
        <w:rPr>
          <w:color w:val="auto"/>
          <w:sz w:val="32"/>
        </w:rPr>
      </w:pPr>
      <w:r w:rsidRPr="00F7440C">
        <w:rPr>
          <w:color w:val="auto"/>
          <w:sz w:val="32"/>
        </w:rPr>
        <w:t>Fast learner</w:t>
      </w:r>
    </w:p>
    <w:p w:rsidR="007B373E" w:rsidRPr="00F7440C" w:rsidRDefault="007B373E">
      <w:pPr>
        <w:pStyle w:val="ListBullet"/>
        <w:rPr>
          <w:color w:val="auto"/>
          <w:sz w:val="32"/>
        </w:rPr>
      </w:pPr>
      <w:r w:rsidRPr="00F7440C">
        <w:rPr>
          <w:color w:val="auto"/>
          <w:sz w:val="32"/>
        </w:rPr>
        <w:t>Assertive</w:t>
      </w:r>
    </w:p>
    <w:p w:rsidR="007B373E" w:rsidRPr="00F7440C" w:rsidRDefault="007B373E">
      <w:pPr>
        <w:pStyle w:val="ListBullet"/>
        <w:rPr>
          <w:color w:val="auto"/>
          <w:sz w:val="32"/>
        </w:rPr>
      </w:pPr>
      <w:r w:rsidRPr="00F7440C">
        <w:rPr>
          <w:color w:val="auto"/>
          <w:sz w:val="32"/>
        </w:rPr>
        <w:t>Exceptional critical thinking and problem solving skills</w:t>
      </w:r>
    </w:p>
    <w:p w:rsidR="004C0A08" w:rsidRPr="005743AE" w:rsidRDefault="004C0A08">
      <w:pPr>
        <w:spacing w:after="200"/>
        <w:rPr>
          <w:color w:val="auto"/>
          <w:sz w:val="24"/>
        </w:rPr>
      </w:pPr>
    </w:p>
    <w:sectPr w:rsidR="004C0A08" w:rsidRPr="005743AE" w:rsidSect="004C0A08">
      <w:footerReference w:type="even" r:id="rId10"/>
      <w:footerReference w:type="default" r:id="rId11"/>
      <w:footerReference w:type="first" r:id="rId12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876" w:rsidRDefault="007B4876">
      <w:r>
        <w:separator/>
      </w:r>
    </w:p>
    <w:p w:rsidR="007B4876" w:rsidRDefault="007B4876"/>
    <w:p w:rsidR="007B4876" w:rsidRDefault="007B4876"/>
    <w:p w:rsidR="007B4876" w:rsidRDefault="007B4876"/>
    <w:p w:rsidR="007B4876" w:rsidRDefault="007B4876"/>
    <w:p w:rsidR="007B4876" w:rsidRDefault="007B4876"/>
    <w:p w:rsidR="007B4876" w:rsidRDefault="007B4876"/>
    <w:p w:rsidR="007B4876" w:rsidRDefault="007B4876"/>
    <w:p w:rsidR="007B4876" w:rsidRDefault="007B4876"/>
  </w:endnote>
  <w:endnote w:type="continuationSeparator" w:id="0">
    <w:p w:rsidR="007B4876" w:rsidRDefault="007B4876">
      <w:r>
        <w:continuationSeparator/>
      </w:r>
    </w:p>
    <w:p w:rsidR="007B4876" w:rsidRDefault="007B4876"/>
    <w:p w:rsidR="007B4876" w:rsidRDefault="007B4876"/>
    <w:p w:rsidR="007B4876" w:rsidRDefault="007B4876"/>
    <w:p w:rsidR="007B4876" w:rsidRDefault="007B4876"/>
    <w:p w:rsidR="007B4876" w:rsidRDefault="007B4876"/>
    <w:p w:rsidR="007B4876" w:rsidRDefault="007B4876"/>
    <w:p w:rsidR="007B4876" w:rsidRDefault="007B4876"/>
    <w:p w:rsidR="007B4876" w:rsidRDefault="007B487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A08" w:rsidRDefault="004C0A08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C9DA58A5C0E2475488AC7C06A4E65D07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4C0A08" w:rsidRDefault="007B373E">
                    <w:pPr>
                      <w:pStyle w:val="GrayText"/>
                    </w:pPr>
                    <w:r>
                      <w:t>Jameelah Craigwell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0f6fc6 [3204]" stroked="f">
          <v:textbox style="mso-next-textbox:#_x0000_s27663" inset="0,0,0,0">
            <w:txbxContent>
              <w:p w:rsidR="004C0A08" w:rsidRDefault="004C0A08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7B4876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A08" w:rsidRDefault="004C0A08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289.5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placeholder>
                    <w:docPart w:val="94AB68E150B44D3895C468B40D6E4B15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4C0A08" w:rsidRDefault="007B373E">
                    <w:pPr>
                      <w:pStyle w:val="GrayText"/>
                    </w:pPr>
                    <w:r>
                      <w:t>Jameelah Craigwell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55.45pt;margin-top:0;width:41pt;height:41pt;z-index:251674624;mso-position-horizontal:right;mso-position-horizontal-relative:left-margin-area;mso-position-vertical:top;mso-position-vertical-relative:bottom-margin-area;v-text-anchor:middle" o:allowincell="f" fillcolor="#0f6fc6 [3204]" stroked="f">
          <v:textbox style="mso-next-textbox:#_x0000_s27666" inset="0,0,0,0">
            <w:txbxContent>
              <w:p w:rsidR="004C0A08" w:rsidRDefault="004C0A08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F7440C" w:rsidRPr="00F7440C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4C0A08" w:rsidRDefault="004C0A08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A08" w:rsidRDefault="004C0A08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21pt;margin-top:0;width:41pt;height:41pt;z-index:251667456;mso-position-horizontal:right;mso-position-horizontal-relative:left-margin-area;mso-position-vertical:top;mso-position-vertical-relative:bottom-margin-area;v-text-anchor:middle" o:allowincell="f" fillcolor="#0f6fc6 [3204]" stroked="f">
          <v:textbox style="mso-next-textbox:#_x0000_s27658" inset="0,0,0,0">
            <w:txbxContent>
              <w:p w:rsidR="004C0A08" w:rsidRDefault="004C0A08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876" w:rsidRDefault="007B4876">
      <w:r>
        <w:separator/>
      </w:r>
    </w:p>
    <w:p w:rsidR="007B4876" w:rsidRDefault="007B4876"/>
    <w:p w:rsidR="007B4876" w:rsidRDefault="007B4876"/>
    <w:p w:rsidR="007B4876" w:rsidRDefault="007B4876"/>
    <w:p w:rsidR="007B4876" w:rsidRDefault="007B4876"/>
    <w:p w:rsidR="007B4876" w:rsidRDefault="007B4876"/>
    <w:p w:rsidR="007B4876" w:rsidRDefault="007B4876"/>
    <w:p w:rsidR="007B4876" w:rsidRDefault="007B4876"/>
    <w:p w:rsidR="007B4876" w:rsidRDefault="007B4876"/>
  </w:footnote>
  <w:footnote w:type="continuationSeparator" w:id="0">
    <w:p w:rsidR="007B4876" w:rsidRDefault="007B4876">
      <w:r>
        <w:continuationSeparator/>
      </w:r>
    </w:p>
    <w:p w:rsidR="007B4876" w:rsidRDefault="007B4876"/>
    <w:p w:rsidR="007B4876" w:rsidRDefault="007B4876"/>
    <w:p w:rsidR="007B4876" w:rsidRDefault="007B4876"/>
    <w:p w:rsidR="007B4876" w:rsidRDefault="007B4876"/>
    <w:p w:rsidR="007B4876" w:rsidRDefault="007B4876"/>
    <w:p w:rsidR="007B4876" w:rsidRDefault="007B4876"/>
    <w:p w:rsidR="007B4876" w:rsidRDefault="007B4876"/>
    <w:p w:rsidR="007B4876" w:rsidRDefault="007B487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0BD0D9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0BD0D9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59A9F2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0F6FC6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B5294" w:themeColor="accent1" w:themeShade="BF"/>
      </w:rPr>
    </w:lvl>
  </w:abstractNum>
  <w:abstractNum w:abstractNumId="5">
    <w:nsid w:val="053738A7"/>
    <w:multiLevelType w:val="multilevel"/>
    <w:tmpl w:val="19FC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871A6B"/>
    <w:multiLevelType w:val="hybridMultilevel"/>
    <w:tmpl w:val="737E2A3E"/>
    <w:lvl w:ilvl="0" w:tplc="9D96F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A22D60"/>
    <w:multiLevelType w:val="hybridMultilevel"/>
    <w:tmpl w:val="6BC8362A"/>
    <w:lvl w:ilvl="0" w:tplc="05F28C56">
      <w:start w:val="2000"/>
      <w:numFmt w:val="decimal"/>
      <w:lvlText w:val="%1-"/>
      <w:lvlJc w:val="left"/>
      <w:pPr>
        <w:ind w:left="1470" w:hanging="750"/>
      </w:pPr>
      <w:rPr>
        <w:rFonts w:hint="default"/>
        <w:color w:val="04617B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F762C1"/>
    <w:multiLevelType w:val="multilevel"/>
    <w:tmpl w:val="AF90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4D19E5"/>
    <w:multiLevelType w:val="hybridMultilevel"/>
    <w:tmpl w:val="1E9002FC"/>
    <w:lvl w:ilvl="0" w:tplc="D3BA30EC">
      <w:start w:val="1997"/>
      <w:numFmt w:val="decimal"/>
      <w:lvlText w:val="%1-"/>
      <w:lvlJc w:val="left"/>
      <w:pPr>
        <w:ind w:left="121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8"/>
  </w:num>
  <w:num w:numId="22">
    <w:abstractNumId w:val="5"/>
  </w:num>
  <w:num w:numId="23">
    <w:abstractNumId w:val="6"/>
  </w:num>
  <w:num w:numId="24">
    <w:abstractNumId w:val="9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GrammaticalErrors/>
  <w:proofState w:spelling="clean" w:grammar="clean"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9698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5743AE"/>
    <w:rsid w:val="004C0A08"/>
    <w:rsid w:val="005743AE"/>
    <w:rsid w:val="007B373E"/>
    <w:rsid w:val="007B4876"/>
    <w:rsid w:val="00F74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A08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4C0A08"/>
    <w:pPr>
      <w:spacing w:before="300" w:after="40" w:line="240" w:lineRule="auto"/>
      <w:outlineLvl w:val="0"/>
    </w:pPr>
    <w:rPr>
      <w:rFonts w:asciiTheme="majorHAnsi" w:hAnsiTheme="majorHAnsi"/>
      <w:b/>
      <w:color w:val="0B5294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C0A08"/>
    <w:pPr>
      <w:spacing w:before="240" w:after="40" w:line="240" w:lineRule="auto"/>
      <w:outlineLvl w:val="1"/>
    </w:pPr>
    <w:rPr>
      <w:rFonts w:asciiTheme="majorHAnsi" w:hAnsiTheme="majorHAnsi"/>
      <w:b/>
      <w:color w:val="0B5294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A08"/>
    <w:pPr>
      <w:spacing w:before="200" w:after="40" w:line="240" w:lineRule="auto"/>
      <w:outlineLvl w:val="2"/>
    </w:pPr>
    <w:rPr>
      <w:rFonts w:asciiTheme="majorHAnsi" w:hAnsiTheme="majorHAnsi"/>
      <w:b/>
      <w:color w:val="0F6FC6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C0A08"/>
    <w:pPr>
      <w:spacing w:before="240" w:after="0"/>
      <w:outlineLvl w:val="3"/>
    </w:pPr>
    <w:rPr>
      <w:rFonts w:asciiTheme="majorHAnsi" w:hAnsiTheme="majorHAnsi"/>
      <w:b/>
      <w:color w:val="089BA2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C0A08"/>
    <w:pPr>
      <w:spacing w:before="200" w:after="0"/>
      <w:outlineLvl w:val="4"/>
    </w:pPr>
    <w:rPr>
      <w:rFonts w:asciiTheme="majorHAnsi" w:hAnsiTheme="majorHAnsi"/>
      <w:b/>
      <w:i/>
      <w:color w:val="089BA2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A08"/>
    <w:pPr>
      <w:spacing w:before="200" w:after="0"/>
      <w:outlineLvl w:val="5"/>
    </w:pPr>
    <w:rPr>
      <w:rFonts w:asciiTheme="majorHAnsi" w:hAnsiTheme="majorHAnsi"/>
      <w:color w:val="05676B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A08"/>
    <w:pPr>
      <w:spacing w:before="200" w:after="0"/>
      <w:outlineLvl w:val="6"/>
    </w:pPr>
    <w:rPr>
      <w:rFonts w:asciiTheme="majorHAnsi" w:hAnsiTheme="majorHAnsi"/>
      <w:i/>
      <w:color w:val="05676B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A08"/>
    <w:pPr>
      <w:spacing w:before="200" w:after="0"/>
      <w:outlineLvl w:val="7"/>
    </w:pPr>
    <w:rPr>
      <w:rFonts w:asciiTheme="majorHAnsi" w:hAnsiTheme="majorHAnsi"/>
      <w:color w:val="0F6FC6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A08"/>
    <w:pPr>
      <w:spacing w:before="200" w:after="0"/>
      <w:outlineLvl w:val="8"/>
    </w:pPr>
    <w:rPr>
      <w:rFonts w:asciiTheme="majorHAnsi" w:hAnsiTheme="majorHAnsi"/>
      <w:i/>
      <w:color w:val="0F6FC6" w:themeColor="accent1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A08"/>
    <w:rPr>
      <w:rFonts w:asciiTheme="majorHAnsi" w:hAnsiTheme="majorHAnsi" w:cs="Times New Roman"/>
      <w:b/>
      <w:color w:val="0B5294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A08"/>
    <w:rPr>
      <w:rFonts w:asciiTheme="majorHAnsi" w:hAnsiTheme="majorHAnsi" w:cs="Times New Roman"/>
      <w:b/>
      <w:color w:val="0B5294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A08"/>
    <w:rPr>
      <w:rFonts w:asciiTheme="majorHAnsi" w:hAnsiTheme="majorHAnsi" w:cs="Times New Roman"/>
      <w:b/>
      <w:color w:val="0F6FC6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A08"/>
    <w:rPr>
      <w:rFonts w:asciiTheme="majorHAnsi" w:hAnsiTheme="majorHAnsi" w:cs="Times New Roman"/>
      <w:b/>
      <w:color w:val="089BA2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A08"/>
    <w:rPr>
      <w:rFonts w:asciiTheme="majorHAnsi" w:hAnsiTheme="majorHAnsi" w:cs="Times New Roman"/>
      <w:b/>
      <w:i/>
      <w:color w:val="089BA2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A08"/>
    <w:rPr>
      <w:rFonts w:asciiTheme="majorHAnsi" w:hAnsiTheme="majorHAnsi" w:cs="Times New Roman"/>
      <w:color w:val="05676B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A08"/>
    <w:rPr>
      <w:rFonts w:asciiTheme="majorHAnsi" w:hAnsiTheme="majorHAnsi" w:cs="Times New Roman"/>
      <w:i/>
      <w:color w:val="05676B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A08"/>
    <w:rPr>
      <w:rFonts w:asciiTheme="majorHAnsi" w:hAnsiTheme="majorHAnsi" w:cs="Times New Roman"/>
      <w:color w:val="0F6FC6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A08"/>
    <w:rPr>
      <w:rFonts w:asciiTheme="majorHAnsi" w:hAnsiTheme="majorHAnsi" w:cs="Times New Roman"/>
      <w:i/>
      <w:color w:val="0F6FC6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4C0A08"/>
    <w:pPr>
      <w:pBdr>
        <w:bottom w:val="single" w:sz="8" w:space="4" w:color="0F6FC6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0F6FC6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C0A08"/>
    <w:rPr>
      <w:rFonts w:asciiTheme="majorHAnsi" w:hAnsiTheme="majorHAnsi" w:cs="Times New Roman"/>
      <w:b/>
      <w:smallCaps/>
      <w:color w:val="0F6FC6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4C0A08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0A08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4C0A08"/>
    <w:rPr>
      <w:rFonts w:asciiTheme="minorHAnsi" w:hAnsiTheme="minorHAnsi"/>
      <w:b/>
      <w:color w:val="009DD9" w:themeColor="accent2"/>
    </w:rPr>
  </w:style>
  <w:style w:type="character" w:styleId="Emphasis">
    <w:name w:val="Emphasis"/>
    <w:uiPriority w:val="20"/>
    <w:qFormat/>
    <w:rsid w:val="004C0A08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4C0A08"/>
    <w:rPr>
      <w:b/>
      <w:color w:val="0B5294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4C0A08"/>
    <w:rPr>
      <w:rFonts w:cs="Times New Roman"/>
      <w:b/>
      <w:color w:val="0B5294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4C0A08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4C0A08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4C0A08"/>
    <w:rPr>
      <w:rFonts w:asciiTheme="majorHAnsi" w:hAnsiTheme="majorHAnsi"/>
      <w:b/>
      <w:i/>
      <w:color w:val="A5C249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4C0A08"/>
    <w:rPr>
      <w:rFonts w:asciiTheme="majorHAnsi" w:hAnsiTheme="majorHAnsi" w:cs="Times New Roman"/>
      <w:b/>
      <w:i/>
      <w:color w:val="A5C249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4C0A08"/>
    <w:rPr>
      <w:b/>
      <w:i/>
      <w:color w:val="089BA2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4C0A08"/>
    <w:rPr>
      <w:rFonts w:cs="Times New Roman"/>
      <w:b/>
      <w:i/>
      <w:color w:val="089BA2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4C0A08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4C0A08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4C0A08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C0A08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4C0A08"/>
    <w:pPr>
      <w:pBdr>
        <w:top w:val="single" w:sz="36" w:space="10" w:color="59A9F2" w:themeColor="accent1" w:themeTint="99"/>
        <w:left w:val="single" w:sz="24" w:space="10" w:color="0F6FC6" w:themeColor="accent1"/>
        <w:bottom w:val="single" w:sz="36" w:space="10" w:color="0BD0D9" w:themeColor="accent3"/>
        <w:right w:val="single" w:sz="24" w:space="10" w:color="0F6FC6" w:themeColor="accent1"/>
      </w:pBdr>
      <w:shd w:val="clear" w:color="auto" w:fill="0F6FC6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4C0A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0A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A08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4C0A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0A08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A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A08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4C0A08"/>
    <w:pPr>
      <w:spacing w:after="0" w:line="240" w:lineRule="auto"/>
    </w:pPr>
    <w:rPr>
      <w:bCs/>
      <w:smallCaps/>
      <w:color w:val="0075A2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4C0A08"/>
    <w:pPr>
      <w:spacing w:after="0" w:line="240" w:lineRule="auto"/>
    </w:pPr>
  </w:style>
  <w:style w:type="paragraph" w:styleId="BlockText">
    <w:name w:val="Block Text"/>
    <w:aliases w:val="Block Quote"/>
    <w:uiPriority w:val="40"/>
    <w:rsid w:val="004C0A08"/>
    <w:pPr>
      <w:pBdr>
        <w:top w:val="single" w:sz="2" w:space="10" w:color="59A9F2" w:themeColor="accent1" w:themeTint="99"/>
        <w:bottom w:val="single" w:sz="24" w:space="10" w:color="59A9F2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4C0A08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4C0A08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4C0A08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4C0A08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4C0A08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4C0A08"/>
    <w:pPr>
      <w:tabs>
        <w:tab w:val="right" w:leader="dot" w:pos="8630"/>
      </w:tabs>
      <w:spacing w:after="40" w:line="240" w:lineRule="auto"/>
    </w:pPr>
    <w:rPr>
      <w:smallCaps/>
      <w:noProof/>
      <w:color w:val="009DD9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4C0A0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4C0A0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4C0A0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4C0A0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4C0A0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4C0A0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4C0A0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4C0A0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4C0A08"/>
    <w:rPr>
      <w:color w:val="E2D700" w:themeColor="hyperlink"/>
      <w:u w:val="single"/>
    </w:rPr>
  </w:style>
  <w:style w:type="paragraph" w:customStyle="1" w:styleId="PersonalName">
    <w:name w:val="Personal Name"/>
    <w:basedOn w:val="Normal"/>
    <w:qFormat/>
    <w:rsid w:val="004C0A08"/>
    <w:pPr>
      <w:spacing w:after="0"/>
    </w:pPr>
    <w:rPr>
      <w:rFonts w:asciiTheme="majorHAnsi" w:hAnsiTheme="majorHAnsi"/>
      <w:b/>
      <w:color w:val="0F6FC6" w:themeColor="accent1"/>
      <w:sz w:val="48"/>
    </w:rPr>
  </w:style>
  <w:style w:type="character" w:styleId="BookTitle">
    <w:name w:val="Book Title"/>
    <w:basedOn w:val="DefaultParagraphFont"/>
    <w:uiPriority w:val="33"/>
    <w:qFormat/>
    <w:rsid w:val="004C0A08"/>
    <w:rPr>
      <w:rFonts w:asciiTheme="majorHAnsi" w:hAnsiTheme="majorHAnsi" w:cs="Times New Roman"/>
      <w:i/>
      <w:color w:val="A5C249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4C0A08"/>
    <w:rPr>
      <w:rFonts w:asciiTheme="minorHAnsi" w:hAnsiTheme="minorHAnsi" w:cs="Times New Roman"/>
      <w:b/>
      <w:i/>
      <w:smallCaps/>
      <w:color w:val="009DD9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4C0A08"/>
    <w:rPr>
      <w:rFonts w:cs="Times New Roman"/>
      <w:b/>
      <w:color w:val="0F6FC6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4C0A08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4C0A08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4C0A08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4C0A08"/>
    <w:rPr>
      <w:rFonts w:asciiTheme="majorHAnsi" w:hAnsiTheme="majorHAnsi" w:cs="Times New Roman"/>
      <w:color w:val="04617B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4C0A08"/>
    <w:pPr>
      <w:spacing w:after="0" w:line="240" w:lineRule="auto"/>
      <w:outlineLvl w:val="0"/>
    </w:pPr>
    <w:rPr>
      <w:rFonts w:asciiTheme="majorHAnsi" w:hAnsiTheme="majorHAnsi"/>
      <w:b/>
      <w:color w:val="0F6FC6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4C0A08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4C0A08"/>
    <w:pPr>
      <w:spacing w:after="0" w:line="240" w:lineRule="auto"/>
      <w:outlineLvl w:val="0"/>
    </w:pPr>
    <w:rPr>
      <w:rFonts w:asciiTheme="majorHAnsi" w:hAnsiTheme="majorHAnsi"/>
      <w:color w:val="04617B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4C0A08"/>
    <w:rPr>
      <w:rFonts w:asciiTheme="majorHAnsi" w:hAnsiTheme="majorHAnsi" w:cs="Times New Roman"/>
      <w:b/>
      <w:color w:val="009DD9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4C0A08"/>
    <w:rPr>
      <w:rFonts w:asciiTheme="majorHAnsi" w:hAnsiTheme="majorHAnsi" w:cs="Times New Roman"/>
      <w:b/>
      <w:color w:val="0F6FC6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4C0A08"/>
    <w:pPr>
      <w:spacing w:before="320" w:after="40" w:line="240" w:lineRule="auto"/>
    </w:pPr>
    <w:rPr>
      <w:rFonts w:asciiTheme="majorHAnsi" w:hAnsiTheme="majorHAnsi"/>
      <w:b/>
      <w:color w:val="009DD9" w:themeColor="accent2"/>
      <w:sz w:val="28"/>
    </w:rPr>
  </w:style>
  <w:style w:type="paragraph" w:customStyle="1" w:styleId="PlaceholderAutotext32">
    <w:name w:val="PlaceholderAutotext_32"/>
    <w:semiHidden/>
    <w:unhideWhenUsed/>
    <w:rsid w:val="004C0A08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4C0A08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4C0A08"/>
  </w:style>
  <w:style w:type="paragraph" w:styleId="ListParagraph">
    <w:name w:val="List Paragraph"/>
    <w:basedOn w:val="Normal"/>
    <w:uiPriority w:val="6"/>
    <w:unhideWhenUsed/>
    <w:qFormat/>
    <w:rsid w:val="00F744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2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59A8E6647B469C9C5E496963C75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A4C8B-63B7-47F3-A603-D713BBC82005}"/>
      </w:docPartPr>
      <w:docPartBody>
        <w:p w:rsidR="00000000" w:rsidRDefault="003B5242">
          <w:pPr>
            <w:pStyle w:val="5E59A8E6647B469C9C5E496963C7565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9DA58A5C0E2475488AC7C06A4E65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64443-5A0E-4E59-95BA-4EC474001687}"/>
      </w:docPartPr>
      <w:docPartBody>
        <w:p w:rsidR="00000000" w:rsidRDefault="003B5242">
          <w:pPr>
            <w:pStyle w:val="C9DA58A5C0E2475488AC7C06A4E65D07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94AB68E150B44D3895C468B40D6E4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E8EE7-6E7A-4725-A873-2E36F0DD0E4B}"/>
      </w:docPartPr>
      <w:docPartBody>
        <w:p w:rsidR="00000000" w:rsidRDefault="003B5242">
          <w:pPr>
            <w:pStyle w:val="94AB68E150B44D3895C468B40D6E4B15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580E"/>
    <w:rsid w:val="003B5242"/>
    <w:rsid w:val="009F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59A8E6647B469C9C5E496963C75659">
    <w:name w:val="5E59A8E6647B469C9C5E496963C75659"/>
  </w:style>
  <w:style w:type="paragraph" w:customStyle="1" w:styleId="9D069B28AD474819B73A1A014B54D889">
    <w:name w:val="9D069B28AD474819B73A1A014B54D889"/>
  </w:style>
  <w:style w:type="paragraph" w:customStyle="1" w:styleId="867AE13417404D5DBB7B90F188EE1A35">
    <w:name w:val="867AE13417404D5DBB7B90F188EE1A35"/>
  </w:style>
  <w:style w:type="paragraph" w:customStyle="1" w:styleId="936A7D57E406432D90D61C83839397FD">
    <w:name w:val="936A7D57E406432D90D61C83839397FD"/>
  </w:style>
  <w:style w:type="paragraph" w:customStyle="1" w:styleId="B71908C626A94C1BBC559F25EBD1B003">
    <w:name w:val="B71908C626A94C1BBC559F25EBD1B003"/>
  </w:style>
  <w:style w:type="paragraph" w:customStyle="1" w:styleId="E31C1A110D814D0EB5E4CC794831BAC4">
    <w:name w:val="E31C1A110D814D0EB5E4CC794831BAC4"/>
  </w:style>
  <w:style w:type="paragraph" w:customStyle="1" w:styleId="A7FE09E03A754DAF939A089359A8583C">
    <w:name w:val="A7FE09E03A754DAF939A089359A8583C"/>
  </w:style>
  <w:style w:type="character" w:customStyle="1" w:styleId="SubsectionDateChar1">
    <w:name w:val="Subsection Date Char1"/>
    <w:basedOn w:val="DefaultParagraphFont"/>
    <w:link w:val="SubsectionDate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6426454E2F614C9193F56BC245FC023D">
    <w:name w:val="6426454E2F614C9193F56BC245FC023D"/>
  </w:style>
  <w:style w:type="paragraph" w:customStyle="1" w:styleId="38E37D8C274C437AA1AF9BFE0C3E9846">
    <w:name w:val="38E37D8C274C437AA1AF9BFE0C3E9846"/>
  </w:style>
  <w:style w:type="paragraph" w:customStyle="1" w:styleId="3E3FB26B19394D6ABDFBE25068EAD446">
    <w:name w:val="3E3FB26B19394D6ABDFBE25068EAD446"/>
  </w:style>
  <w:style w:type="paragraph" w:customStyle="1" w:styleId="DD473CCB2D99412BAAA06DE23A477C4D">
    <w:name w:val="DD473CCB2D99412BAAA06DE23A477C4D"/>
  </w:style>
  <w:style w:type="paragraph" w:customStyle="1" w:styleId="0187ACF85B494532A267B5124FC0A568">
    <w:name w:val="0187ACF85B494532A267B5124FC0A568"/>
  </w:style>
  <w:style w:type="paragraph" w:customStyle="1" w:styleId="BDB99F32A5F34160812860000C2DCF2A">
    <w:name w:val="BDB99F32A5F34160812860000C2DCF2A"/>
  </w:style>
  <w:style w:type="character" w:customStyle="1" w:styleId="subsectiondatechar">
    <w:name w:val="subsectiondatechar"/>
    <w:basedOn w:val="DefaultParagraphFont"/>
  </w:style>
  <w:style w:type="paragraph" w:customStyle="1" w:styleId="5530D3C4E1084DEFAEE8CA1FC44AE928">
    <w:name w:val="5530D3C4E1084DEFAEE8CA1FC44AE928"/>
  </w:style>
  <w:style w:type="paragraph" w:customStyle="1" w:styleId="5CF2F4E949BD4A7BB50AF5AFAC798CFB">
    <w:name w:val="5CF2F4E949BD4A7BB50AF5AFAC798CFB"/>
  </w:style>
  <w:style w:type="paragraph" w:customStyle="1" w:styleId="C42BAF8A356848A4BCA9A0AE003593F1">
    <w:name w:val="C42BAF8A356848A4BCA9A0AE003593F1"/>
  </w:style>
  <w:style w:type="paragraph" w:customStyle="1" w:styleId="38ED75066CC14A5D9851BA7014236C5E">
    <w:name w:val="38ED75066CC14A5D9851BA7014236C5E"/>
  </w:style>
  <w:style w:type="paragraph" w:customStyle="1" w:styleId="C9DA58A5C0E2475488AC7C06A4E65D07">
    <w:name w:val="C9DA58A5C0E2475488AC7C06A4E65D07"/>
  </w:style>
  <w:style w:type="paragraph" w:customStyle="1" w:styleId="94AB68E150B44D3895C468B40D6E4B15">
    <w:name w:val="94AB68E150B44D3895C468B40D6E4B15"/>
  </w:style>
  <w:style w:type="paragraph" w:customStyle="1" w:styleId="880BDF34A05E4E45854FAD4DE20B6C38">
    <w:name w:val="880BDF34A05E4E45854FAD4DE20B6C38"/>
    <w:rsid w:val="009F580E"/>
  </w:style>
  <w:style w:type="paragraph" w:customStyle="1" w:styleId="748537907DB04868BFC67BDFDE59F50F">
    <w:name w:val="748537907DB04868BFC67BDFDE59F50F"/>
    <w:rsid w:val="009F580E"/>
  </w:style>
  <w:style w:type="paragraph" w:customStyle="1" w:styleId="E8A57209CBBE416581AE918B140B1277">
    <w:name w:val="E8A57209CBBE416581AE918B140B1277"/>
    <w:rsid w:val="009F580E"/>
  </w:style>
  <w:style w:type="paragraph" w:customStyle="1" w:styleId="366215FF1CB3482594F7D4EC8B11CC08">
    <w:name w:val="366215FF1CB3482594F7D4EC8B11CC08"/>
    <w:rsid w:val="009F580E"/>
  </w:style>
  <w:style w:type="paragraph" w:customStyle="1" w:styleId="7A0E354E0C4E445DA0E0EA0D12351C83">
    <w:name w:val="7A0E354E0C4E445DA0E0EA0D12351C83"/>
    <w:rsid w:val="009F580E"/>
  </w:style>
  <w:style w:type="paragraph" w:customStyle="1" w:styleId="5F7AAE4B512149009156F955F72A4D83">
    <w:name w:val="5F7AAE4B512149009156F955F72A4D83"/>
    <w:rsid w:val="009F58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F34B5D64-2C92-483B-A4CA-DF61CE4F0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30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Jameelah Craigwell</dc:creator>
  <cp:lastModifiedBy>Jameelah Craigwell</cp:lastModifiedBy>
  <cp:revision>1</cp:revision>
  <dcterms:created xsi:type="dcterms:W3CDTF">2017-11-09T16:29:00Z</dcterms:created>
  <dcterms:modified xsi:type="dcterms:W3CDTF">2017-11-09T16:59:00Z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