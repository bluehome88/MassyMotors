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Your Name"/>
        <w:tag w:val="Your Name"/>
        <w:id w:val="1760865497"/>
        <w:placeholder>
          <w:docPart w:val="65913DA8ABFA1E4CA450C48359778193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9ADE241" w14:textId="5B845CDD" w:rsidR="00AC6117" w:rsidRDefault="001C63E8">
          <w:pPr>
            <w:pStyle w:val="Name"/>
          </w:pPr>
          <w:r>
            <w:t>Brittany Castillo – Bethel</w:t>
          </w:r>
        </w:p>
      </w:sdtContent>
    </w:sdt>
    <w:p w14:paraId="399C18F0" w14:textId="0A71627E" w:rsidR="00556D3A" w:rsidRDefault="00614044" w:rsidP="00556D3A">
      <w:pPr>
        <w:pStyle w:val="SenderContactInfo"/>
      </w:pPr>
      <w:r>
        <w:t xml:space="preserve">lp#399 S.M.R Lendore village Chaguanas </w:t>
      </w:r>
      <w:r w:rsidR="0048751C">
        <w:t xml:space="preserve"> | </w:t>
      </w:r>
      <w:r w:rsidR="00134D2B">
        <w:t>8683843759</w:t>
      </w:r>
      <w:r w:rsidR="0048751C">
        <w:t xml:space="preserve"> | </w:t>
      </w:r>
      <w:hyperlink r:id="rId7" w:history="1">
        <w:r w:rsidR="00556D3A" w:rsidRPr="000D1655">
          <w:rPr>
            <w:rStyle w:val="Hyperlink"/>
          </w:rPr>
          <w:t>brittanycastillo@hotmail.com</w:t>
        </w:r>
      </w:hyperlink>
    </w:p>
    <w:p w14:paraId="3ADC3DF0" w14:textId="77777777" w:rsidR="00556D3A" w:rsidRDefault="00556D3A" w:rsidP="00556D3A">
      <w:pPr>
        <w:pStyle w:val="SenderContactInfo"/>
      </w:pPr>
    </w:p>
    <w:p w14:paraId="0A40F8B3" w14:textId="0B1CCAB1" w:rsidR="00556D3A" w:rsidRPr="002318B5" w:rsidRDefault="006B17F7" w:rsidP="00556D3A">
      <w:pPr>
        <w:pStyle w:val="SenderContactInfo"/>
        <w:rPr>
          <w:b/>
        </w:rPr>
      </w:pPr>
      <w:r>
        <w:t>P</w:t>
      </w:r>
      <w:r w:rsidR="00FC23C9">
        <w:t xml:space="preserve">osition applied </w:t>
      </w:r>
      <w:r w:rsidR="006F3748">
        <w:t xml:space="preserve">for ; </w:t>
      </w:r>
      <w:r w:rsidR="00117B39">
        <w:t xml:space="preserve">Cashier </w:t>
      </w:r>
    </w:p>
    <w:p w14:paraId="603E8645" w14:textId="77777777" w:rsidR="00556D3A" w:rsidRDefault="00556D3A" w:rsidP="00556D3A">
      <w:pPr>
        <w:pStyle w:val="SenderContactInfo"/>
      </w:pPr>
    </w:p>
    <w:p w14:paraId="0F5EE45F" w14:textId="07031681" w:rsidR="006B062F" w:rsidRDefault="00553BB8" w:rsidP="006B062F">
      <w:pPr>
        <w:pStyle w:val="SenderContactInf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I am writing in r</w:t>
      </w:r>
      <w:r w:rsidR="00D307F9">
        <w:rPr>
          <w:color w:val="333333"/>
          <w:sz w:val="23"/>
          <w:szCs w:val="23"/>
        </w:rPr>
        <w:t xml:space="preserve">egards to </w:t>
      </w:r>
      <w:r w:rsidR="00194266">
        <w:rPr>
          <w:color w:val="333333"/>
          <w:sz w:val="23"/>
          <w:szCs w:val="23"/>
        </w:rPr>
        <w:t xml:space="preserve">the </w:t>
      </w:r>
      <w:r w:rsidR="007355E8">
        <w:rPr>
          <w:color w:val="333333"/>
          <w:sz w:val="23"/>
          <w:szCs w:val="23"/>
        </w:rPr>
        <w:t>“</w:t>
      </w:r>
      <w:r w:rsidR="001427D8">
        <w:rPr>
          <w:color w:val="333333"/>
          <w:sz w:val="23"/>
          <w:szCs w:val="23"/>
        </w:rPr>
        <w:t xml:space="preserve"> </w:t>
      </w:r>
      <w:r w:rsidR="00117B39">
        <w:rPr>
          <w:color w:val="333333"/>
          <w:sz w:val="23"/>
          <w:szCs w:val="23"/>
        </w:rPr>
        <w:t>Cashier</w:t>
      </w:r>
      <w:bookmarkStart w:id="0" w:name="_GoBack"/>
      <w:bookmarkEnd w:id="0"/>
      <w:r w:rsidR="00F3216C">
        <w:rPr>
          <w:color w:val="333333"/>
          <w:sz w:val="23"/>
          <w:szCs w:val="23"/>
        </w:rPr>
        <w:t>”</w:t>
      </w:r>
      <w:r w:rsidR="00750826">
        <w:rPr>
          <w:color w:val="333333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>position</w:t>
      </w:r>
      <w:r w:rsidR="006B17F7">
        <w:rPr>
          <w:color w:val="333333"/>
          <w:sz w:val="23"/>
          <w:szCs w:val="23"/>
        </w:rPr>
        <w:t xml:space="preserve"> that </w:t>
      </w:r>
      <w:r w:rsidR="0009180F">
        <w:rPr>
          <w:color w:val="333333"/>
          <w:sz w:val="23"/>
          <w:szCs w:val="23"/>
        </w:rPr>
        <w:t xml:space="preserve">is open with your company </w:t>
      </w:r>
      <w:r w:rsidR="00194266">
        <w:rPr>
          <w:color w:val="333333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>at this time. I am a highly cap</w:t>
      </w:r>
      <w:r w:rsidR="002318B5">
        <w:rPr>
          <w:color w:val="333333"/>
          <w:sz w:val="23"/>
          <w:szCs w:val="23"/>
        </w:rPr>
        <w:t xml:space="preserve">able professional with 3 </w:t>
      </w:r>
      <w:r w:rsidR="0085423F">
        <w:rPr>
          <w:color w:val="333333"/>
          <w:sz w:val="23"/>
          <w:szCs w:val="23"/>
        </w:rPr>
        <w:t xml:space="preserve"> ye</w:t>
      </w:r>
      <w:r>
        <w:rPr>
          <w:color w:val="333333"/>
          <w:sz w:val="23"/>
          <w:szCs w:val="23"/>
        </w:rPr>
        <w:t>ars</w:t>
      </w:r>
      <w:r w:rsidR="007F0992">
        <w:rPr>
          <w:color w:val="333333"/>
          <w:sz w:val="23"/>
          <w:szCs w:val="23"/>
        </w:rPr>
        <w:t xml:space="preserve"> of </w:t>
      </w:r>
      <w:r w:rsidR="00BC20F3">
        <w:rPr>
          <w:color w:val="333333"/>
          <w:sz w:val="23"/>
          <w:szCs w:val="23"/>
        </w:rPr>
        <w:t>administrative experience.</w:t>
      </w:r>
      <w:r w:rsidR="00EC29C5">
        <w:rPr>
          <w:color w:val="333333"/>
          <w:sz w:val="23"/>
          <w:szCs w:val="23"/>
        </w:rPr>
        <w:t xml:space="preserve"> My backg</w:t>
      </w:r>
      <w:r w:rsidR="00ED30F8">
        <w:rPr>
          <w:color w:val="333333"/>
          <w:sz w:val="23"/>
          <w:szCs w:val="23"/>
        </w:rPr>
        <w:t>round in administration</w:t>
      </w:r>
      <w:r w:rsidR="006A2CA8">
        <w:rPr>
          <w:color w:val="333333"/>
          <w:sz w:val="23"/>
          <w:szCs w:val="23"/>
        </w:rPr>
        <w:t xml:space="preserve"> &amp; Microsoft </w:t>
      </w:r>
      <w:r w:rsidR="00C55340">
        <w:rPr>
          <w:color w:val="333333"/>
          <w:sz w:val="23"/>
          <w:szCs w:val="23"/>
        </w:rPr>
        <w:t xml:space="preserve"> </w:t>
      </w:r>
      <w:r w:rsidR="006A2CA8">
        <w:rPr>
          <w:color w:val="333333"/>
          <w:sz w:val="23"/>
          <w:szCs w:val="23"/>
        </w:rPr>
        <w:t>a</w:t>
      </w:r>
      <w:r>
        <w:rPr>
          <w:color w:val="333333"/>
          <w:sz w:val="23"/>
          <w:szCs w:val="23"/>
        </w:rPr>
        <w:t>long with my ability to learn quickly and efficiently, will enable me to be a valuable part of your team.</w:t>
      </w:r>
    </w:p>
    <w:p w14:paraId="00A3D84C" w14:textId="3BBFEC0F" w:rsidR="000A440D" w:rsidRDefault="00553BB8" w:rsidP="000A440D">
      <w:pPr>
        <w:pStyle w:val="SenderContactInf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My knowledge of computers, </w:t>
      </w:r>
      <w:r w:rsidR="009F7325">
        <w:rPr>
          <w:color w:val="333333"/>
          <w:sz w:val="23"/>
          <w:szCs w:val="23"/>
        </w:rPr>
        <w:t xml:space="preserve">ability to retain information and </w:t>
      </w:r>
      <w:r w:rsidR="00D10417">
        <w:rPr>
          <w:color w:val="333333"/>
          <w:sz w:val="23"/>
          <w:szCs w:val="23"/>
        </w:rPr>
        <w:t xml:space="preserve">to work under pressure  within a timely manner </w:t>
      </w:r>
      <w:r w:rsidR="00A4799B">
        <w:rPr>
          <w:color w:val="333333"/>
          <w:sz w:val="23"/>
          <w:szCs w:val="23"/>
        </w:rPr>
        <w:t>enables me to excel at any task given</w:t>
      </w:r>
      <w:r w:rsidR="00994F03">
        <w:rPr>
          <w:color w:val="333333"/>
          <w:sz w:val="23"/>
          <w:szCs w:val="23"/>
        </w:rPr>
        <w:t xml:space="preserve">. I can </w:t>
      </w:r>
      <w:r>
        <w:rPr>
          <w:color w:val="333333"/>
          <w:sz w:val="23"/>
          <w:szCs w:val="23"/>
        </w:rPr>
        <w:t>work</w:t>
      </w:r>
      <w:r w:rsidR="006B062F">
        <w:rPr>
          <w:color w:val="333333"/>
          <w:sz w:val="23"/>
          <w:szCs w:val="23"/>
        </w:rPr>
        <w:t xml:space="preserve"> as a team or</w:t>
      </w:r>
      <w:r>
        <w:rPr>
          <w:color w:val="333333"/>
          <w:sz w:val="23"/>
          <w:szCs w:val="23"/>
        </w:rPr>
        <w:t xml:space="preserve"> independently</w:t>
      </w:r>
      <w:r w:rsidR="00B65D11">
        <w:rPr>
          <w:color w:val="333333"/>
          <w:sz w:val="23"/>
          <w:szCs w:val="23"/>
        </w:rPr>
        <w:t xml:space="preserve"> with little to no supervision which will</w:t>
      </w:r>
      <w:r>
        <w:rPr>
          <w:color w:val="333333"/>
          <w:sz w:val="23"/>
          <w:szCs w:val="23"/>
        </w:rPr>
        <w:t xml:space="preserve"> make me a perfect fit for your opening. I possess an unca</w:t>
      </w:r>
      <w:r w:rsidR="004A15C9">
        <w:rPr>
          <w:color w:val="333333"/>
          <w:sz w:val="23"/>
          <w:szCs w:val="23"/>
        </w:rPr>
        <w:t>nny ability to build</w:t>
      </w:r>
      <w:r w:rsidR="00D94AAE">
        <w:rPr>
          <w:color w:val="333333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>relationships with internal and exter</w:t>
      </w:r>
      <w:r w:rsidR="00CA04FE">
        <w:rPr>
          <w:color w:val="333333"/>
          <w:sz w:val="23"/>
          <w:szCs w:val="23"/>
        </w:rPr>
        <w:t xml:space="preserve">nal customers via the telephone &amp; face to face. </w:t>
      </w:r>
      <w:r>
        <w:rPr>
          <w:color w:val="333333"/>
          <w:sz w:val="23"/>
          <w:szCs w:val="23"/>
        </w:rPr>
        <w:t xml:space="preserve"> These, coupled with my ability to examine a process to look for improvement as well as manage multiple </w:t>
      </w:r>
      <w:r w:rsidR="0011144D">
        <w:rPr>
          <w:color w:val="333333"/>
          <w:sz w:val="23"/>
          <w:szCs w:val="23"/>
        </w:rPr>
        <w:t>projects simultaneously all are valuable assets that</w:t>
      </w:r>
      <w:r w:rsidR="00B65D11">
        <w:rPr>
          <w:color w:val="333333"/>
          <w:sz w:val="23"/>
          <w:szCs w:val="23"/>
        </w:rPr>
        <w:t xml:space="preserve"> I feel can benefit your establishment</w:t>
      </w:r>
      <w:r w:rsidR="0011144D">
        <w:rPr>
          <w:color w:val="333333"/>
          <w:sz w:val="23"/>
          <w:szCs w:val="23"/>
        </w:rPr>
        <w:t>. I can solve problems, quickly and precisely, which</w:t>
      </w:r>
      <w:r w:rsidR="006B062F">
        <w:rPr>
          <w:color w:val="333333"/>
          <w:sz w:val="23"/>
          <w:szCs w:val="23"/>
        </w:rPr>
        <w:t xml:space="preserve"> has resulted in</w:t>
      </w:r>
      <w:r w:rsidR="000A440D">
        <w:rPr>
          <w:color w:val="333333"/>
          <w:sz w:val="23"/>
          <w:szCs w:val="23"/>
        </w:rPr>
        <w:t xml:space="preserve"> exceptional </w:t>
      </w:r>
      <w:r w:rsidR="006B062F">
        <w:rPr>
          <w:color w:val="333333"/>
          <w:sz w:val="23"/>
          <w:szCs w:val="23"/>
        </w:rPr>
        <w:t>customer</w:t>
      </w:r>
      <w:r w:rsidR="000A440D">
        <w:rPr>
          <w:color w:val="333333"/>
          <w:sz w:val="23"/>
          <w:szCs w:val="23"/>
        </w:rPr>
        <w:t xml:space="preserve"> care</w:t>
      </w:r>
      <w:r w:rsidR="006B062F">
        <w:rPr>
          <w:color w:val="333333"/>
          <w:sz w:val="23"/>
          <w:szCs w:val="23"/>
        </w:rPr>
        <w:t xml:space="preserve"> </w:t>
      </w:r>
      <w:r w:rsidR="0011144D">
        <w:rPr>
          <w:color w:val="333333"/>
          <w:sz w:val="23"/>
          <w:szCs w:val="23"/>
        </w:rPr>
        <w:t xml:space="preserve"> in my previous positions.</w:t>
      </w:r>
    </w:p>
    <w:p w14:paraId="74CB1825" w14:textId="329697FB" w:rsidR="00F72272" w:rsidRDefault="0011144D" w:rsidP="007E31BC">
      <w:pPr>
        <w:pStyle w:val="SenderContactInf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My business skills, attention to detail, and ge</w:t>
      </w:r>
      <w:r w:rsidR="004B09EA">
        <w:rPr>
          <w:color w:val="333333"/>
          <w:sz w:val="23"/>
          <w:szCs w:val="23"/>
        </w:rPr>
        <w:t>neral att</w:t>
      </w:r>
      <w:r>
        <w:rPr>
          <w:color w:val="333333"/>
          <w:sz w:val="23"/>
          <w:szCs w:val="23"/>
        </w:rPr>
        <w:t>itude all have served me</w:t>
      </w:r>
      <w:r w:rsidR="007D7135">
        <w:rPr>
          <w:color w:val="333333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 xml:space="preserve"> in my previous endeavors which have shaped me into an excellent administrator. The approach to my work goes beyond the job description as I am always looking for a way to improve results. In addition to my work, I have always been looked to for decision making.</w:t>
      </w:r>
      <w:r w:rsidR="00CF08DC">
        <w:rPr>
          <w:color w:val="333333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>I have enclosed my resume to display my past achievements, as well as to demonstrate how I can be a valuable part of your team.</w:t>
      </w:r>
    </w:p>
    <w:p w14:paraId="56513FAA" w14:textId="6C530A5F" w:rsidR="007E31BC" w:rsidRDefault="007E31BC" w:rsidP="007E31BC">
      <w:pPr>
        <w:pStyle w:val="SenderContactInfo"/>
        <w:rPr>
          <w:color w:val="333333"/>
          <w:sz w:val="23"/>
          <w:szCs w:val="23"/>
        </w:rPr>
      </w:pPr>
    </w:p>
    <w:p w14:paraId="2E6A3D93" w14:textId="48E943E0" w:rsidR="00BC467A" w:rsidRDefault="00F303F0" w:rsidP="007E31BC">
      <w:pPr>
        <w:pStyle w:val="SenderContactInfo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Sincerely,</w:t>
      </w:r>
    </w:p>
    <w:p w14:paraId="37DDC8F5" w14:textId="3C6E2C5C" w:rsidR="00F303F0" w:rsidRPr="00F303F0" w:rsidRDefault="00F303F0" w:rsidP="007E31BC">
      <w:pPr>
        <w:pStyle w:val="SenderContactInfo"/>
      </w:pPr>
      <w:r w:rsidRPr="00F303F0">
        <w:rPr>
          <w:color w:val="333333"/>
          <w:sz w:val="23"/>
          <w:szCs w:val="23"/>
        </w:rPr>
        <w:t>Brittany</w:t>
      </w:r>
      <w:r>
        <w:rPr>
          <w:b/>
          <w:color w:val="333333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>Castillo- Bethel.</w:t>
      </w:r>
    </w:p>
    <w:p w14:paraId="351F85DD" w14:textId="77777777" w:rsidR="00B8507E" w:rsidRDefault="00B8507E" w:rsidP="00AC6117">
      <w:pPr>
        <w:pStyle w:val="Signature"/>
      </w:pPr>
    </w:p>
    <w:p w14:paraId="6CD9EFBF" w14:textId="77777777" w:rsidR="00B940B0" w:rsidRDefault="00B940B0" w:rsidP="00782E48">
      <w:r w:rsidRPr="07311FD8">
        <w:rPr>
          <w:b/>
          <w:bCs/>
          <w:u w:val="single"/>
        </w:rPr>
        <w:t xml:space="preserve">Career Objective </w:t>
      </w:r>
    </w:p>
    <w:p w14:paraId="7FCF6F10" w14:textId="77777777" w:rsidR="00B940B0" w:rsidRDefault="00B940B0" w:rsidP="00782E48">
      <w:pPr>
        <w:rPr>
          <w:b/>
          <w:bCs/>
          <w:u w:val="single"/>
        </w:rPr>
      </w:pPr>
      <w:r>
        <w:t>Seeking a challenging career with a progressive company that provides me an opportunity to capitalize on my skills and abilities.</w:t>
      </w:r>
    </w:p>
    <w:p w14:paraId="523596E4" w14:textId="7D1123CA" w:rsidR="00B940B0" w:rsidRPr="00B940B0" w:rsidRDefault="00B940B0" w:rsidP="00782E48">
      <w:pPr>
        <w:rPr>
          <w:b/>
          <w:bCs/>
          <w:u w:val="single"/>
        </w:rPr>
      </w:pPr>
      <w:r w:rsidRPr="07311FD8">
        <w:rPr>
          <w:b/>
          <w:bCs/>
          <w:u w:val="single"/>
        </w:rPr>
        <w:t xml:space="preserve">Professional Skills </w:t>
      </w:r>
    </w:p>
    <w:p w14:paraId="6CEA7C85" w14:textId="77777777" w:rsidR="00B940B0" w:rsidRDefault="00B940B0" w:rsidP="00B940B0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 w:rsidRPr="07311FD8">
        <w:rPr>
          <w:b/>
          <w:bCs/>
          <w:u w:val="single"/>
        </w:rPr>
        <w:t>Highly organized and efficient.</w:t>
      </w:r>
    </w:p>
    <w:p w14:paraId="7AB7F665" w14:textId="77777777" w:rsidR="00B940B0" w:rsidRDefault="00B940B0" w:rsidP="00B940B0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 w:rsidRPr="07311FD8">
        <w:rPr>
          <w:b/>
          <w:bCs/>
          <w:u w:val="single"/>
        </w:rPr>
        <w:t>Ability to work independently or as a team.</w:t>
      </w:r>
    </w:p>
    <w:p w14:paraId="7E747919" w14:textId="77777777" w:rsidR="00B940B0" w:rsidRDefault="00B940B0" w:rsidP="00B940B0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>
        <w:rPr>
          <w:b/>
          <w:bCs/>
          <w:u w:val="single"/>
        </w:rPr>
        <w:t xml:space="preserve"> Microsoft proficient (certified)</w:t>
      </w:r>
    </w:p>
    <w:p w14:paraId="5556B063" w14:textId="77777777" w:rsidR="00B940B0" w:rsidRPr="00CE410A" w:rsidRDefault="00B940B0" w:rsidP="00B940B0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 w:rsidRPr="07311FD8">
        <w:rPr>
          <w:b/>
          <w:bCs/>
          <w:u w:val="single"/>
        </w:rPr>
        <w:t>Ability to learn quickly and retain information.</w:t>
      </w:r>
    </w:p>
    <w:p w14:paraId="79B9ACFD" w14:textId="77777777" w:rsidR="00B940B0" w:rsidRPr="00DC3D33" w:rsidRDefault="00B940B0" w:rsidP="00B940B0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>
        <w:rPr>
          <w:b/>
          <w:bCs/>
          <w:u w:val="single"/>
        </w:rPr>
        <w:t>Typing 65 words per minute with Superior accuracy</w:t>
      </w:r>
    </w:p>
    <w:p w14:paraId="632E5CBF" w14:textId="77777777" w:rsidR="00B940B0" w:rsidRPr="0071752A" w:rsidRDefault="00B940B0" w:rsidP="00B940B0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>
        <w:rPr>
          <w:b/>
          <w:bCs/>
          <w:u w:val="single"/>
        </w:rPr>
        <w:t>Cashing ( cash cheques linx payments )</w:t>
      </w:r>
    </w:p>
    <w:p w14:paraId="10D9E448" w14:textId="3DA59C91" w:rsidR="0071752A" w:rsidRDefault="00816F59" w:rsidP="00B940B0">
      <w:pPr>
        <w:pStyle w:val="ListParagraph"/>
        <w:numPr>
          <w:ilvl w:val="0"/>
          <w:numId w:val="12"/>
        </w:numPr>
        <w:spacing w:after="160" w:line="259" w:lineRule="auto"/>
        <w:rPr>
          <w:u w:val="single"/>
        </w:rPr>
      </w:pPr>
      <w:r>
        <w:rPr>
          <w:b/>
          <w:bCs/>
          <w:u w:val="single"/>
        </w:rPr>
        <w:t>Punctual &amp; honest</w:t>
      </w:r>
    </w:p>
    <w:p w14:paraId="04A8E887" w14:textId="77777777" w:rsidR="00B940B0" w:rsidRDefault="00B940B0" w:rsidP="00782E48">
      <w:pPr>
        <w:rPr>
          <w:b/>
          <w:bCs/>
          <w:u w:val="single"/>
        </w:rPr>
      </w:pPr>
    </w:p>
    <w:p w14:paraId="5EED2E0D" w14:textId="77777777" w:rsidR="00B940B0" w:rsidRDefault="00B940B0" w:rsidP="00782E48">
      <w:pPr>
        <w:rPr>
          <w:b/>
          <w:bCs/>
          <w:u w:val="single"/>
        </w:rPr>
      </w:pPr>
      <w:r w:rsidRPr="07311FD8">
        <w:rPr>
          <w:b/>
          <w:bCs/>
          <w:u w:val="single"/>
        </w:rPr>
        <w:t xml:space="preserve">Education </w:t>
      </w:r>
    </w:p>
    <w:p w14:paraId="4C0C8C9A" w14:textId="77777777" w:rsidR="00B940B0" w:rsidRDefault="00B940B0" w:rsidP="00782E48">
      <w:pPr>
        <w:rPr>
          <w:b/>
          <w:bCs/>
          <w:u w:val="single"/>
        </w:rPr>
      </w:pPr>
      <w:r>
        <w:t>Upper Level Educational Institute</w:t>
      </w:r>
    </w:p>
    <w:p w14:paraId="187ACEA8" w14:textId="77777777" w:rsidR="00B940B0" w:rsidRDefault="00B940B0" w:rsidP="00782E48">
      <w:pPr>
        <w:rPr>
          <w:b/>
          <w:bCs/>
          <w:u w:val="single"/>
        </w:rPr>
      </w:pPr>
      <w:r w:rsidRPr="07311FD8">
        <w:rPr>
          <w:color w:val="00B0F0"/>
        </w:rPr>
        <w:t>5 cxc subjects as follows;</w:t>
      </w:r>
      <w:r>
        <w:t xml:space="preserve"> </w:t>
      </w:r>
    </w:p>
    <w:p w14:paraId="3A56CD49" w14:textId="77777777" w:rsidR="00B940B0" w:rsidRDefault="00B940B0" w:rsidP="00B940B0">
      <w:pPr>
        <w:pStyle w:val="ListParagraph"/>
        <w:numPr>
          <w:ilvl w:val="0"/>
          <w:numId w:val="11"/>
        </w:numPr>
        <w:spacing w:after="160" w:line="259" w:lineRule="auto"/>
      </w:pPr>
      <w:r>
        <w:t>Mathematics –  grade 3</w:t>
      </w:r>
    </w:p>
    <w:p w14:paraId="2F0E4396" w14:textId="77777777" w:rsidR="00B940B0" w:rsidRDefault="00B940B0" w:rsidP="00B940B0">
      <w:pPr>
        <w:pStyle w:val="ListParagraph"/>
        <w:numPr>
          <w:ilvl w:val="0"/>
          <w:numId w:val="11"/>
        </w:numPr>
        <w:spacing w:after="160" w:line="259" w:lineRule="auto"/>
      </w:pPr>
      <w:r>
        <w:t>English – grade 1</w:t>
      </w:r>
    </w:p>
    <w:p w14:paraId="514391B4" w14:textId="77777777" w:rsidR="00B940B0" w:rsidRDefault="00B940B0" w:rsidP="00B940B0">
      <w:pPr>
        <w:pStyle w:val="ListParagraph"/>
        <w:numPr>
          <w:ilvl w:val="0"/>
          <w:numId w:val="11"/>
        </w:numPr>
        <w:spacing w:after="160" w:line="259" w:lineRule="auto"/>
      </w:pPr>
      <w:r>
        <w:t>Social studies – grade 2</w:t>
      </w:r>
    </w:p>
    <w:p w14:paraId="283999C8" w14:textId="77777777" w:rsidR="00B940B0" w:rsidRDefault="00B940B0" w:rsidP="00B940B0">
      <w:pPr>
        <w:pStyle w:val="ListParagraph"/>
        <w:numPr>
          <w:ilvl w:val="0"/>
          <w:numId w:val="11"/>
        </w:numPr>
        <w:spacing w:after="160" w:line="259" w:lineRule="auto"/>
      </w:pPr>
      <w:r>
        <w:t>Principles of business – grade 2</w:t>
      </w:r>
    </w:p>
    <w:p w14:paraId="44CD5D01" w14:textId="77777777" w:rsidR="00B940B0" w:rsidRDefault="00B940B0" w:rsidP="00B940B0">
      <w:pPr>
        <w:pStyle w:val="ListParagraph"/>
        <w:numPr>
          <w:ilvl w:val="0"/>
          <w:numId w:val="11"/>
        </w:numPr>
        <w:spacing w:after="160" w:line="259" w:lineRule="auto"/>
      </w:pPr>
      <w:r>
        <w:t>Human &amp; social biology - grade 2</w:t>
      </w:r>
    </w:p>
    <w:p w14:paraId="4C53D4BB" w14:textId="7FD906F4" w:rsidR="002342E0" w:rsidRDefault="002342E0" w:rsidP="00B940B0">
      <w:pPr>
        <w:pStyle w:val="ListParagraph"/>
        <w:numPr>
          <w:ilvl w:val="0"/>
          <w:numId w:val="11"/>
        </w:numPr>
        <w:spacing w:after="160" w:line="259" w:lineRule="auto"/>
      </w:pPr>
      <w:r>
        <w:t>Completed computer course</w:t>
      </w:r>
      <w:r w:rsidR="00EF11BA">
        <w:t xml:space="preserve"> with certification </w:t>
      </w:r>
    </w:p>
    <w:p w14:paraId="43ECB40E" w14:textId="4B70A808" w:rsidR="00114CFB" w:rsidRDefault="00114CFB" w:rsidP="00B940B0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Currently pursuing an associate degree </w:t>
      </w:r>
      <w:r w:rsidR="00E74E1B">
        <w:t xml:space="preserve">in </w:t>
      </w:r>
      <w:r w:rsidR="006A336D">
        <w:t>B</w:t>
      </w:r>
      <w:r w:rsidR="00E74E1B">
        <w:t xml:space="preserve">usiness </w:t>
      </w:r>
      <w:r w:rsidR="006A336D">
        <w:t>A</w:t>
      </w:r>
      <w:r w:rsidR="00E74E1B">
        <w:t xml:space="preserve">dministration </w:t>
      </w:r>
      <w:r>
        <w:t xml:space="preserve">at </w:t>
      </w:r>
      <w:r w:rsidR="006A336D">
        <w:t>COSTATT</w:t>
      </w:r>
      <w:r>
        <w:t xml:space="preserve"> </w:t>
      </w:r>
      <w:r w:rsidR="007355E8">
        <w:t>(year 1 part time)</w:t>
      </w:r>
    </w:p>
    <w:p w14:paraId="2792E4CA" w14:textId="77777777" w:rsidR="00802AAF" w:rsidRDefault="00802AAF" w:rsidP="00782E48"/>
    <w:p w14:paraId="64C2A9E5" w14:textId="77777777" w:rsidR="00B940B0" w:rsidRDefault="00B940B0" w:rsidP="00782E48">
      <w:pPr>
        <w:rPr>
          <w:b/>
          <w:bCs/>
          <w:u w:val="single"/>
        </w:rPr>
      </w:pPr>
      <w:r w:rsidRPr="07311FD8">
        <w:rPr>
          <w:b/>
          <w:bCs/>
          <w:u w:val="single"/>
        </w:rPr>
        <w:t>Work Experience</w:t>
      </w:r>
    </w:p>
    <w:p w14:paraId="01E5A878" w14:textId="77777777" w:rsidR="00802AAF" w:rsidRDefault="00B940B0" w:rsidP="00782E48">
      <w:pPr>
        <w:rPr>
          <w:b/>
          <w:bCs/>
          <w:u w:val="single"/>
        </w:rPr>
      </w:pPr>
      <w:r w:rsidRPr="07311FD8">
        <w:rPr>
          <w:b/>
          <w:bCs/>
          <w:u w:val="single"/>
        </w:rPr>
        <w:t>Xray and ultrasound Centre</w:t>
      </w:r>
    </w:p>
    <w:p w14:paraId="68141EB8" w14:textId="3A943F7F" w:rsidR="00B940B0" w:rsidRPr="00201B17" w:rsidRDefault="00444FF3" w:rsidP="00782E48">
      <w:pPr>
        <w:rPr>
          <w:bCs/>
        </w:rPr>
      </w:pPr>
      <w:r>
        <w:rPr>
          <w:b/>
          <w:bCs/>
          <w:u w:val="single"/>
        </w:rPr>
        <w:t>Positio</w:t>
      </w:r>
      <w:r w:rsidR="00201B17">
        <w:rPr>
          <w:b/>
          <w:bCs/>
          <w:u w:val="single"/>
        </w:rPr>
        <w:t xml:space="preserve">n held ; </w:t>
      </w:r>
      <w:r w:rsidR="00201B17">
        <w:rPr>
          <w:bCs/>
        </w:rPr>
        <w:t xml:space="preserve">Receptionist </w:t>
      </w:r>
    </w:p>
    <w:p w14:paraId="66EB72AD" w14:textId="77777777" w:rsidR="00B940B0" w:rsidRDefault="00B940B0" w:rsidP="00782E48">
      <w:r>
        <w:t>June 1</w:t>
      </w:r>
      <w:r w:rsidRPr="07311FD8">
        <w:rPr>
          <w:vertAlign w:val="superscript"/>
        </w:rPr>
        <w:t>st</w:t>
      </w:r>
      <w:r>
        <w:t xml:space="preserve"> 2015 to August 2016</w:t>
      </w:r>
    </w:p>
    <w:p w14:paraId="719B3E05" w14:textId="77777777" w:rsidR="00B940B0" w:rsidRPr="000E77E0" w:rsidRDefault="00B940B0" w:rsidP="00782E48">
      <w:pPr>
        <w:rPr>
          <w:u w:val="single"/>
        </w:rPr>
      </w:pPr>
      <w:r>
        <w:t>Duties included</w:t>
      </w:r>
    </w:p>
    <w:p w14:paraId="6BA74A96" w14:textId="77777777" w:rsidR="00B940B0" w:rsidRPr="000E77E0" w:rsidRDefault="00B940B0" w:rsidP="00B940B0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0E77E0">
        <w:rPr>
          <w:bCs/>
          <w:u w:val="single"/>
        </w:rPr>
        <w:t xml:space="preserve">Answering multiple phone lines and accurately schedule  appointments </w:t>
      </w:r>
    </w:p>
    <w:p w14:paraId="0BE5579A" w14:textId="514B4B78" w:rsidR="00B940B0" w:rsidRPr="000E77E0" w:rsidRDefault="00E04D01" w:rsidP="00B940B0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>
        <w:rPr>
          <w:bCs/>
          <w:u w:val="single"/>
        </w:rPr>
        <w:t>Accept patient payment.</w:t>
      </w:r>
    </w:p>
    <w:p w14:paraId="785E7334" w14:textId="09CA6A35" w:rsidR="00B940B0" w:rsidRPr="000E77E0" w:rsidRDefault="00672DFF" w:rsidP="00B940B0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>
        <w:rPr>
          <w:bCs/>
          <w:u w:val="single"/>
        </w:rPr>
        <w:t xml:space="preserve"> </w:t>
      </w:r>
      <w:r w:rsidR="0013100E">
        <w:rPr>
          <w:bCs/>
          <w:u w:val="single"/>
        </w:rPr>
        <w:t xml:space="preserve"> Data entry </w:t>
      </w:r>
      <w:r>
        <w:rPr>
          <w:bCs/>
          <w:u w:val="single"/>
        </w:rPr>
        <w:t>Update patient data base</w:t>
      </w:r>
      <w:r w:rsidR="00B940B0" w:rsidRPr="000E77E0">
        <w:rPr>
          <w:bCs/>
          <w:u w:val="single"/>
        </w:rPr>
        <w:t xml:space="preserve"> with most recent diagnosis  (where applicable)</w:t>
      </w:r>
    </w:p>
    <w:p w14:paraId="0ECA3755" w14:textId="354BD170" w:rsidR="00B940B0" w:rsidRPr="00EF11BA" w:rsidRDefault="00B940B0" w:rsidP="00802AAF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0E77E0">
        <w:rPr>
          <w:bCs/>
          <w:u w:val="single"/>
        </w:rPr>
        <w:t>Type and print patient report</w:t>
      </w:r>
    </w:p>
    <w:p w14:paraId="00243214" w14:textId="2EAE5030" w:rsidR="00EF11BA" w:rsidRPr="00C061D5" w:rsidRDefault="00EF11BA" w:rsidP="00802AAF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>
        <w:rPr>
          <w:bCs/>
          <w:u w:val="single"/>
        </w:rPr>
        <w:t xml:space="preserve">Greet patients </w:t>
      </w:r>
      <w:r w:rsidR="00762729">
        <w:rPr>
          <w:bCs/>
          <w:u w:val="single"/>
        </w:rPr>
        <w:t xml:space="preserve">&amp; maintain patient </w:t>
      </w:r>
      <w:r w:rsidR="00C32753">
        <w:rPr>
          <w:bCs/>
          <w:u w:val="single"/>
        </w:rPr>
        <w:t>confidentiality</w:t>
      </w:r>
    </w:p>
    <w:p w14:paraId="00DB9CCB" w14:textId="1D1E89FA" w:rsidR="00C061D5" w:rsidRPr="00AA4025" w:rsidRDefault="00C061D5" w:rsidP="00802AAF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>
        <w:rPr>
          <w:bCs/>
          <w:u w:val="single"/>
        </w:rPr>
        <w:t xml:space="preserve">Track </w:t>
      </w:r>
      <w:r w:rsidR="00982812">
        <w:rPr>
          <w:bCs/>
          <w:u w:val="single"/>
        </w:rPr>
        <w:t xml:space="preserve">medical </w:t>
      </w:r>
      <w:r w:rsidR="00AA4025">
        <w:rPr>
          <w:bCs/>
          <w:u w:val="single"/>
        </w:rPr>
        <w:t xml:space="preserve">inventory </w:t>
      </w:r>
    </w:p>
    <w:p w14:paraId="379FEF4C" w14:textId="39F71885" w:rsidR="00AA4025" w:rsidRPr="00962A03" w:rsidRDefault="00AA4025" w:rsidP="00802AAF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>
        <w:rPr>
          <w:bCs/>
          <w:u w:val="single"/>
        </w:rPr>
        <w:t>Purchasing from distributors (supplies &amp; medi</w:t>
      </w:r>
      <w:r w:rsidR="00672DFF">
        <w:rPr>
          <w:bCs/>
          <w:u w:val="single"/>
        </w:rPr>
        <w:t>c</w:t>
      </w:r>
      <w:r>
        <w:rPr>
          <w:bCs/>
          <w:u w:val="single"/>
        </w:rPr>
        <w:t xml:space="preserve">al attire for staff) </w:t>
      </w:r>
    </w:p>
    <w:p w14:paraId="69235174" w14:textId="77777777" w:rsidR="00962A03" w:rsidRPr="00962A03" w:rsidRDefault="00962A03" w:rsidP="00962A03">
      <w:pPr>
        <w:spacing w:after="160" w:line="259" w:lineRule="auto"/>
        <w:rPr>
          <w:b/>
          <w:bCs/>
          <w:u w:val="single"/>
        </w:rPr>
      </w:pPr>
    </w:p>
    <w:p w14:paraId="7EB974DE" w14:textId="77777777" w:rsidR="00B940B0" w:rsidRPr="00DA19BA" w:rsidRDefault="00B940B0" w:rsidP="00B940B0">
      <w:pPr>
        <w:pStyle w:val="ListParagraph"/>
        <w:numPr>
          <w:ilvl w:val="0"/>
          <w:numId w:val="13"/>
        </w:numPr>
        <w:spacing w:after="160" w:line="259" w:lineRule="auto"/>
        <w:rPr>
          <w:b/>
          <w:bCs/>
          <w:u w:val="single"/>
        </w:rPr>
      </w:pPr>
      <w:r w:rsidRPr="00DA19BA">
        <w:rPr>
          <w:b/>
          <w:bCs/>
          <w:u w:val="single"/>
        </w:rPr>
        <w:t>CSF (Customer Service First LTD)</w:t>
      </w:r>
    </w:p>
    <w:p w14:paraId="2BC5634F" w14:textId="6A42F40A" w:rsidR="00B940B0" w:rsidRPr="00672DFF" w:rsidRDefault="00672DFF" w:rsidP="00782E48">
      <w:pPr>
        <w:rPr>
          <w:bCs/>
        </w:rPr>
      </w:pPr>
      <w:r>
        <w:rPr>
          <w:b/>
          <w:bCs/>
          <w:u w:val="single"/>
        </w:rPr>
        <w:t xml:space="preserve">Position held ; </w:t>
      </w:r>
      <w:r w:rsidR="009A2B5B">
        <w:rPr>
          <w:bCs/>
        </w:rPr>
        <w:t xml:space="preserve"> C.S.R </w:t>
      </w:r>
      <w:r w:rsidR="00A36945">
        <w:rPr>
          <w:bCs/>
        </w:rPr>
        <w:t xml:space="preserve"> (p</w:t>
      </w:r>
      <w:r>
        <w:rPr>
          <w:bCs/>
        </w:rPr>
        <w:t xml:space="preserve">eak </w:t>
      </w:r>
      <w:r w:rsidR="00A36945">
        <w:rPr>
          <w:bCs/>
        </w:rPr>
        <w:t>season</w:t>
      </w:r>
      <w:r>
        <w:rPr>
          <w:bCs/>
        </w:rPr>
        <w:t xml:space="preserve"> </w:t>
      </w:r>
      <w:r w:rsidR="00A36945">
        <w:rPr>
          <w:bCs/>
        </w:rPr>
        <w:t>employment)</w:t>
      </w:r>
    </w:p>
    <w:p w14:paraId="4E7F8E83" w14:textId="77777777" w:rsidR="00B940B0" w:rsidRPr="00795F67" w:rsidRDefault="00B940B0" w:rsidP="00782E48">
      <w:pPr>
        <w:rPr>
          <w:b/>
          <w:bCs/>
          <w:u w:val="single"/>
        </w:rPr>
      </w:pPr>
      <w:r>
        <w:t>November 1</w:t>
      </w:r>
      <w:r w:rsidRPr="07311FD8">
        <w:rPr>
          <w:vertAlign w:val="superscript"/>
        </w:rPr>
        <w:t xml:space="preserve">st 2016 </w:t>
      </w:r>
      <w:r>
        <w:t xml:space="preserve"> to May 2017 </w:t>
      </w:r>
    </w:p>
    <w:p w14:paraId="2D7478DC" w14:textId="5873EB45" w:rsidR="008A7853" w:rsidRDefault="009A2B5B" w:rsidP="009A2B5B">
      <w:r>
        <w:t xml:space="preserve">Currently Employed </w:t>
      </w:r>
      <w:r w:rsidR="00DE505C">
        <w:t xml:space="preserve">at House Of Paper of Products. </w:t>
      </w:r>
    </w:p>
    <w:p w14:paraId="7215AA6D" w14:textId="3C7A6FD6" w:rsidR="00DE505C" w:rsidRDefault="00FC7F63" w:rsidP="009A2B5B">
      <w:r>
        <w:t xml:space="preserve">Position held: Billing clerk </w:t>
      </w:r>
    </w:p>
    <w:p w14:paraId="60D69668" w14:textId="25B2595F" w:rsidR="001B02BB" w:rsidRDefault="001B02BB" w:rsidP="009A2B5B">
      <w:r>
        <w:t>Duties include;</w:t>
      </w:r>
    </w:p>
    <w:p w14:paraId="461B46DC" w14:textId="0AC99EC2" w:rsidR="001B02BB" w:rsidRDefault="0009346C" w:rsidP="001B02BB">
      <w:pPr>
        <w:pStyle w:val="ListParagraph"/>
        <w:numPr>
          <w:ilvl w:val="0"/>
          <w:numId w:val="17"/>
        </w:numPr>
      </w:pPr>
      <w:r>
        <w:t>Receiving payments from walk in customers, sales representative &amp; contract driver's.</w:t>
      </w:r>
    </w:p>
    <w:p w14:paraId="73DC2B5A" w14:textId="344A8630" w:rsidR="0009346C" w:rsidRDefault="00DC718F" w:rsidP="001B02BB">
      <w:pPr>
        <w:pStyle w:val="ListParagraph"/>
        <w:numPr>
          <w:ilvl w:val="0"/>
          <w:numId w:val="17"/>
        </w:numPr>
      </w:pPr>
      <w:r>
        <w:t xml:space="preserve">Processing invoices using Peachtree software </w:t>
      </w:r>
    </w:p>
    <w:p w14:paraId="75866975" w14:textId="7D6C0CEC" w:rsidR="00434C43" w:rsidRDefault="005F17AF" w:rsidP="001B02BB">
      <w:pPr>
        <w:pStyle w:val="ListParagraph"/>
        <w:numPr>
          <w:ilvl w:val="0"/>
          <w:numId w:val="17"/>
        </w:numPr>
      </w:pPr>
      <w:r>
        <w:t xml:space="preserve">Disburse cheques to suppliers and customers </w:t>
      </w:r>
      <w:r w:rsidR="00434C43">
        <w:t xml:space="preserve"> </w:t>
      </w:r>
    </w:p>
    <w:p w14:paraId="3FF9356D" w14:textId="4227B688" w:rsidR="00B05EA9" w:rsidRDefault="00B05EA9" w:rsidP="001B02BB">
      <w:pPr>
        <w:pStyle w:val="ListParagraph"/>
        <w:numPr>
          <w:ilvl w:val="0"/>
          <w:numId w:val="17"/>
        </w:numPr>
      </w:pPr>
      <w:r>
        <w:t>File invoices cheques and log cancele</w:t>
      </w:r>
      <w:r w:rsidR="00FC7F63">
        <w:t xml:space="preserve">d invoices for accounts receivable </w:t>
      </w:r>
      <w:r>
        <w:t xml:space="preserve">department </w:t>
      </w:r>
    </w:p>
    <w:p w14:paraId="604C539C" w14:textId="07350EEB" w:rsidR="00B05EA9" w:rsidRDefault="004A3A2F" w:rsidP="001B02BB">
      <w:pPr>
        <w:pStyle w:val="ListParagraph"/>
        <w:numPr>
          <w:ilvl w:val="0"/>
          <w:numId w:val="17"/>
        </w:numPr>
      </w:pPr>
      <w:r>
        <w:t xml:space="preserve">Verify and print invoices </w:t>
      </w:r>
    </w:p>
    <w:p w14:paraId="6E2B99F0" w14:textId="0542F555" w:rsidR="00940030" w:rsidRDefault="00940030" w:rsidP="001B02BB">
      <w:pPr>
        <w:pStyle w:val="ListParagraph"/>
        <w:numPr>
          <w:ilvl w:val="0"/>
          <w:numId w:val="17"/>
        </w:numPr>
      </w:pPr>
      <w:r>
        <w:t xml:space="preserve">Receive call in orders &amp; from xero </w:t>
      </w:r>
      <w:r w:rsidR="00354FF0">
        <w:t>program</w:t>
      </w:r>
      <w:r>
        <w:t xml:space="preserve"> fax</w:t>
      </w:r>
      <w:r w:rsidR="00220014">
        <w:t xml:space="preserve"> &amp; email </w:t>
      </w:r>
    </w:p>
    <w:p w14:paraId="5296BC7C" w14:textId="77777777" w:rsidR="009B1854" w:rsidRDefault="00220014" w:rsidP="009B1854">
      <w:pPr>
        <w:pStyle w:val="ListParagraph"/>
        <w:numPr>
          <w:ilvl w:val="0"/>
          <w:numId w:val="17"/>
        </w:numPr>
      </w:pPr>
      <w:r>
        <w:t>Filling</w:t>
      </w:r>
    </w:p>
    <w:p w14:paraId="73F2C524" w14:textId="5D227058" w:rsidR="009C1DB5" w:rsidRPr="009B1854" w:rsidRDefault="009B1854" w:rsidP="009B1854">
      <w:r>
        <w:t>R</w:t>
      </w:r>
      <w:r w:rsidR="00B12313">
        <w:t xml:space="preserve">eferences </w:t>
      </w:r>
      <w:r w:rsidR="0073143F">
        <w:t>available</w:t>
      </w:r>
      <w:r w:rsidR="00416236">
        <w:t xml:space="preserve"> upon request.</w:t>
      </w:r>
      <w:r w:rsidR="0073143F">
        <w:t xml:space="preserve"> </w:t>
      </w:r>
    </w:p>
    <w:p w14:paraId="2CA06A67" w14:textId="77777777" w:rsidR="004A698E" w:rsidRDefault="001454E8" w:rsidP="00782E48">
      <w:r>
        <w:t>Valid police certificate of character available.</w:t>
      </w:r>
    </w:p>
    <w:p w14:paraId="2443E3AA" w14:textId="4F3989DC" w:rsidR="001454E8" w:rsidRDefault="001454E8" w:rsidP="00782E48">
      <w:r>
        <w:t xml:space="preserve"> </w:t>
      </w:r>
    </w:p>
    <w:p w14:paraId="318EEA5B" w14:textId="77777777" w:rsidR="00B8507E" w:rsidRDefault="00B8507E" w:rsidP="00AC6117">
      <w:pPr>
        <w:pStyle w:val="Signature"/>
      </w:pPr>
    </w:p>
    <w:sectPr w:rsidR="00B8507E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1CA2" w14:textId="77777777" w:rsidR="00F14BAA" w:rsidRDefault="00F14BAA">
      <w:pPr>
        <w:spacing w:after="0" w:line="240" w:lineRule="auto"/>
      </w:pPr>
      <w:r>
        <w:separator/>
      </w:r>
    </w:p>
  </w:endnote>
  <w:endnote w:type="continuationSeparator" w:id="0">
    <w:p w14:paraId="18403756" w14:textId="77777777" w:rsidR="00F14BAA" w:rsidRDefault="00F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77D27" w14:textId="29096DAB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0400" w14:textId="77777777" w:rsidR="00F14BAA" w:rsidRDefault="00F14BAA">
      <w:pPr>
        <w:spacing w:after="0" w:line="240" w:lineRule="auto"/>
      </w:pPr>
      <w:r>
        <w:separator/>
      </w:r>
    </w:p>
  </w:footnote>
  <w:footnote w:type="continuationSeparator" w:id="0">
    <w:p w14:paraId="66511346" w14:textId="77777777" w:rsidR="00F14BAA" w:rsidRDefault="00F1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FEF5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5A77C3" wp14:editId="4EB16C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64A793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B5cYxBJAMAAO4K&#13;&#10;AAAOAAAAAAAAAAAAAAAAADACAABkcnMvZTJvRG9jLnhtbFBLAQItABQABgAIAAAAIQCnmMes3wAA&#13;&#10;AAwBAAAPAAAAAAAAAAAAAAAAAIAFAABkcnMvZG93bnJldi54bWxQSwUGAAAAAAQABADzAAAAjAYA&#13;&#10;AAAA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261B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9868DD" wp14:editId="7CFB97A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A834D5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BDzXKCUDAADu&#13;&#10;CgAADgAAAAAAAAAAAAAAAAAwAgAAZHJzL2Uyb0RvYy54bWxQSwECLQAUAAYACAAAACEAp5jHrN8A&#13;&#10;AAAMAQAADwAAAAAAAAAAAAAAAACBBQAAZHJzL2Rvd25yZXYueG1sUEsFBgAAAAAEAAQA8wAAAI0G&#13;&#10;AAAAAA==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512D"/>
    <w:multiLevelType w:val="hybridMultilevel"/>
    <w:tmpl w:val="FC6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110D4"/>
    <w:multiLevelType w:val="hybridMultilevel"/>
    <w:tmpl w:val="15BA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865E4"/>
    <w:multiLevelType w:val="hybridMultilevel"/>
    <w:tmpl w:val="FFFFFFFF"/>
    <w:lvl w:ilvl="0" w:tplc="6D5CE4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FDCB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48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A2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C3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CB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2F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47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87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A221C"/>
    <w:multiLevelType w:val="hybridMultilevel"/>
    <w:tmpl w:val="FFFFFFFF"/>
    <w:lvl w:ilvl="0" w:tplc="6B74A782">
      <w:start w:val="1"/>
      <w:numFmt w:val="decimal"/>
      <w:lvlText w:val="%1)"/>
      <w:lvlJc w:val="left"/>
      <w:pPr>
        <w:ind w:left="720" w:hanging="360"/>
      </w:pPr>
    </w:lvl>
    <w:lvl w:ilvl="1" w:tplc="A1DC1C26">
      <w:start w:val="1"/>
      <w:numFmt w:val="lowerLetter"/>
      <w:lvlText w:val="%2)"/>
      <w:lvlJc w:val="left"/>
      <w:pPr>
        <w:ind w:left="1440" w:hanging="360"/>
      </w:pPr>
    </w:lvl>
    <w:lvl w:ilvl="2" w:tplc="372C051A">
      <w:start w:val="1"/>
      <w:numFmt w:val="lowerRoman"/>
      <w:lvlText w:val="%3)"/>
      <w:lvlJc w:val="right"/>
      <w:pPr>
        <w:ind w:left="2160" w:hanging="180"/>
      </w:pPr>
    </w:lvl>
    <w:lvl w:ilvl="3" w:tplc="1C1A736E">
      <w:start w:val="1"/>
      <w:numFmt w:val="decimal"/>
      <w:lvlText w:val="(%4)"/>
      <w:lvlJc w:val="left"/>
      <w:pPr>
        <w:ind w:left="2880" w:hanging="360"/>
      </w:pPr>
    </w:lvl>
    <w:lvl w:ilvl="4" w:tplc="B1FEFD56">
      <w:start w:val="1"/>
      <w:numFmt w:val="lowerLetter"/>
      <w:lvlText w:val="(%5)"/>
      <w:lvlJc w:val="left"/>
      <w:pPr>
        <w:ind w:left="3600" w:hanging="360"/>
      </w:pPr>
    </w:lvl>
    <w:lvl w:ilvl="5" w:tplc="776E3DF4">
      <w:start w:val="1"/>
      <w:numFmt w:val="lowerRoman"/>
      <w:lvlText w:val="(%6)"/>
      <w:lvlJc w:val="right"/>
      <w:pPr>
        <w:ind w:left="4320" w:hanging="180"/>
      </w:pPr>
    </w:lvl>
    <w:lvl w:ilvl="6" w:tplc="23A03330">
      <w:start w:val="1"/>
      <w:numFmt w:val="decimal"/>
      <w:lvlText w:val="%7."/>
      <w:lvlJc w:val="left"/>
      <w:pPr>
        <w:ind w:left="5040" w:hanging="360"/>
      </w:pPr>
    </w:lvl>
    <w:lvl w:ilvl="7" w:tplc="23CA70D0">
      <w:start w:val="1"/>
      <w:numFmt w:val="lowerLetter"/>
      <w:lvlText w:val="%8."/>
      <w:lvlJc w:val="left"/>
      <w:pPr>
        <w:ind w:left="5760" w:hanging="360"/>
      </w:pPr>
    </w:lvl>
    <w:lvl w:ilvl="8" w:tplc="477E02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7073"/>
    <w:multiLevelType w:val="hybridMultilevel"/>
    <w:tmpl w:val="7F08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912BD"/>
    <w:multiLevelType w:val="hybridMultilevel"/>
    <w:tmpl w:val="10A4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94357"/>
    <w:multiLevelType w:val="hybridMultilevel"/>
    <w:tmpl w:val="57641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044"/>
    <w:rsid w:val="00007D0B"/>
    <w:rsid w:val="00014F6B"/>
    <w:rsid w:val="00026D99"/>
    <w:rsid w:val="00074B9E"/>
    <w:rsid w:val="0009180F"/>
    <w:rsid w:val="0009346C"/>
    <w:rsid w:val="000A440D"/>
    <w:rsid w:val="000D7148"/>
    <w:rsid w:val="000E77E0"/>
    <w:rsid w:val="0011144D"/>
    <w:rsid w:val="00114CFB"/>
    <w:rsid w:val="00117B39"/>
    <w:rsid w:val="00124265"/>
    <w:rsid w:val="0013100E"/>
    <w:rsid w:val="00134D2B"/>
    <w:rsid w:val="00140408"/>
    <w:rsid w:val="001427D8"/>
    <w:rsid w:val="00144DD6"/>
    <w:rsid w:val="001454E8"/>
    <w:rsid w:val="001472FA"/>
    <w:rsid w:val="00165575"/>
    <w:rsid w:val="00177BF6"/>
    <w:rsid w:val="00192C96"/>
    <w:rsid w:val="00194266"/>
    <w:rsid w:val="001B02BB"/>
    <w:rsid w:val="001B2143"/>
    <w:rsid w:val="001C2DFF"/>
    <w:rsid w:val="001C63E8"/>
    <w:rsid w:val="001E2D1F"/>
    <w:rsid w:val="00201B17"/>
    <w:rsid w:val="002046C3"/>
    <w:rsid w:val="0021443D"/>
    <w:rsid w:val="00220014"/>
    <w:rsid w:val="002318B5"/>
    <w:rsid w:val="002342E0"/>
    <w:rsid w:val="002402B0"/>
    <w:rsid w:val="00251664"/>
    <w:rsid w:val="002E20A2"/>
    <w:rsid w:val="00305398"/>
    <w:rsid w:val="00305617"/>
    <w:rsid w:val="003120F9"/>
    <w:rsid w:val="003151BF"/>
    <w:rsid w:val="00337E14"/>
    <w:rsid w:val="00354FF0"/>
    <w:rsid w:val="003634EF"/>
    <w:rsid w:val="003871E2"/>
    <w:rsid w:val="003F5321"/>
    <w:rsid w:val="004022C1"/>
    <w:rsid w:val="004053D0"/>
    <w:rsid w:val="004135C3"/>
    <w:rsid w:val="00416236"/>
    <w:rsid w:val="0043060F"/>
    <w:rsid w:val="00434C43"/>
    <w:rsid w:val="00444FF3"/>
    <w:rsid w:val="00455E4E"/>
    <w:rsid w:val="00456E40"/>
    <w:rsid w:val="0048751C"/>
    <w:rsid w:val="004912CD"/>
    <w:rsid w:val="004A15C9"/>
    <w:rsid w:val="004A3A2F"/>
    <w:rsid w:val="004A698E"/>
    <w:rsid w:val="004B09EA"/>
    <w:rsid w:val="004B6C42"/>
    <w:rsid w:val="00501646"/>
    <w:rsid w:val="00544ECE"/>
    <w:rsid w:val="00553BB8"/>
    <w:rsid w:val="00554C3C"/>
    <w:rsid w:val="00555185"/>
    <w:rsid w:val="00556D3A"/>
    <w:rsid w:val="00562865"/>
    <w:rsid w:val="005954BD"/>
    <w:rsid w:val="005A1971"/>
    <w:rsid w:val="005A2669"/>
    <w:rsid w:val="005A78EA"/>
    <w:rsid w:val="005F13F9"/>
    <w:rsid w:val="005F17AF"/>
    <w:rsid w:val="005F3C0B"/>
    <w:rsid w:val="00614044"/>
    <w:rsid w:val="00632124"/>
    <w:rsid w:val="0066388B"/>
    <w:rsid w:val="00672DFF"/>
    <w:rsid w:val="006A2CA8"/>
    <w:rsid w:val="006A336D"/>
    <w:rsid w:val="006A657C"/>
    <w:rsid w:val="006B062F"/>
    <w:rsid w:val="006B17F7"/>
    <w:rsid w:val="006C769C"/>
    <w:rsid w:val="006D23FC"/>
    <w:rsid w:val="006F3748"/>
    <w:rsid w:val="00705C91"/>
    <w:rsid w:val="0071752A"/>
    <w:rsid w:val="0072268C"/>
    <w:rsid w:val="00723B48"/>
    <w:rsid w:val="00730E3F"/>
    <w:rsid w:val="0073143F"/>
    <w:rsid w:val="007355E8"/>
    <w:rsid w:val="00746117"/>
    <w:rsid w:val="00750826"/>
    <w:rsid w:val="00762729"/>
    <w:rsid w:val="00775AFB"/>
    <w:rsid w:val="00780CF3"/>
    <w:rsid w:val="007A02DD"/>
    <w:rsid w:val="007A1860"/>
    <w:rsid w:val="007C765F"/>
    <w:rsid w:val="007D46F8"/>
    <w:rsid w:val="007D7135"/>
    <w:rsid w:val="007E31BC"/>
    <w:rsid w:val="007F0992"/>
    <w:rsid w:val="00800CF5"/>
    <w:rsid w:val="00802AAF"/>
    <w:rsid w:val="00815526"/>
    <w:rsid w:val="00816F59"/>
    <w:rsid w:val="00824468"/>
    <w:rsid w:val="008439B5"/>
    <w:rsid w:val="0085423F"/>
    <w:rsid w:val="008644C1"/>
    <w:rsid w:val="008662A7"/>
    <w:rsid w:val="0087201B"/>
    <w:rsid w:val="0088734C"/>
    <w:rsid w:val="008A382B"/>
    <w:rsid w:val="008A3DDB"/>
    <w:rsid w:val="008A7853"/>
    <w:rsid w:val="008B1951"/>
    <w:rsid w:val="008B73FF"/>
    <w:rsid w:val="008B7574"/>
    <w:rsid w:val="008C7669"/>
    <w:rsid w:val="00915328"/>
    <w:rsid w:val="00921CFD"/>
    <w:rsid w:val="00940030"/>
    <w:rsid w:val="00962A03"/>
    <w:rsid w:val="00982812"/>
    <w:rsid w:val="00994974"/>
    <w:rsid w:val="00994F03"/>
    <w:rsid w:val="009963ED"/>
    <w:rsid w:val="009A2B5B"/>
    <w:rsid w:val="009B1854"/>
    <w:rsid w:val="009B3D3C"/>
    <w:rsid w:val="009C1DB5"/>
    <w:rsid w:val="009D1C11"/>
    <w:rsid w:val="009F2D13"/>
    <w:rsid w:val="009F7325"/>
    <w:rsid w:val="00A1784C"/>
    <w:rsid w:val="00A36945"/>
    <w:rsid w:val="00A3768E"/>
    <w:rsid w:val="00A4771E"/>
    <w:rsid w:val="00A4799B"/>
    <w:rsid w:val="00A5046C"/>
    <w:rsid w:val="00A6350A"/>
    <w:rsid w:val="00A84036"/>
    <w:rsid w:val="00A950EE"/>
    <w:rsid w:val="00AA4025"/>
    <w:rsid w:val="00AA77E8"/>
    <w:rsid w:val="00AC6117"/>
    <w:rsid w:val="00B05EA9"/>
    <w:rsid w:val="00B12313"/>
    <w:rsid w:val="00B147CB"/>
    <w:rsid w:val="00B32B7A"/>
    <w:rsid w:val="00B4003A"/>
    <w:rsid w:val="00B54D24"/>
    <w:rsid w:val="00B572F3"/>
    <w:rsid w:val="00B65D11"/>
    <w:rsid w:val="00B8507E"/>
    <w:rsid w:val="00B940B0"/>
    <w:rsid w:val="00BB2A6C"/>
    <w:rsid w:val="00BC20F3"/>
    <w:rsid w:val="00BC467A"/>
    <w:rsid w:val="00BE0ECB"/>
    <w:rsid w:val="00C061D5"/>
    <w:rsid w:val="00C17FD2"/>
    <w:rsid w:val="00C325E6"/>
    <w:rsid w:val="00C32753"/>
    <w:rsid w:val="00C350AF"/>
    <w:rsid w:val="00C42EE1"/>
    <w:rsid w:val="00C55340"/>
    <w:rsid w:val="00CA04FE"/>
    <w:rsid w:val="00CB0B67"/>
    <w:rsid w:val="00CB2C59"/>
    <w:rsid w:val="00CD382E"/>
    <w:rsid w:val="00CE6EBC"/>
    <w:rsid w:val="00CF08DC"/>
    <w:rsid w:val="00CF246D"/>
    <w:rsid w:val="00D014E4"/>
    <w:rsid w:val="00D10417"/>
    <w:rsid w:val="00D1750B"/>
    <w:rsid w:val="00D307F9"/>
    <w:rsid w:val="00D7525E"/>
    <w:rsid w:val="00D80906"/>
    <w:rsid w:val="00D91D27"/>
    <w:rsid w:val="00D941EC"/>
    <w:rsid w:val="00D94AAE"/>
    <w:rsid w:val="00D96446"/>
    <w:rsid w:val="00DC718F"/>
    <w:rsid w:val="00DE505C"/>
    <w:rsid w:val="00DF72C9"/>
    <w:rsid w:val="00E04D01"/>
    <w:rsid w:val="00E13F13"/>
    <w:rsid w:val="00E436B9"/>
    <w:rsid w:val="00E4755B"/>
    <w:rsid w:val="00E47646"/>
    <w:rsid w:val="00E5559C"/>
    <w:rsid w:val="00E74E1B"/>
    <w:rsid w:val="00EA2A17"/>
    <w:rsid w:val="00EA2C78"/>
    <w:rsid w:val="00EC04F7"/>
    <w:rsid w:val="00EC29C5"/>
    <w:rsid w:val="00ED30F8"/>
    <w:rsid w:val="00EE4054"/>
    <w:rsid w:val="00EE63F7"/>
    <w:rsid w:val="00EF11BA"/>
    <w:rsid w:val="00F14BAA"/>
    <w:rsid w:val="00F303F0"/>
    <w:rsid w:val="00F3216C"/>
    <w:rsid w:val="00F40ABB"/>
    <w:rsid w:val="00F53634"/>
    <w:rsid w:val="00F72272"/>
    <w:rsid w:val="00F86C24"/>
    <w:rsid w:val="00FB3198"/>
    <w:rsid w:val="00FC23C9"/>
    <w:rsid w:val="00FC7F63"/>
    <w:rsid w:val="00FD7D38"/>
    <w:rsid w:val="00FE46F2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EA931"/>
  <w15:chartTrackingRefBased/>
  <w15:docId w15:val="{CA88E45B-374A-554D-A987-D928B559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8496B0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8496B0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8496B0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8496B0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4546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4546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4546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NormalWeb">
    <w:name w:val="Normal (Web)"/>
    <w:basedOn w:val="Normal"/>
    <w:uiPriority w:val="99"/>
    <w:unhideWhenUsed/>
    <w:rsid w:val="00553B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556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brittanycastillo@hot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5BD75C9-02D3-2F49-96E6-6172BCAF015C%7dtf50002039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913DA8ABFA1E4CA450C48359778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4F94-34B0-0D43-8986-3C51F5F8AE3F}"/>
      </w:docPartPr>
      <w:docPartBody>
        <w:p w:rsidR="008050FB" w:rsidRDefault="006A51E7">
          <w:pPr>
            <w:pStyle w:val="65913DA8ABFA1E4CA450C4835977819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E7"/>
    <w:rsid w:val="000E31F3"/>
    <w:rsid w:val="00164C96"/>
    <w:rsid w:val="00350485"/>
    <w:rsid w:val="00384D1C"/>
    <w:rsid w:val="004423A1"/>
    <w:rsid w:val="00443A24"/>
    <w:rsid w:val="006516B7"/>
    <w:rsid w:val="006A51E7"/>
    <w:rsid w:val="006D6BD1"/>
    <w:rsid w:val="0077464F"/>
    <w:rsid w:val="007F506A"/>
    <w:rsid w:val="008050FB"/>
    <w:rsid w:val="00840041"/>
    <w:rsid w:val="008B2DD4"/>
    <w:rsid w:val="008E68FC"/>
    <w:rsid w:val="008E7DEA"/>
    <w:rsid w:val="0096403B"/>
    <w:rsid w:val="009E37E2"/>
    <w:rsid w:val="00A94461"/>
    <w:rsid w:val="00B000D1"/>
    <w:rsid w:val="00D200DF"/>
    <w:rsid w:val="00DE2849"/>
    <w:rsid w:val="00EA41B3"/>
    <w:rsid w:val="00EE6BDF"/>
    <w:rsid w:val="00F60724"/>
    <w:rsid w:val="00F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913DA8ABFA1E4CA450C48359778193">
    <w:name w:val="65913DA8ABFA1E4CA450C48359778193"/>
  </w:style>
  <w:style w:type="paragraph" w:customStyle="1" w:styleId="49A62789350DF94C9540AE224479FF67">
    <w:name w:val="49A62789350DF94C9540AE224479FF67"/>
  </w:style>
  <w:style w:type="paragraph" w:customStyle="1" w:styleId="086F62D78F9C6D4BB22D4910C6D4F66D">
    <w:name w:val="086F62D78F9C6D4BB22D4910C6D4F66D"/>
  </w:style>
  <w:style w:type="paragraph" w:customStyle="1" w:styleId="954E853BBF789B47922402CA5C994D7B">
    <w:name w:val="954E853BBF789B47922402CA5C994D7B"/>
  </w:style>
  <w:style w:type="paragraph" w:customStyle="1" w:styleId="8D05231AABD72C4CAF98BEA87CB4DD04">
    <w:name w:val="8D05231AABD72C4CAF98BEA87CB4DD04"/>
  </w:style>
  <w:style w:type="paragraph" w:customStyle="1" w:styleId="25C8C17B2228104891889D3FC5ABA6C4">
    <w:name w:val="25C8C17B2228104891889D3FC5ABA6C4"/>
  </w:style>
  <w:style w:type="paragraph" w:customStyle="1" w:styleId="CA6B21E9EF32E747BFA17EACB746CE2A">
    <w:name w:val="CA6B21E9EF32E747BFA17EACB746CE2A"/>
  </w:style>
  <w:style w:type="paragraph" w:customStyle="1" w:styleId="06A3EB2315F8FC4D9F83CEAEB64274E5">
    <w:name w:val="06A3EB2315F8FC4D9F83CEAEB64274E5"/>
  </w:style>
  <w:style w:type="paragraph" w:customStyle="1" w:styleId="0DB9C68956C51945BCCC0F4BBF183C94">
    <w:name w:val="0DB9C68956C51945BCCC0F4BBF183C94"/>
  </w:style>
  <w:style w:type="paragraph" w:customStyle="1" w:styleId="B38CC5109A7E974291F92C055F7DA6E5">
    <w:name w:val="B38CC5109A7E974291F92C055F7DA6E5"/>
  </w:style>
  <w:style w:type="paragraph" w:customStyle="1" w:styleId="64ED1077358CF545B3AF966798971444">
    <w:name w:val="64ED1077358CF545B3AF966798971444"/>
  </w:style>
  <w:style w:type="paragraph" w:customStyle="1" w:styleId="389107165FC30049932FF8F2D47C53B2">
    <w:name w:val="389107165FC30049932FF8F2D47C53B2"/>
  </w:style>
  <w:style w:type="paragraph" w:customStyle="1" w:styleId="39DF9EDDF507344A97C5AD981BF082F8">
    <w:name w:val="39DF9EDDF507344A97C5AD981BF082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%7b45BD75C9-02D3-2F49-96E6-6172BCAF015C%7dtf50002039.dotx</Template>
  <TotalTime>0</TotalTime>
  <Pages>1</Pages>
  <Words>544</Words>
  <Characters>3106</Characters>
  <Application>Microsoft Office Word</Application>
  <DocSecurity>0</DocSecurity>
  <Lines>25</Lines>
  <Paragraphs>7</Paragraphs>
  <ScaleCrop>false</ScaleCrop>
  <Company>Brittany Castillo – Bethel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castillo</dc:creator>
  <cp:keywords>To whom it may concern</cp:keywords>
  <cp:lastModifiedBy>brittany castillo</cp:lastModifiedBy>
  <cp:revision>2</cp:revision>
  <dcterms:created xsi:type="dcterms:W3CDTF">2017-10-03T12:06:00Z</dcterms:created>
  <dcterms:modified xsi:type="dcterms:W3CDTF">2017-10-03T12:06:00Z</dcterms:modified>
</cp:coreProperties>
</file>