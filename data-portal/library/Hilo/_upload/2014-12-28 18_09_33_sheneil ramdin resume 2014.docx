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3150"/>
        <w:gridCol w:w="3060"/>
        <w:gridCol w:w="1620"/>
      </w:tblGrid>
      <w:tr w:rsidR="00AB5B26" w:rsidTr="00424F71">
        <w:trPr>
          <w:cantSplit/>
          <w:trHeight w:val="288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424F71" w:rsidRDefault="004A35DD" w:rsidP="00B86A28">
            <w:pPr>
              <w:pStyle w:val="Name"/>
              <w:spacing w:before="0"/>
              <w:rPr>
                <w:rStyle w:val="Strong"/>
                <w:sz w:val="24"/>
                <w:szCs w:val="24"/>
              </w:rPr>
            </w:pPr>
            <w:r w:rsidRPr="00424F71">
              <w:rPr>
                <w:rStyle w:val="Strong"/>
                <w:sz w:val="24"/>
                <w:szCs w:val="24"/>
              </w:rPr>
              <w:t>SHENEIL RAMDIN</w:t>
            </w:r>
          </w:p>
        </w:tc>
      </w:tr>
      <w:tr w:rsidR="00AB5B26" w:rsidTr="00424F71">
        <w:trPr>
          <w:cantSplit/>
          <w:trHeight w:val="288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424F71" w:rsidRDefault="001031FC" w:rsidP="005C313B">
            <w:pPr>
              <w:pStyle w:val="NoSpacing"/>
              <w:spacing w:line="360" w:lineRule="auto"/>
              <w:rPr>
                <w:rStyle w:val="Strong"/>
                <w:rFonts w:ascii="Garamond" w:hAnsi="Garamond"/>
              </w:rPr>
            </w:pPr>
            <w:r>
              <w:rPr>
                <w:rStyle w:val="Strong"/>
                <w:rFonts w:ascii="Garamond" w:hAnsi="Garamond"/>
              </w:rPr>
              <w:t>#192 GULF VIEW, LA ROMAIN</w:t>
            </w:r>
          </w:p>
        </w:tc>
      </w:tr>
      <w:tr w:rsidR="00AB5B26" w:rsidTr="00424F71">
        <w:trPr>
          <w:cantSplit/>
          <w:trHeight w:val="288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424F71" w:rsidRDefault="004A35DD" w:rsidP="00FE2970">
            <w:pPr>
              <w:pStyle w:val="ContactInformation"/>
              <w:spacing w:before="0"/>
              <w:rPr>
                <w:rStyle w:val="Strong"/>
                <w:sz w:val="24"/>
                <w:szCs w:val="24"/>
              </w:rPr>
            </w:pPr>
            <w:r w:rsidRPr="00424F71">
              <w:rPr>
                <w:rStyle w:val="Strong"/>
                <w:sz w:val="24"/>
                <w:szCs w:val="24"/>
              </w:rPr>
              <w:t>+</w:t>
            </w:r>
            <w:r w:rsidR="00FE2970">
              <w:rPr>
                <w:rStyle w:val="Strong"/>
                <w:sz w:val="24"/>
                <w:szCs w:val="24"/>
              </w:rPr>
              <w:t>280-0932</w:t>
            </w:r>
            <w:r w:rsidR="00496AED">
              <w:rPr>
                <w:rStyle w:val="Strong"/>
                <w:sz w:val="24"/>
                <w:szCs w:val="24"/>
              </w:rPr>
              <w:t xml:space="preserve"> </w:t>
            </w:r>
          </w:p>
        </w:tc>
      </w:tr>
      <w:tr w:rsidR="005047F0" w:rsidTr="00424F71">
        <w:trPr>
          <w:cantSplit/>
          <w:trHeight w:val="288"/>
        </w:trPr>
        <w:tc>
          <w:tcPr>
            <w:tcW w:w="1008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5047F0" w:rsidRDefault="0057309D" w:rsidP="00B86A28">
            <w:pPr>
              <w:pStyle w:val="ContactInformation"/>
              <w:spacing w:before="0"/>
              <w:rPr>
                <w:rStyle w:val="Strong"/>
                <w:sz w:val="24"/>
                <w:szCs w:val="24"/>
              </w:rPr>
            </w:pPr>
            <w:hyperlink r:id="rId7" w:history="1">
              <w:r w:rsidR="00B86A28" w:rsidRPr="00BC1F55">
                <w:rPr>
                  <w:rStyle w:val="Hyperlink"/>
                  <w:sz w:val="24"/>
                  <w:szCs w:val="24"/>
                </w:rPr>
                <w:t>sheneil.ramdin@hotmail.com</w:t>
              </w:r>
            </w:hyperlink>
          </w:p>
          <w:p w:rsidR="00B86A28" w:rsidRPr="00424F71" w:rsidRDefault="00B86A28" w:rsidP="00B86A28">
            <w:pPr>
              <w:pStyle w:val="ContactInformation"/>
              <w:spacing w:before="0"/>
              <w:rPr>
                <w:rStyle w:val="Strong"/>
                <w:sz w:val="24"/>
                <w:szCs w:val="24"/>
              </w:rPr>
            </w:pPr>
            <w:r w:rsidRPr="00B86A28">
              <w:rPr>
                <w:sz w:val="24"/>
                <w:szCs w:val="24"/>
              </w:rPr>
              <w:t>Date of Birth:</w:t>
            </w:r>
            <w:r>
              <w:rPr>
                <w:rStyle w:val="Strong"/>
                <w:sz w:val="24"/>
                <w:szCs w:val="24"/>
              </w:rPr>
              <w:t xml:space="preserve"> 2</w:t>
            </w:r>
            <w:r w:rsidRPr="00B86A28">
              <w:rPr>
                <w:rStyle w:val="Strong"/>
                <w:sz w:val="24"/>
                <w:szCs w:val="24"/>
                <w:vertAlign w:val="superscript"/>
              </w:rPr>
              <w:t>nd</w:t>
            </w:r>
            <w:r>
              <w:rPr>
                <w:rStyle w:val="Strong"/>
                <w:sz w:val="24"/>
                <w:szCs w:val="24"/>
              </w:rPr>
              <w:t xml:space="preserve"> August, 1990.</w:t>
            </w:r>
          </w:p>
        </w:tc>
      </w:tr>
      <w:tr w:rsidR="00EB43AC" w:rsidTr="00424F71">
        <w:trPr>
          <w:cantSplit/>
          <w:trHeight w:val="448"/>
        </w:trPr>
        <w:tc>
          <w:tcPr>
            <w:tcW w:w="225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B43AC" w:rsidRPr="00424F71" w:rsidRDefault="00EB43AC" w:rsidP="00B86A28">
            <w:pPr>
              <w:pStyle w:val="Heading1"/>
              <w:spacing w:before="0"/>
              <w:rPr>
                <w:rFonts w:cs="Times New Roman"/>
                <w:sz w:val="24"/>
                <w:szCs w:val="24"/>
              </w:rPr>
            </w:pPr>
            <w:r w:rsidRPr="00424F71">
              <w:rPr>
                <w:rFonts w:cs="Times New Roman"/>
                <w:sz w:val="24"/>
                <w:szCs w:val="24"/>
              </w:rPr>
              <w:t>Objective</w:t>
            </w:r>
          </w:p>
        </w:tc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EB43AC" w:rsidRPr="00424F71" w:rsidRDefault="00CA376F" w:rsidP="00CC6567">
            <w:pPr>
              <w:pStyle w:val="Heading2"/>
              <w:rPr>
                <w:sz w:val="24"/>
              </w:rPr>
            </w:pPr>
            <w:proofErr w:type="gramStart"/>
            <w:r>
              <w:rPr>
                <w:sz w:val="24"/>
              </w:rPr>
              <w:t>A drive to succeed and become the best at whatever I may do.</w:t>
            </w:r>
            <w:proofErr w:type="gramEnd"/>
          </w:p>
          <w:p w:rsidR="00EB43AC" w:rsidRPr="00424F71" w:rsidRDefault="00EB43AC" w:rsidP="00EB43AC">
            <w:pPr>
              <w:rPr>
                <w:sz w:val="24"/>
              </w:rPr>
            </w:pPr>
          </w:p>
        </w:tc>
      </w:tr>
      <w:tr w:rsidR="00E175B1" w:rsidTr="00424F71">
        <w:trPr>
          <w:trHeight w:val="1007"/>
        </w:trPr>
        <w:tc>
          <w:tcPr>
            <w:tcW w:w="225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E175B1" w:rsidRPr="00424F71" w:rsidRDefault="00EB43AC" w:rsidP="00CC6567">
            <w:pPr>
              <w:pStyle w:val="Heading1"/>
              <w:rPr>
                <w:rFonts w:cs="Times New Roman"/>
                <w:sz w:val="24"/>
                <w:szCs w:val="24"/>
              </w:rPr>
            </w:pPr>
            <w:r w:rsidRPr="00424F71">
              <w:rPr>
                <w:rFonts w:cs="Times New Roman"/>
                <w:sz w:val="24"/>
                <w:szCs w:val="24"/>
              </w:rPr>
              <w:t>Skills</w:t>
            </w:r>
          </w:p>
        </w:tc>
        <w:tc>
          <w:tcPr>
            <w:tcW w:w="315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43AC" w:rsidRPr="00424F71" w:rsidRDefault="00424F71" w:rsidP="00EB43AC">
            <w:pPr>
              <w:pStyle w:val="Bulletedlist1stline"/>
              <w:rPr>
                <w:sz w:val="24"/>
              </w:rPr>
            </w:pPr>
            <w:r w:rsidRPr="00424F71">
              <w:rPr>
                <w:sz w:val="24"/>
              </w:rPr>
              <w:t>Excellent organizational skills</w:t>
            </w:r>
          </w:p>
          <w:p w:rsidR="00EB43AC" w:rsidRPr="00424F71" w:rsidRDefault="00424F71" w:rsidP="005047F0">
            <w:pPr>
              <w:numPr>
                <w:ilvl w:val="0"/>
                <w:numId w:val="13"/>
              </w:numPr>
              <w:rPr>
                <w:sz w:val="24"/>
              </w:rPr>
            </w:pPr>
            <w:r w:rsidRPr="00424F71">
              <w:rPr>
                <w:sz w:val="24"/>
              </w:rPr>
              <w:t>Strong customer relations skills</w:t>
            </w:r>
          </w:p>
          <w:p w:rsidR="00EB43AC" w:rsidRPr="00424F71" w:rsidRDefault="00424F71" w:rsidP="005047F0">
            <w:pPr>
              <w:numPr>
                <w:ilvl w:val="0"/>
                <w:numId w:val="13"/>
              </w:numPr>
              <w:rPr>
                <w:sz w:val="24"/>
              </w:rPr>
            </w:pPr>
            <w:r w:rsidRPr="00424F71">
              <w:rPr>
                <w:sz w:val="24"/>
              </w:rPr>
              <w:t>Computer proficiency</w:t>
            </w:r>
          </w:p>
          <w:p w:rsidR="00EB43AC" w:rsidRDefault="00424F71" w:rsidP="005047F0">
            <w:pPr>
              <w:numPr>
                <w:ilvl w:val="0"/>
                <w:numId w:val="13"/>
              </w:numPr>
              <w:rPr>
                <w:sz w:val="24"/>
              </w:rPr>
            </w:pPr>
            <w:r w:rsidRPr="00424F71">
              <w:rPr>
                <w:sz w:val="24"/>
              </w:rPr>
              <w:t>Data entry</w:t>
            </w:r>
          </w:p>
          <w:p w:rsidR="00145AA2" w:rsidRPr="00424F71" w:rsidRDefault="00145AA2" w:rsidP="005047F0">
            <w:pPr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Computer Literate</w:t>
            </w:r>
          </w:p>
        </w:tc>
        <w:tc>
          <w:tcPr>
            <w:tcW w:w="468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43AC" w:rsidRPr="00424F71" w:rsidRDefault="00424F71" w:rsidP="00EB43AC">
            <w:pPr>
              <w:pStyle w:val="Bulletedlist1stline"/>
              <w:rPr>
                <w:sz w:val="24"/>
              </w:rPr>
            </w:pPr>
            <w:r w:rsidRPr="00424F71">
              <w:rPr>
                <w:sz w:val="24"/>
              </w:rPr>
              <w:t>Telephone answering</w:t>
            </w:r>
          </w:p>
          <w:p w:rsidR="00EB43AC" w:rsidRPr="00424F71" w:rsidRDefault="00424F71" w:rsidP="005047F0">
            <w:pPr>
              <w:numPr>
                <w:ilvl w:val="0"/>
                <w:numId w:val="14"/>
              </w:numPr>
              <w:rPr>
                <w:sz w:val="24"/>
              </w:rPr>
            </w:pPr>
            <w:r w:rsidRPr="00424F71">
              <w:rPr>
                <w:sz w:val="24"/>
              </w:rPr>
              <w:t>Word processing and typing</w:t>
            </w:r>
          </w:p>
          <w:p w:rsidR="00145AA2" w:rsidRDefault="00145AA2" w:rsidP="005047F0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Exceptional Communication Skills </w:t>
            </w:r>
          </w:p>
          <w:p w:rsidR="00145AA2" w:rsidRDefault="00145AA2" w:rsidP="005047F0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People Person </w:t>
            </w:r>
          </w:p>
          <w:p w:rsidR="00145AA2" w:rsidRDefault="00145AA2" w:rsidP="005047F0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Accurate </w:t>
            </w:r>
          </w:p>
          <w:p w:rsidR="00145AA2" w:rsidRPr="00424F71" w:rsidRDefault="00145AA2" w:rsidP="005047F0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Self Motivated and Leadership Abilities</w:t>
            </w:r>
          </w:p>
        </w:tc>
      </w:tr>
      <w:tr w:rsidR="00EB43AC" w:rsidTr="00145AA2">
        <w:trPr>
          <w:trHeight w:val="333"/>
        </w:trPr>
        <w:tc>
          <w:tcPr>
            <w:tcW w:w="225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EB43AC" w:rsidRPr="00424F71" w:rsidRDefault="00EB43AC" w:rsidP="00EB43AC">
            <w:pPr>
              <w:rPr>
                <w:sz w:val="24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EB43AC" w:rsidRPr="00145AA2" w:rsidRDefault="00EB43AC" w:rsidP="00145AA2">
            <w:pPr>
              <w:rPr>
                <w:sz w:val="24"/>
              </w:rPr>
            </w:pPr>
          </w:p>
        </w:tc>
      </w:tr>
      <w:tr w:rsidR="00E175B1" w:rsidTr="00424F71">
        <w:trPr>
          <w:cantSplit/>
          <w:trHeight w:val="3527"/>
        </w:trPr>
        <w:tc>
          <w:tcPr>
            <w:tcW w:w="225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E175B1" w:rsidRPr="00424F71" w:rsidRDefault="00B21092" w:rsidP="00CC6567">
            <w:pPr>
              <w:pStyle w:val="Heading1"/>
              <w:rPr>
                <w:rFonts w:cs="Times New Roman"/>
                <w:sz w:val="24"/>
                <w:szCs w:val="24"/>
              </w:rPr>
            </w:pPr>
            <w:r w:rsidRPr="00424F71">
              <w:rPr>
                <w:rFonts w:cs="Times New Roman"/>
                <w:sz w:val="24"/>
                <w:szCs w:val="24"/>
              </w:rPr>
              <w:t>E</w:t>
            </w:r>
            <w:r w:rsidR="00EB43AC" w:rsidRPr="00424F71">
              <w:rPr>
                <w:rFonts w:cs="Times New Roman"/>
                <w:sz w:val="24"/>
                <w:szCs w:val="24"/>
              </w:rPr>
              <w:t>xperienc</w:t>
            </w:r>
            <w:r w:rsidR="004A35DD" w:rsidRPr="00424F71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621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145AA2" w:rsidRDefault="00145AA2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 xml:space="preserve">CARMEN’S BEAUTY SALLON </w:t>
            </w: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Assistant (Summer and Christmas holiday 2005).</w:t>
            </w: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MEGA SUPPLIES/PRICE AND VALUE LTD</w:t>
            </w: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Sales Clerk (Summer and Christmas Holidays 2006)</w:t>
            </w:r>
            <w:r w:rsidRPr="00424F71">
              <w:rPr>
                <w:rFonts w:ascii="Garamond" w:hAnsi="Garamond"/>
              </w:rPr>
              <w:tab/>
              <w:t xml:space="preserve">. </w:t>
            </w:r>
            <w:r w:rsidRPr="00424F71">
              <w:rPr>
                <w:rFonts w:ascii="Garamond" w:hAnsi="Garamond"/>
              </w:rPr>
              <w:tab/>
            </w: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 xml:space="preserve">R.T JEWELLERS </w:t>
            </w: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Sales Clerk (Christmas holidays 2007).</w:t>
            </w: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REPUBLIC BANK LTD.</w:t>
            </w:r>
          </w:p>
          <w:p w:rsidR="004A35DD" w:rsidRPr="00424F71" w:rsidRDefault="00C1046B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Administrative</w:t>
            </w:r>
            <w:r w:rsidR="005C313B">
              <w:rPr>
                <w:rFonts w:ascii="Garamond" w:hAnsi="Garamond"/>
              </w:rPr>
              <w:t xml:space="preserve"> Clerk/</w:t>
            </w:r>
            <w:r w:rsidR="004A35DD" w:rsidRPr="00424F71">
              <w:rPr>
                <w:rFonts w:ascii="Garamond" w:hAnsi="Garamond"/>
              </w:rPr>
              <w:t xml:space="preserve">Apprenticeship </w:t>
            </w: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4A35DD" w:rsidRPr="00424F71" w:rsidRDefault="004A35DD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 xml:space="preserve">TRINIDAD CONTRACTORS LTD </w:t>
            </w:r>
          </w:p>
          <w:p w:rsidR="00C1046B" w:rsidRDefault="005C313B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Administrative </w:t>
            </w:r>
            <w:r w:rsidR="004A35DD" w:rsidRPr="00424F71">
              <w:rPr>
                <w:rFonts w:ascii="Garamond" w:hAnsi="Garamond"/>
              </w:rPr>
              <w:t xml:space="preserve">Clerk on Marine Port </w:t>
            </w:r>
          </w:p>
          <w:p w:rsidR="00C1046B" w:rsidRDefault="00C1046B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C1046B" w:rsidRDefault="00C1046B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TRAVTECH SECURITY SERVICES LTD</w:t>
            </w:r>
          </w:p>
          <w:p w:rsidR="00C1046B" w:rsidRDefault="00C1046B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Senior Administrator Accounts Supervisor</w:t>
            </w:r>
          </w:p>
          <w:p w:rsidR="00C1046B" w:rsidRDefault="00C1046B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944061" w:rsidRDefault="00944061" w:rsidP="00944061">
            <w:pPr>
              <w:pStyle w:val="NoSpacing"/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FUENTES REAL ESTATE LTD</w:t>
            </w:r>
          </w:p>
          <w:p w:rsidR="00EB43AC" w:rsidRDefault="00944061" w:rsidP="00EB43AC">
            <w:pPr>
              <w:rPr>
                <w:sz w:val="24"/>
              </w:rPr>
            </w:pPr>
            <w:r>
              <w:rPr>
                <w:sz w:val="24"/>
              </w:rPr>
              <w:t xml:space="preserve">Personal Assistant/ Human Resource Officer </w:t>
            </w:r>
          </w:p>
          <w:p w:rsidR="00944061" w:rsidRPr="00424F71" w:rsidRDefault="00944061" w:rsidP="00EB43AC">
            <w:pPr>
              <w:rPr>
                <w:sz w:val="24"/>
              </w:rPr>
            </w:pPr>
          </w:p>
          <w:p w:rsidR="004A35DD" w:rsidRPr="00424F71" w:rsidRDefault="004A35DD" w:rsidP="00EB43AC">
            <w:pPr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E175B1" w:rsidRPr="00424F71" w:rsidRDefault="00E175B1" w:rsidP="005533CD">
            <w:pPr>
              <w:pStyle w:val="DatesBefore6pt"/>
              <w:rPr>
                <w:sz w:val="24"/>
                <w:szCs w:val="24"/>
              </w:rPr>
            </w:pPr>
          </w:p>
        </w:tc>
      </w:tr>
      <w:tr w:rsidR="005533CD" w:rsidRPr="00CC6567" w:rsidTr="00424F71">
        <w:trPr>
          <w:cantSplit/>
          <w:trHeight w:val="242"/>
        </w:trPr>
        <w:tc>
          <w:tcPr>
            <w:tcW w:w="225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24F71" w:rsidRPr="00424F71" w:rsidRDefault="00424F71" w:rsidP="00CC6567">
            <w:pPr>
              <w:pStyle w:val="Heading1"/>
              <w:rPr>
                <w:rFonts w:cs="Times New Roman"/>
                <w:sz w:val="24"/>
                <w:szCs w:val="24"/>
              </w:rPr>
            </w:pPr>
          </w:p>
          <w:p w:rsidR="005533CD" w:rsidRPr="00424F71" w:rsidRDefault="005533CD" w:rsidP="00CC6567">
            <w:pPr>
              <w:pStyle w:val="Heading1"/>
              <w:rPr>
                <w:rFonts w:cs="Times New Roman"/>
                <w:sz w:val="24"/>
                <w:szCs w:val="24"/>
              </w:rPr>
            </w:pPr>
            <w:r w:rsidRPr="00424F71">
              <w:rPr>
                <w:rFonts w:cs="Times New Roman"/>
                <w:sz w:val="24"/>
                <w:szCs w:val="24"/>
              </w:rPr>
              <w:t>E</w:t>
            </w:r>
            <w:r w:rsidR="00EB43AC" w:rsidRPr="00424F71">
              <w:rPr>
                <w:rFonts w:cs="Times New Roman"/>
                <w:sz w:val="24"/>
                <w:szCs w:val="24"/>
              </w:rPr>
              <w:t>ducation</w:t>
            </w: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  <w:p w:rsidR="00424F71" w:rsidRPr="00424F71" w:rsidRDefault="00424F71" w:rsidP="009861BD">
            <w:pPr>
              <w:rPr>
                <w:b/>
                <w:sz w:val="24"/>
              </w:rPr>
            </w:pPr>
          </w:p>
          <w:p w:rsidR="009861BD" w:rsidRPr="00424F71" w:rsidRDefault="009861BD" w:rsidP="009861BD">
            <w:pPr>
              <w:rPr>
                <w:b/>
                <w:sz w:val="24"/>
              </w:rPr>
            </w:pPr>
            <w:r w:rsidRPr="00424F71">
              <w:rPr>
                <w:b/>
                <w:sz w:val="24"/>
              </w:rPr>
              <w:t>Qualifications</w:t>
            </w:r>
          </w:p>
        </w:tc>
        <w:tc>
          <w:tcPr>
            <w:tcW w:w="621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424F71" w:rsidRPr="00424F71" w:rsidRDefault="00424F71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4A35DD" w:rsidRPr="00424F71" w:rsidRDefault="00424F71" w:rsidP="004A35D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CB’S KINDERGARTEN (1994-1995)</w:t>
            </w:r>
          </w:p>
          <w:p w:rsidR="004A35D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GRANT MEMORIAL PRESBYTERIAN SCHOOL (1995-2003)</w:t>
            </w:r>
          </w:p>
          <w:p w:rsidR="004A35D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SAN FERNANDO GOVERNMENT SECONDARY SCHOOL (2003-2008)</w:t>
            </w:r>
          </w:p>
          <w:p w:rsidR="004A35D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UWI OPEN CAMPUS (SOUTH) (2009-2010)</w:t>
            </w:r>
          </w:p>
          <w:p w:rsidR="005533CD" w:rsidRPr="00424F71" w:rsidRDefault="00496AED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UWI OPEN CAMPUS</w:t>
            </w:r>
            <w:r w:rsidR="00424F71" w:rsidRPr="00424F71">
              <w:rPr>
                <w:rFonts w:ascii="Garamond" w:hAnsi="Garamond"/>
              </w:rPr>
              <w:t xml:space="preserve"> (PRESENTLY)</w:t>
            </w:r>
          </w:p>
          <w:p w:rsidR="009861BD" w:rsidRPr="00424F71" w:rsidRDefault="00424F71" w:rsidP="00424F71">
            <w:pPr>
              <w:pStyle w:val="NoSpacing"/>
              <w:tabs>
                <w:tab w:val="left" w:pos="900"/>
              </w:tabs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ab/>
            </w:r>
          </w:p>
          <w:p w:rsidR="00424F71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424F71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 xml:space="preserve">CXC SUBJECT </w:t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  <w:t xml:space="preserve">GRADE </w:t>
            </w: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MATHEMATICS</w:t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  <w:t>3</w:t>
            </w: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 xml:space="preserve">ENGLISH A </w:t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  <w:t>3</w:t>
            </w: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 xml:space="preserve">SOCIAL STUDIES </w:t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  <w:t>3</w:t>
            </w: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PRINCIPLES OF BUSINESS</w:t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</w:r>
            <w:r w:rsidR="00F07175">
              <w:rPr>
                <w:rFonts w:ascii="Garamond" w:hAnsi="Garamond"/>
              </w:rPr>
              <w:t xml:space="preserve">            </w:t>
            </w:r>
            <w:r w:rsidRPr="00424F71">
              <w:rPr>
                <w:rFonts w:ascii="Garamond" w:hAnsi="Garamond"/>
              </w:rPr>
              <w:t>3</w:t>
            </w: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HUMAN AND SOCIAL BIOLOGY</w:t>
            </w:r>
            <w:r w:rsidRPr="00424F71">
              <w:rPr>
                <w:rFonts w:ascii="Garamond" w:hAnsi="Garamond"/>
              </w:rPr>
              <w:tab/>
            </w:r>
            <w:r w:rsidRPr="00424F71">
              <w:rPr>
                <w:rFonts w:ascii="Garamond" w:hAnsi="Garamond"/>
              </w:rPr>
              <w:tab/>
              <w:t>3</w:t>
            </w:r>
          </w:p>
          <w:p w:rsidR="009861BD" w:rsidRPr="00424F71" w:rsidRDefault="009861BD" w:rsidP="009861BD">
            <w:pPr>
              <w:pStyle w:val="NoSpacing"/>
              <w:spacing w:line="360" w:lineRule="auto"/>
              <w:ind w:left="2160" w:firstLine="720"/>
              <w:rPr>
                <w:rFonts w:ascii="Garamond" w:hAnsi="Garamond"/>
              </w:rPr>
            </w:pP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JUNIOR ACHIEVERS (2007)</w:t>
            </w: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YOUNG LEADERS (2008)</w:t>
            </w: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REPUBLIC BANK’S YOUTH LINK APPERENTICSHIP PROGRAM (2008-2009)</w:t>
            </w: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CERTIFICATE IN SMALL BUSINESS DEVELOPMENT.</w:t>
            </w:r>
          </w:p>
          <w:p w:rsidR="009861BD" w:rsidRPr="00424F71" w:rsidRDefault="009861BD" w:rsidP="009861BD">
            <w:pPr>
              <w:pStyle w:val="NoSpacing"/>
              <w:spacing w:line="360" w:lineRule="auto"/>
              <w:ind w:left="2880"/>
              <w:rPr>
                <w:rFonts w:ascii="Garamond" w:hAnsi="Garamond"/>
              </w:rPr>
            </w:pPr>
          </w:p>
          <w:p w:rsidR="009861BD" w:rsidRPr="00424F71" w:rsidRDefault="00424F71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CERTIFICATE IN HUMAN RESOURCE MANAGEMENT.</w:t>
            </w:r>
          </w:p>
          <w:p w:rsidR="009861BD" w:rsidRPr="00424F71" w:rsidRDefault="009861BD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9861BD" w:rsidRPr="00424F71" w:rsidRDefault="00424F71" w:rsidP="00496AE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 xml:space="preserve">BACHELORS IN </w:t>
            </w:r>
            <w:r w:rsidR="00496AED">
              <w:rPr>
                <w:rFonts w:ascii="Garamond" w:hAnsi="Garamond"/>
              </w:rPr>
              <w:t>MANAGEMENT STUDIES</w:t>
            </w:r>
            <w:r w:rsidRPr="00424F71">
              <w:rPr>
                <w:rFonts w:ascii="Garamond" w:hAnsi="Garamond"/>
              </w:rPr>
              <w:t>.</w:t>
            </w:r>
          </w:p>
          <w:p w:rsidR="009861BD" w:rsidRPr="00424F71" w:rsidRDefault="009861BD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9861BD" w:rsidRPr="00424F71" w:rsidRDefault="009861BD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9861BD" w:rsidRPr="00424F71" w:rsidRDefault="009861BD" w:rsidP="009861BD">
            <w:pPr>
              <w:pStyle w:val="NoSpacing"/>
              <w:spacing w:line="360" w:lineRule="auto"/>
              <w:ind w:left="-2088"/>
              <w:rPr>
                <w:rFonts w:ascii="Garamond" w:hAnsi="Garamond"/>
              </w:rPr>
            </w:pPr>
          </w:p>
          <w:p w:rsidR="009861BD" w:rsidRPr="00424F71" w:rsidRDefault="009861BD" w:rsidP="009861BD">
            <w:pPr>
              <w:pStyle w:val="NoSpacing"/>
              <w:spacing w:line="360" w:lineRule="auto"/>
              <w:ind w:left="-2088"/>
              <w:rPr>
                <w:rFonts w:ascii="Garamond" w:hAnsi="Garamond"/>
              </w:rPr>
            </w:pPr>
          </w:p>
          <w:p w:rsidR="009861BD" w:rsidRPr="00424F71" w:rsidRDefault="009861BD" w:rsidP="009861BD">
            <w:pPr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5533CD" w:rsidRPr="00424F71" w:rsidRDefault="005533CD" w:rsidP="00CC6567">
            <w:pPr>
              <w:pStyle w:val="DatesBefore6pt"/>
              <w:rPr>
                <w:sz w:val="24"/>
                <w:szCs w:val="24"/>
              </w:rPr>
            </w:pPr>
          </w:p>
        </w:tc>
      </w:tr>
      <w:tr w:rsidR="00C22E49" w:rsidTr="00424F71">
        <w:trPr>
          <w:cantSplit/>
          <w:trHeight w:val="252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C22E49" w:rsidRPr="00424F71" w:rsidRDefault="00C22E49" w:rsidP="00CC6567">
            <w:pPr>
              <w:rPr>
                <w:sz w:val="24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3CD" w:rsidRPr="00424F71" w:rsidRDefault="005533CD" w:rsidP="00CC6567">
            <w:pPr>
              <w:rPr>
                <w:sz w:val="24"/>
              </w:rPr>
            </w:pPr>
          </w:p>
        </w:tc>
      </w:tr>
      <w:tr w:rsidR="00D17266" w:rsidRPr="00CC6567" w:rsidTr="00424F71">
        <w:trPr>
          <w:cantSplit/>
          <w:trHeight w:val="80"/>
        </w:trPr>
        <w:tc>
          <w:tcPr>
            <w:tcW w:w="225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17266" w:rsidRPr="00424F71" w:rsidRDefault="00D17266" w:rsidP="00CC6567">
            <w:pPr>
              <w:rPr>
                <w:sz w:val="24"/>
              </w:rPr>
            </w:pPr>
          </w:p>
        </w:tc>
        <w:tc>
          <w:tcPr>
            <w:tcW w:w="621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17266" w:rsidRPr="00424F71" w:rsidRDefault="00D17266" w:rsidP="00D17266">
            <w:pPr>
              <w:rPr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D17266" w:rsidRPr="00424F71" w:rsidRDefault="00D17266" w:rsidP="00CC6567">
            <w:pPr>
              <w:pStyle w:val="Dates"/>
              <w:rPr>
                <w:sz w:val="24"/>
                <w:szCs w:val="24"/>
              </w:rPr>
            </w:pPr>
          </w:p>
        </w:tc>
      </w:tr>
      <w:tr w:rsidR="002F6662" w:rsidTr="00424F71">
        <w:trPr>
          <w:cantSplit/>
          <w:trHeight w:val="422"/>
        </w:trPr>
        <w:tc>
          <w:tcPr>
            <w:tcW w:w="225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145AA2" w:rsidRDefault="00145AA2" w:rsidP="00CC6567">
            <w:pPr>
              <w:pStyle w:val="Heading1"/>
              <w:rPr>
                <w:rFonts w:cs="Times New Roman"/>
                <w:sz w:val="24"/>
                <w:szCs w:val="24"/>
              </w:rPr>
            </w:pPr>
          </w:p>
          <w:p w:rsidR="002F6662" w:rsidRPr="00424F71" w:rsidRDefault="00D17266" w:rsidP="00CC6567">
            <w:pPr>
              <w:pStyle w:val="Heading1"/>
              <w:rPr>
                <w:rFonts w:cs="Times New Roman"/>
                <w:sz w:val="24"/>
                <w:szCs w:val="24"/>
              </w:rPr>
            </w:pPr>
            <w:r w:rsidRPr="00424F71">
              <w:rPr>
                <w:rFonts w:cs="Times New Roman"/>
                <w:sz w:val="24"/>
                <w:szCs w:val="24"/>
              </w:rPr>
              <w:t>References</w:t>
            </w:r>
          </w:p>
        </w:tc>
        <w:tc>
          <w:tcPr>
            <w:tcW w:w="783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145AA2" w:rsidRDefault="00145AA2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</w:p>
          <w:p w:rsidR="009861BD" w:rsidRPr="00424F71" w:rsidRDefault="009861BD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MR. ANDRE RAGBIR</w:t>
            </w:r>
          </w:p>
          <w:p w:rsidR="009861BD" w:rsidRPr="00424F71" w:rsidRDefault="009861BD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OPERATIONS MANAGER</w:t>
            </w:r>
          </w:p>
          <w:p w:rsidR="009861BD" w:rsidRPr="00424F71" w:rsidRDefault="009861BD" w:rsidP="009861BD">
            <w:pPr>
              <w:pStyle w:val="NoSpacing"/>
              <w:spacing w:line="360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E.A.R.T.H COMPANY LTD.</w:t>
            </w:r>
          </w:p>
          <w:p w:rsidR="009861BD" w:rsidRPr="00424F71" w:rsidRDefault="009861BD" w:rsidP="009861BD">
            <w:pPr>
              <w:pStyle w:val="NoSpacing"/>
              <w:spacing w:line="276" w:lineRule="auto"/>
              <w:rPr>
                <w:rFonts w:ascii="Garamond" w:hAnsi="Garamond"/>
              </w:rPr>
            </w:pPr>
            <w:r w:rsidRPr="00424F71">
              <w:rPr>
                <w:rFonts w:ascii="Garamond" w:hAnsi="Garamond"/>
              </w:rPr>
              <w:t>(680-1063)</w:t>
            </w:r>
          </w:p>
          <w:p w:rsidR="009861BD" w:rsidRPr="00424F71" w:rsidRDefault="009861BD" w:rsidP="009861BD">
            <w:pPr>
              <w:pStyle w:val="NoSpacing"/>
              <w:spacing w:line="276" w:lineRule="auto"/>
              <w:rPr>
                <w:rFonts w:ascii="Garamond" w:hAnsi="Garamond"/>
              </w:rPr>
            </w:pPr>
          </w:p>
          <w:p w:rsidR="009861BD" w:rsidRPr="00424F71" w:rsidRDefault="009861BD" w:rsidP="009861BD">
            <w:pPr>
              <w:pStyle w:val="NoSpacing"/>
              <w:spacing w:line="276" w:lineRule="auto"/>
              <w:ind w:left="2880"/>
              <w:rPr>
                <w:rFonts w:ascii="Garamond" w:hAnsi="Garamond"/>
              </w:rPr>
            </w:pPr>
          </w:p>
          <w:p w:rsidR="005C313B" w:rsidRDefault="005C313B" w:rsidP="005C313B">
            <w:pPr>
              <w:pStyle w:val="NoSpacing"/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DALE DEOBHAJAN</w:t>
            </w:r>
          </w:p>
          <w:p w:rsidR="005C313B" w:rsidRDefault="005C313B" w:rsidP="005C313B">
            <w:pPr>
              <w:pStyle w:val="NoSpacing"/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C.E.O </w:t>
            </w:r>
          </w:p>
          <w:p w:rsidR="009861BD" w:rsidRPr="00424F71" w:rsidRDefault="005C313B" w:rsidP="005C313B">
            <w:pPr>
              <w:pStyle w:val="NoSpacing"/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T.E.C SURPRESSORS CO. LTD</w:t>
            </w:r>
            <w:r w:rsidR="009861BD" w:rsidRPr="00424F71">
              <w:rPr>
                <w:rFonts w:ascii="Garamond" w:hAnsi="Garamond"/>
              </w:rPr>
              <w:tab/>
            </w:r>
            <w:r w:rsidR="009861BD" w:rsidRPr="00424F71">
              <w:rPr>
                <w:rFonts w:ascii="Garamond" w:hAnsi="Garamond"/>
              </w:rPr>
              <w:tab/>
            </w:r>
            <w:r w:rsidR="009861BD" w:rsidRPr="00424F71">
              <w:rPr>
                <w:rFonts w:ascii="Garamond" w:hAnsi="Garamond"/>
              </w:rPr>
              <w:tab/>
            </w:r>
            <w:r w:rsidR="009861BD" w:rsidRPr="00424F71">
              <w:rPr>
                <w:rFonts w:ascii="Garamond" w:hAnsi="Garamond"/>
              </w:rPr>
              <w:tab/>
            </w:r>
          </w:p>
          <w:p w:rsidR="002F6662" w:rsidRPr="005C313B" w:rsidRDefault="005C313B" w:rsidP="002F6662">
            <w:pPr>
              <w:rPr>
                <w:bCs/>
                <w:sz w:val="24"/>
              </w:rPr>
            </w:pPr>
            <w:r w:rsidRPr="005C313B">
              <w:rPr>
                <w:bCs/>
                <w:sz w:val="24"/>
              </w:rPr>
              <w:t>(370-4816)</w:t>
            </w:r>
          </w:p>
        </w:tc>
      </w:tr>
      <w:tr w:rsidR="00D17266" w:rsidTr="00424F71">
        <w:trPr>
          <w:cantSplit/>
          <w:trHeight w:val="243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7266" w:rsidRPr="00424F71" w:rsidRDefault="00D17266" w:rsidP="005047F0">
            <w:pPr>
              <w:pStyle w:val="Copyright"/>
              <w:rPr>
                <w:sz w:val="24"/>
              </w:rPr>
            </w:pPr>
          </w:p>
        </w:tc>
      </w:tr>
    </w:tbl>
    <w:p w:rsidR="00A65E10" w:rsidRDefault="00A65E10">
      <w:pPr>
        <w:rPr>
          <w:rFonts w:cs="Arial"/>
          <w:szCs w:val="20"/>
        </w:rPr>
      </w:pPr>
    </w:p>
    <w:sectPr w:rsidR="00A65E10" w:rsidSect="005C313B">
      <w:pgSz w:w="12240" w:h="15840"/>
      <w:pgMar w:top="810" w:right="1800" w:bottom="5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805" w:rsidRDefault="00250805" w:rsidP="004A35DD">
      <w:pPr>
        <w:spacing w:before="0"/>
      </w:pPr>
      <w:r>
        <w:separator/>
      </w:r>
    </w:p>
  </w:endnote>
  <w:endnote w:type="continuationSeparator" w:id="0">
    <w:p w:rsidR="00250805" w:rsidRDefault="00250805" w:rsidP="004A35D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805" w:rsidRDefault="00250805" w:rsidP="004A35DD">
      <w:pPr>
        <w:spacing w:before="0"/>
      </w:pPr>
      <w:r>
        <w:separator/>
      </w:r>
    </w:p>
  </w:footnote>
  <w:footnote w:type="continuationSeparator" w:id="0">
    <w:p w:rsidR="00250805" w:rsidRDefault="00250805" w:rsidP="004A35DD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6050"/>
    <w:multiLevelType w:val="hybridMultilevel"/>
    <w:tmpl w:val="4BB4B6E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8C22391"/>
    <w:multiLevelType w:val="multilevel"/>
    <w:tmpl w:val="A76C6892"/>
    <w:numStyleLink w:val="Bulletedlist"/>
  </w:abstractNum>
  <w:abstractNum w:abstractNumId="2">
    <w:nsid w:val="152F59C5"/>
    <w:multiLevelType w:val="multilevel"/>
    <w:tmpl w:val="A76C6892"/>
    <w:numStyleLink w:val="Bulletedlist"/>
  </w:abstractNum>
  <w:abstractNum w:abstractNumId="3">
    <w:nsid w:val="215453CB"/>
    <w:multiLevelType w:val="multilevel"/>
    <w:tmpl w:val="A76C6892"/>
    <w:numStyleLink w:val="Bulletedlist"/>
  </w:abstractNum>
  <w:abstractNum w:abstractNumId="4">
    <w:nsid w:val="21C37390"/>
    <w:multiLevelType w:val="multilevel"/>
    <w:tmpl w:val="A76C6892"/>
    <w:numStyleLink w:val="Bulletedlist"/>
  </w:abstractNum>
  <w:abstractNum w:abstractNumId="5">
    <w:nsid w:val="25183ADC"/>
    <w:multiLevelType w:val="multilevel"/>
    <w:tmpl w:val="A76C6892"/>
    <w:numStyleLink w:val="Bulletedlist"/>
  </w:abstractNum>
  <w:abstractNum w:abstractNumId="6">
    <w:nsid w:val="44AA7E92"/>
    <w:multiLevelType w:val="hybridMultilevel"/>
    <w:tmpl w:val="FE7E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0C1095"/>
    <w:multiLevelType w:val="hybridMultilevel"/>
    <w:tmpl w:val="D0328BA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53AA603B"/>
    <w:multiLevelType w:val="singleLevel"/>
    <w:tmpl w:val="4D9E11AA"/>
    <w:lvl w:ilvl="0">
      <w:start w:val="1"/>
      <w:numFmt w:val="bullet"/>
      <w:pStyle w:val="Bulletedlist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0">
    <w:nsid w:val="5DEA27B8"/>
    <w:multiLevelType w:val="multilevel"/>
    <w:tmpl w:val="A76C6892"/>
    <w:numStyleLink w:val="Bulletedlist"/>
  </w:abstractNum>
  <w:abstractNum w:abstractNumId="11">
    <w:nsid w:val="64C07371"/>
    <w:multiLevelType w:val="multilevel"/>
    <w:tmpl w:val="A76C6892"/>
    <w:numStyleLink w:val="Bulletedlist"/>
  </w:abstractNum>
  <w:abstractNum w:abstractNumId="12">
    <w:nsid w:val="713676E9"/>
    <w:multiLevelType w:val="multilevel"/>
    <w:tmpl w:val="A76C6892"/>
    <w:numStyleLink w:val="Bulletedlist"/>
  </w:abstractNum>
  <w:abstractNum w:abstractNumId="13">
    <w:nsid w:val="717A1A2A"/>
    <w:multiLevelType w:val="multilevel"/>
    <w:tmpl w:val="A76C6892"/>
    <w:numStyleLink w:val="Bulletedlist"/>
  </w:abstractNum>
  <w:abstractNum w:abstractNumId="14">
    <w:nsid w:val="7F93059C"/>
    <w:multiLevelType w:val="multilevel"/>
    <w:tmpl w:val="A76C6892"/>
    <w:numStyleLink w:val="Bulletedlist"/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8"/>
  </w:num>
  <w:num w:numId="9">
    <w:abstractNumId w:val="13"/>
  </w:num>
  <w:num w:numId="10">
    <w:abstractNumId w:val="14"/>
  </w:num>
  <w:num w:numId="11">
    <w:abstractNumId w:val="0"/>
  </w:num>
  <w:num w:numId="12">
    <w:abstractNumId w:val="11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5DD"/>
    <w:rsid w:val="000009BA"/>
    <w:rsid w:val="00036117"/>
    <w:rsid w:val="000361F2"/>
    <w:rsid w:val="000426F3"/>
    <w:rsid w:val="0004584D"/>
    <w:rsid w:val="000D1F1E"/>
    <w:rsid w:val="001031FC"/>
    <w:rsid w:val="001209EA"/>
    <w:rsid w:val="00130611"/>
    <w:rsid w:val="00144C40"/>
    <w:rsid w:val="00145AA2"/>
    <w:rsid w:val="0015434F"/>
    <w:rsid w:val="00166D7F"/>
    <w:rsid w:val="00184B53"/>
    <w:rsid w:val="0019026C"/>
    <w:rsid w:val="00194FCA"/>
    <w:rsid w:val="001C3628"/>
    <w:rsid w:val="001D0039"/>
    <w:rsid w:val="001F1FE4"/>
    <w:rsid w:val="00212243"/>
    <w:rsid w:val="00225E32"/>
    <w:rsid w:val="002266AD"/>
    <w:rsid w:val="00250805"/>
    <w:rsid w:val="002629EC"/>
    <w:rsid w:val="00286B09"/>
    <w:rsid w:val="002B1B14"/>
    <w:rsid w:val="002D6D63"/>
    <w:rsid w:val="002F47C0"/>
    <w:rsid w:val="002F5852"/>
    <w:rsid w:val="002F6662"/>
    <w:rsid w:val="00305BA5"/>
    <w:rsid w:val="00320524"/>
    <w:rsid w:val="00373460"/>
    <w:rsid w:val="003B36E4"/>
    <w:rsid w:val="003C030D"/>
    <w:rsid w:val="003D30DD"/>
    <w:rsid w:val="003E01F5"/>
    <w:rsid w:val="003E3210"/>
    <w:rsid w:val="003F17A0"/>
    <w:rsid w:val="003F5D3E"/>
    <w:rsid w:val="00424F71"/>
    <w:rsid w:val="004267F3"/>
    <w:rsid w:val="004455CE"/>
    <w:rsid w:val="004675E3"/>
    <w:rsid w:val="00470C1A"/>
    <w:rsid w:val="00480F5D"/>
    <w:rsid w:val="00486D74"/>
    <w:rsid w:val="00496AED"/>
    <w:rsid w:val="004A35DD"/>
    <w:rsid w:val="004B48D2"/>
    <w:rsid w:val="004D25AE"/>
    <w:rsid w:val="004F6F87"/>
    <w:rsid w:val="00503251"/>
    <w:rsid w:val="005047F0"/>
    <w:rsid w:val="005141A0"/>
    <w:rsid w:val="00534C4A"/>
    <w:rsid w:val="00543F26"/>
    <w:rsid w:val="005508AD"/>
    <w:rsid w:val="005533CD"/>
    <w:rsid w:val="00572B3F"/>
    <w:rsid w:val="0057309D"/>
    <w:rsid w:val="005A2C07"/>
    <w:rsid w:val="005B37A2"/>
    <w:rsid w:val="005C313B"/>
    <w:rsid w:val="005E4EAD"/>
    <w:rsid w:val="005F39F4"/>
    <w:rsid w:val="00614C29"/>
    <w:rsid w:val="006218FE"/>
    <w:rsid w:val="00643AC3"/>
    <w:rsid w:val="006445F2"/>
    <w:rsid w:val="006451EE"/>
    <w:rsid w:val="006922E8"/>
    <w:rsid w:val="00693A08"/>
    <w:rsid w:val="006B37FD"/>
    <w:rsid w:val="006C03A7"/>
    <w:rsid w:val="006E424B"/>
    <w:rsid w:val="006E6720"/>
    <w:rsid w:val="0072299B"/>
    <w:rsid w:val="00761485"/>
    <w:rsid w:val="007677EA"/>
    <w:rsid w:val="00795D9B"/>
    <w:rsid w:val="007A54B9"/>
    <w:rsid w:val="007B6435"/>
    <w:rsid w:val="007D556C"/>
    <w:rsid w:val="007D5C35"/>
    <w:rsid w:val="007E4866"/>
    <w:rsid w:val="00842682"/>
    <w:rsid w:val="00852EF2"/>
    <w:rsid w:val="008612C4"/>
    <w:rsid w:val="00874A01"/>
    <w:rsid w:val="00886F27"/>
    <w:rsid w:val="008912F5"/>
    <w:rsid w:val="00892029"/>
    <w:rsid w:val="008931FF"/>
    <w:rsid w:val="008A482D"/>
    <w:rsid w:val="008A5BDD"/>
    <w:rsid w:val="008A7B76"/>
    <w:rsid w:val="008D1ABB"/>
    <w:rsid w:val="00902A72"/>
    <w:rsid w:val="00931457"/>
    <w:rsid w:val="00944061"/>
    <w:rsid w:val="00975C5A"/>
    <w:rsid w:val="009861BD"/>
    <w:rsid w:val="00986F58"/>
    <w:rsid w:val="009A5874"/>
    <w:rsid w:val="009E2053"/>
    <w:rsid w:val="009F6F3A"/>
    <w:rsid w:val="009F70A7"/>
    <w:rsid w:val="00A332E5"/>
    <w:rsid w:val="00A5754B"/>
    <w:rsid w:val="00A65E10"/>
    <w:rsid w:val="00A76701"/>
    <w:rsid w:val="00A92D25"/>
    <w:rsid w:val="00AB5B26"/>
    <w:rsid w:val="00AD263E"/>
    <w:rsid w:val="00AF3B6F"/>
    <w:rsid w:val="00B21092"/>
    <w:rsid w:val="00B3555C"/>
    <w:rsid w:val="00B51CD2"/>
    <w:rsid w:val="00B52BE8"/>
    <w:rsid w:val="00B53B12"/>
    <w:rsid w:val="00B56C7B"/>
    <w:rsid w:val="00B57AB8"/>
    <w:rsid w:val="00B60A37"/>
    <w:rsid w:val="00B824F8"/>
    <w:rsid w:val="00B84022"/>
    <w:rsid w:val="00B86A28"/>
    <w:rsid w:val="00B90BC3"/>
    <w:rsid w:val="00BA3E0E"/>
    <w:rsid w:val="00BD4EFC"/>
    <w:rsid w:val="00C00701"/>
    <w:rsid w:val="00C02D57"/>
    <w:rsid w:val="00C1046B"/>
    <w:rsid w:val="00C22E49"/>
    <w:rsid w:val="00C4092E"/>
    <w:rsid w:val="00C71F47"/>
    <w:rsid w:val="00C727C5"/>
    <w:rsid w:val="00C77A92"/>
    <w:rsid w:val="00C94284"/>
    <w:rsid w:val="00CA376F"/>
    <w:rsid w:val="00CB75A4"/>
    <w:rsid w:val="00CC6567"/>
    <w:rsid w:val="00CD0C38"/>
    <w:rsid w:val="00CD7F83"/>
    <w:rsid w:val="00CE316E"/>
    <w:rsid w:val="00CF6ABC"/>
    <w:rsid w:val="00D17266"/>
    <w:rsid w:val="00D2647D"/>
    <w:rsid w:val="00D75AAE"/>
    <w:rsid w:val="00E175B1"/>
    <w:rsid w:val="00E251F6"/>
    <w:rsid w:val="00E344A1"/>
    <w:rsid w:val="00E45D61"/>
    <w:rsid w:val="00E74DB8"/>
    <w:rsid w:val="00E952C4"/>
    <w:rsid w:val="00EB1060"/>
    <w:rsid w:val="00EB3E11"/>
    <w:rsid w:val="00EB43AC"/>
    <w:rsid w:val="00EC5DEB"/>
    <w:rsid w:val="00EC75B2"/>
    <w:rsid w:val="00EF597E"/>
    <w:rsid w:val="00F07175"/>
    <w:rsid w:val="00F13427"/>
    <w:rsid w:val="00F22C8E"/>
    <w:rsid w:val="00F35FDA"/>
    <w:rsid w:val="00F56BC1"/>
    <w:rsid w:val="00F708C4"/>
    <w:rsid w:val="00F80CB9"/>
    <w:rsid w:val="00F8239E"/>
    <w:rsid w:val="00FA122D"/>
    <w:rsid w:val="00FA70B6"/>
    <w:rsid w:val="00FD240E"/>
    <w:rsid w:val="00FE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5047F0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C03A7"/>
    <w:pPr>
      <w:spacing w:before="120"/>
      <w:outlineLvl w:val="1"/>
    </w:pPr>
    <w:rPr>
      <w:b/>
      <w:bCs/>
    </w:rPr>
  </w:style>
  <w:style w:type="paragraph" w:styleId="Heading3">
    <w:name w:val="heading 3"/>
    <w:basedOn w:val="Education"/>
    <w:next w:val="Normal"/>
    <w:link w:val="Heading3Char"/>
    <w:qFormat/>
    <w:rsid w:val="005047F0"/>
    <w:pPr>
      <w:spacing w:before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list1stline">
    <w:name w:val="Bulleted list 1st line"/>
    <w:basedOn w:val="Normal"/>
    <w:link w:val="Bulletedlist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References">
    <w:name w:val="References"/>
    <w:basedOn w:val="Normal"/>
    <w:link w:val="ReferencesCharChar"/>
    <w:rsid w:val="00842682"/>
    <w:pPr>
      <w:spacing w:before="120"/>
    </w:pPr>
    <w:rPr>
      <w:bCs/>
    </w:rPr>
  </w:style>
  <w:style w:type="character" w:customStyle="1" w:styleId="Heading3Char">
    <w:name w:val="Heading 3 Char"/>
    <w:basedOn w:val="EducationCharChar"/>
    <w:link w:val="Heading3"/>
    <w:rsid w:val="005047F0"/>
  </w:style>
  <w:style w:type="paragraph" w:customStyle="1" w:styleId="Copyright">
    <w:name w:val="Copyright"/>
    <w:basedOn w:val="Normal"/>
    <w:rsid w:val="005047F0"/>
    <w:pPr>
      <w:spacing w:before="320"/>
    </w:pPr>
    <w:rPr>
      <w:sz w:val="16"/>
    </w:rPr>
  </w:style>
  <w:style w:type="paragraph" w:styleId="NoSpacing">
    <w:name w:val="No Spacing"/>
    <w:uiPriority w:val="1"/>
    <w:qFormat/>
    <w:rsid w:val="004A35DD"/>
    <w:rPr>
      <w:sz w:val="24"/>
      <w:szCs w:val="24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styleId="Header">
    <w:name w:val="header"/>
    <w:basedOn w:val="Normal"/>
    <w:link w:val="HeaderChar"/>
    <w:rsid w:val="004A35DD"/>
    <w:pPr>
      <w:tabs>
        <w:tab w:val="center" w:pos="4680"/>
        <w:tab w:val="right" w:pos="9360"/>
      </w:tabs>
    </w:p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sid w:val="004A35DD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4A3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35DD"/>
    <w:rPr>
      <w:rFonts w:ascii="Garamond" w:hAnsi="Garamond"/>
      <w:szCs w:val="24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Education">
    <w:name w:val="Education"/>
    <w:basedOn w:val="Normal"/>
    <w:link w:val="EducationCharChar"/>
    <w:rsid w:val="00F8239E"/>
    <w:pPr>
      <w:tabs>
        <w:tab w:val="right" w:pos="6480"/>
      </w:tabs>
      <w:spacing w:before="0"/>
    </w:pPr>
    <w:rPr>
      <w:rFonts w:cs="Arial"/>
      <w:i/>
      <w:iCs/>
      <w:spacing w:val="8"/>
      <w:szCs w:val="20"/>
    </w:rPr>
  </w:style>
  <w:style w:type="character" w:customStyle="1" w:styleId="Bulletedlist1stlineCharChar">
    <w:name w:val="Bulleted list 1st line Char Char"/>
    <w:basedOn w:val="DefaultParagraphFont"/>
    <w:link w:val="Bulletedlist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EducationCharChar">
    <w:name w:val="Education Char Char"/>
    <w:basedOn w:val="DefaultParagraphFont"/>
    <w:link w:val="Education"/>
    <w:rsid w:val="00F8239E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ReferencesCharChar">
    <w:name w:val="References Char Char"/>
    <w:basedOn w:val="DefaultParagraphFont"/>
    <w:link w:val="References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mpany">
    <w:name w:val="Company"/>
    <w:basedOn w:val="References"/>
    <w:link w:val="CompanyCharChar"/>
    <w:rsid w:val="00194FCA"/>
    <w:pPr>
      <w:spacing w:before="0"/>
    </w:pPr>
    <w:rPr>
      <w:b/>
      <w:bCs w:val="0"/>
      <w:i/>
    </w:rPr>
  </w:style>
  <w:style w:type="character" w:customStyle="1" w:styleId="CompanyCharChar">
    <w:name w:val="Company Char Char"/>
    <w:basedOn w:val="ReferencesCharChar"/>
    <w:link w:val="Company"/>
    <w:rsid w:val="00194FCA"/>
    <w:rPr>
      <w:b/>
      <w:i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IntenseReference">
    <w:name w:val="Intense Reference"/>
    <w:basedOn w:val="DefaultParagraphFont"/>
    <w:uiPriority w:val="32"/>
    <w:qFormat/>
    <w:rsid w:val="00424F71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424F71"/>
    <w:rPr>
      <w:b/>
      <w:bCs/>
    </w:rPr>
  </w:style>
  <w:style w:type="paragraph" w:styleId="ListParagraph">
    <w:name w:val="List Paragraph"/>
    <w:basedOn w:val="Normal"/>
    <w:uiPriority w:val="34"/>
    <w:qFormat/>
    <w:rsid w:val="00145AA2"/>
    <w:pPr>
      <w:ind w:left="720"/>
      <w:contextualSpacing/>
    </w:pPr>
  </w:style>
  <w:style w:type="character" w:styleId="Hyperlink">
    <w:name w:val="Hyperlink"/>
    <w:basedOn w:val="DefaultParagraphFont"/>
    <w:rsid w:val="00B86A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eil.ramdi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ny\AppData\Roaming\Microsoft\Templates\Secret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Secretary resume</Template>
  <TotalTime>1</TotalTime>
  <Pages>3</Pages>
  <Words>221</Words>
  <Characters>1555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Shenny</dc:creator>
  <cp:lastModifiedBy>Heidi</cp:lastModifiedBy>
  <cp:revision>2</cp:revision>
  <cp:lastPrinted>2003-11-21T14:35:00Z</cp:lastPrinted>
  <dcterms:created xsi:type="dcterms:W3CDTF">2014-12-28T17:53:00Z</dcterms:created>
  <dcterms:modified xsi:type="dcterms:W3CDTF">2014-12-28T17:53:00Z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TC063694011033</vt:lpwstr>
  </property>
</Properties>
</file>