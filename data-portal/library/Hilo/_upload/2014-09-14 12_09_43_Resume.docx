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D6" w:rsidRPr="008B4205" w:rsidRDefault="008B4205" w:rsidP="00B55174">
      <w:pPr>
        <w:spacing w:line="240" w:lineRule="auto"/>
        <w:jc w:val="center"/>
        <w:rPr>
          <w:rFonts w:ascii="Aparajita" w:hAnsi="Aparajita" w:cs="Aparajita"/>
          <w:sz w:val="36"/>
          <w:szCs w:val="36"/>
        </w:rPr>
      </w:pPr>
      <w:r w:rsidRPr="008B4205">
        <w:rPr>
          <w:rFonts w:ascii="Aparajita" w:hAnsi="Aparajita" w:cs="Aparajita"/>
          <w:sz w:val="36"/>
          <w:szCs w:val="36"/>
        </w:rPr>
        <w:t>Aleika Benjamin</w:t>
      </w:r>
    </w:p>
    <w:p w:rsidR="008B4205" w:rsidRPr="008B4205" w:rsidRDefault="008B4205" w:rsidP="00B55174">
      <w:pPr>
        <w:spacing w:line="240" w:lineRule="auto"/>
        <w:jc w:val="center"/>
        <w:rPr>
          <w:rFonts w:ascii="Aparajita" w:hAnsi="Aparajita" w:cs="Aparajita"/>
          <w:sz w:val="36"/>
          <w:szCs w:val="36"/>
        </w:rPr>
      </w:pPr>
      <w:r w:rsidRPr="008B4205">
        <w:rPr>
          <w:rFonts w:ascii="Aparajita" w:hAnsi="Aparajita" w:cs="Aparajita"/>
          <w:sz w:val="36"/>
          <w:szCs w:val="36"/>
        </w:rPr>
        <w:t xml:space="preserve">#123 Belle Vue Long Circular, St James </w:t>
      </w:r>
    </w:p>
    <w:p w:rsidR="008B4205" w:rsidRDefault="0087107B" w:rsidP="00B55174">
      <w:pPr>
        <w:spacing w:line="240" w:lineRule="auto"/>
        <w:jc w:val="center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Mobile</w:t>
      </w:r>
      <w:r w:rsidR="00EB3C9F">
        <w:rPr>
          <w:rFonts w:ascii="Aparajita" w:hAnsi="Aparajita" w:cs="Aparajita"/>
          <w:sz w:val="36"/>
          <w:szCs w:val="36"/>
        </w:rPr>
        <w:t>: 334</w:t>
      </w:r>
      <w:r>
        <w:rPr>
          <w:rFonts w:ascii="Aparajita" w:hAnsi="Aparajita" w:cs="Aparajita"/>
          <w:sz w:val="36"/>
          <w:szCs w:val="36"/>
        </w:rPr>
        <w:t>-7338/759-7689</w:t>
      </w:r>
      <w:r w:rsidR="00EB3C9F">
        <w:rPr>
          <w:rFonts w:ascii="Aparajita" w:hAnsi="Aparajita" w:cs="Aparajita"/>
          <w:sz w:val="36"/>
          <w:szCs w:val="36"/>
        </w:rPr>
        <w:t>, Home: 622</w:t>
      </w:r>
      <w:r w:rsidR="008B4205" w:rsidRPr="008B4205">
        <w:rPr>
          <w:rFonts w:ascii="Aparajita" w:hAnsi="Aparajita" w:cs="Aparajita"/>
          <w:sz w:val="36"/>
          <w:szCs w:val="36"/>
        </w:rPr>
        <w:t>-9571</w:t>
      </w:r>
    </w:p>
    <w:p w:rsidR="008B4205" w:rsidRPr="00DC3179" w:rsidRDefault="00EB3C9F" w:rsidP="00EB3C9F">
      <w:pPr>
        <w:spacing w:line="240" w:lineRule="auto"/>
        <w:jc w:val="center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Email: </w:t>
      </w:r>
      <w:hyperlink r:id="rId6" w:history="1">
        <w:r w:rsidR="00DC3179" w:rsidRPr="00DC3179">
          <w:rPr>
            <w:rStyle w:val="Hyperlink"/>
            <w:rFonts w:ascii="Aparajita" w:hAnsi="Aparajita" w:cs="Aparajita"/>
            <w:color w:val="auto"/>
            <w:sz w:val="36"/>
            <w:szCs w:val="36"/>
            <w:u w:val="none"/>
          </w:rPr>
          <w:t>salishasamuel@outlook.com</w:t>
        </w:r>
      </w:hyperlink>
    </w:p>
    <w:p w:rsidR="00EB3C9F" w:rsidRDefault="00EB3C9F" w:rsidP="00EB3C9F">
      <w:pPr>
        <w:spacing w:line="240" w:lineRule="auto"/>
        <w:jc w:val="center"/>
        <w:rPr>
          <w:rFonts w:ascii="Aparajita" w:hAnsi="Aparajita" w:cs="Aparajita"/>
          <w:sz w:val="40"/>
          <w:szCs w:val="40"/>
        </w:rPr>
      </w:pPr>
    </w:p>
    <w:p w:rsidR="008B4205" w:rsidRDefault="008B4205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 w:rsidRPr="009C6B6B">
        <w:rPr>
          <w:rFonts w:ascii="Aparajita" w:hAnsi="Aparajita" w:cs="Aparajita"/>
          <w:b/>
          <w:sz w:val="32"/>
          <w:szCs w:val="32"/>
        </w:rPr>
        <w:t>Name</w:t>
      </w:r>
      <w:r w:rsidRPr="008B4205">
        <w:rPr>
          <w:rFonts w:ascii="Aparajita" w:hAnsi="Aparajita" w:cs="Aparajita"/>
          <w:sz w:val="32"/>
          <w:szCs w:val="32"/>
        </w:rPr>
        <w:t>: Aleika Micah Salisha Benjamin</w:t>
      </w:r>
    </w:p>
    <w:p w:rsidR="009C6B6B" w:rsidRDefault="008B4205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 w:rsidRPr="009C6B6B">
        <w:rPr>
          <w:rFonts w:ascii="Aparajita" w:hAnsi="Aparajita" w:cs="Aparajita"/>
          <w:b/>
          <w:sz w:val="32"/>
          <w:szCs w:val="32"/>
        </w:rPr>
        <w:t>Date of Birth</w:t>
      </w:r>
      <w:r>
        <w:rPr>
          <w:rFonts w:ascii="Aparajita" w:hAnsi="Aparajita" w:cs="Aparajita"/>
          <w:sz w:val="32"/>
          <w:szCs w:val="32"/>
        </w:rPr>
        <w:t>: 12/03/1997</w:t>
      </w:r>
    </w:p>
    <w:p w:rsidR="005B2F8F" w:rsidRPr="005B2F8F" w:rsidRDefault="005B2F8F" w:rsidP="00DC3179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b/>
          <w:sz w:val="32"/>
          <w:szCs w:val="32"/>
        </w:rPr>
        <w:t xml:space="preserve">Objective: </w:t>
      </w:r>
      <w:r>
        <w:rPr>
          <w:rFonts w:ascii="Aparajita" w:hAnsi="Aparajita" w:cs="Aparajita"/>
          <w:sz w:val="32"/>
          <w:szCs w:val="32"/>
        </w:rPr>
        <w:t>A well focused, committed and hard working individual wit</w:t>
      </w:r>
      <w:r w:rsidR="00DC3179">
        <w:rPr>
          <w:rFonts w:ascii="Aparajita" w:hAnsi="Aparajita" w:cs="Aparajita"/>
          <w:sz w:val="32"/>
          <w:szCs w:val="32"/>
        </w:rPr>
        <w:t>h a positive     attitude, looking to start a good working experience.</w:t>
      </w:r>
    </w:p>
    <w:p w:rsidR="00B300BA" w:rsidRDefault="00B300BA" w:rsidP="00B55174">
      <w:pPr>
        <w:spacing w:line="240" w:lineRule="auto"/>
        <w:rPr>
          <w:rFonts w:ascii="Aparajita" w:hAnsi="Aparajita" w:cs="Aparajita"/>
          <w:b/>
          <w:sz w:val="32"/>
          <w:szCs w:val="32"/>
        </w:rPr>
      </w:pPr>
    </w:p>
    <w:p w:rsidR="00B300BA" w:rsidRDefault="00B300BA" w:rsidP="00B55174">
      <w:pPr>
        <w:spacing w:line="240" w:lineRule="auto"/>
        <w:rPr>
          <w:rFonts w:ascii="Aparajita" w:hAnsi="Aparajita" w:cs="Aparajita"/>
          <w:b/>
          <w:sz w:val="32"/>
          <w:szCs w:val="32"/>
        </w:rPr>
      </w:pPr>
      <w:r>
        <w:rPr>
          <w:rFonts w:ascii="Aparajita" w:hAnsi="Aparajita" w:cs="Aparajita"/>
          <w:b/>
          <w:sz w:val="32"/>
          <w:szCs w:val="32"/>
        </w:rPr>
        <w:t>Education:</w:t>
      </w:r>
    </w:p>
    <w:p w:rsidR="00B300BA" w:rsidRDefault="00B300BA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2009-2014                                   </w:t>
      </w:r>
      <w:r w:rsidR="00B55174">
        <w:rPr>
          <w:rFonts w:ascii="Aparajita" w:hAnsi="Aparajita" w:cs="Aparajita"/>
          <w:sz w:val="32"/>
          <w:szCs w:val="32"/>
        </w:rPr>
        <w:t xml:space="preserve">          </w:t>
      </w:r>
      <w:r>
        <w:rPr>
          <w:rFonts w:ascii="Aparajita" w:hAnsi="Aparajita" w:cs="Aparajita"/>
          <w:sz w:val="32"/>
          <w:szCs w:val="32"/>
        </w:rPr>
        <w:t>St. Francois Girls’ College,</w:t>
      </w:r>
    </w:p>
    <w:p w:rsidR="00B300BA" w:rsidRDefault="00B300BA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                                                     </w:t>
      </w:r>
      <w:r w:rsidR="00B55174">
        <w:rPr>
          <w:rFonts w:ascii="Aparajita" w:hAnsi="Aparajita" w:cs="Aparajita"/>
          <w:sz w:val="32"/>
          <w:szCs w:val="32"/>
        </w:rPr>
        <w:t xml:space="preserve">         </w:t>
      </w:r>
      <w:r>
        <w:rPr>
          <w:rFonts w:ascii="Aparajita" w:hAnsi="Aparajita" w:cs="Aparajita"/>
          <w:sz w:val="32"/>
          <w:szCs w:val="32"/>
        </w:rPr>
        <w:t>Caribbean Secondary Education Certificate (CSEC)</w:t>
      </w:r>
    </w:p>
    <w:p w:rsidR="00B300BA" w:rsidRDefault="00B300BA" w:rsidP="00B55174">
      <w:pPr>
        <w:spacing w:line="240" w:lineRule="auto"/>
        <w:rPr>
          <w:rFonts w:ascii="Aparajita" w:hAnsi="Aparajita" w:cs="Aparajita"/>
          <w:sz w:val="32"/>
          <w:szCs w:val="32"/>
        </w:rPr>
      </w:pPr>
    </w:p>
    <w:p w:rsidR="00B55174" w:rsidRDefault="00B55174" w:rsidP="00B55174">
      <w:pPr>
        <w:spacing w:line="240" w:lineRule="auto"/>
        <w:rPr>
          <w:rFonts w:ascii="Aparajita" w:hAnsi="Aparajita" w:cs="Aparajita"/>
          <w:b/>
          <w:sz w:val="32"/>
          <w:szCs w:val="32"/>
        </w:rPr>
      </w:pPr>
      <w:r w:rsidRPr="00B55174">
        <w:rPr>
          <w:rFonts w:ascii="Aparajita" w:hAnsi="Aparajita" w:cs="Aparajita"/>
          <w:b/>
          <w:sz w:val="32"/>
          <w:szCs w:val="32"/>
        </w:rPr>
        <w:t>Subjects:</w:t>
      </w:r>
      <w:r>
        <w:rPr>
          <w:rFonts w:ascii="Aparajita" w:hAnsi="Aparajita" w:cs="Aparajita"/>
          <w:b/>
          <w:sz w:val="32"/>
          <w:szCs w:val="32"/>
        </w:rPr>
        <w:t xml:space="preserve">                                             Grades:               </w:t>
      </w:r>
    </w:p>
    <w:p w:rsidR="00B55174" w:rsidRDefault="00B55174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Mathematics                                        </w:t>
      </w:r>
      <w:r w:rsidR="00E86D5B">
        <w:rPr>
          <w:rFonts w:ascii="Aparajita" w:hAnsi="Aparajita" w:cs="Aparajita"/>
          <w:sz w:val="32"/>
          <w:szCs w:val="32"/>
        </w:rPr>
        <w:t>II</w:t>
      </w:r>
    </w:p>
    <w:p w:rsidR="00B55174" w:rsidRDefault="00B55174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English </w:t>
      </w:r>
      <w:proofErr w:type="gramStart"/>
      <w:r>
        <w:rPr>
          <w:rFonts w:ascii="Aparajita" w:hAnsi="Aparajita" w:cs="Aparajita"/>
          <w:sz w:val="32"/>
          <w:szCs w:val="32"/>
        </w:rPr>
        <w:t>A</w:t>
      </w:r>
      <w:proofErr w:type="gramEnd"/>
      <w:r w:rsidR="00E86D5B">
        <w:rPr>
          <w:rFonts w:ascii="Aparajita" w:hAnsi="Aparajita" w:cs="Aparajita"/>
          <w:sz w:val="32"/>
          <w:szCs w:val="32"/>
        </w:rPr>
        <w:t xml:space="preserve">                                            I</w:t>
      </w:r>
    </w:p>
    <w:p w:rsidR="00B55174" w:rsidRDefault="00B55174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English B</w:t>
      </w:r>
      <w:r w:rsidR="00E86D5B">
        <w:rPr>
          <w:rFonts w:ascii="Aparajita" w:hAnsi="Aparajita" w:cs="Aparajita"/>
          <w:sz w:val="32"/>
          <w:szCs w:val="32"/>
        </w:rPr>
        <w:t xml:space="preserve">                                            I</w:t>
      </w:r>
    </w:p>
    <w:p w:rsidR="00B55174" w:rsidRDefault="00B55174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French</w:t>
      </w:r>
      <w:r w:rsidR="00E86D5B">
        <w:rPr>
          <w:rFonts w:ascii="Aparajita" w:hAnsi="Aparajita" w:cs="Aparajita"/>
          <w:sz w:val="32"/>
          <w:szCs w:val="32"/>
        </w:rPr>
        <w:t xml:space="preserve">                                                 II</w:t>
      </w:r>
    </w:p>
    <w:p w:rsidR="00B55174" w:rsidRDefault="00B55174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Biology</w:t>
      </w:r>
      <w:r w:rsidR="00E86D5B">
        <w:rPr>
          <w:rFonts w:ascii="Aparajita" w:hAnsi="Aparajita" w:cs="Aparajita"/>
          <w:sz w:val="32"/>
          <w:szCs w:val="32"/>
        </w:rPr>
        <w:t xml:space="preserve">                                               II</w:t>
      </w:r>
    </w:p>
    <w:p w:rsidR="00B55174" w:rsidRDefault="00B55174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Physics</w:t>
      </w:r>
      <w:r w:rsidR="00E86D5B">
        <w:rPr>
          <w:rFonts w:ascii="Aparajita" w:hAnsi="Aparajita" w:cs="Aparajita"/>
          <w:sz w:val="32"/>
          <w:szCs w:val="32"/>
        </w:rPr>
        <w:t xml:space="preserve">                                                II</w:t>
      </w:r>
    </w:p>
    <w:p w:rsidR="00B55174" w:rsidRDefault="00B55174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Information Technology</w:t>
      </w:r>
      <w:r w:rsidR="00E86D5B">
        <w:rPr>
          <w:rFonts w:ascii="Aparajita" w:hAnsi="Aparajita" w:cs="Aparajita"/>
          <w:sz w:val="32"/>
          <w:szCs w:val="32"/>
        </w:rPr>
        <w:t xml:space="preserve">                     II</w:t>
      </w:r>
    </w:p>
    <w:p w:rsidR="00B55174" w:rsidRDefault="00B55174" w:rsidP="00B55174">
      <w:pPr>
        <w:spacing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lastRenderedPageBreak/>
        <w:t>Physical Education</w:t>
      </w:r>
      <w:r w:rsidR="00E86D5B">
        <w:rPr>
          <w:rFonts w:ascii="Aparajita" w:hAnsi="Aparajita" w:cs="Aparajita"/>
          <w:sz w:val="32"/>
          <w:szCs w:val="32"/>
        </w:rPr>
        <w:t xml:space="preserve">                             Distinction</w:t>
      </w:r>
    </w:p>
    <w:p w:rsidR="00B55174" w:rsidRPr="00B55174" w:rsidRDefault="00B55174" w:rsidP="009C6B6B">
      <w:pPr>
        <w:rPr>
          <w:rFonts w:ascii="Aparajita" w:hAnsi="Aparajita" w:cs="Aparajita"/>
          <w:sz w:val="32"/>
          <w:szCs w:val="32"/>
        </w:rPr>
      </w:pPr>
    </w:p>
    <w:p w:rsidR="00D0306B" w:rsidRDefault="00383514" w:rsidP="009C6B6B">
      <w:pPr>
        <w:rPr>
          <w:rFonts w:ascii="Aparajita" w:hAnsi="Aparajita" w:cs="Aparajita"/>
          <w:b/>
          <w:sz w:val="32"/>
          <w:szCs w:val="32"/>
        </w:rPr>
      </w:pPr>
      <w:r>
        <w:rPr>
          <w:rFonts w:ascii="Aparajita" w:hAnsi="Aparajita" w:cs="Aparajita"/>
          <w:b/>
          <w:sz w:val="32"/>
          <w:szCs w:val="32"/>
        </w:rPr>
        <w:t>Work Experience:</w:t>
      </w:r>
    </w:p>
    <w:p w:rsidR="00B45372" w:rsidRDefault="005B2F8F" w:rsidP="009C6B6B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UWI Sports and Physical Education Centre (intern for one week)</w:t>
      </w:r>
    </w:p>
    <w:p w:rsidR="00E86D5B" w:rsidRPr="00B45372" w:rsidRDefault="00E86D5B" w:rsidP="009C6B6B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Zip </w:t>
      </w:r>
      <w:proofErr w:type="spellStart"/>
      <w:r>
        <w:rPr>
          <w:rFonts w:ascii="Aparajita" w:hAnsi="Aparajita" w:cs="Aparajita"/>
          <w:sz w:val="32"/>
          <w:szCs w:val="32"/>
        </w:rPr>
        <w:t>Itt</w:t>
      </w:r>
      <w:proofErr w:type="spellEnd"/>
      <w:r>
        <w:rPr>
          <w:rFonts w:ascii="Aparajita" w:hAnsi="Aparajita" w:cs="Aparajita"/>
          <w:sz w:val="32"/>
          <w:szCs w:val="32"/>
        </w:rPr>
        <w:t xml:space="preserve"> Adventure Tours</w:t>
      </w:r>
    </w:p>
    <w:p w:rsidR="00B45372" w:rsidRDefault="00B45372" w:rsidP="009C6B6B">
      <w:pPr>
        <w:rPr>
          <w:rFonts w:ascii="Aparajita" w:hAnsi="Aparajita" w:cs="Aparajita"/>
          <w:b/>
          <w:sz w:val="32"/>
          <w:szCs w:val="32"/>
        </w:rPr>
      </w:pPr>
    </w:p>
    <w:p w:rsidR="00B45372" w:rsidRDefault="00B45372" w:rsidP="009C6B6B">
      <w:pPr>
        <w:rPr>
          <w:rFonts w:ascii="Aparajita" w:hAnsi="Aparajita" w:cs="Aparajita"/>
          <w:b/>
          <w:sz w:val="32"/>
          <w:szCs w:val="32"/>
        </w:rPr>
      </w:pPr>
      <w:r>
        <w:rPr>
          <w:rFonts w:ascii="Aparajita" w:hAnsi="Aparajita" w:cs="Aparajita"/>
          <w:b/>
          <w:sz w:val="32"/>
          <w:szCs w:val="32"/>
        </w:rPr>
        <w:t>Interests and Hobbies:</w:t>
      </w:r>
    </w:p>
    <w:p w:rsidR="00B45372" w:rsidRDefault="00B45372" w:rsidP="009C6B6B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Volleyball</w:t>
      </w:r>
    </w:p>
    <w:p w:rsidR="00B45372" w:rsidRDefault="00B45372" w:rsidP="009C6B6B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Playing the steel pan</w:t>
      </w:r>
    </w:p>
    <w:p w:rsidR="00B45372" w:rsidRDefault="00B45372" w:rsidP="009C6B6B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Reading</w:t>
      </w:r>
    </w:p>
    <w:p w:rsidR="00B45372" w:rsidRDefault="00B45372" w:rsidP="009C6B6B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Swimming</w:t>
      </w:r>
    </w:p>
    <w:p w:rsidR="00B45372" w:rsidRDefault="00B45372" w:rsidP="009C6B6B">
      <w:pPr>
        <w:rPr>
          <w:rFonts w:ascii="Aparajita" w:hAnsi="Aparajita" w:cs="Aparajita"/>
          <w:sz w:val="32"/>
          <w:szCs w:val="32"/>
        </w:rPr>
      </w:pPr>
    </w:p>
    <w:p w:rsidR="00B45372" w:rsidRDefault="00B45372" w:rsidP="009C6B6B">
      <w:pPr>
        <w:rPr>
          <w:rFonts w:ascii="Aparajita" w:hAnsi="Aparajita" w:cs="Aparajita"/>
          <w:b/>
          <w:sz w:val="32"/>
          <w:szCs w:val="32"/>
        </w:rPr>
      </w:pPr>
      <w:r>
        <w:rPr>
          <w:rFonts w:ascii="Aparajita" w:hAnsi="Aparajita" w:cs="Aparajita"/>
          <w:b/>
          <w:sz w:val="32"/>
          <w:szCs w:val="32"/>
        </w:rPr>
        <w:t>References:</w:t>
      </w:r>
    </w:p>
    <w:p w:rsidR="00B45372" w:rsidRDefault="00EB3C9F" w:rsidP="009C6B6B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Peter Knights                                 622-6158</w:t>
      </w:r>
    </w:p>
    <w:p w:rsidR="00EB3C9F" w:rsidRDefault="00EB3C9F" w:rsidP="009C6B6B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Coach Perry                                   777-1861</w:t>
      </w:r>
    </w:p>
    <w:p w:rsidR="00EB3C9F" w:rsidRPr="00B45372" w:rsidRDefault="00EB3C9F" w:rsidP="009C6B6B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Mr. Anthony Yearwood               769-6281</w:t>
      </w:r>
    </w:p>
    <w:p w:rsidR="00B45372" w:rsidRPr="00B45372" w:rsidRDefault="00B45372" w:rsidP="009C6B6B">
      <w:pPr>
        <w:rPr>
          <w:rFonts w:ascii="Aparajita" w:hAnsi="Aparajita" w:cs="Aparajita"/>
          <w:sz w:val="32"/>
          <w:szCs w:val="32"/>
        </w:rPr>
      </w:pPr>
    </w:p>
    <w:p w:rsidR="00383514" w:rsidRDefault="00383514" w:rsidP="009C6B6B">
      <w:pPr>
        <w:rPr>
          <w:rFonts w:ascii="Aparajita" w:hAnsi="Aparajita" w:cs="Aparajita"/>
          <w:b/>
          <w:sz w:val="32"/>
          <w:szCs w:val="32"/>
        </w:rPr>
      </w:pPr>
      <w:bookmarkStart w:id="0" w:name="_GoBack"/>
      <w:bookmarkEnd w:id="0"/>
    </w:p>
    <w:p w:rsidR="00B300BA" w:rsidRDefault="00B300BA" w:rsidP="009C6B6B">
      <w:pPr>
        <w:rPr>
          <w:rFonts w:ascii="Aparajita" w:hAnsi="Aparajita" w:cs="Aparajita"/>
          <w:b/>
          <w:sz w:val="32"/>
          <w:szCs w:val="32"/>
        </w:rPr>
      </w:pPr>
    </w:p>
    <w:p w:rsidR="00B300BA" w:rsidRPr="00B300BA" w:rsidRDefault="00B300BA" w:rsidP="009C6B6B">
      <w:pPr>
        <w:rPr>
          <w:rFonts w:ascii="Aparajita" w:hAnsi="Aparajita" w:cs="Aparajita"/>
          <w:b/>
          <w:sz w:val="32"/>
          <w:szCs w:val="32"/>
        </w:rPr>
      </w:pPr>
    </w:p>
    <w:p w:rsidR="0087107B" w:rsidRDefault="0087107B" w:rsidP="008B4205">
      <w:pPr>
        <w:rPr>
          <w:rFonts w:ascii="Aparajita" w:hAnsi="Aparajita" w:cs="Aparajita"/>
          <w:sz w:val="32"/>
          <w:szCs w:val="32"/>
        </w:rPr>
      </w:pPr>
    </w:p>
    <w:p w:rsidR="008B4205" w:rsidRDefault="008B4205" w:rsidP="008B4205">
      <w:pPr>
        <w:rPr>
          <w:rFonts w:ascii="Aparajita" w:hAnsi="Aparajita" w:cs="Aparajita"/>
          <w:sz w:val="32"/>
          <w:szCs w:val="32"/>
        </w:rPr>
      </w:pPr>
    </w:p>
    <w:p w:rsidR="008B4205" w:rsidRPr="008B4205" w:rsidRDefault="008B4205" w:rsidP="008B4205">
      <w:pPr>
        <w:rPr>
          <w:rFonts w:ascii="Aparajita" w:hAnsi="Aparajita" w:cs="Aparajita"/>
          <w:sz w:val="32"/>
          <w:szCs w:val="32"/>
        </w:rPr>
      </w:pPr>
    </w:p>
    <w:p w:rsidR="008B4205" w:rsidRPr="008B4205" w:rsidRDefault="008B4205" w:rsidP="008B4205">
      <w:pPr>
        <w:rPr>
          <w:rFonts w:ascii="Aparajita" w:hAnsi="Aparajita" w:cs="Aparajita"/>
          <w:sz w:val="36"/>
          <w:szCs w:val="36"/>
        </w:rPr>
      </w:pPr>
    </w:p>
    <w:sectPr w:rsidR="008B4205" w:rsidRPr="008B4205" w:rsidSect="00FE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attachedTemplate r:id="rId1"/>
  <w:defaultTabStop w:val="720"/>
  <w:characterSpacingControl w:val="doNotCompress"/>
  <w:compat/>
  <w:rsids>
    <w:rsidRoot w:val="008B4205"/>
    <w:rsid w:val="001920E4"/>
    <w:rsid w:val="0022410B"/>
    <w:rsid w:val="00383514"/>
    <w:rsid w:val="005251DB"/>
    <w:rsid w:val="005B2F8F"/>
    <w:rsid w:val="005E3F76"/>
    <w:rsid w:val="0087107B"/>
    <w:rsid w:val="00897168"/>
    <w:rsid w:val="008A5183"/>
    <w:rsid w:val="008B4205"/>
    <w:rsid w:val="009C6B6B"/>
    <w:rsid w:val="00B22D8E"/>
    <w:rsid w:val="00B300BA"/>
    <w:rsid w:val="00B433CB"/>
    <w:rsid w:val="00B45372"/>
    <w:rsid w:val="00B55174"/>
    <w:rsid w:val="00BA064C"/>
    <w:rsid w:val="00D0306B"/>
    <w:rsid w:val="00DC3179"/>
    <w:rsid w:val="00E86D5B"/>
    <w:rsid w:val="00EB3C9F"/>
    <w:rsid w:val="00F451CB"/>
    <w:rsid w:val="00FE1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C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salishasamuel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7E632-7251-441F-90FD-34E2DAF75F25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A78F5E3F-D75A-477F-99DD-3C12827E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Guest</cp:lastModifiedBy>
  <cp:revision>2</cp:revision>
  <cp:lastPrinted>2014-06-10T20:35:00Z</cp:lastPrinted>
  <dcterms:created xsi:type="dcterms:W3CDTF">2014-08-29T01:38:00Z</dcterms:created>
  <dcterms:modified xsi:type="dcterms:W3CDTF">2014-08-29T01:38:00Z</dcterms:modified>
</cp:coreProperties>
</file>