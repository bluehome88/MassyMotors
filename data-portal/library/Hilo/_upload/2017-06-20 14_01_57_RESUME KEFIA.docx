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2" w:rsidRDefault="001D3222" w:rsidP="005B706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:rsidR="001D3222" w:rsidRDefault="001D3222" w:rsidP="005B706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</w:p>
    <w:p w:rsidR="001F508B" w:rsidRPr="007E6080" w:rsidRDefault="001F508B" w:rsidP="005B7069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</w:pPr>
      <w:r w:rsidRPr="007E6080">
        <w:rPr>
          <w:rFonts w:ascii="Times New Roman" w:hAnsi="Times New Roman" w:cs="Times New Roman"/>
          <w:b/>
          <w:color w:val="7030A0"/>
          <w:sz w:val="32"/>
          <w:szCs w:val="32"/>
          <w:u w:val="single"/>
        </w:rPr>
        <w:t>RESUME</w:t>
      </w:r>
    </w:p>
    <w:p w:rsidR="001F508B" w:rsidRPr="00821CE2" w:rsidRDefault="001F508B" w:rsidP="005B7069">
      <w:pPr>
        <w:spacing w:after="0" w:line="24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40"/>
          <w:szCs w:val="40"/>
        </w:rPr>
      </w:pPr>
    </w:p>
    <w:p w:rsidR="0059595F" w:rsidRPr="008E602D" w:rsidRDefault="001F508B" w:rsidP="0059595F">
      <w:pPr>
        <w:spacing w:after="0" w:line="24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</w:pPr>
      <w:r w:rsidRPr="008E602D">
        <w:rPr>
          <w:rFonts w:ascii="Times New Roman" w:hAnsi="Times New Roman" w:cs="Times New Roman"/>
          <w:b/>
          <w:color w:val="222A35" w:themeColor="text2" w:themeShade="80"/>
          <w:sz w:val="28"/>
          <w:szCs w:val="28"/>
        </w:rPr>
        <w:t>Kefia Thomas</w:t>
      </w:r>
    </w:p>
    <w:p w:rsidR="001F508B" w:rsidRPr="00821CE2" w:rsidRDefault="001F508B" w:rsidP="005B7069">
      <w:pPr>
        <w:spacing w:after="0" w:line="24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20"/>
          <w:szCs w:val="20"/>
        </w:rPr>
      </w:pPr>
      <w:r w:rsidRPr="00821CE2">
        <w:rPr>
          <w:rFonts w:ascii="Times New Roman" w:hAnsi="Times New Roman" w:cs="Times New Roman"/>
          <w:b/>
          <w:color w:val="222A35" w:themeColor="text2" w:themeShade="80"/>
          <w:sz w:val="20"/>
          <w:szCs w:val="20"/>
        </w:rPr>
        <w:t>Residential Address: LP#8 Picton Road, Laventil</w:t>
      </w:r>
      <w:r w:rsidR="003121B0">
        <w:rPr>
          <w:rFonts w:ascii="Times New Roman" w:hAnsi="Times New Roman" w:cs="Times New Roman"/>
          <w:b/>
          <w:color w:val="222A35" w:themeColor="text2" w:themeShade="80"/>
          <w:sz w:val="20"/>
          <w:szCs w:val="20"/>
        </w:rPr>
        <w:t>l</w:t>
      </w:r>
      <w:r w:rsidRPr="00821CE2">
        <w:rPr>
          <w:rFonts w:ascii="Times New Roman" w:hAnsi="Times New Roman" w:cs="Times New Roman"/>
          <w:b/>
          <w:color w:val="222A35" w:themeColor="text2" w:themeShade="80"/>
          <w:sz w:val="20"/>
          <w:szCs w:val="20"/>
        </w:rPr>
        <w:t>e, Trinidad, West Indies</w:t>
      </w:r>
    </w:p>
    <w:p w:rsidR="001F508B" w:rsidRPr="00821CE2" w:rsidRDefault="001F508B" w:rsidP="005B7069">
      <w:pPr>
        <w:spacing w:after="0" w:line="240" w:lineRule="auto"/>
        <w:jc w:val="center"/>
        <w:rPr>
          <w:rFonts w:ascii="Times New Roman" w:hAnsi="Times New Roman" w:cs="Times New Roman"/>
          <w:b/>
          <w:color w:val="222A35" w:themeColor="text2" w:themeShade="80"/>
          <w:sz w:val="20"/>
          <w:szCs w:val="20"/>
        </w:rPr>
      </w:pPr>
      <w:r w:rsidRPr="00821CE2">
        <w:rPr>
          <w:rFonts w:ascii="Times New Roman" w:hAnsi="Times New Roman" w:cs="Times New Roman"/>
          <w:b/>
          <w:color w:val="222A35" w:themeColor="text2" w:themeShade="80"/>
          <w:sz w:val="20"/>
          <w:szCs w:val="20"/>
        </w:rPr>
        <w:t>Tel: 868-295-7804 (Mobile)/ 868-499-8077 (Mobile) / 868-627-5387 (Home)</w:t>
      </w:r>
    </w:p>
    <w:p w:rsidR="001F508B" w:rsidRPr="00821CE2" w:rsidRDefault="003121B0" w:rsidP="005B7069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E-Mail:</w:t>
      </w:r>
      <w:r w:rsidR="007E6080">
        <w:t xml:space="preserve"> </w:t>
      </w:r>
      <w:hyperlink r:id="rId9" w:history="1">
        <w:r w:rsidR="007E6080" w:rsidRPr="00DD595E">
          <w:rPr>
            <w:rStyle w:val="Hyperlink"/>
          </w:rPr>
          <w:t>thomaskefia@gmail.com</w:t>
        </w:r>
      </w:hyperlink>
      <w:r w:rsidR="007E6080">
        <w:t xml:space="preserve"> </w:t>
      </w:r>
      <w:r w:rsidR="007E6080">
        <w:rPr>
          <w:rStyle w:val="Hyperlink"/>
          <w:color w:val="auto"/>
        </w:rPr>
        <w:t xml:space="preserve"> </w:t>
      </w:r>
      <w:r w:rsidR="00B06CD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F508B" w:rsidRDefault="001F508B" w:rsidP="005B7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222" w:rsidRDefault="001D3222" w:rsidP="005B7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222" w:rsidRPr="00821CE2" w:rsidRDefault="001D3222" w:rsidP="005B70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048"/>
        <w:gridCol w:w="3787"/>
        <w:gridCol w:w="1537"/>
        <w:gridCol w:w="1162"/>
        <w:gridCol w:w="1052"/>
      </w:tblGrid>
      <w:tr w:rsidR="00492913" w:rsidRPr="00821CE2" w:rsidTr="00FF621E">
        <w:trPr>
          <w:trHeight w:val="422"/>
        </w:trPr>
        <w:tc>
          <w:tcPr>
            <w:tcW w:w="9586" w:type="dxa"/>
            <w:gridSpan w:val="5"/>
            <w:shd w:val="clear" w:color="auto" w:fill="D9D9D9" w:themeFill="background1" w:themeFillShade="D9"/>
            <w:vAlign w:val="center"/>
          </w:tcPr>
          <w:p w:rsidR="007B1E88" w:rsidRPr="00821CE2" w:rsidRDefault="007B1E88" w:rsidP="005B70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Personal</w:t>
            </w: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1F508B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="00492913" w:rsidRPr="00821CE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87" w:type="dxa"/>
            <w:vAlign w:val="center"/>
          </w:tcPr>
          <w:p w:rsidR="001F508B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June 10</w:t>
            </w:r>
            <w:r w:rsidRPr="00821C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, 1991</w:t>
            </w:r>
          </w:p>
        </w:tc>
        <w:tc>
          <w:tcPr>
            <w:tcW w:w="1537" w:type="dxa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1039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  <w:r w:rsidR="00492913" w:rsidRPr="00821CE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787" w:type="dxa"/>
            <w:vAlign w:val="center"/>
          </w:tcPr>
          <w:p w:rsidR="001039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1537" w:type="dxa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F508B" w:rsidRPr="00821CE2" w:rsidRDefault="001F508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rPr>
          <w:trHeight w:val="422"/>
        </w:trPr>
        <w:tc>
          <w:tcPr>
            <w:tcW w:w="9586" w:type="dxa"/>
            <w:gridSpan w:val="5"/>
            <w:shd w:val="clear" w:color="auto" w:fill="D9D9D9" w:themeFill="background1" w:themeFillShade="D9"/>
            <w:vAlign w:val="center"/>
          </w:tcPr>
          <w:p w:rsidR="007B1E88" w:rsidRPr="00821CE2" w:rsidRDefault="007B1E88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Objective</w:t>
            </w:r>
          </w:p>
        </w:tc>
      </w:tr>
      <w:tr w:rsidR="00492913" w:rsidRPr="00821CE2" w:rsidTr="00FF621E">
        <w:trPr>
          <w:trHeight w:val="710"/>
        </w:trPr>
        <w:tc>
          <w:tcPr>
            <w:tcW w:w="2048" w:type="dxa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  <w:u w:val="single"/>
              </w:rPr>
            </w:pPr>
          </w:p>
        </w:tc>
        <w:tc>
          <w:tcPr>
            <w:tcW w:w="7538" w:type="dxa"/>
            <w:gridSpan w:val="4"/>
            <w:vAlign w:val="center"/>
          </w:tcPr>
          <w:p w:rsidR="008632EE" w:rsidRPr="00821CE2" w:rsidRDefault="008632EE" w:rsidP="00AA15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AA1535">
              <w:rPr>
                <w:rFonts w:ascii="Times New Roman" w:hAnsi="Times New Roman" w:cs="Times New Roman"/>
                <w:sz w:val="24"/>
                <w:szCs w:val="24"/>
              </w:rPr>
              <w:t xml:space="preserve"> be the best I can be regardless of the circumstances that may arise and to use my potential to its fullest.</w:t>
            </w: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rPr>
          <w:trHeight w:val="377"/>
        </w:trPr>
        <w:tc>
          <w:tcPr>
            <w:tcW w:w="9586" w:type="dxa"/>
            <w:gridSpan w:val="5"/>
            <w:shd w:val="clear" w:color="auto" w:fill="D9D9D9" w:themeFill="background1" w:themeFillShade="D9"/>
            <w:vAlign w:val="center"/>
          </w:tcPr>
          <w:p w:rsidR="007B1E88" w:rsidRPr="00821CE2" w:rsidRDefault="007B1E88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8"/>
                <w:szCs w:val="28"/>
                <w:u w:val="single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Educational Institutes</w:t>
            </w: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8632EE" w:rsidRPr="00821CE2" w:rsidRDefault="008632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378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153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F1592E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2008-2009</w:t>
            </w:r>
          </w:p>
        </w:tc>
        <w:tc>
          <w:tcPr>
            <w:tcW w:w="7538" w:type="dxa"/>
            <w:gridSpan w:val="4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St. Augustine Secondary School</w:t>
            </w:r>
          </w:p>
          <w:p w:rsidR="00335110" w:rsidRPr="00821CE2" w:rsidRDefault="0076351F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Corner Gordon and Warren </w:t>
            </w:r>
            <w:r w:rsidR="00665DD3" w:rsidRPr="00821CE2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65DD3" w:rsidRPr="00821CE2">
              <w:rPr>
                <w:rFonts w:ascii="Times New Roman" w:hAnsi="Times New Roman" w:cs="Times New Roman"/>
                <w:sz w:val="24"/>
                <w:szCs w:val="24"/>
              </w:rPr>
              <w:t>, St A</w:t>
            </w:r>
            <w:r w:rsidR="00727C4B" w:rsidRPr="00821CE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665DD3" w:rsidRPr="00821CE2">
              <w:rPr>
                <w:rFonts w:ascii="Times New Roman" w:hAnsi="Times New Roman" w:cs="Times New Roman"/>
                <w:sz w:val="24"/>
                <w:szCs w:val="24"/>
              </w:rPr>
              <w:t>gustine</w:t>
            </w:r>
          </w:p>
        </w:tc>
      </w:tr>
      <w:tr w:rsidR="00727C4B" w:rsidRPr="00821CE2" w:rsidTr="00FF621E">
        <w:tc>
          <w:tcPr>
            <w:tcW w:w="2048" w:type="dxa"/>
            <w:vAlign w:val="center"/>
          </w:tcPr>
          <w:p w:rsidR="00335110" w:rsidRPr="00821CE2" w:rsidRDefault="00335110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538" w:type="dxa"/>
            <w:gridSpan w:val="4"/>
            <w:vAlign w:val="center"/>
          </w:tcPr>
          <w:p w:rsidR="00335110" w:rsidRPr="00821CE2" w:rsidRDefault="00335110" w:rsidP="00593C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8B1EEC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2003-2008</w:t>
            </w:r>
          </w:p>
        </w:tc>
        <w:tc>
          <w:tcPr>
            <w:tcW w:w="7538" w:type="dxa"/>
            <w:gridSpan w:val="4"/>
            <w:vAlign w:val="center"/>
          </w:tcPr>
          <w:p w:rsidR="00F1592E" w:rsidRPr="00821CE2" w:rsidRDefault="00F1592E" w:rsidP="005B7069">
            <w:pPr>
              <w:spacing w:after="0" w:line="240" w:lineRule="auto"/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Success Laventille Secondary School</w:t>
            </w:r>
          </w:p>
          <w:p w:rsidR="00665DD3" w:rsidRPr="00821CE2" w:rsidRDefault="0076351F" w:rsidP="0076351F">
            <w:pPr>
              <w:spacing w:after="0" w:line="240" w:lineRule="auto"/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Eastern Main Road</w:t>
            </w:r>
            <w:r w:rsidR="00665DD3" w:rsidRPr="00821CE2">
              <w:rPr>
                <w:rFonts w:ascii="Times New Roman" w:hAnsi="Times New Roman" w:cs="Times New Roman"/>
                <w:sz w:val="24"/>
                <w:szCs w:val="24"/>
              </w:rPr>
              <w:t>, Laventille</w:t>
            </w:r>
          </w:p>
        </w:tc>
      </w:tr>
      <w:tr w:rsidR="00727C4B" w:rsidRPr="00821CE2" w:rsidTr="00FF621E">
        <w:tc>
          <w:tcPr>
            <w:tcW w:w="2048" w:type="dxa"/>
            <w:vAlign w:val="center"/>
          </w:tcPr>
          <w:p w:rsidR="00727C4B" w:rsidRPr="00821CE2" w:rsidRDefault="00727C4B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538" w:type="dxa"/>
            <w:gridSpan w:val="4"/>
            <w:vAlign w:val="center"/>
          </w:tcPr>
          <w:p w:rsidR="00335110" w:rsidRPr="00821CE2" w:rsidRDefault="00335110" w:rsidP="00593C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8B1EEC" w:rsidRPr="007B5E34" w:rsidRDefault="008B1EEC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1996-2003</w:t>
            </w:r>
          </w:p>
        </w:tc>
        <w:tc>
          <w:tcPr>
            <w:tcW w:w="7538" w:type="dxa"/>
            <w:gridSpan w:val="4"/>
            <w:vAlign w:val="center"/>
          </w:tcPr>
          <w:p w:rsidR="00F1592E" w:rsidRPr="00821CE2" w:rsidRDefault="00F1592E" w:rsidP="008B1E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Barataria Anglican Primary School</w:t>
            </w:r>
          </w:p>
          <w:p w:rsidR="008B1EEC" w:rsidRPr="00821CE2" w:rsidRDefault="0076351F" w:rsidP="00593C1B">
            <w:pPr>
              <w:spacing w:after="0" w:line="240" w:lineRule="auto"/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Corner Sixth Avenue and Eight </w:t>
            </w:r>
            <w:r w:rsidR="00665DD3" w:rsidRPr="00821CE2">
              <w:rPr>
                <w:rFonts w:ascii="Times New Roman" w:hAnsi="Times New Roman" w:cs="Times New Roman"/>
                <w:sz w:val="24"/>
                <w:szCs w:val="24"/>
              </w:rPr>
              <w:t>Street, Barataria</w:t>
            </w:r>
          </w:p>
        </w:tc>
      </w:tr>
      <w:tr w:rsidR="00727C4B" w:rsidRPr="00821CE2" w:rsidTr="00FF621E">
        <w:tc>
          <w:tcPr>
            <w:tcW w:w="2048" w:type="dxa"/>
            <w:vAlign w:val="center"/>
          </w:tcPr>
          <w:p w:rsidR="00727C4B" w:rsidRPr="00821CE2" w:rsidRDefault="00727C4B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538" w:type="dxa"/>
            <w:gridSpan w:val="4"/>
            <w:vAlign w:val="center"/>
          </w:tcPr>
          <w:p w:rsidR="00727C4B" w:rsidRPr="00821CE2" w:rsidRDefault="00727C4B" w:rsidP="0033511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8B1EEC" w:rsidRPr="007B5E34" w:rsidRDefault="00593C1B" w:rsidP="0076351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1994-1996</w:t>
            </w:r>
          </w:p>
        </w:tc>
        <w:tc>
          <w:tcPr>
            <w:tcW w:w="7538" w:type="dxa"/>
            <w:gridSpan w:val="4"/>
            <w:vAlign w:val="center"/>
          </w:tcPr>
          <w:p w:rsidR="008B1EEC" w:rsidRDefault="00746963" w:rsidP="0076351F">
            <w:pPr>
              <w:spacing w:after="0" w:line="240" w:lineRule="auto"/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Angel’s Kindgarten Pre school</w:t>
            </w:r>
          </w:p>
          <w:p w:rsidR="00746963" w:rsidRPr="00821CE2" w:rsidRDefault="00746963" w:rsidP="00593C1B">
            <w:pPr>
              <w:spacing w:after="0" w:line="240" w:lineRule="auto"/>
              <w:ind w:left="2160" w:hanging="2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Corner Sixth Avenue and Third Street, Barataria</w:t>
            </w:r>
          </w:p>
        </w:tc>
      </w:tr>
      <w:tr w:rsidR="00492913" w:rsidRPr="00821CE2" w:rsidTr="00FF621E">
        <w:trPr>
          <w:trHeight w:val="80"/>
        </w:trPr>
        <w:tc>
          <w:tcPr>
            <w:tcW w:w="2048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c>
          <w:tcPr>
            <w:tcW w:w="2048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c>
          <w:tcPr>
            <w:tcW w:w="2048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c>
          <w:tcPr>
            <w:tcW w:w="2048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c>
          <w:tcPr>
            <w:tcW w:w="2048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c>
          <w:tcPr>
            <w:tcW w:w="2048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337D" w:rsidRPr="00821CE2" w:rsidTr="00FF621E">
        <w:tc>
          <w:tcPr>
            <w:tcW w:w="2048" w:type="dxa"/>
            <w:vAlign w:val="center"/>
          </w:tcPr>
          <w:p w:rsidR="00F0337D" w:rsidRPr="00821CE2" w:rsidRDefault="00F0337D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F0337D" w:rsidRPr="00821CE2" w:rsidRDefault="00F0337D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0337D" w:rsidRPr="00821CE2" w:rsidRDefault="00F0337D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F0337D" w:rsidRPr="00821CE2" w:rsidRDefault="00F0337D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rPr>
          <w:trHeight w:val="368"/>
        </w:trPr>
        <w:tc>
          <w:tcPr>
            <w:tcW w:w="9586" w:type="dxa"/>
            <w:gridSpan w:val="5"/>
            <w:shd w:val="clear" w:color="auto" w:fill="D9D9D9" w:themeFill="background1" w:themeFillShade="D9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8"/>
                <w:szCs w:val="28"/>
                <w:u w:val="single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Qualifications</w:t>
            </w: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3787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Subject</w:t>
            </w:r>
          </w:p>
        </w:tc>
        <w:tc>
          <w:tcPr>
            <w:tcW w:w="2699" w:type="dxa"/>
            <w:gridSpan w:val="2"/>
            <w:vAlign w:val="center"/>
          </w:tcPr>
          <w:p w:rsidR="00F1592E" w:rsidRPr="00821CE2" w:rsidRDefault="00C87DFA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Examination</w:t>
            </w:r>
            <w:r w:rsidR="00F1592E"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Body/</w:t>
            </w:r>
          </w:p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Proficiency</w:t>
            </w:r>
          </w:p>
        </w:tc>
        <w:tc>
          <w:tcPr>
            <w:tcW w:w="1052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Grade</w:t>
            </w: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293AEE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vAlign w:val="center"/>
          </w:tcPr>
          <w:p w:rsidR="00293AEE" w:rsidRPr="00821CE2" w:rsidRDefault="00293AEE" w:rsidP="005B7069">
            <w:pPr>
              <w:tabs>
                <w:tab w:val="left" w:pos="247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99" w:type="dxa"/>
            <w:gridSpan w:val="2"/>
            <w:vAlign w:val="center"/>
          </w:tcPr>
          <w:p w:rsidR="00293AEE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293AEE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2913" w:rsidRPr="00821CE2" w:rsidTr="00FF621E">
        <w:tc>
          <w:tcPr>
            <w:tcW w:w="2048" w:type="dxa"/>
            <w:vAlign w:val="center"/>
          </w:tcPr>
          <w:p w:rsidR="00F1592E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787" w:type="dxa"/>
            <w:vAlign w:val="center"/>
          </w:tcPr>
          <w:p w:rsidR="00F1592E" w:rsidRPr="00821CE2" w:rsidRDefault="00F1592E" w:rsidP="005B7069">
            <w:pPr>
              <w:tabs>
                <w:tab w:val="left" w:pos="247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Visual Arts</w:t>
            </w:r>
          </w:p>
        </w:tc>
        <w:tc>
          <w:tcPr>
            <w:tcW w:w="2699" w:type="dxa"/>
            <w:gridSpan w:val="2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  <w:r w:rsidR="00BC5A04" w:rsidRPr="00821CE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1052" w:type="dxa"/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8B1EEC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B5E34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Integrated Science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  <w:r w:rsidR="00BC5A04" w:rsidRPr="00821CE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Food &amp; Nutrition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  <w:r w:rsidR="00BC5A04" w:rsidRPr="00821CE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Social Studies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CXC</w:t>
            </w:r>
            <w:r w:rsidR="00BC5A04" w:rsidRPr="00821CE2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3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Default="00E25E51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E25E51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Language</w:t>
            </w: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E25E51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CXC / General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E25E51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2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C30C0" w:rsidRPr="00821CE2" w:rsidRDefault="003C30C0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8"/>
                <w:szCs w:val="28"/>
                <w:u w:val="single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Professional Development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92E" w:rsidRPr="00821CE2" w:rsidRDefault="00F1592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C87DFA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7E6F4B" w:rsidP="007E6F4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Discipline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Certificate </w:t>
            </w:r>
            <w:r w:rsidR="00986B3C"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Level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Certification Body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C87DFA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C87DFA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C87DFA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Operation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YTEPP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93AEE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YTEPP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727C4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T&amp;T Youth Sports Camp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T&amp;T Netball Association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293AEE" w:rsidP="0074696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2008-200</w:t>
            </w:r>
            <w:r w:rsidR="007469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821CE2" w:rsidRDefault="00293A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Fabric Design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7DFA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St. Augustine Sec.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821CE2" w:rsidRDefault="00C77AC0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821CE2" w:rsidRDefault="00C77AC0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Sports School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T&amp;T Netball Association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821CE2" w:rsidRDefault="00C77AC0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821CE2" w:rsidRDefault="00C77AC0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 xml:space="preserve">T&amp;T Youth </w:t>
            </w:r>
            <w:r w:rsidR="00727C4B" w:rsidRPr="00821CE2">
              <w:rPr>
                <w:rFonts w:ascii="Times New Roman" w:hAnsi="Times New Roman" w:cs="Times New Roman"/>
                <w:sz w:val="24"/>
                <w:szCs w:val="24"/>
              </w:rPr>
              <w:t>Sports</w:t>
            </w: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 xml:space="preserve"> Camp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T&amp;T Netball Association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C1B" w:rsidRDefault="002E75A9" w:rsidP="00593C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Caribbean Healthy Lifestyle Project</w:t>
            </w:r>
          </w:p>
          <w:p w:rsidR="00C77AC0" w:rsidRPr="00821CE2" w:rsidRDefault="002E75A9" w:rsidP="00593C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(C-HLP)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Certificate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AC0" w:rsidRPr="007B5E34" w:rsidRDefault="007B5E3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Kathy Harper hall (Barbados)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8"/>
                <w:szCs w:val="28"/>
                <w:u w:val="single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Courses / Workshops / Seminars / Conference</w:t>
            </w:r>
            <w:r w:rsidR="00727C4B"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s</w:t>
            </w: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 xml:space="preserve"> Attended</w:t>
            </w: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2913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E75A9" w:rsidRPr="00821CE2" w:rsidRDefault="002E75A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4E7699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Workshop to facilitate CSEC and CAPE Examinations </w:t>
            </w:r>
          </w:p>
        </w:tc>
        <w:tc>
          <w:tcPr>
            <w:tcW w:w="37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Ministry of Education</w:t>
            </w: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Workshop to facilitate CSEC and CAPE Examinations</w:t>
            </w:r>
          </w:p>
        </w:tc>
        <w:tc>
          <w:tcPr>
            <w:tcW w:w="37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Ministry of Education</w:t>
            </w:r>
          </w:p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09B2" w:rsidRPr="00821CE2" w:rsidRDefault="008709B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8"/>
                <w:szCs w:val="28"/>
                <w:u w:val="single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Work Experience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Year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5E28E5" w:rsidRDefault="00092794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E28E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Company / Position / Main Duties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5E28E5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89" w:rsidRPr="00821CE2" w:rsidRDefault="00F6528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5D8" w:rsidRPr="00821CE2" w:rsidTr="00EF15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5D8" w:rsidRPr="00821CE2" w:rsidRDefault="00E115D8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2016-2017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15D8" w:rsidRDefault="00E115D8" w:rsidP="00E115D8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Scrip J</w:t>
            </w:r>
          </w:p>
          <w:p w:rsidR="00E115D8" w:rsidRDefault="00E115D8" w:rsidP="00E115D8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Handworker Finishing Temporary</w:t>
            </w:r>
          </w:p>
          <w:p w:rsidR="00E115D8" w:rsidRPr="00E115D8" w:rsidRDefault="00E115D8" w:rsidP="00E115D8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Finalizing and putting together jobs to be packaged, so it can be delivered on time to the customer</w:t>
            </w:r>
          </w:p>
        </w:tc>
      </w:tr>
      <w:tr w:rsidR="009103E3" w:rsidRPr="00821CE2" w:rsidTr="00E006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03E3" w:rsidRDefault="009103E3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969D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9D2" w:rsidRDefault="001969D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9D2" w:rsidRDefault="001969D2" w:rsidP="007E6080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</w:t>
            </w:r>
          </w:p>
          <w:p w:rsidR="001969D2" w:rsidRDefault="008E5313" w:rsidP="007E6080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E5313">
              <w:rPr>
                <w:rFonts w:ascii="Times New Roman" w:hAnsi="Times New Roman" w:cs="Times New Roman"/>
                <w:i/>
                <w:sz w:val="24"/>
                <w:szCs w:val="24"/>
              </w:rPr>
              <w:t>Contract Officer</w:t>
            </w:r>
          </w:p>
          <w:p w:rsidR="008E5313" w:rsidRPr="008E5313" w:rsidRDefault="008E5313" w:rsidP="007E6080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Receiving School Base Assessment (SBA) Packages</w:t>
            </w:r>
          </w:p>
          <w:p w:rsidR="001969D2" w:rsidRPr="007E6080" w:rsidRDefault="001969D2" w:rsidP="007E6080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E6080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080" w:rsidRPr="00821CE2" w:rsidRDefault="000F0FC3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8E5313">
              <w:rPr>
                <w:rFonts w:ascii="Times New Roman" w:hAnsi="Times New Roman" w:cs="Times New Roman"/>
                <w:sz w:val="24"/>
                <w:szCs w:val="24"/>
              </w:rPr>
              <w:t>-2016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080" w:rsidRPr="007E6080" w:rsidRDefault="007E6080" w:rsidP="007E6080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080">
              <w:rPr>
                <w:rFonts w:ascii="Times New Roman" w:hAnsi="Times New Roman" w:cs="Times New Roman"/>
                <w:b/>
                <w:sz w:val="24"/>
                <w:szCs w:val="24"/>
              </w:rPr>
              <w:t>OJT – TTPOST</w:t>
            </w:r>
          </w:p>
          <w:p w:rsidR="007E6080" w:rsidRPr="007E6080" w:rsidRDefault="007E6080" w:rsidP="007E6080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080">
              <w:rPr>
                <w:rFonts w:ascii="Times New Roman" w:hAnsi="Times New Roman" w:cs="Times New Roman"/>
                <w:i/>
                <w:sz w:val="24"/>
                <w:szCs w:val="24"/>
              </w:rPr>
              <w:t>Clerical Assistant</w:t>
            </w:r>
          </w:p>
          <w:p w:rsidR="007E6080" w:rsidRPr="00821CE2" w:rsidRDefault="007E6080" w:rsidP="00364DA1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Sorting and Handling of Mail</w:t>
            </w:r>
            <w:r w:rsidR="00364DA1">
              <w:rPr>
                <w:rFonts w:ascii="Times New Roman" w:hAnsi="Times New Roman" w:cs="Times New Roman"/>
                <w:sz w:val="24"/>
                <w:szCs w:val="24"/>
              </w:rPr>
              <w:t xml:space="preserve">, Dealing with the Public Over the Counter </w:t>
            </w:r>
          </w:p>
        </w:tc>
      </w:tr>
      <w:tr w:rsidR="007E6080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080" w:rsidRPr="00821CE2" w:rsidRDefault="007E6080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080" w:rsidRPr="00821CE2" w:rsidRDefault="007E6080" w:rsidP="007E608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080" w:rsidRPr="00821CE2" w:rsidRDefault="007E6080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6080" w:rsidRPr="00821CE2" w:rsidRDefault="007E6080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C1B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C1B" w:rsidRPr="00821CE2" w:rsidRDefault="00593C1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C1B" w:rsidRDefault="00593C1B" w:rsidP="00593C1B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 Examination Section (March–August)</w:t>
            </w:r>
          </w:p>
          <w:p w:rsidR="00593C1B" w:rsidRDefault="00593C1B" w:rsidP="00593C1B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Clerical Assistant</w:t>
            </w:r>
          </w:p>
          <w:p w:rsidR="00593C1B" w:rsidRPr="00593C1B" w:rsidRDefault="00593C1B" w:rsidP="00593C1B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Receiving School Base Assessment (SBA) Packages</w:t>
            </w:r>
          </w:p>
        </w:tc>
      </w:tr>
      <w:tr w:rsidR="00593C1B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C1B" w:rsidRPr="00821CE2" w:rsidRDefault="00593C1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C1B" w:rsidRPr="00821CE2" w:rsidRDefault="00593C1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C1B" w:rsidRPr="00821CE2" w:rsidRDefault="00593C1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3C1B" w:rsidRPr="00821CE2" w:rsidRDefault="00593C1B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 Examination Section</w:t>
            </w:r>
            <w:r w:rsidR="00593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(March-</w:t>
            </w:r>
            <w:r w:rsidR="008F4530">
              <w:rPr>
                <w:rFonts w:ascii="Times New Roman" w:hAnsi="Times New Roman" w:cs="Times New Roman"/>
                <w:b/>
                <w:sz w:val="24"/>
                <w:szCs w:val="24"/>
              </w:rPr>
              <w:t>August)</w:t>
            </w:r>
          </w:p>
          <w:p w:rsidR="00092794" w:rsidRPr="00821CE2" w:rsidRDefault="00092794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i/>
                <w:sz w:val="24"/>
                <w:szCs w:val="24"/>
              </w:rPr>
              <w:t>Clerical Assistant</w:t>
            </w:r>
          </w:p>
          <w:p w:rsidR="00092794" w:rsidRPr="00B72D9D" w:rsidRDefault="00965C25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Receiving School Base Assessment (SBA) Packages  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5289" w:rsidRPr="00821CE2" w:rsidRDefault="00F65289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</w:t>
            </w:r>
            <w:r w:rsidR="00965C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(January)</w:t>
            </w:r>
          </w:p>
          <w:p w:rsidR="00092794" w:rsidRPr="00821CE2" w:rsidRDefault="00092794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Assistant Supervisor for CXC </w:t>
            </w:r>
            <w:r w:rsidR="00703B47" w:rsidRPr="00821CE2">
              <w:rPr>
                <w:rFonts w:ascii="Times New Roman" w:hAnsi="Times New Roman" w:cs="Times New Roman"/>
                <w:i/>
                <w:sz w:val="24"/>
                <w:szCs w:val="24"/>
              </w:rPr>
              <w:t>Examinations</w:t>
            </w:r>
          </w:p>
          <w:p w:rsidR="00092794" w:rsidRPr="00B72D9D" w:rsidRDefault="007B5E34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Supervising </w:t>
            </w:r>
            <w:r w:rsidR="00965C25">
              <w:rPr>
                <w:rFonts w:ascii="Times New Roman" w:hAnsi="Times New Roman" w:cs="Times New Roman"/>
                <w:sz w:val="24"/>
                <w:szCs w:val="24"/>
              </w:rPr>
              <w:t>students doing CSEC Examination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B4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071A" w:rsidRPr="00821CE2" w:rsidRDefault="00F65289" w:rsidP="00F652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03B47" w:rsidRPr="00821CE2" w:rsidRDefault="00703B4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 Examination Section</w:t>
            </w:r>
            <w:r w:rsidR="00965C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(March-June)</w:t>
            </w:r>
          </w:p>
          <w:p w:rsidR="00703B47" w:rsidRDefault="00703B4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i/>
                <w:sz w:val="24"/>
                <w:szCs w:val="24"/>
              </w:rPr>
              <w:t>Clerical Assistant</w:t>
            </w:r>
          </w:p>
          <w:p w:rsidR="006D071A" w:rsidRPr="007B5E34" w:rsidRDefault="00965C25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Receiving School Base Assessment (SBA)</w:t>
            </w:r>
            <w:r w:rsidR="007B5E3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ckage</w:t>
            </w:r>
            <w:r w:rsidR="007B5E3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071A" w:rsidRPr="00821CE2" w:rsidRDefault="006D071A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3B4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071A" w:rsidRPr="00821CE2" w:rsidRDefault="001039EE" w:rsidP="001039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</w:t>
            </w:r>
            <w:r w:rsidR="00593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(December-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January)</w:t>
            </w:r>
          </w:p>
          <w:p w:rsidR="001039EE" w:rsidRDefault="001039EE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Clerical Assistant</w:t>
            </w:r>
          </w:p>
          <w:p w:rsidR="00245046" w:rsidRPr="00245046" w:rsidRDefault="001039EE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Packaging and Receiving CSEC and CAPE Examination Papers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5046" w:rsidRPr="00821CE2" w:rsidRDefault="00245046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D071A" w:rsidRPr="006D071A" w:rsidRDefault="006D071A" w:rsidP="006D071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365977" w:rsidP="003659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7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Ministry of Education Examination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93C1B">
              <w:rPr>
                <w:rFonts w:ascii="Times New Roman" w:hAnsi="Times New Roman" w:cs="Times New Roman"/>
                <w:b/>
                <w:sz w:val="24"/>
                <w:szCs w:val="24"/>
              </w:rPr>
              <w:t>ection (March-J</w:t>
            </w:r>
            <w:r w:rsidRPr="006D071A">
              <w:rPr>
                <w:rFonts w:ascii="Times New Roman" w:hAnsi="Times New Roman" w:cs="Times New Roman"/>
                <w:b/>
                <w:sz w:val="24"/>
                <w:szCs w:val="24"/>
              </w:rPr>
              <w:t>une)</w:t>
            </w:r>
          </w:p>
          <w:p w:rsidR="00365977" w:rsidRPr="006D071A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D071A">
              <w:rPr>
                <w:rFonts w:ascii="Times New Roman" w:hAnsi="Times New Roman" w:cs="Times New Roman"/>
                <w:i/>
                <w:sz w:val="24"/>
                <w:szCs w:val="24"/>
              </w:rPr>
              <w:t>Clerical Assistant</w:t>
            </w:r>
          </w:p>
          <w:p w:rsidR="001039EE" w:rsidRPr="00821CE2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D071A">
              <w:rPr>
                <w:rFonts w:ascii="Times New Roman" w:hAnsi="Times New Roman" w:cs="Times New Roman"/>
                <w:sz w:val="24"/>
                <w:szCs w:val="24"/>
              </w:rPr>
              <w:t>Packaging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Receiving</w:t>
            </w:r>
            <w:r w:rsidRPr="006D071A">
              <w:rPr>
                <w:rFonts w:ascii="Times New Roman" w:hAnsi="Times New Roman" w:cs="Times New Roman"/>
                <w:sz w:val="24"/>
                <w:szCs w:val="24"/>
              </w:rPr>
              <w:t xml:space="preserve"> CSEC and CAPE Examination Papers</w:t>
            </w: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6D071A" w:rsidRDefault="001039EE" w:rsidP="006D071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7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2011-2012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4429"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 Examination Section</w:t>
            </w:r>
            <w:r w:rsidR="00593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(December-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January)</w:t>
            </w:r>
          </w:p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Clerical Assistant</w:t>
            </w:r>
          </w:p>
          <w:p w:rsidR="00365977" w:rsidRPr="00821CE2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Packaging and Receiving CSEC and CAPE Examination Papers</w:t>
            </w: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6D071A" w:rsidRDefault="001039EE" w:rsidP="006D071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7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Yips Super Store</w:t>
            </w:r>
            <w:r w:rsidR="00593C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(August–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December)</w:t>
            </w:r>
          </w:p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Sales Clerk</w:t>
            </w:r>
          </w:p>
          <w:p w:rsidR="00365977" w:rsidRPr="00821CE2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Assisting Customers</w:t>
            </w: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6D071A" w:rsidRDefault="001039EE" w:rsidP="006D071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7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597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Ministry of </w:t>
            </w:r>
            <w:r w:rsidR="00593C1B">
              <w:rPr>
                <w:rFonts w:ascii="Times New Roman" w:hAnsi="Times New Roman" w:cs="Times New Roman"/>
                <w:b/>
                <w:sz w:val="24"/>
                <w:szCs w:val="24"/>
              </w:rPr>
              <w:t>Education ( April-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June)</w:t>
            </w:r>
          </w:p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Assistant Supervisor for CXC Examinations</w:t>
            </w:r>
          </w:p>
          <w:p w:rsidR="00365977" w:rsidRPr="00821CE2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Supervising students doing CSEC Examination</w:t>
            </w:r>
          </w:p>
        </w:tc>
      </w:tr>
      <w:tr w:rsidR="001039EE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6D071A" w:rsidRDefault="001039EE" w:rsidP="006D071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9EE" w:rsidRPr="00821CE2" w:rsidRDefault="001039EE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7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Ministry of Education (January)</w:t>
            </w:r>
          </w:p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Assistant Supervisor for CXC Examinations</w:t>
            </w:r>
          </w:p>
          <w:p w:rsidR="00365977" w:rsidRPr="00821CE2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Supervising students doing CSEC Examination</w:t>
            </w:r>
          </w:p>
        </w:tc>
      </w:tr>
      <w:tr w:rsidR="001D3222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D0EEA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3222" w:rsidRPr="00821CE2" w:rsidRDefault="001D3222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7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753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Ministry of Education </w:t>
            </w:r>
            <w:r w:rsidR="00593C1B">
              <w:rPr>
                <w:rFonts w:ascii="Times New Roman" w:hAnsi="Times New Roman" w:cs="Times New Roman"/>
                <w:b/>
                <w:sz w:val="24"/>
                <w:szCs w:val="24"/>
              </w:rPr>
              <w:t>(April–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June)</w:t>
            </w:r>
          </w:p>
          <w:p w:rsidR="00365977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Assistant Supervisor for CXC Examination</w:t>
            </w:r>
          </w:p>
          <w:p w:rsidR="00365977" w:rsidRPr="00821CE2" w:rsidRDefault="00365977" w:rsidP="00365977">
            <w:pPr>
              <w:spacing w:after="0" w:line="24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Supervising students doing CSEC Examination</w:t>
            </w:r>
          </w:p>
        </w:tc>
      </w:tr>
      <w:tr w:rsidR="0036597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D0EEA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977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D0EEA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977" w:rsidRPr="00821CE2" w:rsidRDefault="00365977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"/>
        </w:trPr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mallCaps/>
                <w:sz w:val="28"/>
                <w:szCs w:val="28"/>
                <w:u w:val="single"/>
              </w:rPr>
            </w:pPr>
            <w:r w:rsidRPr="007E6080">
              <w:rPr>
                <w:rFonts w:ascii="Times New Roman" w:hAnsi="Times New Roman" w:cs="Times New Roman"/>
                <w:b/>
                <w:smallCaps/>
                <w:color w:val="7030A0"/>
                <w:sz w:val="28"/>
                <w:szCs w:val="28"/>
                <w:u w:val="single"/>
              </w:rPr>
              <w:t>Personal Interests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F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Playing Netball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F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Listening to Music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F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F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sz w:val="24"/>
                <w:szCs w:val="24"/>
              </w:rPr>
              <w:t>Singing for Fun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F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F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"/>
        </w:trPr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E6080">
              <w:rPr>
                <w:rFonts w:ascii="Times New Roman" w:hAnsi="Times New Roman" w:cs="Times New Roman"/>
                <w:b/>
                <w:color w:val="7030A0"/>
                <w:sz w:val="28"/>
                <w:szCs w:val="28"/>
                <w:u w:val="single"/>
              </w:rPr>
              <w:t>Recommendations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FE9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Ms. Bridget Pamponette</w:t>
            </w:r>
          </w:p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Communication</w:t>
            </w:r>
            <w:r w:rsidR="00B72D9D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s</w:t>
            </w: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 Assistant</w:t>
            </w:r>
          </w:p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H</w:t>
            </w:r>
            <w:r w:rsidR="00821CE2"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ousing Development Corporation</w:t>
            </w: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 </w:t>
            </w:r>
          </w:p>
          <w:p w:rsidR="007E01F4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#44-46 South Quay</w:t>
            </w:r>
            <w:r w:rsidR="00821CE2"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,</w:t>
            </w: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 Port of Spain</w:t>
            </w:r>
            <w:r w:rsidR="00821CE2"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, Trinidad</w:t>
            </w:r>
          </w:p>
          <w:p w:rsidR="007E01F4" w:rsidRPr="00821CE2" w:rsidRDefault="00821CE2" w:rsidP="005B7069">
            <w:pPr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Office: 868-</w:t>
            </w:r>
            <w:r w:rsidR="007E01F4"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623-7541</w:t>
            </w:r>
          </w:p>
          <w:p w:rsidR="006D4FE9" w:rsidRPr="00821CE2" w:rsidRDefault="007E01F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Mobile: 868-770-4361</w:t>
            </w:r>
          </w:p>
        </w:tc>
      </w:tr>
      <w:tr w:rsidR="0009279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92794" w:rsidRPr="00821CE2" w:rsidRDefault="00092794" w:rsidP="005B70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01F4" w:rsidRPr="00821CE2" w:rsidTr="00FF6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8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01F4" w:rsidRPr="00821CE2" w:rsidRDefault="009F69D6" w:rsidP="005B70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BD567E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Pr="00821CE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 </w:t>
            </w:r>
            <w:r w:rsidR="007E01F4"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Surujdai Singh</w:t>
            </w:r>
          </w:p>
          <w:p w:rsidR="007E01F4" w:rsidRPr="00821CE2" w:rsidRDefault="007E01F4" w:rsidP="005B70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Branch Manager</w:t>
            </w:r>
          </w:p>
          <w:p w:rsidR="00821CE2" w:rsidRPr="00821CE2" w:rsidRDefault="007E01F4" w:rsidP="005B70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RIK Service</w:t>
            </w:r>
            <w:r w:rsidR="00B72D9D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s</w:t>
            </w: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 xml:space="preserve"> L</w:t>
            </w:r>
            <w:r w:rsidR="00821CE2"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imited</w:t>
            </w:r>
          </w:p>
          <w:p w:rsidR="007E01F4" w:rsidRPr="00821CE2" w:rsidRDefault="007E01F4" w:rsidP="005B70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Level 1, Long Circular Mall, St James</w:t>
            </w:r>
            <w:r w:rsidR="00821CE2"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, Trinidad</w:t>
            </w:r>
          </w:p>
          <w:p w:rsidR="007E01F4" w:rsidRPr="00821CE2" w:rsidRDefault="007E01F4" w:rsidP="005B70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Office: 868-223-1131</w:t>
            </w:r>
          </w:p>
          <w:p w:rsidR="007E01F4" w:rsidRPr="00821CE2" w:rsidRDefault="007E01F4" w:rsidP="005B706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565"/>
              </w:tabs>
              <w:spacing w:after="0" w:line="240" w:lineRule="auto"/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821CE2">
              <w:rPr>
                <w:rFonts w:ascii="Times New Roman" w:hAnsi="Times New Roman" w:cs="Times New Roman"/>
                <w:color w:val="171717" w:themeColor="background2" w:themeShade="1A"/>
                <w:sz w:val="24"/>
                <w:szCs w:val="24"/>
              </w:rPr>
              <w:t>Mobile: 868-752-7319</w:t>
            </w:r>
          </w:p>
        </w:tc>
      </w:tr>
    </w:tbl>
    <w:p w:rsidR="001F508B" w:rsidRPr="00877230" w:rsidRDefault="001F508B" w:rsidP="005B706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508B" w:rsidRPr="00877230" w:rsidSect="001C1239"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B01" w:rsidRDefault="00D61B01" w:rsidP="001C1239">
      <w:pPr>
        <w:spacing w:after="0" w:line="240" w:lineRule="auto"/>
      </w:pPr>
      <w:r>
        <w:separator/>
      </w:r>
    </w:p>
  </w:endnote>
  <w:endnote w:type="continuationSeparator" w:id="0">
    <w:p w:rsidR="00D61B01" w:rsidRDefault="00D61B01" w:rsidP="001C1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B01" w:rsidRDefault="00D61B01" w:rsidP="001C1239">
      <w:pPr>
        <w:spacing w:after="0" w:line="240" w:lineRule="auto"/>
      </w:pPr>
      <w:r>
        <w:separator/>
      </w:r>
    </w:p>
  </w:footnote>
  <w:footnote w:type="continuationSeparator" w:id="0">
    <w:p w:rsidR="00D61B01" w:rsidRDefault="00D61B01" w:rsidP="001C1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74E"/>
    <w:multiLevelType w:val="hybridMultilevel"/>
    <w:tmpl w:val="990CE54C"/>
    <w:lvl w:ilvl="0" w:tplc="2C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8B"/>
    <w:rsid w:val="00033B11"/>
    <w:rsid w:val="00092794"/>
    <w:rsid w:val="000F0FC3"/>
    <w:rsid w:val="001039EE"/>
    <w:rsid w:val="001217B5"/>
    <w:rsid w:val="001969D2"/>
    <w:rsid w:val="001C1239"/>
    <w:rsid w:val="001D3222"/>
    <w:rsid w:val="001F508B"/>
    <w:rsid w:val="00217358"/>
    <w:rsid w:val="00245046"/>
    <w:rsid w:val="00293AEE"/>
    <w:rsid w:val="002E75A9"/>
    <w:rsid w:val="003121B0"/>
    <w:rsid w:val="00323E00"/>
    <w:rsid w:val="00335110"/>
    <w:rsid w:val="00360BE6"/>
    <w:rsid w:val="00364DA1"/>
    <w:rsid w:val="00365977"/>
    <w:rsid w:val="00372F55"/>
    <w:rsid w:val="00392541"/>
    <w:rsid w:val="003C30C0"/>
    <w:rsid w:val="003D6D47"/>
    <w:rsid w:val="0041289E"/>
    <w:rsid w:val="00417A6E"/>
    <w:rsid w:val="00423829"/>
    <w:rsid w:val="00435923"/>
    <w:rsid w:val="00461FCB"/>
    <w:rsid w:val="00467430"/>
    <w:rsid w:val="004845FC"/>
    <w:rsid w:val="00492913"/>
    <w:rsid w:val="004A5870"/>
    <w:rsid w:val="004C41E2"/>
    <w:rsid w:val="004E7699"/>
    <w:rsid w:val="004F0746"/>
    <w:rsid w:val="00563E25"/>
    <w:rsid w:val="00593C1B"/>
    <w:rsid w:val="0059595F"/>
    <w:rsid w:val="005B7069"/>
    <w:rsid w:val="005C42F6"/>
    <w:rsid w:val="005C44C5"/>
    <w:rsid w:val="005C5ECD"/>
    <w:rsid w:val="005E28E5"/>
    <w:rsid w:val="005F060A"/>
    <w:rsid w:val="005F5581"/>
    <w:rsid w:val="00660B6C"/>
    <w:rsid w:val="00665DD3"/>
    <w:rsid w:val="006B42C9"/>
    <w:rsid w:val="006C31DF"/>
    <w:rsid w:val="006D071A"/>
    <w:rsid w:val="006D4FE9"/>
    <w:rsid w:val="006F355D"/>
    <w:rsid w:val="00703B47"/>
    <w:rsid w:val="0071026B"/>
    <w:rsid w:val="00710808"/>
    <w:rsid w:val="00716C59"/>
    <w:rsid w:val="00727C4B"/>
    <w:rsid w:val="00746963"/>
    <w:rsid w:val="00757D67"/>
    <w:rsid w:val="0076351F"/>
    <w:rsid w:val="00776059"/>
    <w:rsid w:val="00784429"/>
    <w:rsid w:val="00792CA2"/>
    <w:rsid w:val="007B1E88"/>
    <w:rsid w:val="007B5E34"/>
    <w:rsid w:val="007E01F4"/>
    <w:rsid w:val="007E11B5"/>
    <w:rsid w:val="007E6080"/>
    <w:rsid w:val="007E6F4B"/>
    <w:rsid w:val="00811844"/>
    <w:rsid w:val="00821CE2"/>
    <w:rsid w:val="008243D1"/>
    <w:rsid w:val="00834BFE"/>
    <w:rsid w:val="008377BC"/>
    <w:rsid w:val="008632EE"/>
    <w:rsid w:val="008709B2"/>
    <w:rsid w:val="00877230"/>
    <w:rsid w:val="00897469"/>
    <w:rsid w:val="008A6D8F"/>
    <w:rsid w:val="008B1EEC"/>
    <w:rsid w:val="008B5007"/>
    <w:rsid w:val="008D0E28"/>
    <w:rsid w:val="008D0EEA"/>
    <w:rsid w:val="008E5313"/>
    <w:rsid w:val="008E602D"/>
    <w:rsid w:val="008F4530"/>
    <w:rsid w:val="009103E3"/>
    <w:rsid w:val="00916174"/>
    <w:rsid w:val="00950651"/>
    <w:rsid w:val="00955CEC"/>
    <w:rsid w:val="00965C25"/>
    <w:rsid w:val="00986B3C"/>
    <w:rsid w:val="009A09BB"/>
    <w:rsid w:val="009F69D6"/>
    <w:rsid w:val="00A14FE6"/>
    <w:rsid w:val="00A461D5"/>
    <w:rsid w:val="00AA1535"/>
    <w:rsid w:val="00AF2483"/>
    <w:rsid w:val="00B06CD9"/>
    <w:rsid w:val="00B147B5"/>
    <w:rsid w:val="00B72D9D"/>
    <w:rsid w:val="00B775D1"/>
    <w:rsid w:val="00B84506"/>
    <w:rsid w:val="00BC5A04"/>
    <w:rsid w:val="00BD567E"/>
    <w:rsid w:val="00C77AC0"/>
    <w:rsid w:val="00C87DFA"/>
    <w:rsid w:val="00C9782E"/>
    <w:rsid w:val="00C97872"/>
    <w:rsid w:val="00D13353"/>
    <w:rsid w:val="00D15710"/>
    <w:rsid w:val="00D61B01"/>
    <w:rsid w:val="00D62615"/>
    <w:rsid w:val="00D74A49"/>
    <w:rsid w:val="00DE5803"/>
    <w:rsid w:val="00E115D8"/>
    <w:rsid w:val="00E25E51"/>
    <w:rsid w:val="00E370B7"/>
    <w:rsid w:val="00EA04FA"/>
    <w:rsid w:val="00EA26BC"/>
    <w:rsid w:val="00F0337D"/>
    <w:rsid w:val="00F1001B"/>
    <w:rsid w:val="00F1148A"/>
    <w:rsid w:val="00F1592E"/>
    <w:rsid w:val="00F65289"/>
    <w:rsid w:val="00FF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C7F1BD-83F9-474F-84E4-6A1A04E3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08B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0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F50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5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23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239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E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homaskefia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8FD9A-2C44-4B05-8148-04A50761710D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DAF72A52-D2B0-41BC-88EC-299CD831F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427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53</cp:revision>
  <dcterms:created xsi:type="dcterms:W3CDTF">2015-08-10T23:16:00Z</dcterms:created>
  <dcterms:modified xsi:type="dcterms:W3CDTF">2017-01-21T00:24:00Z</dcterms:modified>
</cp:coreProperties>
</file>