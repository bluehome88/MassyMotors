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57E" w:rsidRPr="008872AB" w:rsidRDefault="005200DF" w:rsidP="008872AB">
      <w:pPr>
        <w:jc w:val="right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1215908" cy="1670781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7323_2460365764993_2066699171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429" cy="167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FF" w:rsidRDefault="0035250A" w:rsidP="00E0657E">
      <w:pPr>
        <w:spacing w:after="0"/>
        <w:jc w:val="right"/>
      </w:pPr>
      <w:sdt>
        <w:sdtPr>
          <w:rPr>
            <w:sz w:val="48"/>
          </w:rPr>
          <w:id w:val="10979384"/>
          <w:placeholder>
            <w:docPart w:val="AC5C6D652BD14AF0B0C7D65ADFD53D1F"/>
          </w:placeholder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Content>
          <w:r w:rsidR="00DC24FF" w:rsidRPr="00E0657E">
            <w:rPr>
              <w:sz w:val="48"/>
            </w:rPr>
            <w:t>Tiffany Francis</w:t>
          </w:r>
        </w:sdtContent>
      </w:sdt>
    </w:p>
    <w:p w:rsidR="00E0657E" w:rsidRDefault="00EB3AC8" w:rsidP="00E0657E">
      <w:pPr>
        <w:spacing w:after="0"/>
        <w:jc w:val="right"/>
      </w:pPr>
      <w:r>
        <w:t xml:space="preserve">#70 </w:t>
      </w:r>
      <w:r w:rsidR="00E0657E" w:rsidRPr="00E0657E">
        <w:t>6</w:t>
      </w:r>
      <w:r w:rsidR="00E0657E" w:rsidRPr="00E0657E">
        <w:rPr>
          <w:vertAlign w:val="superscript"/>
        </w:rPr>
        <w:t>th</w:t>
      </w:r>
      <w:r w:rsidR="00E0657E" w:rsidRPr="00E0657E">
        <w:t xml:space="preserve"> Drive Champ Fleurs </w:t>
      </w:r>
    </w:p>
    <w:p w:rsidR="00E0657E" w:rsidRPr="00E0657E" w:rsidRDefault="00E0657E" w:rsidP="00E0657E">
      <w:pPr>
        <w:spacing w:after="0"/>
        <w:jc w:val="right"/>
      </w:pPr>
      <w:r w:rsidRPr="00E0657E">
        <w:t>Phone: 331-9902/770</w:t>
      </w:r>
      <w:r w:rsidR="00466E39">
        <w:t>-</w:t>
      </w:r>
      <w:r w:rsidRPr="00E0657E">
        <w:t>2031</w:t>
      </w:r>
    </w:p>
    <w:p w:rsidR="00E0657E" w:rsidRPr="00E0657E" w:rsidRDefault="00E0657E" w:rsidP="00E0657E">
      <w:pPr>
        <w:spacing w:after="0"/>
        <w:jc w:val="right"/>
        <w:rPr>
          <w:b/>
        </w:rPr>
      </w:pPr>
      <w:r w:rsidRPr="00E0657E">
        <w:t xml:space="preserve">                                                     E-mail: tiffanyfrancis86@yahoo.com</w:t>
      </w:r>
    </w:p>
    <w:p w:rsidR="00466E39" w:rsidRDefault="00E0657E" w:rsidP="00E0657E">
      <w:r w:rsidRPr="00E0657E">
        <w:rPr>
          <w:b/>
        </w:rPr>
        <w:t xml:space="preserve">Personal Data      </w:t>
      </w:r>
    </w:p>
    <w:p w:rsidR="00466E39" w:rsidRDefault="00E0657E" w:rsidP="00E0657E">
      <w:r w:rsidRPr="00E0657E">
        <w:t xml:space="preserve">Date of Birth: August 5th, 1990 </w:t>
      </w:r>
    </w:p>
    <w:p w:rsidR="00E0657E" w:rsidRPr="00E0657E" w:rsidRDefault="00E0657E" w:rsidP="00E0657E">
      <w:r w:rsidRPr="00E0657E">
        <w:t>Nationality: Trinidad and Tobago</w:t>
      </w:r>
    </w:p>
    <w:p w:rsidR="00E0657E" w:rsidRPr="00E0657E" w:rsidRDefault="00E0657E" w:rsidP="00E0657E">
      <w:pPr>
        <w:rPr>
          <w:b/>
        </w:rPr>
      </w:pPr>
      <w:r w:rsidRPr="00E0657E">
        <w:rPr>
          <w:b/>
        </w:rPr>
        <w:t>Education</w:t>
      </w:r>
    </w:p>
    <w:p w:rsidR="00E0657E" w:rsidRPr="00466E39" w:rsidRDefault="00B90E31" w:rsidP="00E0657E">
      <w:pPr>
        <w:rPr>
          <w:i/>
        </w:rPr>
      </w:pPr>
      <w:r>
        <w:rPr>
          <w:b/>
          <w:i/>
        </w:rPr>
        <w:t xml:space="preserve">                   School </w:t>
      </w:r>
      <w:r>
        <w:rPr>
          <w:b/>
          <w:i/>
        </w:rPr>
        <w:tab/>
      </w:r>
      <w:r>
        <w:rPr>
          <w:b/>
          <w:i/>
        </w:rPr>
        <w:tab/>
      </w:r>
      <w:r w:rsidR="009B4A1C">
        <w:rPr>
          <w:b/>
          <w:i/>
        </w:rPr>
        <w:tab/>
      </w:r>
      <w:r w:rsidR="009B4A1C">
        <w:rPr>
          <w:b/>
          <w:i/>
        </w:rPr>
        <w:tab/>
      </w:r>
      <w:r w:rsidR="00E0657E" w:rsidRPr="00466E39">
        <w:rPr>
          <w:b/>
          <w:i/>
        </w:rPr>
        <w:t xml:space="preserve">Address </w:t>
      </w:r>
      <w:r w:rsidR="00E0657E" w:rsidRPr="00466E39">
        <w:rPr>
          <w:b/>
          <w:i/>
        </w:rPr>
        <w:tab/>
      </w:r>
      <w:r w:rsidR="00E0657E" w:rsidRPr="00466E39">
        <w:rPr>
          <w:b/>
          <w:i/>
        </w:rPr>
        <w:tab/>
      </w:r>
      <w:r w:rsidR="00E0657E" w:rsidRPr="00466E39">
        <w:rPr>
          <w:b/>
          <w:i/>
        </w:rPr>
        <w:tab/>
        <w:t xml:space="preserve"> </w:t>
      </w:r>
      <w:r w:rsidR="009B4A1C">
        <w:rPr>
          <w:b/>
          <w:i/>
        </w:rPr>
        <w:tab/>
      </w:r>
      <w:r w:rsidR="00E0657E" w:rsidRPr="00466E39">
        <w:rPr>
          <w:b/>
          <w:i/>
        </w:rPr>
        <w:t>Year</w:t>
      </w:r>
    </w:p>
    <w:p w:rsidR="00E0657E" w:rsidRPr="00E0657E" w:rsidRDefault="00E0657E" w:rsidP="00466E39">
      <w:pPr>
        <w:numPr>
          <w:ilvl w:val="0"/>
          <w:numId w:val="5"/>
        </w:numPr>
        <w:tabs>
          <w:tab w:val="clear" w:pos="360"/>
        </w:tabs>
        <w:spacing w:after="0"/>
      </w:pPr>
      <w:r w:rsidRPr="00E0657E">
        <w:t xml:space="preserve">Mt. Lambert R.C. School </w:t>
      </w:r>
      <w:r w:rsidRPr="00E0657E">
        <w:tab/>
      </w:r>
      <w:r w:rsidRPr="00E0657E">
        <w:tab/>
      </w:r>
      <w:r w:rsidRPr="00E0657E">
        <w:tab/>
        <w:t>Saint George</w:t>
      </w:r>
      <w:r w:rsidRPr="00E0657E">
        <w:tab/>
      </w:r>
      <w:r w:rsidRPr="00E0657E">
        <w:tab/>
      </w:r>
      <w:r w:rsidRPr="00E0657E">
        <w:tab/>
        <w:t xml:space="preserve">         1997-2001</w:t>
      </w:r>
    </w:p>
    <w:p w:rsidR="00E0657E" w:rsidRPr="00E0657E" w:rsidRDefault="00E0657E" w:rsidP="00466E39">
      <w:pPr>
        <w:numPr>
          <w:ilvl w:val="0"/>
          <w:numId w:val="5"/>
        </w:numPr>
        <w:tabs>
          <w:tab w:val="clear" w:pos="360"/>
        </w:tabs>
        <w:spacing w:after="0"/>
      </w:pPr>
      <w:r w:rsidRPr="00E0657E">
        <w:t xml:space="preserve">Curepe Junior Secondary School </w:t>
      </w:r>
      <w:r w:rsidRPr="00E0657E">
        <w:tab/>
        <w:t xml:space="preserve">      Government Farm Road</w:t>
      </w:r>
      <w:r w:rsidRPr="00E0657E">
        <w:tab/>
      </w:r>
      <w:r w:rsidRPr="00E0657E">
        <w:tab/>
        <w:t xml:space="preserve">         2002-2004</w:t>
      </w:r>
    </w:p>
    <w:p w:rsidR="00E0657E" w:rsidRPr="00E0657E" w:rsidRDefault="00E0657E" w:rsidP="00466E39">
      <w:pPr>
        <w:numPr>
          <w:ilvl w:val="0"/>
          <w:numId w:val="5"/>
        </w:numPr>
        <w:tabs>
          <w:tab w:val="clear" w:pos="360"/>
        </w:tabs>
        <w:spacing w:after="0"/>
      </w:pPr>
      <w:r w:rsidRPr="00E0657E">
        <w:t>St. Joseph’s College</w:t>
      </w:r>
      <w:r w:rsidRPr="00E0657E">
        <w:tab/>
      </w:r>
      <w:r w:rsidRPr="00E0657E">
        <w:tab/>
        <w:t xml:space="preserve">              1, Richmond Street, St. Joseph</w:t>
      </w:r>
      <w:r w:rsidRPr="00E0657E">
        <w:tab/>
      </w:r>
      <w:r w:rsidRPr="00E0657E">
        <w:tab/>
        <w:t xml:space="preserve">         2005-2007</w:t>
      </w:r>
    </w:p>
    <w:p w:rsidR="00E0657E" w:rsidRPr="00E0657E" w:rsidRDefault="00E0657E" w:rsidP="00466E39">
      <w:pPr>
        <w:numPr>
          <w:ilvl w:val="0"/>
          <w:numId w:val="5"/>
        </w:numPr>
        <w:tabs>
          <w:tab w:val="clear" w:pos="360"/>
        </w:tabs>
        <w:spacing w:after="0"/>
      </w:pPr>
      <w:r w:rsidRPr="00E0657E">
        <w:t>School of Business and Computer Science    53-54 Sagan Drive, Champ Fleur                       2008</w:t>
      </w:r>
    </w:p>
    <w:p w:rsidR="00E0657E" w:rsidRPr="00E0657E" w:rsidRDefault="00E0657E" w:rsidP="00466E39">
      <w:pPr>
        <w:numPr>
          <w:ilvl w:val="0"/>
          <w:numId w:val="5"/>
        </w:numPr>
        <w:tabs>
          <w:tab w:val="clear" w:pos="360"/>
        </w:tabs>
        <w:spacing w:after="0"/>
      </w:pPr>
      <w:r w:rsidRPr="00E0657E">
        <w:t xml:space="preserve">College of Science, Technology and Applied   9-11 Melville Lane POS    </w:t>
      </w:r>
      <w:r w:rsidRPr="00E0657E">
        <w:tab/>
      </w:r>
      <w:r w:rsidRPr="00E0657E">
        <w:tab/>
        <w:t xml:space="preserve">         2009-2011</w:t>
      </w:r>
    </w:p>
    <w:p w:rsidR="00E0657E" w:rsidRPr="00E0657E" w:rsidRDefault="00E0657E" w:rsidP="00466E39">
      <w:pPr>
        <w:spacing w:after="0"/>
      </w:pPr>
      <w:r w:rsidRPr="00E0657E">
        <w:t xml:space="preserve">        Arts of Trinidad and Tobago</w:t>
      </w:r>
    </w:p>
    <w:p w:rsidR="00E0657E" w:rsidRPr="00E0657E" w:rsidRDefault="00E0657E" w:rsidP="00466E39">
      <w:pPr>
        <w:numPr>
          <w:ilvl w:val="0"/>
          <w:numId w:val="5"/>
        </w:numPr>
        <w:tabs>
          <w:tab w:val="clear" w:pos="360"/>
        </w:tabs>
        <w:spacing w:after="0"/>
      </w:pPr>
      <w:r w:rsidRPr="00E0657E">
        <w:t>School of Business and Computer Science    53-54 Sagan Drive, C</w:t>
      </w:r>
      <w:r w:rsidR="00ED35C3">
        <w:t xml:space="preserve">hamp Fleurs                </w:t>
      </w:r>
      <w:r w:rsidR="00EB3AC8">
        <w:t xml:space="preserve">     2012</w:t>
      </w:r>
    </w:p>
    <w:p w:rsidR="00E0657E" w:rsidRPr="00E0657E" w:rsidRDefault="00E0657E" w:rsidP="00963190">
      <w:pPr>
        <w:pStyle w:val="ListBullet"/>
      </w:pPr>
      <w:r w:rsidRPr="00E0657E">
        <w:t>Pixels Art and Design Institute                   71 Eastern Main Road St</w:t>
      </w:r>
      <w:r w:rsidR="005200DF">
        <w:t xml:space="preserve">. Augustine       </w:t>
      </w:r>
      <w:r w:rsidR="00361694">
        <w:t xml:space="preserve">         2012-201</w:t>
      </w:r>
      <w:bookmarkStart w:id="0" w:name="_GoBack"/>
      <w:bookmarkEnd w:id="0"/>
      <w:r w:rsidR="009B4A1C">
        <w:t>4</w:t>
      </w:r>
      <w:r w:rsidRPr="00E0657E">
        <w:tab/>
      </w:r>
      <w:r w:rsidRPr="00E0657E">
        <w:tab/>
      </w:r>
      <w:r w:rsidRPr="00E0657E">
        <w:tab/>
      </w:r>
      <w:r w:rsidRPr="00E0657E">
        <w:tab/>
      </w:r>
    </w:p>
    <w:p w:rsidR="00E0657E" w:rsidRPr="00E0657E" w:rsidRDefault="00E0657E" w:rsidP="00E0657E">
      <w:pPr>
        <w:rPr>
          <w:b/>
        </w:rPr>
      </w:pPr>
      <w:r w:rsidRPr="00E0657E">
        <w:rPr>
          <w:b/>
        </w:rPr>
        <w:t>Caribbean Examination Council- General</w:t>
      </w:r>
    </w:p>
    <w:p w:rsidR="00E0657E" w:rsidRPr="00466E39" w:rsidRDefault="00E0657E" w:rsidP="00E0657E">
      <w:pPr>
        <w:rPr>
          <w:b/>
          <w:i/>
        </w:rPr>
      </w:pPr>
      <w:r w:rsidRPr="00466E39">
        <w:rPr>
          <w:b/>
          <w:i/>
        </w:rPr>
        <w:t xml:space="preserve">Subjects </w:t>
      </w:r>
      <w:r w:rsidRPr="00466E39">
        <w:rPr>
          <w:b/>
          <w:i/>
        </w:rPr>
        <w:tab/>
      </w:r>
      <w:r w:rsidRPr="00466E39">
        <w:rPr>
          <w:b/>
          <w:i/>
        </w:rPr>
        <w:tab/>
      </w:r>
      <w:r w:rsidRPr="00466E39">
        <w:rPr>
          <w:b/>
          <w:i/>
        </w:rPr>
        <w:tab/>
      </w:r>
      <w:r w:rsidRPr="00466E39">
        <w:rPr>
          <w:b/>
          <w:i/>
        </w:rPr>
        <w:tab/>
      </w:r>
      <w:r w:rsidRPr="00466E39">
        <w:rPr>
          <w:b/>
          <w:i/>
        </w:rPr>
        <w:tab/>
        <w:t>Grade</w:t>
      </w:r>
      <w:r w:rsidRPr="00466E39">
        <w:rPr>
          <w:b/>
          <w:i/>
        </w:rPr>
        <w:tab/>
      </w:r>
      <w:r w:rsidRPr="00466E39">
        <w:rPr>
          <w:b/>
          <w:i/>
        </w:rPr>
        <w:tab/>
      </w:r>
      <w:r w:rsidRPr="00466E39">
        <w:rPr>
          <w:b/>
          <w:i/>
        </w:rPr>
        <w:tab/>
      </w:r>
      <w:r w:rsidRPr="00466E39">
        <w:rPr>
          <w:b/>
          <w:i/>
        </w:rPr>
        <w:tab/>
        <w:t>Year</w:t>
      </w:r>
    </w:p>
    <w:p w:rsidR="00E0657E" w:rsidRPr="00E0657E" w:rsidRDefault="00E0657E" w:rsidP="00466E39">
      <w:pPr>
        <w:spacing w:after="0"/>
      </w:pPr>
      <w:r w:rsidRPr="00E0657E">
        <w:t>Principles of Accounts</w:t>
      </w:r>
      <w:r w:rsidRPr="00E0657E">
        <w:tab/>
      </w:r>
      <w:r w:rsidRPr="00E0657E">
        <w:tab/>
      </w:r>
      <w:r w:rsidRPr="00E0657E">
        <w:tab/>
      </w:r>
      <w:r w:rsidR="009B4A1C">
        <w:tab/>
        <w:t xml:space="preserve">    </w:t>
      </w:r>
      <w:r w:rsidRPr="00E0657E">
        <w:t>3</w:t>
      </w:r>
      <w:r w:rsidRPr="00E0657E">
        <w:tab/>
      </w:r>
      <w:r w:rsidRPr="00E0657E">
        <w:tab/>
      </w:r>
      <w:r w:rsidRPr="00E0657E">
        <w:tab/>
      </w:r>
      <w:r w:rsidRPr="00E0657E">
        <w:tab/>
        <w:t>2007</w:t>
      </w:r>
    </w:p>
    <w:p w:rsidR="00E0657E" w:rsidRPr="00E0657E" w:rsidRDefault="00E0657E" w:rsidP="00466E39">
      <w:pPr>
        <w:spacing w:after="0"/>
      </w:pPr>
      <w:r w:rsidRPr="00E0657E">
        <w:t>Social Studies</w:t>
      </w:r>
      <w:r w:rsidRPr="00E0657E">
        <w:tab/>
      </w:r>
      <w:r w:rsidRPr="00E0657E">
        <w:tab/>
      </w:r>
      <w:r w:rsidRPr="00E0657E">
        <w:tab/>
      </w:r>
      <w:r w:rsidRPr="00E0657E">
        <w:tab/>
      </w:r>
      <w:r w:rsidRPr="00E0657E">
        <w:tab/>
        <w:t xml:space="preserve">    3</w:t>
      </w:r>
      <w:r w:rsidRPr="00E0657E">
        <w:tab/>
      </w:r>
      <w:r w:rsidRPr="00E0657E">
        <w:tab/>
      </w:r>
      <w:r w:rsidRPr="00E0657E">
        <w:tab/>
      </w:r>
      <w:r w:rsidRPr="00E0657E">
        <w:tab/>
        <w:t>2007</w:t>
      </w:r>
    </w:p>
    <w:p w:rsidR="00E0657E" w:rsidRPr="00E0657E" w:rsidRDefault="00466E39" w:rsidP="00466E39">
      <w:pPr>
        <w:tabs>
          <w:tab w:val="left" w:pos="6570"/>
        </w:tabs>
      </w:pPr>
      <w:r>
        <w:tab/>
      </w:r>
    </w:p>
    <w:p w:rsidR="00E0657E" w:rsidRPr="00E0657E" w:rsidRDefault="00E0657E" w:rsidP="00E0657E">
      <w:pPr>
        <w:rPr>
          <w:b/>
        </w:rPr>
      </w:pPr>
      <w:r w:rsidRPr="00E0657E">
        <w:rPr>
          <w:b/>
        </w:rPr>
        <w:t>Certificates Obtained</w:t>
      </w:r>
      <w:r w:rsidRPr="00E0657E">
        <w:rPr>
          <w:b/>
        </w:rPr>
        <w:tab/>
      </w:r>
      <w:r w:rsidRPr="00E0657E">
        <w:rPr>
          <w:b/>
        </w:rPr>
        <w:tab/>
      </w:r>
      <w:r w:rsidR="009B4A1C">
        <w:rPr>
          <w:b/>
        </w:rPr>
        <w:tab/>
      </w:r>
      <w:r w:rsidRPr="00E0657E">
        <w:rPr>
          <w:b/>
        </w:rPr>
        <w:t>School</w:t>
      </w:r>
      <w:r w:rsidRPr="00E0657E">
        <w:rPr>
          <w:b/>
        </w:rPr>
        <w:tab/>
      </w:r>
      <w:r w:rsidRPr="00E0657E">
        <w:rPr>
          <w:b/>
        </w:rPr>
        <w:tab/>
      </w:r>
      <w:r w:rsidRPr="00E0657E">
        <w:rPr>
          <w:b/>
        </w:rPr>
        <w:tab/>
      </w:r>
      <w:r w:rsidR="009B4A1C">
        <w:rPr>
          <w:b/>
        </w:rPr>
        <w:tab/>
      </w:r>
      <w:r w:rsidRPr="00E0657E">
        <w:rPr>
          <w:b/>
        </w:rPr>
        <w:t>Year</w:t>
      </w:r>
    </w:p>
    <w:p w:rsidR="00E0657E" w:rsidRPr="00E0657E" w:rsidRDefault="00E0657E" w:rsidP="00466E39">
      <w:pPr>
        <w:spacing w:after="0"/>
      </w:pPr>
      <w:r w:rsidRPr="00E0657E">
        <w:t>Cert</w:t>
      </w:r>
      <w:r>
        <w:t>ificate of Secondary Education</w:t>
      </w:r>
      <w:r>
        <w:tab/>
      </w:r>
      <w:r w:rsidRPr="00E0657E">
        <w:t>St. Joseph’s College</w:t>
      </w:r>
      <w:r w:rsidRPr="00E0657E">
        <w:tab/>
      </w:r>
      <w:r w:rsidRPr="00E0657E">
        <w:tab/>
        <w:t>2007</w:t>
      </w:r>
    </w:p>
    <w:p w:rsidR="00E0657E" w:rsidRPr="00E0657E" w:rsidRDefault="00E0657E" w:rsidP="00466E39">
      <w:pPr>
        <w:spacing w:after="0"/>
      </w:pPr>
      <w:r w:rsidRPr="00E0657E">
        <w:t>M.O.S Training in Word 2003</w:t>
      </w:r>
      <w:r w:rsidRPr="00E0657E">
        <w:tab/>
      </w:r>
      <w:r w:rsidRPr="00E0657E">
        <w:tab/>
        <w:t>(SBCS)</w:t>
      </w:r>
      <w:r w:rsidRPr="00E0657E">
        <w:tab/>
      </w:r>
      <w:r w:rsidRPr="00E0657E">
        <w:tab/>
      </w:r>
      <w:r w:rsidRPr="00E0657E">
        <w:tab/>
      </w:r>
      <w:r w:rsidR="009B4A1C">
        <w:tab/>
      </w:r>
      <w:r w:rsidRPr="00E0657E">
        <w:t>2008</w:t>
      </w:r>
    </w:p>
    <w:p w:rsidR="00E0657E" w:rsidRPr="00E0657E" w:rsidRDefault="00E0657E" w:rsidP="00466E39">
      <w:pPr>
        <w:spacing w:after="0"/>
      </w:pPr>
      <w:r w:rsidRPr="00E0657E">
        <w:t>M.O.S Training in</w:t>
      </w:r>
      <w:r>
        <w:t xml:space="preserve"> Excel 2003</w:t>
      </w:r>
      <w:r>
        <w:tab/>
      </w:r>
      <w:r>
        <w:tab/>
      </w:r>
      <w:r w:rsidRPr="00E0657E">
        <w:t>(SBCS)</w:t>
      </w:r>
      <w:r w:rsidRPr="00E0657E">
        <w:tab/>
      </w:r>
      <w:r w:rsidRPr="00E0657E">
        <w:tab/>
      </w:r>
      <w:r w:rsidRPr="00E0657E">
        <w:tab/>
      </w:r>
      <w:r w:rsidRPr="00E0657E">
        <w:tab/>
        <w:t>2008</w:t>
      </w:r>
    </w:p>
    <w:p w:rsidR="00E0657E" w:rsidRPr="00E0657E" w:rsidRDefault="00E0657E" w:rsidP="00466E39">
      <w:pPr>
        <w:spacing w:after="0"/>
      </w:pPr>
      <w:r w:rsidRPr="00E0657E">
        <w:t>M.O.</w:t>
      </w:r>
      <w:r>
        <w:t>S Training in Power Point 2003</w:t>
      </w:r>
      <w:r>
        <w:tab/>
      </w:r>
      <w:r w:rsidRPr="00E0657E">
        <w:t>(SBCS)</w:t>
      </w:r>
      <w:r w:rsidRPr="00E0657E">
        <w:tab/>
      </w:r>
      <w:r w:rsidRPr="00E0657E">
        <w:tab/>
      </w:r>
      <w:r w:rsidRPr="00E0657E">
        <w:tab/>
      </w:r>
      <w:r w:rsidRPr="00E0657E">
        <w:tab/>
        <w:t>2008</w:t>
      </w:r>
    </w:p>
    <w:p w:rsidR="00E0657E" w:rsidRPr="00E0657E" w:rsidRDefault="00E0657E" w:rsidP="00466E39">
      <w:pPr>
        <w:spacing w:after="0"/>
      </w:pPr>
      <w:r w:rsidRPr="00E0657E">
        <w:lastRenderedPageBreak/>
        <w:t>M.O.S Training in Access 2003</w:t>
      </w:r>
      <w:r w:rsidRPr="00E0657E">
        <w:tab/>
      </w:r>
      <w:r w:rsidRPr="00E0657E">
        <w:tab/>
        <w:t>(SBCS)</w:t>
      </w:r>
      <w:r w:rsidRPr="00E0657E">
        <w:tab/>
      </w:r>
      <w:r w:rsidRPr="00E0657E">
        <w:tab/>
      </w:r>
      <w:r w:rsidRPr="00E0657E">
        <w:tab/>
      </w:r>
      <w:r w:rsidRPr="00E0657E">
        <w:tab/>
        <w:t>2008</w:t>
      </w:r>
    </w:p>
    <w:p w:rsidR="00E0657E" w:rsidRPr="00E0657E" w:rsidRDefault="00E0657E" w:rsidP="00466E39">
      <w:pPr>
        <w:spacing w:after="0"/>
      </w:pPr>
      <w:r w:rsidRPr="00E0657E">
        <w:t xml:space="preserve">Computer Literacy                                   </w:t>
      </w:r>
      <w:r w:rsidR="009B4A1C">
        <w:tab/>
      </w:r>
      <w:r w:rsidRPr="00E0657E">
        <w:t xml:space="preserve"> (SBCS)                                 </w:t>
      </w:r>
      <w:r w:rsidR="009B4A1C">
        <w:tab/>
      </w:r>
      <w:r w:rsidRPr="00E0657E">
        <w:t>2012</w:t>
      </w:r>
    </w:p>
    <w:p w:rsidR="009B4A1C" w:rsidRDefault="009B4A1C" w:rsidP="009B4A1C">
      <w:pPr>
        <w:spacing w:after="0" w:line="240" w:lineRule="auto"/>
      </w:pPr>
      <w:r>
        <w:t xml:space="preserve">Printing and Graphic Arts - Computer </w:t>
      </w:r>
    </w:p>
    <w:p w:rsidR="00E0657E" w:rsidRDefault="009B4A1C" w:rsidP="009B4A1C">
      <w:pPr>
        <w:spacing w:after="0" w:line="240" w:lineRule="auto"/>
      </w:pPr>
      <w:r>
        <w:t>Graphic Arts Level 1</w:t>
      </w:r>
      <w:r>
        <w:tab/>
      </w:r>
      <w:r>
        <w:tab/>
      </w:r>
      <w:r>
        <w:tab/>
        <w:t>National Training Agency</w:t>
      </w:r>
      <w:r>
        <w:tab/>
      </w:r>
      <w:r>
        <w:tab/>
        <w:t>2014</w:t>
      </w:r>
    </w:p>
    <w:p w:rsidR="00466E39" w:rsidRPr="00E0657E" w:rsidRDefault="00466E39" w:rsidP="009B4A1C">
      <w:pPr>
        <w:spacing w:after="0"/>
      </w:pPr>
    </w:p>
    <w:p w:rsidR="00E0657E" w:rsidRPr="00E0657E" w:rsidRDefault="00B90E31" w:rsidP="00E0657E">
      <w:pPr>
        <w:rPr>
          <w:b/>
        </w:rPr>
      </w:pPr>
      <w:r>
        <w:rPr>
          <w:b/>
        </w:rPr>
        <w:t xml:space="preserve">Work </w:t>
      </w:r>
      <w:r w:rsidR="00E0657E" w:rsidRPr="00E0657E">
        <w:rPr>
          <w:b/>
        </w:rPr>
        <w:t>Experience</w:t>
      </w:r>
    </w:p>
    <w:p w:rsidR="00E0657E" w:rsidRPr="00466E39" w:rsidRDefault="00E0657E" w:rsidP="00466E39">
      <w:pPr>
        <w:numPr>
          <w:ilvl w:val="0"/>
          <w:numId w:val="6"/>
        </w:numPr>
        <w:spacing w:after="0"/>
        <w:rPr>
          <w:b/>
        </w:rPr>
      </w:pPr>
      <w:r w:rsidRPr="00E0657E">
        <w:rPr>
          <w:b/>
        </w:rPr>
        <w:t>March 10th 2008 – June 30th 2008 (Four Months)</w:t>
      </w:r>
      <w:r w:rsidRPr="00466E39">
        <w:rPr>
          <w:b/>
        </w:rPr>
        <w:t>Clerical Assistant</w:t>
      </w:r>
    </w:p>
    <w:p w:rsidR="00E0657E" w:rsidRPr="00E0657E" w:rsidRDefault="00E0657E" w:rsidP="00466E39">
      <w:pPr>
        <w:spacing w:after="0"/>
      </w:pPr>
      <w:r w:rsidRPr="00E0657E">
        <w:t xml:space="preserve"> OJT-Ministry of Planning, Housing and Environment(Vision 2020)</w:t>
      </w:r>
    </w:p>
    <w:p w:rsidR="00E0657E" w:rsidRPr="00E0657E" w:rsidRDefault="00E0657E" w:rsidP="00466E39">
      <w:pPr>
        <w:spacing w:after="0"/>
      </w:pPr>
      <w:r w:rsidRPr="00E0657E">
        <w:t>Work consisted of:</w:t>
      </w:r>
    </w:p>
    <w:p w:rsidR="00E0657E" w:rsidRPr="00E0657E" w:rsidRDefault="00E0657E" w:rsidP="00466E39">
      <w:pPr>
        <w:spacing w:after="0"/>
      </w:pPr>
      <w:r w:rsidRPr="00E0657E">
        <w:t>-Filing work</w:t>
      </w:r>
    </w:p>
    <w:p w:rsidR="00E0657E" w:rsidRPr="00E0657E" w:rsidRDefault="00E0657E" w:rsidP="00466E39">
      <w:pPr>
        <w:spacing w:after="0"/>
      </w:pPr>
      <w:r w:rsidRPr="00E0657E">
        <w:t>-Answering the phone</w:t>
      </w:r>
    </w:p>
    <w:p w:rsidR="00E0657E" w:rsidRPr="00E0657E" w:rsidRDefault="00E0657E" w:rsidP="00466E39">
      <w:pPr>
        <w:spacing w:after="0"/>
      </w:pPr>
      <w:r w:rsidRPr="00E0657E">
        <w:t>-Making phone calls</w:t>
      </w:r>
    </w:p>
    <w:p w:rsidR="00E0657E" w:rsidRPr="00E0657E" w:rsidRDefault="00E0657E" w:rsidP="00466E39">
      <w:pPr>
        <w:spacing w:after="0"/>
      </w:pPr>
      <w:r w:rsidRPr="00E0657E">
        <w:t>-Sending Memos through e-mails and fax</w:t>
      </w:r>
    </w:p>
    <w:p w:rsidR="007034BB" w:rsidRDefault="00E0657E" w:rsidP="00466E39">
      <w:pPr>
        <w:spacing w:after="0"/>
      </w:pPr>
      <w:r w:rsidRPr="00E0657E">
        <w:t>-Inventory</w:t>
      </w:r>
    </w:p>
    <w:p w:rsidR="00466E39" w:rsidRDefault="00466E39" w:rsidP="00466E39">
      <w:pPr>
        <w:spacing w:after="0"/>
      </w:pPr>
    </w:p>
    <w:p w:rsidR="00E0657E" w:rsidRPr="00466E39" w:rsidRDefault="00E0657E" w:rsidP="00466E39">
      <w:pPr>
        <w:numPr>
          <w:ilvl w:val="0"/>
          <w:numId w:val="6"/>
        </w:numPr>
        <w:spacing w:after="0"/>
        <w:rPr>
          <w:b/>
        </w:rPr>
      </w:pPr>
      <w:r w:rsidRPr="00E0657E">
        <w:rPr>
          <w:b/>
        </w:rPr>
        <w:t xml:space="preserve">November 2nd 2008 – April 19th 2009 (Five Months) </w:t>
      </w:r>
      <w:r w:rsidRPr="00466E39">
        <w:rPr>
          <w:b/>
        </w:rPr>
        <w:t>Clerical Assistant</w:t>
      </w:r>
    </w:p>
    <w:p w:rsidR="00E0657E" w:rsidRPr="00E0657E" w:rsidRDefault="00E0657E" w:rsidP="00466E39">
      <w:pPr>
        <w:spacing w:after="0"/>
      </w:pPr>
      <w:r w:rsidRPr="00E0657E">
        <w:t xml:space="preserve"> OJT-Elections and Boundaries Commission(Registry)</w:t>
      </w:r>
    </w:p>
    <w:p w:rsidR="00E0657E" w:rsidRPr="00E0657E" w:rsidRDefault="00E0657E" w:rsidP="00466E39">
      <w:pPr>
        <w:spacing w:after="0"/>
      </w:pPr>
      <w:r w:rsidRPr="00E0657E">
        <w:t>Work consisted of:</w:t>
      </w:r>
    </w:p>
    <w:p w:rsidR="00E0657E" w:rsidRPr="00E0657E" w:rsidRDefault="00E0657E" w:rsidP="00466E39">
      <w:pPr>
        <w:spacing w:after="0"/>
      </w:pPr>
      <w:r w:rsidRPr="00E0657E">
        <w:t>-Searching For Files</w:t>
      </w:r>
    </w:p>
    <w:p w:rsidR="00E0657E" w:rsidRPr="00E0657E" w:rsidRDefault="00E0657E" w:rsidP="00466E39">
      <w:pPr>
        <w:spacing w:after="0"/>
      </w:pPr>
      <w:r w:rsidRPr="00E0657E">
        <w:t>-Filing</w:t>
      </w:r>
    </w:p>
    <w:p w:rsidR="00E0657E" w:rsidRPr="00E0657E" w:rsidRDefault="00E0657E" w:rsidP="00466E39">
      <w:pPr>
        <w:spacing w:after="0"/>
      </w:pPr>
      <w:r w:rsidRPr="00E0657E">
        <w:t>-Updating Original Identification Cards</w:t>
      </w:r>
    </w:p>
    <w:p w:rsidR="00E0657E" w:rsidRPr="00E0657E" w:rsidRDefault="00E0657E" w:rsidP="00466E39">
      <w:pPr>
        <w:spacing w:after="0"/>
      </w:pPr>
    </w:p>
    <w:p w:rsidR="00E0657E" w:rsidRPr="00E0657E" w:rsidRDefault="00E0657E" w:rsidP="00466E39">
      <w:pPr>
        <w:numPr>
          <w:ilvl w:val="0"/>
          <w:numId w:val="6"/>
        </w:numPr>
        <w:spacing w:after="0"/>
        <w:rPr>
          <w:b/>
        </w:rPr>
      </w:pPr>
      <w:r w:rsidRPr="00E0657E">
        <w:rPr>
          <w:b/>
        </w:rPr>
        <w:t>September 12</w:t>
      </w:r>
      <w:r w:rsidRPr="00E0657E">
        <w:rPr>
          <w:b/>
          <w:vertAlign w:val="superscript"/>
        </w:rPr>
        <w:t>th</w:t>
      </w:r>
      <w:r w:rsidRPr="00E0657E">
        <w:rPr>
          <w:b/>
        </w:rPr>
        <w:t xml:space="preserve"> 2011 – June 16</w:t>
      </w:r>
      <w:r w:rsidRPr="00E0657E">
        <w:rPr>
          <w:b/>
          <w:vertAlign w:val="superscript"/>
        </w:rPr>
        <w:t>th</w:t>
      </w:r>
      <w:r w:rsidR="00BC175C">
        <w:rPr>
          <w:b/>
        </w:rPr>
        <w:t xml:space="preserve"> 2012 (Nine</w:t>
      </w:r>
      <w:r w:rsidRPr="00E0657E">
        <w:rPr>
          <w:b/>
        </w:rPr>
        <w:t xml:space="preserve"> Months)   Customer Service Representative</w:t>
      </w:r>
    </w:p>
    <w:p w:rsidR="00E0657E" w:rsidRPr="006C6D26" w:rsidRDefault="00E0657E" w:rsidP="006C6D26">
      <w:pPr>
        <w:spacing w:after="0"/>
        <w:ind w:left="720"/>
        <w:rPr>
          <w:b/>
        </w:rPr>
      </w:pPr>
      <w:r w:rsidRPr="00E0657E">
        <w:t>Ate Logo – Grand Bazaar (Shoe Store)</w:t>
      </w:r>
      <w:r w:rsidR="006C6D26">
        <w:t xml:space="preserve"> </w:t>
      </w:r>
      <w:r w:rsidR="006C6D26" w:rsidRPr="00E0657E">
        <w:rPr>
          <w:b/>
        </w:rPr>
        <w:t>October 2</w:t>
      </w:r>
      <w:r w:rsidR="006C6D26" w:rsidRPr="00E0657E">
        <w:rPr>
          <w:b/>
          <w:vertAlign w:val="superscript"/>
        </w:rPr>
        <w:t>nd</w:t>
      </w:r>
      <w:r w:rsidR="006C6D26" w:rsidRPr="00E0657E">
        <w:rPr>
          <w:b/>
        </w:rPr>
        <w:t xml:space="preserve"> 2012</w:t>
      </w:r>
      <w:r w:rsidR="006C6D26">
        <w:rPr>
          <w:b/>
        </w:rPr>
        <w:t xml:space="preserve"> – February 28</w:t>
      </w:r>
      <w:r w:rsidR="006C6D26" w:rsidRPr="00EB3AC8">
        <w:rPr>
          <w:b/>
          <w:vertAlign w:val="superscript"/>
        </w:rPr>
        <w:t>th</w:t>
      </w:r>
      <w:r w:rsidR="006C6D26">
        <w:rPr>
          <w:b/>
        </w:rPr>
        <w:t xml:space="preserve"> 2013 (Four Months) </w:t>
      </w:r>
      <w:r w:rsidR="006C6D26" w:rsidRPr="00466E39">
        <w:rPr>
          <w:b/>
        </w:rPr>
        <w:t>Customer Service Representative (Part Time)</w:t>
      </w:r>
      <w:r w:rsidR="006C6D26">
        <w:rPr>
          <w:b/>
        </w:rPr>
        <w:t xml:space="preserve"> </w:t>
      </w:r>
      <w:r w:rsidR="006C6D26" w:rsidRPr="00E0657E">
        <w:t xml:space="preserve">Ate Logo – </w:t>
      </w:r>
      <w:proofErr w:type="spellStart"/>
      <w:r w:rsidR="006C6D26" w:rsidRPr="00E0657E">
        <w:t>Trincity</w:t>
      </w:r>
      <w:proofErr w:type="spellEnd"/>
      <w:r w:rsidR="006C6D26" w:rsidRPr="00E0657E">
        <w:t xml:space="preserve"> Mall (Shoe Store)</w:t>
      </w:r>
    </w:p>
    <w:p w:rsidR="00E0657E" w:rsidRPr="00E0657E" w:rsidRDefault="00E0657E" w:rsidP="00466E39">
      <w:pPr>
        <w:spacing w:after="0"/>
      </w:pPr>
    </w:p>
    <w:p w:rsidR="00E0657E" w:rsidRPr="00E0657E" w:rsidRDefault="00E0657E" w:rsidP="00466E39">
      <w:pPr>
        <w:spacing w:after="0"/>
      </w:pPr>
      <w:r w:rsidRPr="00E0657E">
        <w:t>Work consisted of:</w:t>
      </w:r>
    </w:p>
    <w:p w:rsidR="00E0657E" w:rsidRPr="00E0657E" w:rsidRDefault="00E0657E" w:rsidP="00466E39">
      <w:pPr>
        <w:spacing w:after="0"/>
      </w:pPr>
      <w:r w:rsidRPr="00E0657E">
        <w:t>-Attending to customers</w:t>
      </w:r>
    </w:p>
    <w:p w:rsidR="00E0657E" w:rsidRPr="00E0657E" w:rsidRDefault="00E0657E" w:rsidP="00466E39">
      <w:pPr>
        <w:spacing w:after="0"/>
      </w:pPr>
      <w:r w:rsidRPr="00E0657E">
        <w:t xml:space="preserve">-Ordering shoes from other branches </w:t>
      </w:r>
    </w:p>
    <w:p w:rsidR="00E0657E" w:rsidRPr="00E0657E" w:rsidRDefault="00E0657E" w:rsidP="00466E39">
      <w:pPr>
        <w:spacing w:after="0"/>
      </w:pPr>
      <w:r w:rsidRPr="00E0657E">
        <w:t>-Cashing</w:t>
      </w:r>
    </w:p>
    <w:p w:rsidR="00E0657E" w:rsidRPr="00E0657E" w:rsidRDefault="00E0657E" w:rsidP="00466E39">
      <w:pPr>
        <w:spacing w:after="0"/>
      </w:pPr>
      <w:r w:rsidRPr="00E0657E">
        <w:t>-Inventory</w:t>
      </w:r>
    </w:p>
    <w:p w:rsidR="00E0657E" w:rsidRDefault="00E0657E" w:rsidP="00466E39">
      <w:pPr>
        <w:spacing w:after="0"/>
      </w:pPr>
      <w:r w:rsidRPr="00E0657E">
        <w:t>-Answering phone calls</w:t>
      </w:r>
    </w:p>
    <w:p w:rsidR="00466E39" w:rsidRPr="00E0657E" w:rsidRDefault="00466E39" w:rsidP="00466E39">
      <w:pPr>
        <w:spacing w:after="0"/>
      </w:pPr>
    </w:p>
    <w:p w:rsidR="00E0657E" w:rsidRPr="00466E39" w:rsidRDefault="006C6D26" w:rsidP="00466E39">
      <w:pPr>
        <w:numPr>
          <w:ilvl w:val="0"/>
          <w:numId w:val="6"/>
        </w:numPr>
        <w:spacing w:after="0"/>
        <w:rPr>
          <w:b/>
        </w:rPr>
      </w:pPr>
      <w:r>
        <w:rPr>
          <w:b/>
        </w:rPr>
        <w:t>April</w:t>
      </w:r>
      <w:r w:rsidR="00E0657E" w:rsidRPr="00E0657E">
        <w:rPr>
          <w:b/>
        </w:rPr>
        <w:t xml:space="preserve"> 2012</w:t>
      </w:r>
      <w:r w:rsidR="00EB3AC8">
        <w:rPr>
          <w:b/>
        </w:rPr>
        <w:t xml:space="preserve"> – </w:t>
      </w:r>
      <w:r>
        <w:rPr>
          <w:b/>
        </w:rPr>
        <w:t>Present  (2 years</w:t>
      </w:r>
      <w:r w:rsidR="00EB3AC8">
        <w:rPr>
          <w:b/>
        </w:rPr>
        <w:t xml:space="preserve">) </w:t>
      </w:r>
      <w:r>
        <w:rPr>
          <w:b/>
        </w:rPr>
        <w:t>Freelance Graphic Designer</w:t>
      </w:r>
      <w:r w:rsidR="00E0657E" w:rsidRPr="00466E39">
        <w:rPr>
          <w:b/>
        </w:rPr>
        <w:t xml:space="preserve"> (Part Time)</w:t>
      </w:r>
    </w:p>
    <w:p w:rsidR="00E0657E" w:rsidRPr="00E0657E" w:rsidRDefault="006C6D26" w:rsidP="00466E39">
      <w:pPr>
        <w:spacing w:after="0"/>
      </w:pPr>
      <w:r>
        <w:t>TF Design Studio (Home Based)</w:t>
      </w:r>
      <w:r w:rsidR="00A72DB1">
        <w:t xml:space="preserve"> </w:t>
      </w:r>
      <w:r w:rsidR="00A72DB1" w:rsidRPr="00A72DB1">
        <w:t>http://tfdesignstudio.wix.com/myportfolio</w:t>
      </w:r>
    </w:p>
    <w:p w:rsidR="00E0657E" w:rsidRPr="00E0657E" w:rsidRDefault="00E0657E" w:rsidP="00466E39">
      <w:pPr>
        <w:spacing w:after="0"/>
      </w:pPr>
    </w:p>
    <w:p w:rsidR="00E0657E" w:rsidRPr="00E0657E" w:rsidRDefault="00E0657E" w:rsidP="00466E39">
      <w:pPr>
        <w:spacing w:after="0"/>
      </w:pPr>
      <w:r w:rsidRPr="00E0657E">
        <w:t>Work consisted of:</w:t>
      </w:r>
    </w:p>
    <w:p w:rsidR="00E0657E" w:rsidRPr="00E0657E" w:rsidRDefault="006C6D26" w:rsidP="00466E39">
      <w:pPr>
        <w:spacing w:after="0"/>
      </w:pPr>
      <w:r>
        <w:t>- Attending to customer orders</w:t>
      </w:r>
    </w:p>
    <w:p w:rsidR="00E0657E" w:rsidRPr="00E0657E" w:rsidRDefault="00E0657E" w:rsidP="00466E39">
      <w:pPr>
        <w:spacing w:after="0"/>
      </w:pPr>
      <w:r w:rsidRPr="00E0657E">
        <w:t>-</w:t>
      </w:r>
      <w:r w:rsidR="006C6D26">
        <w:t>Designing corporate identities and marketing identities such as business stationary, flyers,</w:t>
      </w:r>
      <w:r w:rsidR="007E2109">
        <w:t xml:space="preserve"> tickets,</w:t>
      </w:r>
      <w:r w:rsidR="006C6D26">
        <w:t xml:space="preserve"> brochures </w:t>
      </w:r>
      <w:r w:rsidR="007E2109">
        <w:t xml:space="preserve">menus </w:t>
      </w:r>
      <w:r w:rsidR="006C6D26">
        <w:t>and more.</w:t>
      </w:r>
    </w:p>
    <w:p w:rsidR="00E0657E" w:rsidRPr="00E0657E" w:rsidRDefault="00E0657E" w:rsidP="00466E39">
      <w:pPr>
        <w:spacing w:after="0"/>
      </w:pPr>
      <w:r w:rsidRPr="00E0657E">
        <w:t>-</w:t>
      </w:r>
      <w:r w:rsidR="006C6D26">
        <w:t>Design templates for an online graphic design marketplace.</w:t>
      </w:r>
    </w:p>
    <w:p w:rsidR="00466E39" w:rsidRDefault="00466E39" w:rsidP="00466E39">
      <w:pPr>
        <w:spacing w:after="0"/>
        <w:rPr>
          <w:b/>
        </w:rPr>
      </w:pPr>
    </w:p>
    <w:p w:rsidR="00E0657E" w:rsidRPr="00384672" w:rsidRDefault="00384672" w:rsidP="00466E39">
      <w:pPr>
        <w:spacing w:after="0"/>
      </w:pPr>
      <w:r>
        <w:rPr>
          <w:b/>
        </w:rPr>
        <w:t>Referees</w:t>
      </w:r>
      <w:r w:rsidR="00E0657E" w:rsidRPr="00E0657E">
        <w:rPr>
          <w:b/>
        </w:rPr>
        <w:t xml:space="preserve">: </w:t>
      </w:r>
      <w:r w:rsidRPr="00384672">
        <w:t xml:space="preserve">Jason Moore Lecturer at </w:t>
      </w:r>
      <w:r w:rsidRPr="00E0657E">
        <w:t>School of Business and Computer Science</w:t>
      </w:r>
    </w:p>
    <w:p w:rsidR="00384672" w:rsidRDefault="00384672" w:rsidP="00466E39">
      <w:pPr>
        <w:spacing w:after="0"/>
      </w:pPr>
      <w:r w:rsidRPr="00384672">
        <w:t>Cheryl Dunmore Supervisor at Ate Logo Grand Baz</w:t>
      </w:r>
      <w:r w:rsidR="007E2109">
        <w:t>a</w:t>
      </w:r>
      <w:r w:rsidRPr="00384672">
        <w:t>ar</w:t>
      </w:r>
    </w:p>
    <w:p w:rsidR="006C6D26" w:rsidRPr="00384672" w:rsidRDefault="006C6D26" w:rsidP="00466E39">
      <w:pPr>
        <w:spacing w:after="0"/>
      </w:pPr>
      <w:r>
        <w:t>Herman Brathwaite Lecturer at Pixels Art and Design Institute</w:t>
      </w:r>
    </w:p>
    <w:sectPr w:rsidR="006C6D26" w:rsidRPr="00384672" w:rsidSect="00B90E31">
      <w:headerReference w:type="even" r:id="rId12"/>
      <w:foot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FB1" w:rsidRDefault="00CB7FB1">
      <w:pPr>
        <w:spacing w:after="0" w:line="240" w:lineRule="auto"/>
      </w:pPr>
      <w:r>
        <w:separator/>
      </w:r>
    </w:p>
  </w:endnote>
  <w:endnote w:type="continuationSeparator" w:id="1">
    <w:p w:rsidR="00CB7FB1" w:rsidRDefault="00CB7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4BB" w:rsidRDefault="0035250A">
    <w:pPr>
      <w:pStyle w:val="Footer"/>
    </w:pPr>
    <w:r>
      <w:rPr>
        <w:noProof/>
      </w:rPr>
      <w:pict>
        <v:rect id="_x0000_s24586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04617b [3215]" stroked="f" strokeweight="2pt">
          <v:path arrowok="t"/>
          <v:textbox>
            <w:txbxContent>
              <w:p w:rsidR="007034BB" w:rsidRDefault="007034BB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4585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0f6fc6 [3204]" stroked="f" strokeweight="2pt">
          <v:path arrowok="t"/>
          <v:textbox>
            <w:txbxContent>
              <w:p w:rsidR="007034BB" w:rsidRDefault="007034BB"/>
            </w:txbxContent>
          </v:textbox>
          <w10:wrap anchorx="page" anchory="page"/>
        </v:rect>
      </w:pict>
    </w: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Double Bracket 7" o:spid="_x0000_s24584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0f6fc6 [3204]" strokecolor="white [3212]" strokeweight="1pt">
          <v:path arrowok="t"/>
          <v:textbox inset="0,,0">
            <w:txbxContent>
              <w:p w:rsidR="007034BB" w:rsidRDefault="0035250A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466E39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A72DB1" w:rsidRPr="00A72DB1">
                  <w:rPr>
                    <w:noProof/>
                    <w:color w:val="FFFFFF" w:themeColor="background1"/>
                    <w:sz w:val="24"/>
                  </w:rPr>
                  <w:t>2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4BB" w:rsidRDefault="0035250A">
    <w:r w:rsidRPr="0035250A">
      <w:rPr>
        <w:noProof/>
        <w:color w:val="000000"/>
      </w:rPr>
      <w:pict>
        <v:rect id="_x0000_s24583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>
        <v:rect id="_x0000_s2458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04617b [3215]" stroked="f" strokeweight="2pt">
          <v:path arrowok="t"/>
          <v:textbox>
            <w:txbxContent>
              <w:p w:rsidR="007034BB" w:rsidRDefault="007034BB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4581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0f6fc6 [3204]" stroked="f" strokeweight="2pt">
          <v:path arrowok="t"/>
          <v:textbox>
            <w:txbxContent>
              <w:p w:rsidR="007034BB" w:rsidRDefault="007034BB"/>
            </w:txbxContent>
          </v:textbox>
          <w10:wrap anchorx="page" anchory="page"/>
        </v:rect>
      </w:pict>
    </w: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4580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0f6fc6 [3204]" strokecolor="white [3212]" strokeweight="1pt">
          <v:path arrowok="t"/>
          <v:textbox inset="0,,0">
            <w:txbxContent>
              <w:p w:rsidR="007034BB" w:rsidRDefault="0035250A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466E39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6C6D26" w:rsidRPr="006C6D26">
                  <w:rPr>
                    <w:noProof/>
                    <w:color w:val="FFFFFF" w:themeColor="background1"/>
                    <w:sz w:val="24"/>
                  </w:rPr>
                  <w:t>3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FB1" w:rsidRDefault="00CB7FB1">
      <w:pPr>
        <w:spacing w:after="0" w:line="240" w:lineRule="auto"/>
      </w:pPr>
      <w:r>
        <w:separator/>
      </w:r>
    </w:p>
  </w:footnote>
  <w:footnote w:type="continuationSeparator" w:id="1">
    <w:p w:rsidR="00CB7FB1" w:rsidRDefault="00CB7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4BB" w:rsidRDefault="0035250A">
    <w:pPr>
      <w:pStyle w:val="Header"/>
    </w:pPr>
    <w:r w:rsidRPr="0035250A">
      <w:rPr>
        <w:noProof/>
        <w:color w:val="000000"/>
      </w:rPr>
      <w:pict>
        <v:rect id="_x0000_s24590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3" o:spid="_x0000_s24589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04617b [3215]" stroked="f" strokeweight=".5pt">
          <v:path arrowok="t"/>
          <v:textbox style="layout-flow:vertical;mso-layout-flow-alt:bottom-to-top">
            <w:txbxContent>
              <w:p w:rsidR="007034BB" w:rsidRDefault="00466E39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 xml:space="preserve">Resume: 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rect id="_x0000_s24588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0f6fc6 [3204]" stroked="f" strokeweight="2pt">
          <v:path arrowok="t"/>
          <v:textbox>
            <w:txbxContent>
              <w:p w:rsidR="007034BB" w:rsidRDefault="007034BB"/>
            </w:txbxContent>
          </v:textbox>
          <w10:wrap anchorx="page" anchory="page"/>
        </v:rect>
      </w:pict>
    </w:r>
    <w:r>
      <w:rPr>
        <w:noProof/>
      </w:rPr>
      <w:pict>
        <v:rect id="Rectangle 4" o:spid="_x0000_s24587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04617b [3215]" stroked="f" strokeweight="2pt">
          <v:path arrowok="t"/>
          <v:textbox>
            <w:txbxContent>
              <w:p w:rsidR="007034BB" w:rsidRDefault="007034BB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4BB" w:rsidRDefault="0035250A">
    <w:pPr>
      <w:pStyle w:val="Header"/>
    </w:pPr>
    <w:r>
      <w:rPr>
        <w:noProof/>
      </w:rPr>
      <w:pict>
        <v:rect id="Rectangle 5" o:spid="_x0000_s24579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>
        <v:rect id="_x0000_s24578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04617b [3215]" stroked="f" strokeweight="2pt">
          <v:path arrowok="t"/>
          <v:textbox>
            <w:txbxContent>
              <w:p w:rsidR="007034BB" w:rsidRDefault="007034BB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4577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0f6fc6 [3204]" stroked="f" strokeweight="2pt">
          <v:path arrowok="t"/>
          <v:textbox>
            <w:txbxContent>
              <w:p w:rsidR="007034BB" w:rsidRDefault="007034BB"/>
            </w:txbxContent>
          </v:textbox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A7ADA"/>
    <w:multiLevelType w:val="hybridMultilevel"/>
    <w:tmpl w:val="C92C39BC"/>
    <w:lvl w:ilvl="0" w:tplc="C7A6D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DD9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4595"/>
    <o:shapelayout v:ext="edit">
      <o:idmap v:ext="edit" data="24"/>
    </o:shapelayout>
  </w:hdrShapeDefaults>
  <w:footnotePr>
    <w:footnote w:id="0"/>
    <w:footnote w:id="1"/>
  </w:footnotePr>
  <w:endnotePr>
    <w:endnote w:id="0"/>
    <w:endnote w:id="1"/>
  </w:endnotePr>
  <w:compat/>
  <w:rsids>
    <w:rsidRoot w:val="00CB7FB1"/>
    <w:rsid w:val="00197087"/>
    <w:rsid w:val="002242B2"/>
    <w:rsid w:val="0035250A"/>
    <w:rsid w:val="00361694"/>
    <w:rsid w:val="00384672"/>
    <w:rsid w:val="003B5464"/>
    <w:rsid w:val="00466E39"/>
    <w:rsid w:val="004846B8"/>
    <w:rsid w:val="005200DF"/>
    <w:rsid w:val="005D7E2D"/>
    <w:rsid w:val="00616602"/>
    <w:rsid w:val="006A0CDD"/>
    <w:rsid w:val="006C6D26"/>
    <w:rsid w:val="007034BB"/>
    <w:rsid w:val="007E2109"/>
    <w:rsid w:val="007F53AC"/>
    <w:rsid w:val="008872AB"/>
    <w:rsid w:val="00963190"/>
    <w:rsid w:val="009B4A1C"/>
    <w:rsid w:val="00A72DB1"/>
    <w:rsid w:val="00B17E6A"/>
    <w:rsid w:val="00B90E31"/>
    <w:rsid w:val="00BC175C"/>
    <w:rsid w:val="00CB7FB1"/>
    <w:rsid w:val="00DC24FF"/>
    <w:rsid w:val="00E0657E"/>
    <w:rsid w:val="00EB3AC8"/>
    <w:rsid w:val="00ED35C3"/>
    <w:rsid w:val="00F44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9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602"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60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F6FC6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6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04617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602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F6FC6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6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6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F6FC6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6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6FC6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6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6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6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616602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616602"/>
    <w:pPr>
      <w:spacing w:line="240" w:lineRule="auto"/>
      <w:ind w:left="720" w:hanging="288"/>
      <w:contextualSpacing/>
    </w:pPr>
    <w:rPr>
      <w:color w:val="04617B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616602"/>
    <w:rPr>
      <w:rFonts w:asciiTheme="majorHAnsi" w:eastAsiaTheme="majorEastAsia" w:hAnsiTheme="majorHAnsi" w:cstheme="majorBidi"/>
      <w:bCs/>
      <w:color w:val="auto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6602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602"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602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602"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602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602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602"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602"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602"/>
    <w:pPr>
      <w:spacing w:line="240" w:lineRule="auto"/>
    </w:pPr>
    <w:rPr>
      <w:rFonts w:eastAsiaTheme="minorEastAsia"/>
      <w:b/>
      <w:bCs/>
      <w:smallCaps/>
      <w:color w:val="04617B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6166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4617B" w:themeColor="text2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602"/>
    <w:rPr>
      <w:rFonts w:asciiTheme="majorHAnsi" w:eastAsiaTheme="majorEastAsia" w:hAnsiTheme="majorHAnsi" w:cstheme="majorBidi"/>
      <w:color w:val="auto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602"/>
    <w:pPr>
      <w:numPr>
        <w:ilvl w:val="1"/>
      </w:numPr>
    </w:pPr>
    <w:rPr>
      <w:rFonts w:eastAsiaTheme="majorEastAsia" w:cstheme="majorBidi"/>
      <w:iCs/>
      <w:color w:val="04617B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616602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16602"/>
    <w:rPr>
      <w:b/>
      <w:bCs/>
    </w:rPr>
  </w:style>
  <w:style w:type="character" w:styleId="Emphasis">
    <w:name w:val="Emphasis"/>
    <w:basedOn w:val="DefaultParagraphFont"/>
    <w:uiPriority w:val="20"/>
    <w:qFormat/>
    <w:rsid w:val="00616602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6166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6602"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0F6FC6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616602"/>
    <w:rPr>
      <w:rFonts w:asciiTheme="majorHAnsi" w:eastAsiaTheme="minorEastAsia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602"/>
    <w:pPr>
      <w:pBdr>
        <w:top w:val="single" w:sz="36" w:space="8" w:color="0F6FC6" w:themeColor="accent1"/>
        <w:left w:val="single" w:sz="36" w:space="8" w:color="0F6FC6" w:themeColor="accent1"/>
        <w:bottom w:val="single" w:sz="36" w:space="8" w:color="0F6FC6" w:themeColor="accent1"/>
        <w:right w:val="single" w:sz="36" w:space="8" w:color="0F6FC6" w:themeColor="accent1"/>
      </w:pBdr>
      <w:shd w:val="clear" w:color="auto" w:fill="0F6FC6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602"/>
    <w:rPr>
      <w:rFonts w:eastAsiaTheme="minorEastAsia"/>
      <w:b/>
      <w:bCs/>
      <w:i/>
      <w:iCs/>
      <w:color w:val="auto"/>
      <w:sz w:val="21"/>
      <w:shd w:val="clear" w:color="auto" w:fill="0F6FC6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616602"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61660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16602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616602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6602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602"/>
    <w:pPr>
      <w:spacing w:before="480" w:line="264" w:lineRule="auto"/>
      <w:outlineLvl w:val="9"/>
    </w:pPr>
    <w:rPr>
      <w:b/>
      <w:color w:val="000000"/>
      <w:sz w:val="28"/>
    </w:rPr>
  </w:style>
  <w:style w:type="character" w:styleId="PlaceholderText">
    <w:name w:val="Placeholder Text"/>
    <w:basedOn w:val="DefaultParagraphFont"/>
    <w:uiPriority w:val="99"/>
    <w:rsid w:val="006166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02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sid w:val="00616602"/>
    <w:rPr>
      <w:b/>
      <w:color w:val="04617B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16602"/>
  </w:style>
  <w:style w:type="paragraph" w:customStyle="1" w:styleId="Subsection">
    <w:name w:val="Subsection"/>
    <w:basedOn w:val="Heading2"/>
    <w:qFormat/>
    <w:rsid w:val="00616602"/>
    <w:pPr>
      <w:spacing w:before="0"/>
    </w:pPr>
    <w:rPr>
      <w:color w:val="0F6FC6" w:themeColor="accent1"/>
      <w:sz w:val="21"/>
    </w:rPr>
  </w:style>
  <w:style w:type="paragraph" w:customStyle="1" w:styleId="PersonalName">
    <w:name w:val="Personal Name"/>
    <w:basedOn w:val="Title"/>
    <w:qFormat/>
    <w:rsid w:val="00616602"/>
    <w:rPr>
      <w:b/>
      <w:sz w:val="28"/>
      <w:szCs w:val="28"/>
    </w:rPr>
  </w:style>
  <w:style w:type="paragraph" w:customStyle="1" w:styleId="SubsectionDate">
    <w:name w:val="Subsection Date"/>
    <w:basedOn w:val="Normal"/>
    <w:qFormat/>
    <w:rsid w:val="00616602"/>
  </w:style>
  <w:style w:type="paragraph" w:styleId="Header">
    <w:name w:val="header"/>
    <w:basedOn w:val="Normal"/>
    <w:link w:val="HeaderChar"/>
    <w:uiPriority w:val="99"/>
    <w:unhideWhenUsed/>
    <w:rsid w:val="00616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602"/>
  </w:style>
  <w:style w:type="paragraph" w:styleId="Footer">
    <w:name w:val="footer"/>
    <w:basedOn w:val="Normal"/>
    <w:link w:val="FooterChar"/>
    <w:uiPriority w:val="99"/>
    <w:unhideWhenUsed/>
    <w:rsid w:val="00616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602"/>
  </w:style>
  <w:style w:type="paragraph" w:customStyle="1" w:styleId="Phone">
    <w:name w:val="Phone"/>
    <w:basedOn w:val="NoSpacing"/>
    <w:qFormat/>
    <w:rsid w:val="00616602"/>
    <w:rPr>
      <w:sz w:val="24"/>
    </w:rPr>
  </w:style>
  <w:style w:type="paragraph" w:customStyle="1" w:styleId="SenderAddress">
    <w:name w:val="Sender Address"/>
    <w:basedOn w:val="NoSpacing"/>
    <w:qFormat/>
    <w:rsid w:val="00616602"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rsid w:val="00616602"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36"/>
    <w:unhideWhenUsed/>
    <w:qFormat/>
    <w:rsid w:val="00616602"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rsid w:val="00616602"/>
    <w:pPr>
      <w:spacing w:before="480" w:after="960"/>
      <w:contextualSpacing/>
    </w:pPr>
    <w:rPr>
      <w:b/>
      <w:color w:val="04617B" w:themeColor="text2"/>
    </w:rPr>
  </w:style>
  <w:style w:type="character" w:customStyle="1" w:styleId="ClosingChar">
    <w:name w:val="Closing Char"/>
    <w:basedOn w:val="DefaultParagraphFont"/>
    <w:link w:val="Closing"/>
    <w:uiPriority w:val="5"/>
    <w:rsid w:val="00616602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rsid w:val="00616602"/>
    <w:pPr>
      <w:spacing w:after="360"/>
      <w:contextualSpacing/>
    </w:pPr>
    <w:rPr>
      <w:color w:val="04617B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616602"/>
    <w:pPr>
      <w:spacing w:before="480" w:after="320"/>
      <w:contextualSpacing/>
    </w:pPr>
    <w:rPr>
      <w:b/>
      <w:color w:val="04617B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sid w:val="00616602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rsid w:val="00616602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616602"/>
    <w:rPr>
      <w:sz w:val="21"/>
    </w:rPr>
  </w:style>
  <w:style w:type="character" w:styleId="Hyperlink">
    <w:name w:val="Hyperlink"/>
    <w:basedOn w:val="DefaultParagraphFont"/>
    <w:uiPriority w:val="99"/>
    <w:semiHidden/>
    <w:unhideWhenUsed/>
    <w:rsid w:val="00A72D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F6FC6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04617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F6FC6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F6FC6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6FC6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04617B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04617B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4617B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4617B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0F6FC6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F6FC6" w:themeColor="accent1"/>
        <w:left w:val="single" w:sz="36" w:space="8" w:color="0F6FC6" w:themeColor="accent1"/>
        <w:bottom w:val="single" w:sz="36" w:space="8" w:color="0F6FC6" w:themeColor="accent1"/>
        <w:right w:val="single" w:sz="36" w:space="8" w:color="0F6FC6" w:themeColor="accent1"/>
      </w:pBdr>
      <w:shd w:val="clear" w:color="auto" w:fill="0F6FC6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0F6FC6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04617B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0F6FC6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36"/>
    <w:unhideWhenUsed/>
    <w:qFormat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04617B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04617B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04617B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5C6D652BD14AF0B0C7D65ADFD53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D555-1CC7-4A7C-BC06-2F38BC03E982}"/>
      </w:docPartPr>
      <w:docPartBody>
        <w:p w:rsidR="00841F2F" w:rsidRDefault="0056242B" w:rsidP="0056242B">
          <w:pPr>
            <w:pStyle w:val="AC5C6D652BD14AF0B0C7D65ADFD53D1F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E7767"/>
    <w:rsid w:val="00055C00"/>
    <w:rsid w:val="000A2F42"/>
    <w:rsid w:val="004647AC"/>
    <w:rsid w:val="0056242B"/>
    <w:rsid w:val="00763BB2"/>
    <w:rsid w:val="00783005"/>
    <w:rsid w:val="007E7767"/>
    <w:rsid w:val="00841F2F"/>
    <w:rsid w:val="0090258D"/>
    <w:rsid w:val="00A64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0A2F42"/>
    <w:rPr>
      <w:color w:val="808080"/>
    </w:rPr>
  </w:style>
  <w:style w:type="paragraph" w:customStyle="1" w:styleId="6E78E39A09C04F399D8BB1FA24F01269">
    <w:name w:val="6E78E39A09C04F399D8BB1FA24F01269"/>
    <w:rsid w:val="000A2F42"/>
  </w:style>
  <w:style w:type="paragraph" w:customStyle="1" w:styleId="642C30F6667B4D619A012AFBEC20A213">
    <w:name w:val="642C30F6667B4D619A012AFBEC20A213"/>
    <w:rsid w:val="000A2F42"/>
  </w:style>
  <w:style w:type="paragraph" w:customStyle="1" w:styleId="B920AC618B22465783AA367D50CA4B3D">
    <w:name w:val="B920AC618B22465783AA367D50CA4B3D"/>
    <w:rsid w:val="000A2F42"/>
  </w:style>
  <w:style w:type="paragraph" w:customStyle="1" w:styleId="455EEABEF5D14364A58BE34D5BB620B8">
    <w:name w:val="455EEABEF5D14364A58BE34D5BB620B8"/>
    <w:rsid w:val="000A2F42"/>
  </w:style>
  <w:style w:type="paragraph" w:customStyle="1" w:styleId="6AC312A6A6B44ED88F0CCF5628B91A1B">
    <w:name w:val="6AC312A6A6B44ED88F0CCF5628B91A1B"/>
    <w:rsid w:val="000A2F42"/>
  </w:style>
  <w:style w:type="paragraph" w:customStyle="1" w:styleId="47EC65074BC74F21859BFDA88FAA4785">
    <w:name w:val="47EC65074BC74F21859BFDA88FAA4785"/>
    <w:rsid w:val="000A2F42"/>
  </w:style>
  <w:style w:type="paragraph" w:customStyle="1" w:styleId="35D3796D63AD48728D1207EF4F6344F7">
    <w:name w:val="35D3796D63AD48728D1207EF4F6344F7"/>
    <w:rsid w:val="000A2F42"/>
  </w:style>
  <w:style w:type="paragraph" w:customStyle="1" w:styleId="D27547927B8240C5BA2E3DE56625C4BF">
    <w:name w:val="D27547927B8240C5BA2E3DE56625C4BF"/>
    <w:rsid w:val="000A2F42"/>
  </w:style>
  <w:style w:type="paragraph" w:customStyle="1" w:styleId="8B11B2E15CEC4DBC8E3F7BB924F7B768">
    <w:name w:val="8B11B2E15CEC4DBC8E3F7BB924F7B768"/>
    <w:rsid w:val="000A2F42"/>
  </w:style>
  <w:style w:type="paragraph" w:customStyle="1" w:styleId="8EA17915CA854AE7917FD3F72ABFA753">
    <w:name w:val="8EA17915CA854AE7917FD3F72ABFA753"/>
    <w:rsid w:val="000A2F42"/>
  </w:style>
  <w:style w:type="paragraph" w:customStyle="1" w:styleId="02AAB077B12F46E1AB24158EBEDEB1BA">
    <w:name w:val="02AAB077B12F46E1AB24158EBEDEB1BA"/>
    <w:rsid w:val="000A2F42"/>
  </w:style>
  <w:style w:type="paragraph" w:customStyle="1" w:styleId="FA1BFE363C7C4FF9BF2D4CBED8E45313">
    <w:name w:val="FA1BFE363C7C4FF9BF2D4CBED8E45313"/>
    <w:rsid w:val="000A2F42"/>
  </w:style>
  <w:style w:type="paragraph" w:customStyle="1" w:styleId="93DFBE36A84043A3ACCE8FA1209D2973">
    <w:name w:val="93DFBE36A84043A3ACCE8FA1209D2973"/>
    <w:rsid w:val="000A2F42"/>
  </w:style>
  <w:style w:type="paragraph" w:customStyle="1" w:styleId="9A1DD2302EE14519A8A697E8230D73E0">
    <w:name w:val="9A1DD2302EE14519A8A697E8230D73E0"/>
    <w:rsid w:val="000A2F42"/>
  </w:style>
  <w:style w:type="paragraph" w:customStyle="1" w:styleId="5CE9A03D7CBC4A389D3E8D3EDEC9176B">
    <w:name w:val="5CE9A03D7CBC4A389D3E8D3EDEC9176B"/>
    <w:rsid w:val="000A2F42"/>
  </w:style>
  <w:style w:type="paragraph" w:customStyle="1" w:styleId="A79A959FD3A345B1AD8F21C5F31EFBC5">
    <w:name w:val="A79A959FD3A345B1AD8F21C5F31EFBC5"/>
    <w:rsid w:val="000A2F42"/>
  </w:style>
  <w:style w:type="paragraph" w:customStyle="1" w:styleId="270976EF51394545876CC3DC1DD51F03">
    <w:name w:val="270976EF51394545876CC3DC1DD51F03"/>
    <w:rsid w:val="000A2F42"/>
  </w:style>
  <w:style w:type="paragraph" w:customStyle="1" w:styleId="EABBA95C14BA4F1CA76527CA1921F56C">
    <w:name w:val="EABBA95C14BA4F1CA76527CA1921F56C"/>
    <w:rsid w:val="000A2F42"/>
  </w:style>
  <w:style w:type="paragraph" w:customStyle="1" w:styleId="3BEBE0CDB3BC445885B75406A32A2FDE">
    <w:name w:val="3BEBE0CDB3BC445885B75406A32A2FDE"/>
    <w:rsid w:val="000A2F42"/>
  </w:style>
  <w:style w:type="paragraph" w:customStyle="1" w:styleId="7B40312A19174039949B6FB06DA5CBCB">
    <w:name w:val="7B40312A19174039949B6FB06DA5CBCB"/>
    <w:rsid w:val="007E7767"/>
  </w:style>
  <w:style w:type="paragraph" w:customStyle="1" w:styleId="F3ED8511D8E34213A6899873B00EAC20">
    <w:name w:val="F3ED8511D8E34213A6899873B00EAC20"/>
    <w:rsid w:val="007E7767"/>
  </w:style>
  <w:style w:type="paragraph" w:customStyle="1" w:styleId="4D70D8B349284AF78E3B9A340A376BE8">
    <w:name w:val="4D70D8B349284AF78E3B9A340A376BE8"/>
    <w:rsid w:val="007E7767"/>
  </w:style>
  <w:style w:type="paragraph" w:customStyle="1" w:styleId="5AC62175DD544DEEA1ED5A3FEEA5554A">
    <w:name w:val="5AC62175DD544DEEA1ED5A3FEEA5554A"/>
    <w:rsid w:val="007E7767"/>
  </w:style>
  <w:style w:type="paragraph" w:customStyle="1" w:styleId="54CE91143D2843009873EADDC9A49614">
    <w:name w:val="54CE91143D2843009873EADDC9A49614"/>
    <w:rsid w:val="007E7767"/>
  </w:style>
  <w:style w:type="paragraph" w:customStyle="1" w:styleId="76FA04D2E8834C4FB4D21790B927965A">
    <w:name w:val="76FA04D2E8834C4FB4D21790B927965A"/>
    <w:rsid w:val="007E7767"/>
  </w:style>
  <w:style w:type="paragraph" w:customStyle="1" w:styleId="9161E770E6834D82BAE27F36EAA09E6D">
    <w:name w:val="9161E770E6834D82BAE27F36EAA09E6D"/>
    <w:rsid w:val="00783005"/>
  </w:style>
  <w:style w:type="paragraph" w:customStyle="1" w:styleId="576F93ED8CCB4D72B860F4AD91FB7EE5">
    <w:name w:val="576F93ED8CCB4D72B860F4AD91FB7EE5"/>
    <w:rsid w:val="00055C00"/>
  </w:style>
  <w:style w:type="paragraph" w:customStyle="1" w:styleId="AC5C6D652BD14AF0B0C7D65ADFD53D1F">
    <w:name w:val="AC5C6D652BD14AF0B0C7D65ADFD53D1F"/>
    <w:rsid w:val="0056242B"/>
    <w:rPr>
      <w:lang w:val="en-TT" w:eastAsia="en-TT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8AB4940-76FB-4210-ABCD-9D605A5E5B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2D9F49-0089-48C4-9ABA-F1E54340F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95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Tiffany Francis</dc:creator>
  <cp:keywords/>
  <cp:lastModifiedBy>Desmond</cp:lastModifiedBy>
  <cp:revision>13</cp:revision>
  <cp:lastPrinted>2013-06-23T14:53:00Z</cp:lastPrinted>
  <dcterms:created xsi:type="dcterms:W3CDTF">2013-03-01T00:29:00Z</dcterms:created>
  <dcterms:modified xsi:type="dcterms:W3CDTF">2014-06-25T13:46:00Z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