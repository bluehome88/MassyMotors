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54B5F" w14:textId="77777777" w:rsidR="00960CC6" w:rsidRDefault="00393FF2" w:rsidP="009330C1">
      <w:pPr>
        <w:spacing w:line="480" w:lineRule="auto"/>
        <w:rPr>
          <w:lang w:val="en-US"/>
        </w:rPr>
      </w:pPr>
      <w:r>
        <w:rPr>
          <w:lang w:val="en-US"/>
        </w:rPr>
        <w:t>NAME: Joash Francis</w:t>
      </w:r>
    </w:p>
    <w:p w14:paraId="57354B60" w14:textId="77777777" w:rsidR="00393FF2" w:rsidRDefault="00393FF2" w:rsidP="009330C1">
      <w:pPr>
        <w:spacing w:line="480" w:lineRule="auto"/>
        <w:rPr>
          <w:lang w:val="en-US"/>
        </w:rPr>
      </w:pPr>
      <w:r>
        <w:rPr>
          <w:lang w:val="en-US"/>
        </w:rPr>
        <w:t>ADDRESS: A7/1 Queen Street La Brea</w:t>
      </w:r>
    </w:p>
    <w:p w14:paraId="57354B61" w14:textId="5B4A8956" w:rsidR="00393FF2" w:rsidRDefault="00D527FF" w:rsidP="009330C1">
      <w:pPr>
        <w:spacing w:line="480" w:lineRule="auto"/>
        <w:rPr>
          <w:lang w:val="en-US"/>
        </w:rPr>
      </w:pPr>
      <w:r>
        <w:rPr>
          <w:lang w:val="en-US"/>
        </w:rPr>
        <w:t>AGE: 21</w:t>
      </w:r>
      <w:bookmarkStart w:id="0" w:name="_GoBack"/>
      <w:bookmarkEnd w:id="0"/>
      <w:r w:rsidR="00393FF2">
        <w:rPr>
          <w:lang w:val="en-US"/>
        </w:rPr>
        <w:t>yrs</w:t>
      </w:r>
    </w:p>
    <w:p w14:paraId="57354B62" w14:textId="77777777" w:rsidR="00393FF2" w:rsidRDefault="00393FF2" w:rsidP="009330C1">
      <w:pPr>
        <w:spacing w:line="480" w:lineRule="auto"/>
        <w:rPr>
          <w:lang w:val="en-US"/>
        </w:rPr>
      </w:pPr>
      <w:r>
        <w:rPr>
          <w:lang w:val="en-US"/>
        </w:rPr>
        <w:t xml:space="preserve">GENDER: Male </w:t>
      </w:r>
    </w:p>
    <w:p w14:paraId="57354B63" w14:textId="77777777" w:rsidR="00393FF2" w:rsidRDefault="00393FF2" w:rsidP="009330C1">
      <w:pPr>
        <w:spacing w:line="480" w:lineRule="auto"/>
        <w:rPr>
          <w:lang w:val="en-US"/>
        </w:rPr>
      </w:pPr>
      <w:r>
        <w:rPr>
          <w:lang w:val="en-US"/>
        </w:rPr>
        <w:t>MARITAL STATUS: Single</w:t>
      </w:r>
    </w:p>
    <w:p w14:paraId="57354B64" w14:textId="77777777" w:rsidR="00393FF2" w:rsidRDefault="00393FF2" w:rsidP="009330C1">
      <w:pPr>
        <w:spacing w:line="480" w:lineRule="auto"/>
        <w:rPr>
          <w:lang w:val="en-US"/>
        </w:rPr>
      </w:pPr>
      <w:r>
        <w:rPr>
          <w:lang w:val="en-US"/>
        </w:rPr>
        <w:t xml:space="preserve">SCOOLS ATTENDED: </w:t>
      </w:r>
      <w:r w:rsidR="00C45996">
        <w:rPr>
          <w:lang w:val="en-US"/>
        </w:rPr>
        <w:t>La Brea Roman Catholic- Primary School</w:t>
      </w:r>
    </w:p>
    <w:p w14:paraId="57354B65" w14:textId="77777777" w:rsidR="00C45996" w:rsidRDefault="00C45996" w:rsidP="009330C1">
      <w:pPr>
        <w:spacing w:line="48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Vessigny Secondary School</w:t>
      </w:r>
    </w:p>
    <w:p w14:paraId="57354B66" w14:textId="77777777" w:rsidR="009330C1" w:rsidRDefault="00EC2ED0" w:rsidP="009330C1">
      <w:pPr>
        <w:spacing w:line="480" w:lineRule="auto"/>
        <w:rPr>
          <w:lang w:val="en-US"/>
        </w:rPr>
      </w:pPr>
      <w:r>
        <w:rPr>
          <w:lang w:val="en-US"/>
        </w:rPr>
        <w:t>EDUCATIONAL QUALIFICATIONS:</w:t>
      </w:r>
      <w:r w:rsidR="009330C1">
        <w:rPr>
          <w:lang w:val="en-US"/>
        </w:rPr>
        <w:t xml:space="preserve"> </w:t>
      </w:r>
    </w:p>
    <w:p w14:paraId="57354B67" w14:textId="77777777" w:rsidR="00F95A6A" w:rsidRPr="00F95A6A" w:rsidRDefault="009330C1" w:rsidP="009330C1">
      <w:pPr>
        <w:spacing w:line="480" w:lineRule="auto"/>
        <w:rPr>
          <w:rFonts w:ascii="Helvetica" w:eastAsia="Times New Roman" w:hAnsi="Helvetica" w:cs="Helvetica"/>
          <w:color w:val="222222"/>
          <w:sz w:val="18"/>
          <w:szCs w:val="18"/>
          <w:lang w:val="en-US"/>
        </w:rPr>
      </w:pPr>
      <w:r w:rsidRPr="00623F0A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 xml:space="preserve">CXC: </w:t>
      </w:r>
      <w:r w:rsidRPr="00623F0A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br/>
        <w:t xml:space="preserve">Subject    </w:t>
      </w:r>
      <w:r w:rsidRPr="00623F0A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br/>
        <w:t>Mathematics     3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ab/>
        <w:t xml:space="preserve">      </w:t>
      </w:r>
      <w:r w:rsidRPr="00623F0A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>Geography     3</w:t>
      </w:r>
      <w:r w:rsidRPr="00623F0A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br/>
        <w:t>Chemistry    3</w:t>
      </w:r>
      <w:r w:rsidRPr="00623F0A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br/>
        <w:t>Physics  </w:t>
      </w:r>
      <w:r w:rsidR="00131AC4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t xml:space="preserve">  3</w:t>
      </w:r>
      <w:r w:rsidR="00131AC4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br/>
        <w:t>Biology    3</w:t>
      </w:r>
      <w:r w:rsidR="00131AC4">
        <w:rPr>
          <w:rFonts w:ascii="Helvetica" w:eastAsia="Times New Roman" w:hAnsi="Helvetica" w:cs="Helvetica"/>
          <w:color w:val="222222"/>
          <w:sz w:val="18"/>
          <w:szCs w:val="18"/>
          <w:lang w:val="en-US"/>
        </w:rPr>
        <w:br/>
        <w:t>English A    2</w:t>
      </w:r>
    </w:p>
    <w:p w14:paraId="57354B68" w14:textId="77777777" w:rsidR="009330C1" w:rsidRDefault="00195A79" w:rsidP="009330C1">
      <w:pPr>
        <w:spacing w:line="480" w:lineRule="auto"/>
        <w:rPr>
          <w:lang w:val="en-US"/>
        </w:rPr>
      </w:pPr>
      <w:r>
        <w:rPr>
          <w:lang w:val="en-US"/>
        </w:rPr>
        <w:t xml:space="preserve">Hobbies: Playing football </w:t>
      </w:r>
    </w:p>
    <w:sectPr w:rsidR="0093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F2"/>
    <w:rsid w:val="00131AC4"/>
    <w:rsid w:val="00195A79"/>
    <w:rsid w:val="00393FF2"/>
    <w:rsid w:val="005C4B73"/>
    <w:rsid w:val="009330C1"/>
    <w:rsid w:val="00960CC6"/>
    <w:rsid w:val="00A1258F"/>
    <w:rsid w:val="00C45996"/>
    <w:rsid w:val="00D527FF"/>
    <w:rsid w:val="00EC2ED0"/>
    <w:rsid w:val="00F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4B5F"/>
  <w15:docId w15:val="{33AD67E8-E620-401D-800F-707A6C3A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sh%20.M.%20Franci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3481746-9AB6-492E-B9B7-586F4B5CF62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power 2</dc:creator>
  <cp:lastModifiedBy>Jaden Francis</cp:lastModifiedBy>
  <cp:revision>6</cp:revision>
  <dcterms:created xsi:type="dcterms:W3CDTF">2014-05-20T14:11:00Z</dcterms:created>
  <dcterms:modified xsi:type="dcterms:W3CDTF">2015-11-04T23:13:00Z</dcterms:modified>
</cp:coreProperties>
</file>