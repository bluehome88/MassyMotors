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77812" w14:textId="77777777" w:rsidR="00EF39A8" w:rsidRPr="00D237BB" w:rsidRDefault="00EF39A8" w:rsidP="00EF39A8">
      <w:pPr>
        <w:ind w:left="5040" w:firstLine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A2EC64" wp14:editId="68539D1B">
                <wp:simplePos x="0" y="0"/>
                <wp:positionH relativeFrom="column">
                  <wp:posOffset>-390525</wp:posOffset>
                </wp:positionH>
                <wp:positionV relativeFrom="paragraph">
                  <wp:posOffset>304799</wp:posOffset>
                </wp:positionV>
                <wp:extent cx="6572250" cy="0"/>
                <wp:effectExtent l="38100" t="38100" r="57150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75pt,24pt" to="486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proofErr w:type="spellStart"/>
      <w:r w:rsidR="00FA2B75">
        <w:rPr>
          <w:rFonts w:ascii="Georgia" w:hAnsi="Georgia"/>
          <w:b/>
          <w:sz w:val="28"/>
          <w:szCs w:val="28"/>
        </w:rPr>
        <w:t>Llenus</w:t>
      </w:r>
      <w:proofErr w:type="spellEnd"/>
      <w:r w:rsidR="00FA2B75">
        <w:rPr>
          <w:rFonts w:ascii="Georgia" w:hAnsi="Georgia"/>
          <w:b/>
          <w:sz w:val="28"/>
          <w:szCs w:val="28"/>
        </w:rPr>
        <w:t xml:space="preserve"> Prince </w:t>
      </w:r>
    </w:p>
    <w:p w14:paraId="0E963CE2" w14:textId="77777777" w:rsidR="00EF39A8" w:rsidRPr="00D237BB" w:rsidRDefault="003B55E1" w:rsidP="00EF39A8">
      <w:pPr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sz w:val="18"/>
          <w:szCs w:val="18"/>
          <w:lang w:val="en-US"/>
        </w:rPr>
        <w:t>54</w:t>
      </w:r>
      <w:r w:rsidR="00EF39A8" w:rsidRPr="00D237BB">
        <w:rPr>
          <w:rFonts w:ascii="Georgia" w:hAnsi="Georgia"/>
          <w:sz w:val="18"/>
          <w:szCs w:val="18"/>
          <w:lang w:val="en-US"/>
        </w:rPr>
        <w:t xml:space="preserve"> </w:t>
      </w:r>
      <w:proofErr w:type="spellStart"/>
      <w:r>
        <w:rPr>
          <w:rFonts w:ascii="Georgia" w:hAnsi="Georgia"/>
          <w:sz w:val="18"/>
          <w:szCs w:val="18"/>
          <w:lang w:val="en-US"/>
        </w:rPr>
        <w:t>Aurzonville</w:t>
      </w:r>
      <w:proofErr w:type="spellEnd"/>
      <w:r w:rsidR="00EF39A8" w:rsidRPr="00D237BB">
        <w:rPr>
          <w:rFonts w:ascii="Georgia" w:hAnsi="Georgia"/>
          <w:sz w:val="18"/>
          <w:szCs w:val="18"/>
          <w:lang w:val="en-US"/>
        </w:rPr>
        <w:t xml:space="preserve"> </w:t>
      </w:r>
      <w:r w:rsidR="0077448C">
        <w:rPr>
          <w:rFonts w:ascii="Georgia" w:hAnsi="Georgia"/>
          <w:sz w:val="18"/>
          <w:szCs w:val="18"/>
          <w:lang w:val="en-US"/>
        </w:rPr>
        <w:t>Road</w:t>
      </w:r>
      <w:r w:rsidR="00EF39A8">
        <w:rPr>
          <w:rFonts w:ascii="Georgia" w:hAnsi="Georgia"/>
          <w:sz w:val="18"/>
          <w:szCs w:val="18"/>
        </w:rPr>
        <w:t xml:space="preserve"> </w:t>
      </w:r>
      <w:proofErr w:type="spellStart"/>
      <w:r w:rsidR="0077448C">
        <w:rPr>
          <w:rFonts w:ascii="Georgia" w:hAnsi="Georgia"/>
          <w:sz w:val="18"/>
          <w:szCs w:val="18"/>
          <w:lang w:val="en-US"/>
        </w:rPr>
        <w:t>Tunapuna</w:t>
      </w:r>
      <w:proofErr w:type="spellEnd"/>
      <w:r w:rsidR="00EF39A8">
        <w:rPr>
          <w:rFonts w:ascii="Georgia" w:hAnsi="Georgia"/>
          <w:sz w:val="18"/>
          <w:szCs w:val="18"/>
        </w:rPr>
        <w:t xml:space="preserve"> </w:t>
      </w:r>
      <w:r w:rsidR="0077448C">
        <w:rPr>
          <w:rFonts w:ascii="Georgia" w:hAnsi="Georgia"/>
          <w:sz w:val="18"/>
          <w:szCs w:val="18"/>
          <w:lang w:val="en-US"/>
        </w:rPr>
        <w:t xml:space="preserve">     </w:t>
      </w:r>
      <w:r w:rsidR="00EF39A8">
        <w:rPr>
          <w:rFonts w:ascii="Georgia" w:hAnsi="Georgia"/>
          <w:sz w:val="18"/>
          <w:szCs w:val="18"/>
        </w:rPr>
        <w:t xml:space="preserve"> </w:t>
      </w:r>
      <w:proofErr w:type="spellStart"/>
      <w:r w:rsidR="0077448C">
        <w:rPr>
          <w:rFonts w:ascii="Georgia" w:hAnsi="Georgia"/>
          <w:sz w:val="18"/>
          <w:szCs w:val="18"/>
        </w:rPr>
        <w:t>Ph</w:t>
      </w:r>
      <w:proofErr w:type="spellEnd"/>
      <w:r w:rsidR="0077448C">
        <w:rPr>
          <w:rFonts w:ascii="Georgia" w:hAnsi="Georgia"/>
          <w:sz w:val="18"/>
          <w:szCs w:val="18"/>
        </w:rPr>
        <w:t>:</w:t>
      </w:r>
      <w:r w:rsidR="0077448C">
        <w:rPr>
          <w:rFonts w:ascii="Georgia" w:hAnsi="Georgia"/>
          <w:sz w:val="18"/>
          <w:szCs w:val="18"/>
          <w:lang w:val="en-US"/>
        </w:rPr>
        <w:t>1868</w:t>
      </w:r>
      <w:r w:rsidR="003A65C6">
        <w:rPr>
          <w:rFonts w:ascii="Georgia" w:hAnsi="Georgia"/>
          <w:sz w:val="18"/>
          <w:szCs w:val="18"/>
        </w:rPr>
        <w:t xml:space="preserve"> 383-8070  </w:t>
      </w:r>
      <w:r w:rsidR="0077448C">
        <w:rPr>
          <w:rFonts w:ascii="Georgia" w:hAnsi="Georgia"/>
          <w:sz w:val="18"/>
          <w:szCs w:val="18"/>
        </w:rPr>
        <w:t xml:space="preserve">Email: </w:t>
      </w:r>
      <w:r w:rsidR="00FD1259">
        <w:rPr>
          <w:rFonts w:ascii="Georgia" w:hAnsi="Georgia"/>
          <w:sz w:val="18"/>
          <w:szCs w:val="18"/>
        </w:rPr>
        <w:t xml:space="preserve"> </w:t>
      </w:r>
      <w:r w:rsidR="000C57FE">
        <w:rPr>
          <w:rFonts w:ascii="Georgia" w:hAnsi="Georgia"/>
          <w:sz w:val="18"/>
          <w:szCs w:val="18"/>
        </w:rPr>
        <w:t>shacka566@gmail.com</w:t>
      </w:r>
    </w:p>
    <w:p w14:paraId="34AA649F" w14:textId="77777777" w:rsidR="00EF39A8" w:rsidRDefault="00EF39A8" w:rsidP="00EF39A8">
      <w:pPr>
        <w:pStyle w:val="Heading1"/>
        <w:spacing w:line="240" w:lineRule="auto"/>
        <w:rPr>
          <w:color w:val="auto"/>
          <w:sz w:val="24"/>
          <w:szCs w:val="24"/>
        </w:rPr>
      </w:pPr>
      <w:r w:rsidRPr="00930EDF">
        <w:rPr>
          <w:color w:val="auto"/>
          <w:sz w:val="24"/>
          <w:szCs w:val="24"/>
        </w:rPr>
        <w:t>Summary</w:t>
      </w:r>
      <w:r>
        <w:rPr>
          <w:color w:val="auto"/>
          <w:sz w:val="24"/>
          <w:szCs w:val="24"/>
        </w:rPr>
        <w:t xml:space="preserve"> </w:t>
      </w:r>
    </w:p>
    <w:p w14:paraId="07E2FC49" w14:textId="77777777" w:rsidR="00EF39A8" w:rsidRPr="00FF2E55" w:rsidRDefault="00EF39A8" w:rsidP="00EF39A8">
      <w:pPr>
        <w:ind w:left="720"/>
        <w:rPr>
          <w:rFonts w:ascii="Georgia" w:hAnsi="Georgia"/>
          <w:sz w:val="20"/>
          <w:szCs w:val="20"/>
        </w:rPr>
      </w:pPr>
      <w:r w:rsidRPr="00FF2E55">
        <w:rPr>
          <w:rFonts w:ascii="Georgia" w:hAnsi="Georgia"/>
          <w:sz w:val="20"/>
          <w:szCs w:val="20"/>
        </w:rPr>
        <w:t>To contribute my skills and significant talents to every organization and to achieve a well rounded relationship in your establishment.</w:t>
      </w:r>
    </w:p>
    <w:p w14:paraId="29F52BCD" w14:textId="77777777" w:rsidR="00EF39A8" w:rsidRPr="00930EDF" w:rsidRDefault="00EF39A8" w:rsidP="00EF39A8">
      <w:pPr>
        <w:pStyle w:val="Heading1"/>
        <w:spacing w:line="240" w:lineRule="auto"/>
        <w:rPr>
          <w:color w:val="auto"/>
          <w:sz w:val="24"/>
          <w:szCs w:val="24"/>
        </w:rPr>
      </w:pPr>
      <w:r w:rsidRPr="00930EDF">
        <w:rPr>
          <w:color w:val="auto"/>
          <w:sz w:val="24"/>
          <w:szCs w:val="24"/>
        </w:rPr>
        <w:t>Highlights</w:t>
      </w:r>
    </w:p>
    <w:p w14:paraId="3D9E228D" w14:textId="77777777" w:rsidR="00EF39A8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EFA69" wp14:editId="3B9973AC">
                <wp:simplePos x="0" y="0"/>
                <wp:positionH relativeFrom="column">
                  <wp:posOffset>447675</wp:posOffset>
                </wp:positionH>
                <wp:positionV relativeFrom="paragraph">
                  <wp:posOffset>21590</wp:posOffset>
                </wp:positionV>
                <wp:extent cx="2819400" cy="1981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90AE" w14:textId="77777777" w:rsidR="00EF39A8" w:rsidRPr="005E72D0" w:rsidRDefault="00EF39A8" w:rsidP="00EF39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 w:rsidRPr="005E72D0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Microsoft Office proficiency</w:t>
                            </w:r>
                          </w:p>
                          <w:p w14:paraId="35EE11D1" w14:textId="77777777" w:rsidR="00D74E48" w:rsidRDefault="00D74E48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Internet Research </w:t>
                            </w:r>
                            <w:r w:rsidR="00B94103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2E5805" w14:textId="77777777" w:rsidR="00B94103" w:rsidRDefault="00B94103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Fibre Optic Experience </w:t>
                            </w:r>
                          </w:p>
                          <w:p w14:paraId="51F375A2" w14:textId="77777777" w:rsidR="00B94103" w:rsidRDefault="00A53727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Troubleshooting  expert </w:t>
                            </w:r>
                          </w:p>
                          <w:p w14:paraId="03F49C13" w14:textId="77777777" w:rsidR="00106D75" w:rsidRDefault="00106D75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Good Communication skills </w:t>
                            </w:r>
                          </w:p>
                          <w:p w14:paraId="5A143EAC" w14:textId="77777777" w:rsidR="00106D75" w:rsidRDefault="00106D75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Fast Learner </w:t>
                            </w:r>
                          </w:p>
                          <w:p w14:paraId="55B5280C" w14:textId="77777777" w:rsidR="00106D75" w:rsidRDefault="00106D75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Basic computer </w:t>
                            </w:r>
                            <w:r w:rsidR="008D0A31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skills </w:t>
                            </w:r>
                          </w:p>
                          <w:p w14:paraId="21CE2CDA" w14:textId="77777777" w:rsidR="008D0A31" w:rsidRDefault="008D0A31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>Math Grade III</w:t>
                            </w:r>
                          </w:p>
                          <w:p w14:paraId="7D9B6E86" w14:textId="77777777" w:rsidR="008D0A31" w:rsidRDefault="008D0A31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English </w:t>
                            </w:r>
                            <w:r w:rsidR="00A86FA1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  A II </w:t>
                            </w:r>
                          </w:p>
                          <w:p w14:paraId="4EEC07E2" w14:textId="77777777" w:rsidR="008F0110" w:rsidRPr="00087302" w:rsidRDefault="008F0110" w:rsidP="00D74E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Human Social Biology </w:t>
                            </w:r>
                            <w:r w:rsidR="001A1F45">
                              <w:rPr>
                                <w:rFonts w:ascii="Georgia" w:hAnsi="Georgia" w:cs="Times New Roman"/>
                                <w:sz w:val="20"/>
                                <w:szCs w:val="20"/>
                              </w:rPr>
                              <w:t xml:space="preserve">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EFA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25pt;margin-top:1.7pt;width:222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" filled="f" stroked="f" strokeweight=".5pt">
                <v:path arrowok="t"/>
                <v:textbox>
                  <w:txbxContent>
                    <w:p w14:paraId="00CF90AE" w14:textId="77777777" w:rsidR="00EF39A8" w:rsidRPr="005E72D0" w:rsidRDefault="00EF39A8" w:rsidP="00EF39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 w:rsidRPr="005E72D0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Microsoft Office proficiency</w:t>
                      </w:r>
                    </w:p>
                    <w:p w14:paraId="35EE11D1" w14:textId="77777777" w:rsidR="00D74E48" w:rsidRDefault="00D74E48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Internet Research </w:t>
                      </w:r>
                      <w:r w:rsidR="00B94103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2E5805" w14:textId="77777777" w:rsidR="00B94103" w:rsidRDefault="00B94103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Fibre Optic Experience </w:t>
                      </w:r>
                    </w:p>
                    <w:p w14:paraId="51F375A2" w14:textId="77777777" w:rsidR="00B94103" w:rsidRDefault="00A53727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Troubleshooting  expert </w:t>
                      </w:r>
                    </w:p>
                    <w:p w14:paraId="03F49C13" w14:textId="77777777" w:rsidR="00106D75" w:rsidRDefault="00106D75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Good Communication skills </w:t>
                      </w:r>
                    </w:p>
                    <w:p w14:paraId="5A143EAC" w14:textId="77777777" w:rsidR="00106D75" w:rsidRDefault="00106D75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Fast Learner </w:t>
                      </w:r>
                    </w:p>
                    <w:p w14:paraId="55B5280C" w14:textId="77777777" w:rsidR="00106D75" w:rsidRDefault="00106D75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Basic computer </w:t>
                      </w:r>
                      <w:r w:rsidR="008D0A31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skills </w:t>
                      </w:r>
                    </w:p>
                    <w:p w14:paraId="21CE2CDA" w14:textId="77777777" w:rsidR="008D0A31" w:rsidRDefault="008D0A31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>Math Grade III</w:t>
                      </w:r>
                    </w:p>
                    <w:p w14:paraId="7D9B6E86" w14:textId="77777777" w:rsidR="008D0A31" w:rsidRDefault="008D0A31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English </w:t>
                      </w:r>
                      <w:r w:rsidR="00A86FA1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  A II </w:t>
                      </w:r>
                    </w:p>
                    <w:p w14:paraId="4EEC07E2" w14:textId="77777777" w:rsidR="008F0110" w:rsidRPr="00087302" w:rsidRDefault="008F0110" w:rsidP="00D74E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Georgia" w:hAnsi="Georgia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Human Social Biology </w:t>
                      </w:r>
                      <w:r w:rsidR="001A1F45">
                        <w:rPr>
                          <w:rFonts w:ascii="Georgia" w:hAnsi="Georgia" w:cs="Times New Roman"/>
                          <w:sz w:val="20"/>
                          <w:szCs w:val="20"/>
                        </w:rPr>
                        <w:t xml:space="preserve">II </w:t>
                      </w:r>
                    </w:p>
                  </w:txbxContent>
                </v:textbox>
              </v:shape>
            </w:pict>
          </mc:Fallback>
        </mc:AlternateContent>
      </w:r>
    </w:p>
    <w:p w14:paraId="76A05535" w14:textId="77777777" w:rsidR="00EF39A8" w:rsidRPr="0000670E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14:paraId="7FF1D839" w14:textId="77777777" w:rsidR="00EF39A8" w:rsidRPr="0000670E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14:paraId="7C00FA37" w14:textId="77777777" w:rsidR="00EF39A8" w:rsidRDefault="00EF39A8" w:rsidP="00EF39A8">
      <w:pPr>
        <w:spacing w:line="240" w:lineRule="auto"/>
        <w:rPr>
          <w:rFonts w:ascii="Georgia" w:hAnsi="Georgia"/>
          <w:sz w:val="20"/>
          <w:szCs w:val="20"/>
        </w:rPr>
      </w:pPr>
    </w:p>
    <w:p w14:paraId="4C8C0565" w14:textId="77777777" w:rsidR="00EF39A8" w:rsidRPr="00930EDF" w:rsidRDefault="00EF39A8" w:rsidP="00EF39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7BF72" w14:textId="77777777"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14:paraId="4E384464" w14:textId="77777777"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14:paraId="5FA49135" w14:textId="77777777" w:rsidR="00EF39A8" w:rsidRDefault="00EF39A8" w:rsidP="00EF39A8">
      <w:pPr>
        <w:pStyle w:val="Heading2"/>
        <w:rPr>
          <w:color w:val="auto"/>
          <w:sz w:val="24"/>
          <w:szCs w:val="24"/>
        </w:rPr>
      </w:pPr>
    </w:p>
    <w:p w14:paraId="47639923" w14:textId="77777777" w:rsidR="00EF39A8" w:rsidRPr="00D237BB" w:rsidRDefault="00EF39A8" w:rsidP="00EF39A8">
      <w:pPr>
        <w:pStyle w:val="Heading2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Experience</w:t>
      </w:r>
    </w:p>
    <w:p w14:paraId="52F6A95B" w14:textId="77777777" w:rsidR="00F26D25" w:rsidRDefault="00CC0FED" w:rsidP="00CC0FE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Supervisor @ </w:t>
      </w:r>
      <w:proofErr w:type="spellStart"/>
      <w:r>
        <w:rPr>
          <w:rFonts w:ascii="Georgia" w:hAnsi="Georgia"/>
          <w:sz w:val="20"/>
          <w:szCs w:val="20"/>
        </w:rPr>
        <w:t>Unipet</w:t>
      </w:r>
      <w:proofErr w:type="spellEnd"/>
      <w:r>
        <w:rPr>
          <w:rFonts w:ascii="Georgia" w:hAnsi="Georgia"/>
          <w:sz w:val="20"/>
          <w:szCs w:val="20"/>
        </w:rPr>
        <w:t xml:space="preserve"> </w:t>
      </w:r>
      <w:r w:rsidR="00F03803">
        <w:rPr>
          <w:rFonts w:ascii="Georgia" w:hAnsi="Georgia"/>
          <w:sz w:val="20"/>
          <w:szCs w:val="20"/>
        </w:rPr>
        <w:t xml:space="preserve">Gas Station                                    </w:t>
      </w:r>
      <w:proofErr w:type="spellStart"/>
      <w:r w:rsidR="00F03803">
        <w:rPr>
          <w:rFonts w:ascii="Georgia" w:hAnsi="Georgia"/>
          <w:sz w:val="20"/>
          <w:szCs w:val="20"/>
        </w:rPr>
        <w:t>Curepe</w:t>
      </w:r>
      <w:proofErr w:type="spellEnd"/>
      <w:r w:rsidR="00F03803">
        <w:rPr>
          <w:rFonts w:ascii="Georgia" w:hAnsi="Georgia"/>
          <w:sz w:val="20"/>
          <w:szCs w:val="20"/>
        </w:rPr>
        <w:t xml:space="preserve"> </w:t>
      </w:r>
    </w:p>
    <w:p w14:paraId="5BCBF980" w14:textId="77777777" w:rsidR="00F03803" w:rsidRDefault="00804028" w:rsidP="00CC0FE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 &amp; C Security  Company.                                                 </w:t>
      </w:r>
      <w:r w:rsidR="005B5B87">
        <w:rPr>
          <w:rFonts w:ascii="Georgia" w:hAnsi="Georgia"/>
          <w:sz w:val="20"/>
          <w:szCs w:val="20"/>
        </w:rPr>
        <w:t xml:space="preserve">2yrs </w:t>
      </w:r>
    </w:p>
    <w:p w14:paraId="3B2F7D7D" w14:textId="77777777" w:rsidR="005B5B87" w:rsidRDefault="005B5B87" w:rsidP="00CC0FE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Cornerstone  </w:t>
      </w:r>
      <w:r w:rsidR="00E104B0">
        <w:rPr>
          <w:rFonts w:ascii="Georgia" w:hAnsi="Georgia"/>
          <w:sz w:val="20"/>
          <w:szCs w:val="20"/>
        </w:rPr>
        <w:t xml:space="preserve">Security.                                                        1 ½ </w:t>
      </w:r>
      <w:proofErr w:type="spellStart"/>
      <w:r w:rsidR="00E104B0">
        <w:rPr>
          <w:rFonts w:ascii="Georgia" w:hAnsi="Georgia"/>
          <w:sz w:val="20"/>
          <w:szCs w:val="20"/>
        </w:rPr>
        <w:t>yrs</w:t>
      </w:r>
      <w:proofErr w:type="spellEnd"/>
      <w:r w:rsidR="00E104B0">
        <w:rPr>
          <w:rFonts w:ascii="Georgia" w:hAnsi="Georgia"/>
          <w:sz w:val="20"/>
          <w:szCs w:val="20"/>
        </w:rPr>
        <w:t xml:space="preserve"> </w:t>
      </w:r>
    </w:p>
    <w:p w14:paraId="27EE0405" w14:textId="77777777" w:rsidR="00E104B0" w:rsidRDefault="00C836C4" w:rsidP="00CC0FE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Shoelocker</w:t>
      </w:r>
      <w:proofErr w:type="spellEnd"/>
      <w:r>
        <w:rPr>
          <w:rFonts w:ascii="Georgia" w:hAnsi="Georgia"/>
          <w:sz w:val="20"/>
          <w:szCs w:val="20"/>
        </w:rPr>
        <w:t xml:space="preserve">.                                                                            </w:t>
      </w:r>
      <w:r w:rsidR="00333F7A">
        <w:rPr>
          <w:rFonts w:ascii="Georgia" w:hAnsi="Georgia"/>
          <w:sz w:val="20"/>
          <w:szCs w:val="20"/>
        </w:rPr>
        <w:t xml:space="preserve">2yrs </w:t>
      </w:r>
    </w:p>
    <w:p w14:paraId="711D04F6" w14:textId="77777777" w:rsidR="00F26D25" w:rsidRDefault="00333F7A" w:rsidP="00A46C7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Car Search  I. S. S. L.                                                            </w:t>
      </w:r>
      <w:r w:rsidR="00A46C70">
        <w:rPr>
          <w:rFonts w:ascii="Georgia" w:hAnsi="Georgia"/>
          <w:sz w:val="20"/>
          <w:szCs w:val="20"/>
        </w:rPr>
        <w:t xml:space="preserve">1 </w:t>
      </w:r>
      <w:proofErr w:type="spellStart"/>
      <w:r w:rsidR="00A46C70">
        <w:rPr>
          <w:rFonts w:ascii="Georgia" w:hAnsi="Georgia"/>
          <w:sz w:val="20"/>
          <w:szCs w:val="20"/>
        </w:rPr>
        <w:t>yr</w:t>
      </w:r>
      <w:proofErr w:type="spellEnd"/>
      <w:r w:rsidR="00A46C70">
        <w:rPr>
          <w:rFonts w:ascii="Georgia" w:hAnsi="Georgia"/>
          <w:sz w:val="20"/>
          <w:szCs w:val="20"/>
        </w:rPr>
        <w:t xml:space="preserve">  </w:t>
      </w:r>
      <w:r w:rsidR="00E14E06">
        <w:rPr>
          <w:rFonts w:ascii="Georgia" w:hAnsi="Georgia"/>
          <w:sz w:val="20"/>
          <w:szCs w:val="20"/>
        </w:rPr>
        <w:t>8mths</w:t>
      </w:r>
    </w:p>
    <w:p w14:paraId="015446B6" w14:textId="77777777" w:rsidR="00E14E06" w:rsidRDefault="00E14E06" w:rsidP="00A46C7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Fire </w:t>
      </w:r>
      <w:r w:rsidR="00D0680E">
        <w:rPr>
          <w:rFonts w:ascii="Georgia" w:hAnsi="Georgia"/>
          <w:sz w:val="20"/>
          <w:szCs w:val="20"/>
        </w:rPr>
        <w:t xml:space="preserve">wall Security.                         </w:t>
      </w:r>
      <w:r w:rsidR="00AC6FFE">
        <w:rPr>
          <w:rFonts w:ascii="Georgia" w:hAnsi="Georgia"/>
          <w:sz w:val="20"/>
          <w:szCs w:val="20"/>
        </w:rPr>
        <w:t xml:space="preserve">                                        1 </w:t>
      </w:r>
      <w:proofErr w:type="spellStart"/>
      <w:r w:rsidR="00AC6FFE">
        <w:rPr>
          <w:rFonts w:ascii="Georgia" w:hAnsi="Georgia"/>
          <w:sz w:val="20"/>
          <w:szCs w:val="20"/>
        </w:rPr>
        <w:t>yr</w:t>
      </w:r>
      <w:proofErr w:type="spellEnd"/>
      <w:r w:rsidR="00AC6FFE">
        <w:rPr>
          <w:rFonts w:ascii="Georgia" w:hAnsi="Georgia"/>
          <w:sz w:val="20"/>
          <w:szCs w:val="20"/>
        </w:rPr>
        <w:t xml:space="preserve"> </w:t>
      </w:r>
    </w:p>
    <w:p w14:paraId="1929529E" w14:textId="77777777" w:rsidR="00AC6FFE" w:rsidRDefault="00660E00" w:rsidP="00A46C70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 G security  </w:t>
      </w:r>
      <w:r w:rsidR="008622FB">
        <w:rPr>
          <w:rFonts w:ascii="Georgia" w:hAnsi="Georgia"/>
          <w:sz w:val="20"/>
          <w:szCs w:val="20"/>
        </w:rPr>
        <w:t xml:space="preserve">     </w:t>
      </w:r>
      <w:r w:rsidR="000350F5">
        <w:rPr>
          <w:rFonts w:ascii="Georgia" w:hAnsi="Georgia"/>
          <w:sz w:val="20"/>
          <w:szCs w:val="20"/>
        </w:rPr>
        <w:t xml:space="preserve">          </w:t>
      </w:r>
      <w:r w:rsidR="0088352C">
        <w:rPr>
          <w:rFonts w:ascii="Georgia" w:hAnsi="Georgia"/>
          <w:sz w:val="20"/>
          <w:szCs w:val="20"/>
        </w:rPr>
        <w:t xml:space="preserve">                                                           present </w:t>
      </w:r>
    </w:p>
    <w:p w14:paraId="6153281A" w14:textId="77777777" w:rsidR="0088352C" w:rsidRPr="00A46C70" w:rsidRDefault="0088352C" w:rsidP="0088352C">
      <w:pPr>
        <w:pStyle w:val="ListParagraph"/>
        <w:ind w:left="1800"/>
        <w:rPr>
          <w:rFonts w:ascii="Georgia" w:hAnsi="Georgia"/>
          <w:sz w:val="20"/>
          <w:szCs w:val="20"/>
        </w:rPr>
      </w:pPr>
    </w:p>
    <w:p w14:paraId="4E365555" w14:textId="77777777" w:rsidR="00EF39A8" w:rsidRPr="00D237BB" w:rsidRDefault="00EF39A8" w:rsidP="00EF39A8">
      <w:pPr>
        <w:pStyle w:val="Heading1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t>Education</w:t>
      </w:r>
    </w:p>
    <w:p w14:paraId="157484FC" w14:textId="77777777" w:rsidR="00EF39A8" w:rsidRDefault="001C087E" w:rsidP="001C087E">
      <w:pPr>
        <w:pStyle w:val="NoSpacing"/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</w:t>
      </w:r>
    </w:p>
    <w:p w14:paraId="321E68A0" w14:textId="77777777" w:rsidR="001C087E" w:rsidRDefault="00110D9E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Sangre  </w:t>
      </w:r>
      <w:r w:rsidR="002F742C">
        <w:rPr>
          <w:rFonts w:ascii="Georgia" w:hAnsi="Georgia"/>
          <w:sz w:val="20"/>
          <w:szCs w:val="20"/>
        </w:rPr>
        <w:t xml:space="preserve">Grande  Gov’t </w:t>
      </w:r>
      <w:r w:rsidR="005A28FC">
        <w:rPr>
          <w:rFonts w:ascii="Georgia" w:hAnsi="Georgia"/>
          <w:sz w:val="20"/>
          <w:szCs w:val="20"/>
        </w:rPr>
        <w:t xml:space="preserve">Primary.                                      </w:t>
      </w:r>
      <w:r w:rsidR="00FE7B46">
        <w:rPr>
          <w:rFonts w:ascii="Georgia" w:hAnsi="Georgia"/>
          <w:sz w:val="20"/>
          <w:szCs w:val="20"/>
        </w:rPr>
        <w:t>1995 –</w:t>
      </w:r>
      <w:r w:rsidR="00ED28F8">
        <w:rPr>
          <w:rFonts w:ascii="Georgia" w:hAnsi="Georgia"/>
          <w:sz w:val="20"/>
          <w:szCs w:val="20"/>
        </w:rPr>
        <w:t xml:space="preserve"> 2000</w:t>
      </w:r>
      <w:r w:rsidR="00FE7B46">
        <w:rPr>
          <w:rFonts w:ascii="Georgia" w:hAnsi="Georgia"/>
          <w:sz w:val="20"/>
          <w:szCs w:val="20"/>
        </w:rPr>
        <w:t xml:space="preserve"> </w:t>
      </w:r>
      <w:r w:rsidR="00C314A2">
        <w:rPr>
          <w:rFonts w:ascii="Georgia" w:hAnsi="Georgia"/>
          <w:sz w:val="20"/>
          <w:szCs w:val="20"/>
        </w:rPr>
        <w:t xml:space="preserve">Migrated </w:t>
      </w:r>
    </w:p>
    <w:p w14:paraId="53A09AFD" w14:textId="77777777" w:rsidR="00C314A2" w:rsidRDefault="00CE45A9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Gladys </w:t>
      </w:r>
      <w:r w:rsidR="00A57388">
        <w:rPr>
          <w:rFonts w:ascii="Georgia" w:hAnsi="Georgia"/>
          <w:sz w:val="20"/>
          <w:szCs w:val="20"/>
        </w:rPr>
        <w:t xml:space="preserve">Elementary </w:t>
      </w:r>
      <w:r w:rsidR="00043047">
        <w:rPr>
          <w:rFonts w:ascii="Georgia" w:hAnsi="Georgia"/>
          <w:sz w:val="20"/>
          <w:szCs w:val="20"/>
        </w:rPr>
        <w:t xml:space="preserve">                               </w:t>
      </w:r>
      <w:r w:rsidR="00ED28F8">
        <w:rPr>
          <w:rFonts w:ascii="Georgia" w:hAnsi="Georgia"/>
          <w:sz w:val="20"/>
          <w:szCs w:val="20"/>
        </w:rPr>
        <w:t xml:space="preserve">                            2000</w:t>
      </w:r>
      <w:r w:rsidR="00043047">
        <w:rPr>
          <w:rFonts w:ascii="Georgia" w:hAnsi="Georgia"/>
          <w:sz w:val="20"/>
          <w:szCs w:val="20"/>
        </w:rPr>
        <w:t xml:space="preserve">- </w:t>
      </w:r>
      <w:r w:rsidR="00ED28F8">
        <w:rPr>
          <w:rFonts w:ascii="Georgia" w:hAnsi="Georgia"/>
          <w:sz w:val="20"/>
          <w:szCs w:val="20"/>
        </w:rPr>
        <w:t>2001</w:t>
      </w:r>
      <w:r w:rsidR="00024FCC">
        <w:rPr>
          <w:rFonts w:ascii="Georgia" w:hAnsi="Georgia"/>
          <w:sz w:val="20"/>
          <w:szCs w:val="20"/>
        </w:rPr>
        <w:t xml:space="preserve"> grade 4 </w:t>
      </w:r>
    </w:p>
    <w:p w14:paraId="5366C615" w14:textId="77777777" w:rsidR="006C242F" w:rsidRDefault="004F6651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Fred </w:t>
      </w:r>
      <w:r w:rsidR="00EE3DC3">
        <w:rPr>
          <w:rFonts w:ascii="Georgia" w:hAnsi="Georgia"/>
          <w:sz w:val="20"/>
          <w:szCs w:val="20"/>
        </w:rPr>
        <w:t xml:space="preserve"> W Martin </w:t>
      </w:r>
      <w:r w:rsidR="005A019E">
        <w:rPr>
          <w:rFonts w:ascii="Georgia" w:hAnsi="Georgia"/>
          <w:sz w:val="20"/>
          <w:szCs w:val="20"/>
        </w:rPr>
        <w:t xml:space="preserve">Elementary.                                           2001- </w:t>
      </w:r>
      <w:r w:rsidR="00DB22DF">
        <w:rPr>
          <w:rFonts w:ascii="Georgia" w:hAnsi="Georgia"/>
          <w:sz w:val="20"/>
          <w:szCs w:val="20"/>
        </w:rPr>
        <w:t xml:space="preserve">2004  grade </w:t>
      </w:r>
      <w:r w:rsidR="00D9085C">
        <w:rPr>
          <w:rFonts w:ascii="Georgia" w:hAnsi="Georgia"/>
          <w:sz w:val="20"/>
          <w:szCs w:val="20"/>
        </w:rPr>
        <w:t xml:space="preserve">5 to 8 </w:t>
      </w:r>
    </w:p>
    <w:p w14:paraId="28C9FC3B" w14:textId="77777777" w:rsidR="00D9085C" w:rsidRDefault="008D64E7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Henry Snyder High school.                                             </w:t>
      </w:r>
      <w:r w:rsidR="006E2C88">
        <w:rPr>
          <w:rFonts w:ascii="Georgia" w:hAnsi="Georgia"/>
          <w:sz w:val="20"/>
          <w:szCs w:val="20"/>
        </w:rPr>
        <w:t xml:space="preserve">2004- 2006 high school diploma </w:t>
      </w:r>
    </w:p>
    <w:p w14:paraId="67DE2CC9" w14:textId="77777777" w:rsidR="006E2C88" w:rsidRDefault="000B20AC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New Jersey Institute  </w:t>
      </w:r>
      <w:r w:rsidR="004C4CA4">
        <w:rPr>
          <w:rFonts w:ascii="Georgia" w:hAnsi="Georgia"/>
          <w:sz w:val="20"/>
          <w:szCs w:val="20"/>
        </w:rPr>
        <w:t xml:space="preserve">of Technology.                            2006-2007 </w:t>
      </w:r>
      <w:r w:rsidR="008158B7">
        <w:rPr>
          <w:rFonts w:ascii="Georgia" w:hAnsi="Georgia"/>
          <w:sz w:val="20"/>
          <w:szCs w:val="20"/>
        </w:rPr>
        <w:t xml:space="preserve">  diploma in Graphic design </w:t>
      </w:r>
    </w:p>
    <w:p w14:paraId="5169148D" w14:textId="77777777" w:rsidR="00AC3A46" w:rsidRDefault="00AC3A46" w:rsidP="00110D9E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proofErr w:type="spellStart"/>
      <w:r>
        <w:rPr>
          <w:rFonts w:ascii="Georgia" w:hAnsi="Georgia"/>
          <w:sz w:val="20"/>
          <w:szCs w:val="20"/>
        </w:rPr>
        <w:t>Arima</w:t>
      </w:r>
      <w:proofErr w:type="spellEnd"/>
      <w:r>
        <w:rPr>
          <w:rFonts w:ascii="Georgia" w:hAnsi="Georgia"/>
          <w:sz w:val="20"/>
          <w:szCs w:val="20"/>
        </w:rPr>
        <w:t xml:space="preserve"> Secondary.                                                               </w:t>
      </w:r>
      <w:r w:rsidR="00CE518A">
        <w:rPr>
          <w:rFonts w:ascii="Georgia" w:hAnsi="Georgia"/>
          <w:sz w:val="20"/>
          <w:szCs w:val="20"/>
        </w:rPr>
        <w:t xml:space="preserve">2007-2008 </w:t>
      </w:r>
    </w:p>
    <w:p w14:paraId="474656E4" w14:textId="77777777" w:rsidR="00EF39A8" w:rsidRPr="008776CB" w:rsidRDefault="00CE518A" w:rsidP="008776CB">
      <w:pPr>
        <w:pStyle w:val="NoSpacing"/>
        <w:numPr>
          <w:ilvl w:val="0"/>
          <w:numId w:val="10"/>
        </w:numPr>
        <w:spacing w:line="360" w:lineRule="auto"/>
        <w:ind w:right="-113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Civilian Conservation Corp.                                             </w:t>
      </w:r>
    </w:p>
    <w:p w14:paraId="7080315B" w14:textId="77777777" w:rsidR="00EF39A8" w:rsidRPr="00935F8E" w:rsidRDefault="00EF39A8" w:rsidP="00935F8E">
      <w:pPr>
        <w:pStyle w:val="Heading2"/>
        <w:rPr>
          <w:color w:val="auto"/>
          <w:sz w:val="24"/>
          <w:szCs w:val="24"/>
        </w:rPr>
      </w:pPr>
      <w:r w:rsidRPr="00D237BB">
        <w:rPr>
          <w:color w:val="auto"/>
          <w:sz w:val="24"/>
          <w:szCs w:val="24"/>
        </w:rPr>
        <w:lastRenderedPageBreak/>
        <w:t>References</w:t>
      </w:r>
    </w:p>
    <w:p w14:paraId="00F269AC" w14:textId="77777777" w:rsidR="00EF39A8" w:rsidRPr="00935F8E" w:rsidRDefault="00EF39A8" w:rsidP="00935F8E">
      <w:pPr>
        <w:rPr>
          <w:rFonts w:ascii="Georgia" w:hAnsi="Georgia"/>
        </w:rPr>
      </w:pPr>
    </w:p>
    <w:p w14:paraId="6ECC9777" w14:textId="77777777" w:rsidR="00EF39A8" w:rsidRDefault="008377D6" w:rsidP="008377D6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Mr Lindon </w:t>
      </w:r>
      <w:r w:rsidR="009F4ED1">
        <w:rPr>
          <w:rFonts w:ascii="Georgia" w:hAnsi="Georgia"/>
          <w:sz w:val="20"/>
          <w:szCs w:val="20"/>
        </w:rPr>
        <w:t xml:space="preserve">Quashie </w:t>
      </w:r>
    </w:p>
    <w:p w14:paraId="39DBA1F9" w14:textId="77777777" w:rsidR="009F4ED1" w:rsidRDefault="00812F92" w:rsidP="009F4ED1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Engineering Mechanic </w:t>
      </w:r>
    </w:p>
    <w:p w14:paraId="39E1A87F" w14:textId="77777777" w:rsidR="00812F92" w:rsidRDefault="00812F92" w:rsidP="009F4ED1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#12 </w:t>
      </w:r>
      <w:proofErr w:type="spellStart"/>
      <w:r>
        <w:rPr>
          <w:rFonts w:ascii="Georgia" w:hAnsi="Georgia"/>
          <w:sz w:val="20"/>
          <w:szCs w:val="20"/>
        </w:rPr>
        <w:t>Tunapuna</w:t>
      </w:r>
      <w:proofErr w:type="spellEnd"/>
      <w:r>
        <w:rPr>
          <w:rFonts w:ascii="Georgia" w:hAnsi="Georgia"/>
          <w:sz w:val="20"/>
          <w:szCs w:val="20"/>
        </w:rPr>
        <w:t xml:space="preserve"> </w:t>
      </w:r>
      <w:r w:rsidR="006741BB">
        <w:rPr>
          <w:rFonts w:ascii="Georgia" w:hAnsi="Georgia"/>
          <w:sz w:val="20"/>
          <w:szCs w:val="20"/>
        </w:rPr>
        <w:t xml:space="preserve">Road </w:t>
      </w:r>
    </w:p>
    <w:p w14:paraId="2109DE37" w14:textId="77777777" w:rsidR="006741BB" w:rsidRPr="008377D6" w:rsidRDefault="006741BB" w:rsidP="009F4ED1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</w:t>
      </w:r>
      <w:proofErr w:type="spellStart"/>
      <w:r>
        <w:rPr>
          <w:rFonts w:ascii="Georgia" w:hAnsi="Georgia"/>
          <w:sz w:val="20"/>
          <w:szCs w:val="20"/>
        </w:rPr>
        <w:t>Tunapuna</w:t>
      </w:r>
      <w:proofErr w:type="spellEnd"/>
      <w:r>
        <w:rPr>
          <w:rFonts w:ascii="Georgia" w:hAnsi="Georgia"/>
          <w:sz w:val="20"/>
          <w:szCs w:val="20"/>
        </w:rPr>
        <w:t xml:space="preserve"> </w:t>
      </w:r>
      <w:bookmarkStart w:id="0" w:name="_GoBack"/>
      <w:bookmarkEnd w:id="0"/>
    </w:p>
    <w:p w14:paraId="129EA1CD" w14:textId="77777777" w:rsidR="00EF39A8" w:rsidRPr="00107C30" w:rsidRDefault="00EF39A8" w:rsidP="00EF39A8">
      <w:pPr>
        <w:pStyle w:val="ListParagraph"/>
        <w:ind w:left="1800"/>
        <w:rPr>
          <w:rFonts w:ascii="Georgia" w:hAnsi="Georgia"/>
          <w:sz w:val="20"/>
          <w:szCs w:val="20"/>
        </w:rPr>
      </w:pPr>
    </w:p>
    <w:p w14:paraId="6AB1E354" w14:textId="77777777" w:rsidR="00EF39A8" w:rsidRDefault="00EF39A8" w:rsidP="00EF39A8">
      <w:pPr>
        <w:pStyle w:val="ListParagraph"/>
        <w:ind w:left="1800"/>
        <w:rPr>
          <w:rFonts w:ascii="Georgia" w:hAnsi="Georgia"/>
        </w:rPr>
      </w:pPr>
    </w:p>
    <w:p w14:paraId="456AEDA6" w14:textId="77777777" w:rsidR="000A0813" w:rsidRDefault="00774D22" w:rsidP="000A0813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Corporal </w:t>
      </w:r>
      <w:r w:rsidR="000A0813">
        <w:rPr>
          <w:rFonts w:ascii="Georgia" w:hAnsi="Georgia"/>
          <w:sz w:val="20"/>
          <w:szCs w:val="20"/>
        </w:rPr>
        <w:t xml:space="preserve">Dwayne Johnson </w:t>
      </w:r>
    </w:p>
    <w:p w14:paraId="322BD4DE" w14:textId="77777777" w:rsidR="000A0813" w:rsidRDefault="000A0813" w:rsidP="000A0813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Agar Trace </w:t>
      </w:r>
      <w:r w:rsidR="00B958D1">
        <w:rPr>
          <w:rFonts w:ascii="Georgia" w:hAnsi="Georgia"/>
          <w:sz w:val="20"/>
          <w:szCs w:val="20"/>
        </w:rPr>
        <w:t>Phipps  Ext</w:t>
      </w:r>
    </w:p>
    <w:p w14:paraId="56922123" w14:textId="77777777" w:rsidR="00B958D1" w:rsidRDefault="00B958D1" w:rsidP="000A0813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Coalmine </w:t>
      </w:r>
      <w:r w:rsidR="00F36DE9">
        <w:rPr>
          <w:rFonts w:ascii="Georgia" w:hAnsi="Georgia"/>
          <w:sz w:val="20"/>
          <w:szCs w:val="20"/>
        </w:rPr>
        <w:t xml:space="preserve">Sangre  Grande </w:t>
      </w:r>
    </w:p>
    <w:p w14:paraId="3F0E2969" w14:textId="77777777" w:rsidR="00F36DE9" w:rsidRPr="000A0813" w:rsidRDefault="00E148DA" w:rsidP="000A0813">
      <w:pPr>
        <w:pStyle w:val="ListParagraph"/>
        <w:ind w:left="180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393 -5179</w:t>
      </w:r>
    </w:p>
    <w:p w14:paraId="1D5777FD" w14:textId="77777777" w:rsidR="001861A7" w:rsidRDefault="001861A7"/>
    <w:sectPr w:rsidR="001861A7" w:rsidSect="00D23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ADB"/>
    <w:multiLevelType w:val="hybridMultilevel"/>
    <w:tmpl w:val="02827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771D7F"/>
    <w:multiLevelType w:val="hybridMultilevel"/>
    <w:tmpl w:val="C34269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EB154F2"/>
    <w:multiLevelType w:val="hybridMultilevel"/>
    <w:tmpl w:val="2BD2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F055F"/>
    <w:multiLevelType w:val="hybridMultilevel"/>
    <w:tmpl w:val="9C785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C3E16"/>
    <w:multiLevelType w:val="hybridMultilevel"/>
    <w:tmpl w:val="0BF63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FB1384"/>
    <w:multiLevelType w:val="hybridMultilevel"/>
    <w:tmpl w:val="EB7A6A6E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 w15:restartNumberingAfterBreak="0">
    <w:nsid w:val="29794704"/>
    <w:multiLevelType w:val="hybridMultilevel"/>
    <w:tmpl w:val="410CD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F058EA"/>
    <w:multiLevelType w:val="hybridMultilevel"/>
    <w:tmpl w:val="A21C9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6A5035"/>
    <w:multiLevelType w:val="hybridMultilevel"/>
    <w:tmpl w:val="7BAC09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66007"/>
    <w:multiLevelType w:val="hybridMultilevel"/>
    <w:tmpl w:val="D9509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A8"/>
    <w:rsid w:val="00024FCC"/>
    <w:rsid w:val="000350F5"/>
    <w:rsid w:val="00043047"/>
    <w:rsid w:val="000823B4"/>
    <w:rsid w:val="00087302"/>
    <w:rsid w:val="000A0813"/>
    <w:rsid w:val="000B20AC"/>
    <w:rsid w:val="000C57FE"/>
    <w:rsid w:val="000E08D7"/>
    <w:rsid w:val="00106D75"/>
    <w:rsid w:val="00110D9E"/>
    <w:rsid w:val="001861A7"/>
    <w:rsid w:val="001A1F45"/>
    <w:rsid w:val="001A2679"/>
    <w:rsid w:val="001C087E"/>
    <w:rsid w:val="001F36C7"/>
    <w:rsid w:val="002D3986"/>
    <w:rsid w:val="002F742C"/>
    <w:rsid w:val="00333F7A"/>
    <w:rsid w:val="003A65C6"/>
    <w:rsid w:val="003B55E1"/>
    <w:rsid w:val="004B0A06"/>
    <w:rsid w:val="004B121B"/>
    <w:rsid w:val="004C4CA4"/>
    <w:rsid w:val="004E5812"/>
    <w:rsid w:val="004F6651"/>
    <w:rsid w:val="00586A94"/>
    <w:rsid w:val="005A019E"/>
    <w:rsid w:val="005A2620"/>
    <w:rsid w:val="005A28FC"/>
    <w:rsid w:val="005B5B87"/>
    <w:rsid w:val="005C2706"/>
    <w:rsid w:val="00660E00"/>
    <w:rsid w:val="006741BB"/>
    <w:rsid w:val="006C242F"/>
    <w:rsid w:val="006E2C88"/>
    <w:rsid w:val="00761FDA"/>
    <w:rsid w:val="0077448C"/>
    <w:rsid w:val="00774D22"/>
    <w:rsid w:val="00804028"/>
    <w:rsid w:val="00812F92"/>
    <w:rsid w:val="008158B7"/>
    <w:rsid w:val="008377D6"/>
    <w:rsid w:val="008622FB"/>
    <w:rsid w:val="00867696"/>
    <w:rsid w:val="008776CB"/>
    <w:rsid w:val="0088352C"/>
    <w:rsid w:val="008B7B6A"/>
    <w:rsid w:val="008D0A31"/>
    <w:rsid w:val="008D64E7"/>
    <w:rsid w:val="008F0110"/>
    <w:rsid w:val="00935F8E"/>
    <w:rsid w:val="009F4ED1"/>
    <w:rsid w:val="00A46C70"/>
    <w:rsid w:val="00A53727"/>
    <w:rsid w:val="00A57388"/>
    <w:rsid w:val="00A86FA1"/>
    <w:rsid w:val="00AC3A46"/>
    <w:rsid w:val="00AC6FFE"/>
    <w:rsid w:val="00B94103"/>
    <w:rsid w:val="00B958D1"/>
    <w:rsid w:val="00C145C6"/>
    <w:rsid w:val="00C314A2"/>
    <w:rsid w:val="00C7580E"/>
    <w:rsid w:val="00C836C4"/>
    <w:rsid w:val="00CC0FED"/>
    <w:rsid w:val="00CC7D30"/>
    <w:rsid w:val="00CE45A9"/>
    <w:rsid w:val="00CE518A"/>
    <w:rsid w:val="00D0680E"/>
    <w:rsid w:val="00D6374A"/>
    <w:rsid w:val="00D74E48"/>
    <w:rsid w:val="00D9085C"/>
    <w:rsid w:val="00DB22DF"/>
    <w:rsid w:val="00E104B0"/>
    <w:rsid w:val="00E148DA"/>
    <w:rsid w:val="00E14E06"/>
    <w:rsid w:val="00EA692E"/>
    <w:rsid w:val="00ED28F8"/>
    <w:rsid w:val="00EE3DC3"/>
    <w:rsid w:val="00EF39A8"/>
    <w:rsid w:val="00F03803"/>
    <w:rsid w:val="00F26D25"/>
    <w:rsid w:val="00F36DE9"/>
    <w:rsid w:val="00FA2B75"/>
    <w:rsid w:val="00FB5697"/>
    <w:rsid w:val="00FD1259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4532"/>
  <w15:docId w15:val="{79CC7EF7-7F2D-CC44-B5E6-86D5EE8E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39A8"/>
    <w:rPr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TT"/>
    </w:rPr>
  </w:style>
  <w:style w:type="character" w:customStyle="1" w:styleId="Heading2Char">
    <w:name w:val="Heading 2 Char"/>
    <w:basedOn w:val="DefaultParagraphFont"/>
    <w:link w:val="Heading2"/>
    <w:uiPriority w:val="9"/>
    <w:rsid w:val="00EF3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TT"/>
    </w:rPr>
  </w:style>
  <w:style w:type="paragraph" w:styleId="ListParagraph">
    <w:name w:val="List Paragraph"/>
    <w:basedOn w:val="Normal"/>
    <w:uiPriority w:val="34"/>
    <w:qFormat/>
    <w:rsid w:val="00EF39A8"/>
    <w:pPr>
      <w:ind w:left="720"/>
      <w:contextualSpacing/>
    </w:pPr>
  </w:style>
  <w:style w:type="paragraph" w:styleId="NoSpacing">
    <w:name w:val="No Spacing"/>
    <w:uiPriority w:val="1"/>
    <w:qFormat/>
    <w:rsid w:val="00EF39A8"/>
    <w:pPr>
      <w:spacing w:after="0" w:line="240" w:lineRule="auto"/>
      <w:ind w:firstLine="720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774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16332E3-9F73-44CD-BCFF-B801808BEE4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makebarsandy@outlook.com</cp:lastModifiedBy>
  <cp:revision>2</cp:revision>
  <dcterms:created xsi:type="dcterms:W3CDTF">2016-11-11T22:40:00Z</dcterms:created>
  <dcterms:modified xsi:type="dcterms:W3CDTF">2016-11-11T22:40:00Z</dcterms:modified>
</cp:coreProperties>
</file>