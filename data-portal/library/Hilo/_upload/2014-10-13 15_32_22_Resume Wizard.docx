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0D8" w:rsidRPr="00CC485F" w:rsidRDefault="006940D8">
      <w:pPr>
        <w:rPr>
          <w:color w:val="1D1B11" w:themeColor="background2" w:themeShade="1A"/>
        </w:rPr>
      </w:pPr>
    </w:p>
    <w:tbl>
      <w:tblPr>
        <w:tblW w:w="0" w:type="auto"/>
        <w:jc w:val="right"/>
        <w:tblLayout w:type="fixed"/>
        <w:tblLook w:val="0000"/>
      </w:tblPr>
      <w:tblGrid>
        <w:gridCol w:w="3121"/>
      </w:tblGrid>
      <w:tr w:rsidR="008A2B09" w:rsidRPr="00CC485F">
        <w:trPr>
          <w:trHeight w:val="1753"/>
          <w:jc w:val="right"/>
        </w:trPr>
        <w:tc>
          <w:tcPr>
            <w:tcW w:w="3121" w:type="dxa"/>
            <w:shd w:val="clear" w:color="auto" w:fill="auto"/>
          </w:tcPr>
          <w:p w:rsidR="006940D8" w:rsidRPr="00CC485F" w:rsidRDefault="006940D8" w:rsidP="008A2B09">
            <w:pPr>
              <w:pStyle w:val="Address1"/>
              <w:rPr>
                <w:rFonts w:ascii="Times New Roman" w:hAnsi="Times New Roman"/>
                <w:b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b/>
                <w:color w:val="1D1B11" w:themeColor="background2" w:themeShade="1A"/>
                <w:sz w:val="22"/>
                <w:szCs w:val="22"/>
              </w:rPr>
              <w:t>Address</w:t>
            </w:r>
          </w:p>
          <w:p w:rsidR="00C547CA" w:rsidRPr="00CC485F" w:rsidRDefault="008A2B09" w:rsidP="008A2B09">
            <w:pPr>
              <w:pStyle w:val="Address1"/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Harding</w:t>
            </w:r>
            <w:r w:rsidR="00F14797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</w:t>
            </w: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Place</w:t>
            </w:r>
            <w:r w:rsidR="00F14797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</w:t>
            </w:r>
            <w:proofErr w:type="spellStart"/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Cocorite</w:t>
            </w:r>
            <w:proofErr w:type="spellEnd"/>
          </w:p>
          <w:p w:rsidR="008A2B09" w:rsidRPr="00CC485F" w:rsidRDefault="008A2B09" w:rsidP="008A2B09">
            <w:pPr>
              <w:pStyle w:val="Address1"/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Building # 2 Apartment # 23</w:t>
            </w:r>
          </w:p>
          <w:p w:rsidR="006940D8" w:rsidRPr="00CC485F" w:rsidRDefault="006940D8" w:rsidP="008A2B09">
            <w:pPr>
              <w:pStyle w:val="Address1"/>
              <w:rPr>
                <w:rFonts w:ascii="Times New Roman" w:hAnsi="Times New Roman"/>
                <w:b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b/>
                <w:color w:val="1D1B11" w:themeColor="background2" w:themeShade="1A"/>
                <w:sz w:val="22"/>
                <w:szCs w:val="22"/>
              </w:rPr>
              <w:t>Contacts Numbers</w:t>
            </w:r>
          </w:p>
          <w:p w:rsidR="006B3D51" w:rsidRPr="00CC485F" w:rsidRDefault="00607423" w:rsidP="008A2B09">
            <w:pPr>
              <w:pStyle w:val="Address1"/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Cell   - </w:t>
            </w:r>
            <w:r w:rsidR="00F14797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740-6135</w:t>
            </w:r>
          </w:p>
          <w:p w:rsidR="006940D8" w:rsidRPr="00CC485F" w:rsidRDefault="006940D8" w:rsidP="006B3D51">
            <w:pPr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Home- 628-6513</w:t>
            </w:r>
          </w:p>
        </w:tc>
      </w:tr>
    </w:tbl>
    <w:p w:rsidR="008A2B09" w:rsidRPr="00D712EA" w:rsidRDefault="00607423" w:rsidP="008A2B09">
      <w:pPr>
        <w:pStyle w:val="Name"/>
        <w:rPr>
          <w:rFonts w:ascii="Times New Roman" w:hAnsi="Times New Roman"/>
          <w:color w:val="000000" w:themeColor="text1"/>
          <w:sz w:val="48"/>
          <w:szCs w:val="48"/>
        </w:rPr>
      </w:pPr>
      <w:r w:rsidRPr="00D712EA">
        <w:rPr>
          <w:rFonts w:ascii="Times New Roman" w:hAnsi="Times New Roman"/>
          <w:color w:val="000000" w:themeColor="text1"/>
          <w:sz w:val="48"/>
          <w:szCs w:val="48"/>
        </w:rPr>
        <w:t xml:space="preserve">Darius </w:t>
      </w:r>
      <w:r w:rsidR="00F5512C" w:rsidRPr="00D712EA">
        <w:rPr>
          <w:rFonts w:ascii="Times New Roman" w:hAnsi="Times New Roman"/>
          <w:color w:val="000000" w:themeColor="text1"/>
          <w:sz w:val="48"/>
          <w:szCs w:val="48"/>
        </w:rPr>
        <w:t>Davis</w:t>
      </w:r>
      <w:r w:rsidR="002B09C4" w:rsidRPr="00D712EA">
        <w:rPr>
          <w:rFonts w:ascii="Times New Roman" w:hAnsi="Times New Roman"/>
          <w:color w:val="000000" w:themeColor="text1"/>
          <w:sz w:val="48"/>
          <w:szCs w:val="48"/>
        </w:rPr>
        <w:t xml:space="preserve"> </w:t>
      </w:r>
    </w:p>
    <w:p w:rsidR="00B0653D" w:rsidRDefault="00B0653D" w:rsidP="00B0653D">
      <w:pPr>
        <w:pStyle w:val="NoSpacing"/>
        <w:ind w:left="3600" w:hanging="3600"/>
        <w:rPr>
          <w:rFonts w:ascii="Times New Roman" w:hAnsi="Times New Roman" w:cs="Times New Roman"/>
          <w:sz w:val="26"/>
          <w:szCs w:val="26"/>
        </w:rPr>
      </w:pPr>
      <w:r w:rsidRPr="00873095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E01E90">
        <w:rPr>
          <w:rFonts w:ascii="Times New Roman" w:hAnsi="Times New Roman" w:cs="Times New Roman"/>
          <w:sz w:val="26"/>
          <w:szCs w:val="26"/>
        </w:rPr>
        <w:t xml:space="preserve">To be of excellent service to my employer and enhance the </w:t>
      </w:r>
    </w:p>
    <w:p w:rsidR="00B0653D" w:rsidRDefault="00B0653D" w:rsidP="00B0653D">
      <w:pPr>
        <w:pStyle w:val="NoSpacing"/>
        <w:ind w:left="3600" w:hanging="36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proofErr w:type="gramStart"/>
      <w:r w:rsidRPr="00E01E90">
        <w:rPr>
          <w:rFonts w:ascii="Times New Roman" w:hAnsi="Times New Roman" w:cs="Times New Roman"/>
          <w:sz w:val="26"/>
          <w:szCs w:val="26"/>
        </w:rPr>
        <w:t>competence</w:t>
      </w:r>
      <w:proofErr w:type="gramEnd"/>
      <w:r w:rsidRPr="00E01E90">
        <w:rPr>
          <w:rFonts w:ascii="Times New Roman" w:hAnsi="Times New Roman" w:cs="Times New Roman"/>
          <w:sz w:val="26"/>
          <w:szCs w:val="26"/>
        </w:rPr>
        <w:t xml:space="preserve"> of the industry while maximizing productivity by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E01E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0653D" w:rsidRDefault="00B0653D" w:rsidP="00B0653D">
      <w:pPr>
        <w:pStyle w:val="NoSpacing"/>
        <w:ind w:left="3600" w:hanging="36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proofErr w:type="gramStart"/>
      <w:r w:rsidRPr="00E01E90">
        <w:rPr>
          <w:rFonts w:ascii="Times New Roman" w:hAnsi="Times New Roman" w:cs="Times New Roman"/>
          <w:sz w:val="26"/>
          <w:szCs w:val="26"/>
        </w:rPr>
        <w:t>executing</w:t>
      </w:r>
      <w:proofErr w:type="gramEnd"/>
      <w:r w:rsidRPr="00E01E90">
        <w:rPr>
          <w:rFonts w:ascii="Times New Roman" w:hAnsi="Times New Roman" w:cs="Times New Roman"/>
          <w:sz w:val="26"/>
          <w:szCs w:val="26"/>
        </w:rPr>
        <w:t xml:space="preserve"> duties assigned to me to the best of my ability in an </w:t>
      </w:r>
    </w:p>
    <w:p w:rsidR="00B0653D" w:rsidRPr="00E01E90" w:rsidRDefault="00B0653D" w:rsidP="00B0653D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proofErr w:type="gramStart"/>
      <w:r w:rsidRPr="00E01E90">
        <w:rPr>
          <w:rFonts w:ascii="Times New Roman" w:hAnsi="Times New Roman" w:cs="Times New Roman"/>
          <w:sz w:val="26"/>
          <w:szCs w:val="26"/>
        </w:rPr>
        <w:t>effective</w:t>
      </w:r>
      <w:proofErr w:type="gramEnd"/>
      <w:r w:rsidRPr="00E01E90">
        <w:rPr>
          <w:rFonts w:ascii="Times New Roman" w:hAnsi="Times New Roman" w:cs="Times New Roman"/>
          <w:sz w:val="26"/>
          <w:szCs w:val="26"/>
        </w:rPr>
        <w:t xml:space="preserve"> and efficient manner.</w:t>
      </w:r>
    </w:p>
    <w:p w:rsidR="00B0653D" w:rsidRPr="00E01E90" w:rsidRDefault="00B0653D" w:rsidP="00B0653D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B0653D" w:rsidRDefault="00B0653D" w:rsidP="00B0653D">
      <w:pPr>
        <w:rPr>
          <w:rFonts w:ascii="Times New Roman" w:hAnsi="Times New Roman"/>
          <w:sz w:val="26"/>
          <w:szCs w:val="26"/>
        </w:rPr>
      </w:pPr>
    </w:p>
    <w:p w:rsidR="00B0653D" w:rsidRDefault="00B0653D" w:rsidP="00B0653D">
      <w:pPr>
        <w:pStyle w:val="NoSpacing"/>
        <w:ind w:left="3600" w:hanging="36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653D" w:rsidRPr="00B0653D" w:rsidRDefault="00B0653D" w:rsidP="00B0653D"/>
    <w:p w:rsidR="00B0653D" w:rsidRPr="00B0653D" w:rsidRDefault="00B0653D" w:rsidP="00B0653D"/>
    <w:tbl>
      <w:tblPr>
        <w:tblW w:w="8921" w:type="dxa"/>
        <w:tblLayout w:type="fixed"/>
        <w:tblLook w:val="0000"/>
      </w:tblPr>
      <w:tblGrid>
        <w:gridCol w:w="2185"/>
        <w:gridCol w:w="6736"/>
      </w:tblGrid>
      <w:tr w:rsidR="008A2B09" w:rsidRPr="00CC485F">
        <w:trPr>
          <w:trHeight w:val="144"/>
        </w:trPr>
        <w:tc>
          <w:tcPr>
            <w:tcW w:w="2185" w:type="dxa"/>
            <w:shd w:val="clear" w:color="auto" w:fill="auto"/>
          </w:tcPr>
          <w:p w:rsidR="008A2B09" w:rsidRPr="00B0653D" w:rsidRDefault="008A2B09" w:rsidP="00B0653D">
            <w:pPr>
              <w:pStyle w:val="SectionTitle"/>
            </w:pPr>
            <w:r w:rsidRPr="00B0653D">
              <w:t>Education</w:t>
            </w:r>
          </w:p>
        </w:tc>
        <w:tc>
          <w:tcPr>
            <w:tcW w:w="6736" w:type="dxa"/>
            <w:shd w:val="clear" w:color="auto" w:fill="auto"/>
          </w:tcPr>
          <w:p w:rsidR="009443E9" w:rsidRPr="00CC485F" w:rsidRDefault="009443E9" w:rsidP="00632E39">
            <w:pPr>
              <w:pStyle w:val="CompanyName"/>
              <w:rPr>
                <w:color w:val="1D1B11" w:themeColor="background2" w:themeShade="1A"/>
              </w:rPr>
            </w:pPr>
            <w:r w:rsidRPr="00CC485F">
              <w:rPr>
                <w:color w:val="1D1B11" w:themeColor="background2" w:themeShade="1A"/>
              </w:rPr>
              <w:t xml:space="preserve">2010 </w:t>
            </w:r>
            <w:r w:rsidR="00F14797">
              <w:rPr>
                <w:color w:val="1D1B11" w:themeColor="background2" w:themeShade="1A"/>
              </w:rPr>
              <w:t>–</w:t>
            </w:r>
            <w:r w:rsidRPr="00CC485F">
              <w:rPr>
                <w:color w:val="1D1B11" w:themeColor="background2" w:themeShade="1A"/>
              </w:rPr>
              <w:t xml:space="preserve"> P</w:t>
            </w:r>
            <w:r w:rsidR="00607423" w:rsidRPr="00CC485F">
              <w:rPr>
                <w:color w:val="1D1B11" w:themeColor="background2" w:themeShade="1A"/>
              </w:rPr>
              <w:t>resent</w:t>
            </w:r>
            <w:r w:rsidR="00F14797">
              <w:rPr>
                <w:color w:val="1D1B11" w:themeColor="background2" w:themeShade="1A"/>
              </w:rPr>
              <w:t xml:space="preserve"> </w:t>
            </w:r>
            <w:r w:rsidR="00607423" w:rsidRPr="00CC485F">
              <w:rPr>
                <w:color w:val="1D1B11" w:themeColor="background2" w:themeShade="1A"/>
              </w:rPr>
              <w:t>Metal Industries Company</w:t>
            </w:r>
            <w:r w:rsidRPr="00CC485F">
              <w:rPr>
                <w:color w:val="1D1B11" w:themeColor="background2" w:themeShade="1A"/>
              </w:rPr>
              <w:t xml:space="preserve"> Limited, </w:t>
            </w:r>
          </w:p>
          <w:p w:rsidR="00632E39" w:rsidRPr="00CC485F" w:rsidRDefault="00632E39" w:rsidP="00632E39">
            <w:pPr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Journeyman </w:t>
            </w:r>
            <w:proofErr w:type="spellStart"/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Programme</w:t>
            </w:r>
            <w:proofErr w:type="spellEnd"/>
          </w:p>
          <w:p w:rsidR="00607423" w:rsidRPr="00CC485F" w:rsidRDefault="00607423" w:rsidP="00607423">
            <w:pPr>
              <w:pStyle w:val="CompanyName"/>
              <w:rPr>
                <w:color w:val="1D1B11" w:themeColor="background2" w:themeShade="1A"/>
              </w:rPr>
            </w:pPr>
            <w:r w:rsidRPr="00CC485F">
              <w:rPr>
                <w:color w:val="1D1B11" w:themeColor="background2" w:themeShade="1A"/>
              </w:rPr>
              <w:t xml:space="preserve"> 2008 – 2010</w:t>
            </w:r>
            <w:r w:rsidR="00F14797">
              <w:rPr>
                <w:color w:val="1D1B11" w:themeColor="background2" w:themeShade="1A"/>
              </w:rPr>
              <w:t xml:space="preserve"> </w:t>
            </w:r>
            <w:r w:rsidRPr="00CC485F">
              <w:rPr>
                <w:color w:val="1D1B11" w:themeColor="background2" w:themeShade="1A"/>
              </w:rPr>
              <w:t>Diego Martin Government Secondary School</w:t>
            </w:r>
          </w:p>
          <w:p w:rsidR="00607423" w:rsidRPr="00CC485F" w:rsidRDefault="00607423" w:rsidP="00607423">
            <w:pPr>
              <w:rPr>
                <w:color w:val="1D1B11" w:themeColor="background2" w:themeShade="1A"/>
                <w:sz w:val="22"/>
                <w:szCs w:val="22"/>
              </w:rPr>
            </w:pPr>
          </w:p>
          <w:p w:rsidR="00607423" w:rsidRPr="00CC485F" w:rsidRDefault="00607423" w:rsidP="00607423">
            <w:pPr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2005-2008</w:t>
            </w:r>
            <w:r w:rsidR="00F14797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</w:t>
            </w:r>
            <w:proofErr w:type="spellStart"/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Mucurapo</w:t>
            </w:r>
            <w:proofErr w:type="spellEnd"/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Junior Secondary School</w:t>
            </w:r>
          </w:p>
          <w:p w:rsidR="006A5822" w:rsidRPr="00CC485F" w:rsidRDefault="00137505" w:rsidP="006A5822">
            <w:pPr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ab/>
            </w:r>
          </w:p>
          <w:p w:rsidR="008A2B09" w:rsidRPr="00CC485F" w:rsidRDefault="008A2B09" w:rsidP="00C547CA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</w:p>
        </w:tc>
      </w:tr>
      <w:tr w:rsidR="00137505" w:rsidRPr="00CC485F">
        <w:trPr>
          <w:trHeight w:val="144"/>
        </w:trPr>
        <w:tc>
          <w:tcPr>
            <w:tcW w:w="2185" w:type="dxa"/>
            <w:shd w:val="clear" w:color="auto" w:fill="auto"/>
          </w:tcPr>
          <w:p w:rsidR="006C7D17" w:rsidRPr="00B0653D" w:rsidRDefault="00137505" w:rsidP="00B0653D">
            <w:pPr>
              <w:pStyle w:val="SectionTitle"/>
            </w:pPr>
            <w:r w:rsidRPr="00B0653D">
              <w:t>Summary of qualifications</w:t>
            </w:r>
          </w:p>
          <w:p w:rsidR="006C7D17" w:rsidRPr="00B0653D" w:rsidRDefault="006C7D17" w:rsidP="006C7D17">
            <w:pPr>
              <w:rPr>
                <w:color w:val="1D1B11" w:themeColor="background2" w:themeShade="1A"/>
                <w:sz w:val="28"/>
                <w:szCs w:val="24"/>
              </w:rPr>
            </w:pPr>
          </w:p>
          <w:p w:rsidR="006C7D17" w:rsidRPr="00B0653D" w:rsidRDefault="006C7D17" w:rsidP="006C7D17">
            <w:pPr>
              <w:rPr>
                <w:color w:val="1D1B11" w:themeColor="background2" w:themeShade="1A"/>
                <w:sz w:val="28"/>
                <w:szCs w:val="24"/>
              </w:rPr>
            </w:pPr>
          </w:p>
          <w:p w:rsidR="006C7D17" w:rsidRPr="00B0653D" w:rsidRDefault="006C7D17" w:rsidP="006C7D17">
            <w:pPr>
              <w:rPr>
                <w:color w:val="1D1B11" w:themeColor="background2" w:themeShade="1A"/>
                <w:sz w:val="28"/>
                <w:szCs w:val="24"/>
              </w:rPr>
            </w:pPr>
          </w:p>
          <w:p w:rsidR="006C7D17" w:rsidRPr="00B0653D" w:rsidRDefault="006C7D17" w:rsidP="006C7D17">
            <w:pPr>
              <w:rPr>
                <w:color w:val="1D1B11" w:themeColor="background2" w:themeShade="1A"/>
                <w:sz w:val="28"/>
                <w:szCs w:val="24"/>
              </w:rPr>
            </w:pPr>
          </w:p>
          <w:p w:rsidR="006C7D17" w:rsidRPr="00B0653D" w:rsidRDefault="006C7D17" w:rsidP="006C7D17">
            <w:pPr>
              <w:rPr>
                <w:color w:val="1D1B11" w:themeColor="background2" w:themeShade="1A"/>
                <w:sz w:val="28"/>
                <w:szCs w:val="24"/>
              </w:rPr>
            </w:pPr>
          </w:p>
          <w:p w:rsidR="006C7D17" w:rsidRPr="00B0653D" w:rsidRDefault="006C7D17" w:rsidP="006C7D17">
            <w:pPr>
              <w:rPr>
                <w:color w:val="1D1B11" w:themeColor="background2" w:themeShade="1A"/>
                <w:sz w:val="28"/>
                <w:szCs w:val="24"/>
              </w:rPr>
            </w:pPr>
          </w:p>
          <w:p w:rsidR="006C7D17" w:rsidRPr="00B0653D" w:rsidRDefault="006C7D17" w:rsidP="006C7D17">
            <w:pPr>
              <w:rPr>
                <w:color w:val="1D1B11" w:themeColor="background2" w:themeShade="1A"/>
                <w:sz w:val="28"/>
                <w:szCs w:val="24"/>
              </w:rPr>
            </w:pPr>
          </w:p>
          <w:p w:rsidR="006C7D17" w:rsidRPr="00B0653D" w:rsidRDefault="006C7D17" w:rsidP="006C7D17">
            <w:pPr>
              <w:rPr>
                <w:color w:val="1D1B11" w:themeColor="background2" w:themeShade="1A"/>
                <w:sz w:val="28"/>
                <w:szCs w:val="24"/>
              </w:rPr>
            </w:pPr>
          </w:p>
          <w:p w:rsidR="006C7D17" w:rsidRPr="00B0653D" w:rsidRDefault="006C7D17" w:rsidP="006C7D17">
            <w:pPr>
              <w:rPr>
                <w:color w:val="1D1B11" w:themeColor="background2" w:themeShade="1A"/>
                <w:sz w:val="28"/>
                <w:szCs w:val="24"/>
              </w:rPr>
            </w:pPr>
          </w:p>
          <w:p w:rsidR="00137505" w:rsidRPr="00B0653D" w:rsidRDefault="00137505" w:rsidP="006C7D17">
            <w:pPr>
              <w:rPr>
                <w:color w:val="1D1B11" w:themeColor="background2" w:themeShade="1A"/>
                <w:sz w:val="28"/>
                <w:szCs w:val="24"/>
              </w:rPr>
            </w:pPr>
          </w:p>
        </w:tc>
        <w:tc>
          <w:tcPr>
            <w:tcW w:w="6736" w:type="dxa"/>
            <w:shd w:val="clear" w:color="auto" w:fill="auto"/>
          </w:tcPr>
          <w:p w:rsidR="009443E9" w:rsidRPr="00CC485F" w:rsidRDefault="006A5822" w:rsidP="00632E39">
            <w:pPr>
              <w:pStyle w:val="CompanyName"/>
              <w:rPr>
                <w:color w:val="1D1B11" w:themeColor="background2" w:themeShade="1A"/>
              </w:rPr>
            </w:pPr>
            <w:r w:rsidRPr="00CC485F">
              <w:rPr>
                <w:color w:val="1D1B11" w:themeColor="background2" w:themeShade="1A"/>
              </w:rPr>
              <w:t>2010-</w:t>
            </w:r>
            <w:r w:rsidR="009443E9" w:rsidRPr="00CC485F">
              <w:rPr>
                <w:color w:val="1D1B11" w:themeColor="background2" w:themeShade="1A"/>
              </w:rPr>
              <w:t>P</w:t>
            </w:r>
            <w:r w:rsidRPr="00CC485F">
              <w:rPr>
                <w:color w:val="1D1B11" w:themeColor="background2" w:themeShade="1A"/>
              </w:rPr>
              <w:t xml:space="preserve">resent                 </w:t>
            </w:r>
            <w:r w:rsidR="009443E9" w:rsidRPr="00CC485F">
              <w:rPr>
                <w:color w:val="1D1B11" w:themeColor="background2" w:themeShade="1A"/>
              </w:rPr>
              <w:t xml:space="preserve">Currently </w:t>
            </w:r>
            <w:r w:rsidR="00E13063" w:rsidRPr="00CC485F">
              <w:rPr>
                <w:color w:val="1D1B11" w:themeColor="background2" w:themeShade="1A"/>
              </w:rPr>
              <w:t>r</w:t>
            </w:r>
            <w:r w:rsidR="009443E9" w:rsidRPr="00CC485F">
              <w:rPr>
                <w:color w:val="1D1B11" w:themeColor="background2" w:themeShade="1A"/>
              </w:rPr>
              <w:t xml:space="preserve">eading for a Certificate in </w:t>
            </w:r>
          </w:p>
          <w:p w:rsidR="00632E39" w:rsidRPr="00CC485F" w:rsidRDefault="004715A9" w:rsidP="00632E39">
            <w:pPr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Industrial Maintenance </w:t>
            </w:r>
            <w:r w:rsidR="00717E20"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Operations</w:t>
            </w:r>
            <w:bookmarkStart w:id="0" w:name="_GoBack"/>
            <w:bookmarkEnd w:id="0"/>
          </w:p>
          <w:p w:rsidR="00607423" w:rsidRPr="00CC485F" w:rsidRDefault="00137505" w:rsidP="009443E9">
            <w:pPr>
              <w:pStyle w:val="CompanyName"/>
              <w:spacing w:line="480" w:lineRule="auto"/>
              <w:rPr>
                <w:color w:val="1D1B11" w:themeColor="background2" w:themeShade="1A"/>
              </w:rPr>
            </w:pPr>
            <w:r w:rsidRPr="00CC485F">
              <w:rPr>
                <w:color w:val="1D1B11" w:themeColor="background2" w:themeShade="1A"/>
              </w:rPr>
              <w:t>(CXC 20</w:t>
            </w:r>
            <w:r w:rsidR="006A5822" w:rsidRPr="00CC485F">
              <w:rPr>
                <w:color w:val="1D1B11" w:themeColor="background2" w:themeShade="1A"/>
              </w:rPr>
              <w:t>10</w:t>
            </w:r>
            <w:r w:rsidRPr="00CC485F">
              <w:rPr>
                <w:color w:val="1D1B11" w:themeColor="background2" w:themeShade="1A"/>
              </w:rPr>
              <w:t xml:space="preserve">)        </w:t>
            </w:r>
            <w:r w:rsidR="00607423" w:rsidRPr="00CC485F">
              <w:rPr>
                <w:color w:val="1D1B11" w:themeColor="background2" w:themeShade="1A"/>
              </w:rPr>
              <w:t xml:space="preserve">         Mathematics</w:t>
            </w:r>
            <w:r w:rsidR="00632E39" w:rsidRPr="00CC485F">
              <w:rPr>
                <w:color w:val="1D1B11" w:themeColor="background2" w:themeShade="1A"/>
              </w:rPr>
              <w:t>(3)</w:t>
            </w:r>
          </w:p>
          <w:p w:rsidR="00607423" w:rsidRPr="00CC485F" w:rsidRDefault="00926B69" w:rsidP="009443E9">
            <w:pPr>
              <w:spacing w:line="480" w:lineRule="auto"/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                                     </w:t>
            </w:r>
            <w:r w:rsidR="00607423"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English</w:t>
            </w:r>
            <w:r w:rsidR="00632E39"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 (3)</w:t>
            </w:r>
          </w:p>
          <w:p w:rsidR="00607423" w:rsidRPr="00CC485F" w:rsidRDefault="00607423" w:rsidP="009443E9">
            <w:pPr>
              <w:spacing w:line="480" w:lineRule="auto"/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                                     Social Studies</w:t>
            </w:r>
            <w:r w:rsidR="00632E39"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( 2)</w:t>
            </w:r>
          </w:p>
          <w:p w:rsidR="00607423" w:rsidRPr="00CC485F" w:rsidRDefault="00607423" w:rsidP="009443E9">
            <w:pPr>
              <w:spacing w:line="480" w:lineRule="auto"/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                                     Building Technology</w:t>
            </w:r>
            <w:r w:rsidR="00632E39"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 (2)                          </w:t>
            </w:r>
          </w:p>
          <w:p w:rsidR="00292290" w:rsidRPr="00CC485F" w:rsidRDefault="00926B69" w:rsidP="00E13063">
            <w:pPr>
              <w:spacing w:line="480" w:lineRule="auto"/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                                     </w:t>
            </w:r>
            <w:r w:rsidR="006A5822"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Mechanical Engineering Technology </w:t>
            </w:r>
            <w:r w:rsidR="00632E39"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(2)</w:t>
            </w:r>
          </w:p>
          <w:p w:rsidR="00E13063" w:rsidRPr="00CC485F" w:rsidRDefault="006C7D17" w:rsidP="00E13063">
            <w:pPr>
              <w:spacing w:line="480" w:lineRule="auto"/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 xml:space="preserve">                                      Technical Drawing (4)</w:t>
            </w:r>
          </w:p>
        </w:tc>
      </w:tr>
      <w:tr w:rsidR="009443E9" w:rsidRPr="00CC485F">
        <w:trPr>
          <w:trHeight w:val="711"/>
        </w:trPr>
        <w:tc>
          <w:tcPr>
            <w:tcW w:w="2185" w:type="dxa"/>
            <w:shd w:val="clear" w:color="auto" w:fill="auto"/>
          </w:tcPr>
          <w:p w:rsidR="009443E9" w:rsidRPr="00CC485F" w:rsidRDefault="009443E9" w:rsidP="00B0653D">
            <w:pPr>
              <w:pStyle w:val="SectionTitle"/>
            </w:pPr>
            <w:r w:rsidRPr="00CC485F">
              <w:t>Interest and activities</w:t>
            </w:r>
          </w:p>
        </w:tc>
        <w:tc>
          <w:tcPr>
            <w:tcW w:w="6736" w:type="dxa"/>
            <w:shd w:val="clear" w:color="auto" w:fill="auto"/>
          </w:tcPr>
          <w:p w:rsidR="00717E20" w:rsidRPr="00CC485F" w:rsidRDefault="00717E20" w:rsidP="00F14797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</w:p>
          <w:p w:rsidR="009443E9" w:rsidRPr="00CC485F" w:rsidRDefault="00717E20" w:rsidP="00F14797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</w:pPr>
            <w:r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Football</w:t>
            </w:r>
            <w:r w:rsidR="00E13063" w:rsidRPr="00CC485F">
              <w:rPr>
                <w:rFonts w:ascii="Times New Roman" w:hAnsi="Times New Roman"/>
                <w:color w:val="1D1B11" w:themeColor="background2" w:themeShade="1A"/>
                <w:sz w:val="22"/>
                <w:szCs w:val="22"/>
              </w:rPr>
              <w:t>, Reading</w:t>
            </w:r>
          </w:p>
          <w:p w:rsidR="009443E9" w:rsidRPr="00CC485F" w:rsidRDefault="009443E9" w:rsidP="00F14797">
            <w:pPr>
              <w:rPr>
                <w:color w:val="1D1B11" w:themeColor="background2" w:themeShade="1A"/>
              </w:rPr>
            </w:pPr>
          </w:p>
        </w:tc>
      </w:tr>
    </w:tbl>
    <w:p w:rsidR="009443E9" w:rsidRPr="00CC485F" w:rsidRDefault="009443E9" w:rsidP="00E02993">
      <w:pPr>
        <w:rPr>
          <w:rFonts w:ascii="Times New Roman" w:hAnsi="Times New Roman"/>
          <w:color w:val="1D1B11" w:themeColor="background2" w:themeShade="1A"/>
          <w:sz w:val="22"/>
          <w:szCs w:val="22"/>
        </w:rPr>
      </w:pPr>
    </w:p>
    <w:p w:rsidR="00CC485F" w:rsidRPr="00CC485F" w:rsidRDefault="00CC485F">
      <w:pPr>
        <w:rPr>
          <w:rFonts w:ascii="Times New Roman" w:hAnsi="Times New Roman"/>
          <w:color w:val="1D1B11" w:themeColor="background2" w:themeShade="1A"/>
          <w:sz w:val="22"/>
          <w:szCs w:val="22"/>
        </w:rPr>
      </w:pPr>
    </w:p>
    <w:sectPr w:rsidR="00CC485F" w:rsidRPr="00CC485F" w:rsidSect="00352AA6">
      <w:pgSz w:w="12240" w:h="15840"/>
      <w:pgMar w:top="270" w:right="1800" w:bottom="1440" w:left="180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952"/>
    <w:multiLevelType w:val="hybridMultilevel"/>
    <w:tmpl w:val="E4367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">
    <w:nsid w:val="6971506E"/>
    <w:multiLevelType w:val="hybridMultilevel"/>
    <w:tmpl w:val="1AE644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proofState w:spelling="clean" w:grammar="clean"/>
  <w:attachedTemplate r:id="rId1"/>
  <w:stylePaneFormatFilter w:val="3F01"/>
  <w:defaultTabStop w:val="720"/>
  <w:drawingGridHorizontalSpacing w:val="100"/>
  <w:drawingGridVerticalSpacing w:val="187"/>
  <w:displayHorizontalDrawingGridEvery w:val="2"/>
  <w:noPunctuationKerning/>
  <w:characterSpacingControl w:val="doNotCompress"/>
  <w:doNotValidateAgainstSchema/>
  <w:doNotDemarcateInvalidXml/>
  <w:compat/>
  <w:docVars>
    <w:docVar w:name="iResumeStyle" w:val="0"/>
  </w:docVars>
  <w:rsids>
    <w:rsidRoot w:val="00CC472B"/>
    <w:rsid w:val="00022442"/>
    <w:rsid w:val="000653FB"/>
    <w:rsid w:val="00093716"/>
    <w:rsid w:val="00096E5E"/>
    <w:rsid w:val="000B74E6"/>
    <w:rsid w:val="00137505"/>
    <w:rsid w:val="00155E3A"/>
    <w:rsid w:val="0019713B"/>
    <w:rsid w:val="001E142B"/>
    <w:rsid w:val="001E6820"/>
    <w:rsid w:val="00202FEF"/>
    <w:rsid w:val="00203FE5"/>
    <w:rsid w:val="002249E2"/>
    <w:rsid w:val="0026395F"/>
    <w:rsid w:val="00264693"/>
    <w:rsid w:val="002724A8"/>
    <w:rsid w:val="002820DA"/>
    <w:rsid w:val="00282E36"/>
    <w:rsid w:val="00292290"/>
    <w:rsid w:val="002B09C4"/>
    <w:rsid w:val="002B4D8E"/>
    <w:rsid w:val="00322F96"/>
    <w:rsid w:val="003460A9"/>
    <w:rsid w:val="00347378"/>
    <w:rsid w:val="00352AA6"/>
    <w:rsid w:val="003E77E5"/>
    <w:rsid w:val="0040515B"/>
    <w:rsid w:val="0045667A"/>
    <w:rsid w:val="0047116A"/>
    <w:rsid w:val="004715A9"/>
    <w:rsid w:val="00475FD9"/>
    <w:rsid w:val="00485BC9"/>
    <w:rsid w:val="00485E22"/>
    <w:rsid w:val="004A671E"/>
    <w:rsid w:val="0058623D"/>
    <w:rsid w:val="00604328"/>
    <w:rsid w:val="0060522D"/>
    <w:rsid w:val="00607423"/>
    <w:rsid w:val="00612E39"/>
    <w:rsid w:val="00632E39"/>
    <w:rsid w:val="00676795"/>
    <w:rsid w:val="006940D8"/>
    <w:rsid w:val="006A5822"/>
    <w:rsid w:val="006B0FF0"/>
    <w:rsid w:val="006B3D51"/>
    <w:rsid w:val="006C7D17"/>
    <w:rsid w:val="006D0F83"/>
    <w:rsid w:val="00715E38"/>
    <w:rsid w:val="00717E20"/>
    <w:rsid w:val="007635C5"/>
    <w:rsid w:val="0079577C"/>
    <w:rsid w:val="00801AC7"/>
    <w:rsid w:val="00842FCE"/>
    <w:rsid w:val="008A2B09"/>
    <w:rsid w:val="008E36AE"/>
    <w:rsid w:val="008E5E72"/>
    <w:rsid w:val="00926B69"/>
    <w:rsid w:val="00940A2A"/>
    <w:rsid w:val="009443E9"/>
    <w:rsid w:val="009E76C1"/>
    <w:rsid w:val="009F57E7"/>
    <w:rsid w:val="00A20F90"/>
    <w:rsid w:val="00A7237A"/>
    <w:rsid w:val="00AC2FBD"/>
    <w:rsid w:val="00B0653D"/>
    <w:rsid w:val="00B06AF0"/>
    <w:rsid w:val="00B10226"/>
    <w:rsid w:val="00B13EF9"/>
    <w:rsid w:val="00B21896"/>
    <w:rsid w:val="00BC4438"/>
    <w:rsid w:val="00BC5C97"/>
    <w:rsid w:val="00C26A0D"/>
    <w:rsid w:val="00C547CA"/>
    <w:rsid w:val="00C55DAE"/>
    <w:rsid w:val="00C83C00"/>
    <w:rsid w:val="00C923B2"/>
    <w:rsid w:val="00CA1DDB"/>
    <w:rsid w:val="00CC472B"/>
    <w:rsid w:val="00CC485F"/>
    <w:rsid w:val="00CF05E6"/>
    <w:rsid w:val="00D21E41"/>
    <w:rsid w:val="00D24853"/>
    <w:rsid w:val="00D65823"/>
    <w:rsid w:val="00D712EA"/>
    <w:rsid w:val="00D73CDE"/>
    <w:rsid w:val="00DC7B46"/>
    <w:rsid w:val="00DF096E"/>
    <w:rsid w:val="00DF2B1F"/>
    <w:rsid w:val="00E02993"/>
    <w:rsid w:val="00E13063"/>
    <w:rsid w:val="00E13D98"/>
    <w:rsid w:val="00E221CE"/>
    <w:rsid w:val="00E40424"/>
    <w:rsid w:val="00E75180"/>
    <w:rsid w:val="00E95425"/>
    <w:rsid w:val="00F12F4C"/>
    <w:rsid w:val="00F14797"/>
    <w:rsid w:val="00F44976"/>
    <w:rsid w:val="00F50674"/>
    <w:rsid w:val="00F543EA"/>
    <w:rsid w:val="00F5512C"/>
    <w:rsid w:val="00F65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09"/>
    <w:rPr>
      <w:rFonts w:ascii="Arial" w:eastAsia="Batang" w:hAnsi="Arial"/>
    </w:rPr>
  </w:style>
  <w:style w:type="paragraph" w:styleId="Heading1">
    <w:name w:val="heading 1"/>
    <w:basedOn w:val="HeadingBase"/>
    <w:next w:val="BodyText"/>
    <w:qFormat/>
    <w:rsid w:val="008A2B09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8A2B09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8A2B09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8A2B09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8A2B09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8A2B09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8A2B09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8A2B09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8A2B09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8A2B09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9F57E7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hAnsi="Times New Roman"/>
      <w:sz w:val="22"/>
      <w:szCs w:val="22"/>
    </w:rPr>
  </w:style>
  <w:style w:type="paragraph" w:customStyle="1" w:styleId="Institution">
    <w:name w:val="Institution"/>
    <w:basedOn w:val="Normal"/>
    <w:next w:val="Achievement"/>
    <w:autoRedefine/>
    <w:rsid w:val="008A2B09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8A2B09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8A2B0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8A2B09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B0653D"/>
    <w:pPr>
      <w:spacing w:before="220" w:line="220" w:lineRule="atLeast"/>
    </w:pPr>
    <w:rPr>
      <w:rFonts w:ascii="Times New Roman" w:hAnsi="Times New Roman"/>
      <w:b/>
      <w:color w:val="1D1B11" w:themeColor="background2" w:themeShade="1A"/>
      <w:spacing w:val="-10"/>
      <w:sz w:val="28"/>
      <w:szCs w:val="24"/>
    </w:rPr>
  </w:style>
  <w:style w:type="paragraph" w:customStyle="1" w:styleId="PersonalInfo">
    <w:name w:val="Personal Info"/>
    <w:basedOn w:val="Achievement"/>
    <w:next w:val="Achievement"/>
    <w:rsid w:val="008A2B09"/>
    <w:pPr>
      <w:numPr>
        <w:numId w:val="0"/>
      </w:numPr>
      <w:spacing w:before="240"/>
      <w:ind w:left="245" w:hanging="245"/>
    </w:pPr>
  </w:style>
  <w:style w:type="paragraph" w:styleId="BalloonText">
    <w:name w:val="Balloon Text"/>
    <w:basedOn w:val="Normal"/>
    <w:semiHidden/>
    <w:rsid w:val="008A2B0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rsid w:val="008A2B09"/>
    <w:pPr>
      <w:ind w:left="720"/>
    </w:pPr>
  </w:style>
  <w:style w:type="paragraph" w:customStyle="1" w:styleId="CityState">
    <w:name w:val="City/State"/>
    <w:basedOn w:val="BodyText"/>
    <w:next w:val="BodyText"/>
    <w:rsid w:val="008A2B09"/>
    <w:pPr>
      <w:keepNext/>
    </w:pPr>
  </w:style>
  <w:style w:type="paragraph" w:customStyle="1" w:styleId="CompanyNameOne">
    <w:name w:val="Company Name One"/>
    <w:basedOn w:val="CompanyName"/>
    <w:next w:val="Normal"/>
    <w:autoRedefine/>
    <w:rsid w:val="008A2B09"/>
  </w:style>
  <w:style w:type="paragraph" w:styleId="Date">
    <w:name w:val="Date"/>
    <w:basedOn w:val="BodyText"/>
    <w:rsid w:val="008A2B09"/>
    <w:pPr>
      <w:keepNext/>
    </w:pPr>
  </w:style>
  <w:style w:type="paragraph" w:customStyle="1" w:styleId="DocumentLabel">
    <w:name w:val="Document Label"/>
    <w:basedOn w:val="Normal"/>
    <w:next w:val="Normal"/>
    <w:rsid w:val="008A2B09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8A2B09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8A2B09"/>
    <w:pPr>
      <w:jc w:val="both"/>
    </w:pPr>
  </w:style>
  <w:style w:type="paragraph" w:styleId="Footer">
    <w:name w:val="footer"/>
    <w:basedOn w:val="HeaderBase"/>
    <w:rsid w:val="008A2B09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8A2B09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8A2B09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8A2B09"/>
  </w:style>
  <w:style w:type="character" w:customStyle="1" w:styleId="Lead-inEmphasis">
    <w:name w:val="Lead-in Emphasis"/>
    <w:rsid w:val="008A2B09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8A2B09"/>
  </w:style>
  <w:style w:type="character" w:styleId="PageNumber">
    <w:name w:val="page number"/>
    <w:rsid w:val="008A2B09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8A2B09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8A2B09"/>
    <w:rPr>
      <w:b w:val="0"/>
      <w:spacing w:val="0"/>
    </w:rPr>
  </w:style>
  <w:style w:type="character" w:styleId="Hyperlink">
    <w:name w:val="Hyperlink"/>
    <w:basedOn w:val="DefaultParagraphFont"/>
    <w:unhideWhenUsed/>
    <w:rsid w:val="002B09C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0653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D537C-4B82-48A1-B387-FF85934A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1</Pages>
  <Words>114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/>
  <cp:lastModifiedBy/>
  <cp:revision>1</cp:revision>
  <cp:lastPrinted>2009-03-05T16:06:00Z</cp:lastPrinted>
  <dcterms:created xsi:type="dcterms:W3CDTF">2014-10-09T22:15:00Z</dcterms:created>
  <dcterms:modified xsi:type="dcterms:W3CDTF">2014-10-09T22:15:00Z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