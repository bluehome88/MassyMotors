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7362"/>
        <w:gridCol w:w="1440"/>
        <w:gridCol w:w="1800"/>
      </w:tblGrid>
      <w:tr w:rsidR="000B3188" w:rsidTr="007D4B79">
        <w:trPr>
          <w:jc w:val="center"/>
        </w:trPr>
        <w:tc>
          <w:tcPr>
            <w:tcW w:w="10890" w:type="dxa"/>
            <w:gridSpan w:val="4"/>
            <w:vAlign w:val="bottom"/>
          </w:tcPr>
          <w:sdt>
            <w:sdtPr>
              <w:id w:val="20901034"/>
              <w:placeholder>
                <w:docPart w:val="B771B92EEB16485DA7C3F58C5A3C2692"/>
              </w:placeholder>
            </w:sdtPr>
            <w:sdtEndPr/>
            <w:sdtContent>
              <w:p w:rsidR="00C13CA3" w:rsidRDefault="00C13CA3" w:rsidP="0096109F">
                <w:pPr>
                  <w:pStyle w:val="Addressee"/>
                </w:pPr>
              </w:p>
              <w:p w:rsidR="00C13CA3" w:rsidRDefault="00C13CA3" w:rsidP="0096109F">
                <w:pPr>
                  <w:pStyle w:val="Addressee"/>
                </w:pPr>
              </w:p>
              <w:p w:rsidR="00C13CA3" w:rsidRDefault="00C13CA3" w:rsidP="0096109F">
                <w:pPr>
                  <w:pStyle w:val="Addressee"/>
                </w:pPr>
              </w:p>
              <w:p w:rsidR="00C13CA3" w:rsidRDefault="00C13CA3" w:rsidP="0096109F">
                <w:pPr>
                  <w:pStyle w:val="Addressee"/>
                </w:pPr>
              </w:p>
              <w:p w:rsidR="00C13CA3" w:rsidRPr="0096109F" w:rsidRDefault="00C13CA3" w:rsidP="0096109F">
                <w:pPr>
                  <w:pStyle w:val="Addressee"/>
                </w:pPr>
                <w:r>
                  <w:t>Massy Stores</w:t>
                </w:r>
              </w:p>
            </w:sdtContent>
          </w:sdt>
          <w:sdt>
            <w:sdtPr>
              <w:id w:val="20901035"/>
              <w:placeholder>
                <w:docPart w:val="5B1D3C8DB637482988B5FC08D955F0FB"/>
              </w:placeholder>
            </w:sdtPr>
            <w:sdtEndPr/>
            <w:sdtContent>
              <w:p w:rsidR="00C13CA3" w:rsidRPr="0096109F" w:rsidRDefault="00C13CA3" w:rsidP="0096109F">
                <w:pPr>
                  <w:pStyle w:val="Addressee"/>
                </w:pPr>
                <w:r w:rsidRPr="00EF2981">
                  <w:t>Marabella Roundabout, Marabella, Trinidad</w:t>
                </w:r>
                <w:r>
                  <w:t>.</w:t>
                </w:r>
              </w:p>
            </w:sdtContent>
          </w:sdt>
          <w:p w:rsidR="00C13CA3" w:rsidRDefault="00C13CA3" w:rsidP="0096109F">
            <w:pPr>
              <w:pStyle w:val="Addressee"/>
            </w:pPr>
          </w:p>
          <w:p w:rsidR="00C13CA3" w:rsidRDefault="00C13CA3" w:rsidP="0096109F">
            <w:pPr>
              <w:pStyle w:val="Addressee"/>
            </w:pPr>
          </w:p>
          <w:p w:rsidR="00C13CA3" w:rsidRDefault="00C13CA3" w:rsidP="0096109F">
            <w:pPr>
              <w:pStyle w:val="Addressee"/>
            </w:pPr>
          </w:p>
          <w:p w:rsidR="00C13CA3" w:rsidRPr="0096109F" w:rsidRDefault="00C13CA3" w:rsidP="0096109F">
            <w:pPr>
              <w:pStyle w:val="Addressee"/>
            </w:pPr>
          </w:p>
          <w:p w:rsidR="00C13CA3" w:rsidRDefault="0063030E" w:rsidP="0096109F">
            <w:pPr>
              <w:pStyle w:val="Greeting"/>
            </w:pPr>
            <w:sdt>
              <w:sdtPr>
                <w:id w:val="20901130"/>
                <w:placeholder>
                  <w:docPart w:val="051B5022448B427D9B837E7242FD94A0"/>
                </w:placeholder>
                <w:showingPlcHdr/>
              </w:sdtPr>
              <w:sdtEndPr/>
              <w:sdtContent>
                <w:r w:rsidR="00C13CA3" w:rsidRPr="00581942">
                  <w:t>Dear</w:t>
                </w:r>
              </w:sdtContent>
            </w:sdt>
            <w:r w:rsidR="00C13CA3" w:rsidRPr="00581942">
              <w:t xml:space="preserve"> </w:t>
            </w:r>
            <w:sdt>
              <w:sdtPr>
                <w:rPr>
                  <w:rStyle w:val="LetterbodytextboldChar"/>
                </w:rPr>
                <w:id w:val="20901131"/>
                <w:placeholder>
                  <w:docPart w:val="51D2CE1AB9CD47F6AB54F065554EDCC2"/>
                </w:placeholder>
              </w:sdtPr>
              <w:sdtEndPr>
                <w:rPr>
                  <w:rStyle w:val="LetterbodytextboldChar"/>
                </w:rPr>
              </w:sdtEndPr>
              <w:sdtContent>
                <w:r w:rsidR="00C13CA3">
                  <w:rPr>
                    <w:rStyle w:val="LetterbodytextboldChar"/>
                  </w:rPr>
                  <w:t>Sir/Madam</w:t>
                </w:r>
              </w:sdtContent>
            </w:sdt>
            <w:r w:rsidR="00C13CA3" w:rsidRPr="0096109F">
              <w:rPr>
                <w:rStyle w:val="LetterbodytextChar"/>
              </w:rPr>
              <w:t>:</w:t>
            </w:r>
          </w:p>
          <w:p w:rsidR="00C13CA3" w:rsidRDefault="00C13CA3" w:rsidP="0096109F">
            <w:pPr>
              <w:pStyle w:val="Letterbodytext"/>
              <w:rPr>
                <w:rStyle w:val="LetterbodytextChar"/>
              </w:rPr>
            </w:pPr>
            <w:r>
              <w:rPr>
                <w:rStyle w:val="LetterbodytextChar"/>
              </w:rPr>
              <w:t>I am interested in part time employment at your establishment as I am currently pursuing tertiary studies at The University of Trinidad and Tobago. I am mainly interested in the position of wrapper but I will be happy with any position offered. I hope that my application will be considered.</w:t>
            </w:r>
          </w:p>
          <w:p w:rsidR="00C13CA3" w:rsidRDefault="00C13CA3" w:rsidP="0096109F">
            <w:pPr>
              <w:pStyle w:val="Letterbodytext"/>
              <w:rPr>
                <w:rStyle w:val="LetterbodytextChar"/>
              </w:rPr>
            </w:pPr>
          </w:p>
          <w:p w:rsidR="00C13CA3" w:rsidRDefault="00C13CA3" w:rsidP="0096109F">
            <w:pPr>
              <w:pStyle w:val="Letterbodytext"/>
              <w:rPr>
                <w:rStyle w:val="LetterbodytextChar"/>
              </w:rPr>
            </w:pPr>
          </w:p>
          <w:p w:rsidR="00C13CA3" w:rsidRDefault="00C13CA3" w:rsidP="0096109F">
            <w:pPr>
              <w:pStyle w:val="Letterbodytext"/>
              <w:rPr>
                <w:rStyle w:val="LetterbodytextChar"/>
              </w:rPr>
            </w:pPr>
          </w:p>
          <w:p w:rsidR="00C13CA3" w:rsidRDefault="00C13CA3" w:rsidP="0096109F">
            <w:pPr>
              <w:pStyle w:val="Letterbodytext"/>
              <w:rPr>
                <w:rStyle w:val="LetterbodytextChar"/>
              </w:rPr>
            </w:pPr>
          </w:p>
          <w:p w:rsidR="00C13CA3" w:rsidRDefault="00C13CA3" w:rsidP="0096109F">
            <w:pPr>
              <w:pStyle w:val="Letterbodytext"/>
              <w:rPr>
                <w:rStyle w:val="LetterbodytextChar"/>
              </w:rPr>
            </w:pPr>
          </w:p>
          <w:p w:rsidR="00C13CA3" w:rsidRDefault="00C13CA3" w:rsidP="0096109F">
            <w:pPr>
              <w:pStyle w:val="Letterbodytext"/>
              <w:rPr>
                <w:rStyle w:val="LetterbodytextChar"/>
              </w:rPr>
            </w:pPr>
          </w:p>
          <w:p w:rsidR="00C13CA3" w:rsidRDefault="0063030E" w:rsidP="0096109F">
            <w:pPr>
              <w:pStyle w:val="Letterbodytext"/>
            </w:pPr>
            <w:sdt>
              <w:sdtPr>
                <w:id w:val="20901786"/>
                <w:placeholder>
                  <w:docPart w:val="48F7E30725934150A6D0BB7B9258E9B5"/>
                </w:placeholder>
                <w:showingPlcHdr/>
              </w:sdtPr>
              <w:sdtEndPr/>
              <w:sdtContent>
                <w:r w:rsidR="00C13CA3">
                  <w:t>Sincerely,</w:t>
                </w:r>
              </w:sdtContent>
            </w:sdt>
          </w:p>
          <w:sdt>
            <w:sdtPr>
              <w:id w:val="20901817"/>
              <w:placeholder>
                <w:docPart w:val="5789B3BBE11D4C1884C1E4A57D801E07"/>
              </w:placeholder>
            </w:sdtPr>
            <w:sdtEndPr/>
            <w:sdtContent>
              <w:p w:rsidR="00C13CA3" w:rsidRPr="009D4A1B" w:rsidRDefault="00C13CA3" w:rsidP="0096109F">
                <w:pPr>
                  <w:pStyle w:val="Name"/>
                </w:pPr>
                <w:r>
                  <w:t>Rico Meyers</w:t>
                </w:r>
              </w:p>
            </w:sdtContent>
          </w:sdt>
          <w:sdt>
            <w:sdtPr>
              <w:id w:val="20901930"/>
              <w:placeholder>
                <w:docPart w:val="239097884DC14EFF8518E201E0A26838"/>
              </w:placeholder>
              <w:showingPlcHdr/>
            </w:sdtPr>
            <w:sdtEndPr/>
            <w:sdtContent>
              <w:p w:rsidR="00C13CA3" w:rsidRDefault="00C13CA3" w:rsidP="0096109F">
                <w:pPr>
                  <w:pStyle w:val="ContactInfo"/>
                </w:pPr>
                <w:r w:rsidRPr="009D4A1B">
                  <w:t>Enclosure</w:t>
                </w:r>
              </w:p>
            </w:sdtContent>
          </w:sdt>
          <w:sdt>
            <w:sdtPr>
              <w:rPr>
                <w:rStyle w:val="SectionHeadingChar"/>
              </w:rPr>
              <w:id w:val="3643572"/>
              <w:placeholder>
                <w:docPart w:val="FFD9CAACEB77443BA1CE1C2EBC613F01"/>
              </w:placeholder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C13CA3" w:rsidRDefault="00C13CA3" w:rsidP="00C13CA3">
                <w:pPr>
                  <w:pStyle w:val="SectionHeading"/>
                  <w:rPr>
                    <w:rStyle w:val="SectionHeadingChar"/>
                  </w:rPr>
                </w:pPr>
              </w:p>
              <w:p w:rsidR="000B3188" w:rsidRDefault="0063030E" w:rsidP="00C13CA3">
                <w:pPr>
                  <w:pStyle w:val="SectionHeading"/>
                </w:pPr>
              </w:p>
            </w:sdtContent>
          </w:sdt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sdt>
            <w:sdtPr>
              <w:rPr>
                <w:rStyle w:val="SectionbodytextChar"/>
              </w:rPr>
              <w:id w:val="4805100"/>
              <w:placeholder>
                <w:docPart w:val="101B3D470C13462B8C5BC63F74F48CCD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285F81" w:rsidRDefault="00285F81" w:rsidP="00285F81">
                <w:pPr>
                  <w:rPr>
                    <w:rStyle w:val="SectionbodytextChar"/>
                    <w:b/>
                  </w:rPr>
                </w:pPr>
                <w:r w:rsidRPr="00285F81">
                  <w:rPr>
                    <w:rStyle w:val="SectionbodytextChar"/>
                    <w:b/>
                  </w:rPr>
                  <w:t>Barrackpore West Secondary School</w:t>
                </w:r>
                <w:r>
                  <w:rPr>
                    <w:rStyle w:val="SectionbodytextChar"/>
                    <w:b/>
                  </w:rPr>
                  <w:t xml:space="preserve"> (2008-2015)</w:t>
                </w:r>
              </w:p>
              <w:p w:rsidR="000B3188" w:rsidRDefault="0063030E" w:rsidP="00285F81"/>
            </w:sdtContent>
          </w:sdt>
        </w:tc>
        <w:tc>
          <w:tcPr>
            <w:tcW w:w="1800" w:type="dxa"/>
            <w:vAlign w:val="bottom"/>
          </w:tcPr>
          <w:p w:rsidR="000B3188" w:rsidRDefault="000B3188"/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sdt>
            <w:sdtPr>
              <w:rPr>
                <w:rStyle w:val="SectionbodytextboldChar"/>
              </w:rPr>
              <w:id w:val="4805108"/>
              <w:placeholder>
                <w:docPart w:val="3F8B3209FDB4495E9B6C045CC35679A3"/>
              </w:placeholder>
            </w:sdtPr>
            <w:sdtEndPr>
              <w:rPr>
                <w:rStyle w:val="DefaultParagraphFont"/>
                <w:b/>
              </w:rPr>
            </w:sdtEndPr>
            <w:sdtContent>
              <w:p w:rsidR="00285F81" w:rsidRPr="00285F81" w:rsidRDefault="00285F81" w:rsidP="00285F81">
                <w:pPr>
                  <w:pStyle w:val="Sectionbodytextbold"/>
                  <w:rPr>
                    <w:rStyle w:val="SectionbodytextboldChar"/>
                    <w:b/>
                  </w:rPr>
                </w:pPr>
                <w:r w:rsidRPr="00285F81">
                  <w:rPr>
                    <w:rStyle w:val="SectionbodytextboldChar"/>
                    <w:b/>
                  </w:rPr>
                  <w:t>CXC</w:t>
                </w:r>
              </w:p>
              <w:p w:rsidR="00285F81" w:rsidRDefault="00285F81" w:rsidP="00285F81">
                <w:pPr>
                  <w:pStyle w:val="Sectionbodytextbold"/>
                  <w:rPr>
                    <w:rStyle w:val="SectionbodytextboldChar"/>
                  </w:rPr>
                </w:pP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English A – 1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Mathematics – 2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Human and Social Biology – 1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Physics – 2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Biology – 2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Information Technology – 2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Technical Drawing – 2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Principles Of Business – 2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Social Studies – 2</w:t>
                </w:r>
              </w:p>
              <w:p w:rsidR="00285F81" w:rsidRDefault="00285F81" w:rsidP="00285F81">
                <w:pPr>
                  <w:pStyle w:val="Sectionbodytextbold"/>
                  <w:rPr>
                    <w:b w:val="0"/>
                  </w:rPr>
                </w:pPr>
                <w:r>
                  <w:rPr>
                    <w:b w:val="0"/>
                  </w:rPr>
                  <w:t>Chemistry – 3</w:t>
                </w:r>
              </w:p>
              <w:p w:rsidR="00ED41CC" w:rsidRDefault="00ED41CC" w:rsidP="00285F81">
                <w:pPr>
                  <w:pStyle w:val="Sectionbodytextbold"/>
                  <w:rPr>
                    <w:b w:val="0"/>
                  </w:rPr>
                </w:pPr>
              </w:p>
              <w:p w:rsidR="00ED41CC" w:rsidRDefault="00ED41CC" w:rsidP="00285F81">
                <w:pPr>
                  <w:pStyle w:val="Sectionbodytextbold"/>
                  <w:rPr>
                    <w:b w:val="0"/>
                  </w:rPr>
                </w:pPr>
              </w:p>
              <w:p w:rsidR="000B3188" w:rsidRDefault="0063030E" w:rsidP="00285F81">
                <w:pPr>
                  <w:pStyle w:val="Sectionbodytextbold"/>
                </w:pPr>
              </w:p>
            </w:sdtContent>
          </w:sdt>
        </w:tc>
        <w:tc>
          <w:tcPr>
            <w:tcW w:w="1800" w:type="dxa"/>
            <w:vAlign w:val="bottom"/>
          </w:tcPr>
          <w:p w:rsidR="000B3188" w:rsidRDefault="0063030E" w:rsidP="00285F81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275215203"/>
                <w:placeholder>
                  <w:docPart w:val="487561013D974C278C582D8527376EEE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/>
                </w:rPr>
              </w:sdtEndPr>
              <w:sdtContent>
                <w:r w:rsidR="00285F81">
                  <w:rPr>
                    <w:rStyle w:val="SectionbodytextboldChar"/>
                  </w:rPr>
                  <w:t>2013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Pr="00285F81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sdt>
            <w:sdtPr>
              <w:rPr>
                <w:rStyle w:val="SectionbodytextChar"/>
                <w:b/>
              </w:rPr>
              <w:id w:val="4805124"/>
              <w:placeholder>
                <w:docPart w:val="993E15DC498D4C95B9730A7B531F45FA"/>
              </w:placeholder>
            </w:sdtPr>
            <w:sdtEndPr>
              <w:rPr>
                <w:rStyle w:val="DefaultParagraphFont"/>
              </w:rPr>
            </w:sdtEndPr>
            <w:sdtContent>
              <w:p w:rsidR="00285F81" w:rsidRDefault="00285F81" w:rsidP="00285F81">
                <w:pPr>
                  <w:pStyle w:val="Sectionbodytext"/>
                  <w:rPr>
                    <w:rStyle w:val="SectionbodytextChar"/>
                    <w:b/>
                  </w:rPr>
                </w:pPr>
                <w:r w:rsidRPr="00285F81">
                  <w:rPr>
                    <w:rStyle w:val="SectionbodytextChar"/>
                    <w:b/>
                  </w:rPr>
                  <w:t>CAPE</w:t>
                </w:r>
              </w:p>
              <w:p w:rsidR="000B3188" w:rsidRPr="00285F81" w:rsidRDefault="0063030E" w:rsidP="00285F81">
                <w:pPr>
                  <w:pStyle w:val="Sectionbodytext"/>
                  <w:rPr>
                    <w:b/>
                  </w:rPr>
                </w:pP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sdt>
            <w:sdtPr>
              <w:rPr>
                <w:rStyle w:val="SectionbodytextChar"/>
              </w:rPr>
              <w:id w:val="4805132"/>
              <w:placeholder>
                <w:docPart w:val="C21DB580079F4FABA3A2FE50869C3234"/>
              </w:placeholder>
            </w:sdtPr>
            <w:sdtEndPr>
              <w:rPr>
                <w:rStyle w:val="DefaultParagraphFont"/>
              </w:rPr>
            </w:sdtEndPr>
            <w:sdtContent>
              <w:p w:rsidR="00285F81" w:rsidRDefault="00285F81" w:rsidP="00285F81">
                <w:pPr>
                  <w:pStyle w:val="Sectionbodytext"/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Communication Studies – 3</w:t>
                </w:r>
              </w:p>
              <w:p w:rsidR="00285F81" w:rsidRDefault="00285F81" w:rsidP="00285F81">
                <w:pPr>
                  <w:pStyle w:val="Sectionbodytext"/>
                </w:pPr>
                <w:r>
                  <w:t>Caribbean Studies – 3</w:t>
                </w:r>
              </w:p>
              <w:p w:rsidR="00285F81" w:rsidRDefault="00285F81" w:rsidP="00285F81">
                <w:pPr>
                  <w:pStyle w:val="Sectionbodytext"/>
                </w:pPr>
                <w:r>
                  <w:t>Pure Math Unit 1 – 5</w:t>
                </w:r>
              </w:p>
              <w:p w:rsidR="00285F81" w:rsidRDefault="00285F81" w:rsidP="00285F81">
                <w:pPr>
                  <w:pStyle w:val="Sectionbodytext"/>
                </w:pPr>
                <w:r>
                  <w:t>Physics Unit 1 – 3</w:t>
                </w:r>
              </w:p>
              <w:p w:rsidR="00285F81" w:rsidRDefault="00285F81" w:rsidP="00285F81">
                <w:pPr>
                  <w:pStyle w:val="Sectionbodytext"/>
                </w:pPr>
                <w:r>
                  <w:t>Physics Unit 2 – 4</w:t>
                </w:r>
              </w:p>
              <w:p w:rsidR="00285F81" w:rsidRDefault="00285F81" w:rsidP="00285F81">
                <w:pPr>
                  <w:pStyle w:val="Sectionbodytext"/>
                </w:pPr>
                <w:r>
                  <w:t>Chemistry Unit 1 – 4</w:t>
                </w:r>
              </w:p>
              <w:p w:rsidR="00285F81" w:rsidRDefault="00285F81" w:rsidP="00285F81">
                <w:pPr>
                  <w:pStyle w:val="Sectionbodytext"/>
                </w:pPr>
                <w:r>
                  <w:t>Chemistry Unit 2 – 5</w:t>
                </w:r>
              </w:p>
              <w:p w:rsidR="00285F81" w:rsidRDefault="00285F81" w:rsidP="00285F81">
                <w:pPr>
                  <w:pStyle w:val="Sectionbodytext"/>
                </w:pPr>
              </w:p>
              <w:p w:rsidR="00ED41CC" w:rsidRDefault="00ED41CC" w:rsidP="00285F81">
                <w:pPr>
                  <w:pStyle w:val="Sectionbodytext"/>
                </w:pPr>
              </w:p>
              <w:p w:rsidR="002637D1" w:rsidRDefault="002637D1" w:rsidP="00285F81">
                <w:pPr>
                  <w:pStyle w:val="Sectionbodytext"/>
                </w:pPr>
              </w:p>
              <w:p w:rsidR="000B3188" w:rsidRDefault="0063030E" w:rsidP="00285F81">
                <w:pPr>
                  <w:pStyle w:val="Sectionbodytext"/>
                </w:pP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  <w:p w:rsidR="00285F81" w:rsidRDefault="00285F81">
            <w:pPr>
              <w:pStyle w:val="Sectionbodytext"/>
            </w:pPr>
          </w:p>
          <w:p w:rsidR="00285F81" w:rsidRDefault="00285F81">
            <w:pPr>
              <w:pStyle w:val="Sectionbodytext"/>
            </w:pPr>
            <w:r>
              <w:t>2015</w:t>
            </w: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3"/>
            <w:vAlign w:val="bottom"/>
          </w:tcPr>
          <w:p w:rsidR="000B3188" w:rsidRDefault="000B3188">
            <w:pPr>
              <w:pStyle w:val="Sectionbodytext"/>
            </w:pPr>
          </w:p>
          <w:p w:rsidR="002637D1" w:rsidRDefault="002637D1">
            <w:pPr>
              <w:pStyle w:val="Sectionbodytext"/>
            </w:pPr>
          </w:p>
          <w:p w:rsidR="002637D1" w:rsidRDefault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sdt>
            <w:sdtPr>
              <w:rPr>
                <w:rStyle w:val="SectionbodytextChar"/>
              </w:rPr>
              <w:id w:val="4805140"/>
              <w:placeholder>
                <w:docPart w:val="C84BF36AFF62436683C6894BEAF1B781"/>
              </w:placeholder>
            </w:sdtPr>
            <w:sdtEndPr>
              <w:rPr>
                <w:rStyle w:val="DefaultParagraphFont"/>
              </w:rPr>
            </w:sdtEndPr>
            <w:sdtContent>
              <w:p w:rsidR="00285F81" w:rsidRDefault="00285F81" w:rsidP="00285F81">
                <w:pPr>
                  <w:pStyle w:val="Sectionbodytext"/>
                  <w:rPr>
                    <w:rStyle w:val="SectionbodytextChar"/>
                    <w:b/>
                  </w:rPr>
                </w:pPr>
                <w:r w:rsidRPr="00285F81">
                  <w:rPr>
                    <w:rStyle w:val="SectionbodytextChar"/>
                    <w:b/>
                  </w:rPr>
                  <w:t>University Of Trinidad and Tobago</w:t>
                </w:r>
              </w:p>
              <w:p w:rsidR="000B3188" w:rsidRDefault="0063030E" w:rsidP="00285F81">
                <w:pPr>
                  <w:pStyle w:val="Sectionbodytext"/>
                </w:pP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0B3188" w:rsidRDefault="0063030E" w:rsidP="00285F81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48"/>
                <w:placeholder>
                  <w:docPart w:val="FDCDCAC5D8E241ED9468A2721BEA41FA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r w:rsidR="00285F81">
                  <w:rPr>
                    <w:rStyle w:val="SectionbodytextboldChar"/>
                  </w:rPr>
                  <w:t>Certificate in Process Operations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0B3188" w:rsidRDefault="000B3188" w:rsidP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3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0B3188" w:rsidRDefault="000B3188"/>
        </w:tc>
        <w:tc>
          <w:tcPr>
            <w:tcW w:w="1800" w:type="dxa"/>
            <w:vAlign w:val="bottom"/>
          </w:tcPr>
          <w:p w:rsidR="000B3188" w:rsidRDefault="000B3188"/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0B3188" w:rsidRDefault="000B3188" w:rsidP="00285F8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0B3188" w:rsidRDefault="0063030E" w:rsidP="00285F81">
            <w:pPr>
              <w:pStyle w:val="ContactInfo"/>
              <w:jc w:val="left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3737"/>
                <w:placeholder>
                  <w:docPart w:val="448EA7C4E7014E26A8CDE6B490CA3A5C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color w:val="403152" w:themeColor="accent4" w:themeShade="80"/>
                  <w:sz w:val="22"/>
                </w:rPr>
              </w:sdtEndPr>
              <w:sdtContent>
                <w:r w:rsidR="00285F81">
                  <w:rPr>
                    <w:rStyle w:val="SectionbodytextboldChar"/>
                    <w:b/>
                  </w:rPr>
                  <w:t>Current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0B3188" w:rsidRDefault="000B3188" w:rsidP="00285F81"/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 w:rsidP="00285F81"/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trHeight w:val="300"/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 w:rsidP="00285F8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10890" w:type="dxa"/>
            <w:gridSpan w:val="4"/>
            <w:vAlign w:val="bottom"/>
          </w:tcPr>
          <w:p w:rsidR="00285F81" w:rsidRDefault="00285F81" w:rsidP="002637D1">
            <w:pPr>
              <w:pStyle w:val="SectionHeading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7362" w:type="dxa"/>
            <w:vAlign w:val="bottom"/>
          </w:tcPr>
          <w:p w:rsidR="00285F81" w:rsidRDefault="00285F81" w:rsidP="002637D1">
            <w:pPr>
              <w:pStyle w:val="ContactInfo"/>
              <w:jc w:val="left"/>
              <w:rPr>
                <w:b w:val="0"/>
              </w:rPr>
            </w:pPr>
          </w:p>
        </w:tc>
        <w:tc>
          <w:tcPr>
            <w:tcW w:w="3240" w:type="dxa"/>
            <w:gridSpan w:val="2"/>
            <w:vAlign w:val="bottom"/>
          </w:tcPr>
          <w:p w:rsidR="00285F81" w:rsidRDefault="00285F81" w:rsidP="002637D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7362" w:type="dxa"/>
            <w:vAlign w:val="bottom"/>
          </w:tcPr>
          <w:p w:rsidR="00285F81" w:rsidRDefault="00285F81" w:rsidP="002637D1">
            <w:pPr>
              <w:pStyle w:val="Sectionbodytextbold"/>
            </w:pPr>
          </w:p>
        </w:tc>
        <w:tc>
          <w:tcPr>
            <w:tcW w:w="3240" w:type="dxa"/>
            <w:gridSpan w:val="2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7362" w:type="dxa"/>
            <w:vAlign w:val="bottom"/>
          </w:tcPr>
          <w:p w:rsidR="00285F81" w:rsidRDefault="00285F81" w:rsidP="002637D1">
            <w:pPr>
              <w:pStyle w:val="Sectionbodytextbold"/>
            </w:pPr>
          </w:p>
        </w:tc>
        <w:tc>
          <w:tcPr>
            <w:tcW w:w="3240" w:type="dxa"/>
            <w:gridSpan w:val="2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trHeight w:val="345"/>
          <w:jc w:val="center"/>
        </w:trPr>
        <w:sdt>
          <w:sdtPr>
            <w:rPr>
              <w:rStyle w:val="SectionHeadingChar"/>
            </w:rPr>
            <w:id w:val="3643843"/>
            <w:placeholder>
              <w:docPart w:val="1A43061FD5E44758809FC0B0CE225925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4"/>
                <w:vAlign w:val="bottom"/>
              </w:tcPr>
              <w:p w:rsidR="002637D1" w:rsidRDefault="002637D1" w:rsidP="002637D1">
                <w:pPr>
                  <w:pStyle w:val="SectionHeading"/>
                  <w:rPr>
                    <w:rStyle w:val="SectionHeadingChar"/>
                  </w:rPr>
                </w:pPr>
                <w:r>
                  <w:rPr>
                    <w:rStyle w:val="SectionHeadingChar"/>
                  </w:rPr>
                  <w:t>Professional Qualifications</w:t>
                </w:r>
              </w:p>
              <w:p w:rsidR="00285F81" w:rsidRDefault="00285F81" w:rsidP="002637D1">
                <w:pPr>
                  <w:pStyle w:val="SectionHeading"/>
                </w:pPr>
              </w:p>
            </w:tc>
          </w:sdtContent>
        </w:sdt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p w:rsidR="00285F81" w:rsidRDefault="00285F81" w:rsidP="002637D1">
            <w:pPr>
              <w:pStyle w:val="Sectionbodytext"/>
              <w:rPr>
                <w:b/>
              </w:rPr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637D1" w:rsidP="002637D1">
            <w:pPr>
              <w:pStyle w:val="Sectionbodytextbold"/>
            </w:pPr>
            <w:r>
              <w:t>Certificate of proficiency in Microsoft Suite</w:t>
            </w:r>
          </w:p>
        </w:tc>
        <w:tc>
          <w:tcPr>
            <w:tcW w:w="1800" w:type="dxa"/>
            <w:vAlign w:val="bottom"/>
          </w:tcPr>
          <w:p w:rsidR="00285F81" w:rsidRDefault="0063030E" w:rsidP="002637D1">
            <w:pPr>
              <w:pStyle w:val="Sectionbodytextbold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4098"/>
                <w:placeholder>
                  <w:docPart w:val="25BA6C7BF03C40DF901BB032C032DC4F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2637D1">
                  <w:rPr>
                    <w:rStyle w:val="SectionbodytextboldChar"/>
                    <w:b/>
                  </w:rPr>
                  <w:t>2009</w:t>
                </w:r>
              </w:sdtContent>
            </w:sdt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0602" w:type="dxa"/>
            <w:gridSpan w:val="3"/>
            <w:vAlign w:val="bottom"/>
          </w:tcPr>
          <w:p w:rsidR="00285F81" w:rsidRDefault="00285F81" w:rsidP="002637D1">
            <w:pPr>
              <w:pStyle w:val="Sectionbodytext"/>
              <w:rPr>
                <w:b/>
              </w:rPr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637D1" w:rsidP="002637D1">
            <w:pPr>
              <w:pStyle w:val="Sectionbodytextbold"/>
            </w:pPr>
            <w:r>
              <w:rPr>
                <w:rStyle w:val="SectionbodytextboldChar"/>
              </w:rPr>
              <w:t>Certificate of proficiency in AutoCAD1 (2015)</w:t>
            </w:r>
          </w:p>
        </w:tc>
        <w:tc>
          <w:tcPr>
            <w:tcW w:w="1800" w:type="dxa"/>
            <w:vAlign w:val="bottom"/>
          </w:tcPr>
          <w:p w:rsidR="00285F81" w:rsidRDefault="0063030E" w:rsidP="002637D1">
            <w:pPr>
              <w:pStyle w:val="Sectionbodytextbold"/>
            </w:pPr>
            <w:sdt>
              <w:sdtPr>
                <w:id w:val="3644118"/>
                <w:placeholder>
                  <w:docPart w:val="6D2B0A4CF56F454B8D8D24A8365736BC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637D1">
                  <w:t>2015</w:t>
                </w:r>
              </w:sdtContent>
            </w:sdt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 w:rsidP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 w:rsidP="002637D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285F81" w:rsidRDefault="00285F81" w:rsidP="002637D1">
            <w:pPr>
              <w:pStyle w:val="Sectionbodytextbold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 w:rsidP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 w:rsidP="002637D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285F81" w:rsidRDefault="00285F81" w:rsidP="002637D1">
            <w:pPr>
              <w:pStyle w:val="Sectionbodytextbold"/>
            </w:pPr>
          </w:p>
        </w:tc>
      </w:tr>
      <w:tr w:rsidR="00285F81" w:rsidRPr="00985323" w:rsidTr="007D4B79">
        <w:trPr>
          <w:jc w:val="center"/>
        </w:trPr>
        <w:tc>
          <w:tcPr>
            <w:tcW w:w="288" w:type="dxa"/>
            <w:vAlign w:val="bottom"/>
          </w:tcPr>
          <w:p w:rsidR="00285F81" w:rsidRPr="00985323" w:rsidRDefault="00285F81" w:rsidP="00985323">
            <w:pPr>
              <w:pStyle w:val="Sectionbodytext"/>
            </w:pPr>
          </w:p>
        </w:tc>
        <w:tc>
          <w:tcPr>
            <w:tcW w:w="8802" w:type="dxa"/>
            <w:gridSpan w:val="2"/>
            <w:vAlign w:val="bottom"/>
          </w:tcPr>
          <w:p w:rsidR="00285F81" w:rsidRPr="00985323" w:rsidRDefault="00285F81" w:rsidP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85F81" w:rsidRPr="00985323" w:rsidRDefault="00285F81" w:rsidP="00985323">
            <w:pPr>
              <w:pStyle w:val="Sectionbodytex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10890" w:type="dxa"/>
            <w:gridSpan w:val="4"/>
            <w:vAlign w:val="bottom"/>
          </w:tcPr>
          <w:sdt>
            <w:sdtPr>
              <w:rPr>
                <w:rStyle w:val="SectionHeadingChar"/>
              </w:rPr>
              <w:id w:val="3645376"/>
              <w:placeholder>
                <w:docPart w:val="035D85B587D3460A96819A4ADEF0BBDD"/>
              </w:placeholder>
              <w:showingPlcHdr/>
            </w:sdtPr>
            <w:sdtEndPr>
              <w:rPr>
                <w:rStyle w:val="DefaultParagraphFont"/>
                <w:b/>
                <w:caps/>
              </w:rPr>
            </w:sdtEndPr>
            <w:sdtContent>
              <w:p w:rsidR="00285F81" w:rsidRDefault="00285F81">
                <w:pPr>
                  <w:pStyle w:val="SectionHeading"/>
                </w:pPr>
                <w:r>
                  <w:t>RELATED EXPERIENCE</w:t>
                </w:r>
              </w:p>
            </w:sdtContent>
          </w:sdt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637D1" w:rsidP="002637D1">
            <w:pPr>
              <w:rPr>
                <w:rStyle w:val="SectionbodytextChar"/>
              </w:rPr>
            </w:pPr>
            <w:r>
              <w:rPr>
                <w:rStyle w:val="SectionbodytextChar"/>
              </w:rPr>
              <w:t>JTA Supermarket, Marabella</w:t>
            </w:r>
          </w:p>
          <w:p w:rsidR="002637D1" w:rsidRDefault="002637D1" w:rsidP="002637D1">
            <w:pPr>
              <w:rPr>
                <w:color w:val="000000" w:themeColor="text1"/>
                <w:sz w:val="20"/>
              </w:rPr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637D1" w:rsidP="002637D1">
            <w:pPr>
              <w:pStyle w:val="Sectionbodytextbold"/>
            </w:pPr>
            <w:r>
              <w:t>Lane Replenisher</w:t>
            </w:r>
          </w:p>
        </w:tc>
        <w:tc>
          <w:tcPr>
            <w:tcW w:w="1800" w:type="dxa"/>
            <w:vAlign w:val="bottom"/>
          </w:tcPr>
          <w:p w:rsidR="00285F81" w:rsidRDefault="0063030E" w:rsidP="002637D1">
            <w:pPr>
              <w:pStyle w:val="Sectionbodytextbold"/>
            </w:pPr>
            <w:sdt>
              <w:sdtPr>
                <w:id w:val="3644717"/>
                <w:placeholder>
                  <w:docPart w:val="D368C821515A49BC8EE60F299DDA6C66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637D1">
                  <w:t>2014-2015</w:t>
                </w:r>
              </w:sdtContent>
            </w:sdt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 w:rsidP="002637D1">
            <w:pPr>
              <w:pStyle w:val="Sectionbodytext"/>
              <w:rPr>
                <w:rStyle w:val="SectionbodytextChar"/>
              </w:rPr>
            </w:pPr>
          </w:p>
          <w:p w:rsidR="00285F81" w:rsidRDefault="002637D1" w:rsidP="002637D1">
            <w:pPr>
              <w:pStyle w:val="Sectionbodytext"/>
            </w:pPr>
            <w:r>
              <w:rPr>
                <w:rStyle w:val="SectionbodytextChar"/>
              </w:rPr>
              <w:t xml:space="preserve">I was employed as a lane replenisher during the Christmas season. </w:t>
            </w: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10890" w:type="dxa"/>
            <w:gridSpan w:val="4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/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/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/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/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Sectionbodytextbold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/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85F81" w:rsidTr="007D4B79">
        <w:trPr>
          <w:jc w:val="center"/>
        </w:trPr>
        <w:tc>
          <w:tcPr>
            <w:tcW w:w="288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85F81" w:rsidRDefault="00285F81"/>
        </w:tc>
        <w:tc>
          <w:tcPr>
            <w:tcW w:w="1800" w:type="dxa"/>
            <w:vAlign w:val="bottom"/>
          </w:tcPr>
          <w:p w:rsidR="00285F81" w:rsidRDefault="00285F8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sdt>
          <w:sdtPr>
            <w:rPr>
              <w:rStyle w:val="SectionHeadingChar"/>
            </w:rPr>
            <w:id w:val="3645757"/>
            <w:placeholder>
              <w:docPart w:val="15DC54452AEE4BC2BD5FB0117A5421AD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8802" w:type="dxa"/>
                <w:gridSpan w:val="2"/>
                <w:vAlign w:val="bottom"/>
              </w:tcPr>
              <w:p w:rsidR="002637D1" w:rsidRDefault="002637D1" w:rsidP="005054B0">
                <w:pPr>
                  <w:pStyle w:val="SectionHeading"/>
                </w:pPr>
                <w:r>
                  <w:rPr>
                    <w:rStyle w:val="PlaceholderText"/>
                    <w:color w:val="595959" w:themeColor="text1" w:themeTint="A6"/>
                  </w:rPr>
                  <w:t>REFERENCES</w:t>
                </w:r>
              </w:p>
            </w:tc>
          </w:sdtContent>
        </w:sdt>
        <w:tc>
          <w:tcPr>
            <w:tcW w:w="1800" w:type="dxa"/>
            <w:vAlign w:val="bottom"/>
          </w:tcPr>
          <w:p w:rsidR="002637D1" w:rsidRDefault="002637D1">
            <w:pPr>
              <w:pStyle w:val="Sectionbodytextbold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sdt>
          <w:sdtPr>
            <w:rPr>
              <w:rStyle w:val="SectionbodytextChar"/>
            </w:rPr>
            <w:id w:val="3645724"/>
            <w:placeholder>
              <w:docPart w:val="1160FA5FAD4F4241A363573350858FC3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8802" w:type="dxa"/>
                <w:gridSpan w:val="2"/>
                <w:vAlign w:val="bottom"/>
              </w:tcPr>
              <w:p w:rsidR="002637D1" w:rsidRDefault="002637D1" w:rsidP="005054B0">
                <w:pPr>
                  <w:pStyle w:val="Sectionbodytext"/>
                </w:pPr>
                <w:r>
                  <w:t>References available upon request</w:t>
                </w:r>
              </w:p>
            </w:tc>
          </w:sdtContent>
        </w:sdt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/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Sectionbodytextbold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rPr>
                <w:b/>
                <w:bCs/>
                <w:caps/>
                <w:sz w:val="20"/>
              </w:rPr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10890" w:type="dxa"/>
            <w:gridSpan w:val="4"/>
            <w:vAlign w:val="bottom"/>
          </w:tcPr>
          <w:p w:rsidR="002637D1" w:rsidRDefault="002637D1">
            <w:pPr>
              <w:pStyle w:val="SectionHeading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/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Sectionbodytextbold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Publications"/>
              <w:ind w:left="0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Sectionbodytextbold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rPr>
                <w:i/>
              </w:rPr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bold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Sectionbodytextbold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10890" w:type="dxa"/>
            <w:gridSpan w:val="4"/>
            <w:vAlign w:val="bottom"/>
          </w:tcPr>
          <w:p w:rsidR="002637D1" w:rsidRDefault="002637D1">
            <w:pPr>
              <w:pStyle w:val="SectionHeading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/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10890" w:type="dxa"/>
            <w:gridSpan w:val="4"/>
            <w:vAlign w:val="bottom"/>
          </w:tcPr>
          <w:p w:rsidR="002637D1" w:rsidRDefault="002637D1">
            <w:pPr>
              <w:pStyle w:val="SectionHeading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10890" w:type="dxa"/>
            <w:gridSpan w:val="4"/>
            <w:vAlign w:val="bottom"/>
          </w:tcPr>
          <w:p w:rsidR="002637D1" w:rsidRDefault="002637D1">
            <w:pPr>
              <w:pStyle w:val="SectionHeading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  <w:tr w:rsidR="002637D1" w:rsidTr="007D4B79">
        <w:trPr>
          <w:jc w:val="center"/>
        </w:trPr>
        <w:tc>
          <w:tcPr>
            <w:tcW w:w="288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8802" w:type="dxa"/>
            <w:gridSpan w:val="2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2637D1" w:rsidRDefault="002637D1">
            <w:pPr>
              <w:pStyle w:val="ContactInfo"/>
              <w:jc w:val="left"/>
            </w:pPr>
          </w:p>
        </w:tc>
      </w:tr>
    </w:tbl>
    <w:p w:rsidR="000B3188" w:rsidRDefault="000B3188" w:rsidP="00ED41CC">
      <w:bookmarkStart w:id="0" w:name="_GoBack"/>
      <w:bookmarkEnd w:id="0"/>
    </w:p>
    <w:sectPr w:rsidR="000B3188" w:rsidSect="007D4B79">
      <w:headerReference w:type="default" r:id="rId8"/>
      <w:footerReference w:type="even" r:id="rId9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0E" w:rsidRDefault="0063030E">
      <w:pPr>
        <w:spacing w:after="0" w:line="240" w:lineRule="auto"/>
      </w:pPr>
      <w:r>
        <w:separator/>
      </w:r>
    </w:p>
    <w:p w:rsidR="0063030E" w:rsidRDefault="0063030E"/>
  </w:endnote>
  <w:endnote w:type="continuationSeparator" w:id="0">
    <w:p w:rsidR="0063030E" w:rsidRDefault="0063030E">
      <w:pPr>
        <w:spacing w:after="0" w:line="240" w:lineRule="auto"/>
      </w:pPr>
      <w:r>
        <w:continuationSeparator/>
      </w:r>
    </w:p>
    <w:p w:rsidR="0063030E" w:rsidRDefault="00630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CA7013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0E" w:rsidRDefault="0063030E">
      <w:pPr>
        <w:spacing w:after="0" w:line="240" w:lineRule="auto"/>
      </w:pPr>
      <w:r>
        <w:separator/>
      </w:r>
    </w:p>
    <w:p w:rsidR="0063030E" w:rsidRDefault="0063030E"/>
  </w:footnote>
  <w:footnote w:type="continuationSeparator" w:id="0">
    <w:p w:rsidR="0063030E" w:rsidRDefault="0063030E">
      <w:pPr>
        <w:spacing w:after="0" w:line="240" w:lineRule="auto"/>
      </w:pPr>
      <w:r>
        <w:continuationSeparator/>
      </w:r>
    </w:p>
    <w:p w:rsidR="0063030E" w:rsidRDefault="006303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Default="00A67556" w:rsidP="00E33880">
    <w:pPr>
      <w:pStyle w:val="YourNam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D86D658" wp14:editId="18D9E781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2540" t="8890" r="1270" b="127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zFyYc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930B2A" wp14:editId="76203926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9525" t="4445" r="0" b="25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81"/>
    <w:rsid w:val="000B3188"/>
    <w:rsid w:val="002637D1"/>
    <w:rsid w:val="00285F81"/>
    <w:rsid w:val="00292511"/>
    <w:rsid w:val="0063030E"/>
    <w:rsid w:val="0074283B"/>
    <w:rsid w:val="007D4B79"/>
    <w:rsid w:val="00976B7C"/>
    <w:rsid w:val="00985323"/>
    <w:rsid w:val="009F49BC"/>
    <w:rsid w:val="00A04D96"/>
    <w:rsid w:val="00A67556"/>
    <w:rsid w:val="00C13CA3"/>
    <w:rsid w:val="00CA7013"/>
    <w:rsid w:val="00D8313E"/>
    <w:rsid w:val="00E33880"/>
    <w:rsid w:val="00E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2637D1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2637D1"/>
    <w:rPr>
      <w:color w:val="000000" w:themeColor="text1"/>
      <w:sz w:val="20"/>
    </w:rPr>
  </w:style>
  <w:style w:type="paragraph" w:customStyle="1" w:styleId="Letterbodytext">
    <w:name w:val="Letter body text"/>
    <w:basedOn w:val="Normal"/>
    <w:link w:val="LetterbodytextChar"/>
    <w:qFormat/>
    <w:rsid w:val="00C13CA3"/>
    <w:pPr>
      <w:spacing w:before="100" w:after="100"/>
    </w:pPr>
    <w:rPr>
      <w:rFonts w:eastAsiaTheme="minorHAnsi"/>
      <w:color w:val="0D0D0D" w:themeColor="text1" w:themeTint="F2"/>
      <w:sz w:val="20"/>
    </w:rPr>
  </w:style>
  <w:style w:type="paragraph" w:customStyle="1" w:styleId="Letterbodytextbold">
    <w:name w:val="Letter body text bold"/>
    <w:basedOn w:val="Letterbodytext"/>
    <w:link w:val="LetterbodytextboldChar"/>
    <w:qFormat/>
    <w:rsid w:val="00C13CA3"/>
    <w:rPr>
      <w:b/>
    </w:rPr>
  </w:style>
  <w:style w:type="character" w:customStyle="1" w:styleId="LetterbodytextChar">
    <w:name w:val="Letter body text Char"/>
    <w:basedOn w:val="DefaultParagraphFont"/>
    <w:link w:val="Letterbodytext"/>
    <w:rsid w:val="00C13CA3"/>
    <w:rPr>
      <w:rFonts w:eastAsiaTheme="minorHAnsi"/>
      <w:color w:val="0D0D0D" w:themeColor="text1" w:themeTint="F2"/>
      <w:sz w:val="20"/>
    </w:rPr>
  </w:style>
  <w:style w:type="character" w:customStyle="1" w:styleId="LetterbodytextboldChar">
    <w:name w:val="Letter body text bold Char"/>
    <w:basedOn w:val="DefaultParagraphFont"/>
    <w:link w:val="Letterbodytextbold"/>
    <w:rsid w:val="00C13CA3"/>
    <w:rPr>
      <w:rFonts w:eastAsiaTheme="minorHAnsi"/>
      <w:b/>
      <w:color w:val="0D0D0D" w:themeColor="text1" w:themeTint="F2"/>
      <w:sz w:val="20"/>
    </w:rPr>
  </w:style>
  <w:style w:type="paragraph" w:customStyle="1" w:styleId="Addressee">
    <w:name w:val="Addressee"/>
    <w:basedOn w:val="Normal"/>
    <w:rsid w:val="00C13CA3"/>
    <w:pPr>
      <w:spacing w:before="100" w:after="40"/>
    </w:pPr>
    <w:rPr>
      <w:rFonts w:eastAsiaTheme="minorHAnsi"/>
      <w:sz w:val="20"/>
    </w:rPr>
  </w:style>
  <w:style w:type="paragraph" w:customStyle="1" w:styleId="Greeting">
    <w:name w:val="Greeting"/>
    <w:basedOn w:val="Normal"/>
    <w:rsid w:val="00C13CA3"/>
    <w:pPr>
      <w:spacing w:before="240" w:after="100"/>
    </w:pPr>
    <w:rPr>
      <w:rFonts w:eastAsiaTheme="minorHAnsi"/>
      <w:sz w:val="20"/>
    </w:rPr>
  </w:style>
  <w:style w:type="paragraph" w:customStyle="1" w:styleId="Name">
    <w:name w:val="Name"/>
    <w:basedOn w:val="Letterbodytextbold"/>
    <w:rsid w:val="00C13CA3"/>
    <w:pPr>
      <w:spacing w:before="500" w:after="320"/>
    </w:pPr>
  </w:style>
  <w:style w:type="character" w:styleId="Hyperlink">
    <w:name w:val="Hyperlink"/>
    <w:basedOn w:val="DefaultParagraphFont"/>
    <w:uiPriority w:val="99"/>
    <w:unhideWhenUsed/>
    <w:rsid w:val="00C13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">
    <w:name w:val="Section_Body"/>
    <w:link w:val="SectionBodyChar"/>
    <w:qFormat/>
    <w:rsid w:val="002637D1"/>
    <w:rPr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2637D1"/>
    <w:rPr>
      <w:color w:val="000000" w:themeColor="text1"/>
      <w:sz w:val="20"/>
    </w:rPr>
  </w:style>
  <w:style w:type="paragraph" w:customStyle="1" w:styleId="Letterbodytext">
    <w:name w:val="Letter body text"/>
    <w:basedOn w:val="Normal"/>
    <w:link w:val="LetterbodytextChar"/>
    <w:qFormat/>
    <w:rsid w:val="00C13CA3"/>
    <w:pPr>
      <w:spacing w:before="100" w:after="100"/>
    </w:pPr>
    <w:rPr>
      <w:rFonts w:eastAsiaTheme="minorHAnsi"/>
      <w:color w:val="0D0D0D" w:themeColor="text1" w:themeTint="F2"/>
      <w:sz w:val="20"/>
    </w:rPr>
  </w:style>
  <w:style w:type="paragraph" w:customStyle="1" w:styleId="Letterbodytextbold">
    <w:name w:val="Letter body text bold"/>
    <w:basedOn w:val="Letterbodytext"/>
    <w:link w:val="LetterbodytextboldChar"/>
    <w:qFormat/>
    <w:rsid w:val="00C13CA3"/>
    <w:rPr>
      <w:b/>
    </w:rPr>
  </w:style>
  <w:style w:type="character" w:customStyle="1" w:styleId="LetterbodytextChar">
    <w:name w:val="Letter body text Char"/>
    <w:basedOn w:val="DefaultParagraphFont"/>
    <w:link w:val="Letterbodytext"/>
    <w:rsid w:val="00C13CA3"/>
    <w:rPr>
      <w:rFonts w:eastAsiaTheme="minorHAnsi"/>
      <w:color w:val="0D0D0D" w:themeColor="text1" w:themeTint="F2"/>
      <w:sz w:val="20"/>
    </w:rPr>
  </w:style>
  <w:style w:type="character" w:customStyle="1" w:styleId="LetterbodytextboldChar">
    <w:name w:val="Letter body text bold Char"/>
    <w:basedOn w:val="DefaultParagraphFont"/>
    <w:link w:val="Letterbodytextbold"/>
    <w:rsid w:val="00C13CA3"/>
    <w:rPr>
      <w:rFonts w:eastAsiaTheme="minorHAnsi"/>
      <w:b/>
      <w:color w:val="0D0D0D" w:themeColor="text1" w:themeTint="F2"/>
      <w:sz w:val="20"/>
    </w:rPr>
  </w:style>
  <w:style w:type="paragraph" w:customStyle="1" w:styleId="Addressee">
    <w:name w:val="Addressee"/>
    <w:basedOn w:val="Normal"/>
    <w:rsid w:val="00C13CA3"/>
    <w:pPr>
      <w:spacing w:before="100" w:after="40"/>
    </w:pPr>
    <w:rPr>
      <w:rFonts w:eastAsiaTheme="minorHAnsi"/>
      <w:sz w:val="20"/>
    </w:rPr>
  </w:style>
  <w:style w:type="paragraph" w:customStyle="1" w:styleId="Greeting">
    <w:name w:val="Greeting"/>
    <w:basedOn w:val="Normal"/>
    <w:rsid w:val="00C13CA3"/>
    <w:pPr>
      <w:spacing w:before="240" w:after="100"/>
    </w:pPr>
    <w:rPr>
      <w:rFonts w:eastAsiaTheme="minorHAnsi"/>
      <w:sz w:val="20"/>
    </w:rPr>
  </w:style>
  <w:style w:type="paragraph" w:customStyle="1" w:styleId="Name">
    <w:name w:val="Name"/>
    <w:basedOn w:val="Letterbodytextbold"/>
    <w:rsid w:val="00C13CA3"/>
    <w:pPr>
      <w:spacing w:before="500" w:after="320"/>
    </w:pPr>
  </w:style>
  <w:style w:type="character" w:styleId="Hyperlink">
    <w:name w:val="Hyperlink"/>
    <w:basedOn w:val="DefaultParagraphFont"/>
    <w:uiPriority w:val="99"/>
    <w:unhideWhenUsed/>
    <w:rsid w:val="00C13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_EntryLev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D9CAACEB77443BA1CE1C2EBC61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EDF41-1981-42EB-9B92-90BD0E1827AF}"/>
      </w:docPartPr>
      <w:docPartBody>
        <w:p w:rsidR="006F1BD6" w:rsidRDefault="00E03FCB">
          <w:pPr>
            <w:pStyle w:val="FFD9CAACEB77443BA1CE1C2EBC613F01"/>
          </w:pPr>
          <w:r>
            <w:t>EDUCATION</w:t>
          </w:r>
        </w:p>
      </w:docPartBody>
    </w:docPart>
    <w:docPart>
      <w:docPartPr>
        <w:name w:val="101B3D470C13462B8C5BC63F74F4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3AF26-6C3D-45AC-BFD1-FF9BFE7E165D}"/>
      </w:docPartPr>
      <w:docPartBody>
        <w:p w:rsidR="006F1BD6" w:rsidRDefault="00E03FCB">
          <w:pPr>
            <w:pStyle w:val="101B3D470C13462B8C5BC63F74F48CCD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3F8B3209FDB4495E9B6C045CC3567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CD835-EAB0-4318-A01E-EC0242EA0712}"/>
      </w:docPartPr>
      <w:docPartBody>
        <w:p w:rsidR="006F1BD6" w:rsidRDefault="00E03FCB">
          <w:pPr>
            <w:pStyle w:val="3F8B3209FDB4495E9B6C045CC35679A3"/>
          </w:pPr>
          <w:r>
            <w:t>[Ph.D. in English]</w:t>
          </w:r>
        </w:p>
      </w:docPartBody>
    </w:docPart>
    <w:docPart>
      <w:docPartPr>
        <w:name w:val="487561013D974C278C582D8527376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A9CE4-F4E3-4505-9731-FF2F959E7C54}"/>
      </w:docPartPr>
      <w:docPartBody>
        <w:p w:rsidR="006F1BD6" w:rsidRDefault="00E03FCB">
          <w:pPr>
            <w:pStyle w:val="487561013D974C278C582D8527376EEE"/>
          </w:pPr>
          <w:r>
            <w:t>[Pick the Year]</w:t>
          </w:r>
        </w:p>
      </w:docPartBody>
    </w:docPart>
    <w:docPart>
      <w:docPartPr>
        <w:name w:val="993E15DC498D4C95B9730A7B531F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41719-59BA-46CB-9D20-4173E909CA10}"/>
      </w:docPartPr>
      <w:docPartBody>
        <w:p w:rsidR="006F1BD6" w:rsidRDefault="00E03FCB">
          <w:pPr>
            <w:pStyle w:val="993E15DC498D4C95B9730A7B531F45FA"/>
          </w:pPr>
          <w:r>
            <w:t>[Dissertation: “The Cross-Cultural Communication Epidemic of the 21st Century”]</w:t>
          </w:r>
        </w:p>
      </w:docPartBody>
    </w:docPart>
    <w:docPart>
      <w:docPartPr>
        <w:name w:val="C21DB580079F4FABA3A2FE50869C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4951B-D37F-4346-98BB-819E4741780B}"/>
      </w:docPartPr>
      <w:docPartBody>
        <w:p w:rsidR="006F1BD6" w:rsidRDefault="00E03FCB">
          <w:pPr>
            <w:pStyle w:val="C21DB580079F4FABA3A2FE50869C3234"/>
          </w:pPr>
          <w:r>
            <w:t>[Honors: Dissertation passed “with Distinction”]</w:t>
          </w:r>
        </w:p>
      </w:docPartBody>
    </w:docPart>
    <w:docPart>
      <w:docPartPr>
        <w:name w:val="C84BF36AFF62436683C6894BEAF1B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98635-D665-474C-B344-4AF9CC1C5773}"/>
      </w:docPartPr>
      <w:docPartBody>
        <w:p w:rsidR="006F1BD6" w:rsidRDefault="00E03FCB">
          <w:pPr>
            <w:pStyle w:val="C84BF36AFF62436683C6894BEAF1B781"/>
          </w:pPr>
          <w:r>
            <w:t>[Elm University, Chapel Hill, NC]</w:t>
          </w:r>
        </w:p>
      </w:docPartBody>
    </w:docPart>
    <w:docPart>
      <w:docPartPr>
        <w:name w:val="FDCDCAC5D8E241ED9468A2721BEA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C346-5254-4927-8C0D-8FBA6454BB03}"/>
      </w:docPartPr>
      <w:docPartBody>
        <w:p w:rsidR="006F1BD6" w:rsidRDefault="00E03FCB">
          <w:pPr>
            <w:pStyle w:val="FDCDCAC5D8E241ED9468A2721BEA41FA"/>
          </w:pPr>
          <w:r>
            <w:t>[M.A. in English]</w:t>
          </w:r>
        </w:p>
      </w:docPartBody>
    </w:docPart>
    <w:docPart>
      <w:docPartPr>
        <w:name w:val="448EA7C4E7014E26A8CDE6B490CA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C6EA-738E-48EF-A38A-1D3A7A9266CD}"/>
      </w:docPartPr>
      <w:docPartBody>
        <w:p w:rsidR="006F1BD6" w:rsidRDefault="00E03FCB">
          <w:pPr>
            <w:pStyle w:val="448EA7C4E7014E26A8CDE6B490CA3A5C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1A43061FD5E44758809FC0B0CE225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1DA14-E627-488A-9B4E-A3696515A6C4}"/>
      </w:docPartPr>
      <w:docPartBody>
        <w:p w:rsidR="006F1BD6" w:rsidRDefault="001058A9" w:rsidP="001058A9">
          <w:pPr>
            <w:pStyle w:val="1A43061FD5E44758809FC0B0CE225925"/>
          </w:pPr>
          <w:r>
            <w:t>TEACHING EXPERIENCE</w:t>
          </w:r>
        </w:p>
      </w:docPartBody>
    </w:docPart>
    <w:docPart>
      <w:docPartPr>
        <w:name w:val="25BA6C7BF03C40DF901BB032C032D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06166-76EA-4891-BE7F-0E629D85CA23}"/>
      </w:docPartPr>
      <w:docPartBody>
        <w:p w:rsidR="006F1BD6" w:rsidRDefault="001058A9" w:rsidP="001058A9">
          <w:pPr>
            <w:pStyle w:val="25BA6C7BF03C40DF901BB032C032DC4F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6D2B0A4CF56F454B8D8D24A836573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A71B0-CEE3-40D9-9272-EC44B3035AC1}"/>
      </w:docPartPr>
      <w:docPartBody>
        <w:p w:rsidR="006F1BD6" w:rsidRDefault="001058A9" w:rsidP="001058A9">
          <w:pPr>
            <w:pStyle w:val="6D2B0A4CF56F454B8D8D24A8365736BC"/>
          </w:pPr>
          <w:r>
            <w:t>[Pick the Year]</w:t>
          </w:r>
        </w:p>
      </w:docPartBody>
    </w:docPart>
    <w:docPart>
      <w:docPartPr>
        <w:name w:val="035D85B587D3460A96819A4ADEF0B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8016C-7315-4853-A023-94342740CBB4}"/>
      </w:docPartPr>
      <w:docPartBody>
        <w:p w:rsidR="006F1BD6" w:rsidRDefault="001058A9" w:rsidP="001058A9">
          <w:pPr>
            <w:pStyle w:val="035D85B587D3460A96819A4ADEF0BBDD"/>
          </w:pPr>
          <w:r>
            <w:t>RELATED EXPERIENCE</w:t>
          </w:r>
        </w:p>
      </w:docPartBody>
    </w:docPart>
    <w:docPart>
      <w:docPartPr>
        <w:name w:val="D368C821515A49BC8EE60F299DDA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0C6D0-FB93-44C4-8D30-DF49F9AB9E1F}"/>
      </w:docPartPr>
      <w:docPartBody>
        <w:p w:rsidR="006F1BD6" w:rsidRDefault="001058A9" w:rsidP="001058A9">
          <w:pPr>
            <w:pStyle w:val="D368C821515A49BC8EE60F299DDA6C66"/>
          </w:pPr>
          <w:r>
            <w:t>[Pick the Year]</w:t>
          </w:r>
        </w:p>
      </w:docPartBody>
    </w:docPart>
    <w:docPart>
      <w:docPartPr>
        <w:name w:val="15DC54452AEE4BC2BD5FB0117A542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C46C0-A219-4C25-98F7-9BA9C0AAF835}"/>
      </w:docPartPr>
      <w:docPartBody>
        <w:p w:rsidR="006F1BD6" w:rsidRDefault="001058A9" w:rsidP="001058A9">
          <w:pPr>
            <w:pStyle w:val="15DC54452AEE4BC2BD5FB0117A5421AD"/>
          </w:pPr>
          <w:r>
            <w:rPr>
              <w:rStyle w:val="PlaceholderText"/>
            </w:rPr>
            <w:t>REFERENCES</w:t>
          </w:r>
        </w:p>
      </w:docPartBody>
    </w:docPart>
    <w:docPart>
      <w:docPartPr>
        <w:name w:val="1160FA5FAD4F4241A36357335085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89F12-BAE1-4611-AC15-2CCBD6905152}"/>
      </w:docPartPr>
      <w:docPartBody>
        <w:p w:rsidR="006F1BD6" w:rsidRDefault="001058A9" w:rsidP="001058A9">
          <w:pPr>
            <w:pStyle w:val="1160FA5FAD4F4241A363573350858FC3"/>
          </w:pPr>
          <w:r>
            <w:t>References available upon request</w:t>
          </w:r>
        </w:p>
      </w:docPartBody>
    </w:docPart>
    <w:docPart>
      <w:docPartPr>
        <w:name w:val="B771B92EEB16485DA7C3F58C5A3C2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8F6C4-0979-4A71-9317-D266A8670DDB}"/>
      </w:docPartPr>
      <w:docPartBody>
        <w:p w:rsidR="0033604A" w:rsidRDefault="006F1BD6" w:rsidP="006F1BD6">
          <w:pPr>
            <w:pStyle w:val="B771B92EEB16485DA7C3F58C5A3C2692"/>
          </w:pPr>
          <w:r>
            <w:fldChar w:fldCharType="begin"/>
          </w:r>
          <w:r>
            <w:instrText xml:space="preserve"> MACROBUTTON  DoFieldClick [Company Name]</w:instrText>
          </w:r>
          <w:r>
            <w:fldChar w:fldCharType="end"/>
          </w:r>
        </w:p>
      </w:docPartBody>
    </w:docPart>
    <w:docPart>
      <w:docPartPr>
        <w:name w:val="5B1D3C8DB637482988B5FC08D955F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2C84C-8098-44C3-A6FA-FECA88DB7BF3}"/>
      </w:docPartPr>
      <w:docPartBody>
        <w:p w:rsidR="0033604A" w:rsidRDefault="006F1BD6" w:rsidP="006F1BD6">
          <w:pPr>
            <w:pStyle w:val="5B1D3C8DB637482988B5FC08D955F0FB"/>
          </w:pPr>
          <w:r>
            <w:fldChar w:fldCharType="begin"/>
          </w:r>
          <w:r>
            <w:instrText xml:space="preserve"> MACROBUTTON  DoFieldClick [Street Address]</w:instrText>
          </w:r>
          <w:r>
            <w:fldChar w:fldCharType="end"/>
          </w:r>
        </w:p>
      </w:docPartBody>
    </w:docPart>
    <w:docPart>
      <w:docPartPr>
        <w:name w:val="051B5022448B427D9B837E7242FD9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0019C-1DA2-4D57-964B-CDB05951F281}"/>
      </w:docPartPr>
      <w:docPartBody>
        <w:p w:rsidR="0033604A" w:rsidRDefault="006F1BD6" w:rsidP="006F1BD6">
          <w:pPr>
            <w:pStyle w:val="051B5022448B427D9B837E7242FD94A0"/>
          </w:pPr>
          <w:r>
            <w:rPr>
              <w:rStyle w:val="CVBodyTextChar"/>
            </w:rPr>
            <w:t>Dear</w:t>
          </w:r>
        </w:p>
      </w:docPartBody>
    </w:docPart>
    <w:docPart>
      <w:docPartPr>
        <w:name w:val="51D2CE1AB9CD47F6AB54F065554ED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008DB-38F0-4851-982B-90A9391D67C7}"/>
      </w:docPartPr>
      <w:docPartBody>
        <w:p w:rsidR="0033604A" w:rsidRDefault="006F1BD6" w:rsidP="006F1BD6">
          <w:pPr>
            <w:pStyle w:val="51D2CE1AB9CD47F6AB54F065554EDCC2"/>
          </w:pPr>
          <w:r>
            <w:rPr>
              <w:rStyle w:val="CVBodyText02Char"/>
            </w:rPr>
            <w:fldChar w:fldCharType="begin"/>
          </w:r>
          <w:r>
            <w:rPr>
              <w:rStyle w:val="CVBodyText02Char"/>
            </w:rPr>
            <w:instrText xml:space="preserve"> MACROBUTTON  DoFieldClick [Recipient Name]</w:instrText>
          </w:r>
          <w:r>
            <w:rPr>
              <w:rStyle w:val="CVBodyText02Char"/>
            </w:rPr>
            <w:fldChar w:fldCharType="end"/>
          </w:r>
        </w:p>
      </w:docPartBody>
    </w:docPart>
    <w:docPart>
      <w:docPartPr>
        <w:name w:val="48F7E30725934150A6D0BB7B9258E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0C9F1-AAB1-445C-89A8-0B9E17D7ACF2}"/>
      </w:docPartPr>
      <w:docPartBody>
        <w:p w:rsidR="0033604A" w:rsidRDefault="006F1BD6" w:rsidP="006F1BD6">
          <w:pPr>
            <w:pStyle w:val="48F7E30725934150A6D0BB7B9258E9B5"/>
          </w:pPr>
          <w:r>
            <w:t>Sincerely,</w:t>
          </w:r>
        </w:p>
      </w:docPartBody>
    </w:docPart>
    <w:docPart>
      <w:docPartPr>
        <w:name w:val="5789B3BBE11D4C1884C1E4A57D801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5AD3-E4F1-4360-93F1-91CBE30935C0}"/>
      </w:docPartPr>
      <w:docPartBody>
        <w:p w:rsidR="0033604A" w:rsidRDefault="006F1BD6" w:rsidP="006F1BD6">
          <w:pPr>
            <w:pStyle w:val="5789B3BBE11D4C1884C1E4A57D801E07"/>
          </w:pPr>
          <w:r>
            <w:fldChar w:fldCharType="begin"/>
          </w:r>
          <w:r>
            <w:instrText xml:space="preserve"> MACROBUTTON  DoFieldClick [Your Name]</w:instrText>
          </w:r>
          <w:r>
            <w:fldChar w:fldCharType="end"/>
          </w:r>
        </w:p>
      </w:docPartBody>
    </w:docPart>
    <w:docPart>
      <w:docPartPr>
        <w:name w:val="239097884DC14EFF8518E201E0A26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75A51-9FA4-43B1-8939-BE823A21D8BA}"/>
      </w:docPartPr>
      <w:docPartBody>
        <w:p w:rsidR="0033604A" w:rsidRDefault="006F1BD6" w:rsidP="006F1BD6">
          <w:pPr>
            <w:pStyle w:val="239097884DC14EFF8518E201E0A26838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A9"/>
    <w:rsid w:val="001058A9"/>
    <w:rsid w:val="0033604A"/>
    <w:rsid w:val="00343B72"/>
    <w:rsid w:val="00670C52"/>
    <w:rsid w:val="006F1BD6"/>
    <w:rsid w:val="00E0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9CAACEB77443BA1CE1C2EBC613F01">
    <w:name w:val="FFD9CAACEB77443BA1CE1C2EBC613F01"/>
  </w:style>
  <w:style w:type="paragraph" w:customStyle="1" w:styleId="SectionBody">
    <w:name w:val="Section_Body"/>
    <w:link w:val="SectionBodyChar"/>
    <w:qFormat/>
    <w:rsid w:val="001058A9"/>
    <w:rPr>
      <w:rFonts w:eastAsiaTheme="minorHAnsi"/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1058A9"/>
    <w:rPr>
      <w:rFonts w:eastAsiaTheme="minorHAnsi"/>
      <w:color w:val="000000" w:themeColor="text1"/>
      <w:sz w:val="20"/>
    </w:rPr>
  </w:style>
  <w:style w:type="paragraph" w:customStyle="1" w:styleId="101B3D470C13462B8C5BC63F74F48CCD">
    <w:name w:val="101B3D470C13462B8C5BC63F74F48CCD"/>
  </w:style>
  <w:style w:type="paragraph" w:customStyle="1" w:styleId="3F8B3209FDB4495E9B6C045CC35679A3">
    <w:name w:val="3F8B3209FDB4495E9B6C045CC35679A3"/>
  </w:style>
  <w:style w:type="paragraph" w:customStyle="1" w:styleId="487561013D974C278C582D8527376EEE">
    <w:name w:val="487561013D974C278C582D8527376EEE"/>
  </w:style>
  <w:style w:type="paragraph" w:customStyle="1" w:styleId="993E15DC498D4C95B9730A7B531F45FA">
    <w:name w:val="993E15DC498D4C95B9730A7B531F45FA"/>
  </w:style>
  <w:style w:type="paragraph" w:customStyle="1" w:styleId="C21DB580079F4FABA3A2FE50869C3234">
    <w:name w:val="C21DB580079F4FABA3A2FE50869C3234"/>
  </w:style>
  <w:style w:type="paragraph" w:customStyle="1" w:styleId="C84BF36AFF62436683C6894BEAF1B781">
    <w:name w:val="C84BF36AFF62436683C6894BEAF1B781"/>
  </w:style>
  <w:style w:type="paragraph" w:customStyle="1" w:styleId="FDCDCAC5D8E241ED9468A2721BEA41FA">
    <w:name w:val="FDCDCAC5D8E241ED9468A2721BEA41FA"/>
  </w:style>
  <w:style w:type="paragraph" w:customStyle="1" w:styleId="02BCFA0E5A0747479A2ED2791CF06BFD">
    <w:name w:val="02BCFA0E5A0747479A2ED2791CF06BFD"/>
  </w:style>
  <w:style w:type="paragraph" w:customStyle="1" w:styleId="9D44C3BBFCCA477D9F8E3FEB1C303B03">
    <w:name w:val="9D44C3BBFCCA477D9F8E3FEB1C303B03"/>
  </w:style>
  <w:style w:type="paragraph" w:customStyle="1" w:styleId="B9A09AD1C6D6416E8DE87FECF71FEAF4">
    <w:name w:val="B9A09AD1C6D6416E8DE87FECF71FEAF4"/>
  </w:style>
  <w:style w:type="paragraph" w:customStyle="1" w:styleId="Sectionbody02">
    <w:name w:val="Section_body02"/>
    <w:link w:val="Sectionbody02Char"/>
    <w:qFormat/>
    <w:rsid w:val="001058A9"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1058A9"/>
    <w:rPr>
      <w:rFonts w:eastAsiaTheme="minorHAnsi"/>
      <w:b/>
      <w:color w:val="000000" w:themeColor="text1"/>
      <w:sz w:val="20"/>
    </w:rPr>
  </w:style>
  <w:style w:type="paragraph" w:customStyle="1" w:styleId="448EA7C4E7014E26A8CDE6B490CA3A5C">
    <w:name w:val="448EA7C4E7014E26A8CDE6B490CA3A5C"/>
  </w:style>
  <w:style w:type="paragraph" w:customStyle="1" w:styleId="FD99D28193D249179BA2A1722D8E6F81">
    <w:name w:val="FD99D28193D249179BA2A1722D8E6F81"/>
  </w:style>
  <w:style w:type="paragraph" w:customStyle="1" w:styleId="5108C1BFD21E4EB6925E42A72CC86CBB">
    <w:name w:val="5108C1BFD21E4EB6925E42A72CC86CBB"/>
  </w:style>
  <w:style w:type="paragraph" w:customStyle="1" w:styleId="CE450B5AB3734B7284C2C8206E95CD7E">
    <w:name w:val="CE450B5AB3734B7284C2C8206E95CD7E"/>
  </w:style>
  <w:style w:type="paragraph" w:customStyle="1" w:styleId="9FB21C2EBE314D688D8CAC9D12093B50">
    <w:name w:val="9FB21C2EBE314D688D8CAC9D12093B50"/>
  </w:style>
  <w:style w:type="paragraph" w:customStyle="1" w:styleId="0409417E45E247C2B3F0B1CD75672642">
    <w:name w:val="0409417E45E247C2B3F0B1CD75672642"/>
  </w:style>
  <w:style w:type="paragraph" w:customStyle="1" w:styleId="D8F715D6F5A542D9A6FB79209C34EC1D">
    <w:name w:val="D8F715D6F5A542D9A6FB79209C34EC1D"/>
  </w:style>
  <w:style w:type="paragraph" w:customStyle="1" w:styleId="1271DBC56718432AB8EC70EE5C68D3D3">
    <w:name w:val="1271DBC56718432AB8EC70EE5C68D3D3"/>
  </w:style>
  <w:style w:type="paragraph" w:customStyle="1" w:styleId="2D74F117772542BD9BAA130685EA4464">
    <w:name w:val="2D74F117772542BD9BAA130685EA4464"/>
  </w:style>
  <w:style w:type="paragraph" w:customStyle="1" w:styleId="072A737CB5914E56B63B5B88F3EED1B2">
    <w:name w:val="072A737CB5914E56B63B5B88F3EED1B2"/>
  </w:style>
  <w:style w:type="paragraph" w:customStyle="1" w:styleId="F4A87656D9C94E45BF3EF98EB4DB179B">
    <w:name w:val="F4A87656D9C94E45BF3EF98EB4DB179B"/>
  </w:style>
  <w:style w:type="paragraph" w:customStyle="1" w:styleId="477A9CF1F8D74A558B1F987512D99C8F">
    <w:name w:val="477A9CF1F8D74A558B1F987512D99C8F"/>
  </w:style>
  <w:style w:type="paragraph" w:customStyle="1" w:styleId="D8C59166376840228C96B391E649BD73">
    <w:name w:val="D8C59166376840228C96B391E649BD73"/>
  </w:style>
  <w:style w:type="paragraph" w:customStyle="1" w:styleId="312CD2EDCEBD4CAF95084385AE54B6F8">
    <w:name w:val="312CD2EDCEBD4CAF95084385AE54B6F8"/>
  </w:style>
  <w:style w:type="paragraph" w:customStyle="1" w:styleId="937FB24AFA694E709D45FB18989AC414">
    <w:name w:val="937FB24AFA694E709D45FB18989AC414"/>
  </w:style>
  <w:style w:type="paragraph" w:customStyle="1" w:styleId="B5C038001B98477B9547A95EFC946272">
    <w:name w:val="B5C038001B98477B9547A95EFC946272"/>
  </w:style>
  <w:style w:type="paragraph" w:customStyle="1" w:styleId="FB49B13549394AF883B40BF8128D1755">
    <w:name w:val="FB49B13549394AF883B40BF8128D1755"/>
  </w:style>
  <w:style w:type="paragraph" w:customStyle="1" w:styleId="6CDAA0D8F0A247EB9FA673B39049CB5B">
    <w:name w:val="6CDAA0D8F0A247EB9FA673B39049CB5B"/>
  </w:style>
  <w:style w:type="paragraph" w:customStyle="1" w:styleId="7AF18A4B690B43318B93C2CFD49B780F">
    <w:name w:val="7AF18A4B690B43318B93C2CFD49B780F"/>
  </w:style>
  <w:style w:type="paragraph" w:customStyle="1" w:styleId="FCB3B408EB5E455CB53E96FD0471C94B">
    <w:name w:val="FCB3B408EB5E455CB53E96FD0471C94B"/>
  </w:style>
  <w:style w:type="paragraph" w:customStyle="1" w:styleId="BAB53554237949679FCA1D27BA12FD5A">
    <w:name w:val="BAB53554237949679FCA1D27BA12FD5A"/>
  </w:style>
  <w:style w:type="paragraph" w:customStyle="1" w:styleId="C078314AEEE343438DA3EE1E768989F4">
    <w:name w:val="C078314AEEE343438DA3EE1E768989F4"/>
  </w:style>
  <w:style w:type="paragraph" w:customStyle="1" w:styleId="ABFC0B11B8804C72B0E31BFF1ABEF651">
    <w:name w:val="ABFC0B11B8804C72B0E31BFF1ABEF651"/>
  </w:style>
  <w:style w:type="paragraph" w:customStyle="1" w:styleId="7F1E632D0B914A1EAB74A6364D81D800">
    <w:name w:val="7F1E632D0B914A1EAB74A6364D81D800"/>
  </w:style>
  <w:style w:type="paragraph" w:customStyle="1" w:styleId="4DFA88A59D6848359CD67C5099D243D4">
    <w:name w:val="4DFA88A59D6848359CD67C5099D243D4"/>
  </w:style>
  <w:style w:type="paragraph" w:customStyle="1" w:styleId="3575882BB1FB4B3E9FC075647897DC8E">
    <w:name w:val="3575882BB1FB4B3E9FC075647897DC8E"/>
  </w:style>
  <w:style w:type="paragraph" w:customStyle="1" w:styleId="37BBE7C295224D34AFED9B1A6DF1B50C">
    <w:name w:val="37BBE7C295224D34AFED9B1A6DF1B50C"/>
  </w:style>
  <w:style w:type="paragraph" w:customStyle="1" w:styleId="A5757BF723DA4A44AF9337D5D9D8E6D2">
    <w:name w:val="A5757BF723DA4A44AF9337D5D9D8E6D2"/>
  </w:style>
  <w:style w:type="paragraph" w:customStyle="1" w:styleId="8B5E7033FFB245BCB6814239397476CE">
    <w:name w:val="8B5E7033FFB245BCB6814239397476CE"/>
  </w:style>
  <w:style w:type="paragraph" w:customStyle="1" w:styleId="969763DEA0F04BCFAD87C4E04CD850DD">
    <w:name w:val="969763DEA0F04BCFAD87C4E04CD850DD"/>
  </w:style>
  <w:style w:type="paragraph" w:customStyle="1" w:styleId="0FF6C416017741999282E3B1F6C73C3D">
    <w:name w:val="0FF6C416017741999282E3B1F6C73C3D"/>
  </w:style>
  <w:style w:type="paragraph" w:customStyle="1" w:styleId="476EC82748214D67AD52186B603D006B">
    <w:name w:val="476EC82748214D67AD52186B603D006B"/>
  </w:style>
  <w:style w:type="paragraph" w:customStyle="1" w:styleId="1FAE949137394912B30EE0200854979B">
    <w:name w:val="1FAE949137394912B30EE0200854979B"/>
  </w:style>
  <w:style w:type="paragraph" w:customStyle="1" w:styleId="37108E63E8954B2E948FE1ABEB478119">
    <w:name w:val="37108E63E8954B2E948FE1ABEB478119"/>
  </w:style>
  <w:style w:type="paragraph" w:customStyle="1" w:styleId="DACDCC0191734EC799DB8E35B0BDA457">
    <w:name w:val="DACDCC0191734EC799DB8E35B0BDA457"/>
  </w:style>
  <w:style w:type="paragraph" w:customStyle="1" w:styleId="618EAF50B89244908821E39464043EC8">
    <w:name w:val="618EAF50B89244908821E39464043EC8"/>
  </w:style>
  <w:style w:type="paragraph" w:customStyle="1" w:styleId="E0AB4ED1A9DB40258B5404968D7E5002">
    <w:name w:val="E0AB4ED1A9DB40258B5404968D7E5002"/>
  </w:style>
  <w:style w:type="paragraph" w:customStyle="1" w:styleId="D76389576BF140FE92A2A35ECAAA433D">
    <w:name w:val="D76389576BF140FE92A2A35ECAAA433D"/>
  </w:style>
  <w:style w:type="paragraph" w:customStyle="1" w:styleId="975D81C2D581460B82CA22F75E93DF21">
    <w:name w:val="975D81C2D581460B82CA22F75E93DF21"/>
  </w:style>
  <w:style w:type="paragraph" w:customStyle="1" w:styleId="69E68CEB6CF64FBA8BBE4222899958FA">
    <w:name w:val="69E68CEB6CF64FBA8BBE4222899958FA"/>
  </w:style>
  <w:style w:type="paragraph" w:customStyle="1" w:styleId="7C1FBFEB7DAE4B2E9CB8E187A65F4A91">
    <w:name w:val="7C1FBFEB7DAE4B2E9CB8E187A65F4A91"/>
  </w:style>
  <w:style w:type="paragraph" w:customStyle="1" w:styleId="3E66553D5ABC424092ECBFDF15058EEA">
    <w:name w:val="3E66553D5ABC424092ECBFDF15058EEA"/>
  </w:style>
  <w:style w:type="paragraph" w:customStyle="1" w:styleId="507D36944E644BE58966C4FDB81FCBFF">
    <w:name w:val="507D36944E644BE58966C4FDB81FCBFF"/>
  </w:style>
  <w:style w:type="paragraph" w:customStyle="1" w:styleId="799F107E6B0149B48B4538D5BA723AF4">
    <w:name w:val="799F107E6B0149B48B4538D5BA723AF4"/>
  </w:style>
  <w:style w:type="paragraph" w:customStyle="1" w:styleId="8DB77CE0CCF44257BD0A832C1CED5764">
    <w:name w:val="8DB77CE0CCF44257BD0A832C1CED5764"/>
  </w:style>
  <w:style w:type="paragraph" w:customStyle="1" w:styleId="6C0F2474979246FD82C129D67EC59376">
    <w:name w:val="6C0F2474979246FD82C129D67EC59376"/>
  </w:style>
  <w:style w:type="paragraph" w:customStyle="1" w:styleId="SectionBody03">
    <w:name w:val="Section_Body03"/>
    <w:basedOn w:val="Normal"/>
    <w:link w:val="SectionBody03Char"/>
    <w:qFormat/>
    <w:rsid w:val="001058A9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sid w:val="001058A9"/>
    <w:rPr>
      <w:rFonts w:eastAsiaTheme="minorHAnsi"/>
      <w:i/>
      <w:color w:val="0D0D0D" w:themeColor="text1" w:themeTint="F2"/>
      <w:sz w:val="20"/>
    </w:rPr>
  </w:style>
  <w:style w:type="paragraph" w:customStyle="1" w:styleId="69AA6C38C72742F5B88C178B1117C5E0">
    <w:name w:val="69AA6C38C72742F5B88C178B1117C5E0"/>
  </w:style>
  <w:style w:type="paragraph" w:customStyle="1" w:styleId="631428A52A45423FACE72566604BBEAC">
    <w:name w:val="631428A52A45423FACE72566604BBEAC"/>
  </w:style>
  <w:style w:type="paragraph" w:customStyle="1" w:styleId="3CF9DA954A3D41C4B4ED9FC689856AF3">
    <w:name w:val="3CF9DA954A3D41C4B4ED9FC689856AF3"/>
  </w:style>
  <w:style w:type="paragraph" w:customStyle="1" w:styleId="03601DC3A8FD4F488414B14E111792B8">
    <w:name w:val="03601DC3A8FD4F488414B14E111792B8"/>
  </w:style>
  <w:style w:type="paragraph" w:customStyle="1" w:styleId="F9B5FFCC1707427EA435401B1D2F59F9">
    <w:name w:val="F9B5FFCC1707427EA435401B1D2F59F9"/>
  </w:style>
  <w:style w:type="paragraph" w:customStyle="1" w:styleId="B5ED2AE860C84C31B000EB29C79F31DD">
    <w:name w:val="B5ED2AE860C84C31B000EB29C79F31DD"/>
  </w:style>
  <w:style w:type="paragraph" w:customStyle="1" w:styleId="1540740A6D66403EB00A48E5EAB3C72A">
    <w:name w:val="1540740A6D66403EB00A48E5EAB3C72A"/>
  </w:style>
  <w:style w:type="paragraph" w:customStyle="1" w:styleId="3E5A39020ED34CBCB2EC19793181D374">
    <w:name w:val="3E5A39020ED34CBCB2EC19793181D374"/>
  </w:style>
  <w:style w:type="paragraph" w:customStyle="1" w:styleId="3197BF0C106F4E769F0213CCE5DB98E2">
    <w:name w:val="3197BF0C106F4E769F0213CCE5DB98E2"/>
  </w:style>
  <w:style w:type="paragraph" w:customStyle="1" w:styleId="85ACE2FF6C414A6EBC20FDC9B61017FC">
    <w:name w:val="85ACE2FF6C414A6EBC20FDC9B61017FC"/>
  </w:style>
  <w:style w:type="paragraph" w:customStyle="1" w:styleId="16D72CFC9FCD4DE3BD85F2A421A1F0D9">
    <w:name w:val="16D72CFC9FCD4DE3BD85F2A421A1F0D9"/>
  </w:style>
  <w:style w:type="paragraph" w:customStyle="1" w:styleId="D69E33DB2E4147A19B522028EAAFD481">
    <w:name w:val="D69E33DB2E4147A19B522028EAAFD481"/>
  </w:style>
  <w:style w:type="paragraph" w:customStyle="1" w:styleId="54C999783D7C43E28AEE456E36E552ED">
    <w:name w:val="54C999783D7C43E28AEE456E36E552ED"/>
  </w:style>
  <w:style w:type="paragraph" w:customStyle="1" w:styleId="0FEC309309334BBBB4E1E0936087B2A5">
    <w:name w:val="0FEC309309334BBBB4E1E0936087B2A5"/>
  </w:style>
  <w:style w:type="paragraph" w:customStyle="1" w:styleId="0AFF17DC8DF54BF5A8D42657C0D3414E">
    <w:name w:val="0AFF17DC8DF54BF5A8D42657C0D3414E"/>
  </w:style>
  <w:style w:type="paragraph" w:customStyle="1" w:styleId="E3EC27D5DC9342E592F96A02761D94FB">
    <w:name w:val="E3EC27D5DC9342E592F96A02761D94FB"/>
  </w:style>
  <w:style w:type="paragraph" w:customStyle="1" w:styleId="2CE542021F4447E09325E1B03B461173">
    <w:name w:val="2CE542021F4447E09325E1B03B461173"/>
  </w:style>
  <w:style w:type="character" w:styleId="PlaceholderText">
    <w:name w:val="Placeholder Text"/>
    <w:basedOn w:val="DefaultParagraphFont"/>
    <w:uiPriority w:val="99"/>
    <w:semiHidden/>
    <w:rsid w:val="001058A9"/>
    <w:rPr>
      <w:color w:val="808080"/>
    </w:rPr>
  </w:style>
  <w:style w:type="paragraph" w:customStyle="1" w:styleId="AA385C696C564417AAF2CCD45832B037">
    <w:name w:val="AA385C696C564417AAF2CCD45832B037"/>
  </w:style>
  <w:style w:type="paragraph" w:customStyle="1" w:styleId="E1BA99FCFC7E462FBB86EC9D90518937">
    <w:name w:val="E1BA99FCFC7E462FBB86EC9D90518937"/>
  </w:style>
  <w:style w:type="paragraph" w:customStyle="1" w:styleId="56C83F8BC6C346EB8ABA53FC89862029">
    <w:name w:val="56C83F8BC6C346EB8ABA53FC89862029"/>
    <w:rsid w:val="001058A9"/>
  </w:style>
  <w:style w:type="paragraph" w:customStyle="1" w:styleId="51B4E56DCA474E3094A3FBCBBDD77BEF">
    <w:name w:val="51B4E56DCA474E3094A3FBCBBDD77BEF"/>
    <w:rsid w:val="001058A9"/>
  </w:style>
  <w:style w:type="paragraph" w:customStyle="1" w:styleId="518F859152B744B3854639306C19CC47">
    <w:name w:val="518F859152B744B3854639306C19CC47"/>
    <w:rsid w:val="001058A9"/>
  </w:style>
  <w:style w:type="paragraph" w:customStyle="1" w:styleId="866144CE394F4134A703C506D224D53B">
    <w:name w:val="866144CE394F4134A703C506D224D53B"/>
    <w:rsid w:val="001058A9"/>
  </w:style>
  <w:style w:type="paragraph" w:customStyle="1" w:styleId="637747ADDC754E4BB9369399D56D369D">
    <w:name w:val="637747ADDC754E4BB9369399D56D369D"/>
    <w:rsid w:val="001058A9"/>
  </w:style>
  <w:style w:type="paragraph" w:customStyle="1" w:styleId="91A31038947048A0BB848EE6426F3B81">
    <w:name w:val="91A31038947048A0BB848EE6426F3B81"/>
    <w:rsid w:val="001058A9"/>
  </w:style>
  <w:style w:type="paragraph" w:customStyle="1" w:styleId="87FD2299933A4CBDB64445DEB730A812">
    <w:name w:val="87FD2299933A4CBDB64445DEB730A812"/>
    <w:rsid w:val="001058A9"/>
  </w:style>
  <w:style w:type="paragraph" w:customStyle="1" w:styleId="A42107C2F5824D8190329F6B75CE77E3">
    <w:name w:val="A42107C2F5824D8190329F6B75CE77E3"/>
    <w:rsid w:val="001058A9"/>
  </w:style>
  <w:style w:type="paragraph" w:customStyle="1" w:styleId="FF6FC474ABDA4D06BB793A2E197CD836">
    <w:name w:val="FF6FC474ABDA4D06BB793A2E197CD836"/>
    <w:rsid w:val="001058A9"/>
  </w:style>
  <w:style w:type="paragraph" w:customStyle="1" w:styleId="6261A00E81D64AEF8A511C5C657B8898">
    <w:name w:val="6261A00E81D64AEF8A511C5C657B8898"/>
    <w:rsid w:val="001058A9"/>
  </w:style>
  <w:style w:type="paragraph" w:customStyle="1" w:styleId="8C2E0CEAE9CA498DB4AEE89C84C94236">
    <w:name w:val="8C2E0CEAE9CA498DB4AEE89C84C94236"/>
    <w:rsid w:val="001058A9"/>
  </w:style>
  <w:style w:type="paragraph" w:customStyle="1" w:styleId="EE357EE7F3E44364A1C93CB614552EBC">
    <w:name w:val="EE357EE7F3E44364A1C93CB614552EBC"/>
    <w:rsid w:val="001058A9"/>
  </w:style>
  <w:style w:type="paragraph" w:customStyle="1" w:styleId="1A43061FD5E44758809FC0B0CE225925">
    <w:name w:val="1A43061FD5E44758809FC0B0CE225925"/>
    <w:rsid w:val="001058A9"/>
  </w:style>
  <w:style w:type="paragraph" w:customStyle="1" w:styleId="02404C015FB3423DB497E294831C2F4D">
    <w:name w:val="02404C015FB3423DB497E294831C2F4D"/>
    <w:rsid w:val="001058A9"/>
  </w:style>
  <w:style w:type="paragraph" w:customStyle="1" w:styleId="CA63B3D5A3D8417E8EF7E2DE28F375B5">
    <w:name w:val="CA63B3D5A3D8417E8EF7E2DE28F375B5"/>
    <w:rsid w:val="001058A9"/>
  </w:style>
  <w:style w:type="paragraph" w:customStyle="1" w:styleId="25BA6C7BF03C40DF901BB032C032DC4F">
    <w:name w:val="25BA6C7BF03C40DF901BB032C032DC4F"/>
    <w:rsid w:val="001058A9"/>
  </w:style>
  <w:style w:type="paragraph" w:customStyle="1" w:styleId="FBFF44D04B9B4A1EADCFB218E668A5CF">
    <w:name w:val="FBFF44D04B9B4A1EADCFB218E668A5CF"/>
    <w:rsid w:val="001058A9"/>
  </w:style>
  <w:style w:type="paragraph" w:customStyle="1" w:styleId="8542F8ED53194CB6AB98ACC5D1FFCFCD">
    <w:name w:val="8542F8ED53194CB6AB98ACC5D1FFCFCD"/>
    <w:rsid w:val="001058A9"/>
  </w:style>
  <w:style w:type="paragraph" w:customStyle="1" w:styleId="6D2B0A4CF56F454B8D8D24A8365736BC">
    <w:name w:val="6D2B0A4CF56F454B8D8D24A8365736BC"/>
    <w:rsid w:val="001058A9"/>
  </w:style>
  <w:style w:type="paragraph" w:customStyle="1" w:styleId="F899EC1E05564590AE35D3CC4F15E8EF">
    <w:name w:val="F899EC1E05564590AE35D3CC4F15E8EF"/>
    <w:rsid w:val="001058A9"/>
  </w:style>
  <w:style w:type="paragraph" w:customStyle="1" w:styleId="20060F46E00042B9AB559EE5D4458952">
    <w:name w:val="20060F46E00042B9AB559EE5D4458952"/>
    <w:rsid w:val="001058A9"/>
  </w:style>
  <w:style w:type="paragraph" w:customStyle="1" w:styleId="70F627B4FE974CA796B088BFA95C92A5">
    <w:name w:val="70F627B4FE974CA796B088BFA95C92A5"/>
    <w:rsid w:val="001058A9"/>
  </w:style>
  <w:style w:type="paragraph" w:customStyle="1" w:styleId="D753C3228485467DA59A8DB4EF3E0282">
    <w:name w:val="D753C3228485467DA59A8DB4EF3E0282"/>
    <w:rsid w:val="001058A9"/>
  </w:style>
  <w:style w:type="paragraph" w:customStyle="1" w:styleId="7960DC9D151D4DA7A2A15C36FBD9B46B">
    <w:name w:val="7960DC9D151D4DA7A2A15C36FBD9B46B"/>
    <w:rsid w:val="001058A9"/>
  </w:style>
  <w:style w:type="paragraph" w:customStyle="1" w:styleId="C6C77A1A0C0049A98820E6A1E5B77EC8">
    <w:name w:val="C6C77A1A0C0049A98820E6A1E5B77EC8"/>
    <w:rsid w:val="001058A9"/>
  </w:style>
  <w:style w:type="paragraph" w:customStyle="1" w:styleId="16046DFE29BC474C9242E61C233909A0">
    <w:name w:val="16046DFE29BC474C9242E61C233909A0"/>
    <w:rsid w:val="001058A9"/>
  </w:style>
  <w:style w:type="paragraph" w:customStyle="1" w:styleId="035D85B587D3460A96819A4ADEF0BBDD">
    <w:name w:val="035D85B587D3460A96819A4ADEF0BBDD"/>
    <w:rsid w:val="001058A9"/>
  </w:style>
  <w:style w:type="paragraph" w:customStyle="1" w:styleId="7D4FB093370443AFA21E338D5196316B">
    <w:name w:val="7D4FB093370443AFA21E338D5196316B"/>
    <w:rsid w:val="001058A9"/>
  </w:style>
  <w:style w:type="paragraph" w:customStyle="1" w:styleId="3643FF6BC8144518ADB814021CCC2CB9">
    <w:name w:val="3643FF6BC8144518ADB814021CCC2CB9"/>
    <w:rsid w:val="001058A9"/>
  </w:style>
  <w:style w:type="paragraph" w:customStyle="1" w:styleId="D368C821515A49BC8EE60F299DDA6C66">
    <w:name w:val="D368C821515A49BC8EE60F299DDA6C66"/>
    <w:rsid w:val="001058A9"/>
  </w:style>
  <w:style w:type="paragraph" w:customStyle="1" w:styleId="D4194B0246AD437DB2DFD3165B6CA484">
    <w:name w:val="D4194B0246AD437DB2DFD3165B6CA484"/>
    <w:rsid w:val="001058A9"/>
  </w:style>
  <w:style w:type="paragraph" w:customStyle="1" w:styleId="57DE5650E0944A0285EDEAE40D126681">
    <w:name w:val="57DE5650E0944A0285EDEAE40D126681"/>
    <w:rsid w:val="001058A9"/>
  </w:style>
  <w:style w:type="paragraph" w:customStyle="1" w:styleId="FDC13D738120450E9A8D7C288F8458EC">
    <w:name w:val="FDC13D738120450E9A8D7C288F8458EC"/>
    <w:rsid w:val="001058A9"/>
  </w:style>
  <w:style w:type="paragraph" w:customStyle="1" w:styleId="A8BDDCC7DAE046F49A06613C98415E0B">
    <w:name w:val="A8BDDCC7DAE046F49A06613C98415E0B"/>
    <w:rsid w:val="001058A9"/>
  </w:style>
  <w:style w:type="paragraph" w:customStyle="1" w:styleId="7FD95E78D7AA4E3686F206D253BEB259">
    <w:name w:val="7FD95E78D7AA4E3686F206D253BEB259"/>
    <w:rsid w:val="001058A9"/>
  </w:style>
  <w:style w:type="paragraph" w:customStyle="1" w:styleId="9D849405F87344EA9957144664A9BB1E">
    <w:name w:val="9D849405F87344EA9957144664A9BB1E"/>
    <w:rsid w:val="001058A9"/>
  </w:style>
  <w:style w:type="paragraph" w:customStyle="1" w:styleId="7A379164DD4A460FB8F1D37995F09111">
    <w:name w:val="7A379164DD4A460FB8F1D37995F09111"/>
    <w:rsid w:val="001058A9"/>
  </w:style>
  <w:style w:type="paragraph" w:customStyle="1" w:styleId="DC864F18730B4055A59BBF5FA949A040">
    <w:name w:val="DC864F18730B4055A59BBF5FA949A040"/>
    <w:rsid w:val="001058A9"/>
  </w:style>
  <w:style w:type="paragraph" w:customStyle="1" w:styleId="243712A91E2847CF97A619678D567499">
    <w:name w:val="243712A91E2847CF97A619678D567499"/>
    <w:rsid w:val="001058A9"/>
  </w:style>
  <w:style w:type="paragraph" w:customStyle="1" w:styleId="EA7AA359E2E143E18867C4C17F4122E7">
    <w:name w:val="EA7AA359E2E143E18867C4C17F4122E7"/>
    <w:rsid w:val="001058A9"/>
  </w:style>
  <w:style w:type="paragraph" w:customStyle="1" w:styleId="A94F3866C9524B6AAB6252DC1125C030">
    <w:name w:val="A94F3866C9524B6AAB6252DC1125C030"/>
    <w:rsid w:val="001058A9"/>
  </w:style>
  <w:style w:type="paragraph" w:customStyle="1" w:styleId="CB502301999F4387838A607B06262C1A">
    <w:name w:val="CB502301999F4387838A607B06262C1A"/>
    <w:rsid w:val="001058A9"/>
  </w:style>
  <w:style w:type="paragraph" w:customStyle="1" w:styleId="23D65400CA1A42E8B22C8357EB95D0F3">
    <w:name w:val="23D65400CA1A42E8B22C8357EB95D0F3"/>
    <w:rsid w:val="001058A9"/>
  </w:style>
  <w:style w:type="paragraph" w:customStyle="1" w:styleId="186D0F71CE5A4E2995C70CC783AB0377">
    <w:name w:val="186D0F71CE5A4E2995C70CC783AB0377"/>
    <w:rsid w:val="001058A9"/>
  </w:style>
  <w:style w:type="paragraph" w:customStyle="1" w:styleId="4330DEC32D90499ABF5AFC55102A3592">
    <w:name w:val="4330DEC32D90499ABF5AFC55102A3592"/>
    <w:rsid w:val="001058A9"/>
  </w:style>
  <w:style w:type="paragraph" w:customStyle="1" w:styleId="C025DC8BC32348BB846A6514DAC8E037">
    <w:name w:val="C025DC8BC32348BB846A6514DAC8E037"/>
    <w:rsid w:val="001058A9"/>
  </w:style>
  <w:style w:type="paragraph" w:customStyle="1" w:styleId="A7909E40436845CDB89E6E7DA5428BB7">
    <w:name w:val="A7909E40436845CDB89E6E7DA5428BB7"/>
    <w:rsid w:val="001058A9"/>
  </w:style>
  <w:style w:type="paragraph" w:customStyle="1" w:styleId="119EF10058C9404DB78C064624185CA4">
    <w:name w:val="119EF10058C9404DB78C064624185CA4"/>
    <w:rsid w:val="001058A9"/>
  </w:style>
  <w:style w:type="paragraph" w:customStyle="1" w:styleId="5D6ECFB2E51C4E858BED16157A2FA8BD">
    <w:name w:val="5D6ECFB2E51C4E858BED16157A2FA8BD"/>
    <w:rsid w:val="001058A9"/>
  </w:style>
  <w:style w:type="paragraph" w:customStyle="1" w:styleId="25AE02E4BAA94895AEB5F6146365B189">
    <w:name w:val="25AE02E4BAA94895AEB5F6146365B189"/>
    <w:rsid w:val="001058A9"/>
  </w:style>
  <w:style w:type="paragraph" w:customStyle="1" w:styleId="F1F4C9C6A56B45058B46D760C3E22D2B">
    <w:name w:val="F1F4C9C6A56B45058B46D760C3E22D2B"/>
    <w:rsid w:val="001058A9"/>
  </w:style>
  <w:style w:type="paragraph" w:customStyle="1" w:styleId="F4DE4DEF338F4D08BE234045B332F4FE">
    <w:name w:val="F4DE4DEF338F4D08BE234045B332F4FE"/>
    <w:rsid w:val="001058A9"/>
  </w:style>
  <w:style w:type="paragraph" w:customStyle="1" w:styleId="EB1C0F4C0F974B8089AE2F69B825A219">
    <w:name w:val="EB1C0F4C0F974B8089AE2F69B825A219"/>
    <w:rsid w:val="001058A9"/>
  </w:style>
  <w:style w:type="paragraph" w:customStyle="1" w:styleId="2439437180AC45679672E5D400CA9AE5">
    <w:name w:val="2439437180AC45679672E5D400CA9AE5"/>
    <w:rsid w:val="001058A9"/>
  </w:style>
  <w:style w:type="paragraph" w:customStyle="1" w:styleId="96B3B4ED754C42AB9F4838A4D1E295EE">
    <w:name w:val="96B3B4ED754C42AB9F4838A4D1E295EE"/>
    <w:rsid w:val="001058A9"/>
  </w:style>
  <w:style w:type="paragraph" w:customStyle="1" w:styleId="D4293F0CBF0B414C8AA2362FEE40F87F">
    <w:name w:val="D4293F0CBF0B414C8AA2362FEE40F87F"/>
    <w:rsid w:val="001058A9"/>
  </w:style>
  <w:style w:type="paragraph" w:customStyle="1" w:styleId="70C0EB26170E4FD6836DFB0428FE9F72">
    <w:name w:val="70C0EB26170E4FD6836DFB0428FE9F72"/>
    <w:rsid w:val="001058A9"/>
  </w:style>
  <w:style w:type="paragraph" w:customStyle="1" w:styleId="5EE07F4452F448CFB1A32E8F5E2843A2">
    <w:name w:val="5EE07F4452F448CFB1A32E8F5E2843A2"/>
    <w:rsid w:val="001058A9"/>
  </w:style>
  <w:style w:type="paragraph" w:customStyle="1" w:styleId="F9EA01FBF33F4994B7EE9D69566A8906">
    <w:name w:val="F9EA01FBF33F4994B7EE9D69566A8906"/>
    <w:rsid w:val="001058A9"/>
  </w:style>
  <w:style w:type="paragraph" w:customStyle="1" w:styleId="5E953D93FB75450F852BAE9405D2A16C">
    <w:name w:val="5E953D93FB75450F852BAE9405D2A16C"/>
    <w:rsid w:val="001058A9"/>
  </w:style>
  <w:style w:type="paragraph" w:customStyle="1" w:styleId="E4488091F33041839F7C192E29ACCB44">
    <w:name w:val="E4488091F33041839F7C192E29ACCB44"/>
    <w:rsid w:val="001058A9"/>
  </w:style>
  <w:style w:type="paragraph" w:customStyle="1" w:styleId="C9D8BD0F17664C8493243F8211244DA3">
    <w:name w:val="C9D8BD0F17664C8493243F8211244DA3"/>
    <w:rsid w:val="001058A9"/>
  </w:style>
  <w:style w:type="paragraph" w:customStyle="1" w:styleId="46D719F124064B3D96D66866F72E65AB">
    <w:name w:val="46D719F124064B3D96D66866F72E65AB"/>
    <w:rsid w:val="001058A9"/>
  </w:style>
  <w:style w:type="paragraph" w:customStyle="1" w:styleId="15DC54452AEE4BC2BD5FB0117A5421AD">
    <w:name w:val="15DC54452AEE4BC2BD5FB0117A5421AD"/>
    <w:rsid w:val="001058A9"/>
  </w:style>
  <w:style w:type="paragraph" w:customStyle="1" w:styleId="1160FA5FAD4F4241A363573350858FC3">
    <w:name w:val="1160FA5FAD4F4241A363573350858FC3"/>
    <w:rsid w:val="001058A9"/>
  </w:style>
  <w:style w:type="paragraph" w:customStyle="1" w:styleId="36E6630DB77D454CA6FED3E25E415E1F">
    <w:name w:val="36E6630DB77D454CA6FED3E25E415E1F"/>
    <w:rsid w:val="001058A9"/>
  </w:style>
  <w:style w:type="paragraph" w:customStyle="1" w:styleId="628E6EE47E474019B9864515232FFD81">
    <w:name w:val="628E6EE47E474019B9864515232FFD81"/>
    <w:rsid w:val="001058A9"/>
  </w:style>
  <w:style w:type="paragraph" w:customStyle="1" w:styleId="B771B92EEB16485DA7C3F58C5A3C2692">
    <w:name w:val="B771B92EEB16485DA7C3F58C5A3C2692"/>
    <w:rsid w:val="006F1BD6"/>
  </w:style>
  <w:style w:type="paragraph" w:customStyle="1" w:styleId="5B1D3C8DB637482988B5FC08D955F0FB">
    <w:name w:val="5B1D3C8DB637482988B5FC08D955F0FB"/>
    <w:rsid w:val="006F1BD6"/>
  </w:style>
  <w:style w:type="paragraph" w:customStyle="1" w:styleId="CVBodyText">
    <w:name w:val="CVBody_Text"/>
    <w:link w:val="CVBodyTextChar"/>
    <w:qFormat/>
    <w:rsid w:val="006F1BD6"/>
    <w:rPr>
      <w:rFonts w:eastAsiaTheme="minorHAnsi"/>
      <w:color w:val="0D0D0D" w:themeColor="text1" w:themeTint="F2"/>
      <w:sz w:val="20"/>
    </w:rPr>
  </w:style>
  <w:style w:type="character" w:customStyle="1" w:styleId="CVBodyTextChar">
    <w:name w:val="CVBody_Text Char"/>
    <w:basedOn w:val="DefaultParagraphFont"/>
    <w:link w:val="CVBodyText"/>
    <w:rsid w:val="006F1BD6"/>
    <w:rPr>
      <w:rFonts w:eastAsiaTheme="minorHAnsi"/>
      <w:color w:val="0D0D0D" w:themeColor="text1" w:themeTint="F2"/>
      <w:sz w:val="20"/>
    </w:rPr>
  </w:style>
  <w:style w:type="paragraph" w:customStyle="1" w:styleId="051B5022448B427D9B837E7242FD94A0">
    <w:name w:val="051B5022448B427D9B837E7242FD94A0"/>
    <w:rsid w:val="006F1BD6"/>
  </w:style>
  <w:style w:type="paragraph" w:customStyle="1" w:styleId="CVBodyText02">
    <w:name w:val="CVBody_Text02"/>
    <w:link w:val="CVBodyText02Char"/>
    <w:qFormat/>
    <w:rsid w:val="006F1BD6"/>
    <w:rPr>
      <w:rFonts w:eastAsiaTheme="minorHAnsi"/>
      <w:b/>
      <w:color w:val="0D0D0D" w:themeColor="text1" w:themeTint="F2"/>
      <w:sz w:val="20"/>
    </w:rPr>
  </w:style>
  <w:style w:type="character" w:customStyle="1" w:styleId="CVBodyText02Char">
    <w:name w:val="CVBody_Text02 Char"/>
    <w:basedOn w:val="DefaultParagraphFont"/>
    <w:link w:val="CVBodyText02"/>
    <w:rsid w:val="006F1BD6"/>
    <w:rPr>
      <w:rFonts w:eastAsiaTheme="minorHAnsi"/>
      <w:b/>
      <w:color w:val="0D0D0D" w:themeColor="text1" w:themeTint="F2"/>
      <w:sz w:val="20"/>
    </w:rPr>
  </w:style>
  <w:style w:type="paragraph" w:customStyle="1" w:styleId="51D2CE1AB9CD47F6AB54F065554EDCC2">
    <w:name w:val="51D2CE1AB9CD47F6AB54F065554EDCC2"/>
    <w:rsid w:val="006F1BD6"/>
  </w:style>
  <w:style w:type="paragraph" w:customStyle="1" w:styleId="48F7E30725934150A6D0BB7B9258E9B5">
    <w:name w:val="48F7E30725934150A6D0BB7B9258E9B5"/>
    <w:rsid w:val="006F1BD6"/>
  </w:style>
  <w:style w:type="paragraph" w:customStyle="1" w:styleId="5789B3BBE11D4C1884C1E4A57D801E07">
    <w:name w:val="5789B3BBE11D4C1884C1E4A57D801E07"/>
    <w:rsid w:val="006F1BD6"/>
  </w:style>
  <w:style w:type="paragraph" w:customStyle="1" w:styleId="239097884DC14EFF8518E201E0A26838">
    <w:name w:val="239097884DC14EFF8518E201E0A26838"/>
    <w:rsid w:val="006F1B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9CAACEB77443BA1CE1C2EBC613F01">
    <w:name w:val="FFD9CAACEB77443BA1CE1C2EBC613F01"/>
  </w:style>
  <w:style w:type="paragraph" w:customStyle="1" w:styleId="SectionBody">
    <w:name w:val="Section_Body"/>
    <w:link w:val="SectionBodyChar"/>
    <w:qFormat/>
    <w:rsid w:val="001058A9"/>
    <w:rPr>
      <w:rFonts w:eastAsiaTheme="minorHAnsi"/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1058A9"/>
    <w:rPr>
      <w:rFonts w:eastAsiaTheme="minorHAnsi"/>
      <w:color w:val="000000" w:themeColor="text1"/>
      <w:sz w:val="20"/>
    </w:rPr>
  </w:style>
  <w:style w:type="paragraph" w:customStyle="1" w:styleId="101B3D470C13462B8C5BC63F74F48CCD">
    <w:name w:val="101B3D470C13462B8C5BC63F74F48CCD"/>
  </w:style>
  <w:style w:type="paragraph" w:customStyle="1" w:styleId="3F8B3209FDB4495E9B6C045CC35679A3">
    <w:name w:val="3F8B3209FDB4495E9B6C045CC35679A3"/>
  </w:style>
  <w:style w:type="paragraph" w:customStyle="1" w:styleId="487561013D974C278C582D8527376EEE">
    <w:name w:val="487561013D974C278C582D8527376EEE"/>
  </w:style>
  <w:style w:type="paragraph" w:customStyle="1" w:styleId="993E15DC498D4C95B9730A7B531F45FA">
    <w:name w:val="993E15DC498D4C95B9730A7B531F45FA"/>
  </w:style>
  <w:style w:type="paragraph" w:customStyle="1" w:styleId="C21DB580079F4FABA3A2FE50869C3234">
    <w:name w:val="C21DB580079F4FABA3A2FE50869C3234"/>
  </w:style>
  <w:style w:type="paragraph" w:customStyle="1" w:styleId="C84BF36AFF62436683C6894BEAF1B781">
    <w:name w:val="C84BF36AFF62436683C6894BEAF1B781"/>
  </w:style>
  <w:style w:type="paragraph" w:customStyle="1" w:styleId="FDCDCAC5D8E241ED9468A2721BEA41FA">
    <w:name w:val="FDCDCAC5D8E241ED9468A2721BEA41FA"/>
  </w:style>
  <w:style w:type="paragraph" w:customStyle="1" w:styleId="02BCFA0E5A0747479A2ED2791CF06BFD">
    <w:name w:val="02BCFA0E5A0747479A2ED2791CF06BFD"/>
  </w:style>
  <w:style w:type="paragraph" w:customStyle="1" w:styleId="9D44C3BBFCCA477D9F8E3FEB1C303B03">
    <w:name w:val="9D44C3BBFCCA477D9F8E3FEB1C303B03"/>
  </w:style>
  <w:style w:type="paragraph" w:customStyle="1" w:styleId="B9A09AD1C6D6416E8DE87FECF71FEAF4">
    <w:name w:val="B9A09AD1C6D6416E8DE87FECF71FEAF4"/>
  </w:style>
  <w:style w:type="paragraph" w:customStyle="1" w:styleId="Sectionbody02">
    <w:name w:val="Section_body02"/>
    <w:link w:val="Sectionbody02Char"/>
    <w:qFormat/>
    <w:rsid w:val="001058A9"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1058A9"/>
    <w:rPr>
      <w:rFonts w:eastAsiaTheme="minorHAnsi"/>
      <w:b/>
      <w:color w:val="000000" w:themeColor="text1"/>
      <w:sz w:val="20"/>
    </w:rPr>
  </w:style>
  <w:style w:type="paragraph" w:customStyle="1" w:styleId="448EA7C4E7014E26A8CDE6B490CA3A5C">
    <w:name w:val="448EA7C4E7014E26A8CDE6B490CA3A5C"/>
  </w:style>
  <w:style w:type="paragraph" w:customStyle="1" w:styleId="FD99D28193D249179BA2A1722D8E6F81">
    <w:name w:val="FD99D28193D249179BA2A1722D8E6F81"/>
  </w:style>
  <w:style w:type="paragraph" w:customStyle="1" w:styleId="5108C1BFD21E4EB6925E42A72CC86CBB">
    <w:name w:val="5108C1BFD21E4EB6925E42A72CC86CBB"/>
  </w:style>
  <w:style w:type="paragraph" w:customStyle="1" w:styleId="CE450B5AB3734B7284C2C8206E95CD7E">
    <w:name w:val="CE450B5AB3734B7284C2C8206E95CD7E"/>
  </w:style>
  <w:style w:type="paragraph" w:customStyle="1" w:styleId="9FB21C2EBE314D688D8CAC9D12093B50">
    <w:name w:val="9FB21C2EBE314D688D8CAC9D12093B50"/>
  </w:style>
  <w:style w:type="paragraph" w:customStyle="1" w:styleId="0409417E45E247C2B3F0B1CD75672642">
    <w:name w:val="0409417E45E247C2B3F0B1CD75672642"/>
  </w:style>
  <w:style w:type="paragraph" w:customStyle="1" w:styleId="D8F715D6F5A542D9A6FB79209C34EC1D">
    <w:name w:val="D8F715D6F5A542D9A6FB79209C34EC1D"/>
  </w:style>
  <w:style w:type="paragraph" w:customStyle="1" w:styleId="1271DBC56718432AB8EC70EE5C68D3D3">
    <w:name w:val="1271DBC56718432AB8EC70EE5C68D3D3"/>
  </w:style>
  <w:style w:type="paragraph" w:customStyle="1" w:styleId="2D74F117772542BD9BAA130685EA4464">
    <w:name w:val="2D74F117772542BD9BAA130685EA4464"/>
  </w:style>
  <w:style w:type="paragraph" w:customStyle="1" w:styleId="072A737CB5914E56B63B5B88F3EED1B2">
    <w:name w:val="072A737CB5914E56B63B5B88F3EED1B2"/>
  </w:style>
  <w:style w:type="paragraph" w:customStyle="1" w:styleId="F4A87656D9C94E45BF3EF98EB4DB179B">
    <w:name w:val="F4A87656D9C94E45BF3EF98EB4DB179B"/>
  </w:style>
  <w:style w:type="paragraph" w:customStyle="1" w:styleId="477A9CF1F8D74A558B1F987512D99C8F">
    <w:name w:val="477A9CF1F8D74A558B1F987512D99C8F"/>
  </w:style>
  <w:style w:type="paragraph" w:customStyle="1" w:styleId="D8C59166376840228C96B391E649BD73">
    <w:name w:val="D8C59166376840228C96B391E649BD73"/>
  </w:style>
  <w:style w:type="paragraph" w:customStyle="1" w:styleId="312CD2EDCEBD4CAF95084385AE54B6F8">
    <w:name w:val="312CD2EDCEBD4CAF95084385AE54B6F8"/>
  </w:style>
  <w:style w:type="paragraph" w:customStyle="1" w:styleId="937FB24AFA694E709D45FB18989AC414">
    <w:name w:val="937FB24AFA694E709D45FB18989AC414"/>
  </w:style>
  <w:style w:type="paragraph" w:customStyle="1" w:styleId="B5C038001B98477B9547A95EFC946272">
    <w:name w:val="B5C038001B98477B9547A95EFC946272"/>
  </w:style>
  <w:style w:type="paragraph" w:customStyle="1" w:styleId="FB49B13549394AF883B40BF8128D1755">
    <w:name w:val="FB49B13549394AF883B40BF8128D1755"/>
  </w:style>
  <w:style w:type="paragraph" w:customStyle="1" w:styleId="6CDAA0D8F0A247EB9FA673B39049CB5B">
    <w:name w:val="6CDAA0D8F0A247EB9FA673B39049CB5B"/>
  </w:style>
  <w:style w:type="paragraph" w:customStyle="1" w:styleId="7AF18A4B690B43318B93C2CFD49B780F">
    <w:name w:val="7AF18A4B690B43318B93C2CFD49B780F"/>
  </w:style>
  <w:style w:type="paragraph" w:customStyle="1" w:styleId="FCB3B408EB5E455CB53E96FD0471C94B">
    <w:name w:val="FCB3B408EB5E455CB53E96FD0471C94B"/>
  </w:style>
  <w:style w:type="paragraph" w:customStyle="1" w:styleId="BAB53554237949679FCA1D27BA12FD5A">
    <w:name w:val="BAB53554237949679FCA1D27BA12FD5A"/>
  </w:style>
  <w:style w:type="paragraph" w:customStyle="1" w:styleId="C078314AEEE343438DA3EE1E768989F4">
    <w:name w:val="C078314AEEE343438DA3EE1E768989F4"/>
  </w:style>
  <w:style w:type="paragraph" w:customStyle="1" w:styleId="ABFC0B11B8804C72B0E31BFF1ABEF651">
    <w:name w:val="ABFC0B11B8804C72B0E31BFF1ABEF651"/>
  </w:style>
  <w:style w:type="paragraph" w:customStyle="1" w:styleId="7F1E632D0B914A1EAB74A6364D81D800">
    <w:name w:val="7F1E632D0B914A1EAB74A6364D81D800"/>
  </w:style>
  <w:style w:type="paragraph" w:customStyle="1" w:styleId="4DFA88A59D6848359CD67C5099D243D4">
    <w:name w:val="4DFA88A59D6848359CD67C5099D243D4"/>
  </w:style>
  <w:style w:type="paragraph" w:customStyle="1" w:styleId="3575882BB1FB4B3E9FC075647897DC8E">
    <w:name w:val="3575882BB1FB4B3E9FC075647897DC8E"/>
  </w:style>
  <w:style w:type="paragraph" w:customStyle="1" w:styleId="37BBE7C295224D34AFED9B1A6DF1B50C">
    <w:name w:val="37BBE7C295224D34AFED9B1A6DF1B50C"/>
  </w:style>
  <w:style w:type="paragraph" w:customStyle="1" w:styleId="A5757BF723DA4A44AF9337D5D9D8E6D2">
    <w:name w:val="A5757BF723DA4A44AF9337D5D9D8E6D2"/>
  </w:style>
  <w:style w:type="paragraph" w:customStyle="1" w:styleId="8B5E7033FFB245BCB6814239397476CE">
    <w:name w:val="8B5E7033FFB245BCB6814239397476CE"/>
  </w:style>
  <w:style w:type="paragraph" w:customStyle="1" w:styleId="969763DEA0F04BCFAD87C4E04CD850DD">
    <w:name w:val="969763DEA0F04BCFAD87C4E04CD850DD"/>
  </w:style>
  <w:style w:type="paragraph" w:customStyle="1" w:styleId="0FF6C416017741999282E3B1F6C73C3D">
    <w:name w:val="0FF6C416017741999282E3B1F6C73C3D"/>
  </w:style>
  <w:style w:type="paragraph" w:customStyle="1" w:styleId="476EC82748214D67AD52186B603D006B">
    <w:name w:val="476EC82748214D67AD52186B603D006B"/>
  </w:style>
  <w:style w:type="paragraph" w:customStyle="1" w:styleId="1FAE949137394912B30EE0200854979B">
    <w:name w:val="1FAE949137394912B30EE0200854979B"/>
  </w:style>
  <w:style w:type="paragraph" w:customStyle="1" w:styleId="37108E63E8954B2E948FE1ABEB478119">
    <w:name w:val="37108E63E8954B2E948FE1ABEB478119"/>
  </w:style>
  <w:style w:type="paragraph" w:customStyle="1" w:styleId="DACDCC0191734EC799DB8E35B0BDA457">
    <w:name w:val="DACDCC0191734EC799DB8E35B0BDA457"/>
  </w:style>
  <w:style w:type="paragraph" w:customStyle="1" w:styleId="618EAF50B89244908821E39464043EC8">
    <w:name w:val="618EAF50B89244908821E39464043EC8"/>
  </w:style>
  <w:style w:type="paragraph" w:customStyle="1" w:styleId="E0AB4ED1A9DB40258B5404968D7E5002">
    <w:name w:val="E0AB4ED1A9DB40258B5404968D7E5002"/>
  </w:style>
  <w:style w:type="paragraph" w:customStyle="1" w:styleId="D76389576BF140FE92A2A35ECAAA433D">
    <w:name w:val="D76389576BF140FE92A2A35ECAAA433D"/>
  </w:style>
  <w:style w:type="paragraph" w:customStyle="1" w:styleId="975D81C2D581460B82CA22F75E93DF21">
    <w:name w:val="975D81C2D581460B82CA22F75E93DF21"/>
  </w:style>
  <w:style w:type="paragraph" w:customStyle="1" w:styleId="69E68CEB6CF64FBA8BBE4222899958FA">
    <w:name w:val="69E68CEB6CF64FBA8BBE4222899958FA"/>
  </w:style>
  <w:style w:type="paragraph" w:customStyle="1" w:styleId="7C1FBFEB7DAE4B2E9CB8E187A65F4A91">
    <w:name w:val="7C1FBFEB7DAE4B2E9CB8E187A65F4A91"/>
  </w:style>
  <w:style w:type="paragraph" w:customStyle="1" w:styleId="3E66553D5ABC424092ECBFDF15058EEA">
    <w:name w:val="3E66553D5ABC424092ECBFDF15058EEA"/>
  </w:style>
  <w:style w:type="paragraph" w:customStyle="1" w:styleId="507D36944E644BE58966C4FDB81FCBFF">
    <w:name w:val="507D36944E644BE58966C4FDB81FCBFF"/>
  </w:style>
  <w:style w:type="paragraph" w:customStyle="1" w:styleId="799F107E6B0149B48B4538D5BA723AF4">
    <w:name w:val="799F107E6B0149B48B4538D5BA723AF4"/>
  </w:style>
  <w:style w:type="paragraph" w:customStyle="1" w:styleId="8DB77CE0CCF44257BD0A832C1CED5764">
    <w:name w:val="8DB77CE0CCF44257BD0A832C1CED5764"/>
  </w:style>
  <w:style w:type="paragraph" w:customStyle="1" w:styleId="6C0F2474979246FD82C129D67EC59376">
    <w:name w:val="6C0F2474979246FD82C129D67EC59376"/>
  </w:style>
  <w:style w:type="paragraph" w:customStyle="1" w:styleId="SectionBody03">
    <w:name w:val="Section_Body03"/>
    <w:basedOn w:val="Normal"/>
    <w:link w:val="SectionBody03Char"/>
    <w:qFormat/>
    <w:rsid w:val="001058A9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sid w:val="001058A9"/>
    <w:rPr>
      <w:rFonts w:eastAsiaTheme="minorHAnsi"/>
      <w:i/>
      <w:color w:val="0D0D0D" w:themeColor="text1" w:themeTint="F2"/>
      <w:sz w:val="20"/>
    </w:rPr>
  </w:style>
  <w:style w:type="paragraph" w:customStyle="1" w:styleId="69AA6C38C72742F5B88C178B1117C5E0">
    <w:name w:val="69AA6C38C72742F5B88C178B1117C5E0"/>
  </w:style>
  <w:style w:type="paragraph" w:customStyle="1" w:styleId="631428A52A45423FACE72566604BBEAC">
    <w:name w:val="631428A52A45423FACE72566604BBEAC"/>
  </w:style>
  <w:style w:type="paragraph" w:customStyle="1" w:styleId="3CF9DA954A3D41C4B4ED9FC689856AF3">
    <w:name w:val="3CF9DA954A3D41C4B4ED9FC689856AF3"/>
  </w:style>
  <w:style w:type="paragraph" w:customStyle="1" w:styleId="03601DC3A8FD4F488414B14E111792B8">
    <w:name w:val="03601DC3A8FD4F488414B14E111792B8"/>
  </w:style>
  <w:style w:type="paragraph" w:customStyle="1" w:styleId="F9B5FFCC1707427EA435401B1D2F59F9">
    <w:name w:val="F9B5FFCC1707427EA435401B1D2F59F9"/>
  </w:style>
  <w:style w:type="paragraph" w:customStyle="1" w:styleId="B5ED2AE860C84C31B000EB29C79F31DD">
    <w:name w:val="B5ED2AE860C84C31B000EB29C79F31DD"/>
  </w:style>
  <w:style w:type="paragraph" w:customStyle="1" w:styleId="1540740A6D66403EB00A48E5EAB3C72A">
    <w:name w:val="1540740A6D66403EB00A48E5EAB3C72A"/>
  </w:style>
  <w:style w:type="paragraph" w:customStyle="1" w:styleId="3E5A39020ED34CBCB2EC19793181D374">
    <w:name w:val="3E5A39020ED34CBCB2EC19793181D374"/>
  </w:style>
  <w:style w:type="paragraph" w:customStyle="1" w:styleId="3197BF0C106F4E769F0213CCE5DB98E2">
    <w:name w:val="3197BF0C106F4E769F0213CCE5DB98E2"/>
  </w:style>
  <w:style w:type="paragraph" w:customStyle="1" w:styleId="85ACE2FF6C414A6EBC20FDC9B61017FC">
    <w:name w:val="85ACE2FF6C414A6EBC20FDC9B61017FC"/>
  </w:style>
  <w:style w:type="paragraph" w:customStyle="1" w:styleId="16D72CFC9FCD4DE3BD85F2A421A1F0D9">
    <w:name w:val="16D72CFC9FCD4DE3BD85F2A421A1F0D9"/>
  </w:style>
  <w:style w:type="paragraph" w:customStyle="1" w:styleId="D69E33DB2E4147A19B522028EAAFD481">
    <w:name w:val="D69E33DB2E4147A19B522028EAAFD481"/>
  </w:style>
  <w:style w:type="paragraph" w:customStyle="1" w:styleId="54C999783D7C43E28AEE456E36E552ED">
    <w:name w:val="54C999783D7C43E28AEE456E36E552ED"/>
  </w:style>
  <w:style w:type="paragraph" w:customStyle="1" w:styleId="0FEC309309334BBBB4E1E0936087B2A5">
    <w:name w:val="0FEC309309334BBBB4E1E0936087B2A5"/>
  </w:style>
  <w:style w:type="paragraph" w:customStyle="1" w:styleId="0AFF17DC8DF54BF5A8D42657C0D3414E">
    <w:name w:val="0AFF17DC8DF54BF5A8D42657C0D3414E"/>
  </w:style>
  <w:style w:type="paragraph" w:customStyle="1" w:styleId="E3EC27D5DC9342E592F96A02761D94FB">
    <w:name w:val="E3EC27D5DC9342E592F96A02761D94FB"/>
  </w:style>
  <w:style w:type="paragraph" w:customStyle="1" w:styleId="2CE542021F4447E09325E1B03B461173">
    <w:name w:val="2CE542021F4447E09325E1B03B461173"/>
  </w:style>
  <w:style w:type="character" w:styleId="PlaceholderText">
    <w:name w:val="Placeholder Text"/>
    <w:basedOn w:val="DefaultParagraphFont"/>
    <w:uiPriority w:val="99"/>
    <w:semiHidden/>
    <w:rsid w:val="001058A9"/>
    <w:rPr>
      <w:color w:val="808080"/>
    </w:rPr>
  </w:style>
  <w:style w:type="paragraph" w:customStyle="1" w:styleId="AA385C696C564417AAF2CCD45832B037">
    <w:name w:val="AA385C696C564417AAF2CCD45832B037"/>
  </w:style>
  <w:style w:type="paragraph" w:customStyle="1" w:styleId="E1BA99FCFC7E462FBB86EC9D90518937">
    <w:name w:val="E1BA99FCFC7E462FBB86EC9D90518937"/>
  </w:style>
  <w:style w:type="paragraph" w:customStyle="1" w:styleId="56C83F8BC6C346EB8ABA53FC89862029">
    <w:name w:val="56C83F8BC6C346EB8ABA53FC89862029"/>
    <w:rsid w:val="001058A9"/>
  </w:style>
  <w:style w:type="paragraph" w:customStyle="1" w:styleId="51B4E56DCA474E3094A3FBCBBDD77BEF">
    <w:name w:val="51B4E56DCA474E3094A3FBCBBDD77BEF"/>
    <w:rsid w:val="001058A9"/>
  </w:style>
  <w:style w:type="paragraph" w:customStyle="1" w:styleId="518F859152B744B3854639306C19CC47">
    <w:name w:val="518F859152B744B3854639306C19CC47"/>
    <w:rsid w:val="001058A9"/>
  </w:style>
  <w:style w:type="paragraph" w:customStyle="1" w:styleId="866144CE394F4134A703C506D224D53B">
    <w:name w:val="866144CE394F4134A703C506D224D53B"/>
    <w:rsid w:val="001058A9"/>
  </w:style>
  <w:style w:type="paragraph" w:customStyle="1" w:styleId="637747ADDC754E4BB9369399D56D369D">
    <w:name w:val="637747ADDC754E4BB9369399D56D369D"/>
    <w:rsid w:val="001058A9"/>
  </w:style>
  <w:style w:type="paragraph" w:customStyle="1" w:styleId="91A31038947048A0BB848EE6426F3B81">
    <w:name w:val="91A31038947048A0BB848EE6426F3B81"/>
    <w:rsid w:val="001058A9"/>
  </w:style>
  <w:style w:type="paragraph" w:customStyle="1" w:styleId="87FD2299933A4CBDB64445DEB730A812">
    <w:name w:val="87FD2299933A4CBDB64445DEB730A812"/>
    <w:rsid w:val="001058A9"/>
  </w:style>
  <w:style w:type="paragraph" w:customStyle="1" w:styleId="A42107C2F5824D8190329F6B75CE77E3">
    <w:name w:val="A42107C2F5824D8190329F6B75CE77E3"/>
    <w:rsid w:val="001058A9"/>
  </w:style>
  <w:style w:type="paragraph" w:customStyle="1" w:styleId="FF6FC474ABDA4D06BB793A2E197CD836">
    <w:name w:val="FF6FC474ABDA4D06BB793A2E197CD836"/>
    <w:rsid w:val="001058A9"/>
  </w:style>
  <w:style w:type="paragraph" w:customStyle="1" w:styleId="6261A00E81D64AEF8A511C5C657B8898">
    <w:name w:val="6261A00E81D64AEF8A511C5C657B8898"/>
    <w:rsid w:val="001058A9"/>
  </w:style>
  <w:style w:type="paragraph" w:customStyle="1" w:styleId="8C2E0CEAE9CA498DB4AEE89C84C94236">
    <w:name w:val="8C2E0CEAE9CA498DB4AEE89C84C94236"/>
    <w:rsid w:val="001058A9"/>
  </w:style>
  <w:style w:type="paragraph" w:customStyle="1" w:styleId="EE357EE7F3E44364A1C93CB614552EBC">
    <w:name w:val="EE357EE7F3E44364A1C93CB614552EBC"/>
    <w:rsid w:val="001058A9"/>
  </w:style>
  <w:style w:type="paragraph" w:customStyle="1" w:styleId="1A43061FD5E44758809FC0B0CE225925">
    <w:name w:val="1A43061FD5E44758809FC0B0CE225925"/>
    <w:rsid w:val="001058A9"/>
  </w:style>
  <w:style w:type="paragraph" w:customStyle="1" w:styleId="02404C015FB3423DB497E294831C2F4D">
    <w:name w:val="02404C015FB3423DB497E294831C2F4D"/>
    <w:rsid w:val="001058A9"/>
  </w:style>
  <w:style w:type="paragraph" w:customStyle="1" w:styleId="CA63B3D5A3D8417E8EF7E2DE28F375B5">
    <w:name w:val="CA63B3D5A3D8417E8EF7E2DE28F375B5"/>
    <w:rsid w:val="001058A9"/>
  </w:style>
  <w:style w:type="paragraph" w:customStyle="1" w:styleId="25BA6C7BF03C40DF901BB032C032DC4F">
    <w:name w:val="25BA6C7BF03C40DF901BB032C032DC4F"/>
    <w:rsid w:val="001058A9"/>
  </w:style>
  <w:style w:type="paragraph" w:customStyle="1" w:styleId="FBFF44D04B9B4A1EADCFB218E668A5CF">
    <w:name w:val="FBFF44D04B9B4A1EADCFB218E668A5CF"/>
    <w:rsid w:val="001058A9"/>
  </w:style>
  <w:style w:type="paragraph" w:customStyle="1" w:styleId="8542F8ED53194CB6AB98ACC5D1FFCFCD">
    <w:name w:val="8542F8ED53194CB6AB98ACC5D1FFCFCD"/>
    <w:rsid w:val="001058A9"/>
  </w:style>
  <w:style w:type="paragraph" w:customStyle="1" w:styleId="6D2B0A4CF56F454B8D8D24A8365736BC">
    <w:name w:val="6D2B0A4CF56F454B8D8D24A8365736BC"/>
    <w:rsid w:val="001058A9"/>
  </w:style>
  <w:style w:type="paragraph" w:customStyle="1" w:styleId="F899EC1E05564590AE35D3CC4F15E8EF">
    <w:name w:val="F899EC1E05564590AE35D3CC4F15E8EF"/>
    <w:rsid w:val="001058A9"/>
  </w:style>
  <w:style w:type="paragraph" w:customStyle="1" w:styleId="20060F46E00042B9AB559EE5D4458952">
    <w:name w:val="20060F46E00042B9AB559EE5D4458952"/>
    <w:rsid w:val="001058A9"/>
  </w:style>
  <w:style w:type="paragraph" w:customStyle="1" w:styleId="70F627B4FE974CA796B088BFA95C92A5">
    <w:name w:val="70F627B4FE974CA796B088BFA95C92A5"/>
    <w:rsid w:val="001058A9"/>
  </w:style>
  <w:style w:type="paragraph" w:customStyle="1" w:styleId="D753C3228485467DA59A8DB4EF3E0282">
    <w:name w:val="D753C3228485467DA59A8DB4EF3E0282"/>
    <w:rsid w:val="001058A9"/>
  </w:style>
  <w:style w:type="paragraph" w:customStyle="1" w:styleId="7960DC9D151D4DA7A2A15C36FBD9B46B">
    <w:name w:val="7960DC9D151D4DA7A2A15C36FBD9B46B"/>
    <w:rsid w:val="001058A9"/>
  </w:style>
  <w:style w:type="paragraph" w:customStyle="1" w:styleId="C6C77A1A0C0049A98820E6A1E5B77EC8">
    <w:name w:val="C6C77A1A0C0049A98820E6A1E5B77EC8"/>
    <w:rsid w:val="001058A9"/>
  </w:style>
  <w:style w:type="paragraph" w:customStyle="1" w:styleId="16046DFE29BC474C9242E61C233909A0">
    <w:name w:val="16046DFE29BC474C9242E61C233909A0"/>
    <w:rsid w:val="001058A9"/>
  </w:style>
  <w:style w:type="paragraph" w:customStyle="1" w:styleId="035D85B587D3460A96819A4ADEF0BBDD">
    <w:name w:val="035D85B587D3460A96819A4ADEF0BBDD"/>
    <w:rsid w:val="001058A9"/>
  </w:style>
  <w:style w:type="paragraph" w:customStyle="1" w:styleId="7D4FB093370443AFA21E338D5196316B">
    <w:name w:val="7D4FB093370443AFA21E338D5196316B"/>
    <w:rsid w:val="001058A9"/>
  </w:style>
  <w:style w:type="paragraph" w:customStyle="1" w:styleId="3643FF6BC8144518ADB814021CCC2CB9">
    <w:name w:val="3643FF6BC8144518ADB814021CCC2CB9"/>
    <w:rsid w:val="001058A9"/>
  </w:style>
  <w:style w:type="paragraph" w:customStyle="1" w:styleId="D368C821515A49BC8EE60F299DDA6C66">
    <w:name w:val="D368C821515A49BC8EE60F299DDA6C66"/>
    <w:rsid w:val="001058A9"/>
  </w:style>
  <w:style w:type="paragraph" w:customStyle="1" w:styleId="D4194B0246AD437DB2DFD3165B6CA484">
    <w:name w:val="D4194B0246AD437DB2DFD3165B6CA484"/>
    <w:rsid w:val="001058A9"/>
  </w:style>
  <w:style w:type="paragraph" w:customStyle="1" w:styleId="57DE5650E0944A0285EDEAE40D126681">
    <w:name w:val="57DE5650E0944A0285EDEAE40D126681"/>
    <w:rsid w:val="001058A9"/>
  </w:style>
  <w:style w:type="paragraph" w:customStyle="1" w:styleId="FDC13D738120450E9A8D7C288F8458EC">
    <w:name w:val="FDC13D738120450E9A8D7C288F8458EC"/>
    <w:rsid w:val="001058A9"/>
  </w:style>
  <w:style w:type="paragraph" w:customStyle="1" w:styleId="A8BDDCC7DAE046F49A06613C98415E0B">
    <w:name w:val="A8BDDCC7DAE046F49A06613C98415E0B"/>
    <w:rsid w:val="001058A9"/>
  </w:style>
  <w:style w:type="paragraph" w:customStyle="1" w:styleId="7FD95E78D7AA4E3686F206D253BEB259">
    <w:name w:val="7FD95E78D7AA4E3686F206D253BEB259"/>
    <w:rsid w:val="001058A9"/>
  </w:style>
  <w:style w:type="paragraph" w:customStyle="1" w:styleId="9D849405F87344EA9957144664A9BB1E">
    <w:name w:val="9D849405F87344EA9957144664A9BB1E"/>
    <w:rsid w:val="001058A9"/>
  </w:style>
  <w:style w:type="paragraph" w:customStyle="1" w:styleId="7A379164DD4A460FB8F1D37995F09111">
    <w:name w:val="7A379164DD4A460FB8F1D37995F09111"/>
    <w:rsid w:val="001058A9"/>
  </w:style>
  <w:style w:type="paragraph" w:customStyle="1" w:styleId="DC864F18730B4055A59BBF5FA949A040">
    <w:name w:val="DC864F18730B4055A59BBF5FA949A040"/>
    <w:rsid w:val="001058A9"/>
  </w:style>
  <w:style w:type="paragraph" w:customStyle="1" w:styleId="243712A91E2847CF97A619678D567499">
    <w:name w:val="243712A91E2847CF97A619678D567499"/>
    <w:rsid w:val="001058A9"/>
  </w:style>
  <w:style w:type="paragraph" w:customStyle="1" w:styleId="EA7AA359E2E143E18867C4C17F4122E7">
    <w:name w:val="EA7AA359E2E143E18867C4C17F4122E7"/>
    <w:rsid w:val="001058A9"/>
  </w:style>
  <w:style w:type="paragraph" w:customStyle="1" w:styleId="A94F3866C9524B6AAB6252DC1125C030">
    <w:name w:val="A94F3866C9524B6AAB6252DC1125C030"/>
    <w:rsid w:val="001058A9"/>
  </w:style>
  <w:style w:type="paragraph" w:customStyle="1" w:styleId="CB502301999F4387838A607B06262C1A">
    <w:name w:val="CB502301999F4387838A607B06262C1A"/>
    <w:rsid w:val="001058A9"/>
  </w:style>
  <w:style w:type="paragraph" w:customStyle="1" w:styleId="23D65400CA1A42E8B22C8357EB95D0F3">
    <w:name w:val="23D65400CA1A42E8B22C8357EB95D0F3"/>
    <w:rsid w:val="001058A9"/>
  </w:style>
  <w:style w:type="paragraph" w:customStyle="1" w:styleId="186D0F71CE5A4E2995C70CC783AB0377">
    <w:name w:val="186D0F71CE5A4E2995C70CC783AB0377"/>
    <w:rsid w:val="001058A9"/>
  </w:style>
  <w:style w:type="paragraph" w:customStyle="1" w:styleId="4330DEC32D90499ABF5AFC55102A3592">
    <w:name w:val="4330DEC32D90499ABF5AFC55102A3592"/>
    <w:rsid w:val="001058A9"/>
  </w:style>
  <w:style w:type="paragraph" w:customStyle="1" w:styleId="C025DC8BC32348BB846A6514DAC8E037">
    <w:name w:val="C025DC8BC32348BB846A6514DAC8E037"/>
    <w:rsid w:val="001058A9"/>
  </w:style>
  <w:style w:type="paragraph" w:customStyle="1" w:styleId="A7909E40436845CDB89E6E7DA5428BB7">
    <w:name w:val="A7909E40436845CDB89E6E7DA5428BB7"/>
    <w:rsid w:val="001058A9"/>
  </w:style>
  <w:style w:type="paragraph" w:customStyle="1" w:styleId="119EF10058C9404DB78C064624185CA4">
    <w:name w:val="119EF10058C9404DB78C064624185CA4"/>
    <w:rsid w:val="001058A9"/>
  </w:style>
  <w:style w:type="paragraph" w:customStyle="1" w:styleId="5D6ECFB2E51C4E858BED16157A2FA8BD">
    <w:name w:val="5D6ECFB2E51C4E858BED16157A2FA8BD"/>
    <w:rsid w:val="001058A9"/>
  </w:style>
  <w:style w:type="paragraph" w:customStyle="1" w:styleId="25AE02E4BAA94895AEB5F6146365B189">
    <w:name w:val="25AE02E4BAA94895AEB5F6146365B189"/>
    <w:rsid w:val="001058A9"/>
  </w:style>
  <w:style w:type="paragraph" w:customStyle="1" w:styleId="F1F4C9C6A56B45058B46D760C3E22D2B">
    <w:name w:val="F1F4C9C6A56B45058B46D760C3E22D2B"/>
    <w:rsid w:val="001058A9"/>
  </w:style>
  <w:style w:type="paragraph" w:customStyle="1" w:styleId="F4DE4DEF338F4D08BE234045B332F4FE">
    <w:name w:val="F4DE4DEF338F4D08BE234045B332F4FE"/>
    <w:rsid w:val="001058A9"/>
  </w:style>
  <w:style w:type="paragraph" w:customStyle="1" w:styleId="EB1C0F4C0F974B8089AE2F69B825A219">
    <w:name w:val="EB1C0F4C0F974B8089AE2F69B825A219"/>
    <w:rsid w:val="001058A9"/>
  </w:style>
  <w:style w:type="paragraph" w:customStyle="1" w:styleId="2439437180AC45679672E5D400CA9AE5">
    <w:name w:val="2439437180AC45679672E5D400CA9AE5"/>
    <w:rsid w:val="001058A9"/>
  </w:style>
  <w:style w:type="paragraph" w:customStyle="1" w:styleId="96B3B4ED754C42AB9F4838A4D1E295EE">
    <w:name w:val="96B3B4ED754C42AB9F4838A4D1E295EE"/>
    <w:rsid w:val="001058A9"/>
  </w:style>
  <w:style w:type="paragraph" w:customStyle="1" w:styleId="D4293F0CBF0B414C8AA2362FEE40F87F">
    <w:name w:val="D4293F0CBF0B414C8AA2362FEE40F87F"/>
    <w:rsid w:val="001058A9"/>
  </w:style>
  <w:style w:type="paragraph" w:customStyle="1" w:styleId="70C0EB26170E4FD6836DFB0428FE9F72">
    <w:name w:val="70C0EB26170E4FD6836DFB0428FE9F72"/>
    <w:rsid w:val="001058A9"/>
  </w:style>
  <w:style w:type="paragraph" w:customStyle="1" w:styleId="5EE07F4452F448CFB1A32E8F5E2843A2">
    <w:name w:val="5EE07F4452F448CFB1A32E8F5E2843A2"/>
    <w:rsid w:val="001058A9"/>
  </w:style>
  <w:style w:type="paragraph" w:customStyle="1" w:styleId="F9EA01FBF33F4994B7EE9D69566A8906">
    <w:name w:val="F9EA01FBF33F4994B7EE9D69566A8906"/>
    <w:rsid w:val="001058A9"/>
  </w:style>
  <w:style w:type="paragraph" w:customStyle="1" w:styleId="5E953D93FB75450F852BAE9405D2A16C">
    <w:name w:val="5E953D93FB75450F852BAE9405D2A16C"/>
    <w:rsid w:val="001058A9"/>
  </w:style>
  <w:style w:type="paragraph" w:customStyle="1" w:styleId="E4488091F33041839F7C192E29ACCB44">
    <w:name w:val="E4488091F33041839F7C192E29ACCB44"/>
    <w:rsid w:val="001058A9"/>
  </w:style>
  <w:style w:type="paragraph" w:customStyle="1" w:styleId="C9D8BD0F17664C8493243F8211244DA3">
    <w:name w:val="C9D8BD0F17664C8493243F8211244DA3"/>
    <w:rsid w:val="001058A9"/>
  </w:style>
  <w:style w:type="paragraph" w:customStyle="1" w:styleId="46D719F124064B3D96D66866F72E65AB">
    <w:name w:val="46D719F124064B3D96D66866F72E65AB"/>
    <w:rsid w:val="001058A9"/>
  </w:style>
  <w:style w:type="paragraph" w:customStyle="1" w:styleId="15DC54452AEE4BC2BD5FB0117A5421AD">
    <w:name w:val="15DC54452AEE4BC2BD5FB0117A5421AD"/>
    <w:rsid w:val="001058A9"/>
  </w:style>
  <w:style w:type="paragraph" w:customStyle="1" w:styleId="1160FA5FAD4F4241A363573350858FC3">
    <w:name w:val="1160FA5FAD4F4241A363573350858FC3"/>
    <w:rsid w:val="001058A9"/>
  </w:style>
  <w:style w:type="paragraph" w:customStyle="1" w:styleId="36E6630DB77D454CA6FED3E25E415E1F">
    <w:name w:val="36E6630DB77D454CA6FED3E25E415E1F"/>
    <w:rsid w:val="001058A9"/>
  </w:style>
  <w:style w:type="paragraph" w:customStyle="1" w:styleId="628E6EE47E474019B9864515232FFD81">
    <w:name w:val="628E6EE47E474019B9864515232FFD81"/>
    <w:rsid w:val="001058A9"/>
  </w:style>
  <w:style w:type="paragraph" w:customStyle="1" w:styleId="B771B92EEB16485DA7C3F58C5A3C2692">
    <w:name w:val="B771B92EEB16485DA7C3F58C5A3C2692"/>
    <w:rsid w:val="006F1BD6"/>
  </w:style>
  <w:style w:type="paragraph" w:customStyle="1" w:styleId="5B1D3C8DB637482988B5FC08D955F0FB">
    <w:name w:val="5B1D3C8DB637482988B5FC08D955F0FB"/>
    <w:rsid w:val="006F1BD6"/>
  </w:style>
  <w:style w:type="paragraph" w:customStyle="1" w:styleId="CVBodyText">
    <w:name w:val="CVBody_Text"/>
    <w:link w:val="CVBodyTextChar"/>
    <w:qFormat/>
    <w:rsid w:val="006F1BD6"/>
    <w:rPr>
      <w:rFonts w:eastAsiaTheme="minorHAnsi"/>
      <w:color w:val="0D0D0D" w:themeColor="text1" w:themeTint="F2"/>
      <w:sz w:val="20"/>
    </w:rPr>
  </w:style>
  <w:style w:type="character" w:customStyle="1" w:styleId="CVBodyTextChar">
    <w:name w:val="CVBody_Text Char"/>
    <w:basedOn w:val="DefaultParagraphFont"/>
    <w:link w:val="CVBodyText"/>
    <w:rsid w:val="006F1BD6"/>
    <w:rPr>
      <w:rFonts w:eastAsiaTheme="minorHAnsi"/>
      <w:color w:val="0D0D0D" w:themeColor="text1" w:themeTint="F2"/>
      <w:sz w:val="20"/>
    </w:rPr>
  </w:style>
  <w:style w:type="paragraph" w:customStyle="1" w:styleId="051B5022448B427D9B837E7242FD94A0">
    <w:name w:val="051B5022448B427D9B837E7242FD94A0"/>
    <w:rsid w:val="006F1BD6"/>
  </w:style>
  <w:style w:type="paragraph" w:customStyle="1" w:styleId="CVBodyText02">
    <w:name w:val="CVBody_Text02"/>
    <w:link w:val="CVBodyText02Char"/>
    <w:qFormat/>
    <w:rsid w:val="006F1BD6"/>
    <w:rPr>
      <w:rFonts w:eastAsiaTheme="minorHAnsi"/>
      <w:b/>
      <w:color w:val="0D0D0D" w:themeColor="text1" w:themeTint="F2"/>
      <w:sz w:val="20"/>
    </w:rPr>
  </w:style>
  <w:style w:type="character" w:customStyle="1" w:styleId="CVBodyText02Char">
    <w:name w:val="CVBody_Text02 Char"/>
    <w:basedOn w:val="DefaultParagraphFont"/>
    <w:link w:val="CVBodyText02"/>
    <w:rsid w:val="006F1BD6"/>
    <w:rPr>
      <w:rFonts w:eastAsiaTheme="minorHAnsi"/>
      <w:b/>
      <w:color w:val="0D0D0D" w:themeColor="text1" w:themeTint="F2"/>
      <w:sz w:val="20"/>
    </w:rPr>
  </w:style>
  <w:style w:type="paragraph" w:customStyle="1" w:styleId="51D2CE1AB9CD47F6AB54F065554EDCC2">
    <w:name w:val="51D2CE1AB9CD47F6AB54F065554EDCC2"/>
    <w:rsid w:val="006F1BD6"/>
  </w:style>
  <w:style w:type="paragraph" w:customStyle="1" w:styleId="48F7E30725934150A6D0BB7B9258E9B5">
    <w:name w:val="48F7E30725934150A6D0BB7B9258E9B5"/>
    <w:rsid w:val="006F1BD6"/>
  </w:style>
  <w:style w:type="paragraph" w:customStyle="1" w:styleId="5789B3BBE11D4C1884C1E4A57D801E07">
    <w:name w:val="5789B3BBE11D4C1884C1E4A57D801E07"/>
    <w:rsid w:val="006F1BD6"/>
  </w:style>
  <w:style w:type="paragraph" w:customStyle="1" w:styleId="239097884DC14EFF8518E201E0A26838">
    <w:name w:val="239097884DC14EFF8518E201E0A26838"/>
    <w:rsid w:val="006F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Resume_EntryLevel</Template>
  <TotalTime>34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Toshiba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User</dc:creator>
  <cp:lastModifiedBy>User</cp:lastModifiedBy>
  <cp:revision>5</cp:revision>
  <dcterms:created xsi:type="dcterms:W3CDTF">2015-11-03T01:08:00Z</dcterms:created>
  <dcterms:modified xsi:type="dcterms:W3CDTF">2015-11-03T02:02:00Z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