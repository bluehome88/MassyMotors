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3B0" w:rsidRDefault="00546243">
      <w:r>
        <w:rPr>
          <w:noProof/>
          <w:lang w:eastAsia="en-US"/>
        </w:rPr>
        <w:pict>
          <v:rect id="_x0000_s1034" style="position:absolute;margin-left:0;margin-top:0;width:527pt;height:19.5pt;z-index:251658240;mso-width-percent:915;mso-position-horizontal:center;mso-position-horizontal-relative:margin;mso-position-vertical:top;mso-position-vertical-relative:margin;mso-width-percent:915" o:allowincell="f" filled="f" stroked="f">
            <v:textbox style="mso-next-textbox:#_x0000_s1034;mso-fit-shape-to-text:t" inset="0,0,0,0">
              <w:txbxContent>
                <w:tbl>
                  <w:tblPr>
                    <w:tblStyle w:val="TableGrid"/>
                    <w:tblW w:w="28800" w:type="dxa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800"/>
                  </w:tblGrid>
                  <w:tr w:rsidR="00594655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F4B29B" w:themeFill="accent1" w:themeFillTint="66"/>
                        <w:vAlign w:val="center"/>
                      </w:tcPr>
                      <w:p w:rsidR="00594655" w:rsidRDefault="00594655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594655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D34817" w:themeFill="accent1"/>
                        <w:vAlign w:val="center"/>
                      </w:tcPr>
                      <w:p w:rsidR="00594655" w:rsidRDefault="00594655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594655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918485" w:themeFill="accent5"/>
                        <w:vAlign w:val="center"/>
                      </w:tcPr>
                      <w:p w:rsidR="00594655" w:rsidRDefault="00594655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594655" w:rsidRDefault="00594655">
                  <w:pPr>
                    <w:spacing w:after="0" w:line="14" w:lineRule="exact"/>
                    <w:rPr>
                      <w:sz w:val="8"/>
                      <w:szCs w:val="8"/>
                    </w:rPr>
                  </w:pPr>
                </w:p>
              </w:txbxContent>
            </v:textbox>
            <w10:wrap anchorx="margin" anchory="margin"/>
          </v:rect>
        </w:pict>
      </w:r>
    </w:p>
    <w:p w:rsidR="00A533B0" w:rsidRDefault="00A533B0"/>
    <w:sdt>
      <w:sdtPr>
        <w:alias w:val="Resume Name"/>
        <w:tag w:val="Resume Name"/>
        <w:id w:val="707398252"/>
        <w:placeholder>
          <w:docPart w:val="EEB4AB35E5BB4CAD8C9DD82848BB0E51"/>
        </w:placeholder>
        <w:docPartList>
          <w:docPartGallery w:val="Quick Parts"/>
          <w:docPartCategory w:val=" Resume Name"/>
        </w:docPartList>
      </w:sdtPr>
      <w:sdtContent>
        <w:p w:rsidR="00A533B0" w:rsidRDefault="00A533B0"/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4680"/>
            <w:gridCol w:w="4680"/>
          </w:tblGrid>
          <w:tr w:rsidR="00A533B0">
            <w:tc>
              <w:tcPr>
                <w:tcW w:w="2500" w:type="pct"/>
              </w:tcPr>
              <w:sdt>
                <w:sdtPr>
                  <w:id w:val="26081749"/>
                  <w:placeholder>
                    <w:docPart w:val="26F498078B8E48CFA53DAC96DAEDE1C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533B0" w:rsidRDefault="00A715B3">
                    <w:pPr>
                      <w:pStyle w:val="PersonalName"/>
                    </w:pPr>
                    <w:r>
                      <w:t>Randi Hernandez-Beekley</w:t>
                    </w:r>
                  </w:p>
                </w:sdtContent>
              </w:sdt>
              <w:p w:rsidR="00A533B0" w:rsidRDefault="00A715B3">
                <w:pPr>
                  <w:pStyle w:val="NoSpacing"/>
                </w:pPr>
                <w:r>
                  <w:t>1-868-319-3541</w:t>
                </w:r>
                <w:r w:rsidR="006B3132">
                  <w:t xml:space="preserve"> or 280-6646</w:t>
                </w:r>
              </w:p>
              <w:p w:rsidR="00A715B3" w:rsidRDefault="00A715B3">
                <w:pPr>
                  <w:pStyle w:val="NoSpacing"/>
                </w:pPr>
                <w:r>
                  <w:t>#6 Gonzales Terrace, Belmont</w:t>
                </w:r>
              </w:p>
              <w:p w:rsidR="00A533B0" w:rsidRDefault="006B3132" w:rsidP="00725B3B">
                <w:pPr>
                  <w:pStyle w:val="NoSpacing"/>
                </w:pPr>
                <w:r>
                  <w:t>randibeekley2014@gmail.com</w:t>
                </w:r>
              </w:p>
            </w:tc>
            <w:tc>
              <w:tcPr>
                <w:tcW w:w="2500" w:type="pct"/>
              </w:tcPr>
              <w:p w:rsidR="00A533B0" w:rsidRDefault="00A533B0">
                <w:pPr>
                  <w:pStyle w:val="NoSpacing"/>
                  <w:jc w:val="right"/>
                </w:pPr>
              </w:p>
            </w:tc>
          </w:tr>
        </w:tbl>
        <w:p w:rsidR="00A533B0" w:rsidRDefault="00546243" w:rsidP="007A0D0E"/>
      </w:sdtContent>
    </w:sdt>
    <w:p w:rsidR="00C0684E" w:rsidRDefault="00C0684E" w:rsidP="00F72060">
      <w:pPr>
        <w:spacing w:line="240" w:lineRule="auto"/>
      </w:pPr>
      <w:r w:rsidRPr="00C0684E">
        <w:rPr>
          <w:color w:val="FF0000"/>
        </w:rPr>
        <w:t xml:space="preserve">DATE OF </w:t>
      </w:r>
      <w:proofErr w:type="gramStart"/>
      <w:r w:rsidRPr="00C0684E">
        <w:rPr>
          <w:color w:val="FF0000"/>
        </w:rPr>
        <w:t>BIRTH</w:t>
      </w:r>
      <w:r>
        <w:t xml:space="preserve"> :</w:t>
      </w:r>
      <w:proofErr w:type="gramEnd"/>
      <w:r w:rsidR="00A715B3">
        <w:t xml:space="preserve"> 1992 May  14th</w:t>
      </w:r>
    </w:p>
    <w:p w:rsidR="00F72060" w:rsidRDefault="00F72060" w:rsidP="00F72060">
      <w:pPr>
        <w:spacing w:line="240" w:lineRule="auto"/>
        <w:rPr>
          <w:color w:val="FF0000"/>
        </w:rPr>
      </w:pPr>
    </w:p>
    <w:p w:rsidR="00C0684E" w:rsidRPr="00C0684E" w:rsidRDefault="00C0684E" w:rsidP="00F72060">
      <w:pPr>
        <w:spacing w:line="240" w:lineRule="auto"/>
        <w:rPr>
          <w:color w:val="FF0000"/>
        </w:rPr>
      </w:pPr>
      <w:proofErr w:type="gramStart"/>
      <w:r w:rsidRPr="00C0684E">
        <w:rPr>
          <w:color w:val="FF0000"/>
        </w:rPr>
        <w:t>SCHOOLS  ATTENDED</w:t>
      </w:r>
      <w:proofErr w:type="gramEnd"/>
    </w:p>
    <w:p w:rsidR="00C0684E" w:rsidRDefault="00C0684E" w:rsidP="00F72060">
      <w:pPr>
        <w:spacing w:line="240" w:lineRule="auto"/>
      </w:pPr>
      <w:r>
        <w:t xml:space="preserve">LA SEIVA </w:t>
      </w:r>
      <w:proofErr w:type="gramStart"/>
      <w:r>
        <w:t>ROMAN  CATHOLIC</w:t>
      </w:r>
      <w:proofErr w:type="gramEnd"/>
      <w:r>
        <w:t xml:space="preserve"> SCHOOL</w:t>
      </w:r>
    </w:p>
    <w:p w:rsidR="00C0684E" w:rsidRDefault="00A715B3" w:rsidP="00F72060">
      <w:pPr>
        <w:spacing w:line="240" w:lineRule="auto"/>
      </w:pPr>
      <w:r>
        <w:t>ST MARTIN’S GIRLS HIGH SCHOOL</w:t>
      </w:r>
    </w:p>
    <w:p w:rsidR="00C0684E" w:rsidRDefault="00C0684E" w:rsidP="00F72060">
      <w:pPr>
        <w:spacing w:line="240" w:lineRule="auto"/>
      </w:pPr>
    </w:p>
    <w:p w:rsidR="00C0684E" w:rsidRDefault="00C0684E" w:rsidP="00F72060">
      <w:pPr>
        <w:spacing w:line="240" w:lineRule="auto"/>
      </w:pPr>
    </w:p>
    <w:p w:rsidR="00C0684E" w:rsidRPr="00F72060" w:rsidRDefault="00C0684E" w:rsidP="00F72060">
      <w:pPr>
        <w:spacing w:line="240" w:lineRule="auto"/>
        <w:rPr>
          <w:color w:val="FF0000"/>
        </w:rPr>
      </w:pPr>
      <w:r w:rsidRPr="00F72060">
        <w:rPr>
          <w:color w:val="FF0000"/>
        </w:rPr>
        <w:t xml:space="preserve">QUALIFICATIONS </w:t>
      </w:r>
    </w:p>
    <w:p w:rsidR="00C0684E" w:rsidRDefault="00C0684E" w:rsidP="00F72060">
      <w:pPr>
        <w:spacing w:line="240" w:lineRule="auto"/>
      </w:pPr>
      <w:r>
        <w:t>MATHEMATICS</w:t>
      </w:r>
    </w:p>
    <w:p w:rsidR="00C0684E" w:rsidRDefault="00C0684E" w:rsidP="00F72060">
      <w:pPr>
        <w:spacing w:line="240" w:lineRule="auto"/>
      </w:pPr>
      <w:r>
        <w:t>ENGLISH</w:t>
      </w:r>
    </w:p>
    <w:p w:rsidR="00C0684E" w:rsidRDefault="00C0684E" w:rsidP="00F72060">
      <w:pPr>
        <w:spacing w:line="240" w:lineRule="auto"/>
      </w:pPr>
      <w:r>
        <w:t xml:space="preserve">SOCIAL STUDIES </w:t>
      </w:r>
    </w:p>
    <w:p w:rsidR="00C0684E" w:rsidRDefault="00F72060" w:rsidP="00F72060">
      <w:pPr>
        <w:spacing w:line="240" w:lineRule="auto"/>
      </w:pPr>
      <w:r>
        <w:t>INTEGRATED SCIENCE</w:t>
      </w:r>
    </w:p>
    <w:p w:rsidR="00F72060" w:rsidRDefault="00A715B3" w:rsidP="00F72060">
      <w:pPr>
        <w:spacing w:line="240" w:lineRule="auto"/>
      </w:pPr>
      <w:r>
        <w:t>HUMAN AND SOCIAL BIOLOGY</w:t>
      </w:r>
    </w:p>
    <w:p w:rsidR="00A715B3" w:rsidRDefault="00A715B3" w:rsidP="00F72060">
      <w:pPr>
        <w:spacing w:line="240" w:lineRule="auto"/>
      </w:pPr>
      <w:r>
        <w:t xml:space="preserve">E.D.P.M </w:t>
      </w:r>
    </w:p>
    <w:p w:rsidR="00A715B3" w:rsidRDefault="00A715B3" w:rsidP="00F72060">
      <w:pPr>
        <w:spacing w:line="240" w:lineRule="auto"/>
      </w:pPr>
      <w:r>
        <w:t>ECONOMICS</w:t>
      </w:r>
    </w:p>
    <w:p w:rsidR="00A715B3" w:rsidRDefault="00A715B3" w:rsidP="00F72060">
      <w:pPr>
        <w:spacing w:line="240" w:lineRule="auto"/>
      </w:pPr>
      <w:r>
        <w:t>PRINCIPLES – OF – BUSINESS</w:t>
      </w:r>
    </w:p>
    <w:p w:rsidR="00A715B3" w:rsidRDefault="00A715B3" w:rsidP="00F72060">
      <w:pPr>
        <w:spacing w:line="240" w:lineRule="auto"/>
      </w:pPr>
    </w:p>
    <w:p w:rsidR="00C0684E" w:rsidRDefault="00C0684E" w:rsidP="00F72060">
      <w:pPr>
        <w:spacing w:line="240" w:lineRule="auto"/>
      </w:pPr>
    </w:p>
    <w:p w:rsidR="00A533B0" w:rsidRDefault="00F537D0" w:rsidP="00F72060">
      <w:pPr>
        <w:pStyle w:val="Section"/>
        <w:rPr>
          <w:sz w:val="24"/>
          <w:szCs w:val="24"/>
        </w:rPr>
      </w:pPr>
      <w:proofErr w:type="gramStart"/>
      <w:r w:rsidRPr="00F72060">
        <w:rPr>
          <w:sz w:val="24"/>
          <w:szCs w:val="24"/>
        </w:rPr>
        <w:t>Experience</w:t>
      </w:r>
      <w:r w:rsidR="00D81455">
        <w:rPr>
          <w:sz w:val="24"/>
          <w:szCs w:val="24"/>
        </w:rPr>
        <w:t xml:space="preserve">  ]</w:t>
      </w:r>
      <w:proofErr w:type="gramEnd"/>
    </w:p>
    <w:p w:rsidR="00BC40DD" w:rsidRDefault="00BC40DD" w:rsidP="00646FED">
      <w:pPr>
        <w:spacing w:line="240" w:lineRule="auto"/>
        <w:rPr>
          <w:rFonts w:cs="Aharoni"/>
          <w:b/>
          <w:sz w:val="24"/>
        </w:rPr>
      </w:pPr>
      <w:proofErr w:type="gramStart"/>
      <w:r>
        <w:rPr>
          <w:rFonts w:cs="Aharoni"/>
          <w:b/>
          <w:sz w:val="24"/>
        </w:rPr>
        <w:t>SEPTEMBER  2011</w:t>
      </w:r>
      <w:proofErr w:type="gramEnd"/>
      <w:r>
        <w:rPr>
          <w:rFonts w:cs="Aharoni"/>
          <w:b/>
          <w:sz w:val="24"/>
        </w:rPr>
        <w:t>–JUNE 2012</w:t>
      </w:r>
      <w:r w:rsidR="001C7CFD">
        <w:rPr>
          <w:rFonts w:cs="Aharoni"/>
          <w:b/>
          <w:sz w:val="24"/>
        </w:rPr>
        <w:t xml:space="preserve"> </w:t>
      </w:r>
    </w:p>
    <w:p w:rsidR="00BC40DD" w:rsidRDefault="00BC40DD" w:rsidP="00646FED">
      <w:pPr>
        <w:spacing w:line="240" w:lineRule="auto"/>
        <w:rPr>
          <w:rFonts w:cs="Aharoni"/>
          <w:b/>
          <w:sz w:val="24"/>
        </w:rPr>
      </w:pPr>
      <w:proofErr w:type="spellStart"/>
      <w:r>
        <w:rPr>
          <w:rFonts w:cs="Aharoni"/>
          <w:b/>
          <w:sz w:val="24"/>
        </w:rPr>
        <w:t>Smaks</w:t>
      </w:r>
      <w:proofErr w:type="spellEnd"/>
      <w:r>
        <w:rPr>
          <w:rFonts w:cs="Aharoni"/>
          <w:b/>
          <w:sz w:val="24"/>
        </w:rPr>
        <w:t xml:space="preserve"> Tea and Wine Garden</w:t>
      </w:r>
    </w:p>
    <w:p w:rsidR="00BC40DD" w:rsidRDefault="00BC40DD" w:rsidP="00646FED">
      <w:pPr>
        <w:spacing w:line="240" w:lineRule="auto"/>
        <w:rPr>
          <w:rStyle w:val="SubsectionDateChar1"/>
          <w:rFonts w:ascii="Times New Roman" w:hAnsi="Times New Roman"/>
          <w:color w:val="auto"/>
          <w:szCs w:val="24"/>
        </w:rPr>
      </w:pPr>
      <w:proofErr w:type="spellStart"/>
      <w:r>
        <w:rPr>
          <w:rFonts w:cs="Aharoni"/>
          <w:b/>
          <w:sz w:val="24"/>
        </w:rPr>
        <w:t>V</w:t>
      </w:r>
      <w:r>
        <w:rPr>
          <w:rFonts w:cs="Aharoni"/>
          <w:sz w:val="24"/>
        </w:rPr>
        <w:t>alpark</w:t>
      </w:r>
      <w:proofErr w:type="spellEnd"/>
      <w:r>
        <w:rPr>
          <w:rFonts w:cs="Aharoni"/>
          <w:sz w:val="24"/>
        </w:rPr>
        <w:t xml:space="preserve"> Shopping Plaza</w:t>
      </w:r>
      <w:r w:rsidR="00646FED" w:rsidRPr="00646FED">
        <w:rPr>
          <w:rStyle w:val="SubsectionDateChar1"/>
          <w:rFonts w:ascii="Times New Roman" w:hAnsi="Times New Roman"/>
          <w:color w:val="auto"/>
          <w:szCs w:val="24"/>
        </w:rPr>
        <w:t xml:space="preserve"> </w:t>
      </w:r>
      <w:proofErr w:type="spellStart"/>
      <w:r>
        <w:rPr>
          <w:rStyle w:val="SubsectionDateChar1"/>
          <w:rFonts w:ascii="Times New Roman" w:hAnsi="Times New Roman"/>
          <w:color w:val="auto"/>
          <w:szCs w:val="24"/>
        </w:rPr>
        <w:t>Valsayn</w:t>
      </w:r>
      <w:proofErr w:type="spellEnd"/>
    </w:p>
    <w:p w:rsidR="00C46AE4" w:rsidRPr="00646FED" w:rsidRDefault="00BC40DD" w:rsidP="00646FED">
      <w:pPr>
        <w:spacing w:line="240" w:lineRule="auto"/>
        <w:rPr>
          <w:rFonts w:ascii="Times New Roman" w:hAnsi="Times New Roman"/>
          <w:color w:val="auto"/>
          <w:spacing w:val="20"/>
          <w:sz w:val="24"/>
          <w:szCs w:val="24"/>
        </w:rPr>
      </w:pPr>
      <w:r>
        <w:rPr>
          <w:rStyle w:val="SubsectionDateChar1"/>
          <w:rFonts w:ascii="Times New Roman" w:hAnsi="Times New Roman"/>
          <w:color w:val="auto"/>
          <w:szCs w:val="24"/>
        </w:rPr>
        <w:lastRenderedPageBreak/>
        <w:t>Waitress</w:t>
      </w:r>
    </w:p>
    <w:p w:rsidR="007A0D0E" w:rsidRPr="00F72060" w:rsidRDefault="008F5FC2" w:rsidP="00F72060">
      <w:pPr>
        <w:pStyle w:val="Subsection"/>
        <w:rPr>
          <w:rFonts w:ascii="Times New Roman" w:hAnsi="Times New Roman"/>
          <w:color w:val="auto"/>
          <w:szCs w:val="24"/>
        </w:rPr>
      </w:pPr>
      <w:r>
        <w:rPr>
          <w:rStyle w:val="SubsectionDateChar1"/>
          <w:rFonts w:ascii="Times New Roman" w:hAnsi="Times New Roman"/>
          <w:color w:val="auto"/>
          <w:szCs w:val="24"/>
        </w:rPr>
        <w:t xml:space="preserve">February 2010 – June 2011 </w:t>
      </w:r>
    </w:p>
    <w:p w:rsidR="007A0D0E" w:rsidRDefault="008F5FC2" w:rsidP="00F72060">
      <w:pPr>
        <w:spacing w:line="240" w:lineRule="auto"/>
        <w:rPr>
          <w:rStyle w:val="SubsectionDateChar1"/>
          <w:rFonts w:ascii="Times New Roman" w:hAnsi="Times New Roman"/>
          <w:color w:val="auto"/>
          <w:szCs w:val="24"/>
        </w:rPr>
      </w:pPr>
      <w:r>
        <w:rPr>
          <w:rStyle w:val="SubsectionDateChar1"/>
          <w:rFonts w:ascii="Times New Roman" w:hAnsi="Times New Roman"/>
          <w:color w:val="auto"/>
          <w:szCs w:val="24"/>
        </w:rPr>
        <w:t>Lisa’s Preservatives</w:t>
      </w:r>
    </w:p>
    <w:p w:rsidR="008F5FC2" w:rsidRDefault="008F5FC2" w:rsidP="00F72060">
      <w:pPr>
        <w:spacing w:line="240" w:lineRule="auto"/>
        <w:rPr>
          <w:rStyle w:val="SubsectionDateChar1"/>
          <w:rFonts w:ascii="Times New Roman" w:hAnsi="Times New Roman"/>
          <w:color w:val="auto"/>
          <w:szCs w:val="24"/>
        </w:rPr>
      </w:pPr>
      <w:r>
        <w:rPr>
          <w:rStyle w:val="SubsectionDateChar1"/>
          <w:rFonts w:ascii="Times New Roman" w:hAnsi="Times New Roman"/>
          <w:color w:val="auto"/>
          <w:szCs w:val="24"/>
        </w:rPr>
        <w:t>Gonzales</w:t>
      </w:r>
    </w:p>
    <w:p w:rsidR="008F5FC2" w:rsidRPr="00F72060" w:rsidRDefault="008F5FC2" w:rsidP="00F72060">
      <w:pPr>
        <w:spacing w:line="240" w:lineRule="auto"/>
        <w:rPr>
          <w:rStyle w:val="SubsectionDateChar1"/>
          <w:rFonts w:ascii="Times New Roman" w:hAnsi="Times New Roman"/>
          <w:color w:val="auto"/>
          <w:szCs w:val="24"/>
        </w:rPr>
      </w:pPr>
      <w:r>
        <w:rPr>
          <w:rStyle w:val="SubsectionDateChar1"/>
          <w:rFonts w:ascii="Times New Roman" w:hAnsi="Times New Roman"/>
          <w:color w:val="auto"/>
          <w:szCs w:val="24"/>
        </w:rPr>
        <w:t>Merchandiser/Sales Associate</w:t>
      </w:r>
    </w:p>
    <w:p w:rsidR="00A533B0" w:rsidRPr="00F72060" w:rsidRDefault="008F5FC2" w:rsidP="00F72060">
      <w:pPr>
        <w:pStyle w:val="Subsection"/>
        <w:rPr>
          <w:rFonts w:ascii="Times New Roman" w:hAnsi="Times New Roman"/>
          <w:color w:val="auto"/>
          <w:szCs w:val="24"/>
        </w:rPr>
      </w:pPr>
      <w:r>
        <w:rPr>
          <w:rStyle w:val="SubsectionDateChar1"/>
          <w:rFonts w:ascii="Times New Roman" w:hAnsi="Times New Roman"/>
          <w:color w:val="auto"/>
          <w:szCs w:val="24"/>
        </w:rPr>
        <w:t>June 2008 – January 2010</w:t>
      </w:r>
    </w:p>
    <w:p w:rsidR="00A533B0" w:rsidRDefault="008F5FC2" w:rsidP="00F72060">
      <w:pPr>
        <w:spacing w:line="240" w:lineRule="auto"/>
        <w:rPr>
          <w:rStyle w:val="SubsectionDateChar1"/>
          <w:rFonts w:ascii="Times New Roman" w:hAnsi="Times New Roman"/>
          <w:color w:val="auto"/>
          <w:szCs w:val="24"/>
        </w:rPr>
      </w:pPr>
      <w:proofErr w:type="spellStart"/>
      <w:r>
        <w:rPr>
          <w:rStyle w:val="SubsectionDateChar1"/>
          <w:rFonts w:ascii="Times New Roman" w:hAnsi="Times New Roman"/>
          <w:color w:val="auto"/>
          <w:szCs w:val="24"/>
        </w:rPr>
        <w:t>Boiscanot</w:t>
      </w:r>
      <w:proofErr w:type="spellEnd"/>
      <w:r>
        <w:rPr>
          <w:rStyle w:val="SubsectionDateChar1"/>
          <w:rFonts w:ascii="Times New Roman" w:hAnsi="Times New Roman"/>
          <w:color w:val="auto"/>
          <w:szCs w:val="24"/>
        </w:rPr>
        <w:t xml:space="preserve"> Productions Limited </w:t>
      </w:r>
    </w:p>
    <w:p w:rsidR="008F5FC2" w:rsidRDefault="008F5FC2" w:rsidP="00F72060">
      <w:pPr>
        <w:spacing w:line="240" w:lineRule="auto"/>
        <w:rPr>
          <w:rStyle w:val="SubsectionDateChar1"/>
          <w:rFonts w:ascii="Times New Roman" w:hAnsi="Times New Roman"/>
          <w:color w:val="auto"/>
          <w:szCs w:val="24"/>
        </w:rPr>
      </w:pPr>
      <w:proofErr w:type="spellStart"/>
      <w:r>
        <w:rPr>
          <w:rStyle w:val="SubsectionDateChar1"/>
          <w:rFonts w:ascii="Times New Roman" w:hAnsi="Times New Roman"/>
          <w:color w:val="auto"/>
          <w:szCs w:val="24"/>
        </w:rPr>
        <w:t>Maraval</w:t>
      </w:r>
      <w:proofErr w:type="spellEnd"/>
      <w:r>
        <w:rPr>
          <w:rStyle w:val="SubsectionDateChar1"/>
          <w:rFonts w:ascii="Times New Roman" w:hAnsi="Times New Roman"/>
          <w:color w:val="auto"/>
          <w:szCs w:val="24"/>
        </w:rPr>
        <w:t xml:space="preserve"> </w:t>
      </w:r>
    </w:p>
    <w:p w:rsidR="007A0D0E" w:rsidRPr="008F5FC2" w:rsidRDefault="008F5FC2" w:rsidP="00F72060">
      <w:pPr>
        <w:spacing w:line="240" w:lineRule="auto"/>
        <w:rPr>
          <w:rFonts w:ascii="Times New Roman" w:hAnsi="Times New Roman"/>
          <w:color w:val="auto"/>
          <w:spacing w:val="20"/>
          <w:sz w:val="24"/>
          <w:szCs w:val="24"/>
        </w:rPr>
      </w:pPr>
      <w:r>
        <w:rPr>
          <w:rStyle w:val="SubsectionDateChar1"/>
          <w:rFonts w:ascii="Times New Roman" w:hAnsi="Times New Roman"/>
          <w:color w:val="auto"/>
          <w:szCs w:val="24"/>
        </w:rPr>
        <w:t>Costume Decorator</w:t>
      </w:r>
    </w:p>
    <w:p w:rsidR="007A0D0E" w:rsidRDefault="007A0D0E" w:rsidP="00F72060">
      <w:pPr>
        <w:spacing w:line="240" w:lineRule="auto"/>
      </w:pPr>
    </w:p>
    <w:p w:rsidR="0073465E" w:rsidRDefault="00D81C98" w:rsidP="00A715B3">
      <w:pPr>
        <w:pStyle w:val="Section"/>
        <w:rPr>
          <w:sz w:val="24"/>
          <w:szCs w:val="24"/>
        </w:rPr>
      </w:pPr>
      <w:r>
        <w:rPr>
          <w:sz w:val="24"/>
          <w:szCs w:val="24"/>
        </w:rPr>
        <w:t>REFERENCES:</w:t>
      </w:r>
    </w:p>
    <w:p w:rsidR="00D81C98" w:rsidRDefault="00D81C98" w:rsidP="00D81C98"/>
    <w:p w:rsidR="00D81C98" w:rsidRDefault="00D81C98" w:rsidP="00D81C98">
      <w:r>
        <w:t xml:space="preserve">DEXTER DAVID </w:t>
      </w:r>
      <w:proofErr w:type="gramStart"/>
      <w:r>
        <w:t>CHARLES :</w:t>
      </w:r>
      <w:proofErr w:type="gramEnd"/>
      <w:r>
        <w:t xml:space="preserve"> 360-8830</w:t>
      </w:r>
    </w:p>
    <w:p w:rsidR="001C7CFD" w:rsidRPr="00D81C98" w:rsidRDefault="00D81C98" w:rsidP="00D81C98">
      <w:r>
        <w:t>MARRIAGE OFFICER</w:t>
      </w:r>
    </w:p>
    <w:p w:rsidR="001C7CFD" w:rsidRPr="00D81C98" w:rsidRDefault="001C7CFD">
      <w:pPr>
        <w:spacing w:after="200"/>
        <w:rPr>
          <w:sz w:val="24"/>
          <w:szCs w:val="24"/>
        </w:rPr>
      </w:pPr>
    </w:p>
    <w:p w:rsidR="001C7CFD" w:rsidRDefault="00D81C98">
      <w:pPr>
        <w:spacing w:after="200"/>
        <w:rPr>
          <w:sz w:val="24"/>
          <w:szCs w:val="24"/>
        </w:rPr>
      </w:pPr>
      <w:r w:rsidRPr="00D81C98">
        <w:rPr>
          <w:sz w:val="24"/>
          <w:szCs w:val="24"/>
        </w:rPr>
        <w:t xml:space="preserve">STEPHANIE SAMUEL-ROSALES: </w:t>
      </w:r>
      <w:r w:rsidR="00761AAA">
        <w:rPr>
          <w:sz w:val="24"/>
          <w:szCs w:val="24"/>
        </w:rPr>
        <w:t>375-8265</w:t>
      </w:r>
    </w:p>
    <w:p w:rsidR="00D81C98" w:rsidRPr="00D81C98" w:rsidRDefault="00D81C98">
      <w:pPr>
        <w:spacing w:after="200"/>
        <w:rPr>
          <w:sz w:val="24"/>
          <w:szCs w:val="24"/>
        </w:rPr>
      </w:pPr>
      <w:r>
        <w:rPr>
          <w:sz w:val="24"/>
          <w:szCs w:val="24"/>
        </w:rPr>
        <w:t>CLERICAL OFFICER 1</w:t>
      </w:r>
    </w:p>
    <w:sectPr w:rsidR="00D81C98" w:rsidRPr="00D81C98" w:rsidSect="00A533B0">
      <w:footerReference w:type="even" r:id="rId10"/>
      <w:footerReference w:type="default" r:id="rId11"/>
      <w:footerReference w:type="first" r:id="rId12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59AF" w:rsidRDefault="008159AF">
      <w:r>
        <w:separator/>
      </w:r>
    </w:p>
    <w:p w:rsidR="008159AF" w:rsidRDefault="008159AF"/>
    <w:p w:rsidR="008159AF" w:rsidRDefault="008159AF"/>
    <w:p w:rsidR="008159AF" w:rsidRDefault="008159AF"/>
    <w:p w:rsidR="008159AF" w:rsidRDefault="008159AF"/>
    <w:p w:rsidR="008159AF" w:rsidRDefault="008159AF"/>
    <w:p w:rsidR="008159AF" w:rsidRDefault="008159AF"/>
    <w:p w:rsidR="008159AF" w:rsidRDefault="008159AF"/>
    <w:p w:rsidR="008159AF" w:rsidRDefault="008159AF"/>
  </w:endnote>
  <w:endnote w:type="continuationSeparator" w:id="0">
    <w:p w:rsidR="008159AF" w:rsidRDefault="008159AF">
      <w:r>
        <w:continuationSeparator/>
      </w:r>
    </w:p>
    <w:p w:rsidR="008159AF" w:rsidRDefault="008159AF"/>
    <w:p w:rsidR="008159AF" w:rsidRDefault="008159AF"/>
    <w:p w:rsidR="008159AF" w:rsidRDefault="008159AF"/>
    <w:p w:rsidR="008159AF" w:rsidRDefault="008159AF"/>
    <w:p w:rsidR="008159AF" w:rsidRDefault="008159AF"/>
    <w:p w:rsidR="008159AF" w:rsidRDefault="008159AF"/>
    <w:p w:rsidR="008159AF" w:rsidRDefault="008159AF"/>
    <w:p w:rsidR="008159AF" w:rsidRDefault="008159A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655" w:rsidRDefault="00546243">
    <w:pPr>
      <w:pStyle w:val="Footer"/>
    </w:pPr>
    <w:r>
      <w:rPr>
        <w:noProof/>
      </w:rPr>
      <w:pict>
        <v:rect id="_x0000_s27665" style="position:absolute;margin-left:0;margin-top:0;width:51.9pt;height:9in;z-index:251672576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5" inset="3.6pt,,14.4pt,7.2pt">
            <w:txbxContent>
              <w:sdt>
                <w:sdtPr>
                  <w:id w:val="805325498"/>
                  <w:placeholder>
                    <w:docPart w:val="2A1C38AA66F5482ABE9A721A1A09CEB3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594655" w:rsidRDefault="00A715B3">
                    <w:pPr>
                      <w:pStyle w:val="GrayText"/>
                    </w:pPr>
                    <w:r>
                      <w:t>Randi Hernandez-Beekley</w:t>
                    </w:r>
                  </w:p>
                </w:sdtContent>
              </w:sdt>
            </w:txbxContent>
          </v:textbox>
          <w10:wrap anchorx="page" anchory="margin"/>
        </v:rect>
      </w:pict>
    </w:r>
    <w:r>
      <w:rPr>
        <w:noProof/>
      </w:rPr>
      <w:pict>
        <v:roundrect id="_x0000_s27664" style="position:absolute;margin-left:0;margin-top:0;width:562.05pt;height:743.45pt;z-index:251671552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</w:rPr>
      <w:pict>
        <v:oval id="_x0000_s27663" style="position:absolute;margin-left:0;margin-top:0;width:41pt;height:41pt;z-index:251670528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7663" inset="0,0,0,0">
            <w:txbxContent>
              <w:p w:rsidR="00594655" w:rsidRDefault="00546243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591956" w:rsidRPr="00591956">
                    <w:rPr>
                      <w:noProof/>
                      <w:color w:val="FFFFFF" w:themeColor="background1"/>
                      <w:sz w:val="40"/>
                      <w:szCs w:val="40"/>
                    </w:rPr>
                    <w:t>1</w:t>
                  </w:r>
                </w:fldSimple>
              </w:p>
            </w:txbxContent>
          </v:textbox>
          <w10:wrap anchorx="page" anchory="page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655" w:rsidRDefault="00546243">
    <w:pPr>
      <w:rPr>
        <w:sz w:val="10"/>
        <w:szCs w:val="10"/>
      </w:rPr>
    </w:pPr>
    <w:r>
      <w:rPr>
        <w:noProof/>
        <w:sz w:val="10"/>
        <w:szCs w:val="10"/>
      </w:rPr>
      <w:pict>
        <v:rect id="_x0000_s27668" style="position:absolute;margin-left:-63.4pt;margin-top:0;width:51.9pt;height:9in;z-index:251676672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8" inset="14.4pt,,3.6pt,7.2pt">
            <w:txbxContent>
              <w:sdt>
                <w:sdtPr>
                  <w:id w:val="20760667"/>
                  <w:placeholder>
                    <w:docPart w:val="776919101B7B4B82884758EFAD8B30EB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594655" w:rsidRDefault="00A715B3">
                    <w:pPr>
                      <w:pStyle w:val="GrayText"/>
                    </w:pPr>
                    <w:r>
                      <w:t>Randi Hernandez-Beekley</w:t>
                    </w:r>
                  </w:p>
                </w:sdtContent>
              </w:sdt>
            </w:txbxContent>
          </v:textbox>
          <w10:wrap anchorx="margin" anchory="margin"/>
        </v:rect>
      </w:pict>
    </w:r>
    <w:r>
      <w:rPr>
        <w:noProof/>
        <w:sz w:val="10"/>
        <w:szCs w:val="10"/>
      </w:rPr>
      <w:pict>
        <v:roundrect id="_x0000_s27667" style="position:absolute;margin-left:0;margin-top:0;width:562.05pt;height:743.45pt;z-index:251675648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10"/>
        <w:szCs w:val="10"/>
      </w:rPr>
      <w:pict>
        <v:oval id="_x0000_s27666" style="position:absolute;margin-left:74.45pt;margin-top:0;width:41pt;height:41pt;z-index:251674624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7666" inset="0,0,0,0">
            <w:txbxContent>
              <w:p w:rsidR="00594655" w:rsidRDefault="00546243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6B3132" w:rsidRPr="006B3132">
                    <w:rPr>
                      <w:noProof/>
                      <w:color w:val="FFFFFF" w:themeColor="background1"/>
                      <w:sz w:val="40"/>
                      <w:szCs w:val="40"/>
                    </w:rPr>
                    <w:t>2</w:t>
                  </w:r>
                </w:fldSimple>
              </w:p>
            </w:txbxContent>
          </v:textbox>
          <w10:wrap anchorx="margin" anchory="page"/>
        </v:oval>
      </w:pict>
    </w:r>
  </w:p>
  <w:p w:rsidR="00594655" w:rsidRDefault="00594655">
    <w:pPr>
      <w:pStyle w:val="Footer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655" w:rsidRDefault="00546243">
    <w:pPr>
      <w:pStyle w:val="Footer"/>
    </w:pPr>
    <w:r>
      <w:rPr>
        <w:noProof/>
        <w:lang w:eastAsia="en-US"/>
      </w:rPr>
      <w:pict>
        <v:roundrect id="_x0000_s27659" style="position:absolute;margin-left:0;margin-top:0;width:545.6pt;height:751.35pt;z-index:251668480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" type="pattern"/>
          <w10:wrap anchorx="page" anchory="page"/>
        </v:roundrect>
      </w:pict>
    </w:r>
    <w:r>
      <w:rPr>
        <w:noProof/>
        <w:lang w:eastAsia="en-US"/>
      </w:rPr>
      <w:pict>
        <v:oval id="_x0000_s27658" style="position:absolute;margin-left:40pt;margin-top:0;width:41pt;height:41pt;z-index:251667456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7658" inset="0,0,0,0">
            <w:txbxContent>
              <w:p w:rsidR="00594655" w:rsidRDefault="00594655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</w:p>
            </w:txbxContent>
          </v:textbox>
          <w10:wrap anchorx="margin" anchory="page"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59AF" w:rsidRDefault="008159AF">
      <w:r>
        <w:separator/>
      </w:r>
    </w:p>
    <w:p w:rsidR="008159AF" w:rsidRDefault="008159AF"/>
    <w:p w:rsidR="008159AF" w:rsidRDefault="008159AF"/>
    <w:p w:rsidR="008159AF" w:rsidRDefault="008159AF"/>
    <w:p w:rsidR="008159AF" w:rsidRDefault="008159AF"/>
    <w:p w:rsidR="008159AF" w:rsidRDefault="008159AF"/>
    <w:p w:rsidR="008159AF" w:rsidRDefault="008159AF"/>
    <w:p w:rsidR="008159AF" w:rsidRDefault="008159AF"/>
    <w:p w:rsidR="008159AF" w:rsidRDefault="008159AF"/>
  </w:footnote>
  <w:footnote w:type="continuationSeparator" w:id="0">
    <w:p w:rsidR="008159AF" w:rsidRDefault="008159AF">
      <w:r>
        <w:continuationSeparator/>
      </w:r>
    </w:p>
    <w:p w:rsidR="008159AF" w:rsidRDefault="008159AF"/>
    <w:p w:rsidR="008159AF" w:rsidRDefault="008159AF"/>
    <w:p w:rsidR="008159AF" w:rsidRDefault="008159AF"/>
    <w:p w:rsidR="008159AF" w:rsidRDefault="008159AF"/>
    <w:p w:rsidR="008159AF" w:rsidRDefault="008159AF"/>
    <w:p w:rsidR="008159AF" w:rsidRDefault="008159AF"/>
    <w:p w:rsidR="008159AF" w:rsidRDefault="008159AF"/>
    <w:p w:rsidR="008159AF" w:rsidRDefault="008159AF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1376106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67562316"/>
    <w:multiLevelType w:val="hybridMultilevel"/>
    <w:tmpl w:val="5DFACC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removeDateAndTime/>
  <w:hideGrammaticalErrors/>
  <w:proofState w:spelling="clean" w:grammar="clean"/>
  <w:attachedTemplate r:id="rId1"/>
  <w:styleLockQFSet/>
  <w:defaultTabStop w:val="720"/>
  <w:drawingGridHorizontalSpacing w:val="110"/>
  <w:displayHorizontalDrawingGridEvery w:val="2"/>
  <w:characterSpacingControl w:val="doNotCompress"/>
  <w:hdrShapeDefaults>
    <o:shapedefaults v:ext="edit" spidmax="31746">
      <o:colormenu v:ext="edit" fillcolor="none [3204]" strokecolor="none [3213]"/>
    </o:shapedefaults>
    <o:shapelayout v:ext="edit">
      <o:idmap v:ext="edit" data="27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F537D0"/>
    <w:rsid w:val="000F6AE4"/>
    <w:rsid w:val="00155A40"/>
    <w:rsid w:val="001C7CFD"/>
    <w:rsid w:val="0026218E"/>
    <w:rsid w:val="00301787"/>
    <w:rsid w:val="00385AC2"/>
    <w:rsid w:val="003B42E5"/>
    <w:rsid w:val="00425293"/>
    <w:rsid w:val="00460D7B"/>
    <w:rsid w:val="00503298"/>
    <w:rsid w:val="00546243"/>
    <w:rsid w:val="00546425"/>
    <w:rsid w:val="00591956"/>
    <w:rsid w:val="00594655"/>
    <w:rsid w:val="005947BE"/>
    <w:rsid w:val="005E0E82"/>
    <w:rsid w:val="00606268"/>
    <w:rsid w:val="00646FED"/>
    <w:rsid w:val="00657AC0"/>
    <w:rsid w:val="00684DC9"/>
    <w:rsid w:val="006B3132"/>
    <w:rsid w:val="00703AB0"/>
    <w:rsid w:val="00725B3B"/>
    <w:rsid w:val="0073465E"/>
    <w:rsid w:val="00737133"/>
    <w:rsid w:val="00761AAA"/>
    <w:rsid w:val="00772EB1"/>
    <w:rsid w:val="007A0D0E"/>
    <w:rsid w:val="007A2AE7"/>
    <w:rsid w:val="007C5965"/>
    <w:rsid w:val="007D10FB"/>
    <w:rsid w:val="007E2749"/>
    <w:rsid w:val="00812156"/>
    <w:rsid w:val="008159AF"/>
    <w:rsid w:val="008851EF"/>
    <w:rsid w:val="008A4C11"/>
    <w:rsid w:val="008A5EDD"/>
    <w:rsid w:val="008F5FC2"/>
    <w:rsid w:val="00991B9B"/>
    <w:rsid w:val="00A533B0"/>
    <w:rsid w:val="00A66145"/>
    <w:rsid w:val="00A715B3"/>
    <w:rsid w:val="00AB3B51"/>
    <w:rsid w:val="00AE1AFA"/>
    <w:rsid w:val="00B02834"/>
    <w:rsid w:val="00B05387"/>
    <w:rsid w:val="00B8174E"/>
    <w:rsid w:val="00BA6043"/>
    <w:rsid w:val="00BC40DD"/>
    <w:rsid w:val="00BF3412"/>
    <w:rsid w:val="00C0684E"/>
    <w:rsid w:val="00C46AE4"/>
    <w:rsid w:val="00D4743B"/>
    <w:rsid w:val="00D70EA3"/>
    <w:rsid w:val="00D81455"/>
    <w:rsid w:val="00D81C98"/>
    <w:rsid w:val="00D95C32"/>
    <w:rsid w:val="00DC1FCB"/>
    <w:rsid w:val="00EC6F21"/>
    <w:rsid w:val="00F24E49"/>
    <w:rsid w:val="00F537D0"/>
    <w:rsid w:val="00F72060"/>
    <w:rsid w:val="00F91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 [3204]" strokecolor="none [3213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3B0"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A533B0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A533B0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3B0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A533B0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A533B0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3B0"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3B0"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3B0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3B0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3B0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3B0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3B0"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3B0"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3B0"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3B0"/>
    <w:rPr>
      <w:rFonts w:asciiTheme="majorHAnsi" w:hAnsiTheme="majorHAnsi" w:cs="Times New Roman"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3B0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3B0"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3B0"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A533B0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533B0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A533B0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33B0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sid w:val="00A533B0"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sid w:val="00A533B0"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A533B0"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A533B0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A533B0"/>
    <w:rPr>
      <w:color w:val="737373" w:themeColor="text1" w:themeTint="8C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A533B0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sid w:val="00A533B0"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sid w:val="00A533B0"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A533B0"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A533B0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A533B0"/>
    <w:rPr>
      <w:i/>
      <w:color w:val="737373" w:themeColor="text1" w:themeTint="8C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A533B0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A533B0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533B0"/>
    <w:rPr>
      <w:rFonts w:cs="Times New Roman"/>
      <w:i/>
      <w:color w:val="7F7F7F" w:themeColor="background1" w:themeShade="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A533B0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rsid w:val="00A533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533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33B0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A533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33B0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3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3B0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rsid w:val="00A533B0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A533B0"/>
    <w:pPr>
      <w:spacing w:after="0" w:line="240" w:lineRule="auto"/>
    </w:pPr>
  </w:style>
  <w:style w:type="paragraph" w:styleId="BlockText">
    <w:name w:val="Block Text"/>
    <w:aliases w:val="Block Quote"/>
    <w:uiPriority w:val="40"/>
    <w:rsid w:val="00A533B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rsid w:val="00A533B0"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A533B0"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A533B0"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A533B0"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A533B0"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A533B0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A533B0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A533B0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A533B0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A533B0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A533B0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A533B0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A533B0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A533B0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sid w:val="00A533B0"/>
    <w:rPr>
      <w:color w:val="CC9900" w:themeColor="hyperlink"/>
      <w:u w:val="single"/>
    </w:rPr>
  </w:style>
  <w:style w:type="paragraph" w:customStyle="1" w:styleId="PersonalName">
    <w:name w:val="Personal Name"/>
    <w:basedOn w:val="Normal"/>
    <w:uiPriority w:val="2"/>
    <w:qFormat/>
    <w:rsid w:val="00A533B0"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sid w:val="00A533B0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A533B0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A533B0"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A533B0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A533B0"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A533B0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A533B0"/>
    <w:rPr>
      <w:rFonts w:asciiTheme="majorHAnsi" w:hAnsiTheme="majorHAnsi" w:cs="Times New Roman"/>
      <w:color w:val="696464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A533B0"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A533B0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A533B0"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link w:val="SubsectionDate"/>
    <w:rsid w:val="00A533B0"/>
    <w:rPr>
      <w:rFonts w:asciiTheme="majorHAnsi" w:hAnsiTheme="majorHAnsi" w:cs="Times New Roman"/>
      <w:b/>
      <w:color w:val="9B2D1F" w:themeColor="accent2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A533B0"/>
    <w:rPr>
      <w:rFonts w:asciiTheme="majorHAnsi" w:hAnsiTheme="majorHAnsi" w:cs="Times New Roman"/>
      <w:b/>
      <w:color w:val="D34817" w:themeColor="accent1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A533B0"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PlaceholderAutotext32">
    <w:name w:val="PlaceholderAutotext_32"/>
    <w:semiHidden/>
    <w:unhideWhenUsed/>
    <w:rsid w:val="00A533B0"/>
    <w:pPr>
      <w:tabs>
        <w:tab w:val="num" w:pos="720"/>
      </w:tabs>
      <w:spacing w:after="0"/>
      <w:ind w:left="360" w:hanging="360"/>
      <w:contextualSpacing/>
    </w:pPr>
    <w:rPr>
      <w:rFonts w:cs="Times New Roman"/>
      <w:color w:val="000000" w:themeColor="text1"/>
      <w:szCs w:val="20"/>
    </w:rPr>
  </w:style>
  <w:style w:type="paragraph" w:customStyle="1" w:styleId="GrayText">
    <w:name w:val="Gray Text"/>
    <w:basedOn w:val="NoSpacing"/>
    <w:unhideWhenUsed/>
    <w:qFormat/>
    <w:rsid w:val="00A533B0"/>
    <w:rPr>
      <w:rFonts w:asciiTheme="majorHAnsi" w:hAnsiTheme="majorHAnsi"/>
      <w:color w:val="7F7F7F" w:themeColor="text1" w:themeTint="80"/>
      <w:sz w:val="20"/>
    </w:rPr>
  </w:style>
  <w:style w:type="character" w:customStyle="1" w:styleId="subsectiondatechar0">
    <w:name w:val="subsectiondatechar"/>
    <w:basedOn w:val="DefaultParagraphFont"/>
    <w:uiPriority w:val="99"/>
    <w:unhideWhenUsed/>
    <w:rsid w:val="00A533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EB4AB35E5BB4CAD8C9DD82848BB0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AF893-BE8E-4D08-B354-B1B55CDBA7C6}"/>
      </w:docPartPr>
      <w:docPartBody>
        <w:p w:rsidR="00381BC2" w:rsidRDefault="00A563C1">
          <w:pPr>
            <w:pStyle w:val="EEB4AB35E5BB4CAD8C9DD82848BB0E51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26F498078B8E48CFA53DAC96DAEDE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51101-A066-4840-89B6-596147CBDB43}"/>
      </w:docPartPr>
      <w:docPartBody>
        <w:p w:rsidR="00381BC2" w:rsidRDefault="00A563C1">
          <w:pPr>
            <w:pStyle w:val="26F498078B8E48CFA53DAC96DAEDE1CB"/>
          </w:pPr>
          <w:r>
            <w:t>[Type your name]</w:t>
          </w:r>
        </w:p>
      </w:docPartBody>
    </w:docPart>
    <w:docPart>
      <w:docPartPr>
        <w:name w:val="2A1C38AA66F5482ABE9A721A1A09C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A51C2-3149-4AD7-A552-EBD6AE1C76A5}"/>
      </w:docPartPr>
      <w:docPartBody>
        <w:p w:rsidR="00381BC2" w:rsidRDefault="00A563C1">
          <w:pPr>
            <w:pStyle w:val="2A1C38AA66F5482ABE9A721A1A09CEB3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776919101B7B4B82884758EFAD8B3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3171D-4049-4C7E-BA4E-D753863F0ADA}"/>
      </w:docPartPr>
      <w:docPartBody>
        <w:p w:rsidR="00381BC2" w:rsidRDefault="00A563C1">
          <w:pPr>
            <w:pStyle w:val="776919101B7B4B82884758EFAD8B30EB"/>
          </w:pPr>
          <w:r>
            <w:rPr>
              <w:rStyle w:val="PlaceholderText"/>
            </w:rP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563C1"/>
    <w:rsid w:val="00057D5E"/>
    <w:rsid w:val="00193836"/>
    <w:rsid w:val="00286C03"/>
    <w:rsid w:val="002A6091"/>
    <w:rsid w:val="00327E21"/>
    <w:rsid w:val="00381BC2"/>
    <w:rsid w:val="00404040"/>
    <w:rsid w:val="004B42C2"/>
    <w:rsid w:val="00504322"/>
    <w:rsid w:val="00527BF6"/>
    <w:rsid w:val="005E732C"/>
    <w:rsid w:val="00656B1A"/>
    <w:rsid w:val="008140FA"/>
    <w:rsid w:val="00875471"/>
    <w:rsid w:val="008B2030"/>
    <w:rsid w:val="008C40E6"/>
    <w:rsid w:val="00A563C1"/>
    <w:rsid w:val="00B97C73"/>
    <w:rsid w:val="00EE5D5A"/>
    <w:rsid w:val="00FD7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1BC2"/>
    <w:rPr>
      <w:color w:val="808080"/>
    </w:rPr>
  </w:style>
  <w:style w:type="paragraph" w:customStyle="1" w:styleId="EEB4AB35E5BB4CAD8C9DD82848BB0E51">
    <w:name w:val="EEB4AB35E5BB4CAD8C9DD82848BB0E51"/>
    <w:rsid w:val="00381BC2"/>
  </w:style>
  <w:style w:type="paragraph" w:customStyle="1" w:styleId="26F498078B8E48CFA53DAC96DAEDE1CB">
    <w:name w:val="26F498078B8E48CFA53DAC96DAEDE1CB"/>
    <w:rsid w:val="00381BC2"/>
  </w:style>
  <w:style w:type="paragraph" w:customStyle="1" w:styleId="0C6D6E57F365405487DBA287C67F388C">
    <w:name w:val="0C6D6E57F365405487DBA287C67F388C"/>
    <w:rsid w:val="00381BC2"/>
  </w:style>
  <w:style w:type="paragraph" w:customStyle="1" w:styleId="FF058C77F1F34370A02D9F1A33A030D7">
    <w:name w:val="FF058C77F1F34370A02D9F1A33A030D7"/>
    <w:rsid w:val="00381BC2"/>
  </w:style>
  <w:style w:type="paragraph" w:customStyle="1" w:styleId="0B28268156D5478CB6019FADB4BF2AC4">
    <w:name w:val="0B28268156D5478CB6019FADB4BF2AC4"/>
    <w:rsid w:val="00381BC2"/>
  </w:style>
  <w:style w:type="paragraph" w:customStyle="1" w:styleId="0F8360B75B694829A9186EF5604A3A18">
    <w:name w:val="0F8360B75B694829A9186EF5604A3A18"/>
    <w:rsid w:val="00381BC2"/>
  </w:style>
  <w:style w:type="paragraph" w:customStyle="1" w:styleId="EEC0D65763D94A3BB67455C72A7CCE18">
    <w:name w:val="EEC0D65763D94A3BB67455C72A7CCE18"/>
    <w:rsid w:val="00381BC2"/>
  </w:style>
  <w:style w:type="character" w:customStyle="1" w:styleId="SubsectionDateChar1">
    <w:name w:val="Subsection Date Char1"/>
    <w:basedOn w:val="DefaultParagraphFont"/>
    <w:link w:val="SubsectionDate"/>
    <w:rsid w:val="00381BC2"/>
    <w:rPr>
      <w:rFonts w:asciiTheme="majorHAnsi" w:hAnsiTheme="majorHAnsi" w:cs="Times New Roman"/>
      <w:color w:val="1F497D" w:themeColor="text2"/>
      <w:spacing w:val="20"/>
      <w:sz w:val="24"/>
      <w:szCs w:val="32"/>
    </w:rPr>
  </w:style>
  <w:style w:type="paragraph" w:customStyle="1" w:styleId="SubsectionDate">
    <w:name w:val="Subsection Date"/>
    <w:basedOn w:val="Normal"/>
    <w:next w:val="Normal"/>
    <w:link w:val="SubsectionDateChar1"/>
    <w:qFormat/>
    <w:rsid w:val="00381BC2"/>
    <w:pPr>
      <w:spacing w:after="0" w:line="240" w:lineRule="auto"/>
      <w:outlineLvl w:val="0"/>
    </w:pPr>
    <w:rPr>
      <w:rFonts w:asciiTheme="majorHAnsi" w:hAnsiTheme="majorHAnsi" w:cs="Times New Roman"/>
      <w:color w:val="1F497D" w:themeColor="text2"/>
      <w:spacing w:val="20"/>
      <w:sz w:val="24"/>
      <w:szCs w:val="32"/>
    </w:rPr>
  </w:style>
  <w:style w:type="paragraph" w:customStyle="1" w:styleId="3D7DD798199C46C09742AFCA3132C8A5">
    <w:name w:val="3D7DD798199C46C09742AFCA3132C8A5"/>
    <w:rsid w:val="00381BC2"/>
  </w:style>
  <w:style w:type="paragraph" w:customStyle="1" w:styleId="7062CDC3B1B4490498CE11A0371D1539">
    <w:name w:val="7062CDC3B1B4490498CE11A0371D1539"/>
    <w:rsid w:val="00381BC2"/>
  </w:style>
  <w:style w:type="paragraph" w:customStyle="1" w:styleId="69464F2055D44D5F9A0E0F4EADC66954">
    <w:name w:val="69464F2055D44D5F9A0E0F4EADC66954"/>
    <w:rsid w:val="00381BC2"/>
  </w:style>
  <w:style w:type="paragraph" w:customStyle="1" w:styleId="B30AFABA3D66489D867F8FDFE9B9E680">
    <w:name w:val="B30AFABA3D66489D867F8FDFE9B9E680"/>
    <w:rsid w:val="00381BC2"/>
  </w:style>
  <w:style w:type="paragraph" w:customStyle="1" w:styleId="87B25F260A6B4BAB93D9B48FCE482DAF">
    <w:name w:val="87B25F260A6B4BAB93D9B48FCE482DAF"/>
    <w:rsid w:val="00381BC2"/>
  </w:style>
  <w:style w:type="paragraph" w:customStyle="1" w:styleId="E8B4B2C0739045299795755BAFE14B89">
    <w:name w:val="E8B4B2C0739045299795755BAFE14B89"/>
    <w:rsid w:val="00381BC2"/>
  </w:style>
  <w:style w:type="character" w:customStyle="1" w:styleId="subsectiondatechar">
    <w:name w:val="subsectiondatechar"/>
    <w:basedOn w:val="DefaultParagraphFont"/>
    <w:rsid w:val="00381BC2"/>
  </w:style>
  <w:style w:type="paragraph" w:customStyle="1" w:styleId="82FAC65A0BF4497FBB53EFA369B92229">
    <w:name w:val="82FAC65A0BF4497FBB53EFA369B92229"/>
    <w:rsid w:val="00381BC2"/>
  </w:style>
  <w:style w:type="paragraph" w:customStyle="1" w:styleId="0F75E0DB0AE64C22B0731A0087F43430">
    <w:name w:val="0F75E0DB0AE64C22B0731A0087F43430"/>
    <w:rsid w:val="00381BC2"/>
  </w:style>
  <w:style w:type="paragraph" w:customStyle="1" w:styleId="D8EE252B13CC4D9EB7FBABD7F8BF509A">
    <w:name w:val="D8EE252B13CC4D9EB7FBABD7F8BF509A"/>
    <w:rsid w:val="00381BC2"/>
  </w:style>
  <w:style w:type="paragraph" w:customStyle="1" w:styleId="4DC12057C82543A6803987E93090AF29">
    <w:name w:val="4DC12057C82543A6803987E93090AF29"/>
    <w:rsid w:val="00381BC2"/>
  </w:style>
  <w:style w:type="paragraph" w:customStyle="1" w:styleId="2A1C38AA66F5482ABE9A721A1A09CEB3">
    <w:name w:val="2A1C38AA66F5482ABE9A721A1A09CEB3"/>
    <w:rsid w:val="00381BC2"/>
  </w:style>
  <w:style w:type="paragraph" w:customStyle="1" w:styleId="776919101B7B4B82884758EFAD8B30EB">
    <w:name w:val="776919101B7B4B82884758EFAD8B30EB"/>
    <w:rsid w:val="00381BC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64BC84D8-4496-4D9F-BBEC-8577E9328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10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Randi Hernandez-Beekley</dc:creator>
  <cp:lastModifiedBy>Nadia Dinnoo</cp:lastModifiedBy>
  <cp:revision>5</cp:revision>
  <cp:lastPrinted>2011-05-06T14:16:00Z</cp:lastPrinted>
  <dcterms:created xsi:type="dcterms:W3CDTF">2014-06-05T00:25:00Z</dcterms:created>
  <dcterms:modified xsi:type="dcterms:W3CDTF">2015-01-27T16:29:00Z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