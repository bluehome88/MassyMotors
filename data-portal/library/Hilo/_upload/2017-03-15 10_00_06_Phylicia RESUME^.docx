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6642" w14:textId="77777777" w:rsidR="00D03C6E" w:rsidRDefault="00D03C6E" w:rsidP="00D03C6E">
      <w:pPr>
        <w:pStyle w:val="Title"/>
      </w:pPr>
      <w:r>
        <w:t>Phylicia Alcala</w:t>
      </w:r>
    </w:p>
    <w:p w14:paraId="1D7CCFDE" w14:textId="77777777" w:rsidR="00D03C6E" w:rsidRDefault="00D03C6E" w:rsidP="00D03C6E">
      <w:pPr>
        <w:pStyle w:val="Title"/>
      </w:pPr>
      <w:r>
        <w:t>Block U Apartment 004</w:t>
      </w:r>
    </w:p>
    <w:p w14:paraId="583F271D" w14:textId="11AECECE" w:rsidR="00D03C6E" w:rsidRDefault="00232BFB" w:rsidP="00232BFB">
      <w:pPr>
        <w:pStyle w:val="Title"/>
        <w:jc w:val="left"/>
      </w:pPr>
      <w:r>
        <w:t xml:space="preserve">                                    </w:t>
      </w:r>
      <w:r>
        <w:tab/>
      </w:r>
      <w:r w:rsidR="00D90640">
        <w:t>Embacadere</w:t>
      </w:r>
    </w:p>
    <w:p w14:paraId="09CC7338" w14:textId="77777777" w:rsidR="00D03C6E" w:rsidRDefault="00D03C6E" w:rsidP="00D03C6E">
      <w:pPr>
        <w:pStyle w:val="Title"/>
      </w:pPr>
      <w:r>
        <w:t>San Fernando</w:t>
      </w:r>
    </w:p>
    <w:p w14:paraId="036CE7E4" w14:textId="77777777" w:rsidR="00D03C6E" w:rsidRDefault="00D03C6E" w:rsidP="00D03C6E">
      <w:pPr>
        <w:pStyle w:val="Title"/>
      </w:pPr>
      <w:r>
        <w:t>Phone # 332-6535</w:t>
      </w:r>
    </w:p>
    <w:p w14:paraId="0408C051" w14:textId="77777777" w:rsidR="00D03C6E" w:rsidRDefault="00D03C6E" w:rsidP="00D03C6E">
      <w:pPr>
        <w:pStyle w:val="Title"/>
      </w:pPr>
      <w:r>
        <w:t>Email: phyliciaharrigane@gmail.com</w:t>
      </w:r>
    </w:p>
    <w:p w14:paraId="5EC69686" w14:textId="77777777" w:rsidR="006270A9" w:rsidRDefault="007C520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79481E0274E45E1B4E1F4562B47182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3898E3E" w14:textId="77777777" w:rsidR="006270A9" w:rsidRDefault="00D03C6E">
      <w:r>
        <w:t>To be employed in an environment that is challenging and that offers opportunities for growth and development.</w:t>
      </w:r>
    </w:p>
    <w:sdt>
      <w:sdtPr>
        <w:alias w:val="Education:"/>
        <w:tag w:val="Education:"/>
        <w:id w:val="807127995"/>
        <w:placeholder>
          <w:docPart w:val="1324C993E44C477AB9D1E8C9772E8EF1"/>
        </w:placeholder>
        <w:temporary/>
        <w:showingPlcHdr/>
        <w15:appearance w15:val="hidden"/>
      </w:sdtPr>
      <w:sdtEndPr/>
      <w:sdtContent>
        <w:p w14:paraId="4F2281C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9DA1518" w14:textId="4E3929D3" w:rsidR="006270A9" w:rsidRDefault="00A65006">
      <w:pPr>
        <w:pStyle w:val="Heading2"/>
      </w:pPr>
      <w:r>
        <w:t>San Fernando Secondary Comprehensive School</w:t>
      </w:r>
    </w:p>
    <w:p w14:paraId="3E683D71" w14:textId="77777777" w:rsidR="00F5660B" w:rsidRDefault="00F5660B" w:rsidP="00F5660B">
      <w:r>
        <w:t>1997- 2002.</w:t>
      </w:r>
    </w:p>
    <w:p w14:paraId="4009FE7A" w14:textId="77777777" w:rsidR="00F5660B" w:rsidRPr="00F5660B" w:rsidRDefault="00F5660B" w:rsidP="00F5660B">
      <w:r>
        <w:t>SUBJECTS:</w:t>
      </w:r>
    </w:p>
    <w:p w14:paraId="5A7473C6" w14:textId="77777777" w:rsidR="006270A9" w:rsidRDefault="00D03C6E" w:rsidP="001B29CF">
      <w:pPr>
        <w:pStyle w:val="ListBullet"/>
      </w:pPr>
      <w:r>
        <w:t>English A</w:t>
      </w:r>
      <w:r w:rsidR="009200C2">
        <w:t>-</w:t>
      </w:r>
      <w:r>
        <w:t xml:space="preserve"> Grade 3</w:t>
      </w:r>
    </w:p>
    <w:p w14:paraId="408A4A85" w14:textId="77777777" w:rsidR="006270A9" w:rsidRDefault="00D03C6E" w:rsidP="001B29CF">
      <w:pPr>
        <w:pStyle w:val="ListBullet"/>
      </w:pPr>
      <w:r>
        <w:t>Principals Of Business</w:t>
      </w:r>
      <w:r w:rsidR="009200C2">
        <w:t>-</w:t>
      </w:r>
      <w:r>
        <w:t xml:space="preserve"> Grade 3</w:t>
      </w:r>
    </w:p>
    <w:p w14:paraId="1459B71F" w14:textId="77777777" w:rsidR="006270A9" w:rsidRDefault="00D03C6E" w:rsidP="001B29CF">
      <w:pPr>
        <w:pStyle w:val="ListBullet"/>
      </w:pPr>
      <w:r>
        <w:t>Social Studies</w:t>
      </w:r>
      <w:r w:rsidR="009200C2">
        <w:t>-</w:t>
      </w:r>
      <w:r>
        <w:t xml:space="preserve"> Grade 3</w:t>
      </w:r>
    </w:p>
    <w:p w14:paraId="50D2DBD4" w14:textId="7C16EDFA" w:rsidR="006270A9" w:rsidRDefault="00A65006">
      <w:pPr>
        <w:pStyle w:val="Heading2"/>
      </w:pPr>
      <w:r>
        <w:t>Computer training certificate</w:t>
      </w:r>
    </w:p>
    <w:p w14:paraId="44483D5D" w14:textId="77777777" w:rsidR="006270A9" w:rsidRDefault="00D03C6E">
      <w:pPr>
        <w:pStyle w:val="ListBullet"/>
      </w:pPr>
      <w:r>
        <w:t>Computer Literacy</w:t>
      </w:r>
      <w:r w:rsidR="009200C2">
        <w:t>-</w:t>
      </w:r>
      <w:r>
        <w:t xml:space="preserve"> A</w:t>
      </w:r>
    </w:p>
    <w:p w14:paraId="22670176" w14:textId="77777777" w:rsidR="006270A9" w:rsidRDefault="00D03C6E">
      <w:pPr>
        <w:pStyle w:val="ListBullet"/>
      </w:pPr>
      <w:r>
        <w:t>Microsoft Excel</w:t>
      </w:r>
      <w:r w:rsidR="009200C2">
        <w:t>-</w:t>
      </w:r>
      <w:r>
        <w:t xml:space="preserve"> </w:t>
      </w:r>
      <w:r w:rsidR="00F5660B">
        <w:t>A+</w:t>
      </w:r>
    </w:p>
    <w:p w14:paraId="64AFDC30" w14:textId="17926FFE" w:rsidR="006270A9" w:rsidRDefault="00F5660B">
      <w:pPr>
        <w:pStyle w:val="ListBullet"/>
      </w:pPr>
      <w:r>
        <w:t>Peachtree Accounting (PASS)</w:t>
      </w:r>
    </w:p>
    <w:sdt>
      <w:sdtPr>
        <w:alias w:val="Skills &amp; Abilities:"/>
        <w:tag w:val="Skills &amp; Abilities:"/>
        <w:id w:val="458624136"/>
        <w:placeholder>
          <w:docPart w:val="B4CDD7111D6A4EDA867B35822D3125B7"/>
        </w:placeholder>
        <w:temporary/>
        <w:showingPlcHdr/>
        <w15:appearance w15:val="hidden"/>
      </w:sdtPr>
      <w:sdtEndPr/>
      <w:sdtContent>
        <w:p w14:paraId="499F12DA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4EFFEA2FBE044B36B52B833ED6D18032"/>
        </w:placeholder>
        <w:temporary/>
        <w:showingPlcHdr/>
        <w15:appearance w15:val="hidden"/>
      </w:sdtPr>
      <w:sdtEndPr/>
      <w:sdtContent>
        <w:p w14:paraId="76A300DF" w14:textId="77777777" w:rsidR="006270A9" w:rsidRDefault="009D5933">
          <w:pPr>
            <w:pStyle w:val="Heading2"/>
          </w:pPr>
          <w:r>
            <w:t>Management</w:t>
          </w:r>
        </w:p>
      </w:sdtContent>
    </w:sdt>
    <w:p w14:paraId="66655662" w14:textId="77777777" w:rsidR="006270A9" w:rsidRDefault="00F5660B">
      <w:pPr>
        <w:pStyle w:val="ListBullet"/>
      </w:pPr>
      <w:r>
        <w:t>Excellent time management and organizational skills.</w:t>
      </w:r>
    </w:p>
    <w:p w14:paraId="58AFD2AE" w14:textId="77777777" w:rsidR="00F5660B" w:rsidRDefault="00F5660B">
      <w:pPr>
        <w:pStyle w:val="ListBullet"/>
      </w:pPr>
      <w:r>
        <w:t>Quick learner</w:t>
      </w:r>
      <w:r w:rsidR="004B4524">
        <w:t>.</w:t>
      </w:r>
    </w:p>
    <w:p w14:paraId="6C323852" w14:textId="77777777" w:rsidR="00F5660B" w:rsidRDefault="00F5660B">
      <w:pPr>
        <w:pStyle w:val="ListBullet"/>
      </w:pPr>
      <w:r>
        <w:t>Training development aptitude</w:t>
      </w:r>
      <w:r w:rsidR="004B4524">
        <w:t>.</w:t>
      </w:r>
    </w:p>
    <w:sdt>
      <w:sdtPr>
        <w:alias w:val="Sales:"/>
        <w:tag w:val="Sales:"/>
        <w:id w:val="-2126221975"/>
        <w:placeholder>
          <w:docPart w:val="D29FF17AC6EE4E65AD1F28CCA410AA43"/>
        </w:placeholder>
        <w:temporary/>
        <w:showingPlcHdr/>
        <w15:appearance w15:val="hidden"/>
      </w:sdtPr>
      <w:sdtEndPr/>
      <w:sdtContent>
        <w:p w14:paraId="5DA79D32" w14:textId="77777777" w:rsidR="006270A9" w:rsidRDefault="009D5933">
          <w:pPr>
            <w:pStyle w:val="Heading2"/>
          </w:pPr>
          <w:r>
            <w:t>Sales</w:t>
          </w:r>
        </w:p>
      </w:sdtContent>
    </w:sdt>
    <w:p w14:paraId="0246674D" w14:textId="77777777" w:rsidR="006270A9" w:rsidRDefault="00F5660B">
      <w:pPr>
        <w:pStyle w:val="ListBullet"/>
      </w:pPr>
      <w:r>
        <w:t>Strat</w:t>
      </w:r>
      <w:r w:rsidR="004B4524">
        <w:t>egic sales knowledge</w:t>
      </w:r>
      <w:r w:rsidR="00D37500">
        <w:t>.</w:t>
      </w:r>
    </w:p>
    <w:p w14:paraId="61F5AA2C" w14:textId="77777777" w:rsidR="004B4524" w:rsidRDefault="004B4524">
      <w:pPr>
        <w:pStyle w:val="ListBullet"/>
      </w:pPr>
      <w:r>
        <w:t>The ability to work independently or as a co-operative team member.</w:t>
      </w:r>
    </w:p>
    <w:sdt>
      <w:sdtPr>
        <w:alias w:val="Communication:"/>
        <w:tag w:val="Communication:"/>
        <w:id w:val="-1153840069"/>
        <w:placeholder>
          <w:docPart w:val="A31FBF29D026416C9BC2089BB5A8D87E"/>
        </w:placeholder>
        <w:temporary/>
        <w:showingPlcHdr/>
        <w15:appearance w15:val="hidden"/>
      </w:sdtPr>
      <w:sdtEndPr/>
      <w:sdtContent>
        <w:p w14:paraId="288E327B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723350A7" w14:textId="0B88425F" w:rsidR="006270A9" w:rsidRDefault="00A77047">
      <w:pPr>
        <w:pStyle w:val="ListBullet"/>
      </w:pPr>
      <w:r>
        <w:t>Strong and effective communication skills and dynamic personality.</w:t>
      </w:r>
    </w:p>
    <w:p w14:paraId="35AA0ACF" w14:textId="14BEE270" w:rsidR="004B4524" w:rsidRDefault="001425DC">
      <w:pPr>
        <w:pStyle w:val="ListBullet"/>
      </w:pPr>
      <w:r>
        <w:t>Patient and empathetic with extensive background in conflict resolution and customer care.</w:t>
      </w:r>
    </w:p>
    <w:p w14:paraId="2F3AADC4" w14:textId="03A915A9" w:rsidR="001425DC" w:rsidRDefault="00F13F64" w:rsidP="00A77047">
      <w:pPr>
        <w:pStyle w:val="ListBullet"/>
      </w:pPr>
      <w:r>
        <w:t>Professional under pressure with superior computer skills and telephone etiquette</w:t>
      </w:r>
      <w:r w:rsidR="00691D26">
        <w:t>.</w:t>
      </w:r>
    </w:p>
    <w:p w14:paraId="576D6FA7" w14:textId="77777777" w:rsidR="0089441E" w:rsidRDefault="0089441E" w:rsidP="0089441E">
      <w:pPr>
        <w:pStyle w:val="ListBullet"/>
        <w:numPr>
          <w:ilvl w:val="0"/>
          <w:numId w:val="0"/>
        </w:numPr>
      </w:pPr>
    </w:p>
    <w:sdt>
      <w:sdtPr>
        <w:alias w:val="Leadership:"/>
        <w:tag w:val="Leadership:"/>
        <w:id w:val="1837562325"/>
        <w:placeholder>
          <w:docPart w:val="68725EBA00394CC781233E173BBC8D19"/>
        </w:placeholder>
        <w:temporary/>
        <w:showingPlcHdr/>
        <w15:appearance w15:val="hidden"/>
      </w:sdtPr>
      <w:sdtEndPr/>
      <w:sdtContent>
        <w:p w14:paraId="1C614C50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5BB94917" w14:textId="77777777" w:rsidR="006270A9" w:rsidRDefault="004B4524">
      <w:pPr>
        <w:pStyle w:val="ListBullet"/>
      </w:pPr>
      <w:r>
        <w:t>Resourceful and Personable.</w:t>
      </w:r>
    </w:p>
    <w:p w14:paraId="6E35E1C0" w14:textId="77777777" w:rsidR="004B4524" w:rsidRDefault="00D37500">
      <w:pPr>
        <w:pStyle w:val="ListBullet"/>
      </w:pPr>
      <w:r>
        <w:t>Positive attitude and analytic thinker.</w:t>
      </w:r>
    </w:p>
    <w:p w14:paraId="24228042" w14:textId="77777777" w:rsidR="00D37500" w:rsidRDefault="00D37500">
      <w:pPr>
        <w:pStyle w:val="ListBullet"/>
      </w:pPr>
      <w:r>
        <w:t>Reliable and honest.</w:t>
      </w:r>
    </w:p>
    <w:sdt>
      <w:sdtPr>
        <w:alias w:val="Experience:"/>
        <w:tag w:val="Experience:"/>
        <w:id w:val="171684534"/>
        <w:placeholder>
          <w:docPart w:val="CC046FD67C9849308A72DDCA2655498E"/>
        </w:placeholder>
        <w:temporary/>
        <w:showingPlcHdr/>
        <w15:appearance w15:val="hidden"/>
      </w:sdtPr>
      <w:sdtEndPr/>
      <w:sdtContent>
        <w:p w14:paraId="5A9F210B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25C37E43" w14:textId="48231ED4" w:rsidR="006270A9" w:rsidRDefault="00B87A55">
      <w:pPr>
        <w:pStyle w:val="Heading2"/>
      </w:pPr>
      <w:r>
        <w:t>Membership Clerk/Telemarketer</w:t>
      </w:r>
      <w:r w:rsidR="009D5933">
        <w:t> | </w:t>
      </w:r>
      <w:r w:rsidR="00BE3E72">
        <w:t xml:space="preserve">PRICE SMART </w:t>
      </w:r>
      <w:r w:rsidR="00D90640">
        <w:t xml:space="preserve"> </w:t>
      </w:r>
      <w:r w:rsidR="009D5933">
        <w:t> | </w:t>
      </w:r>
      <w:r w:rsidR="00AE0F9C">
        <w:t>from-</w:t>
      </w:r>
      <w:r w:rsidR="0089441E">
        <w:t xml:space="preserve"> 2011 to 2014</w:t>
      </w:r>
    </w:p>
    <w:p w14:paraId="57CF8CF5" w14:textId="464D3086" w:rsidR="006270A9" w:rsidRDefault="0089441E">
      <w:pPr>
        <w:pStyle w:val="ListBullet"/>
      </w:pPr>
      <w:r>
        <w:t>Responsible for printing of</w:t>
      </w:r>
      <w:r w:rsidR="00A463E2">
        <w:t xml:space="preserve"> membership</w:t>
      </w:r>
      <w:r>
        <w:t xml:space="preserve"> cards.</w:t>
      </w:r>
    </w:p>
    <w:p w14:paraId="505F6AD2" w14:textId="77777777" w:rsidR="0089441E" w:rsidRDefault="00AE0F9C">
      <w:pPr>
        <w:pStyle w:val="ListBullet"/>
      </w:pPr>
      <w:r>
        <w:t>Signing up new members.</w:t>
      </w:r>
    </w:p>
    <w:p w14:paraId="7791CFA1" w14:textId="77777777" w:rsidR="00AE0F9C" w:rsidRDefault="00AE0F9C">
      <w:pPr>
        <w:pStyle w:val="ListBullet"/>
      </w:pPr>
      <w:r>
        <w:t>Renewals of expired membership cards.</w:t>
      </w:r>
    </w:p>
    <w:p w14:paraId="2FD74F6C" w14:textId="77777777" w:rsidR="00AE0F9C" w:rsidRDefault="00AE0F9C">
      <w:pPr>
        <w:pStyle w:val="ListBullet"/>
      </w:pPr>
      <w:r>
        <w:t>Refunding items.</w:t>
      </w:r>
    </w:p>
    <w:p w14:paraId="720EA67E" w14:textId="77777777" w:rsidR="00AE0F9C" w:rsidRDefault="00AE0F9C">
      <w:pPr>
        <w:pStyle w:val="ListBullet"/>
      </w:pPr>
      <w:r>
        <w:t>Calling members to keep them updated about their membership status.</w:t>
      </w:r>
    </w:p>
    <w:p w14:paraId="37161BD2" w14:textId="77777777" w:rsidR="00AE0F9C" w:rsidRDefault="00AE0F9C">
      <w:pPr>
        <w:pStyle w:val="ListBullet"/>
      </w:pPr>
      <w:r>
        <w:t>Signing and renewing membership cards via telephone.</w:t>
      </w:r>
    </w:p>
    <w:p w14:paraId="66361E6E" w14:textId="2243602A" w:rsidR="006270A9" w:rsidRDefault="00232BFB">
      <w:pPr>
        <w:pStyle w:val="Heading2"/>
      </w:pPr>
      <w:r>
        <w:t>T</w:t>
      </w:r>
      <w:r w:rsidR="00AE0F9C">
        <w:t>ables dealer</w:t>
      </w:r>
      <w:r>
        <w:t>/I</w:t>
      </w:r>
      <w:r w:rsidR="00AE0F9C">
        <w:t>nspector</w:t>
      </w:r>
      <w:r w:rsidR="009D5933">
        <w:t>| </w:t>
      </w:r>
      <w:r>
        <w:t>Sunny Group Of C</w:t>
      </w:r>
      <w:r w:rsidR="00AE0F9C">
        <w:t>ompanies</w:t>
      </w:r>
      <w:r w:rsidR="009D5933">
        <w:t> | </w:t>
      </w:r>
      <w:r w:rsidR="00AE0F9C">
        <w:t>from- 2014 to 2017</w:t>
      </w:r>
    </w:p>
    <w:p w14:paraId="453A4551" w14:textId="77777777" w:rsidR="001B29CF" w:rsidRDefault="00AE0F9C" w:rsidP="001B29CF">
      <w:pPr>
        <w:pStyle w:val="ListBullet"/>
      </w:pPr>
      <w:r>
        <w:t>Responsible for live gaming.</w:t>
      </w:r>
    </w:p>
    <w:p w14:paraId="678208B8" w14:textId="77777777" w:rsidR="00AE0F9C" w:rsidRDefault="00AE0F9C" w:rsidP="001B29CF">
      <w:pPr>
        <w:pStyle w:val="ListBullet"/>
      </w:pPr>
      <w:r>
        <w:t>Making sure payments are made correctly.</w:t>
      </w:r>
    </w:p>
    <w:p w14:paraId="029561F3" w14:textId="77777777" w:rsidR="00AE0F9C" w:rsidRDefault="00AE0F9C" w:rsidP="001B29CF">
      <w:pPr>
        <w:pStyle w:val="ListBullet"/>
      </w:pPr>
      <w:r>
        <w:t>Controlling of table games.</w:t>
      </w:r>
    </w:p>
    <w:p w14:paraId="37DB585B" w14:textId="77777777" w:rsidR="00AE0F9C" w:rsidRDefault="00AE0F9C" w:rsidP="001B29CF">
      <w:pPr>
        <w:pStyle w:val="ListBullet"/>
      </w:pPr>
      <w:r>
        <w:t>Correction of errors made.</w:t>
      </w:r>
    </w:p>
    <w:p w14:paraId="74D973EC" w14:textId="4FEE3AD2" w:rsidR="00AE0F9C" w:rsidRPr="001B29CF" w:rsidRDefault="003475E1" w:rsidP="001B29CF">
      <w:pPr>
        <w:pStyle w:val="ListBullet"/>
      </w:pPr>
      <w:r>
        <w:t>Ensuring customers comfort and satisfaction.</w:t>
      </w:r>
      <w:bookmarkStart w:id="0" w:name="_GoBack"/>
      <w:bookmarkEnd w:id="0"/>
    </w:p>
    <w:sectPr w:rsidR="00AE0F9C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04FEE" w14:textId="77777777" w:rsidR="007C5201" w:rsidRDefault="007C5201">
      <w:pPr>
        <w:spacing w:after="0"/>
      </w:pPr>
      <w:r>
        <w:separator/>
      </w:r>
    </w:p>
  </w:endnote>
  <w:endnote w:type="continuationSeparator" w:id="0">
    <w:p w14:paraId="46E33982" w14:textId="77777777" w:rsidR="007C5201" w:rsidRDefault="007C52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79A5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475E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A9FC3" w14:textId="77777777" w:rsidR="007C5201" w:rsidRDefault="007C5201">
      <w:pPr>
        <w:spacing w:after="0"/>
      </w:pPr>
      <w:r>
        <w:separator/>
      </w:r>
    </w:p>
  </w:footnote>
  <w:footnote w:type="continuationSeparator" w:id="0">
    <w:p w14:paraId="70CC1F7D" w14:textId="77777777" w:rsidR="007C5201" w:rsidRDefault="007C52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6E"/>
    <w:rsid w:val="000A4F59"/>
    <w:rsid w:val="000C69E9"/>
    <w:rsid w:val="00141A4C"/>
    <w:rsid w:val="001425DC"/>
    <w:rsid w:val="001B29CF"/>
    <w:rsid w:val="00232BFB"/>
    <w:rsid w:val="002558C9"/>
    <w:rsid w:val="002732F2"/>
    <w:rsid w:val="0028220F"/>
    <w:rsid w:val="002D1F96"/>
    <w:rsid w:val="00306D5C"/>
    <w:rsid w:val="00336306"/>
    <w:rsid w:val="003475E1"/>
    <w:rsid w:val="00356C14"/>
    <w:rsid w:val="003C4F41"/>
    <w:rsid w:val="00442037"/>
    <w:rsid w:val="00465FF1"/>
    <w:rsid w:val="004B4524"/>
    <w:rsid w:val="004D3DC0"/>
    <w:rsid w:val="0053272D"/>
    <w:rsid w:val="00617B26"/>
    <w:rsid w:val="006270A9"/>
    <w:rsid w:val="00675956"/>
    <w:rsid w:val="00681034"/>
    <w:rsid w:val="00691D26"/>
    <w:rsid w:val="007A6607"/>
    <w:rsid w:val="007C5201"/>
    <w:rsid w:val="00807DA3"/>
    <w:rsid w:val="00816216"/>
    <w:rsid w:val="0087734B"/>
    <w:rsid w:val="0089441E"/>
    <w:rsid w:val="009143F0"/>
    <w:rsid w:val="009200C2"/>
    <w:rsid w:val="0094051D"/>
    <w:rsid w:val="009C6AED"/>
    <w:rsid w:val="009D5933"/>
    <w:rsid w:val="00A463E2"/>
    <w:rsid w:val="00A65006"/>
    <w:rsid w:val="00A77047"/>
    <w:rsid w:val="00AE0F9C"/>
    <w:rsid w:val="00B57DAB"/>
    <w:rsid w:val="00B87A55"/>
    <w:rsid w:val="00BD768D"/>
    <w:rsid w:val="00BE3E72"/>
    <w:rsid w:val="00C61F8E"/>
    <w:rsid w:val="00C80204"/>
    <w:rsid w:val="00C8031A"/>
    <w:rsid w:val="00CC65EA"/>
    <w:rsid w:val="00D03C6E"/>
    <w:rsid w:val="00D37500"/>
    <w:rsid w:val="00D90640"/>
    <w:rsid w:val="00DE7460"/>
    <w:rsid w:val="00E83E4B"/>
    <w:rsid w:val="00EC3678"/>
    <w:rsid w:val="00F13F64"/>
    <w:rsid w:val="00F5660B"/>
    <w:rsid w:val="00F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F0F35C"/>
  <w15:chartTrackingRefBased/>
  <w15:docId w15:val="{FCCE4392-471B-442B-8D69-0F1C06D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FB"/>
  </w:style>
  <w:style w:type="paragraph" w:styleId="Heading1">
    <w:name w:val="heading 1"/>
    <w:basedOn w:val="Normal"/>
    <w:next w:val="Normal"/>
    <w:link w:val="Heading1Char"/>
    <w:uiPriority w:val="9"/>
    <w:qFormat/>
    <w:rsid w:val="00232B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F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F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F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F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F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B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2BF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32BF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B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BFB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232BFB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232BFB"/>
    <w:rPr>
      <w:b/>
      <w:bCs/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FB"/>
    <w:rPr>
      <w:rFonts w:asciiTheme="majorHAnsi" w:eastAsiaTheme="majorEastAsia" w:hAnsiTheme="majorHAnsi" w:cstheme="majorBidi"/>
      <w:sz w:val="26"/>
      <w:szCs w:val="26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F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F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BFB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F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F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F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F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BF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2B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32BFB"/>
    <w:rPr>
      <w:i/>
      <w:iCs/>
      <w:color w:val="auto"/>
    </w:rPr>
  </w:style>
  <w:style w:type="paragraph" w:styleId="NoSpacing">
    <w:name w:val="No Spacing"/>
    <w:uiPriority w:val="1"/>
    <w:qFormat/>
    <w:rsid w:val="00232B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2BF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B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32BF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2BF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BFB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ly%20Phill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9481E0274E45E1B4E1F4562B471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FE74-59CF-4CF5-9E32-B9D10A209D24}"/>
      </w:docPartPr>
      <w:docPartBody>
        <w:p w:rsidR="002A7EB1" w:rsidRDefault="0043124E">
          <w:pPr>
            <w:pStyle w:val="079481E0274E45E1B4E1F4562B471820"/>
          </w:pPr>
          <w:r>
            <w:t>Objective</w:t>
          </w:r>
        </w:p>
      </w:docPartBody>
    </w:docPart>
    <w:docPart>
      <w:docPartPr>
        <w:name w:val="1324C993E44C477AB9D1E8C9772E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8C45-762C-4CBD-B705-19EFF5EDF270}"/>
      </w:docPartPr>
      <w:docPartBody>
        <w:p w:rsidR="002A7EB1" w:rsidRDefault="0043124E">
          <w:pPr>
            <w:pStyle w:val="1324C993E44C477AB9D1E8C9772E8EF1"/>
          </w:pPr>
          <w:r>
            <w:t>Education</w:t>
          </w:r>
        </w:p>
      </w:docPartBody>
    </w:docPart>
    <w:docPart>
      <w:docPartPr>
        <w:name w:val="B4CDD7111D6A4EDA867B35822D312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F6422-FEE4-43FF-846F-FF10EECDFE20}"/>
      </w:docPartPr>
      <w:docPartBody>
        <w:p w:rsidR="002A7EB1" w:rsidRDefault="0043124E">
          <w:pPr>
            <w:pStyle w:val="B4CDD7111D6A4EDA867B35822D3125B7"/>
          </w:pPr>
          <w:r>
            <w:t>Skills &amp; Abilities</w:t>
          </w:r>
        </w:p>
      </w:docPartBody>
    </w:docPart>
    <w:docPart>
      <w:docPartPr>
        <w:name w:val="4EFFEA2FBE044B36B52B833ED6D1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23C0-1029-4947-8BDD-ADC47F10F5AD}"/>
      </w:docPartPr>
      <w:docPartBody>
        <w:p w:rsidR="002A7EB1" w:rsidRDefault="0043124E">
          <w:pPr>
            <w:pStyle w:val="4EFFEA2FBE044B36B52B833ED6D18032"/>
          </w:pPr>
          <w:r>
            <w:t>Management</w:t>
          </w:r>
        </w:p>
      </w:docPartBody>
    </w:docPart>
    <w:docPart>
      <w:docPartPr>
        <w:name w:val="D29FF17AC6EE4E65AD1F28CCA410A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A1E80-7560-481C-AEE3-6D601B196B3B}"/>
      </w:docPartPr>
      <w:docPartBody>
        <w:p w:rsidR="002A7EB1" w:rsidRDefault="0043124E">
          <w:pPr>
            <w:pStyle w:val="D29FF17AC6EE4E65AD1F28CCA410AA43"/>
          </w:pPr>
          <w:r>
            <w:t>Sales</w:t>
          </w:r>
        </w:p>
      </w:docPartBody>
    </w:docPart>
    <w:docPart>
      <w:docPartPr>
        <w:name w:val="A31FBF29D026416C9BC2089BB5A8D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D333-1E4E-433B-AA15-D15A98D37430}"/>
      </w:docPartPr>
      <w:docPartBody>
        <w:p w:rsidR="002A7EB1" w:rsidRDefault="0043124E">
          <w:pPr>
            <w:pStyle w:val="A31FBF29D026416C9BC2089BB5A8D87E"/>
          </w:pPr>
          <w:r>
            <w:t>Communication</w:t>
          </w:r>
        </w:p>
      </w:docPartBody>
    </w:docPart>
    <w:docPart>
      <w:docPartPr>
        <w:name w:val="68725EBA00394CC781233E173BBC8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2FE4-0455-4745-86A0-ECE053DADD34}"/>
      </w:docPartPr>
      <w:docPartBody>
        <w:p w:rsidR="002A7EB1" w:rsidRDefault="0043124E">
          <w:pPr>
            <w:pStyle w:val="68725EBA00394CC781233E173BBC8D19"/>
          </w:pPr>
          <w:r>
            <w:t>Leadership</w:t>
          </w:r>
        </w:p>
      </w:docPartBody>
    </w:docPart>
    <w:docPart>
      <w:docPartPr>
        <w:name w:val="CC046FD67C9849308A72DDCA26554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C3D80-C5C0-41E7-B7D2-56ADA45FE96F}"/>
      </w:docPartPr>
      <w:docPartBody>
        <w:p w:rsidR="002A7EB1" w:rsidRDefault="0043124E">
          <w:pPr>
            <w:pStyle w:val="CC046FD67C9849308A72DDCA2655498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E"/>
    <w:rsid w:val="0021302E"/>
    <w:rsid w:val="002A7EB1"/>
    <w:rsid w:val="0043124E"/>
    <w:rsid w:val="007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8939C85C964BF0BB98940B3DDD2C21">
    <w:name w:val="0E8939C85C964BF0BB98940B3DDD2C21"/>
  </w:style>
  <w:style w:type="paragraph" w:customStyle="1" w:styleId="102575BA59824D368607CF0E85EB0DE4">
    <w:name w:val="102575BA59824D368607CF0E85EB0DE4"/>
  </w:style>
  <w:style w:type="paragraph" w:customStyle="1" w:styleId="505921362C72460D8167CA4EE908C2C2">
    <w:name w:val="505921362C72460D8167CA4EE908C2C2"/>
  </w:style>
  <w:style w:type="paragraph" w:customStyle="1" w:styleId="8D2C316A2BB9484380B6B4682547D912">
    <w:name w:val="8D2C316A2BB9484380B6B4682547D912"/>
  </w:style>
  <w:style w:type="paragraph" w:customStyle="1" w:styleId="079481E0274E45E1B4E1F4562B471820">
    <w:name w:val="079481E0274E45E1B4E1F4562B471820"/>
  </w:style>
  <w:style w:type="paragraph" w:customStyle="1" w:styleId="06A909DF0234492A85C68B11A3AEEC1B">
    <w:name w:val="06A909DF0234492A85C68B11A3AEEC1B"/>
  </w:style>
  <w:style w:type="paragraph" w:customStyle="1" w:styleId="1324C993E44C477AB9D1E8C9772E8EF1">
    <w:name w:val="1324C993E44C477AB9D1E8C9772E8EF1"/>
  </w:style>
  <w:style w:type="paragraph" w:customStyle="1" w:styleId="4AD561A8391C402B8912855D2AC4A37A">
    <w:name w:val="4AD561A8391C402B8912855D2AC4A37A"/>
  </w:style>
  <w:style w:type="paragraph" w:customStyle="1" w:styleId="2B055810D6324DE0AFE86F7D27CEB91A">
    <w:name w:val="2B055810D6324DE0AFE86F7D27CEB91A"/>
  </w:style>
  <w:style w:type="paragraph" w:customStyle="1" w:styleId="9126F65D6E07438297FB193E737DEDDD">
    <w:name w:val="9126F65D6E07438297FB193E737DEDDD"/>
  </w:style>
  <w:style w:type="paragraph" w:customStyle="1" w:styleId="CD8A4268A5504A909E979E5B3F0C7E47">
    <w:name w:val="CD8A4268A5504A909E979E5B3F0C7E47"/>
  </w:style>
  <w:style w:type="paragraph" w:customStyle="1" w:styleId="A55A9B383351439AA8464D9D5FF2F161">
    <w:name w:val="A55A9B383351439AA8464D9D5FF2F161"/>
  </w:style>
  <w:style w:type="paragraph" w:customStyle="1" w:styleId="A50F1D4B00EB462CAC0B015007D23D3E">
    <w:name w:val="A50F1D4B00EB462CAC0B015007D23D3E"/>
  </w:style>
  <w:style w:type="paragraph" w:customStyle="1" w:styleId="C1E72D315F4445BB850671719F025F1D">
    <w:name w:val="C1E72D315F4445BB850671719F025F1D"/>
  </w:style>
  <w:style w:type="paragraph" w:customStyle="1" w:styleId="2748D6FAFA444A48964553B973A8F64C">
    <w:name w:val="2748D6FAFA444A48964553B973A8F64C"/>
  </w:style>
  <w:style w:type="paragraph" w:customStyle="1" w:styleId="B4CDD7111D6A4EDA867B35822D3125B7">
    <w:name w:val="B4CDD7111D6A4EDA867B35822D3125B7"/>
  </w:style>
  <w:style w:type="paragraph" w:customStyle="1" w:styleId="4EFFEA2FBE044B36B52B833ED6D18032">
    <w:name w:val="4EFFEA2FBE044B36B52B833ED6D18032"/>
  </w:style>
  <w:style w:type="paragraph" w:customStyle="1" w:styleId="F75112083BA5483E95C78E409F98E81D">
    <w:name w:val="F75112083BA5483E95C78E409F98E81D"/>
  </w:style>
  <w:style w:type="paragraph" w:customStyle="1" w:styleId="D29FF17AC6EE4E65AD1F28CCA410AA43">
    <w:name w:val="D29FF17AC6EE4E65AD1F28CCA410AA43"/>
  </w:style>
  <w:style w:type="paragraph" w:customStyle="1" w:styleId="4BE10B4BB0834669AEBA473D33FE1ED3">
    <w:name w:val="4BE10B4BB0834669AEBA473D33FE1ED3"/>
  </w:style>
  <w:style w:type="paragraph" w:customStyle="1" w:styleId="A31FBF29D026416C9BC2089BB5A8D87E">
    <w:name w:val="A31FBF29D026416C9BC2089BB5A8D87E"/>
  </w:style>
  <w:style w:type="paragraph" w:customStyle="1" w:styleId="B9130D411B294D1CADB4A80D1D06E091">
    <w:name w:val="B9130D411B294D1CADB4A80D1D06E091"/>
  </w:style>
  <w:style w:type="paragraph" w:customStyle="1" w:styleId="68725EBA00394CC781233E173BBC8D19">
    <w:name w:val="68725EBA00394CC781233E173BBC8D19"/>
  </w:style>
  <w:style w:type="paragraph" w:customStyle="1" w:styleId="76ECD3787F02484085481BD212545D40">
    <w:name w:val="76ECD3787F02484085481BD212545D40"/>
  </w:style>
  <w:style w:type="paragraph" w:customStyle="1" w:styleId="CC046FD67C9849308A72DDCA2655498E">
    <w:name w:val="CC046FD67C9849308A72DDCA2655498E"/>
  </w:style>
  <w:style w:type="paragraph" w:customStyle="1" w:styleId="06425ED2785A4AD3B8BE5DF493D1DF15">
    <w:name w:val="06425ED2785A4AD3B8BE5DF493D1DF15"/>
  </w:style>
  <w:style w:type="paragraph" w:customStyle="1" w:styleId="03FAF250357D403B81D35E7FD034703D">
    <w:name w:val="03FAF250357D403B81D35E7FD034703D"/>
  </w:style>
  <w:style w:type="paragraph" w:customStyle="1" w:styleId="A63EC6F217E04996ACC5621EB3C86A9A">
    <w:name w:val="A63EC6F217E04996ACC5621EB3C86A9A"/>
  </w:style>
  <w:style w:type="paragraph" w:customStyle="1" w:styleId="F975148A307144CFA6A8D4D2179D6839">
    <w:name w:val="F975148A307144CFA6A8D4D2179D6839"/>
  </w:style>
  <w:style w:type="paragraph" w:customStyle="1" w:styleId="AE8107942507444DAB90F5264258FB28">
    <w:name w:val="AE8107942507444DAB90F5264258FB28"/>
  </w:style>
  <w:style w:type="paragraph" w:customStyle="1" w:styleId="8C568467972D49C48E025743569F825D">
    <w:name w:val="8C568467972D49C48E025743569F825D"/>
  </w:style>
  <w:style w:type="paragraph" w:customStyle="1" w:styleId="BEA9EF6271DE43278C27FC44565834CA">
    <w:name w:val="BEA9EF6271DE43278C27FC44565834CA"/>
  </w:style>
  <w:style w:type="paragraph" w:customStyle="1" w:styleId="64BA8E2B158441E09905E2019E9A6A24">
    <w:name w:val="64BA8E2B158441E09905E2019E9A6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8B93-8EC3-4834-84C1-22A112A5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Phylicia Alcala</dc:creator>
  <cp:keywords/>
  <cp:lastModifiedBy>Phylicia Alcala</cp:lastModifiedBy>
  <cp:revision>3</cp:revision>
  <dcterms:created xsi:type="dcterms:W3CDTF">2017-03-15T06:16:00Z</dcterms:created>
  <dcterms:modified xsi:type="dcterms:W3CDTF">2017-03-15T06:18:00Z</dcterms:modified>
  <cp:version/>
</cp:coreProperties>
</file>