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colFirst="0" w:colLast="0" w:displacedByCustomXml="next"/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F5AF188817EA4A7FBA4508B835DE79F2"/>
        </w:placeholder>
        <w:docPartList>
          <w:docPartGallery w:val="Quick Parts"/>
          <w:docPartCategory w:val=" Resume Name"/>
        </w:docPartList>
      </w:sdtPr>
      <w:sdtEndPr>
        <w:rPr>
          <w:b/>
          <w:highlight w:val="black"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374"/>
            <w:gridCol w:w="1028"/>
          </w:tblGrid>
          <w:tr w:rsidR="000F1206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0F1206" w:rsidRDefault="00AD6EAD" w:rsidP="00227AD9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F32B5261A4FC434EAF32F9F4194B65CD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372046">
                      <w:rPr>
                        <w:b w:val="0"/>
                        <w:bCs/>
                        <w:lang w:val="en-TT"/>
                      </w:rPr>
                      <w:t>Celeste gaspard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0F1206" w:rsidRDefault="004D2136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  <w:lang w:val="en-TT" w:eastAsia="en-TT"/>
                  </w:rPr>
                  <mc:AlternateContent>
                    <mc:Choice Requires="wps">
                      <w:drawing>
                        <wp:inline distT="0" distB="0" distL="0" distR="0" wp14:anchorId="2B0392DC" wp14:editId="4325D564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2623EB4F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0F1206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0F1206" w:rsidRDefault="00AD6EAD" w:rsidP="00124F12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5E44127B3B404BB788D107F7F6EC3660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227AD9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lp.</w:t>
                    </w:r>
                    <w:r w:rsidR="00124F12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94/4 Brazil arena road , brazil village arima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0F1206" w:rsidRDefault="000F1206">
                <w:pPr>
                  <w:pStyle w:val="NoSpacing"/>
                </w:pPr>
              </w:p>
            </w:tc>
          </w:tr>
          <w:tr w:rsidR="000F1206" w:rsidRPr="003201B5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0F1206" w:rsidRPr="003201B5" w:rsidRDefault="00124F12" w:rsidP="00124F12">
                <w:pPr>
                  <w:pStyle w:val="NoSpacing"/>
                  <w:jc w:val="center"/>
                  <w:rPr>
                    <w:rFonts w:eastAsiaTheme="minorEastAsia"/>
                    <w:color w:val="93A299" w:themeColor="accent1"/>
                    <w:sz w:val="18"/>
                    <w:szCs w:val="18"/>
                    <w:highlight w:val="black"/>
                  </w:rPr>
                </w:pPr>
                <w:r w:rsidRPr="003201B5">
                  <w:rPr>
                    <w:color w:val="93A299" w:themeColor="accent1"/>
                    <w:sz w:val="18"/>
                    <w:szCs w:val="18"/>
                    <w:highlight w:val="black"/>
                  </w:rPr>
                  <w:t>1868-314-7510</w:t>
                </w:r>
                <w:r w:rsidR="00227AD9" w:rsidRPr="003201B5">
                  <w:rPr>
                    <w:color w:val="93A299" w:themeColor="accent1"/>
                    <w:sz w:val="18"/>
                    <w:szCs w:val="18"/>
                    <w:highlight w:val="black"/>
                  </w:rPr>
                  <w:t>/</w:t>
                </w:r>
                <w:r w:rsidRPr="003201B5">
                  <w:rPr>
                    <w:color w:val="93A299" w:themeColor="accent1"/>
                    <w:sz w:val="18"/>
                    <w:szCs w:val="18"/>
                    <w:highlight w:val="black"/>
                  </w:rPr>
                  <w:t>1868-</w:t>
                </w:r>
                <w:r w:rsidR="00227AD9" w:rsidRPr="003201B5">
                  <w:rPr>
                    <w:color w:val="93A299" w:themeColor="accent1"/>
                    <w:sz w:val="18"/>
                    <w:szCs w:val="18"/>
                    <w:highlight w:val="black"/>
                  </w:rPr>
                  <w:t>777</w:t>
                </w:r>
                <w:r w:rsidRPr="003201B5">
                  <w:rPr>
                    <w:color w:val="93A299" w:themeColor="accent1"/>
                    <w:sz w:val="18"/>
                    <w:szCs w:val="18"/>
                    <w:highlight w:val="black"/>
                  </w:rPr>
                  <w:t>-</w:t>
                </w:r>
                <w:r w:rsidR="00227AD9" w:rsidRPr="003201B5">
                  <w:rPr>
                    <w:color w:val="93A299" w:themeColor="accent1"/>
                    <w:sz w:val="18"/>
                    <w:szCs w:val="18"/>
                    <w:highlight w:val="black"/>
                  </w:rPr>
                  <w:t xml:space="preserve">3799 </w:t>
                </w:r>
                <w:r w:rsidR="004D2136" w:rsidRPr="003201B5">
                  <w:rPr>
                    <w:color w:val="93A299" w:themeColor="accent1"/>
                    <w:sz w:val="18"/>
                    <w:szCs w:val="18"/>
                    <w:highlight w:val="black"/>
                  </w:rPr>
                  <w:t xml:space="preserve">▪  </w:t>
                </w:r>
                <w:r w:rsidR="00227AD9" w:rsidRPr="003201B5">
                  <w:rPr>
                    <w:rFonts w:eastAsiaTheme="minorEastAsia"/>
                    <w:color w:val="93A299" w:themeColor="accent1"/>
                    <w:sz w:val="18"/>
                    <w:szCs w:val="18"/>
                    <w:highlight w:val="black"/>
                  </w:rPr>
                  <w:t>celeste</w:t>
                </w:r>
                <w:r w:rsidRPr="003201B5">
                  <w:rPr>
                    <w:rFonts w:eastAsiaTheme="minorEastAsia"/>
                    <w:color w:val="93A299" w:themeColor="accent1"/>
                    <w:sz w:val="18"/>
                    <w:szCs w:val="18"/>
                    <w:highlight w:val="black"/>
                  </w:rPr>
                  <w:t>_</w:t>
                </w:r>
                <w:r w:rsidR="00227AD9" w:rsidRPr="003201B5">
                  <w:rPr>
                    <w:rFonts w:eastAsiaTheme="minorEastAsia"/>
                    <w:color w:val="93A299" w:themeColor="accent1"/>
                    <w:sz w:val="18"/>
                    <w:szCs w:val="18"/>
                    <w:highlight w:val="black"/>
                  </w:rPr>
                  <w:t>gaspard@yahoo.com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0F1206" w:rsidRPr="003201B5" w:rsidRDefault="000F1206">
                <w:pPr>
                  <w:pStyle w:val="NoSpacing"/>
                  <w:rPr>
                    <w:highlight w:val="black"/>
                  </w:rPr>
                </w:pPr>
              </w:p>
            </w:tc>
          </w:tr>
        </w:tbl>
        <w:p w:rsidR="000F1206" w:rsidRDefault="00AD6EAD">
          <w:pPr>
            <w:rPr>
              <w:b/>
              <w:bCs/>
            </w:rPr>
          </w:pPr>
        </w:p>
        <w:bookmarkEnd w:id="0" w:displacedByCustomXml="next"/>
      </w:sdtContent>
    </w:sdt>
    <w:p w:rsidR="000F1206" w:rsidRDefault="004D2136">
      <w:pPr>
        <w:pStyle w:val="SectionHeading"/>
      </w:pPr>
      <w:r>
        <w:t>Objectives</w:t>
      </w:r>
    </w:p>
    <w:p w:rsidR="000F1206" w:rsidRDefault="0024343A" w:rsidP="00B43C29">
      <w:pPr>
        <w:pStyle w:val="ListParagraph"/>
        <w:numPr>
          <w:ilvl w:val="0"/>
          <w:numId w:val="8"/>
        </w:numPr>
      </w:pPr>
      <w:r w:rsidRPr="0024343A">
        <w:t>To achieve a sound position in the corporate world and work enthusiastically with a team to achieve the goals of the organization.</w:t>
      </w:r>
    </w:p>
    <w:p w:rsidR="00B43C29" w:rsidRDefault="00B43C29" w:rsidP="00B43C29">
      <w:r>
        <w:t xml:space="preserve">       </w:t>
      </w:r>
      <w:r w:rsidR="00E16918">
        <w:t xml:space="preserve">•To develop better skills of dealing </w:t>
      </w:r>
      <w:r>
        <w:t>with customers in the most effective way and to help achieve the goals and objectives of this store</w:t>
      </w:r>
    </w:p>
    <w:p w:rsidR="000F1206" w:rsidRDefault="004D2136">
      <w:pPr>
        <w:pStyle w:val="SectionHeading"/>
      </w:pPr>
      <w:r>
        <w:t>Experience</w:t>
      </w:r>
    </w:p>
    <w:p w:rsidR="000F1206" w:rsidRPr="00227AD9" w:rsidRDefault="00227AD9">
      <w:pPr>
        <w:pStyle w:val="Subsection"/>
        <w:rPr>
          <w:vanish/>
          <w:color w:val="595959" w:themeColor="text1" w:themeTint="A6"/>
          <w:specVanish/>
        </w:rPr>
      </w:pPr>
      <w:r w:rsidRPr="00227AD9">
        <w:rPr>
          <w:color w:val="595959" w:themeColor="text1" w:themeTint="A6"/>
        </w:rPr>
        <w:t xml:space="preserve">Cashier, kitchen assistant and sales clerk, </w:t>
      </w:r>
      <w:r w:rsidR="00C878A4" w:rsidRPr="00227AD9">
        <w:rPr>
          <w:color w:val="595959" w:themeColor="text1" w:themeTint="A6"/>
        </w:rPr>
        <w:t>P</w:t>
      </w:r>
      <w:r w:rsidR="00C878A4">
        <w:rPr>
          <w:color w:val="595959" w:themeColor="text1" w:themeTint="A6"/>
        </w:rPr>
        <w:t>e</w:t>
      </w:r>
      <w:r w:rsidR="00C878A4" w:rsidRPr="00227AD9">
        <w:rPr>
          <w:color w:val="595959" w:themeColor="text1" w:themeTint="A6"/>
        </w:rPr>
        <w:t>diatric</w:t>
      </w:r>
      <w:r w:rsidRPr="00227AD9">
        <w:rPr>
          <w:color w:val="595959" w:themeColor="text1" w:themeTint="A6"/>
        </w:rPr>
        <w:t xml:space="preserve"> café, Mt.hope</w:t>
      </w:r>
    </w:p>
    <w:p w:rsidR="000F1206" w:rsidRPr="00DB5393" w:rsidRDefault="004D2136">
      <w:pPr>
        <w:pStyle w:val="NoSpacing"/>
        <w:rPr>
          <w:b/>
        </w:rPr>
      </w:pPr>
      <w:r w:rsidRPr="00227AD9">
        <w:rPr>
          <w:rFonts w:asciiTheme="majorHAnsi" w:eastAsiaTheme="majorEastAsia" w:hAnsiTheme="majorHAnsi" w:cstheme="majorBidi"/>
          <w:color w:val="595959" w:themeColor="text1" w:themeTint="A6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 w:rsidR="00227AD9" w:rsidRPr="00DB5393">
        <w:rPr>
          <w:b/>
        </w:rPr>
        <w:t>1</w:t>
      </w:r>
      <w:r w:rsidR="00227AD9" w:rsidRPr="00DB5393">
        <w:rPr>
          <w:b/>
          <w:vertAlign w:val="superscript"/>
        </w:rPr>
        <w:t>st</w:t>
      </w:r>
      <w:r w:rsidR="00227AD9" w:rsidRPr="00DB5393">
        <w:rPr>
          <w:b/>
        </w:rPr>
        <w:t xml:space="preserve"> March, 2014</w:t>
      </w:r>
      <w:r w:rsidRPr="00DB5393">
        <w:rPr>
          <w:b/>
        </w:rPr>
        <w:t xml:space="preserve"> </w:t>
      </w:r>
      <w:r w:rsidR="00227AD9" w:rsidRPr="00DB5393">
        <w:rPr>
          <w:b/>
        </w:rPr>
        <w:t>–</w:t>
      </w:r>
      <w:r w:rsidRPr="00DB5393">
        <w:rPr>
          <w:b/>
        </w:rPr>
        <w:t xml:space="preserve"> </w:t>
      </w:r>
      <w:r w:rsidR="0050357A" w:rsidRPr="00DB5393">
        <w:rPr>
          <w:b/>
        </w:rPr>
        <w:t>15</w:t>
      </w:r>
      <w:r w:rsidR="00227AD9" w:rsidRPr="00DB5393">
        <w:rPr>
          <w:b/>
          <w:vertAlign w:val="superscript"/>
        </w:rPr>
        <w:t>th</w:t>
      </w:r>
      <w:r w:rsidR="00227AD9" w:rsidRPr="00DB5393">
        <w:rPr>
          <w:b/>
        </w:rPr>
        <w:t xml:space="preserve"> September, 2014</w:t>
      </w:r>
    </w:p>
    <w:p w:rsidR="000F1206" w:rsidRDefault="00124F12">
      <w:pPr>
        <w:spacing w:line="264" w:lineRule="auto"/>
        <w:rPr>
          <w:color w:val="564B3C" w:themeColor="text2"/>
        </w:rPr>
      </w:pPr>
      <w:r>
        <w:rPr>
          <w:color w:val="564B3C" w:themeColor="text2"/>
          <w:spacing w:val="24"/>
        </w:rPr>
        <w:t>Cashier, KFC, Trinicity</w:t>
      </w:r>
      <m:oMath>
        <m:r>
          <w:rPr>
            <w:rFonts w:ascii="Cambria Math" w:hAnsi="Cambria Math"/>
            <w:color w:val="564B3C" w:themeColor="text2"/>
            <w:spacing w:val="24"/>
          </w:rPr>
          <m:t>·</m:t>
        </m:r>
      </m:oMath>
      <w:r>
        <w:rPr>
          <w:rFonts w:eastAsiaTheme="minorEastAsia"/>
          <w:color w:val="564B3C" w:themeColor="text2"/>
          <w:spacing w:val="24"/>
        </w:rPr>
        <w:t xml:space="preserve"> </w:t>
      </w:r>
      <w:r w:rsidRPr="00DB5393">
        <w:rPr>
          <w:rFonts w:eastAsiaTheme="minorEastAsia"/>
          <w:b/>
          <w:color w:val="564B3C" w:themeColor="text2"/>
          <w:spacing w:val="24"/>
        </w:rPr>
        <w:t>16</w:t>
      </w:r>
      <w:r w:rsidRPr="00DB5393">
        <w:rPr>
          <w:rFonts w:eastAsiaTheme="minorEastAsia"/>
          <w:b/>
          <w:color w:val="564B3C" w:themeColor="text2"/>
          <w:spacing w:val="24"/>
          <w:vertAlign w:val="superscript"/>
        </w:rPr>
        <w:t>th</w:t>
      </w:r>
      <w:r w:rsidRPr="00DB5393">
        <w:rPr>
          <w:rFonts w:eastAsiaTheme="minorEastAsia"/>
          <w:b/>
          <w:color w:val="564B3C" w:themeColor="text2"/>
          <w:spacing w:val="24"/>
        </w:rPr>
        <w:t xml:space="preserve"> March,2015-25</w:t>
      </w:r>
      <w:r w:rsidRPr="00DB5393">
        <w:rPr>
          <w:rFonts w:eastAsiaTheme="minorEastAsia"/>
          <w:b/>
          <w:color w:val="564B3C" w:themeColor="text2"/>
          <w:spacing w:val="24"/>
          <w:vertAlign w:val="superscript"/>
        </w:rPr>
        <w:t>th</w:t>
      </w:r>
      <w:r w:rsidRPr="00DB5393">
        <w:rPr>
          <w:rFonts w:eastAsiaTheme="minorEastAsia"/>
          <w:b/>
          <w:color w:val="564B3C" w:themeColor="text2"/>
          <w:spacing w:val="24"/>
        </w:rPr>
        <w:t xml:space="preserve"> May,2016</w:t>
      </w:r>
    </w:p>
    <w:p w:rsidR="000F1206" w:rsidRDefault="004D2136">
      <w:pPr>
        <w:pStyle w:val="SectionHeading"/>
      </w:pPr>
      <w:r>
        <w:t>Skills</w:t>
      </w:r>
    </w:p>
    <w:p w:rsidR="00B43C29" w:rsidRPr="00B43C29" w:rsidRDefault="00B43C29" w:rsidP="00B43C29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B43C29">
        <w:rPr>
          <w:color w:val="40382D" w:themeColor="text2" w:themeShade="BF"/>
        </w:rPr>
        <w:t>The sense of making people feel comfortable when around me.</w:t>
      </w:r>
    </w:p>
    <w:p w:rsidR="00B43C29" w:rsidRPr="00B43C29" w:rsidRDefault="00B43C29" w:rsidP="00B43C29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B43C29">
        <w:rPr>
          <w:color w:val="40382D" w:themeColor="text2" w:themeShade="BF"/>
        </w:rPr>
        <w:t xml:space="preserve">Being well organized </w:t>
      </w:r>
    </w:p>
    <w:p w:rsidR="00B43C29" w:rsidRPr="00B43C29" w:rsidRDefault="00B43C29" w:rsidP="00B43C29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 w:rsidRPr="00B43C29">
        <w:rPr>
          <w:color w:val="40382D" w:themeColor="text2" w:themeShade="BF"/>
        </w:rPr>
        <w:t xml:space="preserve">The ability to work efficiently and solve problems in the most appropriate way which would be beneficial to the store </w:t>
      </w:r>
    </w:p>
    <w:p w:rsidR="000F1206" w:rsidRDefault="000F1206" w:rsidP="00B43C29">
      <w:pPr>
        <w:spacing w:line="264" w:lineRule="auto"/>
        <w:ind w:left="360"/>
        <w:contextualSpacing/>
        <w:rPr>
          <w:color w:val="40382D" w:themeColor="text2" w:themeShade="BF"/>
        </w:rPr>
      </w:pPr>
    </w:p>
    <w:p w:rsidR="000F1206" w:rsidRDefault="004D2136">
      <w:pPr>
        <w:pStyle w:val="SectionHeading"/>
      </w:pPr>
      <w:r>
        <w:t>Education</w:t>
      </w:r>
    </w:p>
    <w:p w:rsidR="000F1206" w:rsidRPr="00227AD9" w:rsidRDefault="00227AD9" w:rsidP="00227AD9">
      <w:pPr>
        <w:pStyle w:val="Subsection"/>
      </w:pPr>
      <w:r>
        <w:rPr>
          <w:color w:val="564B3C" w:themeColor="text2"/>
        </w:rPr>
        <w:t>Caribbean Union College (form 1-5)</w:t>
      </w:r>
    </w:p>
    <w:p w:rsidR="000F1206" w:rsidRDefault="00E2554F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Mathematics                                         2</w:t>
      </w:r>
    </w:p>
    <w:p w:rsidR="00E2554F" w:rsidRDefault="00E2554F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Human and Social Biology                  2</w:t>
      </w:r>
    </w:p>
    <w:p w:rsidR="00E2554F" w:rsidRDefault="00E2554F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Physics                                                    3</w:t>
      </w:r>
    </w:p>
    <w:p w:rsidR="00E2554F" w:rsidRDefault="00E2554F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Information Technology                       3</w:t>
      </w:r>
    </w:p>
    <w:p w:rsidR="00E2554F" w:rsidRDefault="00E2554F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English                                                     3</w:t>
      </w:r>
    </w:p>
    <w:p w:rsidR="000F1206" w:rsidRDefault="004D2136" w:rsidP="00E2554F">
      <w:pPr>
        <w:pStyle w:val="SectionHeading"/>
      </w:pPr>
      <w:r>
        <w:t>References</w:t>
      </w:r>
    </w:p>
    <w:p w:rsidR="00E2554F" w:rsidRPr="00E2554F" w:rsidRDefault="00E2554F" w:rsidP="00E2554F">
      <w:pPr>
        <w:numPr>
          <w:ilvl w:val="0"/>
          <w:numId w:val="7"/>
        </w:numPr>
        <w:rPr>
          <w:b/>
          <w:bCs/>
        </w:rPr>
      </w:pPr>
      <w:r w:rsidRPr="00E2554F">
        <w:rPr>
          <w:b/>
          <w:bCs/>
        </w:rPr>
        <w:t>Mr. Ian Johnson (Teacher 1)                                     723-5645</w:t>
      </w:r>
    </w:p>
    <w:p w:rsidR="00E2554F" w:rsidRPr="00E2554F" w:rsidRDefault="00E2554F" w:rsidP="00E2554F">
      <w:pPr>
        <w:numPr>
          <w:ilvl w:val="0"/>
          <w:numId w:val="7"/>
        </w:numPr>
        <w:rPr>
          <w:b/>
          <w:bCs/>
        </w:rPr>
      </w:pPr>
      <w:r w:rsidRPr="00E2554F">
        <w:rPr>
          <w:b/>
          <w:bCs/>
        </w:rPr>
        <w:t>Mr. Desle` Allum  (Teacher 1)                                   718-9174</w:t>
      </w:r>
    </w:p>
    <w:p w:rsidR="00E2554F" w:rsidRPr="00E2554F" w:rsidRDefault="00E2554F" w:rsidP="00E2554F"/>
    <w:sectPr w:rsidR="00E2554F" w:rsidRPr="00E2554F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EAD" w:rsidRDefault="00AD6EAD">
      <w:pPr>
        <w:spacing w:after="0" w:line="240" w:lineRule="auto"/>
      </w:pPr>
      <w:r>
        <w:separator/>
      </w:r>
    </w:p>
  </w:endnote>
  <w:endnote w:type="continuationSeparator" w:id="0">
    <w:p w:rsidR="00AD6EAD" w:rsidRDefault="00AD6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206" w:rsidRDefault="004D2136">
    <w:pPr>
      <w:pStyle w:val="Footer"/>
    </w:pPr>
    <w:r>
      <w:rPr>
        <w:noProof/>
        <w:color w:val="93A299" w:themeColor="accent1"/>
        <w:lang w:val="en-TT" w:eastAsia="en-TT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F1206" w:rsidRDefault="000F120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0F1206" w:rsidRDefault="000F120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val="en-TT" w:eastAsia="en-TT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F1206" w:rsidRDefault="000F120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0F1206" w:rsidRDefault="000F120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n-TT" w:eastAsia="en-TT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F1206" w:rsidRDefault="000F120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0F1206" w:rsidRDefault="000F120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n-TT" w:eastAsia="en-T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F1206" w:rsidRDefault="00AD6EAD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CB46B635990B4717B0661D60873AA2D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72046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  <w:lang w:val="en-TT"/>
                                </w:rPr>
                                <w:t>Celeste gaspard</w:t>
                              </w:r>
                            </w:sdtContent>
                          </w:sdt>
                          <w:r w:rsidR="004D2136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4D213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4D213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4D213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D213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2136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4D2136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0F1206" w:rsidRDefault="004D2136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CB46B635990B4717B0661D60873AA2DF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>
                        <w:rPr>
                          <w:color w:val="A6A6A6" w:themeColor="background1" w:themeShade="A6"/>
                        </w:rPr>
                      </w:sdtEndPr>
                      <w:sdtContent>
                        <w:r w:rsidR="00372046">
                          <w:rPr>
                            <w:color w:val="A6A6A6" w:themeColor="background1" w:themeShade="A6"/>
                            <w:sz w:val="18"/>
                            <w:szCs w:val="18"/>
                            <w:lang w:val="en-TT"/>
                          </w:rPr>
                          <w:t>Celeste gaspard</w:t>
                        </w:r>
                      </w:sdtContent>
                    </w:sdt>
                    <w:r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EAD" w:rsidRDefault="00AD6EAD">
      <w:pPr>
        <w:spacing w:after="0" w:line="240" w:lineRule="auto"/>
      </w:pPr>
      <w:r>
        <w:separator/>
      </w:r>
    </w:p>
  </w:footnote>
  <w:footnote w:type="continuationSeparator" w:id="0">
    <w:p w:rsidR="00AD6EAD" w:rsidRDefault="00AD6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206" w:rsidRDefault="004D2136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1899AC43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35F370F1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6CA733B9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F5A50"/>
    <w:multiLevelType w:val="hybridMultilevel"/>
    <w:tmpl w:val="E80CC09C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2439E6"/>
    <w:multiLevelType w:val="hybridMultilevel"/>
    <w:tmpl w:val="DC4CE45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D9"/>
    <w:rsid w:val="000F1206"/>
    <w:rsid w:val="00122DB6"/>
    <w:rsid w:val="00124F12"/>
    <w:rsid w:val="00227AD9"/>
    <w:rsid w:val="0024343A"/>
    <w:rsid w:val="003201B5"/>
    <w:rsid w:val="00327D7D"/>
    <w:rsid w:val="00372046"/>
    <w:rsid w:val="004D2136"/>
    <w:rsid w:val="0050357A"/>
    <w:rsid w:val="00835A6E"/>
    <w:rsid w:val="009830E0"/>
    <w:rsid w:val="009E0BAE"/>
    <w:rsid w:val="00AD6EAD"/>
    <w:rsid w:val="00B307AF"/>
    <w:rsid w:val="00B43C29"/>
    <w:rsid w:val="00C878A4"/>
    <w:rsid w:val="00DB5393"/>
    <w:rsid w:val="00E16918"/>
    <w:rsid w:val="00E2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4556102-939B-4AD4-A9A4-AC6AD9E9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PlaceholderText">
    <w:name w:val="Placeholder Text"/>
    <w:basedOn w:val="DefaultParagraphFont"/>
    <w:uiPriority w:val="99"/>
    <w:semiHidden/>
    <w:rsid w:val="00124F1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B5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3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3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3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AF188817EA4A7FBA4508B835DE7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89648-4EE7-486C-8538-003F5E60FE7B}"/>
      </w:docPartPr>
      <w:docPartBody>
        <w:p w:rsidR="003A0E0D" w:rsidRDefault="0066073F">
          <w:pPr>
            <w:pStyle w:val="F5AF188817EA4A7FBA4508B835DE79F2"/>
          </w:pPr>
          <w:r>
            <w:t>Choose a building block.</w:t>
          </w:r>
        </w:p>
      </w:docPartBody>
    </w:docPart>
    <w:docPart>
      <w:docPartPr>
        <w:name w:val="F32B5261A4FC434EAF32F9F4194B6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CEFFF-2F9F-430A-ACF9-4E2D6671F740}"/>
      </w:docPartPr>
      <w:docPartBody>
        <w:p w:rsidR="003A0E0D" w:rsidRDefault="0066073F">
          <w:pPr>
            <w:pStyle w:val="F32B5261A4FC434EAF32F9F4194B65CD"/>
          </w:pPr>
          <w:r>
            <w:t>[Type Your Name]</w:t>
          </w:r>
        </w:p>
      </w:docPartBody>
    </w:docPart>
    <w:docPart>
      <w:docPartPr>
        <w:name w:val="5E44127B3B404BB788D107F7F6EC3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CDD91-F315-45B9-BD92-E957CC441C43}"/>
      </w:docPartPr>
      <w:docPartBody>
        <w:p w:rsidR="003A0E0D" w:rsidRDefault="0066073F">
          <w:pPr>
            <w:pStyle w:val="5E44127B3B404BB788D107F7F6EC3660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CB46B635990B4717B0661D60873AA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60922-11D3-4E90-94D9-A246E2C5E0C9}"/>
      </w:docPartPr>
      <w:docPartBody>
        <w:p w:rsidR="003A0E0D" w:rsidRDefault="0066073F">
          <w:pPr>
            <w:pStyle w:val="CB46B635990B4717B0661D60873AA2DF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3F"/>
    <w:rsid w:val="003A0E0D"/>
    <w:rsid w:val="005C3200"/>
    <w:rsid w:val="00612F7E"/>
    <w:rsid w:val="0066073F"/>
    <w:rsid w:val="00976004"/>
    <w:rsid w:val="00A52283"/>
    <w:rsid w:val="00C27EAA"/>
    <w:rsid w:val="00E62B7E"/>
    <w:rsid w:val="00E9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AF188817EA4A7FBA4508B835DE79F2">
    <w:name w:val="F5AF188817EA4A7FBA4508B835DE79F2"/>
  </w:style>
  <w:style w:type="paragraph" w:customStyle="1" w:styleId="F32B5261A4FC434EAF32F9F4194B65CD">
    <w:name w:val="F32B5261A4FC434EAF32F9F4194B65CD"/>
  </w:style>
  <w:style w:type="paragraph" w:customStyle="1" w:styleId="5E44127B3B404BB788D107F7F6EC3660">
    <w:name w:val="5E44127B3B404BB788D107F7F6EC3660"/>
  </w:style>
  <w:style w:type="paragraph" w:customStyle="1" w:styleId="9032FFD5B901428D8C7EACF25C169246">
    <w:name w:val="9032FFD5B901428D8C7EACF25C169246"/>
  </w:style>
  <w:style w:type="paragraph" w:customStyle="1" w:styleId="0178B2F86B8C48D79AC7368B11A08B87">
    <w:name w:val="0178B2F86B8C48D79AC7368B11A08B87"/>
  </w:style>
  <w:style w:type="paragraph" w:customStyle="1" w:styleId="0061D37A92534E0B8BB04237FF59B664">
    <w:name w:val="0061D37A92534E0B8BB04237FF59B664"/>
  </w:style>
  <w:style w:type="paragraph" w:customStyle="1" w:styleId="377608E50CD440939A9A11E23EACA1E9">
    <w:name w:val="377608E50CD440939A9A11E23EACA1E9"/>
  </w:style>
  <w:style w:type="paragraph" w:customStyle="1" w:styleId="0FD2DCE0533745E3AA335FDB67FA97E8">
    <w:name w:val="0FD2DCE0533745E3AA335FDB67FA97E8"/>
  </w:style>
  <w:style w:type="paragraph" w:customStyle="1" w:styleId="A693B26922414403896E271E3A02AC6B">
    <w:name w:val="A693B26922414403896E271E3A02AC6B"/>
  </w:style>
  <w:style w:type="paragraph" w:customStyle="1" w:styleId="6248FA9E92A2499892ABF5D0A6267EC2">
    <w:name w:val="6248FA9E92A2499892ABF5D0A6267EC2"/>
  </w:style>
  <w:style w:type="paragraph" w:customStyle="1" w:styleId="423CB9030FA24F0DA089AE8C540F6084">
    <w:name w:val="423CB9030FA24F0DA089AE8C540F6084"/>
  </w:style>
  <w:style w:type="paragraph" w:customStyle="1" w:styleId="174DE7B7048E4186879E5BE13ED37F85">
    <w:name w:val="174DE7B7048E4186879E5BE13ED37F85"/>
  </w:style>
  <w:style w:type="paragraph" w:customStyle="1" w:styleId="7229C945F4D84B93940DC3903C1A90DF">
    <w:name w:val="7229C945F4D84B93940DC3903C1A90DF"/>
  </w:style>
  <w:style w:type="paragraph" w:customStyle="1" w:styleId="B3D7D844003445D4945227A811F12F2B">
    <w:name w:val="B3D7D844003445D4945227A811F12F2B"/>
  </w:style>
  <w:style w:type="paragraph" w:customStyle="1" w:styleId="3E8A2075A5944429B5E5C895DD2641FB">
    <w:name w:val="3E8A2075A5944429B5E5C895DD2641FB"/>
  </w:style>
  <w:style w:type="paragraph" w:customStyle="1" w:styleId="AC55FFE41CE14DF88F45BBE329B711ED">
    <w:name w:val="AC55FFE41CE14DF88F45BBE329B711ED"/>
  </w:style>
  <w:style w:type="paragraph" w:customStyle="1" w:styleId="F015902F6633448D95AA2EE48B1C4927">
    <w:name w:val="F015902F6633448D95AA2EE48B1C4927"/>
  </w:style>
  <w:style w:type="paragraph" w:customStyle="1" w:styleId="88585473AC6D403A9FE703A2EC668A5E">
    <w:name w:val="88585473AC6D403A9FE703A2EC668A5E"/>
  </w:style>
  <w:style w:type="paragraph" w:customStyle="1" w:styleId="195581E24192440A95238B351222B15E">
    <w:name w:val="195581E24192440A95238B351222B15E"/>
  </w:style>
  <w:style w:type="paragraph" w:customStyle="1" w:styleId="CB46B635990B4717B0661D60873AA2DF">
    <w:name w:val="CB46B635990B4717B0661D60873AA2DF"/>
  </w:style>
  <w:style w:type="character" w:styleId="PlaceholderText">
    <w:name w:val="Placeholder Text"/>
    <w:basedOn w:val="DefaultParagraphFont"/>
    <w:uiPriority w:val="99"/>
    <w:semiHidden/>
    <w:rsid w:val="00612F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lp.94/4 Brazil arena road , brazil village arima</CompanyAddress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06A7388-F8D6-4D40-97A8-B5BEF5A6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1530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 gaspard</dc:creator>
  <cp:lastModifiedBy>celeste gaspard</cp:lastModifiedBy>
  <cp:revision>10</cp:revision>
  <cp:lastPrinted>2015-01-16T05:15:00Z</cp:lastPrinted>
  <dcterms:created xsi:type="dcterms:W3CDTF">2014-09-12T04:33:00Z</dcterms:created>
  <dcterms:modified xsi:type="dcterms:W3CDTF">2016-11-07T16:02:00Z</dcterms:modified>
</cp:coreProperties>
</file>