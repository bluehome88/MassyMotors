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8931C1">
      <w:pPr>
        <w:pStyle w:val="Title"/>
      </w:pPr>
      <w:r>
        <w:t>Anna Pierre</w:t>
      </w:r>
    </w:p>
    <w:p w:rsidR="00394A6D" w:rsidRDefault="008931C1">
      <w:r>
        <w:t>Anthurium Drive, Edinburgh, Chaguanas| 868-338</w:t>
      </w:r>
      <w:r w:rsidR="001D1C3C">
        <w:t>-</w:t>
      </w:r>
      <w:r>
        <w:t>0580</w:t>
      </w:r>
      <w:r w:rsidR="007D00B3">
        <w:t>| </w:t>
      </w:r>
      <w:r w:rsidR="00F03A2C">
        <w:t>annapierre30@gmail.com</w:t>
      </w:r>
    </w:p>
    <w:sdt>
      <w:sdtPr>
        <w:id w:val="-736782104"/>
        <w:placeholder>
          <w:docPart w:val="FC0F9C4556C14B5BA2788911CAAF3A06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F03A2C">
      <w:pPr>
        <w:pStyle w:val="ListBullet"/>
      </w:pPr>
      <w:r>
        <w:t>To achieve my goals in life</w:t>
      </w:r>
      <w:r w:rsidR="001D1C3C">
        <w:t xml:space="preserve"> and better my qualifications and work experience.</w:t>
      </w:r>
    </w:p>
    <w:p w:rsidR="00394A6D" w:rsidRDefault="00F03A2C">
      <w:pPr>
        <w:pStyle w:val="Heading1"/>
      </w:pPr>
      <w:r>
        <w:t>QUALIFICATIONS</w:t>
      </w:r>
    </w:p>
    <w:p w:rsidR="00F03A2C" w:rsidRDefault="00F03A2C" w:rsidP="008E52EA">
      <w:pPr>
        <w:pStyle w:val="Heading2"/>
        <w:numPr>
          <w:ilvl w:val="0"/>
          <w:numId w:val="6"/>
        </w:numPr>
        <w:rPr>
          <w:b w:val="0"/>
        </w:rPr>
      </w:pPr>
      <w:r>
        <w:rPr>
          <w:b w:val="0"/>
        </w:rPr>
        <w:t>eNGLISH a</w:t>
      </w:r>
      <w:r>
        <w:rPr>
          <w:b w:val="0"/>
        </w:rPr>
        <w:tab/>
      </w:r>
      <w:r>
        <w:rPr>
          <w:b w:val="0"/>
        </w:rPr>
        <w:tab/>
        <w:t>ii</w:t>
      </w:r>
    </w:p>
    <w:p w:rsidR="00F03A2C" w:rsidRDefault="00F03A2C" w:rsidP="008E52EA">
      <w:pPr>
        <w:pStyle w:val="Heading2"/>
        <w:numPr>
          <w:ilvl w:val="0"/>
          <w:numId w:val="6"/>
        </w:numPr>
        <w:rPr>
          <w:b w:val="0"/>
        </w:rPr>
      </w:pPr>
      <w:r>
        <w:rPr>
          <w:b w:val="0"/>
        </w:rPr>
        <w:t>mATHEMATICS</w:t>
      </w:r>
      <w:r>
        <w:rPr>
          <w:b w:val="0"/>
        </w:rPr>
        <w:tab/>
      </w:r>
      <w:r>
        <w:rPr>
          <w:b w:val="0"/>
        </w:rPr>
        <w:tab/>
        <w:t>iii</w:t>
      </w:r>
    </w:p>
    <w:p w:rsidR="00F03A2C" w:rsidRDefault="00F03A2C" w:rsidP="008E52EA">
      <w:pPr>
        <w:pStyle w:val="Heading2"/>
        <w:numPr>
          <w:ilvl w:val="0"/>
          <w:numId w:val="6"/>
        </w:numPr>
        <w:rPr>
          <w:b w:val="0"/>
        </w:rPr>
      </w:pPr>
      <w:r>
        <w:rPr>
          <w:b w:val="0"/>
        </w:rPr>
        <w:t>sOCIAL sTUDIES</w:t>
      </w:r>
      <w:r>
        <w:rPr>
          <w:b w:val="0"/>
        </w:rPr>
        <w:tab/>
      </w:r>
      <w:r>
        <w:rPr>
          <w:b w:val="0"/>
        </w:rPr>
        <w:tab/>
        <w:t>ii</w:t>
      </w:r>
    </w:p>
    <w:p w:rsidR="00F03A2C" w:rsidRDefault="00F03A2C" w:rsidP="008E52EA">
      <w:pPr>
        <w:pStyle w:val="Heading2"/>
        <w:numPr>
          <w:ilvl w:val="0"/>
          <w:numId w:val="6"/>
        </w:numPr>
        <w:rPr>
          <w:b w:val="0"/>
        </w:rPr>
      </w:pPr>
      <w:r>
        <w:rPr>
          <w:b w:val="0"/>
        </w:rPr>
        <w:t>pRINCIPLE OF BUSINESS</w:t>
      </w:r>
      <w:r>
        <w:rPr>
          <w:b w:val="0"/>
        </w:rPr>
        <w:tab/>
        <w:t>ii</w:t>
      </w:r>
    </w:p>
    <w:p w:rsidR="00394A6D" w:rsidRPr="001D1C3C" w:rsidRDefault="00F03A2C" w:rsidP="001D1C3C">
      <w:pPr>
        <w:pStyle w:val="Heading2"/>
        <w:numPr>
          <w:ilvl w:val="0"/>
          <w:numId w:val="6"/>
        </w:numPr>
        <w:rPr>
          <w:b w:val="0"/>
        </w:rPr>
      </w:pPr>
      <w:r>
        <w:rPr>
          <w:b w:val="0"/>
        </w:rPr>
        <w:t>COMPUTER STUDIES</w:t>
      </w:r>
      <w:r>
        <w:rPr>
          <w:b w:val="0"/>
        </w:rPr>
        <w:tab/>
        <w:t>cERTIFICATE OBTAINED</w:t>
      </w:r>
    </w:p>
    <w:p w:rsidR="008E52EA" w:rsidRDefault="008E52EA" w:rsidP="008E52EA">
      <w:pPr>
        <w:pStyle w:val="Heading1"/>
      </w:pPr>
      <w:r>
        <w:t>EDUCATION</w:t>
      </w:r>
    </w:p>
    <w:p w:rsidR="00394A6D" w:rsidRPr="008E52EA" w:rsidRDefault="00F03A2C" w:rsidP="008E52EA">
      <w:pPr>
        <w:pStyle w:val="Heading2"/>
        <w:numPr>
          <w:ilvl w:val="0"/>
          <w:numId w:val="5"/>
        </w:numPr>
        <w:rPr>
          <w:b w:val="0"/>
        </w:rPr>
      </w:pPr>
      <w:r w:rsidRPr="008E52EA">
        <w:rPr>
          <w:b w:val="0"/>
        </w:rPr>
        <w:t>ST. AUGUSTINE SENIOR SECONDARY (1996-1998)</w:t>
      </w:r>
    </w:p>
    <w:p w:rsidR="008E52EA" w:rsidRPr="008E52EA" w:rsidRDefault="008E52EA" w:rsidP="008E52EA">
      <w:pPr>
        <w:pStyle w:val="Heading2"/>
        <w:numPr>
          <w:ilvl w:val="0"/>
          <w:numId w:val="5"/>
        </w:numPr>
        <w:rPr>
          <w:b w:val="0"/>
        </w:rPr>
      </w:pPr>
      <w:r w:rsidRPr="008E52EA">
        <w:rPr>
          <w:b w:val="0"/>
        </w:rPr>
        <w:t>mUCURAPO JUNIOR SECONDARY (1991-1993)</w:t>
      </w:r>
    </w:p>
    <w:p w:rsidR="008E52EA" w:rsidRPr="008E52EA" w:rsidRDefault="008E52EA" w:rsidP="008E52EA">
      <w:pPr>
        <w:pStyle w:val="Heading2"/>
        <w:numPr>
          <w:ilvl w:val="0"/>
          <w:numId w:val="5"/>
        </w:numPr>
        <w:rPr>
          <w:b w:val="0"/>
        </w:rPr>
      </w:pPr>
      <w:r w:rsidRPr="008E52EA">
        <w:rPr>
          <w:b w:val="0"/>
        </w:rPr>
        <w:t>ST.</w:t>
      </w:r>
      <w:r>
        <w:rPr>
          <w:b w:val="0"/>
        </w:rPr>
        <w:t xml:space="preserve"> </w:t>
      </w:r>
      <w:r w:rsidRPr="008E52EA">
        <w:rPr>
          <w:b w:val="0"/>
        </w:rPr>
        <w:t>AGNES ANGLICAN PRIMARY SCHOOL (1983-1991)</w:t>
      </w:r>
    </w:p>
    <w:p w:rsidR="00394A6D" w:rsidRDefault="001D1C3C">
      <w:pPr>
        <w:pStyle w:val="Heading1"/>
      </w:pPr>
      <w:r>
        <w:t>SKILLS &amp; ABILITIES</w:t>
      </w:r>
    </w:p>
    <w:p w:rsidR="00394A6D" w:rsidRDefault="00D3195C" w:rsidP="001D1C3C">
      <w:pPr>
        <w:pStyle w:val="Heading2"/>
        <w:numPr>
          <w:ilvl w:val="0"/>
          <w:numId w:val="7"/>
        </w:numPr>
        <w:rPr>
          <w:b w:val="0"/>
        </w:rPr>
      </w:pPr>
      <w:r>
        <w:rPr>
          <w:b w:val="0"/>
        </w:rPr>
        <w:t>abillity to work alone or with a team</w:t>
      </w:r>
    </w:p>
    <w:p w:rsidR="00D3195C" w:rsidRDefault="00D3195C" w:rsidP="001D1C3C">
      <w:pPr>
        <w:pStyle w:val="Heading2"/>
        <w:numPr>
          <w:ilvl w:val="0"/>
          <w:numId w:val="7"/>
        </w:numPr>
        <w:rPr>
          <w:b w:val="0"/>
        </w:rPr>
      </w:pPr>
      <w:r>
        <w:rPr>
          <w:b w:val="0"/>
        </w:rPr>
        <w:t>coputer literate</w:t>
      </w:r>
    </w:p>
    <w:p w:rsidR="00D3195C" w:rsidRDefault="00D3195C" w:rsidP="001D1C3C">
      <w:pPr>
        <w:pStyle w:val="Heading2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ability to use office equipments (printer, copier, scanner computer </w:t>
      </w:r>
      <w:r w:rsidR="001D1C3C">
        <w:rPr>
          <w:b w:val="0"/>
        </w:rPr>
        <w:t>ETC.)</w:t>
      </w:r>
    </w:p>
    <w:p w:rsidR="00D3195C" w:rsidRPr="00D3195C" w:rsidRDefault="001D1C3C" w:rsidP="001D1C3C">
      <w:pPr>
        <w:pStyle w:val="Heading2"/>
        <w:numPr>
          <w:ilvl w:val="0"/>
          <w:numId w:val="7"/>
        </w:numPr>
        <w:rPr>
          <w:b w:val="0"/>
        </w:rPr>
      </w:pPr>
      <w:r>
        <w:rPr>
          <w:b w:val="0"/>
        </w:rPr>
        <w:t>can adjust to any work environment</w:t>
      </w:r>
    </w:p>
    <w:p w:rsidR="00394A6D" w:rsidRDefault="001D1C3C">
      <w:pPr>
        <w:pStyle w:val="Heading1"/>
      </w:pPr>
      <w:r>
        <w:t>EXPERIENCE</w:t>
      </w:r>
    </w:p>
    <w:p w:rsidR="00394A6D" w:rsidRDefault="008E52EA">
      <w:pPr>
        <w:pStyle w:val="Heading2"/>
      </w:pPr>
      <w:r>
        <w:t>pAUL’S CREAMRY</w:t>
      </w:r>
    </w:p>
    <w:p w:rsidR="008E52EA" w:rsidRDefault="008E52EA" w:rsidP="001D1C3C">
      <w:pPr>
        <w:pStyle w:val="ListBullet"/>
        <w:numPr>
          <w:ilvl w:val="0"/>
          <w:numId w:val="8"/>
        </w:numPr>
      </w:pPr>
      <w:r>
        <w:t>SALES ASSISTANT – 2015-2016</w:t>
      </w:r>
    </w:p>
    <w:p w:rsidR="00394A6D" w:rsidRDefault="008E52EA">
      <w:pPr>
        <w:pStyle w:val="Heading2"/>
      </w:pPr>
      <w:r>
        <w:t>MINISTRY OF FINANCE</w:t>
      </w:r>
    </w:p>
    <w:p w:rsidR="00D3195C" w:rsidRDefault="008E52EA" w:rsidP="001D1C3C">
      <w:pPr>
        <w:pStyle w:val="ListBullet"/>
        <w:numPr>
          <w:ilvl w:val="0"/>
          <w:numId w:val="9"/>
        </w:numPr>
      </w:pPr>
      <w:r>
        <w:t>VALUATION DI</w:t>
      </w:r>
      <w:r w:rsidR="00D3195C">
        <w:t>VISION CLERK – 2011-2014</w:t>
      </w:r>
    </w:p>
    <w:p w:rsidR="00D3195C" w:rsidRPr="00D3195C" w:rsidRDefault="00D3195C" w:rsidP="00D3195C">
      <w:pPr>
        <w:pStyle w:val="ListBullet"/>
        <w:numPr>
          <w:ilvl w:val="0"/>
          <w:numId w:val="0"/>
        </w:numPr>
        <w:ind w:left="144" w:hanging="144"/>
        <w:rPr>
          <w:b/>
        </w:rPr>
      </w:pPr>
      <w:r w:rsidRPr="00D3195C">
        <w:rPr>
          <w:b/>
        </w:rPr>
        <w:t>ARIMA BOROUGH CORPORATION</w:t>
      </w:r>
    </w:p>
    <w:p w:rsidR="00D3195C" w:rsidRDefault="00D3195C" w:rsidP="001D1C3C">
      <w:pPr>
        <w:pStyle w:val="ListBullet"/>
        <w:numPr>
          <w:ilvl w:val="0"/>
          <w:numId w:val="10"/>
        </w:numPr>
      </w:pPr>
      <w:r>
        <w:t>ASSISTANT SECRETARY – 2010-2011</w:t>
      </w:r>
    </w:p>
    <w:p w:rsidR="00D3195C" w:rsidRPr="00D3195C" w:rsidRDefault="00D3195C" w:rsidP="00D3195C">
      <w:pPr>
        <w:pStyle w:val="ListBullet"/>
        <w:numPr>
          <w:ilvl w:val="0"/>
          <w:numId w:val="0"/>
        </w:numPr>
        <w:ind w:left="144" w:hanging="144"/>
        <w:rPr>
          <w:b/>
        </w:rPr>
      </w:pPr>
      <w:r w:rsidRPr="00D3195C">
        <w:rPr>
          <w:b/>
        </w:rPr>
        <w:t>CHER MERE</w:t>
      </w:r>
    </w:p>
    <w:p w:rsidR="00D3195C" w:rsidRDefault="00D3195C" w:rsidP="001D1C3C">
      <w:pPr>
        <w:pStyle w:val="ListBullet"/>
        <w:numPr>
          <w:ilvl w:val="0"/>
          <w:numId w:val="11"/>
        </w:numPr>
      </w:pPr>
      <w:r>
        <w:t>AESTHETICIAN - 2008 – 2010</w:t>
      </w:r>
    </w:p>
    <w:p w:rsidR="004572AC" w:rsidRDefault="001D1C3C" w:rsidP="004572AC">
      <w:pPr>
        <w:pStyle w:val="Heading1"/>
        <w:spacing w:before="0"/>
      </w:pPr>
      <w:r>
        <w:lastRenderedPageBreak/>
        <w:t>REFERENCES</w:t>
      </w:r>
      <w:bookmarkStart w:id="0" w:name="_GoBack"/>
      <w:bookmarkEnd w:id="0"/>
    </w:p>
    <w:p w:rsidR="004572AC" w:rsidRDefault="004572AC" w:rsidP="004572AC">
      <w:pPr>
        <w:pStyle w:val="Heading1"/>
        <w:spacing w:before="0"/>
      </w:pPr>
    </w:p>
    <w:p w:rsidR="001D1C3C" w:rsidRDefault="001D1C3C" w:rsidP="001D1C3C">
      <w:pPr>
        <w:pStyle w:val="Heading1"/>
        <w:spacing w:before="0" w:after="120"/>
        <w:rPr>
          <w:b w:val="0"/>
        </w:rPr>
      </w:pPr>
      <w:r>
        <w:rPr>
          <w:b w:val="0"/>
        </w:rPr>
        <w:t>EDMUND ALEX</w:t>
      </w:r>
    </w:p>
    <w:p w:rsidR="001D1C3C" w:rsidRDefault="001D1C3C" w:rsidP="001D1C3C">
      <w:pPr>
        <w:pStyle w:val="Heading1"/>
        <w:spacing w:before="0" w:after="120"/>
        <w:rPr>
          <w:b w:val="0"/>
        </w:rPr>
      </w:pPr>
      <w:r>
        <w:rPr>
          <w:b w:val="0"/>
        </w:rPr>
        <w:t>EVALUATOR I</w:t>
      </w:r>
    </w:p>
    <w:p w:rsidR="001D1C3C" w:rsidRDefault="001D1C3C" w:rsidP="001D1C3C">
      <w:pPr>
        <w:pStyle w:val="Heading1"/>
        <w:spacing w:before="0" w:after="120"/>
        <w:rPr>
          <w:b w:val="0"/>
        </w:rPr>
      </w:pPr>
      <w:r>
        <w:rPr>
          <w:b w:val="0"/>
        </w:rPr>
        <w:t>799-7198</w:t>
      </w:r>
    </w:p>
    <w:p w:rsidR="001D1C3C" w:rsidRDefault="001D1C3C" w:rsidP="001D1C3C">
      <w:pPr>
        <w:pStyle w:val="Heading1"/>
        <w:spacing w:before="0" w:after="120"/>
        <w:rPr>
          <w:b w:val="0"/>
        </w:rPr>
      </w:pPr>
    </w:p>
    <w:p w:rsidR="001D1C3C" w:rsidRDefault="001D1C3C" w:rsidP="001D1C3C">
      <w:pPr>
        <w:pStyle w:val="Heading1"/>
        <w:spacing w:before="0" w:after="120"/>
        <w:rPr>
          <w:b w:val="0"/>
        </w:rPr>
      </w:pPr>
      <w:r>
        <w:rPr>
          <w:b w:val="0"/>
        </w:rPr>
        <w:t>CHARMAINE PIERRE</w:t>
      </w:r>
    </w:p>
    <w:p w:rsidR="001D1C3C" w:rsidRDefault="001D1C3C" w:rsidP="001D1C3C">
      <w:pPr>
        <w:pStyle w:val="Heading1"/>
        <w:spacing w:before="0" w:after="120"/>
        <w:rPr>
          <w:b w:val="0"/>
        </w:rPr>
      </w:pPr>
      <w:r>
        <w:rPr>
          <w:b w:val="0"/>
        </w:rPr>
        <w:t>OBJECTIONS DEPART.</w:t>
      </w:r>
    </w:p>
    <w:p w:rsidR="001D1C3C" w:rsidRDefault="001D1C3C" w:rsidP="001D1C3C">
      <w:pPr>
        <w:pStyle w:val="Heading1"/>
        <w:spacing w:before="0" w:after="120"/>
        <w:rPr>
          <w:b w:val="0"/>
        </w:rPr>
      </w:pPr>
      <w:r>
        <w:rPr>
          <w:b w:val="0"/>
        </w:rPr>
        <w:t>MINISTRY OF FINANACE</w:t>
      </w:r>
    </w:p>
    <w:p w:rsidR="001D1C3C" w:rsidRPr="001D1C3C" w:rsidRDefault="001D1C3C" w:rsidP="001D1C3C">
      <w:pPr>
        <w:pStyle w:val="Heading1"/>
        <w:spacing w:before="0" w:after="120"/>
        <w:rPr>
          <w:b w:val="0"/>
        </w:rPr>
      </w:pPr>
      <w:r>
        <w:rPr>
          <w:b w:val="0"/>
        </w:rPr>
        <w:t>682-2080</w:t>
      </w:r>
    </w:p>
    <w:p w:rsidR="00D3195C" w:rsidRDefault="00D3195C" w:rsidP="00D3195C">
      <w:pPr>
        <w:pStyle w:val="ListBullet"/>
        <w:numPr>
          <w:ilvl w:val="0"/>
          <w:numId w:val="0"/>
        </w:numPr>
        <w:ind w:left="144" w:hanging="144"/>
      </w:pPr>
    </w:p>
    <w:p w:rsidR="00D3195C" w:rsidRPr="00D3195C" w:rsidRDefault="00D3195C" w:rsidP="00D3195C">
      <w:pPr>
        <w:pStyle w:val="ListBullet"/>
        <w:numPr>
          <w:ilvl w:val="0"/>
          <w:numId w:val="0"/>
        </w:numPr>
        <w:ind w:left="144" w:hanging="144"/>
        <w:rPr>
          <w:b/>
        </w:rPr>
      </w:pPr>
    </w:p>
    <w:p w:rsidR="00D3195C" w:rsidRDefault="00D3195C" w:rsidP="00D3195C">
      <w:pPr>
        <w:pStyle w:val="ListBullet"/>
        <w:numPr>
          <w:ilvl w:val="0"/>
          <w:numId w:val="0"/>
        </w:numPr>
        <w:ind w:left="144" w:hanging="144"/>
      </w:pPr>
    </w:p>
    <w:sectPr w:rsidR="00D3195C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1CD" w:rsidRDefault="00F451CD">
      <w:pPr>
        <w:spacing w:after="0"/>
      </w:pPr>
      <w:r>
        <w:separator/>
      </w:r>
    </w:p>
  </w:endnote>
  <w:endnote w:type="continuationSeparator" w:id="0">
    <w:p w:rsidR="00F451CD" w:rsidRDefault="00F451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2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1CD" w:rsidRDefault="00F451CD">
      <w:pPr>
        <w:spacing w:after="0"/>
      </w:pPr>
      <w:r>
        <w:separator/>
      </w:r>
    </w:p>
  </w:footnote>
  <w:footnote w:type="continuationSeparator" w:id="0">
    <w:p w:rsidR="00F451CD" w:rsidRDefault="00F451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60F2C66"/>
    <w:multiLevelType w:val="hybridMultilevel"/>
    <w:tmpl w:val="FE025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E7099"/>
    <w:multiLevelType w:val="hybridMultilevel"/>
    <w:tmpl w:val="CD8AA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53406"/>
    <w:multiLevelType w:val="hybridMultilevel"/>
    <w:tmpl w:val="10481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9462F"/>
    <w:multiLevelType w:val="hybridMultilevel"/>
    <w:tmpl w:val="560A1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B73BE"/>
    <w:multiLevelType w:val="hybridMultilevel"/>
    <w:tmpl w:val="1F289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F0969"/>
    <w:multiLevelType w:val="hybridMultilevel"/>
    <w:tmpl w:val="76622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358F8"/>
    <w:multiLevelType w:val="hybridMultilevel"/>
    <w:tmpl w:val="F51CE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C1"/>
    <w:rsid w:val="001D1C3C"/>
    <w:rsid w:val="00394A6D"/>
    <w:rsid w:val="004572AC"/>
    <w:rsid w:val="007D00B3"/>
    <w:rsid w:val="008931C1"/>
    <w:rsid w:val="008E52EA"/>
    <w:rsid w:val="00D3195C"/>
    <w:rsid w:val="00F03A2C"/>
    <w:rsid w:val="00F4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2FEDE"/>
  <w15:chartTrackingRefBased/>
  <w15:docId w15:val="{34B8996A-5C4F-41B8-B283-95983FBB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n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0F9C4556C14B5BA2788911CAAF3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F0B22-ED05-4E8B-9303-ECB501E3504C}"/>
      </w:docPartPr>
      <w:docPartBody>
        <w:p w:rsidR="00000000" w:rsidRDefault="00B95A93">
          <w:pPr>
            <w:pStyle w:val="FC0F9C4556C14B5BA2788911CAAF3A0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A"/>
    <w:rsid w:val="00A239CA"/>
    <w:rsid w:val="00B9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DB2C16AD354A6FB7D6E7ECBE5F12B4">
    <w:name w:val="3DDB2C16AD354A6FB7D6E7ECBE5F12B4"/>
  </w:style>
  <w:style w:type="paragraph" w:customStyle="1" w:styleId="302EE256599F46A98C2E6768D67EFDA1">
    <w:name w:val="302EE256599F46A98C2E6768D67EFDA1"/>
  </w:style>
  <w:style w:type="paragraph" w:customStyle="1" w:styleId="682D75E66CAD48D28D1D20AF8E4D945D">
    <w:name w:val="682D75E66CAD48D28D1D20AF8E4D945D"/>
  </w:style>
  <w:style w:type="paragraph" w:customStyle="1" w:styleId="81C587E3E98D42CC96AE9C5C1D357689">
    <w:name w:val="81C587E3E98D42CC96AE9C5C1D357689"/>
  </w:style>
  <w:style w:type="paragraph" w:customStyle="1" w:styleId="FC0F9C4556C14B5BA2788911CAAF3A06">
    <w:name w:val="FC0F9C4556C14B5BA2788911CAAF3A06"/>
  </w:style>
  <w:style w:type="paragraph" w:customStyle="1" w:styleId="10256D6FC935443FBFA2E59C9F9AC1EB">
    <w:name w:val="10256D6FC935443FBFA2E59C9F9AC1EB"/>
  </w:style>
  <w:style w:type="paragraph" w:customStyle="1" w:styleId="B13A46FA287540D08C931BF833FA6725">
    <w:name w:val="B13A46FA287540D08C931BF833FA6725"/>
  </w:style>
  <w:style w:type="paragraph" w:customStyle="1" w:styleId="23B7FEF65C564765953F414D3D84A1D7">
    <w:name w:val="23B7FEF65C564765953F414D3D84A1D7"/>
  </w:style>
  <w:style w:type="paragraph" w:customStyle="1" w:styleId="08F07EE0E944454DA819FE4ECB61EDA8">
    <w:name w:val="08F07EE0E944454DA819FE4ECB61EDA8"/>
  </w:style>
  <w:style w:type="paragraph" w:customStyle="1" w:styleId="E9E2791556884350B8DDCEC420F9311C">
    <w:name w:val="E9E2791556884350B8DDCEC420F9311C"/>
  </w:style>
  <w:style w:type="paragraph" w:customStyle="1" w:styleId="0A85E585E65D4AABAB73FC74EDA2A735">
    <w:name w:val="0A85E585E65D4AABAB73FC74EDA2A735"/>
  </w:style>
  <w:style w:type="paragraph" w:customStyle="1" w:styleId="9EBC81955D694E43A14F0407275B68CF">
    <w:name w:val="9EBC81955D694E43A14F0407275B68CF"/>
  </w:style>
  <w:style w:type="paragraph" w:customStyle="1" w:styleId="BD4F807C476449A6B3AAF2C67C815972">
    <w:name w:val="BD4F807C476449A6B3AAF2C67C815972"/>
  </w:style>
  <w:style w:type="paragraph" w:customStyle="1" w:styleId="369F55706F7F4DC6A0B81329A9893FD8">
    <w:name w:val="369F55706F7F4DC6A0B81329A9893FD8"/>
  </w:style>
  <w:style w:type="paragraph" w:customStyle="1" w:styleId="D995202A736D43B1B7BDF3E200368DAC">
    <w:name w:val="D995202A736D43B1B7BDF3E200368DAC"/>
  </w:style>
  <w:style w:type="paragraph" w:customStyle="1" w:styleId="08CE678BAAB2421DAACD69DB89B4B164">
    <w:name w:val="08CE678BAAB2421DAACD69DB89B4B164"/>
  </w:style>
  <w:style w:type="paragraph" w:customStyle="1" w:styleId="BDDBEC9F76BE442CB2C5B06D76B6A1DB">
    <w:name w:val="BDDBEC9F76BE442CB2C5B06D76B6A1DB"/>
  </w:style>
  <w:style w:type="paragraph" w:customStyle="1" w:styleId="51A73652856343849D9CDF93D6BCEBE1">
    <w:name w:val="51A73652856343849D9CDF93D6BCEBE1"/>
  </w:style>
  <w:style w:type="paragraph" w:customStyle="1" w:styleId="53B01562FAC243DBB1EE7D5A13B857E3">
    <w:name w:val="53B01562FAC243DBB1EE7D5A13B857E3"/>
  </w:style>
  <w:style w:type="paragraph" w:customStyle="1" w:styleId="1F4B199BCC67493EB853EC7D17213AEC">
    <w:name w:val="1F4B199BCC67493EB853EC7D17213AEC"/>
  </w:style>
  <w:style w:type="paragraph" w:customStyle="1" w:styleId="08B96E313DD64A82A5FCE7C4A27E3778">
    <w:name w:val="08B96E313DD64A82A5FCE7C4A27E3778"/>
  </w:style>
  <w:style w:type="paragraph" w:customStyle="1" w:styleId="7EED5D5FDEFC42FA832E865697B8FD88">
    <w:name w:val="7EED5D5FDEFC42FA832E865697B8FD88"/>
  </w:style>
  <w:style w:type="paragraph" w:customStyle="1" w:styleId="1C895CED07B24358A679ED5644594837">
    <w:name w:val="1C895CED07B24358A679ED5644594837"/>
  </w:style>
  <w:style w:type="paragraph" w:customStyle="1" w:styleId="734F83B208814097913D5F9B23DF4DA5">
    <w:name w:val="734F83B208814097913D5F9B23DF4DA5"/>
  </w:style>
  <w:style w:type="paragraph" w:customStyle="1" w:styleId="1FCACC5658BA449FAF5005B1ECA20D5D">
    <w:name w:val="1FCACC5658BA449FAF5005B1ECA20D5D"/>
  </w:style>
  <w:style w:type="paragraph" w:customStyle="1" w:styleId="66682F7A0BB64308A5D25401818839C1">
    <w:name w:val="66682F7A0BB64308A5D25401818839C1"/>
    <w:rsid w:val="00A23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FCF54-95DA-4E7C-B8E1-6C68A900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&lt;Objective&gt;</vt:lpstr>
      <vt:lpstr>QUALIFICATIONS</vt:lpstr>
      <vt:lpstr>    eNGLISH a		ii</vt:lpstr>
      <vt:lpstr>    mATHEMATICS		iii</vt:lpstr>
      <vt:lpstr>    sOCIAL sTUDIES		ii</vt:lpstr>
      <vt:lpstr>    pRINCIPLE OF BUSINESS	ii</vt:lpstr>
      <vt:lpstr>    COMPUTER STUDIES	cERTIFICATE OBTAINED</vt:lpstr>
      <vt:lpstr>EDUCATION</vt:lpstr>
      <vt:lpstr>    ST. AUGUSTINE SENIOR SECONDARY (1996-1998)</vt:lpstr>
      <vt:lpstr>    mUCURAPO JUNIOR SECONDARY (1991-1993)</vt:lpstr>
      <vt:lpstr>    ST. AGNES ANGLICAN PRIMARY SCHOOL (1983-1991)</vt:lpstr>
      <vt:lpstr>SKILLS &amp; ABILITIES</vt:lpstr>
      <vt:lpstr>    abillity to work alone or with a team</vt:lpstr>
      <vt:lpstr>    coputer literate</vt:lpstr>
      <vt:lpstr>    ability to use office equipments (printer, copier, scanner computer ETC.)</vt:lpstr>
      <vt:lpstr>    can adjust to any work environment</vt:lpstr>
      <vt:lpstr>EXPERIENCE</vt:lpstr>
      <vt:lpstr>    pAUL’S CREAMRY</vt:lpstr>
      <vt:lpstr>    MINISTRY OF FINANCE</vt:lpstr>
      <vt:lpstr>REFERENCES</vt:lpstr>
      <vt:lpstr/>
      <vt:lpstr>EDMUND ALEX</vt:lpstr>
      <vt:lpstr>EVALUATOR I</vt:lpstr>
      <vt:lpstr>799-7198</vt:lpstr>
      <vt:lpstr/>
      <vt:lpstr>CHARMAINE PIERRE</vt:lpstr>
      <vt:lpstr>OBJECTIONS DEPART.</vt:lpstr>
      <vt:lpstr>MINISTRY OF FINANACE</vt:lpstr>
      <vt:lpstr>682-2080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brent thomas</dc:creator>
  <cp:keywords/>
  <cp:lastModifiedBy>Brent Thomas</cp:lastModifiedBy>
  <cp:revision>1</cp:revision>
  <dcterms:created xsi:type="dcterms:W3CDTF">2017-10-22T19:06:00Z</dcterms:created>
  <dcterms:modified xsi:type="dcterms:W3CDTF">2017-10-22T20:06:00Z</dcterms:modified>
  <cp:version/>
</cp:coreProperties>
</file>