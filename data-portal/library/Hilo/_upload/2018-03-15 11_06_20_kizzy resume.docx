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ED" w:rsidRDefault="005961ED" w:rsidP="00F51442">
      <w:pPr>
        <w:jc w:val="center"/>
        <w:rPr>
          <w:rFonts w:ascii="Cambria Math" w:hAnsi="Cambria Math" w:cs="David"/>
          <w:b/>
          <w:i/>
          <w:sz w:val="32"/>
          <w:szCs w:val="32"/>
          <w:lang w:bidi="he-IL"/>
        </w:rPr>
      </w:pPr>
      <w:r w:rsidRPr="001434D9">
        <w:rPr>
          <w:rFonts w:ascii="Cambria Math" w:hAnsi="Cambria Math" w:cs="David"/>
          <w:b/>
          <w:i/>
          <w:sz w:val="32"/>
          <w:szCs w:val="32"/>
          <w:lang w:bidi="he-IL"/>
        </w:rPr>
        <w:t>RESUME</w:t>
      </w:r>
    </w:p>
    <w:p w:rsidR="005961ED" w:rsidRPr="00F51442" w:rsidRDefault="005961ED" w:rsidP="00F51442">
      <w:pPr>
        <w:rPr>
          <w:rFonts w:ascii="Cambria Math" w:hAnsi="Cambria Math" w:cs="David"/>
          <w:b/>
          <w:i/>
          <w:sz w:val="32"/>
          <w:szCs w:val="32"/>
          <w:lang w:bidi="he-IL"/>
        </w:rPr>
      </w:pPr>
      <w:r w:rsidRPr="00F51442">
        <w:rPr>
          <w:rFonts w:ascii="Times New Roman" w:hAnsi="Times New Roman"/>
          <w:b/>
          <w:i/>
          <w:sz w:val="28"/>
          <w:szCs w:val="28"/>
          <w:u w:val="single"/>
        </w:rPr>
        <w:t>PERSONAL DETAILS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Name:                    Keziah Robinson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Address:                 </w:t>
      </w:r>
      <w:smartTag w:uri="urn:schemas-microsoft-com:office:smarttags" w:element="address">
        <w:smartTag w:uri="urn:schemas-microsoft-com:office:smarttags" w:element="Street">
          <w:r>
            <w:rPr>
              <w:rFonts w:ascii="Times New Roman" w:hAnsi="Times New Roman"/>
              <w:sz w:val="28"/>
              <w:szCs w:val="28"/>
            </w:rPr>
            <w:t>#106 Foster Road</w:t>
          </w:r>
        </w:smartTag>
      </w:smartTag>
      <w:r>
        <w:rPr>
          <w:rFonts w:ascii="Times New Roman" w:hAnsi="Times New Roman"/>
          <w:sz w:val="28"/>
          <w:szCs w:val="28"/>
        </w:rPr>
        <w:t>, Sangre Grande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Birth:         9</w:t>
      </w:r>
      <w:r w:rsidRPr="001434D9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April, 1983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Status:       Single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Email:                    Robinsonkeziah@gmail.com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Contact:                 328-3184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</w:p>
    <w:p w:rsidR="005961ED" w:rsidRPr="00F51442" w:rsidRDefault="005961ED" w:rsidP="00C30D7E">
      <w:pPr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F51442">
        <w:rPr>
          <w:rFonts w:ascii="Times New Roman" w:hAnsi="Times New Roman"/>
          <w:b/>
          <w:i/>
          <w:sz w:val="28"/>
          <w:szCs w:val="28"/>
          <w:u w:val="single"/>
        </w:rPr>
        <w:t>EDUCATIONAL BACKGROUND</w:t>
      </w:r>
    </w:p>
    <w:p w:rsidR="005961ED" w:rsidRDefault="005961ED" w:rsidP="00C30D7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smartTag w:uri="urn:schemas-microsoft-com:office:smarttags" w:element="PlaceName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Sangre</w:t>
          </w:r>
        </w:smartTag>
        <w:r>
          <w:rPr>
            <w:rFonts w:ascii="Times New Roman" w:hAnsi="Times New Roman"/>
            <w:sz w:val="28"/>
            <w:szCs w:val="28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sz w:val="28"/>
              <w:szCs w:val="28"/>
            </w:rPr>
            <w:t>Grande</w:t>
          </w:r>
        </w:smartTag>
        <w:r>
          <w:rPr>
            <w:rFonts w:ascii="Times New Roman" w:hAnsi="Times New Roman"/>
            <w:sz w:val="28"/>
            <w:szCs w:val="28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sz w:val="28"/>
              <w:szCs w:val="28"/>
            </w:rPr>
            <w:t>Government</w:t>
          </w:r>
        </w:smartTag>
        <w:r>
          <w:rPr>
            <w:rFonts w:ascii="Times New Roman" w:hAnsi="Times New Roman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8"/>
              <w:szCs w:val="28"/>
            </w:rPr>
            <w:t>Primary School</w:t>
          </w:r>
        </w:smartTag>
      </w:smartTag>
    </w:p>
    <w:p w:rsidR="005961ED" w:rsidRDefault="005961ED" w:rsidP="00C30D7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>
              <w:rPr>
                <w:rFonts w:ascii="Times New Roman" w:hAnsi="Times New Roman"/>
                <w:sz w:val="28"/>
                <w:szCs w:val="28"/>
              </w:rPr>
              <w:t>Sangre</w:t>
            </w:r>
          </w:smartTag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smartTag w:uri="urn:schemas-microsoft-com:office:smarttags" w:element="PlaceName">
            <w:r>
              <w:rPr>
                <w:rFonts w:ascii="Times New Roman" w:hAnsi="Times New Roman"/>
                <w:sz w:val="28"/>
                <w:szCs w:val="28"/>
              </w:rPr>
              <w:t>Grande</w:t>
            </w:r>
          </w:smartTag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smartTag w:uri="urn:schemas-microsoft-com:office:smarttags" w:element="PlaceName">
            <w:r>
              <w:rPr>
                <w:rFonts w:ascii="Times New Roman" w:hAnsi="Times New Roman"/>
                <w:sz w:val="28"/>
                <w:szCs w:val="28"/>
              </w:rPr>
              <w:t>Business</w:t>
            </w:r>
          </w:smartTag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smartTag w:uri="urn:schemas-microsoft-com:office:smarttags" w:element="PlaceType">
            <w:r>
              <w:rPr>
                <w:rFonts w:ascii="Times New Roman" w:hAnsi="Times New Roman"/>
                <w:sz w:val="28"/>
                <w:szCs w:val="28"/>
              </w:rPr>
              <w:t>College</w:t>
            </w:r>
          </w:smartTag>
        </w:smartTag>
      </w:smartTag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</w:p>
    <w:p w:rsidR="005961ED" w:rsidRPr="00F51442" w:rsidRDefault="005961ED" w:rsidP="00C30D7E">
      <w:pPr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F51442">
        <w:rPr>
          <w:rFonts w:ascii="Times New Roman" w:hAnsi="Times New Roman"/>
          <w:b/>
          <w:i/>
          <w:sz w:val="28"/>
          <w:szCs w:val="28"/>
          <w:u w:val="single"/>
        </w:rPr>
        <w:t>QUALIFICATIONS</w:t>
      </w:r>
    </w:p>
    <w:p w:rsidR="005961ED" w:rsidRDefault="005961ED" w:rsidP="00C30D7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English A</w:t>
      </w:r>
    </w:p>
    <w:p w:rsidR="005961ED" w:rsidRDefault="005961ED" w:rsidP="00C30D7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Social Studies</w:t>
      </w:r>
    </w:p>
    <w:p w:rsidR="005961ED" w:rsidRDefault="005961ED" w:rsidP="00C30D7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Principles of Business</w:t>
      </w:r>
    </w:p>
    <w:p w:rsidR="005961ED" w:rsidRDefault="005961ED" w:rsidP="00C30D7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Principles of Accounts</w:t>
      </w:r>
    </w:p>
    <w:p w:rsidR="005961ED" w:rsidRDefault="005961ED" w:rsidP="00C30D7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Human and Social Biology</w:t>
      </w:r>
    </w:p>
    <w:p w:rsidR="005961ED" w:rsidRPr="001434D9" w:rsidRDefault="005961ED" w:rsidP="00C30D7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5961ED" w:rsidRPr="00F51442" w:rsidRDefault="005961ED" w:rsidP="00C30D7E">
      <w:pPr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F51442">
        <w:rPr>
          <w:rFonts w:ascii="Times New Roman" w:hAnsi="Times New Roman"/>
          <w:b/>
          <w:i/>
          <w:sz w:val="28"/>
          <w:szCs w:val="28"/>
          <w:u w:val="single"/>
        </w:rPr>
        <w:t>CURRENTLY PURSUING</w:t>
      </w:r>
    </w:p>
    <w:p w:rsidR="005961ED" w:rsidRDefault="005961ED" w:rsidP="00C30D7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Mathematics</w:t>
      </w:r>
    </w:p>
    <w:p w:rsidR="005961ED" w:rsidRDefault="005961ED" w:rsidP="00C30D7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Certified Accounting Technician (CAT)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</w:p>
    <w:p w:rsidR="005961ED" w:rsidRPr="001434D9" w:rsidRDefault="005961ED" w:rsidP="00C30D7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5961ED" w:rsidRPr="00F51442" w:rsidRDefault="005961ED" w:rsidP="00C30D7E">
      <w:pPr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F51442">
        <w:rPr>
          <w:rFonts w:ascii="Times New Roman" w:hAnsi="Times New Roman"/>
          <w:b/>
          <w:i/>
          <w:sz w:val="28"/>
          <w:szCs w:val="28"/>
          <w:u w:val="single"/>
        </w:rPr>
        <w:t>OTHER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Computer Literacy</w:t>
      </w:r>
    </w:p>
    <w:p w:rsidR="005961ED" w:rsidRDefault="005961ED" w:rsidP="00C30D7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Microsoft Word</w:t>
      </w:r>
    </w:p>
    <w:p w:rsidR="005961ED" w:rsidRDefault="005961ED" w:rsidP="00C30D7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Microsoft Excel</w:t>
      </w:r>
      <w:bookmarkStart w:id="0" w:name="_GoBack"/>
      <w:bookmarkEnd w:id="0"/>
    </w:p>
    <w:p w:rsidR="005961ED" w:rsidRDefault="005961ED" w:rsidP="00C30D7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Power Point</w:t>
      </w:r>
    </w:p>
    <w:p w:rsidR="005961ED" w:rsidRDefault="005961ED" w:rsidP="00C30D7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Word Processing</w:t>
      </w:r>
    </w:p>
    <w:p w:rsidR="005961ED" w:rsidRDefault="005961ED" w:rsidP="00C30D7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Internet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</w:p>
    <w:p w:rsidR="005961ED" w:rsidRPr="00F51442" w:rsidRDefault="005961ED" w:rsidP="00C30D7E">
      <w:pPr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F51442">
        <w:rPr>
          <w:rFonts w:ascii="Times New Roman" w:hAnsi="Times New Roman"/>
          <w:b/>
          <w:i/>
          <w:sz w:val="28"/>
          <w:szCs w:val="28"/>
          <w:u w:val="single"/>
        </w:rPr>
        <w:t>WORK EXPERIENCES</w:t>
      </w:r>
    </w:p>
    <w:p w:rsidR="005961ED" w:rsidRDefault="005961ED" w:rsidP="00C30D7E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Accounts Clerk</w:t>
      </w:r>
    </w:p>
    <w:p w:rsidR="005961ED" w:rsidRDefault="005961ED" w:rsidP="00C30D7E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Entry Clerk</w:t>
      </w:r>
    </w:p>
    <w:p w:rsidR="005961ED" w:rsidRDefault="005961ED" w:rsidP="00C30D7E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Clerical Assistant</w:t>
      </w:r>
    </w:p>
    <w:p w:rsidR="005961ED" w:rsidRDefault="005961ED" w:rsidP="00C30D7E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Administrative Assistant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</w:p>
    <w:p w:rsidR="005961ED" w:rsidRDefault="005961ED" w:rsidP="00C30D7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5961ED" w:rsidRPr="00F51442" w:rsidRDefault="005961ED" w:rsidP="00C30D7E">
      <w:pPr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F51442">
        <w:rPr>
          <w:rFonts w:ascii="Times New Roman" w:hAnsi="Times New Roman"/>
          <w:b/>
          <w:i/>
          <w:sz w:val="28"/>
          <w:szCs w:val="28"/>
          <w:u w:val="single"/>
        </w:rPr>
        <w:t>HOBBIES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  <w:smartTag w:uri="urn:schemas-microsoft-com:office:smarttags" w:element="Street">
        <w:smartTag w:uri="urn:schemas-microsoft-com:office:smarttags" w:element="City">
          <w:smartTag w:uri="urn:schemas-microsoft-com:office:smarttags" w:element="place">
            <w:r>
              <w:rPr>
                <w:rFonts w:ascii="Times New Roman" w:hAnsi="Times New Roman"/>
                <w:sz w:val="28"/>
                <w:szCs w:val="28"/>
              </w:rPr>
              <w:t>Reading</w:t>
            </w:r>
          </w:smartTag>
        </w:smartTag>
      </w:smartTag>
      <w:r>
        <w:rPr>
          <w:rFonts w:ascii="Times New Roman" w:hAnsi="Times New Roman"/>
          <w:sz w:val="28"/>
          <w:szCs w:val="28"/>
        </w:rPr>
        <w:t>, Travelling, Meeting and Interacting with people</w:t>
      </w:r>
    </w:p>
    <w:p w:rsidR="005961ED" w:rsidRDefault="005961ED" w:rsidP="00C30D7E">
      <w:pPr>
        <w:jc w:val="both"/>
        <w:rPr>
          <w:rFonts w:ascii="Times New Roman" w:hAnsi="Times New Roman"/>
          <w:sz w:val="28"/>
          <w:szCs w:val="28"/>
        </w:rPr>
      </w:pPr>
    </w:p>
    <w:p w:rsidR="005961ED" w:rsidRPr="00F51442" w:rsidRDefault="005961ED" w:rsidP="00C30D7E">
      <w:pPr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F51442">
        <w:rPr>
          <w:rFonts w:ascii="Times New Roman" w:hAnsi="Times New Roman"/>
          <w:b/>
          <w:i/>
          <w:sz w:val="28"/>
          <w:szCs w:val="28"/>
          <w:u w:val="single"/>
        </w:rPr>
        <w:t>REFERENCES</w:t>
      </w:r>
    </w:p>
    <w:p w:rsidR="005961ED" w:rsidRDefault="005961ED" w:rsidP="00C30D7E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Mr. Kirk Jakie</w:t>
      </w:r>
    </w:p>
    <w:p w:rsidR="005961ED" w:rsidRDefault="005961ED" w:rsidP="00C30D7E">
      <w:pPr>
        <w:pStyle w:val="ListParagraph"/>
        <w:jc w:val="both"/>
        <w:rPr>
          <w:rFonts w:ascii="Times New Roman" w:hAnsi="Times New Roman"/>
          <w:sz w:val="28"/>
          <w:szCs w:val="28"/>
        </w:rPr>
      </w:pPr>
      <w:smartTag w:uri="urn:schemas-microsoft-com:office:smarttags" w:element="address">
        <w:r>
          <w:rPr>
            <w:rFonts w:ascii="Times New Roman" w:hAnsi="Times New Roman"/>
            <w:sz w:val="28"/>
            <w:szCs w:val="28"/>
          </w:rPr>
          <w:t>Yearwood Street</w:t>
        </w:r>
      </w:smartTag>
      <w:r>
        <w:rPr>
          <w:rFonts w:ascii="Times New Roman" w:hAnsi="Times New Roman"/>
          <w:sz w:val="28"/>
          <w:szCs w:val="28"/>
        </w:rPr>
        <w:t xml:space="preserve">, Eastern </w:t>
      </w:r>
      <w:smartTag w:uri="urn:schemas-microsoft-com:office:smarttags" w:element="address">
        <w:r>
          <w:rPr>
            <w:rFonts w:ascii="Times New Roman" w:hAnsi="Times New Roman"/>
            <w:sz w:val="28"/>
            <w:szCs w:val="28"/>
          </w:rPr>
          <w:t>Main Road</w:t>
        </w:r>
      </w:smartTag>
      <w:r>
        <w:rPr>
          <w:rFonts w:ascii="Times New Roman" w:hAnsi="Times New Roman"/>
          <w:sz w:val="28"/>
          <w:szCs w:val="28"/>
        </w:rPr>
        <w:t>, Arouca</w:t>
      </w:r>
    </w:p>
    <w:p w:rsidR="005961ED" w:rsidRDefault="005961ED" w:rsidP="00C30D7E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336-3474</w:t>
      </w:r>
    </w:p>
    <w:p w:rsidR="005961ED" w:rsidRDefault="005961ED" w:rsidP="00C30D7E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5961ED" w:rsidRDefault="005961ED" w:rsidP="00C30D7E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5961ED" w:rsidRPr="0077107A" w:rsidRDefault="005961ED" w:rsidP="00C30D7E">
      <w:pPr>
        <w:jc w:val="both"/>
        <w:rPr>
          <w:rFonts w:ascii="Times New Roman" w:hAnsi="Times New Roman"/>
          <w:sz w:val="28"/>
          <w:szCs w:val="28"/>
        </w:rPr>
      </w:pPr>
    </w:p>
    <w:p w:rsidR="005961ED" w:rsidRPr="00461815" w:rsidRDefault="005961ED" w:rsidP="00C30D7E">
      <w:pPr>
        <w:jc w:val="both"/>
        <w:rPr>
          <w:rFonts w:ascii="Times New Roman" w:hAnsi="Times New Roman"/>
          <w:sz w:val="28"/>
          <w:szCs w:val="28"/>
        </w:rPr>
      </w:pPr>
    </w:p>
    <w:p w:rsidR="005961ED" w:rsidRDefault="005961ED" w:rsidP="00C30D7E">
      <w:pPr>
        <w:pStyle w:val="ListParagraph"/>
        <w:tabs>
          <w:tab w:val="left" w:pos="450"/>
        </w:tabs>
        <w:spacing w:after="0"/>
        <w:ind w:left="0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</w:t>
      </w:r>
    </w:p>
    <w:p w:rsidR="005961ED" w:rsidRDefault="005961ED" w:rsidP="00C30D7E">
      <w:pPr>
        <w:spacing w:after="0"/>
        <w:jc w:val="both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Pr="0026244C" w:rsidRDefault="005961ED" w:rsidP="0026244C">
      <w:pPr>
        <w:spacing w:after="0"/>
        <w:rPr>
          <w:rFonts w:ascii="Andalus" w:hAnsi="Andalus" w:cs="Andalus"/>
          <w:sz w:val="24"/>
          <w:szCs w:val="24"/>
        </w:rPr>
      </w:pPr>
    </w:p>
    <w:p w:rsidR="005961ED" w:rsidRPr="0075707F" w:rsidRDefault="005961ED" w:rsidP="00461F38">
      <w:pPr>
        <w:spacing w:after="0"/>
        <w:rPr>
          <w:rFonts w:ascii="Andalus" w:hAnsi="Andalus" w:cs="Andalus"/>
          <w:sz w:val="28"/>
          <w:szCs w:val="28"/>
        </w:rPr>
      </w:pPr>
    </w:p>
    <w:sectPr w:rsidR="005961ED" w:rsidRPr="0075707F" w:rsidSect="00707777">
      <w:pgSz w:w="12240" w:h="15840"/>
      <w:pgMar w:top="851" w:right="1041" w:bottom="81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ndalus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6929"/>
    <w:multiLevelType w:val="hybridMultilevel"/>
    <w:tmpl w:val="0A1A018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0611A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DE83944"/>
    <w:multiLevelType w:val="hybridMultilevel"/>
    <w:tmpl w:val="55D430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26340"/>
    <w:multiLevelType w:val="hybridMultilevel"/>
    <w:tmpl w:val="2CF4D6B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71135"/>
    <w:multiLevelType w:val="hybridMultilevel"/>
    <w:tmpl w:val="C0B6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C5B0A"/>
    <w:multiLevelType w:val="hybridMultilevel"/>
    <w:tmpl w:val="B668339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1FB80FBC"/>
    <w:multiLevelType w:val="hybridMultilevel"/>
    <w:tmpl w:val="9362A7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1EE533E"/>
    <w:multiLevelType w:val="hybridMultilevel"/>
    <w:tmpl w:val="8A267D9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61435"/>
    <w:multiLevelType w:val="hybridMultilevel"/>
    <w:tmpl w:val="DE027A32"/>
    <w:lvl w:ilvl="0" w:tplc="2C090009">
      <w:start w:val="1"/>
      <w:numFmt w:val="bullet"/>
      <w:lvlText w:val=""/>
      <w:lvlJc w:val="left"/>
      <w:pPr>
        <w:ind w:left="41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9">
    <w:nsid w:val="2F656CDE"/>
    <w:multiLevelType w:val="hybridMultilevel"/>
    <w:tmpl w:val="83025C9E"/>
    <w:lvl w:ilvl="0" w:tplc="0409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0">
    <w:nsid w:val="36BA2B6E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73A6EED"/>
    <w:multiLevelType w:val="hybridMultilevel"/>
    <w:tmpl w:val="90C41F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D1B70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7EB2102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DEF663D"/>
    <w:multiLevelType w:val="hybridMultilevel"/>
    <w:tmpl w:val="0B1C87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6021E8"/>
    <w:multiLevelType w:val="hybridMultilevel"/>
    <w:tmpl w:val="5AAAB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E66BA"/>
    <w:multiLevelType w:val="hybridMultilevel"/>
    <w:tmpl w:val="A8C65190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B93A13"/>
    <w:multiLevelType w:val="hybridMultilevel"/>
    <w:tmpl w:val="32BE17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3B2A"/>
    <w:multiLevelType w:val="hybridMultilevel"/>
    <w:tmpl w:val="19EE39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0"/>
  </w:num>
  <w:num w:numId="5">
    <w:abstractNumId w:val="8"/>
  </w:num>
  <w:num w:numId="6">
    <w:abstractNumId w:val="12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9"/>
  </w:num>
  <w:num w:numId="12">
    <w:abstractNumId w:val="5"/>
  </w:num>
  <w:num w:numId="13">
    <w:abstractNumId w:val="14"/>
  </w:num>
  <w:num w:numId="14">
    <w:abstractNumId w:val="17"/>
  </w:num>
  <w:num w:numId="15">
    <w:abstractNumId w:val="18"/>
  </w:num>
  <w:num w:numId="16">
    <w:abstractNumId w:val="2"/>
  </w:num>
  <w:num w:numId="17">
    <w:abstractNumId w:val="11"/>
  </w:num>
  <w:num w:numId="18">
    <w:abstractNumId w:val="4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1F38"/>
    <w:rsid w:val="000515DA"/>
    <w:rsid w:val="001434D9"/>
    <w:rsid w:val="0026244C"/>
    <w:rsid w:val="00292383"/>
    <w:rsid w:val="003635D5"/>
    <w:rsid w:val="00410DD5"/>
    <w:rsid w:val="004131BE"/>
    <w:rsid w:val="00434A6B"/>
    <w:rsid w:val="00461815"/>
    <w:rsid w:val="00461F38"/>
    <w:rsid w:val="00463D9B"/>
    <w:rsid w:val="005770C2"/>
    <w:rsid w:val="005961ED"/>
    <w:rsid w:val="005C136D"/>
    <w:rsid w:val="00707777"/>
    <w:rsid w:val="0075707F"/>
    <w:rsid w:val="0077107A"/>
    <w:rsid w:val="00886C77"/>
    <w:rsid w:val="008D5836"/>
    <w:rsid w:val="00BC0637"/>
    <w:rsid w:val="00BD1A5B"/>
    <w:rsid w:val="00C30D7E"/>
    <w:rsid w:val="00C628EB"/>
    <w:rsid w:val="00CF3752"/>
    <w:rsid w:val="00D7549B"/>
    <w:rsid w:val="00DB7C9F"/>
    <w:rsid w:val="00EB5AED"/>
    <w:rsid w:val="00F5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1BE"/>
    <w:pPr>
      <w:spacing w:after="200" w:line="276" w:lineRule="auto"/>
    </w:pPr>
    <w:rPr>
      <w:lang w:val="en-TT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70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137</TotalTime>
  <Pages>3</Pages>
  <Words>137</Words>
  <Characters>787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Student</dc:creator>
  <cp:keywords/>
  <dc:description/>
  <cp:lastModifiedBy>3M</cp:lastModifiedBy>
  <cp:revision>12</cp:revision>
  <cp:lastPrinted>2013-09-02T12:43:00Z</cp:lastPrinted>
  <dcterms:created xsi:type="dcterms:W3CDTF">2012-10-08T01:22:00Z</dcterms:created>
  <dcterms:modified xsi:type="dcterms:W3CDTF">2015-09-22T19:06:00Z</dcterms:modified>
</cp:coreProperties>
</file>