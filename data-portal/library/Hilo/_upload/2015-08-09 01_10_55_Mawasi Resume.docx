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6B" w:rsidRPr="0020017B" w:rsidRDefault="007A296B" w:rsidP="0020017B">
      <w:pPr>
        <w:spacing w:after="0"/>
        <w:jc w:val="right"/>
        <w:rPr>
          <w:sz w:val="24"/>
          <w:szCs w:val="24"/>
        </w:rPr>
      </w:pPr>
      <w:proofErr w:type="spellStart"/>
      <w:r w:rsidRPr="0020017B">
        <w:rPr>
          <w:sz w:val="24"/>
          <w:szCs w:val="24"/>
        </w:rPr>
        <w:t>Mawasi</w:t>
      </w:r>
      <w:proofErr w:type="spellEnd"/>
      <w:r w:rsidRPr="0020017B">
        <w:rPr>
          <w:sz w:val="24"/>
          <w:szCs w:val="24"/>
        </w:rPr>
        <w:t xml:space="preserve"> Gordon</w:t>
      </w:r>
    </w:p>
    <w:p w:rsidR="007A296B" w:rsidRPr="0020017B" w:rsidRDefault="007A296B" w:rsidP="0020017B">
      <w:pPr>
        <w:spacing w:after="0"/>
        <w:jc w:val="right"/>
        <w:rPr>
          <w:sz w:val="24"/>
          <w:szCs w:val="24"/>
        </w:rPr>
      </w:pPr>
      <w:r w:rsidRPr="0020017B">
        <w:rPr>
          <w:sz w:val="24"/>
          <w:szCs w:val="24"/>
        </w:rPr>
        <w:t xml:space="preserve">#8 </w:t>
      </w:r>
      <w:proofErr w:type="spellStart"/>
      <w:r w:rsidRPr="0020017B">
        <w:rPr>
          <w:sz w:val="24"/>
          <w:szCs w:val="24"/>
        </w:rPr>
        <w:t>Romain</w:t>
      </w:r>
      <w:proofErr w:type="spellEnd"/>
      <w:r w:rsidRPr="0020017B">
        <w:rPr>
          <w:sz w:val="24"/>
          <w:szCs w:val="24"/>
        </w:rPr>
        <w:t xml:space="preserve"> Land, </w:t>
      </w:r>
    </w:p>
    <w:p w:rsidR="007A296B" w:rsidRPr="0020017B" w:rsidRDefault="007A296B" w:rsidP="0020017B">
      <w:pPr>
        <w:spacing w:after="0"/>
        <w:jc w:val="right"/>
        <w:rPr>
          <w:sz w:val="24"/>
          <w:szCs w:val="24"/>
        </w:rPr>
      </w:pPr>
      <w:proofErr w:type="spellStart"/>
      <w:r w:rsidRPr="0020017B">
        <w:rPr>
          <w:sz w:val="24"/>
          <w:szCs w:val="24"/>
        </w:rPr>
        <w:t>Morvant</w:t>
      </w:r>
      <w:proofErr w:type="spellEnd"/>
    </w:p>
    <w:p w:rsidR="0020017B" w:rsidRPr="0020017B" w:rsidRDefault="0020017B" w:rsidP="0020017B">
      <w:pPr>
        <w:spacing w:after="0"/>
        <w:jc w:val="right"/>
        <w:rPr>
          <w:sz w:val="24"/>
          <w:szCs w:val="24"/>
        </w:rPr>
      </w:pPr>
      <w:r w:rsidRPr="0020017B">
        <w:rPr>
          <w:sz w:val="24"/>
          <w:szCs w:val="24"/>
        </w:rPr>
        <w:t>378-3046</w:t>
      </w:r>
    </w:p>
    <w:p w:rsidR="0020017B" w:rsidRDefault="0020017B" w:rsidP="0020017B">
      <w:pPr>
        <w:spacing w:after="0"/>
        <w:rPr>
          <w:sz w:val="24"/>
          <w:szCs w:val="24"/>
        </w:rPr>
      </w:pPr>
    </w:p>
    <w:p w:rsidR="0020017B" w:rsidRDefault="0020017B" w:rsidP="0020017B">
      <w:pPr>
        <w:spacing w:after="0"/>
        <w:rPr>
          <w:sz w:val="24"/>
          <w:szCs w:val="24"/>
        </w:rPr>
      </w:pPr>
    </w:p>
    <w:p w:rsidR="007A296B" w:rsidRPr="0020017B" w:rsidRDefault="0020017B" w:rsidP="0020017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Human </w:t>
      </w:r>
      <w:proofErr w:type="spellStart"/>
      <w:r>
        <w:rPr>
          <w:sz w:val="24"/>
          <w:szCs w:val="24"/>
        </w:rPr>
        <w:t>Resoure</w:t>
      </w:r>
      <w:proofErr w:type="spellEnd"/>
      <w:r>
        <w:rPr>
          <w:sz w:val="24"/>
          <w:szCs w:val="24"/>
        </w:rPr>
        <w:t xml:space="preserve"> </w:t>
      </w:r>
      <w:r w:rsidR="007A296B" w:rsidRPr="0020017B">
        <w:rPr>
          <w:sz w:val="24"/>
          <w:szCs w:val="24"/>
        </w:rPr>
        <w:t>Manager</w:t>
      </w:r>
      <w:r w:rsidR="00FF10BF">
        <w:rPr>
          <w:sz w:val="24"/>
          <w:szCs w:val="24"/>
        </w:rPr>
        <w:t>/Store Manager</w:t>
      </w:r>
      <w:r w:rsidR="007A296B" w:rsidRPr="0020017B">
        <w:rPr>
          <w:sz w:val="24"/>
          <w:szCs w:val="24"/>
        </w:rPr>
        <w:t>,</w:t>
      </w:r>
    </w:p>
    <w:p w:rsidR="007A296B" w:rsidRDefault="007A296B" w:rsidP="0020017B">
      <w:pPr>
        <w:spacing w:after="0"/>
        <w:rPr>
          <w:sz w:val="24"/>
          <w:szCs w:val="24"/>
        </w:rPr>
      </w:pPr>
      <w:r w:rsidRPr="0020017B">
        <w:rPr>
          <w:sz w:val="24"/>
          <w:szCs w:val="24"/>
        </w:rPr>
        <w:t xml:space="preserve">Massy </w:t>
      </w:r>
      <w:r w:rsidR="0020017B">
        <w:rPr>
          <w:sz w:val="24"/>
          <w:szCs w:val="24"/>
        </w:rPr>
        <w:t>Store Head Office,</w:t>
      </w:r>
    </w:p>
    <w:p w:rsidR="0020017B" w:rsidRDefault="0020017B" w:rsidP="0020017B">
      <w:pPr>
        <w:tabs>
          <w:tab w:val="left" w:pos="17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39A </w:t>
      </w:r>
      <w:proofErr w:type="spellStart"/>
      <w:r>
        <w:rPr>
          <w:sz w:val="24"/>
          <w:szCs w:val="24"/>
        </w:rPr>
        <w:t>Wrightson</w:t>
      </w:r>
      <w:proofErr w:type="spellEnd"/>
      <w:r>
        <w:rPr>
          <w:sz w:val="24"/>
          <w:szCs w:val="24"/>
        </w:rPr>
        <w:t xml:space="preserve"> Rd,</w:t>
      </w:r>
    </w:p>
    <w:p w:rsidR="0020017B" w:rsidRDefault="0020017B" w:rsidP="0020017B">
      <w:pPr>
        <w:tabs>
          <w:tab w:val="left" w:pos="17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Port-of-Spain,</w:t>
      </w:r>
    </w:p>
    <w:p w:rsidR="007A296B" w:rsidRPr="0020017B" w:rsidRDefault="0020017B" w:rsidP="0020017B">
      <w:pPr>
        <w:tabs>
          <w:tab w:val="left" w:pos="17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Trinidad.</w:t>
      </w:r>
      <w:r w:rsidR="007A296B" w:rsidRPr="0020017B">
        <w:rPr>
          <w:sz w:val="24"/>
          <w:szCs w:val="24"/>
        </w:rPr>
        <w:tab/>
      </w:r>
    </w:p>
    <w:p w:rsidR="0020017B" w:rsidRDefault="0020017B" w:rsidP="0020017B">
      <w:pPr>
        <w:spacing w:after="0"/>
        <w:rPr>
          <w:sz w:val="24"/>
          <w:szCs w:val="24"/>
        </w:rPr>
      </w:pPr>
    </w:p>
    <w:p w:rsidR="0020017B" w:rsidRDefault="0020017B" w:rsidP="0020017B">
      <w:pPr>
        <w:spacing w:after="0"/>
        <w:rPr>
          <w:sz w:val="24"/>
          <w:szCs w:val="24"/>
        </w:rPr>
      </w:pPr>
    </w:p>
    <w:p w:rsidR="007A296B" w:rsidRPr="0020017B" w:rsidRDefault="007A296B" w:rsidP="0020017B">
      <w:pPr>
        <w:spacing w:after="0"/>
        <w:rPr>
          <w:sz w:val="24"/>
          <w:szCs w:val="24"/>
        </w:rPr>
      </w:pPr>
      <w:r w:rsidRPr="0020017B">
        <w:rPr>
          <w:sz w:val="24"/>
          <w:szCs w:val="24"/>
        </w:rPr>
        <w:t>Dear Sir/Madam,</w:t>
      </w:r>
    </w:p>
    <w:p w:rsidR="007A296B" w:rsidRPr="0020017B" w:rsidRDefault="007A296B" w:rsidP="007A296B">
      <w:pPr>
        <w:rPr>
          <w:sz w:val="24"/>
          <w:szCs w:val="24"/>
        </w:rPr>
      </w:pPr>
    </w:p>
    <w:p w:rsidR="007A296B" w:rsidRPr="0020017B" w:rsidRDefault="007A296B" w:rsidP="007A296B">
      <w:pPr>
        <w:rPr>
          <w:sz w:val="24"/>
          <w:szCs w:val="24"/>
        </w:rPr>
      </w:pPr>
      <w:r w:rsidRPr="0020017B">
        <w:rPr>
          <w:sz w:val="24"/>
          <w:szCs w:val="24"/>
        </w:rPr>
        <w:t xml:space="preserve">I recently graduated from </w:t>
      </w:r>
      <w:r w:rsidRPr="0020017B">
        <w:rPr>
          <w:b/>
          <w:sz w:val="24"/>
          <w:szCs w:val="24"/>
        </w:rPr>
        <w:t>Signal Hill Secondary</w:t>
      </w:r>
      <w:r w:rsidR="0020017B" w:rsidRPr="0020017B">
        <w:rPr>
          <w:b/>
          <w:sz w:val="24"/>
          <w:szCs w:val="24"/>
        </w:rPr>
        <w:t xml:space="preserve"> School</w:t>
      </w:r>
      <w:r w:rsidR="0020017B">
        <w:rPr>
          <w:sz w:val="24"/>
          <w:szCs w:val="24"/>
        </w:rPr>
        <w:t xml:space="preserve"> in Tobago this year, 2015.</w:t>
      </w:r>
      <w:r w:rsidRPr="0020017B">
        <w:rPr>
          <w:sz w:val="24"/>
          <w:szCs w:val="24"/>
        </w:rPr>
        <w:t xml:space="preserve"> This will be my first job</w:t>
      </w:r>
      <w:r w:rsidR="0020017B">
        <w:rPr>
          <w:sz w:val="24"/>
          <w:szCs w:val="24"/>
        </w:rPr>
        <w:t xml:space="preserve"> and</w:t>
      </w:r>
      <w:r w:rsidRPr="0020017B">
        <w:rPr>
          <w:sz w:val="24"/>
          <w:szCs w:val="24"/>
        </w:rPr>
        <w:t xml:space="preserve"> if </w:t>
      </w:r>
      <w:r w:rsidR="0020017B">
        <w:rPr>
          <w:sz w:val="24"/>
          <w:szCs w:val="24"/>
        </w:rPr>
        <w:t xml:space="preserve">accepted </w:t>
      </w:r>
      <w:r w:rsidRPr="0020017B">
        <w:rPr>
          <w:sz w:val="24"/>
          <w:szCs w:val="24"/>
        </w:rPr>
        <w:t xml:space="preserve">I intend to work hard to </w:t>
      </w:r>
      <w:r w:rsidR="0020017B">
        <w:rPr>
          <w:sz w:val="24"/>
          <w:szCs w:val="24"/>
        </w:rPr>
        <w:t xml:space="preserve">the best of my abilities, </w:t>
      </w:r>
      <w:r w:rsidRPr="0020017B">
        <w:rPr>
          <w:sz w:val="24"/>
          <w:szCs w:val="24"/>
        </w:rPr>
        <w:t>however</w:t>
      </w:r>
      <w:r w:rsidR="0020017B">
        <w:rPr>
          <w:sz w:val="24"/>
          <w:szCs w:val="24"/>
        </w:rPr>
        <w:t>, at this moment</w:t>
      </w:r>
      <w:r w:rsidRPr="0020017B">
        <w:rPr>
          <w:sz w:val="24"/>
          <w:szCs w:val="24"/>
        </w:rPr>
        <w:t xml:space="preserve"> my subjects are still pending. My goal is to obtain a position in your business</w:t>
      </w:r>
      <w:r w:rsidR="0020017B">
        <w:rPr>
          <w:sz w:val="24"/>
          <w:szCs w:val="24"/>
        </w:rPr>
        <w:t xml:space="preserve">, </w:t>
      </w:r>
      <w:r w:rsidR="0020017B" w:rsidRPr="0020017B">
        <w:rPr>
          <w:b/>
          <w:sz w:val="24"/>
          <w:szCs w:val="24"/>
        </w:rPr>
        <w:t>Massy Store Supermarket</w:t>
      </w:r>
      <w:r w:rsidR="0020017B">
        <w:rPr>
          <w:sz w:val="24"/>
          <w:szCs w:val="24"/>
        </w:rPr>
        <w:t xml:space="preserve">, as a </w:t>
      </w:r>
      <w:r w:rsidR="0020017B" w:rsidRPr="0020017B">
        <w:rPr>
          <w:i/>
          <w:sz w:val="24"/>
          <w:szCs w:val="24"/>
        </w:rPr>
        <w:t>Cashier</w:t>
      </w:r>
      <w:r w:rsidR="0020017B">
        <w:rPr>
          <w:sz w:val="24"/>
          <w:szCs w:val="24"/>
        </w:rPr>
        <w:t>.</w:t>
      </w:r>
    </w:p>
    <w:p w:rsidR="007A296B" w:rsidRPr="0020017B" w:rsidRDefault="007A296B" w:rsidP="007A296B">
      <w:pPr>
        <w:rPr>
          <w:sz w:val="24"/>
          <w:szCs w:val="24"/>
        </w:rPr>
      </w:pPr>
      <w:r w:rsidRPr="0020017B">
        <w:rPr>
          <w:sz w:val="24"/>
          <w:szCs w:val="24"/>
        </w:rPr>
        <w:t>My resume is attached for your review. I will appreciate the opportunity in working at your organization. Thank you very much for your attention, I’m looking forward to working with you.</w:t>
      </w:r>
    </w:p>
    <w:p w:rsidR="007A296B" w:rsidRDefault="007A296B" w:rsidP="00FF10BF">
      <w:pPr>
        <w:spacing w:after="0"/>
        <w:ind w:left="7920" w:firstLine="720"/>
        <w:rPr>
          <w:sz w:val="24"/>
          <w:szCs w:val="24"/>
        </w:rPr>
      </w:pPr>
      <w:r w:rsidRPr="0020017B">
        <w:rPr>
          <w:sz w:val="24"/>
          <w:szCs w:val="24"/>
        </w:rPr>
        <w:t>Yours respectively,</w:t>
      </w:r>
    </w:p>
    <w:p w:rsidR="0020017B" w:rsidRPr="00FF10BF" w:rsidRDefault="00FF10BF" w:rsidP="0020017B">
      <w:pPr>
        <w:ind w:left="7920" w:firstLine="720"/>
        <w:rPr>
          <w:b/>
          <w:i/>
          <w:sz w:val="24"/>
          <w:szCs w:val="24"/>
        </w:rPr>
      </w:pPr>
      <w:proofErr w:type="spellStart"/>
      <w:r w:rsidRPr="00FF10BF">
        <w:rPr>
          <w:b/>
          <w:i/>
          <w:sz w:val="24"/>
          <w:szCs w:val="24"/>
        </w:rPr>
        <w:t>Mawasi</w:t>
      </w:r>
      <w:proofErr w:type="spellEnd"/>
      <w:r w:rsidRPr="00FF10BF">
        <w:rPr>
          <w:b/>
          <w:i/>
          <w:sz w:val="24"/>
          <w:szCs w:val="24"/>
        </w:rPr>
        <w:t xml:space="preserve"> Gordon</w:t>
      </w:r>
    </w:p>
    <w:p w:rsidR="007A296B" w:rsidRDefault="007A296B" w:rsidP="007A296B">
      <w:pPr>
        <w:pStyle w:val="Title"/>
      </w:pPr>
      <w:r>
        <w:rPr>
          <w:sz w:val="28"/>
          <w:szCs w:val="28"/>
        </w:rPr>
        <w:tab/>
      </w:r>
    </w:p>
    <w:p w:rsidR="007A296B" w:rsidRDefault="007A296B">
      <w:pPr>
        <w:pStyle w:val="Title"/>
      </w:pPr>
    </w:p>
    <w:p w:rsidR="007A296B" w:rsidRDefault="007A296B">
      <w:pPr>
        <w:pStyle w:val="Title"/>
      </w:pPr>
    </w:p>
    <w:p w:rsidR="007A296B" w:rsidRDefault="007A296B">
      <w:pPr>
        <w:pStyle w:val="Title"/>
      </w:pPr>
    </w:p>
    <w:p w:rsidR="007A296B" w:rsidRDefault="007A296B">
      <w:pPr>
        <w:pStyle w:val="Title"/>
      </w:pPr>
    </w:p>
    <w:p w:rsidR="0020017B" w:rsidRDefault="0020017B">
      <w:pPr>
        <w:pStyle w:val="Title"/>
      </w:pPr>
    </w:p>
    <w:p w:rsidR="0020017B" w:rsidRDefault="0020017B">
      <w:pPr>
        <w:pStyle w:val="Title"/>
      </w:pPr>
    </w:p>
    <w:p w:rsidR="0020017B" w:rsidRDefault="0020017B">
      <w:pPr>
        <w:pStyle w:val="Title"/>
      </w:pPr>
    </w:p>
    <w:p w:rsidR="0020017B" w:rsidRDefault="0020017B">
      <w:pPr>
        <w:pStyle w:val="Title"/>
      </w:pPr>
    </w:p>
    <w:p w:rsidR="00FF10BF" w:rsidRDefault="00FF10BF">
      <w:pPr>
        <w:pStyle w:val="Title"/>
      </w:pPr>
    </w:p>
    <w:p w:rsidR="006A30E7" w:rsidRDefault="00B17F6D">
      <w:pPr>
        <w:pStyle w:val="Title"/>
      </w:pPr>
      <w:bookmarkStart w:id="0" w:name="_GoBack"/>
      <w:bookmarkEnd w:id="0"/>
      <w:proofErr w:type="spellStart"/>
      <w:r>
        <w:lastRenderedPageBreak/>
        <w:t>Mawasi</w:t>
      </w:r>
      <w:proofErr w:type="spellEnd"/>
      <w:r>
        <w:t xml:space="preserve"> Gordon</w:t>
      </w:r>
    </w:p>
    <w:p w:rsidR="006A30E7" w:rsidRPr="00093E47" w:rsidRDefault="003B79C7">
      <w:pPr>
        <w:rPr>
          <w:color w:val="auto"/>
          <w:sz w:val="22"/>
          <w:szCs w:val="22"/>
        </w:rPr>
      </w:pPr>
      <w:sdt>
        <w:sdtPr>
          <w:rPr>
            <w:color w:val="auto"/>
            <w:sz w:val="22"/>
            <w:szCs w:val="22"/>
          </w:rPr>
          <w:alias w:val="Address"/>
          <w:tag w:val=""/>
          <w:id w:val="-593780209"/>
          <w:placeholder>
            <w:docPart w:val="6E687C4E9E884484A191632520BE18F0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7A296B">
            <w:rPr>
              <w:color w:val="auto"/>
              <w:sz w:val="22"/>
              <w:szCs w:val="22"/>
            </w:rPr>
            <w:t xml:space="preserve">#8 </w:t>
          </w:r>
          <w:proofErr w:type="spellStart"/>
          <w:r w:rsidR="007A296B">
            <w:rPr>
              <w:color w:val="auto"/>
              <w:sz w:val="22"/>
              <w:szCs w:val="22"/>
            </w:rPr>
            <w:t>Romain</w:t>
          </w:r>
          <w:proofErr w:type="spellEnd"/>
          <w:r w:rsidR="007A296B">
            <w:rPr>
              <w:color w:val="auto"/>
              <w:sz w:val="22"/>
              <w:szCs w:val="22"/>
            </w:rPr>
            <w:t xml:space="preserve"> Lands</w:t>
          </w:r>
          <w:r w:rsidR="00B17F6D" w:rsidRPr="00093E47">
            <w:rPr>
              <w:color w:val="auto"/>
              <w:sz w:val="22"/>
              <w:szCs w:val="22"/>
            </w:rPr>
            <w:t xml:space="preserve">, </w:t>
          </w:r>
          <w:proofErr w:type="spellStart"/>
          <w:r w:rsidR="00B17F6D" w:rsidRPr="00093E47">
            <w:rPr>
              <w:color w:val="auto"/>
              <w:sz w:val="22"/>
              <w:szCs w:val="22"/>
            </w:rPr>
            <w:t>Morvant</w:t>
          </w:r>
          <w:proofErr w:type="spellEnd"/>
        </w:sdtContent>
      </w:sdt>
      <w:r w:rsidRPr="00093E47">
        <w:rPr>
          <w:color w:val="auto"/>
          <w:sz w:val="22"/>
          <w:szCs w:val="22"/>
        </w:rPr>
        <w:t> | </w:t>
      </w:r>
      <w:sdt>
        <w:sdtPr>
          <w:rPr>
            <w:color w:val="auto"/>
            <w:sz w:val="22"/>
            <w:szCs w:val="22"/>
          </w:rPr>
          <w:alias w:val="Telephone"/>
          <w:tag w:val=""/>
          <w:id w:val="-1416317146"/>
          <w:placeholder>
            <w:docPart w:val="AC6468BDD23E4D3DAC6996A482ED8DB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17F6D" w:rsidRPr="00093E47">
            <w:rPr>
              <w:color w:val="auto"/>
              <w:sz w:val="22"/>
              <w:szCs w:val="22"/>
            </w:rPr>
            <w:t>378-3046</w:t>
          </w:r>
        </w:sdtContent>
      </w:sdt>
      <w:r w:rsidRPr="00093E47">
        <w:rPr>
          <w:color w:val="auto"/>
          <w:sz w:val="22"/>
          <w:szCs w:val="22"/>
        </w:rPr>
        <w:t> | </w:t>
      </w:r>
      <w:sdt>
        <w:sdtPr>
          <w:rPr>
            <w:color w:val="auto"/>
            <w:sz w:val="22"/>
            <w:szCs w:val="22"/>
          </w:rPr>
          <w:alias w:val="Email"/>
          <w:tag w:val=""/>
          <w:id w:val="-391963670"/>
          <w:placeholder>
            <w:docPart w:val="6A2F467C189B43269EA0E8CA446BAE2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B17F6D" w:rsidRPr="00093E47">
            <w:rPr>
              <w:color w:val="auto"/>
              <w:sz w:val="22"/>
              <w:szCs w:val="22"/>
            </w:rPr>
            <w:t>julanigordon1998@gmail.com</w:t>
          </w:r>
        </w:sdtContent>
      </w:sdt>
    </w:p>
    <w:p w:rsidR="006A30E7" w:rsidRDefault="003B79C7">
      <w:pPr>
        <w:pStyle w:val="SectionHeading"/>
        <w:spacing w:before="720"/>
      </w:pPr>
      <w:r>
        <w:t>Objective</w:t>
      </w:r>
    </w:p>
    <w:p w:rsidR="006A30E7" w:rsidRPr="00093E47" w:rsidRDefault="00B17F6D">
      <w:pPr>
        <w:pStyle w:val="ListBullet"/>
        <w:rPr>
          <w:color w:val="auto"/>
          <w:sz w:val="22"/>
          <w:szCs w:val="22"/>
        </w:rPr>
      </w:pPr>
      <w:r w:rsidRPr="00093E47">
        <w:rPr>
          <w:color w:val="auto"/>
          <w:sz w:val="22"/>
          <w:szCs w:val="22"/>
        </w:rPr>
        <w:t xml:space="preserve">My current objective is to amass work experience in a </w:t>
      </w:r>
      <w:proofErr w:type="spellStart"/>
      <w:r w:rsidRPr="00093E47">
        <w:rPr>
          <w:color w:val="auto"/>
          <w:sz w:val="22"/>
          <w:szCs w:val="22"/>
        </w:rPr>
        <w:t>sales</w:t>
      </w:r>
      <w:r w:rsidR="007A296B">
        <w:rPr>
          <w:color w:val="auto"/>
          <w:sz w:val="22"/>
          <w:szCs w:val="22"/>
        </w:rPr>
        <w:t>|</w:t>
      </w:r>
      <w:r w:rsidRPr="00093E47">
        <w:rPr>
          <w:color w:val="auto"/>
          <w:sz w:val="22"/>
          <w:szCs w:val="22"/>
        </w:rPr>
        <w:t>customer</w:t>
      </w:r>
      <w:proofErr w:type="spellEnd"/>
      <w:r w:rsidRPr="00093E47">
        <w:rPr>
          <w:color w:val="auto"/>
          <w:sz w:val="22"/>
          <w:szCs w:val="22"/>
        </w:rPr>
        <w:t xml:space="preserve"> based environment as a Cashier</w:t>
      </w:r>
      <w:r w:rsidR="00093E47">
        <w:rPr>
          <w:color w:val="auto"/>
          <w:sz w:val="22"/>
          <w:szCs w:val="22"/>
        </w:rPr>
        <w:t>.</w:t>
      </w:r>
    </w:p>
    <w:p w:rsidR="006A30E7" w:rsidRDefault="003B79C7">
      <w:pPr>
        <w:pStyle w:val="SectionHeading"/>
      </w:pPr>
      <w:r>
        <w:t>Education</w:t>
      </w:r>
    </w:p>
    <w:p w:rsidR="006A30E7" w:rsidRDefault="00B17F6D">
      <w:pPr>
        <w:pStyle w:val="Subsection"/>
        <w:spacing w:before="100"/>
      </w:pPr>
      <w:r>
        <w:t>graduate certificate</w:t>
      </w:r>
      <w:r w:rsidR="003B79C7">
        <w:t> | </w:t>
      </w:r>
      <w:r>
        <w:t>2010</w:t>
      </w:r>
      <w:r w:rsidR="003B79C7">
        <w:t> | </w:t>
      </w:r>
      <w:r>
        <w:t>Moriah government primary</w:t>
      </w:r>
    </w:p>
    <w:sdt>
      <w:sdtPr>
        <w:rPr>
          <w:b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caps w:val="0"/>
              <w:color w:val="404040" w:themeColor="text1" w:themeTint="BF"/>
            </w:rPr>
            <w:id w:val="-514004892"/>
            <w:placeholder>
              <w:docPart w:val="2DA55A31E87E4B4E9F8AFD691510F741"/>
            </w:placeholder>
            <w15:repeatingSectionItem/>
          </w:sdtPr>
          <w:sdtEndPr/>
          <w:sdtContent>
            <w:p w:rsidR="006A30E7" w:rsidRDefault="00B17F6D">
              <w:pPr>
                <w:pStyle w:val="Subsection"/>
              </w:pPr>
              <w:r>
                <w:t>cxc</w:t>
              </w:r>
              <w:r w:rsidR="003B79C7">
                <w:t> | </w:t>
              </w:r>
              <w:r>
                <w:t>2015</w:t>
              </w:r>
              <w:r w:rsidR="003B79C7">
                <w:t> | </w:t>
              </w:r>
              <w:r>
                <w:t>signal hill secondary</w:t>
              </w:r>
            </w:p>
            <w:p w:rsidR="006A30E7" w:rsidRPr="00093E47" w:rsidRDefault="00B17F6D">
              <w:pPr>
                <w:pStyle w:val="ListBullet"/>
                <w:rPr>
                  <w:color w:val="auto"/>
                </w:rPr>
              </w:pPr>
              <w:r w:rsidRPr="00093E47">
                <w:rPr>
                  <w:b/>
                  <w:color w:val="auto"/>
                </w:rPr>
                <w:t>Mathematics</w:t>
              </w:r>
              <w:r w:rsidR="003B79C7" w:rsidRPr="00093E47">
                <w:rPr>
                  <w:color w:val="auto"/>
                </w:rPr>
                <w:t xml:space="preserve">: </w:t>
              </w:r>
              <w:r w:rsidRPr="00093E47">
                <w:rPr>
                  <w:color w:val="auto"/>
                </w:rPr>
                <w:t>[Pending results]</w:t>
              </w:r>
            </w:p>
            <w:p w:rsidR="006A30E7" w:rsidRPr="00093E47" w:rsidRDefault="00B17F6D">
              <w:pPr>
                <w:pStyle w:val="ListBullet"/>
                <w:rPr>
                  <w:color w:val="auto"/>
                </w:rPr>
              </w:pPr>
              <w:r w:rsidRPr="00093E47">
                <w:rPr>
                  <w:b/>
                  <w:color w:val="auto"/>
                </w:rPr>
                <w:t>English</w:t>
              </w:r>
              <w:r w:rsidR="003B79C7" w:rsidRPr="00093E47">
                <w:rPr>
                  <w:color w:val="auto"/>
                </w:rPr>
                <w:t xml:space="preserve">: </w:t>
              </w:r>
              <w:r w:rsidRPr="00093E47">
                <w:rPr>
                  <w:color w:val="auto"/>
                </w:rPr>
                <w:t>[Pending results]</w:t>
              </w:r>
            </w:p>
            <w:p w:rsidR="00B17F6D" w:rsidRPr="00093E47" w:rsidRDefault="00B17F6D">
              <w:pPr>
                <w:pStyle w:val="ListBullet"/>
                <w:rPr>
                  <w:color w:val="auto"/>
                </w:rPr>
              </w:pPr>
              <w:r w:rsidRPr="00093E47">
                <w:rPr>
                  <w:b/>
                  <w:color w:val="auto"/>
                </w:rPr>
                <w:t>Economics</w:t>
              </w:r>
              <w:r w:rsidR="003B79C7" w:rsidRPr="00093E47">
                <w:rPr>
                  <w:color w:val="auto"/>
                </w:rPr>
                <w:t xml:space="preserve">: </w:t>
              </w:r>
              <w:r w:rsidRPr="00093E47">
                <w:rPr>
                  <w:color w:val="auto"/>
                </w:rPr>
                <w:t>[Pending results]</w:t>
              </w:r>
            </w:p>
            <w:p w:rsidR="00B17F6D" w:rsidRPr="00093E47" w:rsidRDefault="00B17F6D">
              <w:pPr>
                <w:pStyle w:val="ListBullet"/>
                <w:rPr>
                  <w:color w:val="auto"/>
                </w:rPr>
              </w:pPr>
              <w:r w:rsidRPr="00093E47">
                <w:rPr>
                  <w:b/>
                  <w:color w:val="auto"/>
                </w:rPr>
                <w:t>Principles Of Accounts</w:t>
              </w:r>
              <w:r w:rsidRPr="00093E47">
                <w:rPr>
                  <w:color w:val="auto"/>
                </w:rPr>
                <w:t>: [Pending results]</w:t>
              </w:r>
            </w:p>
            <w:p w:rsidR="006A30E7" w:rsidRDefault="00B17F6D">
              <w:pPr>
                <w:pStyle w:val="ListBullet"/>
              </w:pPr>
              <w:r w:rsidRPr="00093E47">
                <w:rPr>
                  <w:b/>
                  <w:color w:val="auto"/>
                </w:rPr>
                <w:t>Biology</w:t>
              </w:r>
              <w:r w:rsidRPr="00093E47">
                <w:rPr>
                  <w:color w:val="auto"/>
                </w:rPr>
                <w:t>: [Pending results]</w:t>
              </w:r>
            </w:p>
          </w:sdtContent>
        </w:sdt>
      </w:sdtContent>
    </w:sdt>
    <w:p w:rsidR="006A30E7" w:rsidRDefault="003B79C7">
      <w:pPr>
        <w:pStyle w:val="SectionHeading"/>
      </w:pPr>
      <w:r>
        <w:t>Skills &amp; Abilities</w:t>
      </w:r>
    </w:p>
    <w:p w:rsidR="007A296B" w:rsidRPr="00093E47" w:rsidRDefault="007A296B" w:rsidP="007A296B">
      <w:pPr>
        <w:pStyle w:val="ListBullet"/>
        <w:rPr>
          <w:color w:val="auto"/>
          <w:sz w:val="22"/>
        </w:rPr>
      </w:pPr>
      <w:r>
        <w:rPr>
          <w:color w:val="auto"/>
          <w:sz w:val="22"/>
        </w:rPr>
        <w:t>Hairdressing</w:t>
      </w:r>
    </w:p>
    <w:p w:rsidR="007A296B" w:rsidRPr="00093E47" w:rsidRDefault="007A296B" w:rsidP="007A296B">
      <w:pPr>
        <w:pStyle w:val="ListBullet"/>
        <w:numPr>
          <w:ilvl w:val="0"/>
          <w:numId w:val="0"/>
        </w:numPr>
        <w:ind w:left="144" w:hanging="144"/>
        <w:rPr>
          <w:color w:val="auto"/>
        </w:rPr>
      </w:pPr>
    </w:p>
    <w:p w:rsidR="007A296B" w:rsidRPr="00093E47" w:rsidRDefault="007A296B" w:rsidP="007A296B">
      <w:pPr>
        <w:pStyle w:val="ListBullet"/>
        <w:rPr>
          <w:color w:val="auto"/>
          <w:sz w:val="22"/>
        </w:rPr>
      </w:pPr>
      <w:r>
        <w:rPr>
          <w:color w:val="auto"/>
          <w:sz w:val="22"/>
        </w:rPr>
        <w:t>Nail-tech</w:t>
      </w:r>
    </w:p>
    <w:p w:rsidR="006A30E7" w:rsidRDefault="003B79C7">
      <w:pPr>
        <w:pStyle w:val="SectionHeading"/>
      </w:pPr>
      <w:r>
        <w:t>E</w:t>
      </w:r>
      <w:r>
        <w:t>xperience</w:t>
      </w:r>
    </w:p>
    <w:p w:rsidR="006A30E7" w:rsidRPr="007A296B" w:rsidRDefault="00B17F6D" w:rsidP="00B17F6D">
      <w:pPr>
        <w:pStyle w:val="ListBullet"/>
        <w:numPr>
          <w:ilvl w:val="0"/>
          <w:numId w:val="0"/>
        </w:numPr>
        <w:ind w:left="144" w:hanging="144"/>
        <w:rPr>
          <w:color w:val="auto"/>
          <w:sz w:val="22"/>
        </w:rPr>
      </w:pPr>
      <w:r w:rsidRPr="007A296B">
        <w:rPr>
          <w:color w:val="auto"/>
          <w:sz w:val="22"/>
        </w:rPr>
        <w:t>No experience</w:t>
      </w:r>
      <w:r w:rsidR="007A296B">
        <w:rPr>
          <w:color w:val="auto"/>
          <w:sz w:val="22"/>
        </w:rPr>
        <w:t>, yet.</w:t>
      </w:r>
    </w:p>
    <w:p w:rsidR="00093E47" w:rsidRDefault="00093E47" w:rsidP="00093E47">
      <w:pPr>
        <w:pStyle w:val="SectionHeading"/>
      </w:pPr>
      <w:r>
        <w:t>References</w:t>
      </w:r>
    </w:p>
    <w:p w:rsidR="00093E47" w:rsidRPr="00093E47" w:rsidRDefault="00093E47" w:rsidP="00093E47">
      <w:pPr>
        <w:pStyle w:val="ListBullet"/>
        <w:rPr>
          <w:color w:val="auto"/>
          <w:sz w:val="22"/>
        </w:rPr>
      </w:pPr>
      <w:r w:rsidRPr="00093E47">
        <w:rPr>
          <w:color w:val="auto"/>
          <w:sz w:val="22"/>
        </w:rPr>
        <w:t xml:space="preserve">Ms. </w:t>
      </w:r>
      <w:proofErr w:type="spellStart"/>
      <w:r w:rsidRPr="00093E47">
        <w:rPr>
          <w:color w:val="auto"/>
          <w:sz w:val="22"/>
        </w:rPr>
        <w:t>Karrel</w:t>
      </w:r>
      <w:proofErr w:type="spellEnd"/>
      <w:r w:rsidRPr="00093E47">
        <w:rPr>
          <w:color w:val="auto"/>
          <w:sz w:val="22"/>
        </w:rPr>
        <w:t xml:space="preserve"> Duke | Teacher | Signal Hill Secondary | 333-4016</w:t>
      </w:r>
    </w:p>
    <w:p w:rsidR="00093E47" w:rsidRPr="00093E47" w:rsidRDefault="00093E47" w:rsidP="00093E47">
      <w:pPr>
        <w:pStyle w:val="ListBullet"/>
        <w:numPr>
          <w:ilvl w:val="0"/>
          <w:numId w:val="0"/>
        </w:numPr>
        <w:ind w:left="144" w:hanging="144"/>
        <w:rPr>
          <w:color w:val="auto"/>
        </w:rPr>
      </w:pPr>
    </w:p>
    <w:p w:rsidR="00093E47" w:rsidRPr="00093E47" w:rsidRDefault="00093E47" w:rsidP="00093E47">
      <w:pPr>
        <w:pStyle w:val="ListBullet"/>
        <w:rPr>
          <w:color w:val="auto"/>
          <w:sz w:val="22"/>
        </w:rPr>
      </w:pPr>
      <w:r w:rsidRPr="00093E47">
        <w:rPr>
          <w:color w:val="auto"/>
          <w:sz w:val="22"/>
        </w:rPr>
        <w:t>Mr. Joel Telfer | Teacher | Signal Hill Secondary | 299-2260</w:t>
      </w:r>
      <w:r w:rsidRPr="00093E47">
        <w:rPr>
          <w:color w:val="auto"/>
          <w:sz w:val="22"/>
        </w:rPr>
      </w:r>
    </w:p>
    <w:sectPr w:rsidR="00093E47" w:rsidRPr="00093E47" w:rsidSect="00093E47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9C7" w:rsidRDefault="003B79C7">
      <w:pPr>
        <w:spacing w:after="0"/>
      </w:pPr>
      <w:r>
        <w:separator/>
      </w:r>
    </w:p>
  </w:endnote>
  <w:endnote w:type="continuationSeparator" w:id="0">
    <w:p w:rsidR="003B79C7" w:rsidRDefault="003B79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0E7" w:rsidRDefault="003B79C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F10B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9C7" w:rsidRDefault="003B79C7">
      <w:pPr>
        <w:spacing w:after="0"/>
      </w:pPr>
      <w:r>
        <w:separator/>
      </w:r>
    </w:p>
  </w:footnote>
  <w:footnote w:type="continuationSeparator" w:id="0">
    <w:p w:rsidR="003B79C7" w:rsidRDefault="003B79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6D"/>
    <w:rsid w:val="00093E47"/>
    <w:rsid w:val="0020017B"/>
    <w:rsid w:val="003B79C7"/>
    <w:rsid w:val="006A30E7"/>
    <w:rsid w:val="007A296B"/>
    <w:rsid w:val="00B17F6D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EB383-C0FE-4667-8D6C-E902EFE5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odyText">
    <w:name w:val="Body Text"/>
    <w:basedOn w:val="Normal"/>
    <w:link w:val="BodyTextChar"/>
    <w:rsid w:val="007A296B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7A296B"/>
    <w:rPr>
      <w:rFonts w:ascii="Times New Roman" w:eastAsia="Times New Roman" w:hAnsi="Times New Roman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_Aniesh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687C4E9E884484A191632520BE1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7CD37-E69B-4783-AC43-FE33781435BF}"/>
      </w:docPartPr>
      <w:docPartBody>
        <w:p w:rsidR="00000000" w:rsidRDefault="00B178D3">
          <w:pPr>
            <w:pStyle w:val="6E687C4E9E884484A191632520BE18F0"/>
          </w:pPr>
          <w:r>
            <w:t>[Address, City, ST  ZIP Code]</w:t>
          </w:r>
        </w:p>
      </w:docPartBody>
    </w:docPart>
    <w:docPart>
      <w:docPartPr>
        <w:name w:val="AC6468BDD23E4D3DAC6996A482ED8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20E28-AF00-4EE0-AE95-940A198DFF0C}"/>
      </w:docPartPr>
      <w:docPartBody>
        <w:p w:rsidR="00000000" w:rsidRDefault="00B178D3">
          <w:pPr>
            <w:pStyle w:val="AC6468BDD23E4D3DAC6996A482ED8DBB"/>
          </w:pPr>
          <w:r>
            <w:t>[Telephone]</w:t>
          </w:r>
        </w:p>
      </w:docPartBody>
    </w:docPart>
    <w:docPart>
      <w:docPartPr>
        <w:name w:val="6A2F467C189B43269EA0E8CA446BA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8CC23-A39B-41D2-A577-0C09C5C50562}"/>
      </w:docPartPr>
      <w:docPartBody>
        <w:p w:rsidR="00000000" w:rsidRDefault="00B178D3">
          <w:pPr>
            <w:pStyle w:val="6A2F467C189B43269EA0E8CA446BAE22"/>
          </w:pPr>
          <w:r>
            <w:t>[Email]</w:t>
          </w:r>
        </w:p>
      </w:docPartBody>
    </w:docPart>
    <w:docPart>
      <w:docPartPr>
        <w:name w:val="2DA55A31E87E4B4E9F8AFD691510F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8BE00-8DB6-4BE9-A9D7-A0A2132813B3}"/>
      </w:docPartPr>
      <w:docPartBody>
        <w:p w:rsidR="00000000" w:rsidRDefault="00B178D3">
          <w:pPr>
            <w:pStyle w:val="2DA55A31E87E4B4E9F8AFD691510F74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AA"/>
    <w:rsid w:val="008705AA"/>
    <w:rsid w:val="00B1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EE3487D8D4CA0B33B02A2F0E2E06C">
    <w:name w:val="6BCEE3487D8D4CA0B33B02A2F0E2E06C"/>
  </w:style>
  <w:style w:type="paragraph" w:customStyle="1" w:styleId="6E687C4E9E884484A191632520BE18F0">
    <w:name w:val="6E687C4E9E884484A191632520BE18F0"/>
  </w:style>
  <w:style w:type="paragraph" w:customStyle="1" w:styleId="AC6468BDD23E4D3DAC6996A482ED8DBB">
    <w:name w:val="AC6468BDD23E4D3DAC6996A482ED8DBB"/>
  </w:style>
  <w:style w:type="paragraph" w:customStyle="1" w:styleId="6A2F467C189B43269EA0E8CA446BAE22">
    <w:name w:val="6A2F467C189B43269EA0E8CA446BAE22"/>
  </w:style>
  <w:style w:type="paragraph" w:customStyle="1" w:styleId="E2454A278BDA4F159F2B85FE5FDEBE96">
    <w:name w:val="E2454A278BDA4F159F2B85FE5FDEBE96"/>
  </w:style>
  <w:style w:type="paragraph" w:customStyle="1" w:styleId="AE4377FBEDBC4E64929B674EEF2C2887">
    <w:name w:val="AE4377FBEDBC4E64929B674EEF2C2887"/>
  </w:style>
  <w:style w:type="paragraph" w:customStyle="1" w:styleId="5E6C0DF316BD4A53B922F247F4204342">
    <w:name w:val="5E6C0DF316BD4A53B922F247F4204342"/>
  </w:style>
  <w:style w:type="paragraph" w:customStyle="1" w:styleId="871FE0F39A9746D8A8BE65140108A58A">
    <w:name w:val="871FE0F39A9746D8A8BE65140108A58A"/>
  </w:style>
  <w:style w:type="paragraph" w:customStyle="1" w:styleId="4DB2740D3C104C4D8CEF639725C3AB20">
    <w:name w:val="4DB2740D3C104C4D8CEF639725C3AB20"/>
  </w:style>
  <w:style w:type="character" w:styleId="PlaceholderText">
    <w:name w:val="Placeholder Text"/>
    <w:basedOn w:val="DefaultParagraphFont"/>
    <w:uiPriority w:val="99"/>
    <w:semiHidden/>
    <w:rsid w:val="008705AA"/>
    <w:rPr>
      <w:color w:val="808080"/>
    </w:rPr>
  </w:style>
  <w:style w:type="paragraph" w:customStyle="1" w:styleId="2DA55A31E87E4B4E9F8AFD691510F741">
    <w:name w:val="2DA55A31E87E4B4E9F8AFD691510F741"/>
  </w:style>
  <w:style w:type="paragraph" w:customStyle="1" w:styleId="EC97FC97957F48C09A28339E5A63B1CE">
    <w:name w:val="EC97FC97957F48C09A28339E5A63B1CE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BA23AC14F6B64D87A70F51AED6D1FFEF">
    <w:name w:val="BA23AC14F6B64D87A70F51AED6D1FFEF"/>
  </w:style>
  <w:style w:type="paragraph" w:customStyle="1" w:styleId="F31160379D694A82999385972CF20511">
    <w:name w:val="F31160379D694A82999385972CF20511"/>
  </w:style>
  <w:style w:type="paragraph" w:customStyle="1" w:styleId="3BDC28B2C27740FF8CB2724F73A6B8FB">
    <w:name w:val="3BDC28B2C27740FF8CB2724F73A6B8FB"/>
  </w:style>
  <w:style w:type="paragraph" w:customStyle="1" w:styleId="B8BE663549664694BC217B57FD4F478E">
    <w:name w:val="B8BE663549664694BC217B57FD4F478E"/>
  </w:style>
  <w:style w:type="paragraph" w:customStyle="1" w:styleId="36DA52447CFB4E3A9A5D95B458C94E9C">
    <w:name w:val="36DA52447CFB4E3A9A5D95B458C94E9C"/>
  </w:style>
  <w:style w:type="paragraph" w:customStyle="1" w:styleId="B02865A3EBD442B3828F19C37393EBBF">
    <w:name w:val="B02865A3EBD442B3828F19C37393EBBF"/>
  </w:style>
  <w:style w:type="paragraph" w:customStyle="1" w:styleId="316C610A8C2543F8AB066C8858497632">
    <w:name w:val="316C610A8C2543F8AB066C8858497632"/>
  </w:style>
  <w:style w:type="paragraph" w:customStyle="1" w:styleId="BFB15B874A72424ABA51FE1295FE2236">
    <w:name w:val="BFB15B874A72424ABA51FE1295FE2236"/>
    <w:rsid w:val="008705AA"/>
  </w:style>
  <w:style w:type="paragraph" w:customStyle="1" w:styleId="8C844F6AB11C44A9A66B0BD635EFD809">
    <w:name w:val="8C844F6AB11C44A9A66B0BD635EFD809"/>
    <w:rsid w:val="00870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#8 Romain Lands, Morvant</CompanyAddress>
  <CompanyPhone>378-3046</CompanyPhone>
  <CompanyFax/>
  <CompanyEmail>julanigordon1998@gmail.com</CompanyEmail>
</CoverPageProperti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Aaron_Aniesha</dc:creator>
  <cp:keywords/>
  <cp:lastModifiedBy>Aaron_Aniesha</cp:lastModifiedBy>
  <cp:revision>1</cp:revision>
  <dcterms:created xsi:type="dcterms:W3CDTF">2015-08-09T00:22:00Z</dcterms:created>
  <dcterms:modified xsi:type="dcterms:W3CDTF">2015-08-09T01:05:00Z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