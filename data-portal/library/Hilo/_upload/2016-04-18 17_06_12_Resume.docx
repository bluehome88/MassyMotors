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9D2" w:rsidRDefault="002349D2">
      <w:pPr>
        <w:widowControl w:val="0"/>
        <w:tabs>
          <w:tab w:val="left" w:pos="200"/>
          <w:tab w:val="left" w:pos="2250"/>
        </w:tabs>
        <w:autoSpaceDE w:val="0"/>
        <w:autoSpaceDN w:val="0"/>
        <w:adjustRightInd w:val="0"/>
        <w:ind w:firstLine="2200"/>
        <w:rPr>
          <w:rFonts w:ascii="Arial" w:hAnsi="Arial" w:cs="Arial"/>
          <w:b/>
          <w:bCs/>
          <w:sz w:val="24"/>
          <w:szCs w:val="24"/>
          <w:lang w:val="en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:lang w:val="en"/>
        </w:rPr>
        <w:t xml:space="preserve"> RESUME OF STACY ROBAIN</w:t>
      </w:r>
    </w:p>
    <w:p w:rsidR="002349D2" w:rsidRDefault="002349D2">
      <w:pPr>
        <w:widowControl w:val="0"/>
        <w:tabs>
          <w:tab w:val="left" w:pos="2250"/>
        </w:tabs>
        <w:autoSpaceDE w:val="0"/>
        <w:autoSpaceDN w:val="0"/>
        <w:adjustRightInd w:val="0"/>
        <w:spacing w:line="240" w:lineRule="auto"/>
        <w:ind w:firstLine="2250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#82 DYER'S VILLAGE WILLIAMSVILLE</w:t>
      </w:r>
    </w:p>
    <w:p w:rsidR="002349D2" w:rsidRDefault="002349D2">
      <w:pPr>
        <w:widowControl w:val="0"/>
        <w:tabs>
          <w:tab w:val="left" w:pos="2250"/>
        </w:tabs>
        <w:autoSpaceDE w:val="0"/>
        <w:autoSpaceDN w:val="0"/>
        <w:adjustRightInd w:val="0"/>
        <w:spacing w:line="240" w:lineRule="auto"/>
        <w:ind w:firstLine="2250"/>
        <w:jc w:val="both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 PHONE# 721-2242</w:t>
      </w:r>
    </w:p>
    <w:p w:rsidR="002349D2" w:rsidRDefault="002349D2">
      <w:pPr>
        <w:widowControl w:val="0"/>
        <w:tabs>
          <w:tab w:val="left" w:pos="2250"/>
        </w:tabs>
        <w:autoSpaceDE w:val="0"/>
        <w:autoSpaceDN w:val="0"/>
        <w:adjustRightInd w:val="0"/>
        <w:spacing w:line="240" w:lineRule="auto"/>
        <w:ind w:firstLine="2250"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OBJECTIVE: To secure a job in a growing organization where I can use my skills while gaining experience resulting in me being a productive member of the team.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WORK EXPERIENCE:</w:t>
      </w:r>
    </w:p>
    <w:p w:rsidR="002349D2" w:rsidRDefault="00471465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HARRIS MEGASTORE-2013-2015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Cashier Supervisor</w:t>
      </w:r>
      <w:r w:rsidR="00471465">
        <w:rPr>
          <w:rFonts w:ascii="Arial" w:hAnsi="Arial" w:cs="Arial"/>
          <w:b/>
          <w:bCs/>
          <w:sz w:val="24"/>
          <w:szCs w:val="24"/>
          <w:lang w:val="en"/>
        </w:rPr>
        <w:t>:</w:t>
      </w:r>
    </w:p>
    <w:p w:rsidR="002349D2" w:rsidRDefault="00471465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Supervised Cashiers, Balanced End </w:t>
      </w:r>
      <w:proofErr w:type="gramStart"/>
      <w:r>
        <w:rPr>
          <w:rFonts w:ascii="Arial" w:hAnsi="Arial" w:cs="Arial"/>
          <w:b/>
          <w:bCs/>
          <w:sz w:val="24"/>
          <w:szCs w:val="24"/>
          <w:lang w:val="en"/>
        </w:rPr>
        <w:t>Of</w:t>
      </w:r>
      <w:proofErr w:type="gram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Day Sales, Deposits, Received Goods</w:t>
      </w:r>
    </w:p>
    <w:p w:rsidR="00471465" w:rsidRDefault="00471465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PARKWAY PHARMACY-2012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Pharmcay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Clerk/Cashier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HAAGEN DAZS CAFE-2006-2011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Supervisor: Managed staff of 3-6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                      Balanced end of day/night sales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                      Ordered/Received stock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                      Daily/Monthly stock checks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EDUCATION: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Modern Business </w:t>
      </w: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School</w:t>
      </w:r>
      <w:proofErr w:type="gramStart"/>
      <w:r>
        <w:rPr>
          <w:rFonts w:ascii="Arial" w:hAnsi="Arial" w:cs="Arial"/>
          <w:b/>
          <w:bCs/>
          <w:sz w:val="24"/>
          <w:szCs w:val="24"/>
          <w:lang w:val="en"/>
        </w:rPr>
        <w:t>:Montessori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en"/>
        </w:rPr>
        <w:t>/Pre-school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School of Practical Accounting: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Apprenticeship </w:t>
      </w: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Programme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in Practical Accounting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lastRenderedPageBreak/>
        <w:t>Eastern Community College: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Geriatric Nursing Aide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P&amp;R Learning Center: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Telephone </w:t>
      </w: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Operator</w:t>
      </w:r>
      <w:proofErr w:type="gramStart"/>
      <w:r>
        <w:rPr>
          <w:rFonts w:ascii="Arial" w:hAnsi="Arial" w:cs="Arial"/>
          <w:b/>
          <w:bCs/>
          <w:sz w:val="24"/>
          <w:szCs w:val="24"/>
          <w:lang w:val="en"/>
        </w:rPr>
        <w:t>,Computers,Receptionist</w:t>
      </w:r>
      <w:proofErr w:type="spellEnd"/>
      <w:proofErr w:type="gramEnd"/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Princes Town Senior Comprehensive School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CXC O'LEVELS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QUALIFICATIONS:</w:t>
      </w:r>
    </w:p>
    <w:p w:rsidR="002349D2" w:rsidRDefault="00471465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Mathematics   5</w:t>
      </w:r>
    </w:p>
    <w:p w:rsidR="002349D2" w:rsidRDefault="00471465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English       </w:t>
      </w:r>
      <w:r w:rsidR="002349D2">
        <w:rPr>
          <w:rFonts w:ascii="Arial" w:hAnsi="Arial" w:cs="Arial"/>
          <w:b/>
          <w:bCs/>
          <w:sz w:val="24"/>
          <w:szCs w:val="24"/>
          <w:lang w:val="en"/>
        </w:rPr>
        <w:t xml:space="preserve"> 3</w:t>
      </w:r>
    </w:p>
    <w:p w:rsidR="002349D2" w:rsidRDefault="00471465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Chemistry    </w:t>
      </w:r>
      <w:r w:rsidR="002349D2">
        <w:rPr>
          <w:rFonts w:ascii="Arial" w:hAnsi="Arial" w:cs="Arial"/>
          <w:b/>
          <w:bCs/>
          <w:sz w:val="24"/>
          <w:szCs w:val="24"/>
          <w:lang w:val="en"/>
        </w:rPr>
        <w:t xml:space="preserve"> 4</w:t>
      </w:r>
      <w:r>
        <w:rPr>
          <w:rFonts w:ascii="Arial" w:hAnsi="Arial" w:cs="Arial"/>
          <w:b/>
          <w:bCs/>
          <w:sz w:val="24"/>
          <w:szCs w:val="24"/>
          <w:lang w:val="en"/>
        </w:rPr>
        <w:t xml:space="preserve"> </w:t>
      </w:r>
    </w:p>
    <w:p w:rsidR="002349D2" w:rsidRDefault="00471465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Geography   </w:t>
      </w:r>
      <w:r w:rsidR="002349D2">
        <w:rPr>
          <w:rFonts w:ascii="Arial" w:hAnsi="Arial" w:cs="Arial"/>
          <w:b/>
          <w:bCs/>
          <w:sz w:val="24"/>
          <w:szCs w:val="24"/>
          <w:lang w:val="en"/>
        </w:rPr>
        <w:t xml:space="preserve"> 4</w:t>
      </w:r>
    </w:p>
    <w:p w:rsidR="002349D2" w:rsidRDefault="00471465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Physics      </w:t>
      </w:r>
      <w:r w:rsidR="002349D2">
        <w:rPr>
          <w:rFonts w:ascii="Arial" w:hAnsi="Arial" w:cs="Arial"/>
          <w:b/>
          <w:bCs/>
          <w:sz w:val="24"/>
          <w:szCs w:val="24"/>
          <w:lang w:val="en"/>
        </w:rPr>
        <w:t xml:space="preserve">  5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REFERENCES: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Ms. Nicole Wylie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ECCE Teacher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687-6149/371-9964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Ms.Janelle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Ramnarine</w:t>
      </w:r>
      <w:proofErr w:type="spellEnd"/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Customer service representative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790-6691/745-3661</w:t>
      </w:r>
    </w:p>
    <w:p w:rsidR="002349D2" w:rsidRDefault="002349D2">
      <w:pPr>
        <w:widowControl w:val="0"/>
        <w:tabs>
          <w:tab w:val="left" w:pos="200"/>
          <w:tab w:val="left" w:pos="300"/>
          <w:tab w:val="left" w:pos="2250"/>
          <w:tab w:val="left" w:pos="24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sectPr w:rsidR="002349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465"/>
    <w:rsid w:val="002349D2"/>
    <w:rsid w:val="0024408B"/>
    <w:rsid w:val="00296A65"/>
    <w:rsid w:val="003D097D"/>
    <w:rsid w:val="0047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444DA221-9353-47B5-AF67-68C8F9ED358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</TotalTime>
  <Pages>2</Pages>
  <Words>131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3</cp:revision>
  <dcterms:created xsi:type="dcterms:W3CDTF">2016-01-12T20:08:00Z</dcterms:created>
  <dcterms:modified xsi:type="dcterms:W3CDTF">2016-01-12T20:11:00Z</dcterms:modified>
</cp:coreProperties>
</file>