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6214CC52558E4D4E8E6B8EC81F7D2F1B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3172"/>
            <w:gridCol w:w="6908"/>
          </w:tblGrid>
          <w:tr w:rsidR="00533CCF" w14:paraId="14C9ECD6" w14:textId="77777777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4D520DBD" w14:textId="77777777" w:rsidR="00533CCF" w:rsidRDefault="00533CCF">
                <w:pPr>
                  <w:pStyle w:val="PersonalNam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5FE5FA8D" w14:textId="1EA3F83E" w:rsidR="00533CCF" w:rsidRDefault="00852DC0">
                <w:pPr>
                  <w:pStyle w:val="PersonalName"/>
                  <w:spacing w:line="240" w:lineRule="auto"/>
                </w:pPr>
                <w:sdt>
                  <w:sdtPr>
                    <w:id w:val="169066309"/>
                    <w:placeholder>
                      <w:docPart w:val="5915D660CF9C496CA9573A6C143C3D7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C113B">
                      <w:rPr>
                        <w:lang w:val="en-TT"/>
                      </w:rPr>
                      <w:t>YULANDA ANASTACIO</w:t>
                    </w:r>
                  </w:sdtContent>
                </w:sdt>
              </w:p>
            </w:tc>
          </w:tr>
          <w:tr w:rsidR="00533CCF" w14:paraId="20E792E3" w14:textId="77777777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393094403"/>
                  <w:placeholder>
                    <w:docPart w:val="7F97A396364B438C928C18DD0DAEAAED"/>
                  </w:placeholder>
                  <w:date w:fullDate="2015-01-3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18F79A7" w14:textId="1A013D63" w:rsidR="00533CCF" w:rsidRDefault="00CC113B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1/30/2015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83AC015" w14:textId="77777777" w:rsidR="00533CCF" w:rsidRDefault="00533CCF">
                <w:pPr>
                  <w:spacing w:after="0"/>
                </w:pPr>
              </w:p>
            </w:tc>
          </w:tr>
          <w:tr w:rsidR="00533CCF" w14:paraId="3EC216DB" w14:textId="77777777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6EFADD36" w14:textId="77777777" w:rsidR="00533CCF" w:rsidRDefault="00202027">
                <w:pPr>
                  <w:spacing w:after="0"/>
                  <w:jc w:val="center"/>
                </w:pPr>
                <w:r>
                  <w:rPr>
                    <w:noProof/>
                    <w:lang w:val="en-TT" w:eastAsia="en-TT"/>
                  </w:rPr>
                  <w:drawing>
                    <wp:inline distT="0" distB="0" distL="0" distR="0" wp14:anchorId="367978E2" wp14:editId="47B80A76">
                      <wp:extent cx="1657350" cy="1390015"/>
                      <wp:effectExtent l="57150" t="57150" r="133350" b="133985"/>
                      <wp:docPr id="9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122" cy="1421694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14:paraId="21646990" w14:textId="3D33D6AD" w:rsidR="00CC113B" w:rsidRDefault="00CC113B">
                <w:pPr>
                  <w:pStyle w:val="SenderAddress"/>
                </w:pPr>
                <w:r>
                  <w:t xml:space="preserve"> LP#60 BASSIE STREET</w:t>
                </w:r>
              </w:p>
              <w:p w14:paraId="29055D26" w14:textId="364C65DE" w:rsidR="00533CCF" w:rsidRDefault="00CC113B">
                <w:pPr>
                  <w:pStyle w:val="SenderAddress"/>
                </w:pPr>
                <w:r>
                  <w:t xml:space="preserve"> SPRING VILLAGE,VALSAYN</w:t>
                </w:r>
                <w:r w:rsidR="00202027">
                  <w:br/>
                </w:r>
                <w:r>
                  <w:t xml:space="preserve"> 749-4895</w:t>
                </w:r>
                <w:r w:rsidR="00202027">
                  <w:br/>
                </w:r>
                <w:r>
                  <w:t xml:space="preserve"> KAORIDANIEL2@HOTMAIL.COM</w:t>
                </w:r>
              </w:p>
              <w:p w14:paraId="4DD35072" w14:textId="03F84482" w:rsidR="00533CCF" w:rsidRDefault="00533CCF" w:rsidP="00CC113B">
                <w:pPr>
                  <w:pStyle w:val="SenderAddress"/>
                </w:pPr>
              </w:p>
            </w:tc>
          </w:tr>
        </w:tbl>
        <w:p w14:paraId="36F3A98C" w14:textId="77777777" w:rsidR="00533CCF" w:rsidRDefault="00852DC0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0"/>
        <w:gridCol w:w="7712"/>
      </w:tblGrid>
      <w:tr w:rsidR="00533CCF" w14:paraId="6DD61512" w14:textId="7777777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C3F78" w14:textId="77777777" w:rsidR="00533CCF" w:rsidRDefault="00533CCF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DBAFBE" w14:textId="77777777" w:rsidR="00533CCF" w:rsidRDefault="00202027">
            <w:pPr>
              <w:pStyle w:val="Section"/>
              <w:spacing w:after="0"/>
            </w:pPr>
            <w:r>
              <w:t>Objectives</w:t>
            </w:r>
          </w:p>
          <w:p w14:paraId="32F1DB00" w14:textId="4B587929" w:rsidR="00533CCF" w:rsidRDefault="00CC113B">
            <w:pPr>
              <w:spacing w:after="0" w:line="240" w:lineRule="auto"/>
            </w:pPr>
            <w:r>
              <w:t>To gain employment in an organization where my skills and past experience</w:t>
            </w:r>
          </w:p>
          <w:p w14:paraId="4F7188A6" w14:textId="037E730F" w:rsidR="00CC113B" w:rsidRDefault="00CC113B">
            <w:pPr>
              <w:spacing w:after="0" w:line="240" w:lineRule="auto"/>
            </w:pPr>
            <w:r>
              <w:t>Can be an asset to the organization.</w:t>
            </w:r>
          </w:p>
          <w:p w14:paraId="036B53B7" w14:textId="77777777" w:rsidR="00533CCF" w:rsidRDefault="00202027">
            <w:pPr>
              <w:pStyle w:val="Section"/>
              <w:spacing w:after="0"/>
            </w:pPr>
            <w:r>
              <w:t>Education</w:t>
            </w:r>
          </w:p>
          <w:p w14:paraId="15330464" w14:textId="2D6DFFC1" w:rsidR="0049258A" w:rsidRDefault="00CC113B">
            <w:pPr>
              <w:pStyle w:val="Subsection"/>
              <w:spacing w:after="0" w:line="240" w:lineRule="auto"/>
            </w:pPr>
            <w:r>
              <w:t>Sangre Grande Presbyterian school</w:t>
            </w:r>
          </w:p>
          <w:p w14:paraId="4368F384" w14:textId="1ED2D25E" w:rsidR="00533CCF" w:rsidRDefault="0049258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1992-1994</w:t>
            </w:r>
          </w:p>
          <w:p w14:paraId="2C52E69F" w14:textId="0A031B35" w:rsidR="00533CCF" w:rsidRDefault="00252387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Standard</w:t>
            </w:r>
            <w:r w:rsidR="0049258A">
              <w:t xml:space="preserve"> 3-5</w:t>
            </w:r>
          </w:p>
          <w:p w14:paraId="6FF9608F" w14:textId="77777777" w:rsidR="0049258A" w:rsidRDefault="0049258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14:paraId="6B662583" w14:textId="4DF54364" w:rsidR="0049258A" w:rsidRDefault="0049258A" w:rsidP="0049258A">
            <w:pPr>
              <w:pStyle w:val="Subsection"/>
            </w:pPr>
            <w:r>
              <w:t xml:space="preserve">Sangre Grande Educational </w:t>
            </w:r>
            <w:r w:rsidR="00252387">
              <w:t>Institute</w:t>
            </w:r>
          </w:p>
          <w:p w14:paraId="1A5359E5" w14:textId="1E0E98A3" w:rsidR="0049258A" w:rsidRDefault="0049258A" w:rsidP="0049258A">
            <w:r>
              <w:t>1994-1997</w:t>
            </w:r>
          </w:p>
          <w:p w14:paraId="31026EDF" w14:textId="2B4C97E6" w:rsidR="0049258A" w:rsidRDefault="0049258A" w:rsidP="0049258A">
            <w:r>
              <w:t>Form 1-3</w:t>
            </w:r>
          </w:p>
          <w:p w14:paraId="2D1DBDD8" w14:textId="5D9A8438" w:rsidR="0049258A" w:rsidRDefault="0049258A" w:rsidP="0049258A">
            <w:pPr>
              <w:pStyle w:val="Subsection"/>
            </w:pPr>
            <w:r>
              <w:t>Civilian Conservation Corp</w:t>
            </w:r>
          </w:p>
          <w:p w14:paraId="0BCF3DE0" w14:textId="1E7EEC02" w:rsidR="0049258A" w:rsidRDefault="0049258A" w:rsidP="0049258A">
            <w:r>
              <w:t>2008-2008</w:t>
            </w:r>
          </w:p>
          <w:p w14:paraId="0630D83B" w14:textId="7BA97E12" w:rsidR="0049258A" w:rsidRDefault="0049258A" w:rsidP="0049258A">
            <w:r>
              <w:t>Geriatric Nurse</w:t>
            </w:r>
          </w:p>
          <w:p w14:paraId="3056602B" w14:textId="77777777" w:rsidR="0049258A" w:rsidRDefault="0049258A" w:rsidP="0049258A"/>
          <w:p w14:paraId="7D2AE862" w14:textId="77777777" w:rsidR="0049258A" w:rsidRDefault="0049258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14:paraId="0366292C" w14:textId="77777777" w:rsidR="00533CCF" w:rsidRDefault="00202027">
            <w:pPr>
              <w:pStyle w:val="Section"/>
              <w:spacing w:after="0"/>
            </w:pPr>
            <w:r>
              <w:t>experience</w:t>
            </w:r>
          </w:p>
          <w:p w14:paraId="7437747D" w14:textId="3A5276E0" w:rsidR="002C1AD5" w:rsidRDefault="002C1AD5" w:rsidP="002C1AD5">
            <w:pPr>
              <w:pStyle w:val="SenderAddress"/>
            </w:pPr>
          </w:p>
          <w:p w14:paraId="6DB0FFCE" w14:textId="2775B9B3" w:rsidR="002C1AD5" w:rsidRDefault="002C1AD5" w:rsidP="002C1AD5">
            <w:pPr>
              <w:pStyle w:val="SenderAddress"/>
            </w:pPr>
            <w:r>
              <w:t>IAM &amp; COMPANY LTD</w:t>
            </w:r>
          </w:p>
          <w:p w14:paraId="5344821F" w14:textId="77777777" w:rsidR="00252387" w:rsidRDefault="002C1AD5" w:rsidP="002C1AD5">
            <w:pPr>
              <w:pStyle w:val="SenderAddress"/>
            </w:pPr>
            <w:r>
              <w:t xml:space="preserve">Sales clerk </w:t>
            </w:r>
          </w:p>
          <w:p w14:paraId="5D0CD195" w14:textId="6D865F52" w:rsidR="002C1AD5" w:rsidRDefault="00252387" w:rsidP="002C1AD5">
            <w:pPr>
              <w:pStyle w:val="SenderAddress"/>
            </w:pPr>
            <w:r>
              <w:t>Replenish lane</w:t>
            </w:r>
          </w:p>
          <w:p w14:paraId="1DF3D1CC" w14:textId="557A9D36" w:rsidR="002C1AD5" w:rsidRDefault="002C1AD5" w:rsidP="002C1AD5">
            <w:pPr>
              <w:pStyle w:val="SenderAddress"/>
            </w:pPr>
            <w:r>
              <w:t>Nov 2012- Nov 2013</w:t>
            </w:r>
          </w:p>
          <w:p w14:paraId="0B97B154" w14:textId="77777777" w:rsidR="002C1AD5" w:rsidRDefault="002C1AD5" w:rsidP="002C1AD5">
            <w:pPr>
              <w:pStyle w:val="SenderAddress"/>
            </w:pPr>
          </w:p>
          <w:p w14:paraId="612A73DE" w14:textId="77777777" w:rsidR="002C1AD5" w:rsidRDefault="002C1AD5" w:rsidP="002C1AD5">
            <w:pPr>
              <w:pStyle w:val="SenderAddress"/>
            </w:pPr>
          </w:p>
          <w:p w14:paraId="1669BD66" w14:textId="152340D7" w:rsidR="002C1AD5" w:rsidRDefault="002C1AD5" w:rsidP="002C1AD5">
            <w:pPr>
              <w:pStyle w:val="SenderAddress"/>
            </w:pPr>
            <w:r>
              <w:t>EMBASSY OF BRAZIL</w:t>
            </w:r>
          </w:p>
          <w:p w14:paraId="1DDBD265" w14:textId="4AB91308" w:rsidR="002C1AD5" w:rsidRDefault="002C1AD5" w:rsidP="002C1AD5">
            <w:pPr>
              <w:pStyle w:val="SenderAddress"/>
            </w:pPr>
            <w:r>
              <w:t>General house cleaner</w:t>
            </w:r>
          </w:p>
          <w:p w14:paraId="3AAE45D0" w14:textId="000D2A9B" w:rsidR="002C1AD5" w:rsidRDefault="002C1AD5" w:rsidP="002C1AD5">
            <w:pPr>
              <w:pStyle w:val="SenderAddress"/>
            </w:pPr>
            <w:r>
              <w:lastRenderedPageBreak/>
              <w:t>April 2012- Nov 2012</w:t>
            </w:r>
          </w:p>
          <w:p w14:paraId="157D3955" w14:textId="77777777" w:rsidR="002C1AD5" w:rsidRDefault="002C1AD5" w:rsidP="002C1AD5">
            <w:pPr>
              <w:pStyle w:val="SenderAddress"/>
            </w:pPr>
          </w:p>
          <w:p w14:paraId="4CEBA76D" w14:textId="77777777" w:rsidR="002C1AD5" w:rsidRDefault="002C1AD5" w:rsidP="002C1AD5">
            <w:pPr>
              <w:pStyle w:val="SenderAddress"/>
            </w:pPr>
          </w:p>
          <w:p w14:paraId="6E0BB422" w14:textId="1DA4EB45" w:rsidR="002C1AD5" w:rsidRDefault="002C1AD5" w:rsidP="002C1AD5">
            <w:pPr>
              <w:pStyle w:val="SenderAddress"/>
            </w:pPr>
            <w:r>
              <w:t>BUFFET KING RESTERANT</w:t>
            </w:r>
          </w:p>
          <w:p w14:paraId="1F9E796C" w14:textId="342FBF76" w:rsidR="002C1AD5" w:rsidRDefault="002C1AD5" w:rsidP="002C1AD5">
            <w:pPr>
              <w:pStyle w:val="SenderAddress"/>
            </w:pPr>
            <w:r>
              <w:t xml:space="preserve">Counter </w:t>
            </w:r>
            <w:r w:rsidR="00252387">
              <w:t>Attendant</w:t>
            </w:r>
          </w:p>
          <w:p w14:paraId="78679828" w14:textId="1D187431" w:rsidR="002C1AD5" w:rsidRDefault="00252387" w:rsidP="002C1AD5">
            <w:pPr>
              <w:pStyle w:val="SenderAddress"/>
            </w:pPr>
            <w:r>
              <w:t xml:space="preserve">July </w:t>
            </w:r>
            <w:r w:rsidR="002C1AD5">
              <w:t xml:space="preserve">2009 </w:t>
            </w:r>
            <w:r>
              <w:t>–</w:t>
            </w:r>
            <w:r w:rsidR="002C1AD5">
              <w:t xml:space="preserve"> </w:t>
            </w:r>
            <w:r>
              <w:t>Nov 2010</w:t>
            </w:r>
          </w:p>
          <w:p w14:paraId="20875482" w14:textId="77777777" w:rsidR="000E5C27" w:rsidRDefault="000E5C27">
            <w:pPr>
              <w:pStyle w:val="Section"/>
              <w:spacing w:after="0"/>
            </w:pPr>
          </w:p>
          <w:p w14:paraId="07B16661" w14:textId="3BA5FFCB" w:rsidR="000E5C27" w:rsidRDefault="000E5C27">
            <w:pPr>
              <w:pStyle w:val="Subsection"/>
              <w:spacing w:after="0" w:line="240" w:lineRule="auto"/>
              <w:rPr>
                <w:b w:val="0"/>
                <w:bCs/>
                <w:color w:val="000000"/>
                <w:spacing w:val="0"/>
                <w:sz w:val="23"/>
              </w:rPr>
            </w:pPr>
            <w:r>
              <w:rPr>
                <w:b w:val="0"/>
                <w:bCs/>
                <w:color w:val="000000"/>
                <w:spacing w:val="0"/>
                <w:sz w:val="23"/>
              </w:rPr>
              <w:t>COCOBERRY CAFE</w:t>
            </w:r>
          </w:p>
          <w:p w14:paraId="22E44C51" w14:textId="3BB1489E" w:rsidR="000E5C27" w:rsidRDefault="0049258A">
            <w:pPr>
              <w:pStyle w:val="Subsection"/>
              <w:spacing w:after="0" w:line="240" w:lineRule="auto"/>
            </w:pPr>
            <w:r>
              <w:rPr>
                <w:b w:val="0"/>
                <w:bCs/>
                <w:color w:val="000000"/>
                <w:spacing w:val="0"/>
                <w:sz w:val="23"/>
              </w:rPr>
              <w:t>Supervisor</w:t>
            </w:r>
            <w:r w:rsidR="00202027">
              <w:rPr>
                <w:b w:val="0"/>
                <w:bCs/>
              </w:rPr>
              <w:t xml:space="preserve"> </w:t>
            </w:r>
          </w:p>
          <w:p w14:paraId="7D5649AE" w14:textId="0607EDA2" w:rsidR="00533CCF" w:rsidRDefault="0049258A">
            <w:pPr>
              <w:spacing w:after="0" w:line="240" w:lineRule="auto"/>
            </w:pPr>
            <w:r>
              <w:t>May 1999</w:t>
            </w:r>
            <w:r w:rsidR="00202027">
              <w:t xml:space="preserve"> </w:t>
            </w:r>
            <w:r>
              <w:t>–</w:t>
            </w:r>
            <w:r w:rsidR="00202027">
              <w:t xml:space="preserve"> </w:t>
            </w:r>
            <w:r>
              <w:t>Aug2001</w:t>
            </w:r>
          </w:p>
          <w:p w14:paraId="7255A3BA" w14:textId="4470699D" w:rsidR="00533CCF" w:rsidRDefault="0049258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Cashing</w:t>
            </w:r>
          </w:p>
          <w:p w14:paraId="4A2D4422" w14:textId="1CC70E17" w:rsidR="0049258A" w:rsidRDefault="0049258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Training new employees</w:t>
            </w:r>
          </w:p>
          <w:p w14:paraId="38FB53B5" w14:textId="608634B8" w:rsidR="0049258A" w:rsidRDefault="0049258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Overseeing </w:t>
            </w:r>
            <w:r w:rsidR="00F6755F">
              <w:t>inventory</w:t>
            </w:r>
          </w:p>
          <w:p w14:paraId="4F8B7531" w14:textId="77777777" w:rsidR="000E5C27" w:rsidRDefault="000E5C27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14:paraId="13452FEB" w14:textId="3DF1C397" w:rsidR="000E5C27" w:rsidRDefault="000E5C27" w:rsidP="00F6755F"/>
          <w:p w14:paraId="7EE94015" w14:textId="3841C4B6" w:rsidR="000E5C27" w:rsidRDefault="000E5C27" w:rsidP="00F6755F">
            <w:r>
              <w:t>CTS SERVICES</w:t>
            </w:r>
          </w:p>
          <w:p w14:paraId="7810D17E" w14:textId="2D905D15" w:rsidR="000E5C27" w:rsidRDefault="000E5C27" w:rsidP="00F6755F">
            <w:r>
              <w:t>Factory worker</w:t>
            </w:r>
          </w:p>
          <w:p w14:paraId="2478137D" w14:textId="681C09D7" w:rsidR="000E5C27" w:rsidRDefault="000E5C27" w:rsidP="00F6755F">
            <w:r>
              <w:t>Aug 2001- April 2002</w:t>
            </w:r>
          </w:p>
          <w:p w14:paraId="2A5709B4" w14:textId="69A3C310" w:rsidR="000E5C27" w:rsidRDefault="000E5C27" w:rsidP="00F6755F">
            <w:r>
              <w:t>Packaging meat</w:t>
            </w:r>
          </w:p>
          <w:p w14:paraId="7FE9401F" w14:textId="77777777" w:rsidR="000E5C27" w:rsidRDefault="000E5C27" w:rsidP="00F6755F"/>
          <w:p w14:paraId="324DD308" w14:textId="25D90C81" w:rsidR="000E5C27" w:rsidRDefault="000E5C27" w:rsidP="00F6755F">
            <w:r>
              <w:t>CMS CLEANING SERVICES</w:t>
            </w:r>
          </w:p>
          <w:p w14:paraId="12C167B7" w14:textId="395B97EA" w:rsidR="000E5C27" w:rsidRDefault="00252387" w:rsidP="00F6755F">
            <w:r>
              <w:t>Supervisor</w:t>
            </w:r>
            <w:r w:rsidR="000E5C27">
              <w:t>/Inventory Clerk</w:t>
            </w:r>
          </w:p>
          <w:p w14:paraId="0AB05874" w14:textId="03B2F7D4" w:rsidR="000E5C27" w:rsidRDefault="000E5C27" w:rsidP="00F6755F">
            <w:r>
              <w:t>June2002- 2005</w:t>
            </w:r>
          </w:p>
          <w:p w14:paraId="03DA3BAA" w14:textId="5D7BA147" w:rsidR="000E5C27" w:rsidRDefault="000E5C27" w:rsidP="00F6755F">
            <w:r>
              <w:t xml:space="preserve">To oversee </w:t>
            </w:r>
            <w:r w:rsidR="00252387">
              <w:t>employees</w:t>
            </w:r>
            <w:r>
              <w:t xml:space="preserve"> at different locations</w:t>
            </w:r>
          </w:p>
          <w:p w14:paraId="2A4C78AF" w14:textId="3AB51168" w:rsidR="000E5C27" w:rsidRDefault="00CE5C20" w:rsidP="00F6755F">
            <w:r>
              <w:t>Stock up on their supplies</w:t>
            </w:r>
          </w:p>
          <w:p w14:paraId="4F699E1E" w14:textId="77777777" w:rsidR="00CE5C20" w:rsidRDefault="00CE5C20" w:rsidP="00F6755F"/>
          <w:p w14:paraId="21E3CED9" w14:textId="17284053" w:rsidR="00CE5C20" w:rsidRDefault="00CE5C20" w:rsidP="00F6755F">
            <w:r>
              <w:t>BILLY BEE HONEY</w:t>
            </w:r>
          </w:p>
          <w:p w14:paraId="7CA264F9" w14:textId="52F398B4" w:rsidR="00852DC0" w:rsidRDefault="00852DC0" w:rsidP="00F6755F">
            <w:r>
              <w:t>Lane supervisor</w:t>
            </w:r>
          </w:p>
          <w:p w14:paraId="7E387994" w14:textId="7A1A4681" w:rsidR="00CE5C20" w:rsidRDefault="00CE5C20" w:rsidP="00F6755F">
            <w:r>
              <w:t>Factory worker</w:t>
            </w:r>
          </w:p>
          <w:p w14:paraId="5D0FBF78" w14:textId="7DBDA861" w:rsidR="00CE5C20" w:rsidRDefault="00CE5C20" w:rsidP="00F6755F">
            <w:r>
              <w:t>2005- Nov 2007</w:t>
            </w:r>
          </w:p>
          <w:p w14:paraId="6FF188BF" w14:textId="2ED292BF" w:rsidR="00CE5C20" w:rsidRDefault="00CE5C20" w:rsidP="00F6755F">
            <w:r>
              <w:t>Machine operator</w:t>
            </w:r>
          </w:p>
          <w:p w14:paraId="7FE0AEED" w14:textId="77777777" w:rsidR="000E5C27" w:rsidRDefault="000E5C27" w:rsidP="00F6755F"/>
          <w:p w14:paraId="6AAB9BE9" w14:textId="77777777" w:rsidR="000E5C27" w:rsidRDefault="000E5C27" w:rsidP="00F6755F"/>
          <w:p w14:paraId="5A770430" w14:textId="77777777" w:rsidR="00533CCF" w:rsidRDefault="00202027">
            <w:pPr>
              <w:pStyle w:val="Section"/>
              <w:spacing w:after="0"/>
            </w:pPr>
            <w:r>
              <w:t>skills</w:t>
            </w:r>
          </w:p>
          <w:p w14:paraId="6D3C76B0" w14:textId="77777777" w:rsidR="00CE5C20" w:rsidRDefault="00CE5C20">
            <w:pPr>
              <w:pStyle w:val="Section"/>
              <w:spacing w:after="0"/>
            </w:pPr>
          </w:p>
          <w:p w14:paraId="22E89BC0" w14:textId="5B846522" w:rsidR="00533CCF" w:rsidRDefault="00CE5C20" w:rsidP="00CE5C20">
            <w:pPr>
              <w:pStyle w:val="ListBullet"/>
              <w:numPr>
                <w:ilvl w:val="0"/>
                <w:numId w:val="28"/>
              </w:numPr>
              <w:spacing w:after="0" w:line="240" w:lineRule="auto"/>
            </w:pPr>
            <w:r>
              <w:t>Geriatric Nurse</w:t>
            </w:r>
          </w:p>
          <w:p w14:paraId="2220B31F" w14:textId="29F7EB29" w:rsidR="00CE5C20" w:rsidRDefault="00CE5C20" w:rsidP="00CE5C20">
            <w:pPr>
              <w:pStyle w:val="ListBullet"/>
              <w:numPr>
                <w:ilvl w:val="0"/>
                <w:numId w:val="28"/>
              </w:numPr>
              <w:spacing w:after="0" w:line="240" w:lineRule="auto"/>
            </w:pPr>
            <w:r>
              <w:t xml:space="preserve">Industrial and House Hold </w:t>
            </w:r>
            <w:r w:rsidR="00252387">
              <w:t>chemical</w:t>
            </w:r>
            <w:r>
              <w:t xml:space="preserve"> handling</w:t>
            </w:r>
          </w:p>
          <w:p w14:paraId="5E53800E" w14:textId="53A0C69D" w:rsidR="00CE5C20" w:rsidRDefault="00CE5C20" w:rsidP="00CE5C20">
            <w:pPr>
              <w:pStyle w:val="ListBullet"/>
              <w:numPr>
                <w:ilvl w:val="0"/>
                <w:numId w:val="28"/>
              </w:numPr>
              <w:spacing w:after="0" w:line="240" w:lineRule="auto"/>
            </w:pPr>
            <w:r>
              <w:t>Computer literate</w:t>
            </w:r>
          </w:p>
          <w:p w14:paraId="68916C3F" w14:textId="77777777" w:rsidR="00CE5C20" w:rsidRDefault="00CE5C20" w:rsidP="00CE5C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/>
            </w:pPr>
          </w:p>
          <w:p w14:paraId="2DF28F32" w14:textId="77777777" w:rsidR="00CE5C20" w:rsidRDefault="00CE5C20" w:rsidP="00CE5C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/>
            </w:pPr>
          </w:p>
          <w:p w14:paraId="4D6C30A1" w14:textId="77777777" w:rsidR="00CE5C20" w:rsidRDefault="00CE5C20" w:rsidP="00CE5C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/>
            </w:pPr>
          </w:p>
          <w:p w14:paraId="469F4274" w14:textId="77777777" w:rsidR="00CE5C20" w:rsidRDefault="00CE5C20" w:rsidP="00CE5C20">
            <w:pPr>
              <w:pStyle w:val="Section"/>
            </w:pPr>
          </w:p>
          <w:p w14:paraId="4A92648F" w14:textId="510CDDD1" w:rsidR="00CE5C20" w:rsidRDefault="00CE5C20" w:rsidP="00CE5C20">
            <w:pPr>
              <w:pStyle w:val="Section"/>
            </w:pPr>
            <w:r>
              <w:t>artributes</w:t>
            </w:r>
          </w:p>
          <w:p w14:paraId="66C54723" w14:textId="77777777" w:rsidR="00CE5C20" w:rsidRDefault="00CE5C20" w:rsidP="00CE5C20">
            <w:pPr>
              <w:pStyle w:val="SenderAddress"/>
            </w:pPr>
          </w:p>
          <w:p w14:paraId="04A9FBD3" w14:textId="77777777" w:rsidR="00CE5C20" w:rsidRDefault="00CE5C20" w:rsidP="00CE5C20">
            <w:pPr>
              <w:pStyle w:val="SenderAddress"/>
            </w:pPr>
          </w:p>
          <w:p w14:paraId="082E8B06" w14:textId="5A74B3E1" w:rsidR="00CE5C20" w:rsidRDefault="00CE5C20" w:rsidP="00CE5C20">
            <w:pPr>
              <w:pStyle w:val="SenderAddress"/>
            </w:pPr>
            <w:r>
              <w:t xml:space="preserve">Volunteered </w:t>
            </w:r>
            <w:r w:rsidR="002C1AD5">
              <w:t>At Bendale Home For The Aged</w:t>
            </w:r>
          </w:p>
          <w:p w14:paraId="4A25B7E6" w14:textId="223CEF44" w:rsidR="002C1AD5" w:rsidRDefault="002C1AD5" w:rsidP="00CE5C20">
            <w:pPr>
              <w:pStyle w:val="SenderAddress"/>
            </w:pPr>
            <w:r>
              <w:t>2003-2006</w:t>
            </w:r>
          </w:p>
          <w:p w14:paraId="16B3B768" w14:textId="77777777" w:rsidR="002C1AD5" w:rsidRDefault="002C1AD5" w:rsidP="00CE5C20">
            <w:pPr>
              <w:pStyle w:val="SenderAddress"/>
            </w:pPr>
          </w:p>
          <w:p w14:paraId="078FD100" w14:textId="77777777" w:rsidR="002C1AD5" w:rsidRDefault="002C1AD5" w:rsidP="00CE5C20">
            <w:pPr>
              <w:pStyle w:val="SenderAddress"/>
            </w:pPr>
          </w:p>
          <w:p w14:paraId="335193AA" w14:textId="77777777" w:rsidR="002C1AD5" w:rsidRDefault="002C1AD5" w:rsidP="00CE5C20">
            <w:pPr>
              <w:pStyle w:val="SenderAddress"/>
            </w:pPr>
          </w:p>
          <w:p w14:paraId="5B9AB01B" w14:textId="77777777" w:rsidR="002C1AD5" w:rsidRDefault="002C1AD5" w:rsidP="00CE5C20">
            <w:pPr>
              <w:pStyle w:val="SenderAddress"/>
            </w:pPr>
          </w:p>
          <w:p w14:paraId="5862E35C" w14:textId="77777777" w:rsidR="002C1AD5" w:rsidRDefault="002C1AD5" w:rsidP="00CE5C20">
            <w:pPr>
              <w:pStyle w:val="SenderAddress"/>
            </w:pPr>
          </w:p>
          <w:p w14:paraId="64B91B4F" w14:textId="77777777" w:rsidR="002C1AD5" w:rsidRDefault="002C1AD5" w:rsidP="00CE5C20">
            <w:pPr>
              <w:pStyle w:val="SenderAddress"/>
            </w:pPr>
            <w:bookmarkStart w:id="0" w:name="_GoBack"/>
            <w:bookmarkEnd w:id="0"/>
          </w:p>
          <w:p w14:paraId="2C598C34" w14:textId="77777777" w:rsidR="002C1AD5" w:rsidRDefault="002C1AD5" w:rsidP="00CE5C20">
            <w:pPr>
              <w:pStyle w:val="SenderAddress"/>
            </w:pPr>
          </w:p>
          <w:p w14:paraId="02646CF4" w14:textId="77777777" w:rsidR="002C1AD5" w:rsidRDefault="002C1AD5" w:rsidP="00CE5C20">
            <w:pPr>
              <w:pStyle w:val="SenderAddress"/>
            </w:pPr>
          </w:p>
          <w:p w14:paraId="61B479BF" w14:textId="77777777" w:rsidR="002C1AD5" w:rsidRDefault="002C1AD5" w:rsidP="00CE5C20">
            <w:pPr>
              <w:pStyle w:val="SenderAddress"/>
            </w:pPr>
          </w:p>
          <w:p w14:paraId="63AF7B90" w14:textId="77777777" w:rsidR="002C1AD5" w:rsidRDefault="002C1AD5" w:rsidP="00CE5C20">
            <w:pPr>
              <w:pStyle w:val="SenderAddress"/>
            </w:pPr>
          </w:p>
          <w:p w14:paraId="5E2438B9" w14:textId="77777777" w:rsidR="002C1AD5" w:rsidRDefault="002C1AD5" w:rsidP="00CE5C20">
            <w:pPr>
              <w:pStyle w:val="SenderAddress"/>
            </w:pPr>
          </w:p>
          <w:p w14:paraId="2EA10340" w14:textId="77777777" w:rsidR="002C1AD5" w:rsidRDefault="002C1AD5" w:rsidP="00CE5C20">
            <w:pPr>
              <w:pStyle w:val="SenderAddress"/>
            </w:pPr>
          </w:p>
          <w:p w14:paraId="72067342" w14:textId="77777777" w:rsidR="002C1AD5" w:rsidRDefault="002C1AD5" w:rsidP="00CE5C20">
            <w:pPr>
              <w:pStyle w:val="SenderAddress"/>
            </w:pPr>
          </w:p>
          <w:p w14:paraId="7C808FFA" w14:textId="77777777" w:rsidR="002C1AD5" w:rsidRDefault="002C1AD5" w:rsidP="00CE5C20">
            <w:pPr>
              <w:pStyle w:val="SenderAddress"/>
            </w:pPr>
          </w:p>
          <w:p w14:paraId="6B206453" w14:textId="77777777" w:rsidR="002C1AD5" w:rsidRDefault="002C1AD5" w:rsidP="00CE5C20">
            <w:pPr>
              <w:pStyle w:val="SenderAddress"/>
            </w:pPr>
          </w:p>
          <w:p w14:paraId="54B5C3C1" w14:textId="77777777" w:rsidR="002C1AD5" w:rsidRDefault="002C1AD5" w:rsidP="00CE5C20">
            <w:pPr>
              <w:pStyle w:val="SenderAddress"/>
            </w:pPr>
          </w:p>
          <w:p w14:paraId="5C23A9D7" w14:textId="77777777" w:rsidR="002C1AD5" w:rsidRDefault="002C1AD5" w:rsidP="00CE5C20">
            <w:pPr>
              <w:pStyle w:val="SenderAddress"/>
            </w:pPr>
          </w:p>
          <w:p w14:paraId="5F377811" w14:textId="77777777" w:rsidR="002C1AD5" w:rsidRDefault="002C1AD5" w:rsidP="00CE5C20">
            <w:pPr>
              <w:pStyle w:val="SenderAddress"/>
            </w:pPr>
          </w:p>
          <w:p w14:paraId="6E0611A5" w14:textId="77777777" w:rsidR="002C1AD5" w:rsidRDefault="002C1AD5" w:rsidP="00CE5C20">
            <w:pPr>
              <w:pStyle w:val="SenderAddress"/>
            </w:pPr>
          </w:p>
          <w:p w14:paraId="79DFCF3D" w14:textId="77777777" w:rsidR="002C1AD5" w:rsidRDefault="002C1AD5" w:rsidP="00CE5C20">
            <w:pPr>
              <w:pStyle w:val="SenderAddress"/>
            </w:pPr>
          </w:p>
          <w:p w14:paraId="1A1E515F" w14:textId="77777777" w:rsidR="002C1AD5" w:rsidRDefault="002C1AD5" w:rsidP="00CE5C20">
            <w:pPr>
              <w:pStyle w:val="SenderAddress"/>
            </w:pPr>
          </w:p>
          <w:p w14:paraId="182466E1" w14:textId="77777777" w:rsidR="002C1AD5" w:rsidRDefault="002C1AD5" w:rsidP="00CE5C20">
            <w:pPr>
              <w:pStyle w:val="SenderAddress"/>
            </w:pPr>
          </w:p>
          <w:p w14:paraId="478B9683" w14:textId="77777777" w:rsidR="002C1AD5" w:rsidRDefault="002C1AD5" w:rsidP="00CE5C20">
            <w:pPr>
              <w:pStyle w:val="SenderAddress"/>
            </w:pPr>
          </w:p>
          <w:p w14:paraId="5119F216" w14:textId="77777777" w:rsidR="002C1AD5" w:rsidRDefault="002C1AD5" w:rsidP="00CE5C20">
            <w:pPr>
              <w:pStyle w:val="SenderAddress"/>
            </w:pPr>
          </w:p>
          <w:p w14:paraId="337974E7" w14:textId="42F2B5DB" w:rsidR="002C1AD5" w:rsidRPr="002C1AD5" w:rsidRDefault="002C1AD5" w:rsidP="002C1AD5">
            <w:pPr>
              <w:pStyle w:val="CompanyName"/>
            </w:pPr>
            <w:r>
              <w:t>References Upon Request</w:t>
            </w:r>
          </w:p>
          <w:p w14:paraId="327ED432" w14:textId="77777777" w:rsidR="00CE5C20" w:rsidRPr="00CE5C20" w:rsidRDefault="00CE5C20" w:rsidP="00CE5C20">
            <w:pPr>
              <w:pStyle w:val="Section"/>
            </w:pPr>
          </w:p>
          <w:p w14:paraId="02E51C8C" w14:textId="77777777" w:rsidR="00CE5C20" w:rsidRDefault="00CE5C20" w:rsidP="00CE5C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/>
            </w:pPr>
          </w:p>
          <w:p w14:paraId="4151E6A0" w14:textId="77777777" w:rsidR="00CE5C20" w:rsidRDefault="00CE5C20" w:rsidP="00CE5C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/>
            </w:pPr>
          </w:p>
          <w:p w14:paraId="7E096CD3" w14:textId="77777777" w:rsidR="00CE5C20" w:rsidRDefault="00CE5C20" w:rsidP="00CE5C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/>
            </w:pPr>
          </w:p>
          <w:p w14:paraId="62854F19" w14:textId="77777777" w:rsidR="00CE5C20" w:rsidRDefault="00CE5C20" w:rsidP="00CE5C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/>
            </w:pPr>
          </w:p>
          <w:p w14:paraId="15720E71" w14:textId="77777777" w:rsidR="00CE5C20" w:rsidRDefault="00CE5C20" w:rsidP="00CE5C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/>
            </w:pPr>
          </w:p>
          <w:p w14:paraId="50ABE752" w14:textId="77777777" w:rsidR="00533CCF" w:rsidRDefault="00533CCF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14:paraId="48F33D0A" w14:textId="77777777" w:rsidR="00533CCF" w:rsidRDefault="00533CCF"/>
    <w:sectPr w:rsidR="00533CCF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C650F" w14:textId="77777777" w:rsidR="00202027" w:rsidRDefault="00202027">
      <w:pPr>
        <w:spacing w:after="0" w:line="240" w:lineRule="auto"/>
      </w:pPr>
      <w:r>
        <w:separator/>
      </w:r>
    </w:p>
  </w:endnote>
  <w:endnote w:type="continuationSeparator" w:id="0">
    <w:p w14:paraId="63485706" w14:textId="77777777" w:rsidR="00202027" w:rsidRDefault="0020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740CC" w14:textId="77777777" w:rsidR="00533CCF" w:rsidRDefault="00533CCF"/>
  <w:p w14:paraId="1B3D9ADE" w14:textId="77777777" w:rsidR="00533CCF" w:rsidRDefault="00202027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52DC0" w:rsidRPr="00852DC0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D90E4" w14:textId="77777777" w:rsidR="00202027" w:rsidRDefault="00202027">
      <w:pPr>
        <w:spacing w:after="0" w:line="240" w:lineRule="auto"/>
      </w:pPr>
      <w:r>
        <w:separator/>
      </w:r>
    </w:p>
  </w:footnote>
  <w:footnote w:type="continuationSeparator" w:id="0">
    <w:p w14:paraId="6D75998A" w14:textId="77777777" w:rsidR="00202027" w:rsidRDefault="00202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42FD4DAA" w14:textId="5A9F4F27" w:rsidR="00533CCF" w:rsidRDefault="00CC113B">
        <w:pPr>
          <w:pStyle w:val="HeaderOdd"/>
        </w:pPr>
        <w:r>
          <w:rPr>
            <w:lang w:val="en-TT"/>
          </w:rPr>
          <w:t>YULANDA ANASTACIO</w:t>
        </w:r>
      </w:p>
    </w:sdtContent>
  </w:sdt>
  <w:p w14:paraId="0A9943D5" w14:textId="77777777" w:rsidR="00533CCF" w:rsidRDefault="00533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B99695B"/>
    <w:multiLevelType w:val="hybridMultilevel"/>
    <w:tmpl w:val="4826344A"/>
    <w:lvl w:ilvl="0" w:tplc="2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8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27"/>
    <w:rsid w:val="000E5C27"/>
    <w:rsid w:val="00202027"/>
    <w:rsid w:val="00252387"/>
    <w:rsid w:val="002C1AD5"/>
    <w:rsid w:val="0049258A"/>
    <w:rsid w:val="00533CCF"/>
    <w:rsid w:val="00852DC0"/>
    <w:rsid w:val="00A84574"/>
    <w:rsid w:val="00CC113B"/>
    <w:rsid w:val="00CE5C20"/>
    <w:rsid w:val="00F6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67CA4F5"/>
  <w15:docId w15:val="{B66ABACA-9A2D-428C-9EBC-AC06B56A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ulin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14CC52558E4D4E8E6B8EC81F7D2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FDA97-F9CA-412B-9A1E-D41C05A6A1F1}"/>
      </w:docPartPr>
      <w:docPartBody>
        <w:p w:rsidR="00717B9E" w:rsidRDefault="00717B9E">
          <w:pPr>
            <w:pStyle w:val="6214CC52558E4D4E8E6B8EC81F7D2F1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915D660CF9C496CA9573A6C143C3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A36C2-DA2E-47F4-9C6C-D95622EAACB2}"/>
      </w:docPartPr>
      <w:docPartBody>
        <w:p w:rsidR="00717B9E" w:rsidRDefault="00717B9E">
          <w:pPr>
            <w:pStyle w:val="5915D660CF9C496CA9573A6C143C3D7D"/>
          </w:pPr>
          <w:r>
            <w:t>[Type your name]</w:t>
          </w:r>
        </w:p>
      </w:docPartBody>
    </w:docPart>
    <w:docPart>
      <w:docPartPr>
        <w:name w:val="7F97A396364B438C928C18DD0DAE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337AA-3396-4678-9D23-96EB236C9D7F}"/>
      </w:docPartPr>
      <w:docPartBody>
        <w:p w:rsidR="00717B9E" w:rsidRDefault="00717B9E">
          <w:pPr>
            <w:pStyle w:val="7F97A396364B438C928C18DD0DAEAAED"/>
          </w:pPr>
          <w:r>
            <w:t>[Select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9E"/>
    <w:rsid w:val="0071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214CC52558E4D4E8E6B8EC81F7D2F1B">
    <w:name w:val="6214CC52558E4D4E8E6B8EC81F7D2F1B"/>
  </w:style>
  <w:style w:type="paragraph" w:customStyle="1" w:styleId="5915D660CF9C496CA9573A6C143C3D7D">
    <w:name w:val="5915D660CF9C496CA9573A6C143C3D7D"/>
  </w:style>
  <w:style w:type="paragraph" w:customStyle="1" w:styleId="7F97A396364B438C928C18DD0DAEAAED">
    <w:name w:val="7F97A396364B438C928C18DD0DAEAAED"/>
  </w:style>
  <w:style w:type="paragraph" w:customStyle="1" w:styleId="EAC28CFE2D584746832E5DD12CBA821B">
    <w:name w:val="EAC28CFE2D584746832E5DD12CBA821B"/>
  </w:style>
  <w:style w:type="paragraph" w:customStyle="1" w:styleId="5287ADA4A9F446A3943DEBEA279B90DD">
    <w:name w:val="5287ADA4A9F446A3943DEBEA279B90DD"/>
  </w:style>
  <w:style w:type="paragraph" w:customStyle="1" w:styleId="3C9EA404643E479383F0F71EB1080B9A">
    <w:name w:val="3C9EA404643E479383F0F71EB1080B9A"/>
  </w:style>
  <w:style w:type="paragraph" w:customStyle="1" w:styleId="7B280DC288EF4A6EB15F0DDD9C37918A">
    <w:name w:val="7B280DC288EF4A6EB15F0DDD9C37918A"/>
  </w:style>
  <w:style w:type="paragraph" w:customStyle="1" w:styleId="8D0D544EFBA14CC09795E0B2E017B6A9">
    <w:name w:val="8D0D544EFBA14CC09795E0B2E017B6A9"/>
  </w:style>
  <w:style w:type="paragraph" w:customStyle="1" w:styleId="88C5CF8E7738489089FF06044900E8EA">
    <w:name w:val="88C5CF8E7738489089FF06044900E8EA"/>
  </w:style>
  <w:style w:type="paragraph" w:customStyle="1" w:styleId="437400C82B914B49A98820B1F2BFB06A">
    <w:name w:val="437400C82B914B49A98820B1F2BFB06A"/>
  </w:style>
  <w:style w:type="paragraph" w:customStyle="1" w:styleId="4DAC290A81624DD58FC2169B7F29CFBE">
    <w:name w:val="4DAC290A81624DD58FC2169B7F29CFBE"/>
  </w:style>
  <w:style w:type="paragraph" w:customStyle="1" w:styleId="EA01EC5129EA4C5CA097433A5B01495D">
    <w:name w:val="EA01EC5129EA4C5CA097433A5B01495D"/>
  </w:style>
  <w:style w:type="paragraph" w:customStyle="1" w:styleId="F9E2DAA542E5475D9D11055EE5580F4E">
    <w:name w:val="F9E2DAA542E5475D9D11055EE5580F4E"/>
  </w:style>
  <w:style w:type="paragraph" w:customStyle="1" w:styleId="92BBD473C38C4B999E7146CD991BF031">
    <w:name w:val="92BBD473C38C4B999E7146CD991BF031"/>
  </w:style>
  <w:style w:type="paragraph" w:customStyle="1" w:styleId="2101B5D3756C45918DC7D56CD490BC9A">
    <w:name w:val="2101B5D3756C45918DC7D56CD490BC9A"/>
  </w:style>
  <w:style w:type="paragraph" w:customStyle="1" w:styleId="E2257F0817A4433C96B51EDE2D747CA7">
    <w:name w:val="E2257F0817A4433C96B51EDE2D747CA7"/>
  </w:style>
  <w:style w:type="paragraph" w:customStyle="1" w:styleId="F99401077C6A44AE937CED95C17EF6BE">
    <w:name w:val="F99401077C6A44AE937CED95C17EF6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DB043-FF9D-4C86-A781-455AF4A1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</Template>
  <TotalTime>8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YULANDA ANASTACIO</dc:creator>
  <cp:keywords/>
  <cp:lastModifiedBy>kaori daniel bodington</cp:lastModifiedBy>
  <cp:revision>4</cp:revision>
  <dcterms:created xsi:type="dcterms:W3CDTF">2015-01-30T00:40:00Z</dcterms:created>
  <dcterms:modified xsi:type="dcterms:W3CDTF">2015-02-02T22:01:00Z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