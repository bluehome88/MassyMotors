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alias w:val="Resume Name"/>
        <w:tag w:val="Resume Name"/>
        <w:id w:val="-104278397"/>
        <w:placeholder>
          <w:docPart w:val="A74910B264E44BBD9015C7BF40E4933C"/>
        </w:placeholder>
        <w:docPartList>
          <w:docPartGallery w:val="Quick Parts"/>
          <w:docPartCategory w:val=" Resume Name"/>
        </w:docPartList>
      </w:sdtPr>
      <w:sdtEndPr/>
      <w:sdtContent>
        <w:p w:rsidR="00B50092" w:rsidRPr="00EF1151" w:rsidRDefault="00964950" w:rsidP="00EF1151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Author"/>
              <w:tag w:val=""/>
              <w:id w:val="1823003119"/>
              <w:placeholder>
                <w:docPart w:val="92D70062576543E28042F0D973BF7847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EndPr/>
            <w:sdtContent>
              <w:r w:rsidR="000A59F9" w:rsidRPr="00EF1151">
                <w:rPr>
                  <w:rFonts w:ascii="Times New Roman" w:hAnsi="Times New Roman" w:cs="Times New Roman"/>
                  <w:sz w:val="24"/>
                  <w:szCs w:val="24"/>
                </w:rPr>
                <w:t>Ayeisha Boodoo</w:t>
              </w:r>
            </w:sdtContent>
          </w:sdt>
        </w:p>
        <w:sdt>
          <w:sdtPr>
            <w:rPr>
              <w:rFonts w:ascii="Times New Roman" w:hAnsi="Times New Roman" w:cs="Times New Roman"/>
              <w:sz w:val="24"/>
              <w:szCs w:val="24"/>
            </w:rPr>
            <w:alias w:val="E-mail Address"/>
            <w:tag w:val=""/>
            <w:id w:val="527535243"/>
            <w:placeholder>
              <w:docPart w:val="582622572BDD4DE5A75232960B131A3C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EndPr/>
          <w:sdtContent>
            <w:p w:rsidR="00B50092" w:rsidRPr="00EF1151" w:rsidRDefault="000A59F9" w:rsidP="00EF1151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F1151">
                <w:rPr>
                  <w:rFonts w:ascii="Times New Roman" w:hAnsi="Times New Roman" w:cs="Times New Roman"/>
                  <w:sz w:val="24"/>
                  <w:szCs w:val="24"/>
                </w:rPr>
                <w:t>E-MAIL ADDRESS:boodooayeisha@yahoo.com</w:t>
              </w:r>
            </w:p>
          </w:sdtContent>
        </w:sdt>
        <w:sdt>
          <w:sdtPr>
            <w:rPr>
              <w:rFonts w:ascii="Times New Roman" w:hAnsi="Times New Roman" w:cs="Times New Roman"/>
              <w:sz w:val="24"/>
              <w:szCs w:val="24"/>
            </w:rPr>
            <w:alias w:val="Address"/>
            <w:tag w:val=""/>
            <w:id w:val="539556739"/>
            <w:placeholder>
              <w:docPart w:val="FC3CEA532C5E48048C3112C47CA5DAC7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EndPr/>
          <w:sdtContent>
            <w:p w:rsidR="00B50092" w:rsidRPr="00EF1151" w:rsidRDefault="000A59F9" w:rsidP="00EF1151">
              <w:pPr>
                <w:jc w:val="both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EF1151">
                <w:rPr>
                  <w:rFonts w:ascii="Times New Roman" w:hAnsi="Times New Roman" w:cs="Times New Roman"/>
                  <w:sz w:val="24"/>
                  <w:szCs w:val="24"/>
                </w:rPr>
                <w:t>ADDRES</w:t>
              </w:r>
              <w:r w:rsidR="00964950">
                <w:rPr>
                  <w:rFonts w:ascii="Times New Roman" w:hAnsi="Times New Roman" w:cs="Times New Roman"/>
                  <w:sz w:val="24"/>
                  <w:szCs w:val="24"/>
                </w:rPr>
                <w:t>S: # 6 Mc Seveney Street El Dorado</w:t>
              </w:r>
            </w:p>
          </w:sdtContent>
        </w:sdt>
        <w:p w:rsidR="000A59F9" w:rsidRPr="00FC44F9" w:rsidRDefault="00964950" w:rsidP="00EF1151">
          <w:pPr>
            <w:jc w:val="both"/>
            <w:rPr>
              <w:rFonts w:ascii="Times New Roman" w:hAnsi="Times New Roman" w:cs="Times New Roman"/>
              <w:sz w:val="24"/>
              <w:szCs w:val="24"/>
              <w:vertAlign w:val="superscript"/>
            </w:rPr>
          </w:pPr>
          <w:sdt>
            <w:sdtPr>
              <w:rPr>
                <w:rFonts w:ascii="Times New Roman" w:hAnsi="Times New Roman" w:cs="Times New Roman"/>
                <w:sz w:val="24"/>
                <w:szCs w:val="24"/>
              </w:rPr>
              <w:alias w:val="Phone"/>
              <w:tag w:val=""/>
              <w:id w:val="1357783703"/>
              <w:placeholder>
                <w:docPart w:val="65F2DCF98CAD4837BBA34A9047733274"/>
              </w:placeholder>
              <w:dataBinding w:prefixMappings="xmlns:ns0='http://schemas.microsoft.com/office/2006/coverPageProps' " w:xpath="/ns0:CoverPageProperties[1]/ns0:CompanyPhone[1]" w:storeItemID="{55AF091B-3C7A-41E3-B477-F2FDAA23CFDA}"/>
              <w:text/>
            </w:sdtPr>
            <w:sdtEndPr/>
            <w:sdtContent>
              <w:r w:rsidR="000A59F9" w:rsidRPr="00EF1151">
                <w:rPr>
                  <w:rFonts w:ascii="Times New Roman" w:hAnsi="Times New Roman" w:cs="Times New Roman"/>
                  <w:sz w:val="24"/>
                  <w:szCs w:val="24"/>
                </w:rPr>
                <w:t>PHONE NUMBER:</w:t>
              </w:r>
              <w:r>
                <w:rPr>
                  <w:rFonts w:ascii="Times New Roman" w:hAnsi="Times New Roman" w:cs="Times New Roman"/>
                  <w:sz w:val="24"/>
                  <w:szCs w:val="24"/>
                </w:rPr>
                <w:t>Cell 396 -1936 or 345 1763</w:t>
              </w:r>
            </w:sdtContent>
          </w:sdt>
          <w:r w:rsidR="000A59F9" w:rsidRPr="00EF1151">
            <w:rPr>
              <w:rFonts w:ascii="Times New Roman" w:hAnsi="Times New Roman" w:cs="Times New Roman"/>
              <w:sz w:val="24"/>
              <w:szCs w:val="24"/>
            </w:rPr>
            <w:tab/>
          </w:r>
        </w:p>
        <w:p w:rsidR="00B50092" w:rsidRPr="00EF1151" w:rsidRDefault="000A59F9" w:rsidP="00EF1151">
          <w:pPr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EF1151">
            <w:rPr>
              <w:rFonts w:ascii="Times New Roman" w:hAnsi="Times New Roman" w:cs="Times New Roman"/>
              <w:sz w:val="24"/>
              <w:szCs w:val="24"/>
            </w:rPr>
            <w:t>SEX:</w:t>
          </w:r>
          <w:r w:rsidR="00916B3A" w:rsidRPr="00EF1151">
            <w:rPr>
              <w:rFonts w:ascii="Times New Roman" w:hAnsi="Times New Roman" w:cs="Times New Roman"/>
              <w:sz w:val="24"/>
              <w:szCs w:val="24"/>
            </w:rPr>
            <w:t xml:space="preserve"> </w:t>
          </w:r>
          <w:r w:rsidRPr="00EF1151">
            <w:rPr>
              <w:rFonts w:ascii="Times New Roman" w:hAnsi="Times New Roman" w:cs="Times New Roman"/>
              <w:sz w:val="24"/>
              <w:szCs w:val="24"/>
            </w:rPr>
            <w:t>Female</w:t>
          </w:r>
        </w:p>
      </w:sdtContent>
    </w:sdt>
    <w:p w:rsidR="00B50092" w:rsidRPr="00EF1151" w:rsidRDefault="00AA6563" w:rsidP="00EF115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F1151">
        <w:rPr>
          <w:rFonts w:ascii="Times New Roman" w:hAnsi="Times New Roman" w:cs="Times New Roman"/>
          <w:b/>
          <w:sz w:val="28"/>
          <w:szCs w:val="28"/>
        </w:rPr>
        <w:t>Objectives</w:t>
      </w:r>
    </w:p>
    <w:p w:rsidR="00202B36" w:rsidRDefault="000A59F9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To enhance my knowledge, understanding and to gain experience in the world of employment so that I may be able to apply my knowledge me</w:t>
      </w:r>
      <w:r w:rsidR="00394152" w:rsidRPr="00EF1151">
        <w:rPr>
          <w:rFonts w:ascii="Times New Roman" w:hAnsi="Times New Roman" w:cs="Times New Roman"/>
          <w:sz w:val="24"/>
          <w:szCs w:val="24"/>
        </w:rPr>
        <w:t>aningf</w:t>
      </w:r>
      <w:r w:rsidRPr="00EF1151">
        <w:rPr>
          <w:rFonts w:ascii="Times New Roman" w:hAnsi="Times New Roman" w:cs="Times New Roman"/>
          <w:sz w:val="24"/>
          <w:szCs w:val="24"/>
        </w:rPr>
        <w:t>ully,</w:t>
      </w:r>
      <w:r w:rsidR="00394152" w:rsidRPr="00EF1151">
        <w:rPr>
          <w:rFonts w:ascii="Times New Roman" w:hAnsi="Times New Roman" w:cs="Times New Roman"/>
          <w:sz w:val="24"/>
          <w:szCs w:val="24"/>
        </w:rPr>
        <w:t xml:space="preserve"> </w:t>
      </w:r>
      <w:r w:rsidRPr="00EF1151">
        <w:rPr>
          <w:rFonts w:ascii="Times New Roman" w:hAnsi="Times New Roman" w:cs="Times New Roman"/>
          <w:sz w:val="24"/>
          <w:szCs w:val="24"/>
        </w:rPr>
        <w:t>contributing not only to my general progre</w:t>
      </w:r>
      <w:r w:rsidR="00916B3A" w:rsidRPr="00EF1151">
        <w:rPr>
          <w:rFonts w:ascii="Times New Roman" w:hAnsi="Times New Roman" w:cs="Times New Roman"/>
          <w:sz w:val="24"/>
          <w:szCs w:val="24"/>
        </w:rPr>
        <w:t xml:space="preserve">ss but also to the improvement </w:t>
      </w:r>
      <w:r w:rsidRPr="00EF1151">
        <w:rPr>
          <w:rFonts w:ascii="Times New Roman" w:hAnsi="Times New Roman" w:cs="Times New Roman"/>
          <w:sz w:val="24"/>
          <w:szCs w:val="24"/>
        </w:rPr>
        <w:t xml:space="preserve">of the organization </w:t>
      </w:r>
      <w:r w:rsidR="00916B3A" w:rsidRPr="00EF1151">
        <w:rPr>
          <w:rFonts w:ascii="Times New Roman" w:hAnsi="Times New Roman" w:cs="Times New Roman"/>
          <w:sz w:val="24"/>
          <w:szCs w:val="24"/>
        </w:rPr>
        <w:t>in</w:t>
      </w:r>
      <w:r w:rsidRPr="00EF1151">
        <w:rPr>
          <w:rFonts w:ascii="Times New Roman" w:hAnsi="Times New Roman" w:cs="Times New Roman"/>
          <w:sz w:val="24"/>
          <w:szCs w:val="24"/>
        </w:rPr>
        <w:t xml:space="preserve"> which I work.</w:t>
      </w:r>
      <w:r w:rsidR="004238E0">
        <w:rPr>
          <w:rFonts w:ascii="Times New Roman" w:hAnsi="Times New Roman" w:cs="Times New Roman"/>
          <w:sz w:val="24"/>
          <w:szCs w:val="24"/>
        </w:rPr>
        <w:t xml:space="preserve"> I will like to ob</w:t>
      </w:r>
      <w:r w:rsidR="00202B36">
        <w:rPr>
          <w:rFonts w:ascii="Times New Roman" w:hAnsi="Times New Roman" w:cs="Times New Roman"/>
          <w:sz w:val="24"/>
          <w:szCs w:val="24"/>
        </w:rPr>
        <w:t>tain knowledge in the field of a</w:t>
      </w:r>
      <w:r w:rsidR="004238E0">
        <w:rPr>
          <w:rFonts w:ascii="Times New Roman" w:hAnsi="Times New Roman" w:cs="Times New Roman"/>
          <w:sz w:val="24"/>
          <w:szCs w:val="24"/>
        </w:rPr>
        <w:t>ccou</w:t>
      </w:r>
      <w:r w:rsidR="00202B36">
        <w:rPr>
          <w:rFonts w:ascii="Times New Roman" w:hAnsi="Times New Roman" w:cs="Times New Roman"/>
          <w:sz w:val="24"/>
          <w:szCs w:val="24"/>
        </w:rPr>
        <w:t>nting to reach my aspiring goal</w:t>
      </w:r>
      <w:r w:rsidR="004238E0">
        <w:rPr>
          <w:rFonts w:ascii="Times New Roman" w:hAnsi="Times New Roman" w:cs="Times New Roman"/>
          <w:sz w:val="24"/>
          <w:szCs w:val="24"/>
        </w:rPr>
        <w:t xml:space="preserve"> to become a professional </w:t>
      </w:r>
      <w:r w:rsidR="00202B36">
        <w:rPr>
          <w:rFonts w:ascii="Times New Roman" w:hAnsi="Times New Roman" w:cs="Times New Roman"/>
          <w:sz w:val="24"/>
          <w:szCs w:val="24"/>
        </w:rPr>
        <w:t>accountant.</w:t>
      </w:r>
    </w:p>
    <w:p w:rsidR="00B50092" w:rsidRPr="00EF1151" w:rsidRDefault="00AA6563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Education</w:t>
      </w:r>
    </w:p>
    <w:p w:rsidR="00B5009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EXCEL TUTORING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CLASS ENTERPRISE</w:t>
      </w:r>
    </w:p>
    <w:p w:rsidR="00B50092" w:rsidRPr="00EF1151" w:rsidRDefault="00394152" w:rsidP="00520D9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F1151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520D9C">
        <w:rPr>
          <w:rFonts w:ascii="Times New Roman" w:hAnsi="Times New Roman" w:cs="Times New Roman"/>
          <w:b/>
          <w:sz w:val="24"/>
          <w:szCs w:val="24"/>
          <w:u w:val="single"/>
        </w:rPr>
        <w:t>ARIBBEAN SECONDARY EDUCATION CERTIFICATE</w:t>
      </w:r>
    </w:p>
    <w:p w:rsidR="00B5009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Principles of Accounts, Grade 1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Social Studies, Grade 1</w:t>
      </w:r>
    </w:p>
    <w:p w:rsidR="00394152" w:rsidRPr="00EF1151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Office Administration</w:t>
      </w:r>
      <w:r w:rsidR="00394152" w:rsidRPr="00EF1151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94152" w:rsidRPr="00EF1151">
        <w:rPr>
          <w:rFonts w:ascii="Times New Roman" w:hAnsi="Times New Roman" w:cs="Times New Roman"/>
          <w:sz w:val="24"/>
          <w:szCs w:val="24"/>
        </w:rPr>
        <w:t>Grade 11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Mathematics, Grade 11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English Grade 11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Principles of Business, Grade 11</w:t>
      </w:r>
    </w:p>
    <w:p w:rsidR="00394152" w:rsidRPr="00BA69FA" w:rsidRDefault="00394152" w:rsidP="00520D9C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69FA">
        <w:rPr>
          <w:rFonts w:ascii="Times New Roman" w:hAnsi="Times New Roman" w:cs="Times New Roman"/>
          <w:b/>
          <w:sz w:val="24"/>
          <w:szCs w:val="24"/>
          <w:u w:val="single"/>
        </w:rPr>
        <w:t>C</w:t>
      </w:r>
      <w:r w:rsidR="00520D9C">
        <w:rPr>
          <w:rFonts w:ascii="Times New Roman" w:hAnsi="Times New Roman" w:cs="Times New Roman"/>
          <w:b/>
          <w:sz w:val="24"/>
          <w:szCs w:val="24"/>
          <w:u w:val="single"/>
        </w:rPr>
        <w:t>ARIBBEAN ADVANCED PROFICIENCY EXAMINATIONS</w:t>
      </w:r>
    </w:p>
    <w:p w:rsidR="00394152" w:rsidRPr="00EF1151" w:rsidRDefault="008125D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Accounting Unit 1</w:t>
      </w:r>
      <w:r w:rsidR="00394152" w:rsidRPr="00EF1151">
        <w:rPr>
          <w:rFonts w:ascii="Times New Roman" w:hAnsi="Times New Roman" w:cs="Times New Roman"/>
          <w:sz w:val="24"/>
          <w:szCs w:val="24"/>
        </w:rPr>
        <w:t>,</w:t>
      </w:r>
      <w:r w:rsidRPr="00EF1151">
        <w:rPr>
          <w:rFonts w:ascii="Times New Roman" w:hAnsi="Times New Roman" w:cs="Times New Roman"/>
          <w:sz w:val="24"/>
          <w:szCs w:val="24"/>
        </w:rPr>
        <w:t xml:space="preserve"> </w:t>
      </w:r>
      <w:r w:rsidR="00394152" w:rsidRPr="00EF1151">
        <w:rPr>
          <w:rFonts w:ascii="Times New Roman" w:hAnsi="Times New Roman" w:cs="Times New Roman"/>
          <w:sz w:val="24"/>
          <w:szCs w:val="24"/>
        </w:rPr>
        <w:t>Grade 111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Accounting Unit 11 Grade 111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Management of Business Unit 1</w:t>
      </w:r>
      <w:r w:rsidR="008125D2" w:rsidRPr="00EF1151">
        <w:rPr>
          <w:rFonts w:ascii="Times New Roman" w:hAnsi="Times New Roman" w:cs="Times New Roman"/>
          <w:sz w:val="24"/>
          <w:szCs w:val="24"/>
        </w:rPr>
        <w:t>,</w:t>
      </w:r>
      <w:r w:rsidRPr="00EF1151">
        <w:rPr>
          <w:rFonts w:ascii="Times New Roman" w:hAnsi="Times New Roman" w:cs="Times New Roman"/>
          <w:sz w:val="24"/>
          <w:szCs w:val="24"/>
        </w:rPr>
        <w:t xml:space="preserve"> Grade 1V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Management of Business Unit 11</w:t>
      </w:r>
      <w:r w:rsidR="008125D2" w:rsidRPr="00EF1151">
        <w:rPr>
          <w:rFonts w:ascii="Times New Roman" w:hAnsi="Times New Roman" w:cs="Times New Roman"/>
          <w:sz w:val="24"/>
          <w:szCs w:val="24"/>
        </w:rPr>
        <w:t>,</w:t>
      </w:r>
      <w:r w:rsidRPr="00EF1151">
        <w:rPr>
          <w:rFonts w:ascii="Times New Roman" w:hAnsi="Times New Roman" w:cs="Times New Roman"/>
          <w:sz w:val="24"/>
          <w:szCs w:val="24"/>
        </w:rPr>
        <w:t xml:space="preserve"> Grade V</w:t>
      </w:r>
    </w:p>
    <w:p w:rsidR="00394152" w:rsidRPr="00EF1151" w:rsidRDefault="008125D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Sociology Unit 1</w:t>
      </w:r>
      <w:r w:rsidR="00394152" w:rsidRPr="00EF1151">
        <w:rPr>
          <w:rFonts w:ascii="Times New Roman" w:hAnsi="Times New Roman" w:cs="Times New Roman"/>
          <w:sz w:val="24"/>
          <w:szCs w:val="24"/>
        </w:rPr>
        <w:t>,</w:t>
      </w:r>
      <w:r w:rsidRPr="00EF1151">
        <w:rPr>
          <w:rFonts w:ascii="Times New Roman" w:hAnsi="Times New Roman" w:cs="Times New Roman"/>
          <w:sz w:val="24"/>
          <w:szCs w:val="24"/>
        </w:rPr>
        <w:t xml:space="preserve"> </w:t>
      </w:r>
      <w:r w:rsidR="00394152" w:rsidRPr="00EF1151">
        <w:rPr>
          <w:rFonts w:ascii="Times New Roman" w:hAnsi="Times New Roman" w:cs="Times New Roman"/>
          <w:sz w:val="24"/>
          <w:szCs w:val="24"/>
        </w:rPr>
        <w:t xml:space="preserve">Grade </w:t>
      </w:r>
      <w:r w:rsidRPr="00EF1151">
        <w:rPr>
          <w:rFonts w:ascii="Times New Roman" w:hAnsi="Times New Roman" w:cs="Times New Roman"/>
          <w:sz w:val="24"/>
          <w:szCs w:val="24"/>
        </w:rPr>
        <w:t>1V</w:t>
      </w:r>
    </w:p>
    <w:p w:rsidR="008125D2" w:rsidRPr="00EF1151" w:rsidRDefault="008125D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Sociology Unit 11, Grade 111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DA7" w:rsidRPr="00BA69FA" w:rsidRDefault="00791DA7" w:rsidP="00EF1151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A69FA">
        <w:rPr>
          <w:rFonts w:ascii="Times New Roman" w:hAnsi="Times New Roman" w:cs="Times New Roman"/>
          <w:b/>
          <w:sz w:val="24"/>
          <w:szCs w:val="24"/>
          <w:u w:val="single"/>
        </w:rPr>
        <w:t>CERTIFICATE COURCES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Peachtree Accounting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Accounting Assistant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Computer Literacy 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Microsoft Excel 2013</w:t>
      </w:r>
    </w:p>
    <w:p w:rsidR="00394152" w:rsidRPr="00EF1151" w:rsidRDefault="00394152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1151" w:rsidRDefault="00AA6563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Experience</w:t>
      </w:r>
      <w:r w:rsidR="00EF1151" w:rsidRPr="00EF1151">
        <w:rPr>
          <w:rFonts w:ascii="Times New Roman" w:hAnsi="Times New Roman" w:cs="Times New Roman"/>
          <w:sz w:val="24"/>
          <w:szCs w:val="24"/>
        </w:rPr>
        <w:t>s</w:t>
      </w:r>
      <w:r w:rsidR="00BA69FA">
        <w:rPr>
          <w:rFonts w:ascii="Times New Roman" w:hAnsi="Times New Roman" w:cs="Times New Roman"/>
          <w:sz w:val="24"/>
          <w:szCs w:val="24"/>
        </w:rPr>
        <w:t>:</w:t>
      </w:r>
    </w:p>
    <w:p w:rsidR="00C8669F" w:rsidRPr="00EF1151" w:rsidRDefault="00C8669F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Secretary </w:t>
      </w:r>
    </w:p>
    <w:p w:rsidR="00EF1151" w:rsidRPr="00EF1151" w:rsidRDefault="00EF1151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P</w:t>
      </w:r>
      <w:r w:rsidR="00BA69FA">
        <w:rPr>
          <w:rFonts w:ascii="Times New Roman" w:hAnsi="Times New Roman" w:cs="Times New Roman"/>
          <w:sz w:val="24"/>
          <w:szCs w:val="24"/>
        </w:rPr>
        <w:t>ROFESSIONAL SECURITY SERVICES</w:t>
      </w:r>
      <w:r w:rsidRPr="00EF1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151" w:rsidRPr="00EF1151" w:rsidRDefault="00EF1151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Galeota Point, Bay Field Guayaguayare </w:t>
      </w:r>
    </w:p>
    <w:p w:rsidR="00EF1151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Secretary 2011</w:t>
      </w:r>
      <w:r w:rsidR="00EF1151" w:rsidRPr="00EF1151">
        <w:rPr>
          <w:rFonts w:ascii="Times New Roman" w:hAnsi="Times New Roman" w:cs="Times New Roman"/>
          <w:sz w:val="24"/>
          <w:szCs w:val="24"/>
        </w:rPr>
        <w:t xml:space="preserve"> – 2012</w:t>
      </w:r>
    </w:p>
    <w:p w:rsidR="00BA69FA" w:rsidRPr="00EF1151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1151" w:rsidRPr="00EF1151" w:rsidRDefault="00EF1151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R</w:t>
      </w:r>
      <w:r w:rsidR="00BA69FA">
        <w:rPr>
          <w:rFonts w:ascii="Times New Roman" w:hAnsi="Times New Roman" w:cs="Times New Roman"/>
          <w:sz w:val="24"/>
          <w:szCs w:val="24"/>
        </w:rPr>
        <w:t>IO CLARO EAST SECONDARY</w:t>
      </w:r>
      <w:r w:rsidRPr="00EF115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F1151" w:rsidRPr="00EF1151" w:rsidRDefault="00EF1151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School </w:t>
      </w:r>
      <w:r w:rsidR="00BA69FA" w:rsidRPr="00EF1151">
        <w:rPr>
          <w:rFonts w:ascii="Times New Roman" w:hAnsi="Times New Roman" w:cs="Times New Roman"/>
          <w:sz w:val="24"/>
          <w:szCs w:val="24"/>
        </w:rPr>
        <w:t>Cafeteria</w:t>
      </w:r>
    </w:p>
    <w:p w:rsidR="00EF1151" w:rsidRPr="00EF1151" w:rsidRDefault="00EF1151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Sales Clerk </w:t>
      </w:r>
    </w:p>
    <w:p w:rsidR="00EF1151" w:rsidRPr="00EF1151" w:rsidRDefault="00EF1151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2013 - 2014</w:t>
      </w:r>
    </w:p>
    <w:p w:rsidR="00EF1151" w:rsidRDefault="00EF1151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9FA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9FA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9FA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9FA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9FA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9FA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A69FA" w:rsidRPr="00EF1151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50092" w:rsidRPr="00EF1151" w:rsidRDefault="008125D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lastRenderedPageBreak/>
        <w:t>EASTERN REGIONAL HEALTH AUTHORITY</w:t>
      </w:r>
    </w:p>
    <w:p w:rsidR="00BA69FA" w:rsidRDefault="00BA69FA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|</w:t>
      </w:r>
      <w:r w:rsidR="008125D2" w:rsidRPr="00EF1151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>arine Ramrattan Building, Naparima Mayaro Road Rio Claro</w:t>
      </w:r>
    </w:p>
    <w:p w:rsidR="00B50092" w:rsidRDefault="00C8669F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Clerical Assistant,</w:t>
      </w:r>
      <w:r w:rsidR="00BA69FA">
        <w:rPr>
          <w:rFonts w:ascii="Times New Roman" w:hAnsi="Times New Roman" w:cs="Times New Roman"/>
          <w:sz w:val="24"/>
          <w:szCs w:val="24"/>
        </w:rPr>
        <w:t xml:space="preserve"> </w:t>
      </w:r>
      <w:r w:rsidR="00EF1151" w:rsidRPr="00EF1151">
        <w:rPr>
          <w:rFonts w:ascii="Times New Roman" w:hAnsi="Times New Roman" w:cs="Times New Roman"/>
          <w:sz w:val="24"/>
          <w:szCs w:val="24"/>
        </w:rPr>
        <w:t>November 17</w:t>
      </w:r>
      <w:r w:rsidR="008125D2" w:rsidRPr="00EF1151">
        <w:rPr>
          <w:rFonts w:ascii="Times New Roman" w:hAnsi="Times New Roman" w:cs="Times New Roman"/>
          <w:sz w:val="24"/>
          <w:szCs w:val="24"/>
        </w:rPr>
        <w:t>, 2014</w:t>
      </w:r>
      <w:r w:rsidR="00AA6563" w:rsidRPr="00EF1151">
        <w:rPr>
          <w:rFonts w:ascii="Times New Roman" w:hAnsi="Times New Roman" w:cs="Times New Roman"/>
          <w:sz w:val="24"/>
          <w:szCs w:val="24"/>
        </w:rPr>
        <w:t xml:space="preserve"> – </w:t>
      </w:r>
      <w:r w:rsidR="00EF1151" w:rsidRPr="00EF1151">
        <w:rPr>
          <w:rFonts w:ascii="Times New Roman" w:hAnsi="Times New Roman" w:cs="Times New Roman"/>
          <w:sz w:val="24"/>
          <w:szCs w:val="24"/>
        </w:rPr>
        <w:t>November 16, 2016</w:t>
      </w:r>
    </w:p>
    <w:p w:rsidR="002C314B" w:rsidRPr="00EF1151" w:rsidRDefault="002C314B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</w:t>
      </w:r>
    </w:p>
    <w:p w:rsidR="001C1234" w:rsidRDefault="008125D2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Photocopying, Filing, Recording, Emailing, Posting and keeping all documents confidential. Receiving and sending phone calls to the appropriate departments</w:t>
      </w:r>
      <w:r w:rsidR="00791DA7" w:rsidRPr="00EF1151">
        <w:rPr>
          <w:rFonts w:ascii="Times New Roman" w:hAnsi="Times New Roman" w:cs="Times New Roman"/>
          <w:sz w:val="24"/>
          <w:szCs w:val="24"/>
        </w:rPr>
        <w:t xml:space="preserve"> and performing other clerical duties.</w:t>
      </w: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Avee’s Mini Mart </w:t>
      </w: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Sales Clerk</w:t>
      </w: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2014 - 2016  </w:t>
      </w:r>
    </w:p>
    <w:p w:rsidR="00E763AC" w:rsidRDefault="00E763AC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Evening Shift</w:t>
      </w: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Duties include</w:t>
      </w: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Cashing, keeping track with inventory, making and taking orders from various sales representatives</w:t>
      </w:r>
    </w:p>
    <w:p w:rsidR="00C07BFD" w:rsidRPr="00EF1151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interacting with various clients and consumers.</w:t>
      </w:r>
    </w:p>
    <w:p w:rsidR="001C1234" w:rsidRDefault="001C1234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07BFD" w:rsidRDefault="00C07BFD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F1151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REFERENCES: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Sharon Ramlakhan  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 710 - 3675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Senior Human Resource Assistant 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Eastern Regional Health Authority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Nariva/Mayaro</w:t>
      </w:r>
    </w:p>
    <w:p w:rsidR="00791DA7" w:rsidRDefault="00520D9C" w:rsidP="00520D9C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520D9C" w:rsidRDefault="00520D9C" w:rsidP="00520D9C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520D9C" w:rsidRPr="00EF1151" w:rsidRDefault="00520D9C" w:rsidP="00520D9C">
      <w:pPr>
        <w:tabs>
          <w:tab w:val="left" w:pos="1320"/>
        </w:tabs>
        <w:jc w:val="both"/>
        <w:rPr>
          <w:rFonts w:ascii="Times New Roman" w:hAnsi="Times New Roman" w:cs="Times New Roman"/>
          <w:sz w:val="24"/>
          <w:szCs w:val="24"/>
        </w:rPr>
      </w:pP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Allan Arjoon  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>318 - 1010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Police Constable </w:t>
      </w:r>
    </w:p>
    <w:p w:rsidR="00791DA7" w:rsidRPr="00EF1151" w:rsidRDefault="00791DA7" w:rsidP="00EF1151">
      <w:pPr>
        <w:jc w:val="both"/>
        <w:rPr>
          <w:rFonts w:ascii="Times New Roman" w:hAnsi="Times New Roman" w:cs="Times New Roman"/>
          <w:sz w:val="24"/>
          <w:szCs w:val="24"/>
        </w:rPr>
      </w:pPr>
      <w:r w:rsidRPr="00EF1151">
        <w:rPr>
          <w:rFonts w:ascii="Times New Roman" w:hAnsi="Times New Roman" w:cs="Times New Roman"/>
          <w:sz w:val="24"/>
          <w:szCs w:val="24"/>
        </w:rPr>
        <w:t xml:space="preserve">Rio Claro </w:t>
      </w:r>
    </w:p>
    <w:p w:rsidR="00B50092" w:rsidRPr="00EF1151" w:rsidRDefault="00B50092" w:rsidP="00EF115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B50092" w:rsidRPr="00EF1151" w:rsidSect="00F57B33">
      <w:footerReference w:type="default" r:id="rId12"/>
      <w:headerReference w:type="first" r:id="rId13"/>
      <w:pgSz w:w="12240" w:h="15840"/>
      <w:pgMar w:top="1080" w:right="1080" w:bottom="1080" w:left="1080" w:header="576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C44F9" w:rsidRDefault="00FC44F9">
      <w:pPr>
        <w:spacing w:after="0" w:line="240" w:lineRule="auto"/>
      </w:pPr>
      <w:r>
        <w:separator/>
      </w:r>
    </w:p>
  </w:endnote>
  <w:endnote w:type="continuationSeparator" w:id="0">
    <w:p w:rsidR="00FC44F9" w:rsidRDefault="00FC4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4F9" w:rsidRDefault="009649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27520" cy="9099550"/>
              <wp:effectExtent l="0" t="0" r="27940" b="22860"/>
              <wp:wrapNone/>
              <wp:docPr id="4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27520" cy="90995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4" o:spid="_x0000_s1026" style="position:absolute;margin-left:0;margin-top:0;width:537.6pt;height:716.5pt;z-index:25167564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5080" b="7620"/>
              <wp:wrapNone/>
              <wp:docPr id="5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5" o:spid="_x0000_s1026" style="position:absolute;margin-left:0;margin-top:0;width:10.1pt;height:495.9pt;z-index:25167667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rfH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jLK3x5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508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6" o:spid="_x0000_s1026" style="position:absolute;margin-left:0;margin-top:0;width:10.1pt;height:222.3pt;z-index:25167769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" fillcolor="#d1282e [3215]" stroked="f">
              <w10:wrap anchorx="margin" anchory="margin"/>
            </v:rect>
          </w:pict>
        </mc:Fallback>
      </mc:AlternateContent>
    </w:r>
  </w:p>
  <w:p w:rsidR="00FC44F9" w:rsidRDefault="00FC44F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C44F9" w:rsidRDefault="00FC44F9">
      <w:pPr>
        <w:spacing w:after="0" w:line="240" w:lineRule="auto"/>
      </w:pPr>
      <w:r>
        <w:separator/>
      </w:r>
    </w:p>
  </w:footnote>
  <w:footnote w:type="continuationSeparator" w:id="0">
    <w:p w:rsidR="00FC44F9" w:rsidRDefault="00FC44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C44F9" w:rsidRDefault="00964950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6827520" cy="9099550"/>
              <wp:effectExtent l="0" t="0" r="27940" b="2286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827520" cy="9099550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107000</wp14:pctWidth>
              </wp14:sizeRelH>
              <wp14:sizeRelV relativeFrom="margin">
                <wp14:pctHeight>105000</wp14:pctHeight>
              </wp14:sizeRelV>
            </wp:anchor>
          </w:drawing>
        </mc:Choice>
        <mc:Fallback>
          <w:pict>
            <v:rect id="Rectangle 1" o:spid="_x0000_s1026" style="position:absolute;margin-left:0;margin-top:0;width:537.6pt;height:716.5pt;z-index:251680768;visibility:visible;mso-wrap-style:square;mso-width-percent:1070;mso-height-percent:1050;mso-wrap-distance-left:9pt;mso-wrap-distance-top:0;mso-wrap-distance-right:9pt;mso-wrap-distance-bottom:0;mso-position-horizontal:center;mso-position-horizontal-relative:margin;mso-position-vertical:center;mso-position-vertical-relative:margin;mso-width-percent:1070;mso-height-percent:10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" fill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-2500</wp14:pctPosVOffset>
                  </wp:positionV>
                </mc:Choice>
                <mc:Fallback>
                  <wp:positionV relativeFrom="page">
                    <wp:posOffset>468630</wp:posOffset>
                  </wp:positionV>
                </mc:Fallback>
              </mc:AlternateContent>
              <wp:extent cx="128270" cy="6297930"/>
              <wp:effectExtent l="0" t="0" r="5080" b="7620"/>
              <wp:wrapNone/>
              <wp:docPr id="2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6297930"/>
                      </a:xfrm>
                      <a:prstGeom prst="rect">
                        <a:avLst/>
                      </a:prstGeom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72500</wp14:pctHeight>
              </wp14:sizeRelV>
            </wp:anchor>
          </w:drawing>
        </mc:Choice>
        <mc:Fallback>
          <w:pict>
            <v:rect id="Rectangle 2" o:spid="_x0000_s1026" style="position:absolute;margin-left:0;margin-top:0;width:10.1pt;height:495.9pt;z-index:251681792;visibility:visible;mso-wrap-style:square;mso-width-percent:20;mso-height-percent:725;mso-left-percent:1015;mso-top-percent:-25;mso-wrap-distance-left:9pt;mso-wrap-distance-top:0;mso-wrap-distance-right:9pt;mso-wrap-distance-bottom:0;mso-position-horizontal-relative:margin;mso-position-vertical-relative:margin;mso-width-percent:20;mso-height-percent:725;mso-left-percent:1015;mso-top-percent:-25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" fillcolor="black [3213]" stroked="f"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>
              <wp:simplePos x="0" y="0"/>
              <mc:AlternateContent>
                <mc:Choice Requires="wp14">
                  <wp:positionH relativeFrom="margin">
                    <wp14:pctPosHOffset>101500</wp14:pctPosHOffset>
                  </wp:positionH>
                </mc:Choice>
                <mc:Fallback>
                  <wp:positionH relativeFrom="page">
                    <wp:posOffset>7182485</wp:posOffset>
                  </wp:positionH>
                </mc:Fallback>
              </mc:AlternateContent>
              <mc:AlternateContent>
                <mc:Choice Requires="wp14">
                  <wp:positionV relativeFrom="margin">
                    <wp14:pctPosVOffset>70000</wp14:pctPosVOffset>
                  </wp:positionV>
                </mc:Choice>
                <mc:Fallback>
                  <wp:positionV relativeFrom="page">
                    <wp:posOffset>6766560</wp:posOffset>
                  </wp:positionV>
                </mc:Fallback>
              </mc:AlternateContent>
              <wp:extent cx="128270" cy="2823210"/>
              <wp:effectExtent l="0" t="0" r="5080" b="0"/>
              <wp:wrapNone/>
              <wp:docPr id="3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8270" cy="2823210"/>
                      </a:xfrm>
                      <a:prstGeom prst="rect">
                        <a:avLst/>
                      </a:prstGeom>
                      <a:solidFill>
                        <a:schemeClr val="tx2">
                          <a:lumMod val="100000"/>
                          <a:lumOff val="0"/>
                        </a:scheme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2000</wp14:pctWidth>
              </wp14:sizeRelH>
              <wp14:sizeRelV relativeFrom="margin">
                <wp14:pctHeight>32500</wp14:pctHeight>
              </wp14:sizeRelV>
            </wp:anchor>
          </w:drawing>
        </mc:Choice>
        <mc:Fallback>
          <w:pict>
            <v:rect id="Rectangle 3" o:spid="_x0000_s1026" style="position:absolute;margin-left:0;margin-top:0;width:10.1pt;height:222.3pt;z-index:251682816;visibility:visible;mso-wrap-style:square;mso-width-percent:20;mso-height-percent:325;mso-left-percent:1015;mso-top-percent:700;mso-wrap-distance-left:9pt;mso-wrap-distance-top:0;mso-wrap-distance-right:9pt;mso-wrap-distance-bottom:0;mso-position-horizontal-relative:margin;mso-position-vertical-relative:margin;mso-width-percent:20;mso-height-percent:325;mso-left-percent:1015;mso-top-percent:7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" fillcolor="#d1282e [3215]" stroked="f">
              <w10:wrap anchorx="margin" anchory="margin"/>
            </v:rect>
          </w:pict>
        </mc:Fallback>
      </mc:AlternateContent>
    </w:r>
  </w:p>
  <w:p w:rsidR="00FC44F9" w:rsidRDefault="00FC44F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B07FD"/>
    <w:multiLevelType w:val="hybridMultilevel"/>
    <w:tmpl w:val="F1B44F46"/>
    <w:lvl w:ilvl="0" w:tplc="04090001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1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removeDateAndTim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61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59F9"/>
    <w:rsid w:val="000A59F9"/>
    <w:rsid w:val="00170C8B"/>
    <w:rsid w:val="001C1234"/>
    <w:rsid w:val="001F264C"/>
    <w:rsid w:val="00202B36"/>
    <w:rsid w:val="00202C4A"/>
    <w:rsid w:val="002933E4"/>
    <w:rsid w:val="00293F01"/>
    <w:rsid w:val="002C314B"/>
    <w:rsid w:val="00367068"/>
    <w:rsid w:val="00377011"/>
    <w:rsid w:val="00394152"/>
    <w:rsid w:val="003D3613"/>
    <w:rsid w:val="004238E0"/>
    <w:rsid w:val="00520D9C"/>
    <w:rsid w:val="00531409"/>
    <w:rsid w:val="00791DA7"/>
    <w:rsid w:val="008125D2"/>
    <w:rsid w:val="00916B3A"/>
    <w:rsid w:val="00964950"/>
    <w:rsid w:val="00AA6563"/>
    <w:rsid w:val="00B50092"/>
    <w:rsid w:val="00BA69FA"/>
    <w:rsid w:val="00C07BFD"/>
    <w:rsid w:val="00C21EFE"/>
    <w:rsid w:val="00C8669F"/>
    <w:rsid w:val="00E763AC"/>
    <w:rsid w:val="00EF1151"/>
    <w:rsid w:val="00F57B33"/>
    <w:rsid w:val="00FC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B33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7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33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33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33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F57B33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F57B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B33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B33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33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33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33"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33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33"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33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33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7B33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7B33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B33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33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B33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sid w:val="00F57B33"/>
    <w:rPr>
      <w:b/>
      <w:bCs/>
    </w:rPr>
  </w:style>
  <w:style w:type="character" w:styleId="Emphasis">
    <w:name w:val="Emphasis"/>
    <w:basedOn w:val="DefaultParagraphFont"/>
    <w:uiPriority w:val="20"/>
    <w:qFormat/>
    <w:rsid w:val="00F57B33"/>
    <w:rPr>
      <w:i/>
      <w:iCs/>
    </w:rPr>
  </w:style>
  <w:style w:type="paragraph" w:styleId="NoSpacing">
    <w:name w:val="No Spacing"/>
    <w:link w:val="NoSpacingChar"/>
    <w:uiPriority w:val="1"/>
    <w:qFormat/>
    <w:rsid w:val="00F57B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7B33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57B33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33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33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sid w:val="00F57B33"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F57B33"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sid w:val="00F57B33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sid w:val="00F57B33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57B33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B33"/>
    <w:pPr>
      <w:outlineLvl w:val="9"/>
    </w:pPr>
  </w:style>
  <w:style w:type="character" w:styleId="PlaceholderText">
    <w:name w:val="Placeholder Text"/>
    <w:basedOn w:val="DefaultParagraphFont"/>
    <w:uiPriority w:val="99"/>
    <w:rsid w:val="00F57B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33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F57B33"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  <w:rsid w:val="00F57B33"/>
  </w:style>
  <w:style w:type="paragraph" w:customStyle="1" w:styleId="Subsection">
    <w:name w:val="Subsection"/>
    <w:basedOn w:val="Heading2"/>
    <w:qFormat/>
    <w:rsid w:val="00F57B33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F5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33"/>
  </w:style>
  <w:style w:type="paragraph" w:styleId="Footer">
    <w:name w:val="footer"/>
    <w:basedOn w:val="Normal"/>
    <w:link w:val="FooterChar"/>
    <w:uiPriority w:val="99"/>
    <w:unhideWhenUsed/>
    <w:rsid w:val="00F5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33"/>
  </w:style>
  <w:style w:type="paragraph" w:customStyle="1" w:styleId="PersonalName">
    <w:name w:val="Personal Name"/>
    <w:basedOn w:val="Title"/>
    <w:qFormat/>
    <w:rsid w:val="00F57B33"/>
    <w:rPr>
      <w:sz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B33"/>
    <w:pPr>
      <w:spacing w:line="28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57B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57B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B33"/>
    <w:pPr>
      <w:keepNext/>
      <w:keepLines/>
      <w:spacing w:before="60" w:after="0" w:line="240" w:lineRule="auto"/>
      <w:outlineLvl w:val="2"/>
    </w:pPr>
    <w:rPr>
      <w:rFonts w:eastAsiaTheme="majorEastAsia" w:cstheme="majorBidi"/>
      <w:b/>
      <w:bCs/>
      <w:caps/>
      <w:color w:val="D1282E" w:themeColor="text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3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B33"/>
    <w:pPr>
      <w:keepNext/>
      <w:keepLines/>
      <w:spacing w:before="200" w:after="0"/>
      <w:outlineLvl w:val="4"/>
    </w:pPr>
    <w:rPr>
      <w:rFonts w:eastAsiaTheme="majorEastAsia" w:cstheme="majorBidi"/>
      <w:b/>
      <w:color w:val="5B5B5B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B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B33"/>
    <w:pPr>
      <w:keepNext/>
      <w:keepLines/>
      <w:spacing w:before="200" w:after="0"/>
      <w:outlineLvl w:val="6"/>
    </w:pPr>
    <w:rPr>
      <w:rFonts w:eastAsiaTheme="majorEastAsia" w:cstheme="majorBidi"/>
      <w:b/>
      <w:iCs/>
      <w:color w:val="D1282E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B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B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rsid w:val="00F57B33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rsid w:val="00F57B3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7B33"/>
    <w:rPr>
      <w:rFonts w:asciiTheme="majorHAnsi" w:eastAsiaTheme="majorEastAsia" w:hAnsiTheme="majorHAnsi" w:cstheme="majorBidi"/>
      <w:bCs/>
      <w:caps/>
      <w:color w:val="7A7A7A" w:themeColor="accen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57B33"/>
    <w:rPr>
      <w:rFonts w:asciiTheme="majorHAnsi" w:eastAsiaTheme="majorEastAsia" w:hAnsiTheme="majorHAnsi" w:cstheme="majorBidi"/>
      <w:b/>
      <w:bCs/>
      <w:color w:val="7A7A7A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B33"/>
    <w:rPr>
      <w:rFonts w:eastAsiaTheme="majorEastAsia" w:cstheme="majorBidi"/>
      <w:b/>
      <w:bCs/>
      <w:caps/>
      <w:color w:val="D1282E" w:themeColor="text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33"/>
    <w:rPr>
      <w:rFonts w:asciiTheme="majorHAnsi" w:eastAsiaTheme="majorEastAsia" w:hAnsiTheme="majorHAnsi" w:cstheme="majorBidi"/>
      <w:bCs/>
      <w:i/>
      <w:iCs/>
      <w:color w:val="7A7A7A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B33"/>
    <w:rPr>
      <w:rFonts w:eastAsiaTheme="majorEastAsia" w:cstheme="majorBidi"/>
      <w:b/>
      <w:color w:val="5B5B5B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B33"/>
    <w:rPr>
      <w:rFonts w:asciiTheme="majorHAnsi" w:eastAsiaTheme="majorEastAsia" w:hAnsiTheme="majorHAnsi" w:cstheme="majorBidi"/>
      <w:i/>
      <w:iCs/>
      <w:color w:val="5B5B5B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B33"/>
    <w:rPr>
      <w:rFonts w:eastAsiaTheme="majorEastAsia" w:cstheme="majorBidi"/>
      <w:b/>
      <w:iCs/>
      <w:color w:val="D1282E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B33"/>
    <w:rPr>
      <w:rFonts w:asciiTheme="majorHAnsi" w:eastAsiaTheme="majorEastAsia" w:hAnsiTheme="majorHAnsi" w:cstheme="majorBidi"/>
      <w:color w:val="7A7A7A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B33"/>
    <w:rPr>
      <w:rFonts w:asciiTheme="majorHAnsi" w:eastAsiaTheme="majorEastAsia" w:hAnsiTheme="majorHAnsi" w:cstheme="majorBidi"/>
      <w:i/>
      <w:iCs/>
      <w:color w:val="5B5B5B" w:themeColor="accent1" w:themeShade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57B33"/>
    <w:pPr>
      <w:spacing w:line="240" w:lineRule="auto"/>
    </w:pPr>
    <w:rPr>
      <w:bCs/>
      <w:caps/>
      <w:color w:val="7A7A7A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57B33"/>
    <w:pPr>
      <w:spacing w:before="360" w:after="60" w:line="240" w:lineRule="auto"/>
      <w:contextualSpacing/>
    </w:pPr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57B33"/>
    <w:rPr>
      <w:rFonts w:asciiTheme="majorHAnsi" w:eastAsiaTheme="majorEastAsia" w:hAnsiTheme="majorHAnsi" w:cstheme="majorBidi"/>
      <w:caps/>
      <w:color w:val="000000" w:themeColor="text1"/>
      <w:spacing w:val="-20"/>
      <w:kern w:val="28"/>
      <w:sz w:val="7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B33"/>
    <w:pPr>
      <w:numPr>
        <w:ilvl w:val="1"/>
      </w:numPr>
    </w:pPr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57B33"/>
    <w:rPr>
      <w:rFonts w:asciiTheme="majorHAnsi" w:eastAsiaTheme="majorEastAsia" w:hAnsiTheme="majorHAnsi" w:cstheme="majorBidi"/>
      <w:iCs/>
      <w:caps/>
      <w:color w:val="D1282E" w:themeColor="text2"/>
      <w:sz w:val="36"/>
      <w:szCs w:val="24"/>
    </w:rPr>
  </w:style>
  <w:style w:type="character" w:styleId="Strong">
    <w:name w:val="Strong"/>
    <w:basedOn w:val="DefaultParagraphFont"/>
    <w:uiPriority w:val="22"/>
    <w:qFormat/>
    <w:rsid w:val="00F57B33"/>
    <w:rPr>
      <w:b/>
      <w:bCs/>
    </w:rPr>
  </w:style>
  <w:style w:type="character" w:styleId="Emphasis">
    <w:name w:val="Emphasis"/>
    <w:basedOn w:val="DefaultParagraphFont"/>
    <w:uiPriority w:val="20"/>
    <w:qFormat/>
    <w:rsid w:val="00F57B33"/>
    <w:rPr>
      <w:i/>
      <w:iCs/>
    </w:rPr>
  </w:style>
  <w:style w:type="paragraph" w:styleId="NoSpacing">
    <w:name w:val="No Spacing"/>
    <w:link w:val="NoSpacingChar"/>
    <w:uiPriority w:val="1"/>
    <w:qFormat/>
    <w:rsid w:val="00F57B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57B33"/>
    <w:pPr>
      <w:spacing w:line="360" w:lineRule="auto"/>
    </w:pPr>
    <w:rPr>
      <w:i/>
      <w:iCs/>
      <w:color w:val="7A7A7A" w:themeColor="accent1"/>
      <w:sz w:val="28"/>
    </w:rPr>
  </w:style>
  <w:style w:type="character" w:customStyle="1" w:styleId="QuoteChar">
    <w:name w:val="Quote Char"/>
    <w:basedOn w:val="DefaultParagraphFont"/>
    <w:link w:val="Quote"/>
    <w:uiPriority w:val="29"/>
    <w:rsid w:val="00F57B33"/>
    <w:rPr>
      <w:i/>
      <w:iCs/>
      <w:color w:val="7A7A7A" w:themeColor="accent1"/>
      <w:sz w:val="2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B33"/>
    <w:pPr>
      <w:pBdr>
        <w:top w:val="single" w:sz="36" w:space="5" w:color="000000" w:themeColor="text1"/>
        <w:bottom w:val="single" w:sz="18" w:space="5" w:color="D1282E" w:themeColor="text2"/>
      </w:pBdr>
      <w:spacing w:before="200" w:after="280" w:line="360" w:lineRule="auto"/>
    </w:pPr>
    <w:rPr>
      <w:b/>
      <w:bCs/>
      <w:i/>
      <w:iCs/>
      <w:color w:val="7F7F7F" w:themeColor="text1" w:themeTint="80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B33"/>
    <w:rPr>
      <w:b/>
      <w:bCs/>
      <w:i/>
      <w:iCs/>
      <w:color w:val="7F7F7F" w:themeColor="text1" w:themeTint="80"/>
      <w:sz w:val="26"/>
    </w:rPr>
  </w:style>
  <w:style w:type="character" w:styleId="SubtleEmphasis">
    <w:name w:val="Subtle Emphasis"/>
    <w:basedOn w:val="DefaultParagraphFont"/>
    <w:uiPriority w:val="19"/>
    <w:qFormat/>
    <w:rsid w:val="00F57B33"/>
    <w:rPr>
      <w:i/>
      <w:iCs/>
      <w:color w:val="7A7A7A" w:themeColor="accent1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F57B33"/>
    <w:rPr>
      <w:b/>
      <w:bCs/>
      <w:i/>
      <w:iCs/>
      <w:color w:val="D1282E" w:themeColor="text2"/>
    </w:rPr>
  </w:style>
  <w:style w:type="character" w:styleId="SubtleReference">
    <w:name w:val="Subtle Reference"/>
    <w:basedOn w:val="DefaultParagraphFont"/>
    <w:uiPriority w:val="31"/>
    <w:qFormat/>
    <w:rsid w:val="00F57B33"/>
    <w:rPr>
      <w:rFonts w:asciiTheme="minorHAnsi" w:hAnsiTheme="minorHAnsi"/>
      <w:smallCaps/>
      <w:color w:val="F5C201" w:themeColor="accent2"/>
      <w:sz w:val="22"/>
      <w:u w:val="none"/>
    </w:rPr>
  </w:style>
  <w:style w:type="character" w:styleId="IntenseReference">
    <w:name w:val="Intense Reference"/>
    <w:basedOn w:val="DefaultParagraphFont"/>
    <w:uiPriority w:val="32"/>
    <w:qFormat/>
    <w:rsid w:val="00F57B33"/>
    <w:rPr>
      <w:rFonts w:asciiTheme="minorHAnsi" w:hAnsiTheme="minorHAnsi"/>
      <w:b/>
      <w:bCs/>
      <w:caps/>
      <w:color w:val="F5C201" w:themeColor="accen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F57B33"/>
    <w:rPr>
      <w:rFonts w:asciiTheme="minorHAnsi" w:hAnsiTheme="minorHAnsi"/>
      <w:b/>
      <w:bCs/>
      <w:caps/>
      <w:color w:val="3D3D3D" w:themeColor="accent1" w:themeShade="80"/>
      <w:spacing w:val="5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57B33"/>
    <w:pPr>
      <w:outlineLvl w:val="9"/>
    </w:pPr>
  </w:style>
  <w:style w:type="character" w:styleId="PlaceholderText">
    <w:name w:val="Placeholder Text"/>
    <w:basedOn w:val="DefaultParagraphFont"/>
    <w:uiPriority w:val="99"/>
    <w:rsid w:val="00F57B3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33"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sid w:val="00F57B33"/>
    <w:pPr>
      <w:spacing w:before="120"/>
    </w:pPr>
  </w:style>
  <w:style w:type="character" w:customStyle="1" w:styleId="NoSpacingChar">
    <w:name w:val="No Spacing Char"/>
    <w:basedOn w:val="DefaultParagraphFont"/>
    <w:link w:val="NoSpacing"/>
    <w:uiPriority w:val="1"/>
    <w:rsid w:val="00F57B33"/>
  </w:style>
  <w:style w:type="paragraph" w:customStyle="1" w:styleId="Subsection">
    <w:name w:val="Subsection"/>
    <w:basedOn w:val="Heading2"/>
    <w:qFormat/>
    <w:rsid w:val="00F57B33"/>
    <w:rPr>
      <w:b w:val="0"/>
    </w:rPr>
  </w:style>
  <w:style w:type="paragraph" w:styleId="Header">
    <w:name w:val="header"/>
    <w:basedOn w:val="Normal"/>
    <w:link w:val="HeaderChar"/>
    <w:uiPriority w:val="99"/>
    <w:unhideWhenUsed/>
    <w:rsid w:val="00F5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B33"/>
  </w:style>
  <w:style w:type="paragraph" w:styleId="Footer">
    <w:name w:val="footer"/>
    <w:basedOn w:val="Normal"/>
    <w:link w:val="FooterChar"/>
    <w:uiPriority w:val="99"/>
    <w:unhideWhenUsed/>
    <w:rsid w:val="00F57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B33"/>
  </w:style>
  <w:style w:type="paragraph" w:customStyle="1" w:styleId="PersonalName">
    <w:name w:val="Personal Name"/>
    <w:basedOn w:val="Title"/>
    <w:qFormat/>
    <w:rsid w:val="00F57B33"/>
    <w:rPr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yeisha.Boodoo\AppData\Roaming\Microsoft\Templates\Resume%20(Essential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4910B264E44BBD9015C7BF40E493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C22799-4DFB-4EEE-95F8-68592F7A781F}"/>
      </w:docPartPr>
      <w:docPartBody>
        <w:p w:rsidR="002E2CA8" w:rsidRDefault="00A91AD3">
          <w:pPr>
            <w:pStyle w:val="A74910B264E44BBD9015C7BF40E4933C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92D70062576543E28042F0D973BF784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6F5342-24FA-457F-8465-0AB91113E037}"/>
      </w:docPartPr>
      <w:docPartBody>
        <w:p w:rsidR="002E2CA8" w:rsidRDefault="00A91AD3">
          <w:pPr>
            <w:pStyle w:val="92D70062576543E28042F0D973BF7847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582622572BDD4DE5A75232960B131A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586B23-46C3-45DA-8A55-6B125EB720D1}"/>
      </w:docPartPr>
      <w:docPartBody>
        <w:p w:rsidR="002E2CA8" w:rsidRDefault="00A91AD3">
          <w:pPr>
            <w:pStyle w:val="582622572BDD4DE5A75232960B131A3C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FC3CEA532C5E48048C3112C47CA5D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FCF19F-576E-493E-BDEB-1024103C2F58}"/>
      </w:docPartPr>
      <w:docPartBody>
        <w:p w:rsidR="002E2CA8" w:rsidRDefault="00A91AD3">
          <w:pPr>
            <w:pStyle w:val="FC3CEA532C5E48048C3112C47CA5DAC7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65F2DCF98CAD4837BBA34A90477332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658116-316E-48D7-AB69-B6AF8C6D0F3A}"/>
      </w:docPartPr>
      <w:docPartBody>
        <w:p w:rsidR="002E2CA8" w:rsidRDefault="00A91AD3">
          <w:pPr>
            <w:pStyle w:val="65F2DCF98CAD4837BBA34A9047733274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1AD3"/>
    <w:rsid w:val="002E2CA8"/>
    <w:rsid w:val="00312E2D"/>
    <w:rsid w:val="00657FAB"/>
    <w:rsid w:val="006D4053"/>
    <w:rsid w:val="00726B9F"/>
    <w:rsid w:val="00833446"/>
    <w:rsid w:val="00A65D07"/>
    <w:rsid w:val="00A91AD3"/>
    <w:rsid w:val="00D81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F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sid w:val="00657FAB"/>
    <w:rPr>
      <w:color w:val="808080"/>
    </w:rPr>
  </w:style>
  <w:style w:type="paragraph" w:customStyle="1" w:styleId="A74910B264E44BBD9015C7BF40E4933C">
    <w:name w:val="A74910B264E44BBD9015C7BF40E4933C"/>
    <w:rsid w:val="00657FAB"/>
  </w:style>
  <w:style w:type="paragraph" w:customStyle="1" w:styleId="92D70062576543E28042F0D973BF7847">
    <w:name w:val="92D70062576543E28042F0D973BF7847"/>
    <w:rsid w:val="00657FAB"/>
  </w:style>
  <w:style w:type="paragraph" w:customStyle="1" w:styleId="582622572BDD4DE5A75232960B131A3C">
    <w:name w:val="582622572BDD4DE5A75232960B131A3C"/>
    <w:rsid w:val="00657FAB"/>
  </w:style>
  <w:style w:type="paragraph" w:customStyle="1" w:styleId="FC3CEA532C5E48048C3112C47CA5DAC7">
    <w:name w:val="FC3CEA532C5E48048C3112C47CA5DAC7"/>
    <w:rsid w:val="00657FAB"/>
  </w:style>
  <w:style w:type="paragraph" w:customStyle="1" w:styleId="65F2DCF98CAD4837BBA34A9047733274">
    <w:name w:val="65F2DCF98CAD4837BBA34A9047733274"/>
    <w:rsid w:val="00657FAB"/>
  </w:style>
  <w:style w:type="paragraph" w:customStyle="1" w:styleId="E1C9B7C8578E4B02BBFA689A0E52C685">
    <w:name w:val="E1C9B7C8578E4B02BBFA689A0E52C685"/>
    <w:rsid w:val="00657FAB"/>
  </w:style>
  <w:style w:type="paragraph" w:customStyle="1" w:styleId="2307D8733268400A8EA3C89FE9949865">
    <w:name w:val="2307D8733268400A8EA3C89FE9949865"/>
    <w:rsid w:val="00657FAB"/>
  </w:style>
  <w:style w:type="paragraph" w:customStyle="1" w:styleId="9FB7902769CA4A898FE84F8B14F4B4CC">
    <w:name w:val="9FB7902769CA4A898FE84F8B14F4B4CC"/>
    <w:rsid w:val="00657FAB"/>
  </w:style>
  <w:style w:type="paragraph" w:customStyle="1" w:styleId="0AF1E2C2E8954889AFCD76C7BB40C0EA">
    <w:name w:val="0AF1E2C2E8954889AFCD76C7BB40C0EA"/>
    <w:rsid w:val="00657FAB"/>
  </w:style>
  <w:style w:type="character" w:styleId="IntenseEmphasis">
    <w:name w:val="Intense Emphasis"/>
    <w:aliases w:val="Subsection Intense Emphasis"/>
    <w:basedOn w:val="DefaultParagraphFont"/>
    <w:uiPriority w:val="21"/>
    <w:qFormat/>
    <w:rsid w:val="00657FAB"/>
    <w:rPr>
      <w:b/>
      <w:bCs/>
      <w:i/>
      <w:iCs/>
      <w:color w:val="1F497D" w:themeColor="text2"/>
    </w:rPr>
  </w:style>
  <w:style w:type="paragraph" w:customStyle="1" w:styleId="7D1A1D96005F46E58DA880D9A5A5B9D0">
    <w:name w:val="7D1A1D96005F46E58DA880D9A5A5B9D0"/>
    <w:rsid w:val="00657FAB"/>
  </w:style>
  <w:style w:type="paragraph" w:customStyle="1" w:styleId="C53CE58334C64ACCA1D069BD4EE576AC">
    <w:name w:val="C53CE58334C64ACCA1D069BD4EE576AC"/>
    <w:rsid w:val="00657FAB"/>
  </w:style>
  <w:style w:type="paragraph" w:customStyle="1" w:styleId="165C11FCA710442D845320602425C5FF">
    <w:name w:val="165C11FCA710442D845320602425C5FF"/>
    <w:rsid w:val="00657FAB"/>
  </w:style>
  <w:style w:type="paragraph" w:customStyle="1" w:styleId="878F16E998BD4EEC8055F5361C7869DB">
    <w:name w:val="878F16E998BD4EEC8055F5361C7869DB"/>
    <w:rsid w:val="00657FAB"/>
  </w:style>
  <w:style w:type="paragraph" w:customStyle="1" w:styleId="DD870824C3374A3D9E222F80DC8E790D">
    <w:name w:val="DD870824C3374A3D9E222F80DC8E790D"/>
    <w:rsid w:val="00657FAB"/>
  </w:style>
  <w:style w:type="character" w:styleId="Emphasis">
    <w:name w:val="Emphasis"/>
    <w:basedOn w:val="DefaultParagraphFont"/>
    <w:uiPriority w:val="20"/>
    <w:qFormat/>
    <w:rsid w:val="00657FAB"/>
    <w:rPr>
      <w:i/>
      <w:iCs/>
    </w:rPr>
  </w:style>
  <w:style w:type="paragraph" w:customStyle="1" w:styleId="1B8C3C69213C4EC0A7553D8DDD809AFB">
    <w:name w:val="1B8C3C69213C4EC0A7553D8DDD809AFB"/>
    <w:rsid w:val="00657FAB"/>
  </w:style>
  <w:style w:type="paragraph" w:customStyle="1" w:styleId="A5D96BE2B2364A6FB6299896B1596BA2">
    <w:name w:val="A5D96BE2B2364A6FB6299896B1596BA2"/>
    <w:rsid w:val="00657FAB"/>
  </w:style>
  <w:style w:type="paragraph" w:customStyle="1" w:styleId="C55085FE080D4ACA97BBFF650C6DE01C">
    <w:name w:val="C55085FE080D4ACA97BBFF650C6DE01C"/>
    <w:rsid w:val="00657FAB"/>
  </w:style>
  <w:style w:type="paragraph" w:customStyle="1" w:styleId="4AD2BDCC88734920859399BE767F60C5">
    <w:name w:val="4AD2BDCC88734920859399BE767F60C5"/>
    <w:rsid w:val="00657FAB"/>
  </w:style>
  <w:style w:type="paragraph" w:customStyle="1" w:styleId="7FE4D7FBDDD34743A6B4A06B617155C4">
    <w:name w:val="7FE4D7FBDDD34743A6B4A06B617155C4"/>
    <w:rsid w:val="00657FAB"/>
    <w:pPr>
      <w:spacing w:after="200" w:line="276" w:lineRule="auto"/>
    </w:pPr>
  </w:style>
  <w:style w:type="paragraph" w:customStyle="1" w:styleId="2F84FFBB52E54A9AAA181A6565E8A8AD">
    <w:name w:val="2F84FFBB52E54A9AAA181A6565E8A8AD"/>
    <w:rsid w:val="00657FAB"/>
    <w:pPr>
      <w:spacing w:after="200" w:line="276" w:lineRule="auto"/>
    </w:pPr>
  </w:style>
  <w:style w:type="paragraph" w:customStyle="1" w:styleId="C43E1363C95442BA85B4EACD1FF4EC93">
    <w:name w:val="C43E1363C95442BA85B4EACD1FF4EC93"/>
    <w:rsid w:val="00657FAB"/>
    <w:pPr>
      <w:spacing w:after="200" w:line="276" w:lineRule="auto"/>
    </w:pPr>
  </w:style>
  <w:style w:type="paragraph" w:customStyle="1" w:styleId="4A230110A28444B483EE59CFD2E54BFE">
    <w:name w:val="4A230110A28444B483EE59CFD2E54BFE"/>
    <w:rsid w:val="00657FAB"/>
    <w:pPr>
      <w:spacing w:after="200" w:line="276" w:lineRule="auto"/>
    </w:pPr>
  </w:style>
  <w:style w:type="paragraph" w:customStyle="1" w:styleId="95C1C732C32541DE8E2FCE5A53725F76">
    <w:name w:val="95C1C732C32541DE8E2FCE5A53725F76"/>
    <w:rsid w:val="00657FAB"/>
    <w:pPr>
      <w:spacing w:after="200" w:line="276" w:lineRule="auto"/>
    </w:pPr>
  </w:style>
  <w:style w:type="paragraph" w:customStyle="1" w:styleId="D653D48FE6EC40C1AD2EF003347F6114">
    <w:name w:val="D653D48FE6EC40C1AD2EF003347F6114"/>
    <w:rsid w:val="00657FAB"/>
    <w:pPr>
      <w:spacing w:after="200" w:line="276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uhaus">
  <a:themeElements>
    <a:clrScheme name="Essential">
      <a:dk1>
        <a:srgbClr val="000000"/>
      </a:dk1>
      <a:lt1>
        <a:srgbClr val="FFFFFF"/>
      </a:lt1>
      <a:dk2>
        <a:srgbClr val="D1282E"/>
      </a:dk2>
      <a:lt2>
        <a:srgbClr val="C8C8B1"/>
      </a:lt2>
      <a:accent1>
        <a:srgbClr val="7A7A7A"/>
      </a:accent1>
      <a:accent2>
        <a:srgbClr val="F5C201"/>
      </a:accent2>
      <a:accent3>
        <a:srgbClr val="526DB0"/>
      </a:accent3>
      <a:accent4>
        <a:srgbClr val="989AAC"/>
      </a:accent4>
      <a:accent5>
        <a:srgbClr val="DC5924"/>
      </a:accent5>
      <a:accent6>
        <a:srgbClr val="B4B392"/>
      </a:accent6>
      <a:hlink>
        <a:srgbClr val="CC9900"/>
      </a:hlink>
      <a:folHlink>
        <a:srgbClr val="969696"/>
      </a:folHlink>
    </a:clrScheme>
    <a:fontScheme name="Essential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sential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250000"/>
              </a:schemeClr>
            </a:gs>
            <a:gs pos="35000">
              <a:schemeClr val="phClr">
                <a:tint val="47000"/>
                <a:satMod val="275000"/>
              </a:schemeClr>
            </a:gs>
            <a:gs pos="100000">
              <a:schemeClr val="phClr">
                <a:tint val="25000"/>
                <a:satMod val="300000"/>
              </a:schemeClr>
            </a:gs>
          </a:gsLst>
          <a:lin ang="16200000" scaled="1"/>
        </a:gradFill>
        <a:solidFill>
          <a:schemeClr val="phClr">
            <a:satMod val="110000"/>
          </a:schemeClr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4127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9999" dist="23000" algn="bl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38100" dist="19050" algn="bl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balanced" dir="l"/>
          </a:scene3d>
          <a:sp3d prstMaterial="plastic">
            <a:bevelT w="38100" h="31750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6000"/>
              </a:schemeClr>
              <a:schemeClr val="phClr">
                <a:shade val="94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84000"/>
                <a:satMod val="110000"/>
              </a:schemeClr>
            </a:gs>
            <a:gs pos="44000">
              <a:schemeClr val="phClr">
                <a:tint val="93000"/>
                <a:satMod val="115000"/>
              </a:schemeClr>
            </a:gs>
            <a:gs pos="100000">
              <a:schemeClr val="phClr">
                <a:tint val="100000"/>
                <a:shade val="59000"/>
                <a:satMod val="120000"/>
              </a:schemeClr>
            </a:gs>
          </a:gsLst>
          <a:path path="circle">
            <a:fillToRect l="40000" t="60000" r="60000" b="4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>ADDRESS: # 6 Mc Seveney Street El Dorado</CompanyAddress>
  <CompanyPhone>PHONE NUMBER:Cell 396 -1936 or 345 1763</CompanyPhone>
  <CompanyFax/>
  <CompanyEmail>E-MAIL ADDRESS:boodooayeisha@yahoo.com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0E1B7B4A-56C7-47FC-A2DF-0FE98E5D8F5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9446C88-6280-4CAE-9EA2-D9E291D1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 (Essential design)</Template>
  <TotalTime>1</TotalTime>
  <Pages>4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Ayeisha Boodoo</dc:creator>
  <cp:lastModifiedBy>lenovo1</cp:lastModifiedBy>
  <cp:revision>2</cp:revision>
  <cp:lastPrinted>2017-04-10T19:54:00Z</cp:lastPrinted>
  <dcterms:created xsi:type="dcterms:W3CDTF">2017-07-20T23:30:00Z</dcterms:created>
  <dcterms:modified xsi:type="dcterms:W3CDTF">2017-07-20T23:30:00Z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TC018408399991</vt:lpwstr>
  </property>
</Properties>
</file>