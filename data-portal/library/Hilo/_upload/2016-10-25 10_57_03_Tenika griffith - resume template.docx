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4"/>
        <w:gridCol w:w="1028"/>
      </w:tblGrid>
      <w:tr w:rsidR="00633541">
        <w:trPr>
          <w:trHeight w:val="71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:rsidR="00633541" w:rsidRDefault="00AA5594" w:rsidP="000A22B3">
            <w:pPr>
              <w:pStyle w:val="PersonalName"/>
              <w:jc w:val="center"/>
            </w:pPr>
            <w:sdt>
              <w:sdtPr>
                <w:id w:val="1389845768"/>
                <w:placeholder>
                  <w:docPart w:val="BB36951ED41E47789B31B7887EBCC67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0A22B3">
                  <w:t>Tenika griffith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633541" w:rsidRDefault="0043671D">
            <w:pPr>
              <w:pStyle w:val="NoSpacing"/>
              <w:ind w:left="71" w:hanging="71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466890A3">
                      <wp:extent cx="548640" cy="640080"/>
                      <wp:effectExtent l="0" t="0" r="3810" b="762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64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07046C" id="Rectangle 1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" fillcolor="#d2ce97 [1942]" strokecolor="#6b7c71 [2404]" strokeweight=".5pt">
                      <w10:anchorlock/>
                    </v:rect>
                  </w:pict>
                </mc:Fallback>
              </mc:AlternateContent>
            </w:r>
          </w:p>
        </w:tc>
      </w:tr>
      <w:tr w:rsidR="00633541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633541" w:rsidRDefault="00AA5594" w:rsidP="000A22B3">
            <w:pPr>
              <w:pStyle w:val="NoSpacing"/>
              <w:jc w:val="center"/>
              <w:rPr>
                <w:caps/>
                <w:color w:val="FFFFFF" w:themeColor="background1"/>
              </w:rPr>
            </w:pPr>
            <w:sdt>
              <w:sdtPr>
                <w:rPr>
                  <w:caps/>
                  <w:color w:val="FFFFFF" w:themeColor="background1"/>
                  <w:sz w:val="18"/>
                  <w:szCs w:val="18"/>
                </w:rPr>
                <w:alias w:val="Address"/>
                <w:tag w:val="Address"/>
                <w:id w:val="-203863747"/>
                <w:placeholder>
                  <w:docPart w:val="D5B90317A0D444A1AFD9DD60CE0EB2B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0A22B3">
                  <w:rPr>
                    <w:caps/>
                    <w:color w:val="FFFFFF" w:themeColor="background1"/>
                    <w:sz w:val="18"/>
                    <w:szCs w:val="18"/>
                  </w:rPr>
                  <w:t>#305 15th Street, techier village, point fortin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:rsidR="00633541" w:rsidRDefault="00633541">
            <w:pPr>
              <w:pStyle w:val="NoSpacing"/>
            </w:pPr>
          </w:p>
        </w:tc>
      </w:tr>
    </w:tbl>
    <w:p w:rsidR="00633541" w:rsidRDefault="00633541"/>
    <w:p w:rsidR="0000726C" w:rsidRDefault="0000726C"/>
    <w:p w:rsidR="0000726C" w:rsidRDefault="0000726C"/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  <w:r w:rsidRPr="008B2584">
        <w:rPr>
          <w:rFonts w:ascii="Times New Roman" w:hAnsi="Times New Roman" w:cs="Times New Roman"/>
          <w:sz w:val="24"/>
          <w:szCs w:val="24"/>
        </w:rPr>
        <w:t xml:space="preserve">To whom it may concern, </w:t>
      </w: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  <w:r w:rsidRPr="008B2584">
        <w:rPr>
          <w:rFonts w:ascii="Times New Roman" w:hAnsi="Times New Roman" w:cs="Times New Roman"/>
          <w:sz w:val="24"/>
          <w:szCs w:val="24"/>
        </w:rPr>
        <w:t>I am pleased to apply f</w:t>
      </w:r>
      <w:r w:rsidR="00E82811">
        <w:rPr>
          <w:rFonts w:ascii="Times New Roman" w:hAnsi="Times New Roman" w:cs="Times New Roman"/>
          <w:sz w:val="24"/>
          <w:szCs w:val="24"/>
        </w:rPr>
        <w:t xml:space="preserve">or </w:t>
      </w:r>
      <w:r w:rsidR="002D3B7C">
        <w:rPr>
          <w:rFonts w:ascii="Times New Roman" w:hAnsi="Times New Roman" w:cs="Times New Roman"/>
          <w:sz w:val="24"/>
          <w:szCs w:val="24"/>
        </w:rPr>
        <w:t>the</w:t>
      </w:r>
      <w:bookmarkStart w:id="0" w:name="_GoBack"/>
      <w:bookmarkEnd w:id="0"/>
      <w:r w:rsidR="002D3B7C">
        <w:rPr>
          <w:rFonts w:ascii="Times New Roman" w:hAnsi="Times New Roman" w:cs="Times New Roman"/>
          <w:sz w:val="24"/>
          <w:szCs w:val="24"/>
        </w:rPr>
        <w:t xml:space="preserve"> front desk position </w:t>
      </w:r>
      <w:r w:rsidR="005C6C24">
        <w:rPr>
          <w:rFonts w:ascii="Times New Roman" w:hAnsi="Times New Roman" w:cs="Times New Roman"/>
          <w:sz w:val="24"/>
          <w:szCs w:val="24"/>
        </w:rPr>
        <w:t>in your establishment</w:t>
      </w:r>
      <w:r w:rsidRPr="008B2584">
        <w:rPr>
          <w:rFonts w:ascii="Times New Roman" w:hAnsi="Times New Roman" w:cs="Times New Roman"/>
          <w:sz w:val="24"/>
          <w:szCs w:val="24"/>
        </w:rPr>
        <w:t>.</w:t>
      </w:r>
      <w:r w:rsidR="005E49FE">
        <w:rPr>
          <w:rFonts w:ascii="Times New Roman" w:hAnsi="Times New Roman" w:cs="Times New Roman"/>
          <w:sz w:val="24"/>
          <w:szCs w:val="24"/>
        </w:rPr>
        <w:t xml:space="preserve"> </w:t>
      </w:r>
      <w:r w:rsidRPr="008B2584">
        <w:rPr>
          <w:rFonts w:ascii="Times New Roman" w:hAnsi="Times New Roman" w:cs="Times New Roman"/>
          <w:sz w:val="24"/>
          <w:szCs w:val="24"/>
        </w:rPr>
        <w:t xml:space="preserve">I am very warm, friendly, and cooperative, and I work very well both in teams and on my own. I am a dedicated, diligent and open-minded individual who is willing to work to the best of my ability. To add to these qualities, I am both task oriented and goal oriented; qualities that are vital for efficient and effective output in any field of work. </w:t>
      </w: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  <w:r w:rsidRPr="008B2584">
        <w:rPr>
          <w:rFonts w:ascii="Times New Roman" w:hAnsi="Times New Roman" w:cs="Times New Roman"/>
          <w:sz w:val="24"/>
          <w:szCs w:val="24"/>
        </w:rPr>
        <w:t xml:space="preserve">It is without uncertainty that I will add significant value to what already exists in your establishment, while achieving personal development simultaneously. Thank you for considering my application. I do look forward to your timely and favorable response. </w:t>
      </w: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  <w:r w:rsidRPr="008B2584">
        <w:rPr>
          <w:rFonts w:ascii="Times New Roman" w:hAnsi="Times New Roman" w:cs="Times New Roman"/>
          <w:sz w:val="24"/>
          <w:szCs w:val="24"/>
        </w:rPr>
        <w:t xml:space="preserve">Faithfully submitted, </w:t>
      </w: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  <w:r w:rsidRPr="008B2584">
        <w:rPr>
          <w:rFonts w:ascii="Times New Roman" w:hAnsi="Times New Roman" w:cs="Times New Roman"/>
          <w:sz w:val="24"/>
          <w:szCs w:val="24"/>
        </w:rPr>
        <w:t>Tenika Griffith.</w:t>
      </w:r>
    </w:p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633541" w:rsidRPr="005E224C" w:rsidRDefault="005E224C" w:rsidP="005E224C">
      <w:pPr>
        <w:pStyle w:val="SenderAddress"/>
        <w:jc w:val="center"/>
        <w:rPr>
          <w:rFonts w:ascii="Times New Roman" w:hAnsi="Times New Roman" w:cs="Times New Roman"/>
          <w:sz w:val="32"/>
          <w:szCs w:val="32"/>
        </w:rPr>
      </w:pPr>
      <w:r w:rsidRPr="005E224C">
        <w:rPr>
          <w:rFonts w:ascii="Times New Roman" w:hAnsi="Times New Roman" w:cs="Times New Roman"/>
          <w:color w:val="000000" w:themeColor="text1"/>
          <w:sz w:val="32"/>
          <w:szCs w:val="32"/>
        </w:rPr>
        <w:t>QUALIFICATIONS</w:t>
      </w:r>
    </w:p>
    <w:p w:rsidR="00633541" w:rsidRDefault="00633541">
      <w:pPr>
        <w:pStyle w:val="RecipientAddress"/>
      </w:pPr>
    </w:p>
    <w:p w:rsidR="00633541" w:rsidRDefault="00633541">
      <w:pPr>
        <w:pStyle w:val="RecipientAddress"/>
      </w:pPr>
    </w:p>
    <w:p w:rsidR="00633541" w:rsidRDefault="00633541">
      <w:pPr>
        <w:pStyle w:val="RecipientAddress"/>
      </w:pPr>
    </w:p>
    <w:p w:rsidR="00633541" w:rsidRDefault="00633541">
      <w:pPr>
        <w:pStyle w:val="Signature"/>
        <w:rPr>
          <w:sz w:val="21"/>
          <w:szCs w:val="21"/>
        </w:rPr>
      </w:pPr>
    </w:p>
    <w:p w:rsidR="000A22B3" w:rsidRDefault="000A22B3">
      <w:pPr>
        <w:pStyle w:val="Signature"/>
        <w:rPr>
          <w:sz w:val="21"/>
          <w:szCs w:val="21"/>
        </w:rPr>
      </w:pPr>
    </w:p>
    <w:p w:rsidR="000A22B3" w:rsidRDefault="000A22B3" w:rsidP="000A22B3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2B3"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0A22B3">
        <w:rPr>
          <w:rFonts w:ascii="Times New Roman" w:hAnsi="Times New Roman" w:cs="Times New Roman"/>
          <w:b/>
          <w:sz w:val="24"/>
          <w:szCs w:val="24"/>
        </w:rPr>
        <w:t xml:space="preserve"> LEVELS</w:t>
      </w:r>
    </w:p>
    <w:p w:rsidR="000A22B3" w:rsidRDefault="000A22B3" w:rsidP="000A22B3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I                                                         -  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II                        </w:t>
      </w:r>
      <w:r w:rsidR="0000726C">
        <w:rPr>
          <w:rFonts w:ascii="Times New Roman" w:hAnsi="Times New Roman" w:cs="Times New Roman"/>
          <w:sz w:val="24"/>
          <w:szCs w:val="24"/>
        </w:rPr>
        <w:t xml:space="preserve">                               -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Studies  </w:t>
      </w:r>
      <w:r w:rsidR="0000726C">
        <w:rPr>
          <w:rFonts w:ascii="Times New Roman" w:hAnsi="Times New Roman" w:cs="Times New Roman"/>
          <w:sz w:val="24"/>
          <w:szCs w:val="24"/>
        </w:rPr>
        <w:t xml:space="preserve">                               -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Caribbean Studies           </w:t>
      </w:r>
      <w:r w:rsidR="0000726C">
        <w:rPr>
          <w:rFonts w:ascii="Times New Roman" w:hAnsi="Times New Roman" w:cs="Times New Roman"/>
          <w:sz w:val="24"/>
          <w:szCs w:val="24"/>
        </w:rPr>
        <w:t xml:space="preserve">                               -</w:t>
      </w:r>
      <w:r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Geography I                                                </w:t>
      </w:r>
      <w:r w:rsidR="0000726C">
        <w:rPr>
          <w:rFonts w:ascii="Times New Roman" w:hAnsi="Times New Roman" w:cs="Times New Roman"/>
          <w:sz w:val="24"/>
          <w:szCs w:val="24"/>
        </w:rPr>
        <w:t xml:space="preserve">   -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Geography II                  </w:t>
      </w:r>
      <w:r w:rsidR="0000726C">
        <w:rPr>
          <w:rFonts w:ascii="Times New Roman" w:hAnsi="Times New Roman" w:cs="Times New Roman"/>
          <w:sz w:val="24"/>
          <w:szCs w:val="24"/>
        </w:rPr>
        <w:t xml:space="preserve">                               -</w:t>
      </w:r>
      <w:r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I                     </w:t>
      </w:r>
      <w:r w:rsidR="0000726C">
        <w:rPr>
          <w:rFonts w:ascii="Times New Roman" w:hAnsi="Times New Roman" w:cs="Times New Roman"/>
          <w:sz w:val="24"/>
          <w:szCs w:val="24"/>
        </w:rPr>
        <w:t xml:space="preserve">                               - </w:t>
      </w:r>
      <w:r>
        <w:rPr>
          <w:rFonts w:ascii="Times New Roman" w:hAnsi="Times New Roman" w:cs="Times New Roman"/>
          <w:sz w:val="24"/>
          <w:szCs w:val="24"/>
        </w:rPr>
        <w:t>IV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 II                                                 - III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5E224C" w:rsidRDefault="005E224C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2B3">
        <w:rPr>
          <w:rFonts w:ascii="Times New Roman" w:hAnsi="Times New Roman" w:cs="Times New Roman"/>
          <w:b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0A22B3">
        <w:rPr>
          <w:rFonts w:ascii="Times New Roman" w:hAnsi="Times New Roman" w:cs="Times New Roman"/>
          <w:b/>
          <w:sz w:val="24"/>
          <w:szCs w:val="24"/>
        </w:rPr>
        <w:t xml:space="preserve"> LEVELS</w:t>
      </w:r>
    </w:p>
    <w:p w:rsidR="000A22B3" w:rsidRDefault="000A22B3" w:rsidP="000A22B3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22B3" w:rsidRDefault="000A22B3" w:rsidP="000A22B3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– II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A 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– distinction 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B 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– distinction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Studies 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– distinction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– distinction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– II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– II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Business 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>– II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</w:t>
      </w:r>
      <w:r w:rsidR="00274E1B">
        <w:rPr>
          <w:rFonts w:ascii="Times New Roman" w:hAnsi="Times New Roman" w:cs="Times New Roman"/>
          <w:sz w:val="24"/>
          <w:szCs w:val="24"/>
        </w:rPr>
        <w:t>graphy                                                    – II</w:t>
      </w: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274E1B" w:rsidP="00274E1B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4E1B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274E1B" w:rsidRDefault="00274E1B" w:rsidP="00274E1B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Facilitator,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V.Y.B.E 2015,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Gender Youth and Child Development.</w:t>
      </w:r>
    </w:p>
    <w:p w:rsidR="0000726C" w:rsidRDefault="0000726C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(July)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Facilitator,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V.Y.B.E 2014,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Gender Youth and Child Development.</w:t>
      </w:r>
    </w:p>
    <w:p w:rsidR="00274E1B" w:rsidRDefault="005E49FE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(July</w:t>
      </w:r>
      <w:r w:rsidR="0000726C">
        <w:rPr>
          <w:rFonts w:ascii="Times New Roman" w:hAnsi="Times New Roman" w:cs="Times New Roman"/>
          <w:sz w:val="24"/>
          <w:szCs w:val="24"/>
        </w:rPr>
        <w:t>)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JTA Supermarkets,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Crossing,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Fernando.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(July - August and December, 2012)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Facilitator,</w:t>
      </w: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V.Y.B.E 2011,</w:t>
      </w: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Sport and Youth Affairs.</w:t>
      </w:r>
    </w:p>
    <w:p w:rsidR="004B5E1D" w:rsidRDefault="0000726C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(July)</w:t>
      </w: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4B5E1D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E1D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B5E1D" w:rsidRDefault="004B5E1D" w:rsidP="004B5E1D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Kelvin George</w:t>
      </w: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Youth Development Officer,</w:t>
      </w: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St. Patrick </w:t>
      </w:r>
      <w:r w:rsidR="008B2584">
        <w:rPr>
          <w:rFonts w:ascii="Times New Roman" w:hAnsi="Times New Roman" w:cs="Times New Roman"/>
          <w:sz w:val="24"/>
          <w:szCs w:val="24"/>
        </w:rPr>
        <w:t xml:space="preserve">West </w:t>
      </w:r>
      <w:r>
        <w:rPr>
          <w:rFonts w:ascii="Times New Roman" w:hAnsi="Times New Roman" w:cs="Times New Roman"/>
          <w:sz w:val="24"/>
          <w:szCs w:val="24"/>
        </w:rPr>
        <w:t>District,</w:t>
      </w:r>
    </w:p>
    <w:p w:rsidR="008B2584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Sport and Youth Affairs.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contact: 648 - 6211</w:t>
      </w:r>
    </w:p>
    <w:p w:rsidR="004B5E1D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</w:t>
      </w:r>
      <w:r w:rsidR="004B5E1D">
        <w:rPr>
          <w:rFonts w:ascii="Times New Roman" w:hAnsi="Times New Roman" w:cs="Times New Roman"/>
          <w:sz w:val="24"/>
          <w:szCs w:val="24"/>
        </w:rPr>
        <w:t xml:space="preserve">Contact: 333 – 2856 / 333 – 9371 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address: #13 Hillcrest Drive, Point Fortin. </w:t>
      </w: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Julius Wilson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Productions Operator,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Fortin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Trinmar Limited.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Manager, 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NGC La Brea Nightingales Steel Orchestra.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Contact: 783 - 5057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Address: #17 High Road, La Brea.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Pr="008B2584" w:rsidRDefault="00142A9B" w:rsidP="008B2584">
      <w:pPr>
        <w:jc w:val="center"/>
      </w:pPr>
    </w:p>
    <w:sectPr w:rsidR="00142A9B" w:rsidRPr="008B25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594" w:rsidRDefault="00AA5594">
      <w:pPr>
        <w:spacing w:after="0" w:line="240" w:lineRule="auto"/>
      </w:pPr>
      <w:r>
        <w:separator/>
      </w:r>
    </w:p>
  </w:endnote>
  <w:endnote w:type="continuationSeparator" w:id="0">
    <w:p w:rsidR="00AA5594" w:rsidRDefault="00AA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584" w:rsidRDefault="008B25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541" w:rsidRDefault="0043671D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13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3541" w:rsidRDefault="0063354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1k40HiwCAACT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633541" w:rsidRDefault="0063354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15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3541" w:rsidRDefault="0063354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633541" w:rsidRDefault="0063354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5248084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9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3541" w:rsidRDefault="0063354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" stroked="f" strokeweight=".5pt">
              <v:stroke linestyle="thinThin"/>
              <v:textbox inset="2.53903mm,1.2695mm,2.53903mm,1.2695mm">
                <w:txbxContent>
                  <w:p w:rsidR="00633541" w:rsidRDefault="0063354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307318B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2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3541" w:rsidRDefault="00AA5594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placeholder>
                                <w:docPart w:val="82E3383D56CC43089BC512DA0AC324A1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6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1B2B">
                                <w:rPr>
                                  <w:b/>
                                  <w:bCs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June 23, 2016</w:t>
                              </w:r>
                            </w:sdtContent>
                          </w:sdt>
                          <w:r w:rsidR="0043671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43671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43671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3671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3B7C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6</w:t>
                          </w:r>
                          <w:r w:rsidR="0043671D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" filled="f" stroked="f" strokeweight="2pt">
              <v:textbox inset="0,0,0,0">
                <w:txbxContent>
                  <w:p w:rsidR="00633541" w:rsidRDefault="00AA5594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placeholder>
                          <w:docPart w:val="82E3383D56CC43089BC512DA0AC324A1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6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41B2B">
                          <w:rPr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June 23, 2016</w:t>
                        </w:r>
                      </w:sdtContent>
                    </w:sdt>
                    <w:r w:rsidR="0043671D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43671D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43671D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43671D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2D3B7C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6</w:t>
                    </w:r>
                    <w:r w:rsidR="0043671D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584" w:rsidRDefault="008B2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594" w:rsidRDefault="00AA5594">
      <w:pPr>
        <w:spacing w:after="0" w:line="240" w:lineRule="auto"/>
      </w:pPr>
      <w:r>
        <w:separator/>
      </w:r>
    </w:p>
  </w:footnote>
  <w:footnote w:type="continuationSeparator" w:id="0">
    <w:p w:rsidR="00AA5594" w:rsidRDefault="00AA5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584" w:rsidRDefault="008B2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584" w:rsidRDefault="008B25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541" w:rsidRDefault="0043671D">
    <w:pPr>
      <w:pStyle w:val="Head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79C4A43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0F46134F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DovFNI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7DDE02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2A8B194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L1PBps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65ED0BD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383D66DB" id="Rectangle 1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FDE"/>
    <w:multiLevelType w:val="hybridMultilevel"/>
    <w:tmpl w:val="DEBE9A8E"/>
    <w:lvl w:ilvl="0" w:tplc="C74A0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7D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8D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405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69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0A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04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446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6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777F"/>
    <w:multiLevelType w:val="hybridMultilevel"/>
    <w:tmpl w:val="14A8B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435BEB"/>
    <w:multiLevelType w:val="hybridMultilevel"/>
    <w:tmpl w:val="0BECE2BA"/>
    <w:lvl w:ilvl="0" w:tplc="A13E39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C7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E9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4C5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83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44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27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8FB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08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27A33"/>
    <w:multiLevelType w:val="hybridMultilevel"/>
    <w:tmpl w:val="B636A45A"/>
    <w:lvl w:ilvl="0" w:tplc="B470CE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3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057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67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E77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8F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E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E3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E3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1CC"/>
    <w:multiLevelType w:val="hybridMultilevel"/>
    <w:tmpl w:val="C870F434"/>
    <w:lvl w:ilvl="0" w:tplc="14987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6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28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0C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2D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0C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A3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FF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68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B3"/>
    <w:rsid w:val="0000726C"/>
    <w:rsid w:val="00024F8E"/>
    <w:rsid w:val="00090BAD"/>
    <w:rsid w:val="000A22B3"/>
    <w:rsid w:val="00142A9B"/>
    <w:rsid w:val="001B7AD6"/>
    <w:rsid w:val="00252CBE"/>
    <w:rsid w:val="00274E1B"/>
    <w:rsid w:val="002A2508"/>
    <w:rsid w:val="002D3B7C"/>
    <w:rsid w:val="0043671D"/>
    <w:rsid w:val="004B5E1D"/>
    <w:rsid w:val="00541B2B"/>
    <w:rsid w:val="005C6C24"/>
    <w:rsid w:val="005D6E0A"/>
    <w:rsid w:val="005E224C"/>
    <w:rsid w:val="005E49FE"/>
    <w:rsid w:val="00633541"/>
    <w:rsid w:val="006400DA"/>
    <w:rsid w:val="00772E80"/>
    <w:rsid w:val="00793D58"/>
    <w:rsid w:val="007D4DB2"/>
    <w:rsid w:val="008B2584"/>
    <w:rsid w:val="008B4A52"/>
    <w:rsid w:val="008D7AB1"/>
    <w:rsid w:val="00911571"/>
    <w:rsid w:val="00AA5594"/>
    <w:rsid w:val="00B63464"/>
    <w:rsid w:val="00CB10BA"/>
    <w:rsid w:val="00DB2765"/>
    <w:rsid w:val="00E82811"/>
    <w:rsid w:val="00F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BD3D6"/>
  <w15:docId w15:val="{1E6FA699-4CAB-45E8-9C1A-8F1AFE16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CCC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uiPriority w:val="99"/>
  </w:style>
  <w:style w:type="paragraph" w:customStyle="1" w:styleId="SenderAddress">
    <w:name w:val="Sender Address"/>
    <w:uiPriority w:val="2"/>
    <w:pPr>
      <w:spacing w:after="0" w:line="240" w:lineRule="auto"/>
    </w:pPr>
    <w:rPr>
      <w:color w:val="93A299" w:themeColor="accent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 w:line="276" w:lineRule="auto"/>
      <w:contextualSpacing/>
    </w:pPr>
    <w:rPr>
      <w:rFonts w:eastAsiaTheme="minorEastAsia"/>
      <w:sz w:val="22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  <w:rPr>
      <w:rFonts w:eastAsiaTheme="minorEastAsia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rFonts w:eastAsiaTheme="minorEastAsia"/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</w:rPr>
  </w:style>
  <w:style w:type="paragraph" w:styleId="Signature">
    <w:name w:val="Signature"/>
    <w:basedOn w:val="Normal"/>
    <w:link w:val="SignatureChar"/>
    <w:uiPriority w:val="99"/>
    <w:unhideWhenUsed/>
    <w:pPr>
      <w:spacing w:after="200" w:line="276" w:lineRule="auto"/>
      <w:contextualSpacing/>
    </w:pPr>
    <w:rPr>
      <w:rFonts w:eastAsiaTheme="minorEastAsia"/>
      <w:sz w:val="22"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22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11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91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51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5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00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00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65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17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3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92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0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46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62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36951ED41E47789B31B7887EBCC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08105-555D-4F48-BE6D-F3DB58771AA5}"/>
      </w:docPartPr>
      <w:docPartBody>
        <w:p w:rsidR="00163E06" w:rsidRDefault="008A43FC">
          <w:pPr>
            <w:pStyle w:val="BB36951ED41E47789B31B7887EBCC672"/>
          </w:pPr>
          <w:r>
            <w:rPr>
              <w:bCs/>
            </w:rPr>
            <w:t>[Type the sender company name]</w:t>
          </w:r>
        </w:p>
      </w:docPartBody>
    </w:docPart>
    <w:docPart>
      <w:docPartPr>
        <w:name w:val="D5B90317A0D444A1AFD9DD60CE0EB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46A87-2ECA-4043-A426-09B6ABBEC7F9}"/>
      </w:docPartPr>
      <w:docPartBody>
        <w:p w:rsidR="00163E06" w:rsidRDefault="008A43FC">
          <w:pPr>
            <w:pStyle w:val="D5B90317A0D444A1AFD9DD60CE0EB2BC"/>
          </w:pPr>
          <w:r>
            <w:rPr>
              <w:caps/>
              <w:color w:val="FFFFFF" w:themeColor="background1"/>
              <w:sz w:val="18"/>
              <w:szCs w:val="18"/>
            </w:rPr>
            <w:t>[TYPE THE SENDER COMPANY ADDRESS]</w:t>
          </w:r>
        </w:p>
      </w:docPartBody>
    </w:docPart>
    <w:docPart>
      <w:docPartPr>
        <w:name w:val="82E3383D56CC43089BC512DA0AC32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D753C-DC76-4EA2-B3D2-B5ABE33A663B}"/>
      </w:docPartPr>
      <w:docPartBody>
        <w:p w:rsidR="00163E06" w:rsidRDefault="008A43FC">
          <w:pPr>
            <w:pStyle w:val="82E3383D56CC43089BC512DA0AC324A1"/>
          </w:pPr>
          <w:r>
            <w:rPr>
              <w:color w:val="A6A6A6" w:themeColor="background1" w:themeShade="A6"/>
              <w:sz w:val="18"/>
              <w:szCs w:val="18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FC"/>
    <w:rsid w:val="00163E06"/>
    <w:rsid w:val="001806F9"/>
    <w:rsid w:val="003427F3"/>
    <w:rsid w:val="005A0DC4"/>
    <w:rsid w:val="005C05E2"/>
    <w:rsid w:val="006A2AB5"/>
    <w:rsid w:val="00782B76"/>
    <w:rsid w:val="008A43FC"/>
    <w:rsid w:val="00A701A6"/>
    <w:rsid w:val="00AD40FE"/>
    <w:rsid w:val="00C40F4A"/>
    <w:rsid w:val="00C773A4"/>
    <w:rsid w:val="00F1504B"/>
    <w:rsid w:val="00F669CC"/>
    <w:rsid w:val="00F8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36951ED41E47789B31B7887EBCC672">
    <w:name w:val="BB36951ED41E47789B31B7887EBCC672"/>
  </w:style>
  <w:style w:type="paragraph" w:customStyle="1" w:styleId="D5B90317A0D444A1AFD9DD60CE0EB2BC">
    <w:name w:val="D5B90317A0D444A1AFD9DD60CE0EB2BC"/>
  </w:style>
  <w:style w:type="paragraph" w:customStyle="1" w:styleId="5FE0207E710D42B9AFFBDA22F7B6CF9B">
    <w:name w:val="5FE0207E710D42B9AFFBDA22F7B6CF9B"/>
  </w:style>
  <w:style w:type="paragraph" w:customStyle="1" w:styleId="9423755183324066A3EE8AF67170BB5E">
    <w:name w:val="9423755183324066A3EE8AF67170BB5E"/>
  </w:style>
  <w:style w:type="paragraph" w:customStyle="1" w:styleId="895D49821BB848E8AD29F878301D0BC7">
    <w:name w:val="895D49821BB848E8AD29F878301D0BC7"/>
  </w:style>
  <w:style w:type="paragraph" w:customStyle="1" w:styleId="D31BBA383F8043A98081BA9B40C52B77">
    <w:name w:val="D31BBA383F8043A98081BA9B40C52B77"/>
  </w:style>
  <w:style w:type="paragraph" w:customStyle="1" w:styleId="1F177D22419D4F6BBF6C137D0FDF1B64">
    <w:name w:val="1F177D22419D4F6BBF6C137D0FDF1B64"/>
  </w:style>
  <w:style w:type="paragraph" w:customStyle="1" w:styleId="7E416F74AEE949E2ADF8DCE1CFB3B462">
    <w:name w:val="7E416F74AEE949E2ADF8DCE1CFB3B462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5D95894A2354FB892606242FEDA839F">
    <w:name w:val="85D95894A2354FB892606242FEDA839F"/>
  </w:style>
  <w:style w:type="paragraph" w:customStyle="1" w:styleId="0E9D8C51A33B41C39A4252735101FB5D">
    <w:name w:val="0E9D8C51A33B41C39A4252735101FB5D"/>
  </w:style>
  <w:style w:type="paragraph" w:customStyle="1" w:styleId="BD20D3AEDB5543E0B2C2437BA4C25CE5">
    <w:name w:val="BD20D3AEDB5543E0B2C2437BA4C25CE5"/>
  </w:style>
  <w:style w:type="paragraph" w:customStyle="1" w:styleId="D82358F42B004AFBBE6D586F502FC71C">
    <w:name w:val="D82358F42B004AFBBE6D586F502FC71C"/>
  </w:style>
  <w:style w:type="paragraph" w:customStyle="1" w:styleId="82E3383D56CC43089BC512DA0AC324A1">
    <w:name w:val="82E3383D56CC43089BC512DA0AC32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2016-06-23T00:00:00</PublishDate>
  <Abstract/>
  <CompanyAddress>#305 15th Street, techier village, point fortin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B6A54B-7DAB-43DC-BF19-8415D072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ApothecaryLetter</Template>
  <TotalTime>81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Tenika griffith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hp15</dc:creator>
  <cp:lastModifiedBy>hp15</cp:lastModifiedBy>
  <cp:revision>27</cp:revision>
  <dcterms:created xsi:type="dcterms:W3CDTF">2016-05-18T03:36:00Z</dcterms:created>
  <dcterms:modified xsi:type="dcterms:W3CDTF">2016-07-14T16:00:00Z</dcterms:modified>
</cp:coreProperties>
</file>