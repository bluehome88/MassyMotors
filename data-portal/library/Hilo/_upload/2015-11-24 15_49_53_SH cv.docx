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-924265653"/>
        <w:placeholder>
          <w:docPart w:val="B686694163B64EFFBA43CBD5207FB5BB"/>
        </w:placeholder>
        <w:docPartList>
          <w:docPartGallery w:val="Quick Parts"/>
          <w:docPartCategory w:val=" Resume Name"/>
        </w:docPartList>
      </w:sdtPr>
      <w:sdtEndPr/>
      <w:sdtContent>
        <w:p w:rsidR="007110CB" w:rsidRDefault="00055FB4">
          <w:sdt>
            <w:sdtPr>
              <w:id w:val="1404875842"/>
              <w:placeholder>
                <w:docPart w:val="9C1CC4B2FF4949ED8E6C3D9C0AEDAE8F"/>
              </w:placeholder>
              <w:date w:fullDate="2015-11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712FA">
                <w:t>11/11/2015</w:t>
              </w:r>
            </w:sdtContent>
          </w:sdt>
          <w:r w:rsidR="0015257D">
            <w:rPr>
              <w:noProof/>
            </w:rPr>
            <w:t xml:space="preserve"> </w:t>
          </w:r>
        </w:p>
        <w:p w:rsidR="007110CB" w:rsidRDefault="00055FB4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D7DE1C9E9A594AD8ABF268E77F89C29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712FA">
                <w:t>Shanté Hunte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4836A12D5BD1468BB3FE2F9C00663A4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7110CB" w:rsidRDefault="004712FA">
              <w:pPr>
                <w:pStyle w:val="Phone"/>
              </w:pPr>
              <w:r>
                <w:t>246 242 2730</w:t>
              </w:r>
            </w:p>
          </w:sdtContent>
        </w:sdt>
        <w:p w:rsidR="007110CB" w:rsidRDefault="007110CB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D1F177BB1C77460BB73816E2A7665CC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7110CB" w:rsidRDefault="004712FA">
              <w:pPr>
                <w:pStyle w:val="SenderAddress"/>
              </w:pPr>
              <w:r>
                <w:t>Shan_alisha@live.com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D1CEBB26A527414D974A128B8BA7560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7110CB" w:rsidRDefault="004712FA">
              <w:pPr>
                <w:pStyle w:val="SenderAddress"/>
              </w:pPr>
              <w:r>
                <w:t>Apple Hall, Hill Drive Close #1, St. Philip</w:t>
              </w:r>
            </w:p>
          </w:sdtContent>
        </w:sdt>
        <w:p w:rsidR="007110CB" w:rsidRDefault="007110CB">
          <w:pPr>
            <w:pStyle w:val="SenderAddress"/>
          </w:pPr>
        </w:p>
        <w:p w:rsidR="007110CB" w:rsidRDefault="00055FB4"/>
      </w:sdtContent>
    </w:sdt>
    <w:p w:rsidR="007110CB" w:rsidRDefault="0015257D">
      <w:pPr>
        <w:pStyle w:val="SectionHeading"/>
      </w:pPr>
      <w:r>
        <w:t>Objectives</w:t>
      </w:r>
    </w:p>
    <w:p w:rsidR="007110CB" w:rsidRDefault="008C0CB9">
      <w:r>
        <w:t>My main objective is to gain experience, further</w:t>
      </w:r>
      <w:r w:rsidR="0015436B">
        <w:t xml:space="preserve"> my studies to open myself to more gainful employment opportunities whilst making myself a better person.</w:t>
      </w:r>
    </w:p>
    <w:p w:rsidR="007110CB" w:rsidRDefault="0015257D">
      <w:pPr>
        <w:pStyle w:val="SectionHeading"/>
      </w:pPr>
      <w:r>
        <w:t>Education</w:t>
      </w:r>
    </w:p>
    <w:p w:rsidR="004712FA" w:rsidRPr="004712FA" w:rsidRDefault="004712FA" w:rsidP="004712FA">
      <w:pPr>
        <w:spacing w:after="0" w:line="240" w:lineRule="auto"/>
        <w:rPr>
          <w:color w:val="A9A57C" w:themeColor="accent1"/>
        </w:rPr>
      </w:pPr>
      <w:r w:rsidRPr="004712FA">
        <w:rPr>
          <w:color w:val="A9A57C" w:themeColor="accent1"/>
        </w:rPr>
        <w:t>Continuing Education Program at Springer Memorial School</w:t>
      </w:r>
    </w:p>
    <w:p w:rsidR="004712FA" w:rsidRPr="004712FA" w:rsidRDefault="004712FA" w:rsidP="004712FA">
      <w:pPr>
        <w:spacing w:after="0" w:line="240" w:lineRule="auto"/>
        <w:rPr>
          <w:b/>
        </w:rPr>
      </w:pPr>
      <w:r w:rsidRPr="004712FA">
        <w:rPr>
          <w:b/>
        </w:rPr>
        <w:t>September 2014- June 2015</w:t>
      </w:r>
      <w:r>
        <w:rPr>
          <w:b/>
        </w:rPr>
        <w:tab/>
        <w:t>English Language (General) Grade 3</w:t>
      </w:r>
      <w:r w:rsidRPr="004712FA">
        <w:rPr>
          <w:b/>
        </w:rPr>
        <w:tab/>
      </w:r>
    </w:p>
    <w:p w:rsidR="004712FA" w:rsidRDefault="004712FA">
      <w:pPr>
        <w:pStyle w:val="Subsection"/>
      </w:pPr>
    </w:p>
    <w:p w:rsidR="007110CB" w:rsidRDefault="004712FA">
      <w:pPr>
        <w:pStyle w:val="Subsection"/>
      </w:pPr>
      <w:r>
        <w:t>Springer Memorial Secondary School</w:t>
      </w:r>
    </w:p>
    <w:p w:rsidR="007110CB" w:rsidRDefault="004712FA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2006-</w:t>
      </w:r>
      <w:r w:rsidRPr="004712FA">
        <w:rPr>
          <w:b/>
          <w:bCs/>
          <w:iCs/>
        </w:rPr>
        <w:t>2012</w:t>
      </w:r>
    </w:p>
    <w:p w:rsidR="004712FA" w:rsidRDefault="004712FA" w:rsidP="004712FA">
      <w:pPr>
        <w:pStyle w:val="ListParagraph"/>
        <w:spacing w:after="0"/>
        <w:ind w:left="288" w:firstLine="0"/>
      </w:pPr>
    </w:p>
    <w:p w:rsidR="007110CB" w:rsidRDefault="004712FA" w:rsidP="004712FA">
      <w:pPr>
        <w:spacing w:after="0"/>
        <w:rPr>
          <w:color w:val="A9A57C" w:themeColor="accent1"/>
        </w:rPr>
      </w:pPr>
      <w:r w:rsidRPr="004712FA">
        <w:rPr>
          <w:color w:val="A9A57C" w:themeColor="accent1"/>
        </w:rPr>
        <w:t>Bayley’s Primary School</w:t>
      </w:r>
    </w:p>
    <w:p w:rsidR="004712FA" w:rsidRPr="004712FA" w:rsidRDefault="004712FA" w:rsidP="004712FA">
      <w:pPr>
        <w:spacing w:after="0"/>
        <w:rPr>
          <w:b/>
        </w:rPr>
      </w:pPr>
      <w:r w:rsidRPr="004712FA">
        <w:rPr>
          <w:b/>
        </w:rPr>
        <w:t>1999-2006</w:t>
      </w:r>
    </w:p>
    <w:p w:rsidR="007110CB" w:rsidRPr="008C0CB9" w:rsidRDefault="0015257D">
      <w:pPr>
        <w:pStyle w:val="SectionHeading"/>
        <w:rPr>
          <w:vertAlign w:val="subscript"/>
        </w:rPr>
      </w:pPr>
      <w:r>
        <w:t>Skills</w:t>
      </w:r>
    </w:p>
    <w:p w:rsidR="009F2397" w:rsidRDefault="009F2397">
      <w:pPr>
        <w:pStyle w:val="SectionHeading"/>
      </w:pPr>
      <w:r>
        <w:t>Communication Skills</w:t>
      </w:r>
    </w:p>
    <w:p w:rsidR="009F2397" w:rsidRDefault="009F2397" w:rsidP="009F2397">
      <w:pPr>
        <w:pStyle w:val="ListParagraph"/>
        <w:numPr>
          <w:ilvl w:val="0"/>
          <w:numId w:val="4"/>
        </w:numPr>
        <w:spacing w:after="0"/>
        <w:ind w:left="288" w:hanging="288"/>
      </w:pPr>
      <w:r>
        <w:t>Listens Carefully and accurately</w:t>
      </w:r>
    </w:p>
    <w:p w:rsidR="009F2397" w:rsidRDefault="009F2397" w:rsidP="009F2397">
      <w:pPr>
        <w:pStyle w:val="ListParagraph"/>
        <w:numPr>
          <w:ilvl w:val="0"/>
          <w:numId w:val="4"/>
        </w:numPr>
        <w:spacing w:after="0"/>
        <w:ind w:left="288" w:hanging="288"/>
      </w:pPr>
      <w:r>
        <w:t>Friendly and open-minded</w:t>
      </w:r>
    </w:p>
    <w:p w:rsidR="009F2397" w:rsidRDefault="009F2397">
      <w:pPr>
        <w:pStyle w:val="SectionHeading"/>
      </w:pPr>
      <w:r>
        <w:t>Teamwork Skills</w:t>
      </w:r>
    </w:p>
    <w:p w:rsidR="009F2397" w:rsidRDefault="009F2397" w:rsidP="009F2397">
      <w:pPr>
        <w:pStyle w:val="ListParagraph"/>
        <w:numPr>
          <w:ilvl w:val="0"/>
          <w:numId w:val="4"/>
        </w:numPr>
        <w:spacing w:after="0"/>
        <w:ind w:left="288" w:hanging="288"/>
      </w:pPr>
      <w:r>
        <w:t>Ability to work efficiently and effectively in a teamwork setting</w:t>
      </w:r>
    </w:p>
    <w:p w:rsidR="009F2397" w:rsidRDefault="009F2397">
      <w:pPr>
        <w:pStyle w:val="SectionHeading"/>
      </w:pPr>
      <w:r>
        <w:t>Learning Skills</w:t>
      </w:r>
    </w:p>
    <w:p w:rsidR="009F2397" w:rsidRDefault="009F2397" w:rsidP="009F2397">
      <w:pPr>
        <w:pStyle w:val="ListParagraph"/>
        <w:numPr>
          <w:ilvl w:val="0"/>
          <w:numId w:val="4"/>
        </w:numPr>
        <w:spacing w:after="0"/>
        <w:ind w:left="288" w:hanging="288"/>
      </w:pPr>
      <w:r>
        <w:t>Ability to learn new skills quickly and accurately</w:t>
      </w:r>
    </w:p>
    <w:p w:rsidR="009F2397" w:rsidRDefault="009F2397" w:rsidP="009F2397">
      <w:pPr>
        <w:spacing w:after="0"/>
        <w:rPr>
          <w:color w:val="675E47" w:themeColor="text2"/>
        </w:rPr>
      </w:pPr>
    </w:p>
    <w:p w:rsidR="009F2397" w:rsidRPr="009F2397" w:rsidRDefault="009F2397" w:rsidP="009F2397">
      <w:pPr>
        <w:spacing w:after="0"/>
        <w:rPr>
          <w:rFonts w:asciiTheme="majorHAnsi" w:hAnsiTheme="majorHAnsi"/>
          <w:b/>
          <w:color w:val="675E47" w:themeColor="text2"/>
          <w:sz w:val="24"/>
          <w:szCs w:val="24"/>
        </w:rPr>
      </w:pPr>
      <w:r w:rsidRPr="009F2397">
        <w:rPr>
          <w:rFonts w:asciiTheme="majorHAnsi" w:hAnsiTheme="majorHAnsi"/>
          <w:b/>
          <w:color w:val="675E47" w:themeColor="text2"/>
          <w:sz w:val="24"/>
          <w:szCs w:val="24"/>
        </w:rPr>
        <w:t>Interests</w:t>
      </w:r>
    </w:p>
    <w:p w:rsidR="009F2397" w:rsidRPr="002F3383" w:rsidRDefault="009F2397" w:rsidP="002F3383">
      <w:pPr>
        <w:pStyle w:val="ListParagraph"/>
        <w:numPr>
          <w:ilvl w:val="0"/>
          <w:numId w:val="6"/>
        </w:numPr>
        <w:spacing w:after="0"/>
        <w:ind w:left="360"/>
      </w:pPr>
      <w:r w:rsidRPr="002F3383">
        <w:t xml:space="preserve">Avid television viewer </w:t>
      </w:r>
    </w:p>
    <w:p w:rsidR="009F2397" w:rsidRDefault="009F2397" w:rsidP="000620E9">
      <w:pPr>
        <w:pStyle w:val="ListParagraph"/>
        <w:numPr>
          <w:ilvl w:val="0"/>
          <w:numId w:val="6"/>
        </w:numPr>
        <w:spacing w:after="200" w:line="276" w:lineRule="auto"/>
        <w:ind w:left="360"/>
      </w:pPr>
      <w:r w:rsidRPr="002F3383">
        <w:t>Socializing</w:t>
      </w:r>
      <w:bookmarkStart w:id="0" w:name="_GoBack"/>
      <w:bookmarkEnd w:id="0"/>
    </w:p>
    <w:sectPr w:rsidR="009F2397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FB4" w:rsidRDefault="00055FB4">
      <w:pPr>
        <w:spacing w:after="0" w:line="240" w:lineRule="auto"/>
      </w:pPr>
      <w:r>
        <w:separator/>
      </w:r>
    </w:p>
  </w:endnote>
  <w:endnote w:type="continuationSeparator" w:id="0">
    <w:p w:rsidR="00055FB4" w:rsidRDefault="0005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0CB" w:rsidRDefault="001525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7110CB" w:rsidRDefault="007110C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7110CB" w:rsidRDefault="007110C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110CB" w:rsidRDefault="0015257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F3383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7110CB" w:rsidRDefault="0015257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2F3383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0CB" w:rsidRDefault="0015257D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A99719B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7110CB" w:rsidRDefault="007110C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7110CB" w:rsidRDefault="007110C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110CB" w:rsidRDefault="0015257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7110CB" w:rsidRDefault="0015257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FB4" w:rsidRDefault="00055FB4">
      <w:pPr>
        <w:spacing w:after="0" w:line="240" w:lineRule="auto"/>
      </w:pPr>
      <w:r>
        <w:separator/>
      </w:r>
    </w:p>
  </w:footnote>
  <w:footnote w:type="continuationSeparator" w:id="0">
    <w:p w:rsidR="00055FB4" w:rsidRDefault="0005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0CB" w:rsidRDefault="0015257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963733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10CB" w:rsidRDefault="0015257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7110CB" w:rsidRDefault="0015257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7110CB" w:rsidRDefault="007110C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7110CB" w:rsidRDefault="007110C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0CB" w:rsidRDefault="001525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8609D5C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7110CB" w:rsidRDefault="007110C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10CB" w:rsidRDefault="007110C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7110CB" w:rsidRDefault="007110CB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7AE"/>
    <w:multiLevelType w:val="hybridMultilevel"/>
    <w:tmpl w:val="9D3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FA"/>
    <w:rsid w:val="00055FB4"/>
    <w:rsid w:val="0015257D"/>
    <w:rsid w:val="0015436B"/>
    <w:rsid w:val="002F3383"/>
    <w:rsid w:val="004712FA"/>
    <w:rsid w:val="00634061"/>
    <w:rsid w:val="007110CB"/>
    <w:rsid w:val="008C0CB9"/>
    <w:rsid w:val="009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5E7E2-40EC-4E0C-94D0-DA734A3C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SectionHeadingChar">
    <w:name w:val="Section Heading Char"/>
    <w:basedOn w:val="Heading1Char"/>
    <w:link w:val="SectionHeading"/>
    <w:rsid w:val="009F2397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86694163B64EFFBA43CBD5207FB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F1714-ED72-40D7-8AF7-7980BF51E9B0}"/>
      </w:docPartPr>
      <w:docPartBody>
        <w:p w:rsidR="00F51669" w:rsidRDefault="002B0BBB">
          <w:pPr>
            <w:pStyle w:val="B686694163B64EFFBA43CBD5207FB5B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C1CC4B2FF4949ED8E6C3D9C0AEDA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F3F3-7C7E-426C-8604-5B6AA97B4041}"/>
      </w:docPartPr>
      <w:docPartBody>
        <w:p w:rsidR="00F51669" w:rsidRDefault="002B0BBB">
          <w:pPr>
            <w:pStyle w:val="9C1CC4B2FF4949ED8E6C3D9C0AEDAE8F"/>
          </w:pPr>
          <w:r>
            <w:t>[Type the date]</w:t>
          </w:r>
        </w:p>
      </w:docPartBody>
    </w:docPart>
    <w:docPart>
      <w:docPartPr>
        <w:name w:val="D7DE1C9E9A594AD8ABF268E77F89C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17EF8-81FE-42EB-A75B-F9CFBA1C0D9C}"/>
      </w:docPartPr>
      <w:docPartBody>
        <w:p w:rsidR="00F51669" w:rsidRDefault="002B0BBB">
          <w:pPr>
            <w:pStyle w:val="D7DE1C9E9A594AD8ABF268E77F89C29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4836A12D5BD1468BB3FE2F9C0066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179DC-BE59-4760-B64A-57A514694510}"/>
      </w:docPartPr>
      <w:docPartBody>
        <w:p w:rsidR="00F51669" w:rsidRDefault="002B0BBB">
          <w:pPr>
            <w:pStyle w:val="4836A12D5BD1468BB3FE2F9C00663A4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1F177BB1C77460BB73816E2A7665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F9EDE-F97D-4B1C-B500-E0B0E8B71AA2}"/>
      </w:docPartPr>
      <w:docPartBody>
        <w:p w:rsidR="00F51669" w:rsidRDefault="002B0BBB">
          <w:pPr>
            <w:pStyle w:val="D1F177BB1C77460BB73816E2A7665CC0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D1CEBB26A527414D974A128B8BA75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9472E-FD80-4EFB-A4E5-9AA88DCF23B2}"/>
      </w:docPartPr>
      <w:docPartBody>
        <w:p w:rsidR="00F51669" w:rsidRDefault="002B0BBB">
          <w:pPr>
            <w:pStyle w:val="D1CEBB26A527414D974A128B8BA7560A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BB"/>
    <w:rsid w:val="002B0BBB"/>
    <w:rsid w:val="002F068F"/>
    <w:rsid w:val="00F5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686694163B64EFFBA43CBD5207FB5BB">
    <w:name w:val="B686694163B64EFFBA43CBD5207FB5BB"/>
  </w:style>
  <w:style w:type="paragraph" w:customStyle="1" w:styleId="9C1CC4B2FF4949ED8E6C3D9C0AEDAE8F">
    <w:name w:val="9C1CC4B2FF4949ED8E6C3D9C0AEDAE8F"/>
  </w:style>
  <w:style w:type="paragraph" w:customStyle="1" w:styleId="D7DE1C9E9A594AD8ABF268E77F89C293">
    <w:name w:val="D7DE1C9E9A594AD8ABF268E77F89C293"/>
  </w:style>
  <w:style w:type="paragraph" w:customStyle="1" w:styleId="4836A12D5BD1468BB3FE2F9C00663A48">
    <w:name w:val="4836A12D5BD1468BB3FE2F9C00663A48"/>
  </w:style>
  <w:style w:type="paragraph" w:customStyle="1" w:styleId="D1F177BB1C77460BB73816E2A7665CC0">
    <w:name w:val="D1F177BB1C77460BB73816E2A7665CC0"/>
  </w:style>
  <w:style w:type="paragraph" w:customStyle="1" w:styleId="D1CEBB26A527414D974A128B8BA7560A">
    <w:name w:val="D1CEBB26A527414D974A128B8BA7560A"/>
  </w:style>
  <w:style w:type="paragraph" w:customStyle="1" w:styleId="E1A760F05E494BD09434991195291DFA">
    <w:name w:val="E1A760F05E494BD09434991195291DFA"/>
  </w:style>
  <w:style w:type="paragraph" w:customStyle="1" w:styleId="CB0AF62025834F3A99B26E447D7AB9AB">
    <w:name w:val="CB0AF62025834F3A99B26E447D7AB9AB"/>
  </w:style>
  <w:style w:type="paragraph" w:customStyle="1" w:styleId="69E09F0F4C614EEE9C7C1BE573BFE014">
    <w:name w:val="69E09F0F4C614EEE9C7C1BE573BFE014"/>
  </w:style>
  <w:style w:type="paragraph" w:customStyle="1" w:styleId="98C7096B296A43F78B867C63FA8F54ED">
    <w:name w:val="98C7096B296A43F78B867C63FA8F54ED"/>
  </w:style>
  <w:style w:type="paragraph" w:customStyle="1" w:styleId="7273C46C35DA4D44A89D55D7D8648794">
    <w:name w:val="7273C46C35DA4D44A89D55D7D8648794"/>
  </w:style>
  <w:style w:type="paragraph" w:customStyle="1" w:styleId="3248098425CC49C4B204ABB489B7B908">
    <w:name w:val="3248098425CC49C4B204ABB489B7B908"/>
  </w:style>
  <w:style w:type="paragraph" w:customStyle="1" w:styleId="D93E65C635DD418888C8BE9772E6EA33">
    <w:name w:val="D93E65C635DD418888C8BE9772E6EA33"/>
  </w:style>
  <w:style w:type="paragraph" w:customStyle="1" w:styleId="98E38CFB5894456B92B1CAB05DD22108">
    <w:name w:val="98E38CFB5894456B92B1CAB05DD22108"/>
  </w:style>
  <w:style w:type="paragraph" w:customStyle="1" w:styleId="0BAAD307E2D94843AB87CC16FFC240F5">
    <w:name w:val="0BAAD307E2D94843AB87CC16FFC240F5"/>
  </w:style>
  <w:style w:type="paragraph" w:customStyle="1" w:styleId="6AB48525EC64442F95A967FC23F9CB00">
    <w:name w:val="6AB48525EC64442F95A967FC23F9CB00"/>
  </w:style>
  <w:style w:type="paragraph" w:customStyle="1" w:styleId="97320E1D71B54204950F33BC4FEED43C">
    <w:name w:val="97320E1D71B54204950F33BC4FEED43C"/>
  </w:style>
  <w:style w:type="paragraph" w:customStyle="1" w:styleId="CC0CD2D4AA264BEE872AC94A2A7EFD4E">
    <w:name w:val="CC0CD2D4AA264BEE872AC94A2A7EFD4E"/>
  </w:style>
  <w:style w:type="paragraph" w:customStyle="1" w:styleId="18EA8F9F42A14F53AA980CD07128185E">
    <w:name w:val="18EA8F9F42A14F53AA980CD07128185E"/>
  </w:style>
  <w:style w:type="paragraph" w:customStyle="1" w:styleId="B35888533A0E43C09C6233C66E50BD1F">
    <w:name w:val="B35888533A0E43C09C6233C66E50BD1F"/>
    <w:rsid w:val="00F51669"/>
  </w:style>
  <w:style w:type="paragraph" w:customStyle="1" w:styleId="DF702AC82AA34BF1B4CA837BC765E559">
    <w:name w:val="DF702AC82AA34BF1B4CA837BC765E559"/>
    <w:rsid w:val="00F51669"/>
  </w:style>
  <w:style w:type="paragraph" w:customStyle="1" w:styleId="9C07508EA1044987A66458C25E6CC5A4">
    <w:name w:val="9C07508EA1044987A66458C25E6CC5A4"/>
    <w:rsid w:val="00F51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Apple Hall, Hill Drive Close #1, St. Philip</CompanyAddress>
  <CompanyPhone>246 242 2730</CompanyPhone>
  <CompanyFax/>
  <CompanyEmail>Shan_alisha@live.com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9092603-D151-40C4-9AA0-AE0548B7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201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Shanté Hunte</dc:creator>
  <cp:lastModifiedBy>Natasha Hunte</cp:lastModifiedBy>
  <cp:revision>3</cp:revision>
  <dcterms:created xsi:type="dcterms:W3CDTF">2015-11-11T13:12:00Z</dcterms:created>
  <dcterms:modified xsi:type="dcterms:W3CDTF">2015-11-11T17:03:00Z</dcterms:modified>
</cp:coreProperties>
</file>