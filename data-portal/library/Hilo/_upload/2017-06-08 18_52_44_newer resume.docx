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16" w:rsidRDefault="00235C16">
      <w:r>
        <w:t xml:space="preserve">                                                                                                                                                          St Lucien Road</w:t>
      </w:r>
    </w:p>
    <w:p w:rsidR="00235C16" w:rsidRDefault="00235C16">
      <w:r>
        <w:t xml:space="preserve">Diego Martin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5C16" w:rsidRDefault="00235C16">
      <w:r>
        <w:t>Dear Sir/Madam,</w:t>
      </w:r>
    </w:p>
    <w:p w:rsidR="00235C16" w:rsidRDefault="00235C16">
      <w:r>
        <w:t>I am a graduate of Success Laventille Composite and Sixth Form Government (polytechnic institute) where I successfully completed my general and advanced secondary school education.</w:t>
      </w:r>
    </w:p>
    <w:p w:rsidR="00235C16" w:rsidRDefault="00235C16">
      <w:r>
        <w:t>Therefore, I consider it a privilege to offer my services to your reputable company.</w:t>
      </w:r>
    </w:p>
    <w:p w:rsidR="00235C16" w:rsidRDefault="00235C16">
      <w:r>
        <w:t>If my application is successful I will dedicate my energies, skills and talents for the mutual benefit of your firm and myself.</w:t>
      </w:r>
    </w:p>
    <w:p w:rsidR="00235C16" w:rsidRDefault="00235C16">
      <w:r>
        <w:t>Please find enclosed my curriculum vitae.</w:t>
      </w:r>
    </w:p>
    <w:p w:rsidR="00235C16" w:rsidRDefault="00235C16">
      <w:r>
        <w:t>Thanking you for your consideration,</w:t>
      </w:r>
    </w:p>
    <w:p w:rsidR="00235C16" w:rsidRDefault="00235C16"/>
    <w:p w:rsidR="00235C16" w:rsidRDefault="00235C16">
      <w:r>
        <w:t>Yours respectfully,</w:t>
      </w:r>
    </w:p>
    <w:p w:rsidR="00235C16" w:rsidRDefault="00235C16"/>
    <w:p w:rsidR="00235C16" w:rsidRDefault="00235C16">
      <w:r>
        <w:rPr>
          <w:rFonts w:cs="Times New Roman"/>
        </w:rPr>
        <w:t>…………………</w:t>
      </w:r>
      <w:r>
        <w:t>..</w:t>
      </w:r>
    </w:p>
    <w:p w:rsidR="00235C16" w:rsidRDefault="00235C16">
      <w:r>
        <w:t>Crissy Young.</w:t>
      </w:r>
    </w:p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/>
    <w:p w:rsidR="00235C16" w:rsidRDefault="00235C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235C16" w:rsidRDefault="00235C16">
      <w:r w:rsidRPr="00143A00">
        <w:rPr>
          <w:b/>
          <w:bCs/>
        </w:rPr>
        <w:t>Name:</w:t>
      </w:r>
      <w:r>
        <w:t xml:space="preserve">                                               Crissy Young</w:t>
      </w:r>
    </w:p>
    <w:p w:rsidR="00235C16" w:rsidRDefault="00235C16">
      <w:r w:rsidRPr="00143A00">
        <w:rPr>
          <w:b/>
          <w:bCs/>
        </w:rPr>
        <w:t>Address:</w:t>
      </w:r>
      <w:r>
        <w:t xml:space="preserve">                                            St Lucian Road Diego Martin</w:t>
      </w:r>
    </w:p>
    <w:p w:rsidR="00235C16" w:rsidRDefault="00235C16">
      <w:r>
        <w:t xml:space="preserve">                                                                                                         </w:t>
      </w:r>
    </w:p>
    <w:p w:rsidR="00235C16" w:rsidRDefault="00235C16">
      <w:r w:rsidRPr="00143A00">
        <w:rPr>
          <w:b/>
          <w:bCs/>
        </w:rPr>
        <w:t>Telephone Number:</w:t>
      </w:r>
      <w:r>
        <w:t xml:space="preserve">                     376-4005 / 629-8467</w:t>
      </w:r>
    </w:p>
    <w:p w:rsidR="00235C16" w:rsidRDefault="00235C16">
      <w:r w:rsidRPr="00143A00">
        <w:rPr>
          <w:b/>
          <w:bCs/>
        </w:rPr>
        <w:t>Date of Birth:</w:t>
      </w:r>
      <w:r>
        <w:t xml:space="preserve">                                 12</w:t>
      </w:r>
      <w:r>
        <w:rPr>
          <w:vertAlign w:val="superscript"/>
        </w:rPr>
        <w:t>th</w:t>
      </w:r>
      <w:r>
        <w:t xml:space="preserve"> September, 1992</w:t>
      </w:r>
    </w:p>
    <w:p w:rsidR="00235C16" w:rsidRDefault="00235C16">
      <w:r w:rsidRPr="00143A00">
        <w:rPr>
          <w:b/>
          <w:bCs/>
        </w:rPr>
        <w:t>Marital Status:</w:t>
      </w:r>
      <w:r>
        <w:t xml:space="preserve">                              Single</w:t>
      </w:r>
    </w:p>
    <w:p w:rsidR="00235C16" w:rsidRDefault="00235C16">
      <w:r w:rsidRPr="00143A00">
        <w:rPr>
          <w:b/>
          <w:bCs/>
        </w:rPr>
        <w:t>Mission Statement:</w:t>
      </w:r>
      <w:r>
        <w:t xml:space="preserve">                     To enhance my understanding and knowledge of the position and to gain </w:t>
      </w:r>
    </w:p>
    <w:p w:rsidR="00235C16" w:rsidRDefault="00235C16">
      <w:r>
        <w:t xml:space="preserve">                                                        experience in the word of work so that I may be able to apply my </w:t>
      </w:r>
    </w:p>
    <w:p w:rsidR="00235C16" w:rsidRDefault="00235C16">
      <w:r>
        <w:t xml:space="preserve">                                                        knowledge meaningfully, contributing not only to my general</w:t>
      </w:r>
    </w:p>
    <w:p w:rsidR="00235C16" w:rsidRDefault="00235C16">
      <w:r>
        <w:t xml:space="preserve">                                                        progress but also to the improvement of the organisation with</w:t>
      </w:r>
    </w:p>
    <w:p w:rsidR="00235C16" w:rsidRDefault="00235C16">
      <w:r>
        <w:t xml:space="preserve">                                                        which I work.</w:t>
      </w:r>
    </w:p>
    <w:p w:rsidR="00235C16" w:rsidRDefault="00235C16"/>
    <w:p w:rsidR="00235C16" w:rsidRPr="00143A00" w:rsidRDefault="00235C16">
      <w:pPr>
        <w:rPr>
          <w:b/>
          <w:bCs/>
        </w:rPr>
      </w:pPr>
      <w:r w:rsidRPr="00143A00">
        <w:rPr>
          <w:b/>
          <w:bCs/>
        </w:rPr>
        <w:t>Qualifications:</w:t>
      </w:r>
      <w:r>
        <w:t xml:space="preserve">                             </w:t>
      </w:r>
      <w:r w:rsidRPr="00143A00">
        <w:rPr>
          <w:b/>
          <w:bCs/>
        </w:rPr>
        <w:t>Success Laventille Composite 2005-2010</w:t>
      </w:r>
    </w:p>
    <w:p w:rsidR="00235C16" w:rsidRDefault="00235C16">
      <w:r>
        <w:t xml:space="preserve">                                                       CXC general proficiency</w:t>
      </w:r>
    </w:p>
    <w:p w:rsidR="00235C16" w:rsidRDefault="00235C16">
      <w:r>
        <w:t xml:space="preserve">                                                       English                                             grade 1</w:t>
      </w:r>
    </w:p>
    <w:p w:rsidR="00235C16" w:rsidRDefault="00235C16">
      <w:r>
        <w:t xml:space="preserve">                                                       Mathematics                                  grade 3</w:t>
      </w:r>
    </w:p>
    <w:p w:rsidR="00235C16" w:rsidRDefault="00235C16">
      <w:r>
        <w:t xml:space="preserve">                                                       Principles of accounts                   grade 2</w:t>
      </w:r>
    </w:p>
    <w:p w:rsidR="00235C16" w:rsidRDefault="00235C16">
      <w:r>
        <w:t xml:space="preserve">                                                       Principles of business                    grade 3</w:t>
      </w:r>
    </w:p>
    <w:p w:rsidR="00235C16" w:rsidRDefault="00235C16">
      <w:r>
        <w:t xml:space="preserve">                                                       Social studies                                  grade2</w:t>
      </w:r>
    </w:p>
    <w:p w:rsidR="00235C16" w:rsidRDefault="00235C16">
      <w:r>
        <w:t xml:space="preserve">                                                       Integrated Science                        grade2</w:t>
      </w:r>
    </w:p>
    <w:p w:rsidR="00235C16" w:rsidRDefault="00235C16">
      <w:r>
        <w:t xml:space="preserve">                                                       Information Technology               grade4</w:t>
      </w:r>
    </w:p>
    <w:p w:rsidR="00235C16" w:rsidRDefault="00235C16">
      <w:r>
        <w:t xml:space="preserve">                                     </w:t>
      </w:r>
    </w:p>
    <w:p w:rsidR="00235C16" w:rsidRPr="00143A00" w:rsidRDefault="00235C16">
      <w:pPr>
        <w:rPr>
          <w:b/>
          <w:bCs/>
        </w:rPr>
      </w:pPr>
      <w:r>
        <w:t xml:space="preserve">                                                     </w:t>
      </w:r>
      <w:r w:rsidRPr="00143A00">
        <w:rPr>
          <w:b/>
          <w:bCs/>
        </w:rPr>
        <w:t>Sixth Form Government 2011-2013</w:t>
      </w:r>
    </w:p>
    <w:p w:rsidR="00235C16" w:rsidRPr="00143A00" w:rsidRDefault="00235C16">
      <w:pPr>
        <w:rPr>
          <w:i/>
          <w:iCs/>
        </w:rPr>
      </w:pPr>
      <w:r w:rsidRPr="00143A00">
        <w:rPr>
          <w:i/>
          <w:iCs/>
        </w:rPr>
        <w:t xml:space="preserve">                                                     CAPE A- level unit one</w:t>
      </w:r>
    </w:p>
    <w:p w:rsidR="00235C16" w:rsidRDefault="00235C16">
      <w:r>
        <w:t xml:space="preserve">                                                 Caribbean Studies                          grade 4</w:t>
      </w:r>
    </w:p>
    <w:p w:rsidR="00235C16" w:rsidRDefault="00235C16">
      <w:r>
        <w:t xml:space="preserve">                                                 Management of business               grade 5</w:t>
      </w:r>
    </w:p>
    <w:p w:rsidR="00235C16" w:rsidRDefault="00235C16">
      <w:r>
        <w:t xml:space="preserve">                                                 Accounting                                        grade 5</w:t>
      </w:r>
    </w:p>
    <w:p w:rsidR="00235C16" w:rsidRDefault="00235C16">
      <w:r>
        <w:t xml:space="preserve">                                                 Sociology                                           grade 5</w:t>
      </w:r>
    </w:p>
    <w:p w:rsidR="00235C16" w:rsidRDefault="00235C16">
      <w:r>
        <w:t xml:space="preserve">            </w:t>
      </w:r>
    </w:p>
    <w:p w:rsidR="00235C16" w:rsidRPr="00143A00" w:rsidRDefault="00235C16">
      <w:pPr>
        <w:rPr>
          <w:b/>
          <w:bCs/>
        </w:rPr>
      </w:pPr>
      <w:r>
        <w:t xml:space="preserve">                                                 </w:t>
      </w:r>
      <w:r w:rsidRPr="00143A00">
        <w:rPr>
          <w:b/>
          <w:bCs/>
        </w:rPr>
        <w:t>Unit two</w:t>
      </w:r>
    </w:p>
    <w:p w:rsidR="00235C16" w:rsidRDefault="00235C16">
      <w:r>
        <w:t xml:space="preserve">                                               Communication studies                  grade 2</w:t>
      </w:r>
    </w:p>
    <w:p w:rsidR="00235C16" w:rsidRDefault="00235C16">
      <w:r>
        <w:t xml:space="preserve">                                               Management of business               grade 5</w:t>
      </w:r>
    </w:p>
    <w:p w:rsidR="00235C16" w:rsidRDefault="00235C16">
      <w:r>
        <w:t xml:space="preserve">                                               Accounting                                        grade 6</w:t>
      </w:r>
    </w:p>
    <w:p w:rsidR="00235C16" w:rsidRDefault="00235C16">
      <w:r>
        <w:t xml:space="preserve">                                               Sociology                                           grade 5</w:t>
      </w:r>
    </w:p>
    <w:p w:rsidR="00235C16" w:rsidRDefault="00235C16">
      <w:r>
        <w:t xml:space="preserve">    </w:t>
      </w:r>
    </w:p>
    <w:p w:rsidR="00235C16" w:rsidRDefault="00235C16">
      <w:r>
        <w:t xml:space="preserve">                                             </w:t>
      </w:r>
      <w:r w:rsidRPr="00143A00">
        <w:rPr>
          <w:b/>
          <w:bCs/>
        </w:rPr>
        <w:t>Delta Soft</w:t>
      </w:r>
      <w:r>
        <w:t xml:space="preserve"> </w:t>
      </w:r>
      <w:r>
        <w:rPr>
          <w:rFonts w:cs="Times New Roman"/>
        </w:rPr>
        <w:t>–</w:t>
      </w:r>
      <w:r>
        <w:t xml:space="preserve"> </w:t>
      </w:r>
      <w:r w:rsidRPr="00143A00">
        <w:rPr>
          <w:b/>
          <w:bCs/>
        </w:rPr>
        <w:t>computer training services</w:t>
      </w:r>
      <w:r>
        <w:t xml:space="preserve"> </w:t>
      </w:r>
    </w:p>
    <w:p w:rsidR="00235C16" w:rsidRDefault="00235C16">
      <w:r>
        <w:t xml:space="preserve">                                             Introduction to business software certificate          </w:t>
      </w:r>
    </w:p>
    <w:p w:rsidR="00235C16" w:rsidRDefault="00235C16"/>
    <w:p w:rsidR="00235C16" w:rsidRDefault="00235C16">
      <w:pPr>
        <w:spacing w:line="240" w:lineRule="auto"/>
      </w:pPr>
      <w:r w:rsidRPr="00143A00">
        <w:rPr>
          <w:b/>
          <w:bCs/>
        </w:rPr>
        <w:t>Work Experience:</w:t>
      </w:r>
      <w:r>
        <w:t xml:space="preserve">            Kappa Drugs</w:t>
      </w:r>
    </w:p>
    <w:p w:rsidR="00235C16" w:rsidRDefault="00235C16">
      <w:pPr>
        <w:spacing w:line="240" w:lineRule="auto"/>
      </w:pPr>
      <w:r>
        <w:t xml:space="preserve">                                            Customer Service Representative</w:t>
      </w:r>
    </w:p>
    <w:p w:rsidR="00235C16" w:rsidRDefault="00235C16">
      <w:pPr>
        <w:spacing w:line="240" w:lineRule="auto"/>
      </w:pPr>
      <w:r>
        <w:t xml:space="preserve">                                           (July </w:t>
      </w:r>
      <w:r>
        <w:rPr>
          <w:rFonts w:cs="Times New Roman"/>
        </w:rPr>
        <w:t>–</w:t>
      </w:r>
      <w:r>
        <w:t xml:space="preserve">August vacations)  </w:t>
      </w:r>
    </w:p>
    <w:p w:rsidR="00235C16" w:rsidRDefault="00235C16" w:rsidP="00143A00">
      <w:pPr>
        <w:numPr>
          <w:ilvl w:val="0"/>
          <w:numId w:val="2"/>
        </w:numPr>
        <w:spacing w:line="240" w:lineRule="auto"/>
      </w:pPr>
      <w:r>
        <w:t xml:space="preserve">Customer Service Representative </w:t>
      </w:r>
    </w:p>
    <w:p w:rsidR="00235C16" w:rsidRDefault="00235C16" w:rsidP="00143A00">
      <w:pPr>
        <w:numPr>
          <w:ilvl w:val="0"/>
          <w:numId w:val="2"/>
        </w:numPr>
        <w:spacing w:line="240" w:lineRule="auto"/>
      </w:pPr>
      <w:r>
        <w:t>Packing Store</w:t>
      </w:r>
    </w:p>
    <w:p w:rsidR="00235C16" w:rsidRDefault="00235C16">
      <w:pPr>
        <w:spacing w:line="240" w:lineRule="auto"/>
        <w:rPr>
          <w:rFonts w:cs="Times New Roman"/>
        </w:rPr>
      </w:pPr>
    </w:p>
    <w:p w:rsidR="00235C16" w:rsidRPr="00143A00" w:rsidRDefault="00235C16">
      <w:pPr>
        <w:spacing w:line="240" w:lineRule="auto"/>
        <w:rPr>
          <w:b/>
          <w:bCs/>
        </w:rPr>
      </w:pPr>
      <w:r>
        <w:t xml:space="preserve">                                         </w:t>
      </w:r>
      <w:r w:rsidRPr="00143A00">
        <w:rPr>
          <w:b/>
          <w:bCs/>
        </w:rPr>
        <w:t>The Ministry Of Finance</w:t>
      </w:r>
    </w:p>
    <w:p w:rsidR="00235C16" w:rsidRDefault="00235C16">
      <w:pPr>
        <w:spacing w:line="240" w:lineRule="auto"/>
      </w:pPr>
      <w:r>
        <w:t xml:space="preserve">                                         Inland Revenue Division</w:t>
      </w:r>
    </w:p>
    <w:p w:rsidR="00235C16" w:rsidRDefault="00235C16" w:rsidP="00143A00">
      <w:pPr>
        <w:tabs>
          <w:tab w:val="left" w:pos="2115"/>
        </w:tabs>
        <w:spacing w:line="240" w:lineRule="auto"/>
      </w:pPr>
      <w:r>
        <w:t xml:space="preserve">                                        Clerical Assistance   </w:t>
      </w:r>
    </w:p>
    <w:p w:rsidR="00235C16" w:rsidRDefault="00235C16">
      <w:pPr>
        <w:spacing w:line="240" w:lineRule="auto"/>
      </w:pPr>
      <w:r>
        <w:t xml:space="preserve">                                        Six month contract January 19</w:t>
      </w:r>
      <w:r>
        <w:rPr>
          <w:vertAlign w:val="superscript"/>
        </w:rPr>
        <w:t>th</w:t>
      </w:r>
      <w:r>
        <w:t xml:space="preserve"> till July 24</w:t>
      </w:r>
      <w:r>
        <w:rPr>
          <w:vertAlign w:val="superscript"/>
        </w:rPr>
        <w:t>th</w:t>
      </w:r>
      <w:r>
        <w:t xml:space="preserve"> </w:t>
      </w:r>
    </w:p>
    <w:p w:rsidR="00235C16" w:rsidRDefault="00235C16" w:rsidP="00143A00">
      <w:pPr>
        <w:numPr>
          <w:ilvl w:val="0"/>
          <w:numId w:val="3"/>
        </w:numPr>
        <w:spacing w:line="240" w:lineRule="auto"/>
      </w:pPr>
      <w:r>
        <w:t>Mail room Staff</w:t>
      </w:r>
    </w:p>
    <w:p w:rsidR="00235C16" w:rsidRDefault="00235C16" w:rsidP="00143A00">
      <w:pPr>
        <w:numPr>
          <w:ilvl w:val="0"/>
          <w:numId w:val="3"/>
        </w:numPr>
        <w:spacing w:line="240" w:lineRule="auto"/>
      </w:pPr>
      <w:r>
        <w:t>Receiving tax forms</w:t>
      </w:r>
    </w:p>
    <w:p w:rsidR="00235C16" w:rsidRDefault="00235C16" w:rsidP="00143A00">
      <w:pPr>
        <w:numPr>
          <w:ilvl w:val="0"/>
          <w:numId w:val="3"/>
        </w:numPr>
        <w:spacing w:line="240" w:lineRule="auto"/>
      </w:pPr>
      <w:r>
        <w:t>Dealing with customers</w:t>
      </w:r>
    </w:p>
    <w:p w:rsidR="00235C16" w:rsidRDefault="00235C16" w:rsidP="00143A00">
      <w:pPr>
        <w:numPr>
          <w:ilvl w:val="0"/>
          <w:numId w:val="3"/>
        </w:numPr>
        <w:spacing w:line="240" w:lineRule="auto"/>
      </w:pPr>
      <w:r>
        <w:t xml:space="preserve">Data entry </w:t>
      </w:r>
    </w:p>
    <w:p w:rsidR="00235C16" w:rsidRDefault="00235C16" w:rsidP="00BD25FB">
      <w:pPr>
        <w:numPr>
          <w:ilvl w:val="0"/>
          <w:numId w:val="3"/>
        </w:numPr>
        <w:spacing w:line="240" w:lineRule="auto"/>
      </w:pPr>
      <w:r>
        <w:t>Processing</w:t>
      </w:r>
    </w:p>
    <w:p w:rsidR="00235C16" w:rsidRDefault="00235C16" w:rsidP="00BD25FB">
      <w:pPr>
        <w:spacing w:line="240" w:lineRule="auto"/>
        <w:rPr>
          <w:rFonts w:cs="Times New Roman"/>
        </w:rPr>
      </w:pPr>
    </w:p>
    <w:p w:rsidR="00235C16" w:rsidRDefault="00235C16">
      <w:pPr>
        <w:spacing w:line="240" w:lineRule="auto"/>
        <w:rPr>
          <w:rFonts w:cs="Times New Roman"/>
          <w:b/>
          <w:bCs/>
        </w:rPr>
      </w:pPr>
      <w:r>
        <w:t xml:space="preserve">                                     </w:t>
      </w:r>
      <w:r w:rsidRPr="00143A00">
        <w:rPr>
          <w:b/>
          <w:bCs/>
        </w:rPr>
        <w:t xml:space="preserve">Wonderful World </w:t>
      </w:r>
    </w:p>
    <w:p w:rsidR="00235C16" w:rsidRPr="00143A00" w:rsidRDefault="00235C16">
      <w:pPr>
        <w:spacing w:line="240" w:lineRule="auto"/>
        <w:rPr>
          <w:rFonts w:cs="Times New Roman"/>
          <w:b/>
          <w:bCs/>
        </w:rPr>
      </w:pPr>
      <w:r>
        <w:rPr>
          <w:b/>
          <w:bCs/>
        </w:rPr>
        <w:t xml:space="preserve">                                    </w:t>
      </w:r>
      <w:r>
        <w:t>Cashier/ Customer Service Representative</w:t>
      </w:r>
    </w:p>
    <w:p w:rsidR="00235C16" w:rsidRDefault="00235C16">
      <w:pPr>
        <w:spacing w:line="240" w:lineRule="auto"/>
      </w:pPr>
      <w:r>
        <w:t xml:space="preserve">                                    Aboutique Mall (September 16th 2015 - June 13th 2016)</w:t>
      </w:r>
    </w:p>
    <w:p w:rsidR="00235C16" w:rsidRDefault="00235C16" w:rsidP="00143A00">
      <w:pPr>
        <w:numPr>
          <w:ilvl w:val="0"/>
          <w:numId w:val="4"/>
        </w:numPr>
        <w:spacing w:line="240" w:lineRule="auto"/>
      </w:pPr>
      <w:r>
        <w:t>Receiving goods</w:t>
      </w:r>
    </w:p>
    <w:p w:rsidR="00235C16" w:rsidRDefault="00235C16" w:rsidP="00143A00">
      <w:pPr>
        <w:numPr>
          <w:ilvl w:val="0"/>
          <w:numId w:val="4"/>
        </w:numPr>
        <w:spacing w:line="240" w:lineRule="auto"/>
      </w:pPr>
      <w:r>
        <w:t>Transferring goods</w:t>
      </w:r>
    </w:p>
    <w:p w:rsidR="00235C16" w:rsidRDefault="00235C16" w:rsidP="00143A00">
      <w:pPr>
        <w:numPr>
          <w:ilvl w:val="0"/>
          <w:numId w:val="4"/>
        </w:numPr>
        <w:spacing w:line="240" w:lineRule="auto"/>
      </w:pPr>
      <w:r>
        <w:t>Cashing</w:t>
      </w:r>
    </w:p>
    <w:p w:rsidR="00235C16" w:rsidRDefault="00235C16" w:rsidP="00143A00">
      <w:pPr>
        <w:numPr>
          <w:ilvl w:val="0"/>
          <w:numId w:val="4"/>
        </w:numPr>
        <w:spacing w:line="240" w:lineRule="auto"/>
      </w:pPr>
      <w:r>
        <w:t>Customer Service</w:t>
      </w:r>
    </w:p>
    <w:p w:rsidR="00235C16" w:rsidRDefault="00235C16">
      <w:pPr>
        <w:numPr>
          <w:ilvl w:val="0"/>
          <w:numId w:val="4"/>
        </w:numPr>
        <w:spacing w:line="240" w:lineRule="auto"/>
      </w:pPr>
      <w:r>
        <w:t>Packing and Maintaining Store</w:t>
      </w:r>
    </w:p>
    <w:p w:rsidR="00235C16" w:rsidRDefault="00235C16">
      <w:r>
        <w:t xml:space="preserve">                                                       </w:t>
      </w:r>
    </w:p>
    <w:p w:rsidR="00235C16" w:rsidRDefault="00235C16">
      <w:r w:rsidRPr="00BD25FB">
        <w:rPr>
          <w:b/>
          <w:bCs/>
        </w:rPr>
        <w:t>Activities:</w:t>
      </w:r>
      <w:r>
        <w:t xml:space="preserve">                   Writing short stories and poetry, reading.</w:t>
      </w:r>
    </w:p>
    <w:p w:rsidR="00235C16" w:rsidRDefault="00235C16">
      <w:pPr>
        <w:rPr>
          <w:rFonts w:cs="Times New Roman"/>
        </w:rPr>
      </w:pPr>
      <w:r w:rsidRPr="00BD25FB">
        <w:rPr>
          <w:b/>
          <w:bCs/>
        </w:rPr>
        <w:t>References:</w:t>
      </w:r>
      <w:r>
        <w:t xml:space="preserve">                   </w:t>
      </w:r>
      <w:r w:rsidRPr="00BD25FB">
        <w:rPr>
          <w:b/>
          <w:bCs/>
        </w:rPr>
        <w:t>Ms. Ana Cedeno</w:t>
      </w:r>
    </w:p>
    <w:p w:rsidR="00235C16" w:rsidRDefault="00235C16">
      <w:r>
        <w:t xml:space="preserve">                                        Sixth form government school / Polytechnic Institute</w:t>
      </w:r>
    </w:p>
    <w:p w:rsidR="00235C16" w:rsidRDefault="00235C16">
      <w:r>
        <w:t xml:space="preserve">                                        622-2186 or 622-3103</w:t>
      </w:r>
    </w:p>
    <w:p w:rsidR="00235C16" w:rsidRPr="00BD25FB" w:rsidRDefault="00235C16">
      <w:pPr>
        <w:rPr>
          <w:b/>
          <w:bCs/>
        </w:rPr>
      </w:pPr>
      <w:r w:rsidRPr="00BD25FB">
        <w:rPr>
          <w:b/>
          <w:bCs/>
        </w:rPr>
        <w:t xml:space="preserve">                                        Ms. Lois </w:t>
      </w:r>
    </w:p>
    <w:p w:rsidR="00235C16" w:rsidRDefault="00235C16">
      <w:r>
        <w:t xml:space="preserve">                                        Ministry of Finance </w:t>
      </w:r>
    </w:p>
    <w:p w:rsidR="00235C16" w:rsidRDefault="00235C16">
      <w:r>
        <w:t xml:space="preserve">                                        743-2359</w:t>
      </w:r>
    </w:p>
    <w:p w:rsidR="00235C16" w:rsidRDefault="00235C16"/>
    <w:p w:rsidR="00235C16" w:rsidRDefault="00235C16">
      <w:r>
        <w:t xml:space="preserve">                                     </w:t>
      </w:r>
    </w:p>
    <w:p w:rsidR="00235C16" w:rsidRDefault="00235C16">
      <w:r>
        <w:t xml:space="preserve">                                         </w:t>
      </w:r>
    </w:p>
    <w:p w:rsidR="00235C16" w:rsidRDefault="00235C16">
      <w:r>
        <w:t xml:space="preserve">                         </w:t>
      </w:r>
    </w:p>
    <w:p w:rsidR="00235C16" w:rsidRDefault="00235C16">
      <w:r>
        <w:t xml:space="preserve">                                   </w:t>
      </w:r>
    </w:p>
    <w:p w:rsidR="00235C16" w:rsidRDefault="00235C16">
      <w:r>
        <w:t xml:space="preserve">                                 </w:t>
      </w:r>
    </w:p>
    <w:sectPr w:rsidR="00235C16" w:rsidSect="001B3B7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050D"/>
    <w:multiLevelType w:val="hybridMultilevel"/>
    <w:tmpl w:val="F84AB9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3B660FC"/>
    <w:multiLevelType w:val="hybridMultilevel"/>
    <w:tmpl w:val="DB90C7E0"/>
    <w:lvl w:ilvl="0" w:tplc="0409000B">
      <w:start w:val="1"/>
      <w:numFmt w:val="bullet"/>
      <w:lvlText w:val=""/>
      <w:lvlJc w:val="left"/>
      <w:pPr>
        <w:tabs>
          <w:tab w:val="num" w:pos="3090"/>
        </w:tabs>
        <w:ind w:left="309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410"/>
        </w:tabs>
        <w:ind w:left="74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130"/>
        </w:tabs>
        <w:ind w:left="81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850"/>
        </w:tabs>
        <w:ind w:left="8850" w:hanging="360"/>
      </w:pPr>
      <w:rPr>
        <w:rFonts w:ascii="Wingdings" w:hAnsi="Wingdings" w:cs="Wingdings" w:hint="default"/>
      </w:rPr>
    </w:lvl>
  </w:abstractNum>
  <w:abstractNum w:abstractNumId="2">
    <w:nsid w:val="475D0298"/>
    <w:multiLevelType w:val="hybridMultilevel"/>
    <w:tmpl w:val="68F8709E"/>
    <w:lvl w:ilvl="0" w:tplc="0409000B">
      <w:start w:val="1"/>
      <w:numFmt w:val="bullet"/>
      <w:lvlText w:val=""/>
      <w:lvlJc w:val="left"/>
      <w:pPr>
        <w:tabs>
          <w:tab w:val="num" w:pos="2850"/>
        </w:tabs>
        <w:ind w:left="28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cs="Wingdings" w:hint="default"/>
      </w:rPr>
    </w:lvl>
  </w:abstractNum>
  <w:abstractNum w:abstractNumId="3">
    <w:nsid w:val="5E6933B9"/>
    <w:multiLevelType w:val="hybridMultilevel"/>
    <w:tmpl w:val="EFB0E83C"/>
    <w:lvl w:ilvl="0" w:tplc="0409000B">
      <w:start w:val="1"/>
      <w:numFmt w:val="bullet"/>
      <w:lvlText w:val=""/>
      <w:lvlJc w:val="left"/>
      <w:pPr>
        <w:tabs>
          <w:tab w:val="num" w:pos="2745"/>
        </w:tabs>
        <w:ind w:left="274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85"/>
        </w:tabs>
        <w:ind w:left="7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cs="Wingdings" w:hint="default"/>
      </w:rPr>
    </w:lvl>
  </w:abstractNum>
  <w:abstractNum w:abstractNumId="4">
    <w:nsid w:val="65F23B75"/>
    <w:multiLevelType w:val="hybridMultilevel"/>
    <w:tmpl w:val="6D3E66FA"/>
    <w:lvl w:ilvl="0" w:tplc="0409000B">
      <w:start w:val="1"/>
      <w:numFmt w:val="bullet"/>
      <w:lvlText w:val=""/>
      <w:lvlJc w:val="left"/>
      <w:pPr>
        <w:tabs>
          <w:tab w:val="num" w:pos="2550"/>
        </w:tabs>
        <w:ind w:left="25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70"/>
        </w:tabs>
        <w:ind w:left="32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30"/>
        </w:tabs>
        <w:ind w:left="54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70"/>
        </w:tabs>
        <w:ind w:left="68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90"/>
        </w:tabs>
        <w:ind w:left="75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310"/>
        </w:tabs>
        <w:ind w:left="831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458"/>
    <w:rsid w:val="0000020D"/>
    <w:rsid w:val="0002142D"/>
    <w:rsid w:val="00036B15"/>
    <w:rsid w:val="00045726"/>
    <w:rsid w:val="000531A7"/>
    <w:rsid w:val="00070C85"/>
    <w:rsid w:val="00086FEE"/>
    <w:rsid w:val="000C373D"/>
    <w:rsid w:val="001174FB"/>
    <w:rsid w:val="00124A0F"/>
    <w:rsid w:val="00143A00"/>
    <w:rsid w:val="00162F96"/>
    <w:rsid w:val="00162F9D"/>
    <w:rsid w:val="00176357"/>
    <w:rsid w:val="00195317"/>
    <w:rsid w:val="001B3B7F"/>
    <w:rsid w:val="001F552A"/>
    <w:rsid w:val="00210F6C"/>
    <w:rsid w:val="0021740A"/>
    <w:rsid w:val="0022781C"/>
    <w:rsid w:val="00235C16"/>
    <w:rsid w:val="0026288B"/>
    <w:rsid w:val="002A61ED"/>
    <w:rsid w:val="002B6E0B"/>
    <w:rsid w:val="002E61C5"/>
    <w:rsid w:val="002E7D07"/>
    <w:rsid w:val="003355A7"/>
    <w:rsid w:val="00336BE9"/>
    <w:rsid w:val="00373684"/>
    <w:rsid w:val="0037437C"/>
    <w:rsid w:val="00382E8A"/>
    <w:rsid w:val="003931B5"/>
    <w:rsid w:val="003A165D"/>
    <w:rsid w:val="003A4E7D"/>
    <w:rsid w:val="003C7D28"/>
    <w:rsid w:val="003D072A"/>
    <w:rsid w:val="003E20CF"/>
    <w:rsid w:val="00420027"/>
    <w:rsid w:val="00443804"/>
    <w:rsid w:val="00457560"/>
    <w:rsid w:val="00464B01"/>
    <w:rsid w:val="00470698"/>
    <w:rsid w:val="00472735"/>
    <w:rsid w:val="00480B70"/>
    <w:rsid w:val="004C0040"/>
    <w:rsid w:val="004C768B"/>
    <w:rsid w:val="004C7785"/>
    <w:rsid w:val="004D5FA8"/>
    <w:rsid w:val="004E516F"/>
    <w:rsid w:val="005145D7"/>
    <w:rsid w:val="00522202"/>
    <w:rsid w:val="00530CB5"/>
    <w:rsid w:val="0057059E"/>
    <w:rsid w:val="00575014"/>
    <w:rsid w:val="00581C39"/>
    <w:rsid w:val="00584E1C"/>
    <w:rsid w:val="005A0033"/>
    <w:rsid w:val="005A0595"/>
    <w:rsid w:val="006076A4"/>
    <w:rsid w:val="006145FF"/>
    <w:rsid w:val="006168F7"/>
    <w:rsid w:val="00616AA2"/>
    <w:rsid w:val="00626C42"/>
    <w:rsid w:val="006446E2"/>
    <w:rsid w:val="006658E9"/>
    <w:rsid w:val="006675B0"/>
    <w:rsid w:val="006808D9"/>
    <w:rsid w:val="006B5D47"/>
    <w:rsid w:val="006B6A89"/>
    <w:rsid w:val="0070651B"/>
    <w:rsid w:val="00710C81"/>
    <w:rsid w:val="00720F8C"/>
    <w:rsid w:val="00723C04"/>
    <w:rsid w:val="00727FEB"/>
    <w:rsid w:val="00737E00"/>
    <w:rsid w:val="00785BD2"/>
    <w:rsid w:val="007B7E1B"/>
    <w:rsid w:val="007F6C58"/>
    <w:rsid w:val="0080004F"/>
    <w:rsid w:val="00842DBC"/>
    <w:rsid w:val="00855906"/>
    <w:rsid w:val="00867AE7"/>
    <w:rsid w:val="00885A81"/>
    <w:rsid w:val="008B2E82"/>
    <w:rsid w:val="008C33F8"/>
    <w:rsid w:val="008D5A5B"/>
    <w:rsid w:val="008D6C8E"/>
    <w:rsid w:val="00903E7D"/>
    <w:rsid w:val="00932B32"/>
    <w:rsid w:val="00950687"/>
    <w:rsid w:val="00957096"/>
    <w:rsid w:val="009A23A2"/>
    <w:rsid w:val="009A31E9"/>
    <w:rsid w:val="009B1B25"/>
    <w:rsid w:val="009F22BF"/>
    <w:rsid w:val="00A0484B"/>
    <w:rsid w:val="00A0560E"/>
    <w:rsid w:val="00A22C6C"/>
    <w:rsid w:val="00A425C2"/>
    <w:rsid w:val="00A50587"/>
    <w:rsid w:val="00A71DEF"/>
    <w:rsid w:val="00A913D4"/>
    <w:rsid w:val="00AB5E88"/>
    <w:rsid w:val="00AD2CA2"/>
    <w:rsid w:val="00AE219E"/>
    <w:rsid w:val="00B17056"/>
    <w:rsid w:val="00B53A92"/>
    <w:rsid w:val="00BB6A01"/>
    <w:rsid w:val="00BD25FB"/>
    <w:rsid w:val="00BD7338"/>
    <w:rsid w:val="00C03FB2"/>
    <w:rsid w:val="00C40486"/>
    <w:rsid w:val="00C85011"/>
    <w:rsid w:val="00C90B2E"/>
    <w:rsid w:val="00CA1567"/>
    <w:rsid w:val="00CA3434"/>
    <w:rsid w:val="00CD13DE"/>
    <w:rsid w:val="00D06902"/>
    <w:rsid w:val="00D10D0B"/>
    <w:rsid w:val="00D35C8D"/>
    <w:rsid w:val="00D62E73"/>
    <w:rsid w:val="00D65458"/>
    <w:rsid w:val="00D8573A"/>
    <w:rsid w:val="00E0022B"/>
    <w:rsid w:val="00E16710"/>
    <w:rsid w:val="00E541CC"/>
    <w:rsid w:val="00E64B5F"/>
    <w:rsid w:val="00E73AE0"/>
    <w:rsid w:val="00E865EE"/>
    <w:rsid w:val="00EA5FE3"/>
    <w:rsid w:val="00ED4DBB"/>
    <w:rsid w:val="00ED6457"/>
    <w:rsid w:val="00EF5082"/>
    <w:rsid w:val="00F17231"/>
    <w:rsid w:val="00F7518E"/>
    <w:rsid w:val="00F842BB"/>
    <w:rsid w:val="00F874A0"/>
    <w:rsid w:val="00FB7F71"/>
    <w:rsid w:val="00FF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7F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1B3B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33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4</Pages>
  <Words>860</Words>
  <Characters>4907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crissy</dc:creator>
  <cp:keywords/>
  <dc:description/>
  <cp:lastModifiedBy>ashbyp</cp:lastModifiedBy>
  <cp:revision>8</cp:revision>
  <cp:lastPrinted>2016-10-04T19:36:00Z</cp:lastPrinted>
  <dcterms:created xsi:type="dcterms:W3CDTF">2014-10-31T14:30:00Z</dcterms:created>
  <dcterms:modified xsi:type="dcterms:W3CDTF">2016-10-04T19:41:00Z</dcterms:modified>
</cp:coreProperties>
</file>