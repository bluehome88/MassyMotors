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2BC" w:rsidRDefault="0085761D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C5AC1574E5B942AF9E2DD75ABA5E2B2F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23106C">
            <w:rPr>
              <w:lang w:val="en-TT"/>
            </w:rPr>
            <w:t>Address: Quarry Road, Calvary Hill</w:t>
          </w:r>
        </w:sdtContent>
      </w:sdt>
    </w:p>
    <w:p w:rsidR="002C42BC" w:rsidRDefault="0085761D">
      <w:pPr>
        <w:pStyle w:val="ContactInfo"/>
      </w:pPr>
      <w:sdt>
        <w:sdtPr>
          <w:alias w:val="Category"/>
          <w:tag w:val=""/>
          <w:id w:val="1543715586"/>
          <w:placeholder>
            <w:docPart w:val="EA9461AABABB47178CD8E00FFF89F739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proofErr w:type="spellStart"/>
          <w:r w:rsidR="00C64825">
            <w:t>Arima</w:t>
          </w:r>
          <w:proofErr w:type="spellEnd"/>
          <w:r w:rsidR="00C64825">
            <w:t>, Trinidad and Tobago</w:t>
          </w:r>
        </w:sdtContent>
      </w:sdt>
      <w:r w:rsidR="00C64825">
        <w:t>, West Indies.</w:t>
      </w:r>
    </w:p>
    <w:p w:rsidR="00F56AF2" w:rsidRDefault="00F56AF2" w:rsidP="00F56AF2">
      <w:pPr>
        <w:pStyle w:val="ContactInfo"/>
      </w:pPr>
      <w:r>
        <w:t>+1(868)</w:t>
      </w:r>
      <w:sdt>
        <w:sdtPr>
          <w:alias w:val="Telephone"/>
          <w:tag w:val="Telephone"/>
          <w:id w:val="779384995"/>
          <w:placeholder>
            <w:docPart w:val="3C3C74C6F0294190847CAE65BA4FD36B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0C7B14">
            <w:t>376-5234</w:t>
          </w:r>
        </w:sdtContent>
      </w:sdt>
    </w:p>
    <w:sdt>
      <w:sdtPr>
        <w:rPr>
          <w:rStyle w:val="Emphasis"/>
        </w:rPr>
        <w:alias w:val="Email"/>
        <w:tag w:val=""/>
        <w:id w:val="1889536063"/>
        <w:placeholder>
          <w:docPart w:val="02160CD54891426783E645DAE4F1AEE3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2C42BC" w:rsidRDefault="0023106C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mrallanobrien@hotmail.com</w:t>
          </w:r>
        </w:p>
      </w:sdtContent>
    </w:sdt>
    <w:p w:rsidR="002C42BC" w:rsidRDefault="0085761D">
      <w:pPr>
        <w:pStyle w:val="Name"/>
      </w:pPr>
      <w:sdt>
        <w:sdtPr>
          <w:alias w:val="Your Name"/>
          <w:tag w:val=""/>
          <w:id w:val="1197042864"/>
          <w:placeholder>
            <w:docPart w:val="CA5807DA65C64AF786C5C22187A8F3D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3106C">
            <w:rPr>
              <w:lang w:val="en-TT"/>
            </w:rPr>
            <w:t>Allan b. o’brien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913537" w:rsidRDefault="004B2418" w:rsidP="00703976">
            <w:pPr>
              <w:pStyle w:val="ResumeText"/>
            </w:pPr>
            <w:r>
              <w:t xml:space="preserve">To enter any positions related to my current field of study, </w:t>
            </w:r>
            <w:r w:rsidR="00703976">
              <w:t xml:space="preserve">i.e. </w:t>
            </w:r>
            <w:r w:rsidR="00511BC7">
              <w:t>Database Administrator</w:t>
            </w:r>
            <w:r w:rsidR="00914437">
              <w:t>, Systems Analysis, Oracle Database Developer, Database Application Specialist</w:t>
            </w:r>
            <w:r w:rsidR="005F69C7">
              <w:t>, Web Designer</w:t>
            </w:r>
            <w:r w:rsidR="00703976">
              <w:t xml:space="preserve"> or Programmer</w:t>
            </w:r>
            <w:r>
              <w:t>.</w:t>
            </w:r>
            <w:r w:rsidR="0023106C">
              <w:t xml:space="preserve"> </w:t>
            </w:r>
          </w:p>
        </w:tc>
      </w:tr>
      <w:tr w:rsidR="00913537" w:rsidTr="001475E1">
        <w:tc>
          <w:tcPr>
            <w:tcW w:w="1778" w:type="dxa"/>
          </w:tcPr>
          <w:p w:rsidR="00913537" w:rsidRDefault="00913537" w:rsidP="001475E1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913537" w:rsidRDefault="00913537" w:rsidP="001475E1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204176059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413620806"/>
                  <w:placeholder>
                    <w:docPart w:val="85A5D88D8A7F4C3BA41E80C589277475"/>
                  </w:placeholder>
                </w:sdtPr>
                <w:sdtEndPr/>
                <w:sdtContent>
                  <w:p w:rsidR="00913537" w:rsidRDefault="00801497" w:rsidP="001475E1">
                    <w:pPr>
                      <w:pStyle w:val="Heading2"/>
                    </w:pPr>
                    <w:r>
                      <w:t>College of science, technology and applied arts of trinidad and tobago</w:t>
                    </w:r>
                  </w:p>
                  <w:p w:rsidR="009E4F92" w:rsidRDefault="00F31E30" w:rsidP="00801497">
                    <w:r w:rsidRPr="00F31E30">
                      <w:t>Associate in Applied Science</w:t>
                    </w:r>
                    <w:r w:rsidR="009E4F92">
                      <w:t xml:space="preserve"> IT Information System Development </w:t>
                    </w:r>
                    <w:r>
                      <w:t>Degree</w:t>
                    </w:r>
                  </w:p>
                  <w:p w:rsidR="00801497" w:rsidRDefault="00801497" w:rsidP="00801497">
                    <w:r>
                      <w:t xml:space="preserve">BSC Computer Information Systems – </w:t>
                    </w:r>
                    <w:r w:rsidR="00F31E30">
                      <w:t xml:space="preserve">In Progress - </w:t>
                    </w:r>
                    <w:r w:rsidR="009E4F92">
                      <w:t>Final Year</w:t>
                    </w:r>
                    <w:r w:rsidR="005F69C7">
                      <w:t xml:space="preserve"> Completing Final Project</w:t>
                    </w:r>
                    <w:r>
                      <w:t xml:space="preserve"> (Current GPA – </w:t>
                    </w:r>
                    <w:r w:rsidR="00F56AF2">
                      <w:t>3</w:t>
                    </w:r>
                    <w:r w:rsidR="00296F1E">
                      <w:t>.</w:t>
                    </w:r>
                    <w:r w:rsidR="00417246">
                      <w:t>10</w:t>
                    </w:r>
                    <w:r>
                      <w:t>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3385613"/>
                </w:sdtPr>
                <w:sdtEndPr/>
                <w:sdtContent>
                  <w:p w:rsidR="00801497" w:rsidRDefault="00801497" w:rsidP="001475E1">
                    <w:pPr>
                      <w:pStyle w:val="Heading2"/>
                    </w:pPr>
                    <w:r>
                      <w:t>university of cambri</w:t>
                    </w:r>
                    <w:r w:rsidR="00BF07FD">
                      <w:t>dge, gce advanced level examinations</w:t>
                    </w:r>
                  </w:p>
                  <w:p w:rsidR="00BF07FD" w:rsidRDefault="00BF07FD" w:rsidP="00BF07FD">
                    <w:r>
                      <w:t xml:space="preserve">Sociology                     </w:t>
                    </w:r>
                    <w:r w:rsidR="0002280B">
                      <w:t xml:space="preserve">                           </w:t>
                    </w:r>
                    <w:r>
                      <w:t>Grade C</w:t>
                    </w:r>
                    <w:r>
                      <w:br/>
                      <w:t xml:space="preserve">History                         </w:t>
                    </w:r>
                    <w:r w:rsidR="0002280B">
                      <w:t xml:space="preserve">                           </w:t>
                    </w:r>
                    <w:r>
                      <w:t>Grade C</w:t>
                    </w:r>
                    <w:r>
                      <w:br/>
                      <w:t xml:space="preserve">Mathematics               </w:t>
                    </w:r>
                    <w:r w:rsidR="0002280B">
                      <w:t xml:space="preserve">                          </w:t>
                    </w:r>
                    <w:r>
                      <w:t>Grade E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561796763"/>
                </w:sdtPr>
                <w:sdtEndPr/>
                <w:sdtContent>
                  <w:p w:rsidR="00BF07FD" w:rsidRDefault="00BF07FD" w:rsidP="001475E1">
                    <w:pPr>
                      <w:pStyle w:val="Heading2"/>
                    </w:pPr>
                    <w:r>
                      <w:t>St augustine senior secondary comprehensive school</w:t>
                    </w:r>
                    <w:r w:rsidR="0002280B">
                      <w:t xml:space="preserve"> (CXC Certificate)</w:t>
                    </w:r>
                  </w:p>
                  <w:p w:rsidR="0002280B" w:rsidRDefault="00BF07FD" w:rsidP="0002280B">
                    <w:r>
                      <w:t xml:space="preserve">Mathematics               </w:t>
                    </w:r>
                    <w:r w:rsidR="0002280B">
                      <w:t xml:space="preserve">       </w:t>
                    </w:r>
                    <w:r>
                      <w:t>General     Grade II</w:t>
                    </w:r>
                    <w:r>
                      <w:br/>
                    </w:r>
                    <w:r>
                      <w:rPr>
                        <w:rFonts w:eastAsiaTheme="minorEastAsia"/>
                      </w:rPr>
                      <w:t xml:space="preserve">English          </w:t>
                    </w:r>
                    <w:r w:rsidRPr="00BF07FD">
                      <w:rPr>
                        <w:rFonts w:eastAsiaTheme="minorEastAsia"/>
                      </w:rPr>
                      <w:t xml:space="preserve">               </w:t>
                    </w:r>
                    <w:r w:rsidR="0002280B">
                      <w:rPr>
                        <w:rFonts w:eastAsiaTheme="minorEastAsia"/>
                      </w:rPr>
                      <w:t xml:space="preserve">        </w:t>
                    </w:r>
                    <w:r w:rsidRPr="00BF07FD">
                      <w:rPr>
                        <w:rFonts w:eastAsiaTheme="minorEastAsia"/>
                      </w:rPr>
                      <w:t>General     Grade II</w:t>
                    </w:r>
                    <w:r>
                      <w:rPr>
                        <w:rFonts w:eastAsiaTheme="minorEastAsia"/>
                      </w:rPr>
                      <w:br/>
                      <w:t>Integrated Science</w:t>
                    </w:r>
                    <w:r w:rsidR="0002280B">
                      <w:rPr>
                        <w:rFonts w:eastAsiaTheme="minorEastAsia"/>
                      </w:rPr>
                      <w:t xml:space="preserve">           </w:t>
                    </w:r>
                    <w:r w:rsidRPr="00BF07FD">
                      <w:rPr>
                        <w:rFonts w:eastAsiaTheme="minorEastAsia"/>
                      </w:rPr>
                      <w:t>General     Grade II</w:t>
                    </w:r>
                    <w:r w:rsidR="0002280B">
                      <w:rPr>
                        <w:rFonts w:eastAsiaTheme="minorEastAsia"/>
                      </w:rPr>
                      <w:br/>
                      <w:t>Spanish</w:t>
                    </w:r>
                    <w:r w:rsidR="0002280B" w:rsidRPr="0002280B">
                      <w:rPr>
                        <w:rFonts w:eastAsiaTheme="minorEastAsia"/>
                      </w:rPr>
                      <w:t xml:space="preserve">              </w:t>
                    </w:r>
                    <w:r w:rsidR="0002280B">
                      <w:rPr>
                        <w:rFonts w:eastAsiaTheme="minorEastAsia"/>
                      </w:rPr>
                      <w:t xml:space="preserve">          </w:t>
                    </w:r>
                    <w:r w:rsidR="0002280B" w:rsidRPr="0002280B">
                      <w:rPr>
                        <w:rFonts w:eastAsiaTheme="minorEastAsia"/>
                      </w:rPr>
                      <w:t xml:space="preserve"> </w:t>
                    </w:r>
                    <w:r w:rsidR="0002280B">
                      <w:rPr>
                        <w:rFonts w:eastAsiaTheme="minorEastAsia"/>
                      </w:rPr>
                      <w:t xml:space="preserve">      </w:t>
                    </w:r>
                    <w:r w:rsidR="0002280B" w:rsidRPr="0002280B">
                      <w:rPr>
                        <w:rFonts w:eastAsiaTheme="minorEastAsia"/>
                      </w:rPr>
                      <w:t>General     Grade II</w:t>
                    </w:r>
                    <w:r w:rsidR="0002280B">
                      <w:rPr>
                        <w:rFonts w:eastAsiaTheme="minorEastAsia"/>
                      </w:rPr>
                      <w:br/>
                      <w:t xml:space="preserve">History           </w:t>
                    </w:r>
                    <w:r w:rsidR="0002280B" w:rsidRPr="0002280B">
                      <w:rPr>
                        <w:rFonts w:eastAsiaTheme="minorEastAsia"/>
                      </w:rPr>
                      <w:t xml:space="preserve">               </w:t>
                    </w:r>
                    <w:r w:rsidR="0002280B">
                      <w:rPr>
                        <w:rFonts w:eastAsiaTheme="minorEastAsia"/>
                      </w:rPr>
                      <w:t xml:space="preserve">      </w:t>
                    </w:r>
                    <w:r w:rsidR="0002280B" w:rsidRPr="0002280B">
                      <w:rPr>
                        <w:rFonts w:eastAsiaTheme="minorEastAsia"/>
                      </w:rPr>
                      <w:t>General     Grade II</w:t>
                    </w:r>
                    <w:r w:rsidR="0002280B">
                      <w:rPr>
                        <w:rFonts w:eastAsiaTheme="minorEastAsia"/>
                      </w:rPr>
                      <w:br/>
                      <w:t xml:space="preserve">English Literature     </w:t>
                    </w:r>
                    <w:r w:rsidR="0002280B" w:rsidRPr="0002280B">
                      <w:rPr>
                        <w:rFonts w:eastAsiaTheme="minorEastAsia"/>
                      </w:rPr>
                      <w:t xml:space="preserve"> </w:t>
                    </w:r>
                    <w:r w:rsidR="0002280B">
                      <w:rPr>
                        <w:rFonts w:eastAsiaTheme="minorEastAsia"/>
                      </w:rPr>
                      <w:t xml:space="preserve">      </w:t>
                    </w:r>
                    <w:r w:rsidR="0002280B" w:rsidRPr="0002280B">
                      <w:rPr>
                        <w:rFonts w:eastAsiaTheme="minorEastAsia"/>
                      </w:rPr>
                      <w:t xml:space="preserve">General     Grade </w:t>
                    </w:r>
                    <w:r w:rsidR="0002280B">
                      <w:rPr>
                        <w:rFonts w:eastAsiaTheme="minorEastAsia"/>
                      </w:rPr>
                      <w:t>I</w:t>
                    </w:r>
                    <w:r w:rsidR="0002280B" w:rsidRPr="0002280B">
                      <w:rPr>
                        <w:rFonts w:eastAsiaTheme="minorEastAsia"/>
                      </w:rPr>
                      <w:t>II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696222597"/>
                </w:sdtPr>
                <w:sdtEndPr/>
                <w:sdtContent>
                  <w:p w:rsidR="0002280B" w:rsidRDefault="0002280B" w:rsidP="001475E1">
                    <w:pPr>
                      <w:pStyle w:val="Heading2"/>
                    </w:pPr>
                    <w:r>
                      <w:t>St augustine senior secondary comprehensive school (NEC Certificate)</w:t>
                    </w:r>
                  </w:p>
                  <w:p w:rsidR="00913537" w:rsidRDefault="0002280B" w:rsidP="0002280B">
                    <w:r>
                      <w:t>Introduction to Computers               Grade C</w:t>
                    </w:r>
                  </w:p>
                </w:sdtContent>
              </w:sdt>
            </w:sdtContent>
          </w:sdt>
        </w:tc>
      </w:tr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</w:sdtPr>
                <w:sdtEndPr/>
                <w:sdtContent>
                  <w:p w:rsidR="00AA32D3" w:rsidRDefault="00AA32D3" w:rsidP="00AA32D3">
                    <w:pPr>
                      <w:pStyle w:val="Heading2"/>
                    </w:pPr>
                    <w:r>
                      <w:t>Programmer / system analyst, Guardian General Insurance Limited</w:t>
                    </w:r>
                  </w:p>
                  <w:p w:rsidR="00AA32D3" w:rsidRDefault="00AA32D3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July 2015 – Present</w:t>
                    </w:r>
                  </w:p>
                  <w:p w:rsidR="00AA32D3" w:rsidRDefault="00AA32D3" w:rsidP="00AA32D3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Database Administration</w:t>
                    </w:r>
                  </w:p>
                  <w:p w:rsidR="00AA32D3" w:rsidRDefault="00AA32D3" w:rsidP="00AA32D3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Database System analyst</w:t>
                    </w:r>
                  </w:p>
                  <w:p w:rsidR="005F69C7" w:rsidRDefault="005F69C7" w:rsidP="00AA32D3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Business Analyst</w:t>
                    </w:r>
                  </w:p>
                  <w:p w:rsidR="00AA32D3" w:rsidRDefault="005F69C7" w:rsidP="00AA32D3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 xml:space="preserve">JavaScript / Ext JS </w:t>
                    </w:r>
                    <w:r w:rsidR="00AA32D3">
                      <w:t>Programming</w:t>
                    </w:r>
                  </w:p>
                  <w:p w:rsidR="00AA32D3" w:rsidRDefault="00AA32D3" w:rsidP="00AA32D3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RPG 4 Programming</w:t>
                    </w:r>
                    <w:bookmarkStart w:id="0" w:name="_GoBack"/>
                    <w:bookmarkEnd w:id="0"/>
                  </w:p>
                  <w:p w:rsidR="00AA32D3" w:rsidRDefault="00AA32D3" w:rsidP="00AA32D3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Web Applications</w:t>
                    </w:r>
                  </w:p>
                  <w:p w:rsidR="00AA32D3" w:rsidRDefault="00AA32D3" w:rsidP="00AA32D3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AS 400/IBM iSeries</w:t>
                    </w:r>
                  </w:p>
                  <w:p w:rsidR="00AA32D3" w:rsidRDefault="00AA32D3" w:rsidP="00AA32D3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SQL Programming</w:t>
                    </w:r>
                  </w:p>
                  <w:p w:rsidR="00AA32D3" w:rsidRDefault="00AA32D3" w:rsidP="00AA32D3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TS SQL</w:t>
                    </w:r>
                  </w:p>
                  <w:p w:rsidR="00AA32D3" w:rsidRDefault="00AA32D3" w:rsidP="00AA32D3">
                    <w:pPr>
                      <w:pStyle w:val="ListParagraph"/>
                      <w:numPr>
                        <w:ilvl w:val="0"/>
                        <w:numId w:val="5"/>
                      </w:numPr>
                    </w:pPr>
                    <w:r>
                      <w:t>Microsoft Office 2013</w:t>
                    </w:r>
                  </w:p>
                  <w:p w:rsidR="00703976" w:rsidRDefault="00703976" w:rsidP="00703976"/>
                  <w:p w:rsidR="002C42BC" w:rsidRDefault="00703976">
                    <w:pPr>
                      <w:pStyle w:val="Heading2"/>
                    </w:pPr>
                    <w:r>
                      <w:br/>
                    </w:r>
                    <w:r w:rsidR="0002280B">
                      <w:t>Accounting Assistant, Guardian General Insurance Limited</w:t>
                    </w:r>
                  </w:p>
                  <w:p w:rsidR="002C42BC" w:rsidRDefault="0002280B">
                    <w:pPr>
                      <w:pStyle w:val="ResumeText"/>
                    </w:pPr>
                    <w:r>
                      <w:t xml:space="preserve">April-2005 </w:t>
                    </w:r>
                    <w:r w:rsidR="00AA32D3">
                      <w:t>–</w:t>
                    </w:r>
                    <w:r>
                      <w:t xml:space="preserve"> </w:t>
                    </w:r>
                    <w:r w:rsidR="00AA32D3">
                      <w:t>Jun 2015</w:t>
                    </w:r>
                  </w:p>
                  <w:p w:rsidR="00A41074" w:rsidRDefault="0002280B" w:rsidP="00A41074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Accounts Receivables &amp; Payables</w:t>
                    </w:r>
                  </w:p>
                  <w:p w:rsidR="00A41074" w:rsidRDefault="0002280B" w:rsidP="00A41074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Generati</w:t>
                    </w:r>
                    <w:r w:rsidR="00F56AF2">
                      <w:t>ng</w:t>
                    </w:r>
                    <w:r>
                      <w:t xml:space="preserve"> Reports</w:t>
                    </w:r>
                  </w:p>
                  <w:p w:rsidR="00A41074" w:rsidRDefault="0002280B" w:rsidP="00A41074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Visiting Brokers &amp; Agents</w:t>
                    </w:r>
                  </w:p>
                  <w:p w:rsidR="00A41074" w:rsidRDefault="00F10877" w:rsidP="00A41074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 xml:space="preserve">Software </w:t>
                    </w:r>
                    <w:r w:rsidR="0002280B">
                      <w:t>Consulting</w:t>
                    </w:r>
                  </w:p>
                  <w:p w:rsidR="00A41074" w:rsidRPr="00A41074" w:rsidRDefault="00A41074" w:rsidP="00A41074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 w:rsidRPr="00A41074">
                      <w:rPr>
                        <w:rFonts w:eastAsiaTheme="minorEastAsia"/>
                      </w:rPr>
                      <w:t>Research &amp; Data Analysis</w:t>
                    </w:r>
                  </w:p>
                  <w:p w:rsidR="00A41074" w:rsidRPr="00F56AF2" w:rsidRDefault="00F56AF2" w:rsidP="00A41074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rPr>
                        <w:rFonts w:eastAsiaTheme="minorEastAsia"/>
                      </w:rPr>
                      <w:t>Hardware Maintenance</w:t>
                    </w:r>
                  </w:p>
                  <w:p w:rsidR="00F56AF2" w:rsidRPr="00A41074" w:rsidRDefault="00F56AF2" w:rsidP="00A41074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rPr>
                        <w:rFonts w:eastAsiaTheme="minorEastAsia"/>
                      </w:rPr>
                      <w:t>Database Designing</w:t>
                    </w:r>
                    <w:r w:rsidR="00914437">
                      <w:rPr>
                        <w:rFonts w:eastAsiaTheme="minorEastAsia"/>
                      </w:rPr>
                      <w:t>, Development</w:t>
                    </w:r>
                    <w:r>
                      <w:rPr>
                        <w:rFonts w:eastAsiaTheme="minorEastAsia"/>
                      </w:rPr>
                      <w:t xml:space="preserve"> and </w:t>
                    </w:r>
                    <w:r w:rsidR="00F10877">
                      <w:rPr>
                        <w:rFonts w:eastAsiaTheme="minorEastAsia"/>
                      </w:rPr>
                      <w:t>Implementation</w:t>
                    </w:r>
                  </w:p>
                  <w:p w:rsidR="00A41074" w:rsidRPr="00A41074" w:rsidRDefault="00A41074" w:rsidP="00A41074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 w:rsidRPr="00A41074">
                      <w:rPr>
                        <w:rFonts w:eastAsiaTheme="minorEastAsia"/>
                      </w:rPr>
                      <w:t>SQL Programming</w:t>
                    </w:r>
                  </w:p>
                  <w:p w:rsidR="002C42BC" w:rsidRDefault="00A41074" w:rsidP="00290ED3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 w:rsidRPr="00914437">
                      <w:rPr>
                        <w:rFonts w:eastAsiaTheme="minorEastAsia"/>
                      </w:rPr>
                      <w:t>Filing &amp; Book Keeping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</w:sdtPr>
                <w:sdtEndPr>
                  <w:rPr>
                    <w:rFonts w:eastAsiaTheme="minorHAnsi"/>
                  </w:rPr>
                </w:sdtEndPr>
                <w:sdtContent>
                  <w:p w:rsidR="002C42BC" w:rsidRDefault="00A41074">
                    <w:pPr>
                      <w:pStyle w:val="Heading2"/>
                    </w:pPr>
                    <w:r>
                      <w:t>Accounts Clerk/Customer services representative, arima discount mart/ridgewood international communication center</w:t>
                    </w:r>
                  </w:p>
                  <w:p w:rsidR="00A41074" w:rsidRDefault="00A41074" w:rsidP="00A41074">
                    <w:pPr>
                      <w:pStyle w:val="ResumeText"/>
                    </w:pPr>
                    <w:r>
                      <w:t>September 2004 – February 2005</w:t>
                    </w:r>
                  </w:p>
                  <w:p w:rsidR="00A41074" w:rsidRDefault="00A41074" w:rsidP="00A41074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Invoicing</w:t>
                    </w:r>
                  </w:p>
                  <w:p w:rsidR="00A41074" w:rsidRDefault="00A41074" w:rsidP="00A41074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Stock taking</w:t>
                    </w:r>
                  </w:p>
                  <w:p w:rsidR="00A41074" w:rsidRDefault="00A41074" w:rsidP="00A41074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Filing &amp; Book Keeping</w:t>
                    </w:r>
                  </w:p>
                  <w:p w:rsidR="00A41074" w:rsidRDefault="00A41074" w:rsidP="00A41074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Cashing</w:t>
                    </w:r>
                  </w:p>
                  <w:p w:rsidR="00A41074" w:rsidRDefault="00A41074" w:rsidP="00A41074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Preparing Stock Reports</w:t>
                    </w:r>
                  </w:p>
                  <w:p w:rsidR="00A41074" w:rsidRDefault="00A41074" w:rsidP="00A41074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Preparing Delivery Notes</w:t>
                    </w:r>
                  </w:p>
                  <w:p w:rsidR="002C42BC" w:rsidRDefault="00A41074" w:rsidP="00E750C0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Faxing &amp; Receiving Calls</w:t>
                    </w:r>
                  </w:p>
                </w:sdtContent>
              </w:sdt>
            </w:sdtContent>
          </w:sdt>
        </w:tc>
      </w:tr>
      <w:tr w:rsidR="00C867D5">
        <w:tc>
          <w:tcPr>
            <w:tcW w:w="1778" w:type="dxa"/>
          </w:tcPr>
          <w:p w:rsidR="00C867D5" w:rsidRDefault="00C867D5" w:rsidP="00C867D5">
            <w:pPr>
              <w:pStyle w:val="Heading1"/>
            </w:pPr>
            <w:r>
              <w:lastRenderedPageBreak/>
              <w:t>Skills &amp; Abilities</w:t>
            </w:r>
          </w:p>
        </w:tc>
        <w:tc>
          <w:tcPr>
            <w:tcW w:w="472" w:type="dxa"/>
          </w:tcPr>
          <w:p w:rsidR="00C867D5" w:rsidRDefault="00C867D5" w:rsidP="00C867D5"/>
        </w:tc>
        <w:tc>
          <w:tcPr>
            <w:tcW w:w="7830" w:type="dxa"/>
          </w:tcPr>
          <w:p w:rsidR="00C867D5" w:rsidRDefault="00C867D5" w:rsidP="00EB6EE1">
            <w:pPr>
              <w:pStyle w:val="ResumeText"/>
              <w:numPr>
                <w:ilvl w:val="0"/>
                <w:numId w:val="4"/>
              </w:numPr>
            </w:pPr>
            <w:r>
              <w:t xml:space="preserve">Communications -- I possess </w:t>
            </w:r>
            <w:r w:rsidR="00EB6EE1">
              <w:t>g</w:t>
            </w:r>
            <w:r w:rsidR="00EB6EE1" w:rsidRPr="00EB6EE1">
              <w:t>ood written and verbal presentation skills</w:t>
            </w:r>
            <w:r w:rsidR="00EB6EE1">
              <w:t>. I demonstrate</w:t>
            </w:r>
            <w:r w:rsidR="00EB6EE1" w:rsidRPr="00EB6EE1">
              <w:t xml:space="preserve"> </w:t>
            </w:r>
            <w:r>
              <w:t>a high level of professionalism when resolving issues with coworkers and external customers. I’m capable of using various form of communication, i.e. Microsoft Outlook 201</w:t>
            </w:r>
            <w:r w:rsidR="00F56AF2">
              <w:t>3</w:t>
            </w:r>
            <w:r>
              <w:t xml:space="preserve">, </w:t>
            </w:r>
            <w:r w:rsidR="004E677F">
              <w:t>Fax/Scanning and other social media tools.</w:t>
            </w:r>
            <w:r>
              <w:t xml:space="preserve"> </w:t>
            </w:r>
          </w:p>
          <w:p w:rsidR="00C867D5" w:rsidRDefault="00C867D5" w:rsidP="00C867D5">
            <w:pPr>
              <w:pStyle w:val="ResumeText"/>
              <w:numPr>
                <w:ilvl w:val="0"/>
                <w:numId w:val="4"/>
              </w:numPr>
            </w:pPr>
            <w:r>
              <w:t xml:space="preserve">Interpersonal Skills -- I’m </w:t>
            </w:r>
            <w:r w:rsidR="00EB6EE1">
              <w:t>a team player</w:t>
            </w:r>
            <w:r w:rsidR="00FF4F7E">
              <w:t>.</w:t>
            </w:r>
            <w:r w:rsidR="00EB6EE1">
              <w:t xml:space="preserve"> I</w:t>
            </w:r>
            <w:r>
              <w:t xml:space="preserve"> get along well with co-workers</w:t>
            </w:r>
            <w:r w:rsidR="00FF4F7E">
              <w:t>.</w:t>
            </w:r>
            <w:r>
              <w:t xml:space="preserve"> I’ve received positive evaluations from previous </w:t>
            </w:r>
            <w:r w:rsidR="004E677F">
              <w:t>and current team leaders.</w:t>
            </w:r>
            <w:r w:rsidR="008637DD">
              <w:t xml:space="preserve"> I help coworkers resolve I.T. issues in and outside of my department.</w:t>
            </w:r>
            <w:r w:rsidR="004B2418">
              <w:t xml:space="preserve"> Excellent knowledge of Microsoft Office 2013 and Oracle Database Software. </w:t>
            </w:r>
          </w:p>
          <w:p w:rsidR="00C867D5" w:rsidRDefault="00C867D5" w:rsidP="00C867D5">
            <w:pPr>
              <w:pStyle w:val="ResumeText"/>
              <w:numPr>
                <w:ilvl w:val="0"/>
                <w:numId w:val="4"/>
              </w:numPr>
            </w:pPr>
            <w:r>
              <w:t>Flexible – I’m willing to try new things and am interested in improving efficiency on all assigned task.</w:t>
            </w:r>
            <w:r w:rsidR="004E677F">
              <w:t xml:space="preserve"> I have a record of working on various projects to improve the current receivables to a satisfactory and manageable position.    </w:t>
            </w:r>
            <w:r>
              <w:t xml:space="preserve"> </w:t>
            </w:r>
          </w:p>
          <w:p w:rsidR="00C867D5" w:rsidRDefault="00C867D5" w:rsidP="004E677F">
            <w:pPr>
              <w:pStyle w:val="ResumeText"/>
              <w:numPr>
                <w:ilvl w:val="0"/>
                <w:numId w:val="4"/>
              </w:numPr>
            </w:pPr>
            <w:r>
              <w:t xml:space="preserve">Attention to Detail </w:t>
            </w:r>
            <w:r w:rsidR="004E677F">
              <w:t>–</w:t>
            </w:r>
            <w:r>
              <w:t xml:space="preserve"> </w:t>
            </w:r>
            <w:r w:rsidR="004E677F">
              <w:t>I p</w:t>
            </w:r>
            <w:r>
              <w:t>roduce work that is orderly</w:t>
            </w:r>
            <w:r w:rsidR="004E677F">
              <w:t>,</w:t>
            </w:r>
            <w:r>
              <w:t xml:space="preserve"> attractive</w:t>
            </w:r>
            <w:r w:rsidR="004E677F">
              <w:t xml:space="preserve"> and display a high level of professionalism</w:t>
            </w:r>
            <w:r>
              <w:t>.</w:t>
            </w:r>
            <w:r w:rsidR="004E677F">
              <w:t xml:space="preserve"> I also e</w:t>
            </w:r>
            <w:r>
              <w:t>nsure</w:t>
            </w:r>
            <w:r w:rsidR="004E677F">
              <w:t xml:space="preserve"> that</w:t>
            </w:r>
            <w:r>
              <w:t xml:space="preserve"> tasks are completed correctly and on time.</w:t>
            </w:r>
          </w:p>
          <w:p w:rsidR="00C867D5" w:rsidRDefault="00C867D5" w:rsidP="004E677F">
            <w:pPr>
              <w:pStyle w:val="ResumeText"/>
              <w:numPr>
                <w:ilvl w:val="0"/>
                <w:numId w:val="4"/>
              </w:numPr>
            </w:pPr>
            <w:r>
              <w:t xml:space="preserve">Hard-working </w:t>
            </w:r>
            <w:r w:rsidR="004E677F">
              <w:t>–</w:t>
            </w:r>
            <w:r>
              <w:t xml:space="preserve"> </w:t>
            </w:r>
            <w:r w:rsidR="004E677F">
              <w:t>I’</w:t>
            </w:r>
            <w:r w:rsidR="009A069B">
              <w:t>m</w:t>
            </w:r>
            <w:r w:rsidR="004E677F">
              <w:t xml:space="preserve"> </w:t>
            </w:r>
            <w:r w:rsidR="009A069B">
              <w:t xml:space="preserve">always willing to go the extra mile, if my job requires staying back after working hours. I often extend </w:t>
            </w:r>
            <w:r w:rsidR="009A069B">
              <w:lastRenderedPageBreak/>
              <w:t>assistance to co-workers not only in my department but in other departments.</w:t>
            </w:r>
            <w:r w:rsidR="000C7B14">
              <w:t xml:space="preserve"> </w:t>
            </w:r>
          </w:p>
          <w:p w:rsidR="00C867D5" w:rsidRDefault="004E677F" w:rsidP="008637DD">
            <w:pPr>
              <w:pStyle w:val="ResumeText"/>
              <w:numPr>
                <w:ilvl w:val="0"/>
                <w:numId w:val="4"/>
              </w:numPr>
            </w:pPr>
            <w:r>
              <w:t>Other</w:t>
            </w:r>
            <w:r w:rsidR="00C867D5">
              <w:t xml:space="preserve"> </w:t>
            </w:r>
            <w:r w:rsidR="009A069B">
              <w:t>–</w:t>
            </w:r>
            <w:r w:rsidR="00C867D5">
              <w:t xml:space="preserve"> </w:t>
            </w:r>
            <w:r w:rsidR="00EB6EE1">
              <w:t xml:space="preserve">I’m </w:t>
            </w:r>
            <w:r w:rsidR="009A069B">
              <w:t>involved in charitable and social groups, I’m a Committee Head for GIFT</w:t>
            </w:r>
            <w:r w:rsidR="00563D90">
              <w:t xml:space="preserve"> charity initiative</w:t>
            </w:r>
            <w:r w:rsidR="009A069B">
              <w:t xml:space="preserve"> and </w:t>
            </w:r>
            <w:r w:rsidR="00E85261">
              <w:t>was the</w:t>
            </w:r>
            <w:r w:rsidR="009A069B">
              <w:t xml:space="preserve"> Treasurer of </w:t>
            </w:r>
            <w:r w:rsidR="00563D90">
              <w:t xml:space="preserve">my company’s </w:t>
            </w:r>
            <w:r w:rsidR="009A069B">
              <w:t>Staff Club</w:t>
            </w:r>
            <w:r w:rsidR="00C867D5">
              <w:t>.</w:t>
            </w:r>
            <w:r w:rsidR="008637DD">
              <w:t xml:space="preserve"> I’m currently co-partnered with my brother in forming </w:t>
            </w:r>
            <w:proofErr w:type="spellStart"/>
            <w:r w:rsidR="008637DD">
              <w:t>Cornik</w:t>
            </w:r>
            <w:proofErr w:type="spellEnd"/>
            <w:r w:rsidR="008637DD">
              <w:t xml:space="preserve"> Computing and Accounting Solutions. Our small business offers accounting and I.T. consultancy services, I.T. repairs and software solutions.    </w:t>
            </w:r>
          </w:p>
        </w:tc>
      </w:tr>
      <w:tr w:rsidR="00C867D5">
        <w:tc>
          <w:tcPr>
            <w:tcW w:w="1778" w:type="dxa"/>
          </w:tcPr>
          <w:p w:rsidR="00C867D5" w:rsidRDefault="00C867D5" w:rsidP="00C867D5">
            <w:pPr>
              <w:pStyle w:val="Heading1"/>
            </w:pPr>
            <w:r>
              <w:lastRenderedPageBreak/>
              <w:t>References</w:t>
            </w:r>
          </w:p>
        </w:tc>
        <w:tc>
          <w:tcPr>
            <w:tcW w:w="472" w:type="dxa"/>
          </w:tcPr>
          <w:p w:rsidR="00C867D5" w:rsidRDefault="00C867D5" w:rsidP="00C867D5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</w:sdtPr>
                <w:sdtEndPr/>
                <w:sdtContent>
                  <w:p w:rsidR="00C867D5" w:rsidRDefault="00C867D5" w:rsidP="00C867D5">
                    <w:pPr>
                      <w:pStyle w:val="Heading2"/>
                    </w:pPr>
                    <w:r>
                      <w:t>roger chung</w:t>
                    </w:r>
                  </w:p>
                  <w:p w:rsidR="00C867D5" w:rsidRDefault="001F1439" w:rsidP="00C867D5">
                    <w:pPr>
                      <w:pStyle w:val="ResumeText"/>
                    </w:pPr>
                    <w:r w:rsidRPr="001F1439">
                      <w:t>Chair (Ag.) Information Science and Technology</w:t>
                    </w:r>
                    <w:r w:rsidR="00C867D5">
                      <w:t>, C</w:t>
                    </w:r>
                    <w:r w:rsidR="00C867D5" w:rsidRPr="00E750C0">
                      <w:t xml:space="preserve">ollege of </w:t>
                    </w:r>
                    <w:r w:rsidR="00C867D5">
                      <w:t>S</w:t>
                    </w:r>
                    <w:r w:rsidR="00C867D5" w:rsidRPr="00E750C0">
                      <w:t xml:space="preserve">cience, </w:t>
                    </w:r>
                    <w:r w:rsidR="00C867D5">
                      <w:t>Technology and A</w:t>
                    </w:r>
                    <w:r w:rsidR="00C867D5" w:rsidRPr="00E750C0">
                      <w:t xml:space="preserve">pplied </w:t>
                    </w:r>
                    <w:r w:rsidR="00C867D5">
                      <w:t>A</w:t>
                    </w:r>
                    <w:r w:rsidR="00C867D5" w:rsidRPr="00E750C0">
                      <w:t xml:space="preserve">rts of </w:t>
                    </w:r>
                    <w:r w:rsidR="00C867D5">
                      <w:t>T</w:t>
                    </w:r>
                    <w:r w:rsidR="00C867D5" w:rsidRPr="00E750C0">
                      <w:t xml:space="preserve">rinidad and </w:t>
                    </w:r>
                    <w:r w:rsidR="00C867D5">
                      <w:t>T</w:t>
                    </w:r>
                    <w:r w:rsidR="00C867D5" w:rsidRPr="00E750C0">
                      <w:t>obago</w:t>
                    </w:r>
                  </w:p>
                  <w:p w:rsidR="00C867D5" w:rsidRDefault="00C867D5" w:rsidP="00C867D5">
                    <w:r>
                      <w:t>+1(868)625-5030 Ext#5479</w:t>
                    </w:r>
                  </w:p>
                </w:sdtContent>
              </w:sdt>
              <w:sdt>
                <w:sdtPr>
                  <w:rPr>
                    <w:rFonts w:eastAsiaTheme="minorEastAsia"/>
                    <w:b/>
                    <w:bCs/>
                    <w:caps/>
                  </w:rPr>
                  <w:id w:val="-1631477057"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703976" w:rsidRDefault="00703976" w:rsidP="00703976">
                    <w:pPr>
                      <w:pStyle w:val="ResumeText"/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pPr>
                    <w:r w:rsidRPr="00BB3D37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Caira Cudjoe</w:t>
                    </w:r>
                  </w:p>
                  <w:p w:rsidR="00703976" w:rsidRDefault="00703976" w:rsidP="00703976">
                    <w:pPr>
                      <w:pStyle w:val="ResumeText"/>
                    </w:pPr>
                    <w:r w:rsidRPr="00F222DA">
                      <w:t>Group Events Manager</w:t>
                    </w:r>
                    <w:r>
                      <w:t>,</w:t>
                    </w:r>
                    <w:r w:rsidRPr="00F222DA">
                      <w:t xml:space="preserve"> </w:t>
                    </w:r>
                    <w:r>
                      <w:t xml:space="preserve">Integrated Marketing Communications </w:t>
                    </w:r>
                  </w:p>
                  <w:p w:rsidR="00703976" w:rsidRDefault="00703976" w:rsidP="00703976">
                    <w:pPr>
                      <w:pStyle w:val="ResumeText"/>
                    </w:pPr>
                    <w:r>
                      <w:t>Guardian Group</w:t>
                    </w:r>
                  </w:p>
                  <w:p w:rsidR="00703976" w:rsidRDefault="00703976" w:rsidP="00703976">
                    <w:pPr>
                      <w:pStyle w:val="ResumeText"/>
                    </w:pPr>
                    <w:r>
                      <w:t xml:space="preserve">1 Guardian Drive, Westmoorings. </w:t>
                    </w:r>
                  </w:p>
                  <w:p w:rsidR="00703976" w:rsidRPr="00F222DA" w:rsidRDefault="00703976" w:rsidP="00703976">
                    <w:pPr>
                      <w:pStyle w:val="ResumeText"/>
                    </w:pPr>
                    <w:r>
                      <w:t>t: +1(868)632-5433 ext.2053 | f: +1(868)-632-5695</w:t>
                    </w:r>
                  </w:p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410762869"/>
                    </w:sdtPr>
                    <w:sdtEndPr/>
                    <w:sdtContent>
                      <w:p w:rsidR="00703976" w:rsidRDefault="00703976" w:rsidP="00703976">
                        <w:pPr>
                          <w:pStyle w:val="Heading2"/>
                        </w:pPr>
                        <w:r>
                          <w:t>Andre Cadogan</w:t>
                        </w:r>
                      </w:p>
                      <w:p w:rsidR="00703976" w:rsidRDefault="00703976" w:rsidP="00703976">
                        <w:pPr>
                          <w:pStyle w:val="ResumeText"/>
                        </w:pPr>
                        <w:r>
                          <w:t xml:space="preserve">Lecturer, </w:t>
                        </w:r>
                        <w:r w:rsidRPr="00CA51D8">
                          <w:t>Information Science and Technology</w:t>
                        </w:r>
                        <w:r>
                          <w:t xml:space="preserve"> Department</w:t>
                        </w:r>
                        <w:r w:rsidRPr="00CA51D8">
                          <w:t>, College of Science, Technology and Applied Arts of Trinidad and Tobago</w:t>
                        </w:r>
                      </w:p>
                      <w:p w:rsidR="00C867D5" w:rsidRPr="00703976" w:rsidRDefault="00703976" w:rsidP="00C867D5">
                        <w:pPr>
                          <w:rPr>
                            <w:rFonts w:eastAsiaTheme="minorEastAsia"/>
                          </w:rPr>
                        </w:pPr>
                        <w:r>
                          <w:t>t: +1(868)625-5030 | m: +1(868)381-9070</w:t>
                        </w:r>
                      </w:p>
                    </w:sdtContent>
                  </w:sdt>
                </w:sdtContent>
              </w:sdt>
            </w:sdtContent>
          </w:sdt>
        </w:tc>
      </w:tr>
    </w:tbl>
    <w:p w:rsidR="00EB6EE1" w:rsidRDefault="00EB6EE1"/>
    <w:sectPr w:rsidR="00EB6EE1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61D" w:rsidRDefault="0085761D">
      <w:pPr>
        <w:spacing w:before="0" w:after="0" w:line="240" w:lineRule="auto"/>
      </w:pPr>
      <w:r>
        <w:separator/>
      </w:r>
    </w:p>
  </w:endnote>
  <w:endnote w:type="continuationSeparator" w:id="0">
    <w:p w:rsidR="0085761D" w:rsidRDefault="008576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F69C7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61D" w:rsidRDefault="0085761D">
      <w:pPr>
        <w:spacing w:before="0" w:after="0" w:line="240" w:lineRule="auto"/>
      </w:pPr>
      <w:r>
        <w:separator/>
      </w:r>
    </w:p>
  </w:footnote>
  <w:footnote w:type="continuationSeparator" w:id="0">
    <w:p w:rsidR="0085761D" w:rsidRDefault="0085761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E0FEC"/>
    <w:multiLevelType w:val="hybridMultilevel"/>
    <w:tmpl w:val="160C158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5771"/>
    <w:multiLevelType w:val="hybridMultilevel"/>
    <w:tmpl w:val="350A32B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66336"/>
    <w:multiLevelType w:val="hybridMultilevel"/>
    <w:tmpl w:val="B9CC5B3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F1B1C"/>
    <w:multiLevelType w:val="hybridMultilevel"/>
    <w:tmpl w:val="4CB29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B30B2"/>
    <w:multiLevelType w:val="hybridMultilevel"/>
    <w:tmpl w:val="B6686CD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06C"/>
    <w:rsid w:val="0002280B"/>
    <w:rsid w:val="000C7B14"/>
    <w:rsid w:val="00173985"/>
    <w:rsid w:val="001F1439"/>
    <w:rsid w:val="0023106C"/>
    <w:rsid w:val="00234F95"/>
    <w:rsid w:val="00296F1E"/>
    <w:rsid w:val="002C42BC"/>
    <w:rsid w:val="00395EFA"/>
    <w:rsid w:val="003A7801"/>
    <w:rsid w:val="00414819"/>
    <w:rsid w:val="00417246"/>
    <w:rsid w:val="004472DC"/>
    <w:rsid w:val="00463D1B"/>
    <w:rsid w:val="004B2418"/>
    <w:rsid w:val="004E677F"/>
    <w:rsid w:val="005103A4"/>
    <w:rsid w:val="00511BC7"/>
    <w:rsid w:val="0052769D"/>
    <w:rsid w:val="00563D90"/>
    <w:rsid w:val="005D4520"/>
    <w:rsid w:val="005F69C7"/>
    <w:rsid w:val="00703976"/>
    <w:rsid w:val="007675FE"/>
    <w:rsid w:val="00775EA7"/>
    <w:rsid w:val="00801497"/>
    <w:rsid w:val="0085761D"/>
    <w:rsid w:val="008637DD"/>
    <w:rsid w:val="00890C13"/>
    <w:rsid w:val="008E2626"/>
    <w:rsid w:val="008E2FA6"/>
    <w:rsid w:val="00913537"/>
    <w:rsid w:val="00914437"/>
    <w:rsid w:val="009A069B"/>
    <w:rsid w:val="009E4F92"/>
    <w:rsid w:val="00A41074"/>
    <w:rsid w:val="00AA32D3"/>
    <w:rsid w:val="00BF07FD"/>
    <w:rsid w:val="00C64825"/>
    <w:rsid w:val="00C867D5"/>
    <w:rsid w:val="00E750C0"/>
    <w:rsid w:val="00E85261"/>
    <w:rsid w:val="00EB6EE1"/>
    <w:rsid w:val="00F10877"/>
    <w:rsid w:val="00F31E30"/>
    <w:rsid w:val="00F56AF2"/>
    <w:rsid w:val="00FA678E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6E026"/>
  <w15:docId w15:val="{E96121A8-A707-4D94-8FB1-A9D19CDA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A410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4F9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F92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o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AC1574E5B942AF9E2DD75ABA5E2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94359-AD92-49F1-8583-41A66A353DE4}"/>
      </w:docPartPr>
      <w:docPartBody>
        <w:p w:rsidR="008D016D" w:rsidRDefault="008A5440">
          <w:pPr>
            <w:pStyle w:val="C5AC1574E5B942AF9E2DD75ABA5E2B2F"/>
          </w:pPr>
          <w:r>
            <w:t>[Street Address]</w:t>
          </w:r>
        </w:p>
      </w:docPartBody>
    </w:docPart>
    <w:docPart>
      <w:docPartPr>
        <w:name w:val="EA9461AABABB47178CD8E00FFF89F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9B37A-7573-40B5-A580-25940391EA4C}"/>
      </w:docPartPr>
      <w:docPartBody>
        <w:p w:rsidR="008D016D" w:rsidRDefault="008A5440">
          <w:pPr>
            <w:pStyle w:val="EA9461AABABB47178CD8E00FFF89F739"/>
          </w:pPr>
          <w:r>
            <w:t>[City, ST ZIP Code]</w:t>
          </w:r>
        </w:p>
      </w:docPartBody>
    </w:docPart>
    <w:docPart>
      <w:docPartPr>
        <w:name w:val="02160CD54891426783E645DAE4F1A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D1061-00BB-4926-9221-C30A9080EE02}"/>
      </w:docPartPr>
      <w:docPartBody>
        <w:p w:rsidR="008D016D" w:rsidRDefault="008A5440">
          <w:pPr>
            <w:pStyle w:val="02160CD54891426783E645DAE4F1AEE3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CA5807DA65C64AF786C5C22187A8F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213DA-DA13-4143-A022-4A8195712451}"/>
      </w:docPartPr>
      <w:docPartBody>
        <w:p w:rsidR="008D016D" w:rsidRDefault="008A5440">
          <w:pPr>
            <w:pStyle w:val="CA5807DA65C64AF786C5C22187A8F3D7"/>
          </w:pPr>
          <w:r>
            <w:t>[Your Name]</w:t>
          </w:r>
        </w:p>
      </w:docPartBody>
    </w:docPart>
    <w:docPart>
      <w:docPartPr>
        <w:name w:val="85A5D88D8A7F4C3BA41E80C589277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03E02-AB5C-4025-A82E-721231EA1BD1}"/>
      </w:docPartPr>
      <w:docPartBody>
        <w:p w:rsidR="008D016D" w:rsidRDefault="00B358C6" w:rsidP="00B358C6">
          <w:pPr>
            <w:pStyle w:val="85A5D88D8A7F4C3BA41E80C58927747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C3C74C6F0294190847CAE65BA4FD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454F4-2621-4DFE-ACA9-EDCDBA2ACEF2}"/>
      </w:docPartPr>
      <w:docPartBody>
        <w:p w:rsidR="003F3DFB" w:rsidRDefault="00005E2A" w:rsidP="00005E2A">
          <w:pPr>
            <w:pStyle w:val="3C3C74C6F0294190847CAE65BA4FD36B"/>
          </w:pPr>
          <w:r>
            <w:t>[Telephone]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8C6"/>
    <w:rsid w:val="00005E2A"/>
    <w:rsid w:val="003F3DFB"/>
    <w:rsid w:val="008A5440"/>
    <w:rsid w:val="008D016D"/>
    <w:rsid w:val="0093104C"/>
    <w:rsid w:val="009B624F"/>
    <w:rsid w:val="00B358C6"/>
    <w:rsid w:val="00CB2EA1"/>
    <w:rsid w:val="00CB6521"/>
    <w:rsid w:val="00F7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AC1574E5B942AF9E2DD75ABA5E2B2F">
    <w:name w:val="C5AC1574E5B942AF9E2DD75ABA5E2B2F"/>
  </w:style>
  <w:style w:type="paragraph" w:customStyle="1" w:styleId="EA9461AABABB47178CD8E00FFF89F739">
    <w:name w:val="EA9461AABABB47178CD8E00FFF89F739"/>
  </w:style>
  <w:style w:type="paragraph" w:customStyle="1" w:styleId="6BE267FB8D9749A1A1ACEC3A92750746">
    <w:name w:val="6BE267FB8D9749A1A1ACEC3A92750746"/>
  </w:style>
  <w:style w:type="paragraph" w:customStyle="1" w:styleId="B60596B1946D4C238615EABBB260EE93">
    <w:name w:val="B60596B1946D4C238615EABBB260EE93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02160CD54891426783E645DAE4F1AEE3">
    <w:name w:val="02160CD54891426783E645DAE4F1AEE3"/>
  </w:style>
  <w:style w:type="paragraph" w:customStyle="1" w:styleId="CA5807DA65C64AF786C5C22187A8F3D7">
    <w:name w:val="CA5807DA65C64AF786C5C22187A8F3D7"/>
  </w:style>
  <w:style w:type="paragraph" w:customStyle="1" w:styleId="191C270EB1B349F19A848ECD88F5A796">
    <w:name w:val="191C270EB1B349F19A848ECD88F5A796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92C0F99BBC6147AC8BDC196D54763276">
    <w:name w:val="92C0F99BBC6147AC8BDC196D54763276"/>
  </w:style>
  <w:style w:type="character" w:styleId="PlaceholderText">
    <w:name w:val="Placeholder Text"/>
    <w:basedOn w:val="DefaultParagraphFont"/>
    <w:uiPriority w:val="99"/>
    <w:semiHidden/>
    <w:rsid w:val="00B358C6"/>
    <w:rPr>
      <w:color w:val="808080"/>
    </w:rPr>
  </w:style>
  <w:style w:type="paragraph" w:customStyle="1" w:styleId="F1F33946EF794870BE94F2E8037C7AF6">
    <w:name w:val="F1F33946EF794870BE94F2E8037C7AF6"/>
  </w:style>
  <w:style w:type="paragraph" w:customStyle="1" w:styleId="C6806DE8D7D245958A179242673DBDEB">
    <w:name w:val="C6806DE8D7D245958A179242673DBDEB"/>
  </w:style>
  <w:style w:type="paragraph" w:customStyle="1" w:styleId="C7E9BF4D37B74BFA81C3B118BA1DBB72">
    <w:name w:val="C7E9BF4D37B74BFA81C3B118BA1DBB72"/>
  </w:style>
  <w:style w:type="paragraph" w:customStyle="1" w:styleId="E7506D8E95CA4D6EAC56480205047067">
    <w:name w:val="E7506D8E95CA4D6EAC56480205047067"/>
  </w:style>
  <w:style w:type="paragraph" w:customStyle="1" w:styleId="A19104DF67C3447C852CF5EDD8881A9F">
    <w:name w:val="A19104DF67C3447C852CF5EDD8881A9F"/>
  </w:style>
  <w:style w:type="paragraph" w:customStyle="1" w:styleId="7BD6DAD0404F449CA4BC5EAFFA379FE4">
    <w:name w:val="7BD6DAD0404F449CA4BC5EAFFA379FE4"/>
  </w:style>
  <w:style w:type="paragraph" w:customStyle="1" w:styleId="F890F4D021824416BA1998C1CEA5FBB1">
    <w:name w:val="F890F4D021824416BA1998C1CEA5FBB1"/>
  </w:style>
  <w:style w:type="paragraph" w:customStyle="1" w:styleId="6763561BD66D4EF8A0E74138B78ED008">
    <w:name w:val="6763561BD66D4EF8A0E74138B78ED008"/>
  </w:style>
  <w:style w:type="paragraph" w:customStyle="1" w:styleId="CAF90DE55DB84D66BB5AE444310411BC">
    <w:name w:val="CAF90DE55DB84D66BB5AE444310411BC"/>
  </w:style>
  <w:style w:type="paragraph" w:customStyle="1" w:styleId="1E4B0719FE814DD190431191634F666C">
    <w:name w:val="1E4B0719FE814DD190431191634F666C"/>
  </w:style>
  <w:style w:type="paragraph" w:customStyle="1" w:styleId="689C0E89B4684FBFAF3EE7975A845BF4">
    <w:name w:val="689C0E89B4684FBFAF3EE7975A845BF4"/>
  </w:style>
  <w:style w:type="paragraph" w:customStyle="1" w:styleId="9127324812E24E3A86DE708C23A71B64">
    <w:name w:val="9127324812E24E3A86DE708C23A71B64"/>
    <w:rsid w:val="00B358C6"/>
  </w:style>
  <w:style w:type="paragraph" w:customStyle="1" w:styleId="EEFE0F1A02AC4A16BC3790A88B718A89">
    <w:name w:val="EEFE0F1A02AC4A16BC3790A88B718A89"/>
    <w:rsid w:val="00B358C6"/>
  </w:style>
  <w:style w:type="paragraph" w:customStyle="1" w:styleId="EAF93BC0B9BE4DD8B2279D0B41DB1C51">
    <w:name w:val="EAF93BC0B9BE4DD8B2279D0B41DB1C51"/>
    <w:rsid w:val="00B358C6"/>
  </w:style>
  <w:style w:type="paragraph" w:customStyle="1" w:styleId="C5437E7F260249448E91E2E2A676188C">
    <w:name w:val="C5437E7F260249448E91E2E2A676188C"/>
    <w:rsid w:val="00B358C6"/>
  </w:style>
  <w:style w:type="paragraph" w:customStyle="1" w:styleId="947F27E1DA1443C2A054CCE5E0BC50FC">
    <w:name w:val="947F27E1DA1443C2A054CCE5E0BC50FC"/>
    <w:rsid w:val="00B358C6"/>
  </w:style>
  <w:style w:type="paragraph" w:customStyle="1" w:styleId="F4403A6F9DC44D76B35D9085528E4E8E">
    <w:name w:val="F4403A6F9DC44D76B35D9085528E4E8E"/>
    <w:rsid w:val="00B358C6"/>
  </w:style>
  <w:style w:type="paragraph" w:customStyle="1" w:styleId="3932D8A627BC45FFB045DCA957F4A214">
    <w:name w:val="3932D8A627BC45FFB045DCA957F4A214"/>
    <w:rsid w:val="00B358C6"/>
  </w:style>
  <w:style w:type="paragraph" w:customStyle="1" w:styleId="23488146C1B348FA89FE5C96C500EFD5">
    <w:name w:val="23488146C1B348FA89FE5C96C500EFD5"/>
    <w:rsid w:val="00B358C6"/>
  </w:style>
  <w:style w:type="paragraph" w:customStyle="1" w:styleId="48B55ECE4B154D4789D8BA6A9E464B22">
    <w:name w:val="48B55ECE4B154D4789D8BA6A9E464B22"/>
    <w:rsid w:val="00B358C6"/>
  </w:style>
  <w:style w:type="paragraph" w:customStyle="1" w:styleId="7E6B5D70D54A45C7AAEBFB04FE87DC16">
    <w:name w:val="7E6B5D70D54A45C7AAEBFB04FE87DC16"/>
    <w:rsid w:val="00B358C6"/>
  </w:style>
  <w:style w:type="paragraph" w:customStyle="1" w:styleId="197BEA98BE434090B158E7C676595E00">
    <w:name w:val="197BEA98BE434090B158E7C676595E00"/>
    <w:rsid w:val="00B358C6"/>
  </w:style>
  <w:style w:type="paragraph" w:customStyle="1" w:styleId="58D72820CFA6421FB8F8B3C895749EDF">
    <w:name w:val="58D72820CFA6421FB8F8B3C895749EDF"/>
    <w:rsid w:val="00B358C6"/>
  </w:style>
  <w:style w:type="paragraph" w:customStyle="1" w:styleId="8CE6E8AC8DAB42A098CC369A8C846156">
    <w:name w:val="8CE6E8AC8DAB42A098CC369A8C846156"/>
    <w:rsid w:val="00B358C6"/>
  </w:style>
  <w:style w:type="paragraph" w:customStyle="1" w:styleId="E97AC019C29F4479AC26F8626C20CF64">
    <w:name w:val="E97AC019C29F4479AC26F8626C20CF64"/>
    <w:rsid w:val="00B358C6"/>
  </w:style>
  <w:style w:type="paragraph" w:customStyle="1" w:styleId="867C7AF486074BA3B3072444B0A6AB28">
    <w:name w:val="867C7AF486074BA3B3072444B0A6AB28"/>
    <w:rsid w:val="00B358C6"/>
  </w:style>
  <w:style w:type="paragraph" w:customStyle="1" w:styleId="770B864210264FF49C4D3475AFF66172">
    <w:name w:val="770B864210264FF49C4D3475AFF66172"/>
    <w:rsid w:val="00B358C6"/>
  </w:style>
  <w:style w:type="paragraph" w:customStyle="1" w:styleId="B8DFA6D95F704E08BD1EEC80E7653F4C">
    <w:name w:val="B8DFA6D95F704E08BD1EEC80E7653F4C"/>
    <w:rsid w:val="00B358C6"/>
  </w:style>
  <w:style w:type="paragraph" w:customStyle="1" w:styleId="3A443B1EEDEB4126BD84AFB28E0D1787">
    <w:name w:val="3A443B1EEDEB4126BD84AFB28E0D1787"/>
    <w:rsid w:val="00B358C6"/>
  </w:style>
  <w:style w:type="paragraph" w:customStyle="1" w:styleId="4BAC3BEA30F241B999D5814505BF3A25">
    <w:name w:val="4BAC3BEA30F241B999D5814505BF3A25"/>
    <w:rsid w:val="00B358C6"/>
  </w:style>
  <w:style w:type="paragraph" w:customStyle="1" w:styleId="85A5D88D8A7F4C3BA41E80C589277475">
    <w:name w:val="85A5D88D8A7F4C3BA41E80C589277475"/>
    <w:rsid w:val="00B358C6"/>
  </w:style>
  <w:style w:type="paragraph" w:customStyle="1" w:styleId="D63C7762DAC547C39B02F8EF0958C61B">
    <w:name w:val="D63C7762DAC547C39B02F8EF0958C61B"/>
    <w:rsid w:val="00B358C6"/>
  </w:style>
  <w:style w:type="paragraph" w:customStyle="1" w:styleId="C5EB62899C364095B7D4CA307535B096">
    <w:name w:val="C5EB62899C364095B7D4CA307535B096"/>
    <w:rsid w:val="00B358C6"/>
  </w:style>
  <w:style w:type="paragraph" w:customStyle="1" w:styleId="A0A2690D580D4770927B89CC309FD24C">
    <w:name w:val="A0A2690D580D4770927B89CC309FD24C"/>
    <w:rsid w:val="00B358C6"/>
  </w:style>
  <w:style w:type="paragraph" w:customStyle="1" w:styleId="7ADA04E5C1584AC99B5248BA4D661D3C">
    <w:name w:val="7ADA04E5C1584AC99B5248BA4D661D3C"/>
    <w:rsid w:val="00B358C6"/>
  </w:style>
  <w:style w:type="paragraph" w:customStyle="1" w:styleId="88B6D0583CA0414C9DDE398590EC51F5">
    <w:name w:val="88B6D0583CA0414C9DDE398590EC51F5"/>
    <w:rsid w:val="00B358C6"/>
  </w:style>
  <w:style w:type="paragraph" w:customStyle="1" w:styleId="6F0643F1BAD1438CA6A42D29E47413E7">
    <w:name w:val="6F0643F1BAD1438CA6A42D29E47413E7"/>
    <w:rsid w:val="00B358C6"/>
  </w:style>
  <w:style w:type="paragraph" w:customStyle="1" w:styleId="8C8DB26E94E54192B36E7C434802CBCF">
    <w:name w:val="8C8DB26E94E54192B36E7C434802CBCF"/>
    <w:rsid w:val="00B358C6"/>
  </w:style>
  <w:style w:type="paragraph" w:customStyle="1" w:styleId="988B865C94D14B13B18722E49AAB1BD8">
    <w:name w:val="988B865C94D14B13B18722E49AAB1BD8"/>
    <w:rsid w:val="00B358C6"/>
  </w:style>
  <w:style w:type="paragraph" w:customStyle="1" w:styleId="5284E4EDD65B4A0094C79404EFD12C69">
    <w:name w:val="5284E4EDD65B4A0094C79404EFD12C69"/>
    <w:rsid w:val="00B358C6"/>
  </w:style>
  <w:style w:type="paragraph" w:customStyle="1" w:styleId="F5A58E2F449C41A5B5319E6271FFD31D">
    <w:name w:val="F5A58E2F449C41A5B5319E6271FFD31D"/>
    <w:rsid w:val="00B358C6"/>
  </w:style>
  <w:style w:type="paragraph" w:customStyle="1" w:styleId="3C3C74C6F0294190847CAE65BA4FD36B">
    <w:name w:val="3C3C74C6F0294190847CAE65BA4FD36B"/>
    <w:rsid w:val="00005E2A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Address: Quarry Road, Calvary Hill</CompanyAddress>
  <CompanyPhone>376-5234</CompanyPhone>
  <CompanyFax/>
  <CompanyEmail>mrallanobrien@hotmail.com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10D1629A-6117-4428-8EA7-5B94FCAB3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design).dotx</Template>
  <TotalTime>5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Allan b. o’brien</dc:creator>
  <cp:keywords/>
  <cp:lastModifiedBy>Allan O'Brien</cp:lastModifiedBy>
  <cp:revision>3</cp:revision>
  <dcterms:created xsi:type="dcterms:W3CDTF">2015-07-27T02:56:00Z</dcterms:created>
  <dcterms:modified xsi:type="dcterms:W3CDTF">2017-01-15T18:42:00Z</dcterms:modified>
  <cp:category>Arima, Trinidad and Tobago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