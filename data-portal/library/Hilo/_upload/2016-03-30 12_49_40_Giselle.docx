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77" w:rsidRDefault="00D02FD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1FEE8055C5A34A859157F2936FA9D6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72369">
            <w:t>Giselle</w:t>
          </w:r>
        </w:sdtContent>
      </w:sdt>
    </w:p>
    <w:p w:rsidR="001C1E77" w:rsidRPr="00DB7F5C" w:rsidRDefault="00883338">
      <w:pPr>
        <w:rPr>
          <w:color w:val="83CCD8" w:themeColor="accent1" w:themeTint="99"/>
          <w:sz w:val="20"/>
        </w:rPr>
      </w:pPr>
      <w:sdt>
        <w:sdtPr>
          <w:rPr>
            <w:color w:val="83CCD8" w:themeColor="accent1" w:themeTint="99"/>
            <w:sz w:val="20"/>
          </w:rPr>
          <w:alias w:val="Address"/>
          <w:tag w:val=""/>
          <w:id w:val="-593780209"/>
          <w:placeholder>
            <w:docPart w:val="D67545A44324439892B2FAC54036437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72369" w:rsidRPr="00DB7F5C">
            <w:rPr>
              <w:color w:val="83CCD8" w:themeColor="accent1" w:themeTint="99"/>
              <w:sz w:val="20"/>
            </w:rPr>
            <w:t xml:space="preserve"># 16 Mason Street Diego Martin, cell 398-9720, Email: blugintonic@outlook.com </w:t>
          </w:r>
        </w:sdtContent>
      </w:sdt>
      <w:r w:rsidR="00D02FDC" w:rsidRPr="00DB7F5C">
        <w:rPr>
          <w:color w:val="83CCD8" w:themeColor="accent1" w:themeTint="99"/>
          <w:sz w:val="20"/>
        </w:rPr>
        <w:t> </w:t>
      </w:r>
    </w:p>
    <w:p w:rsidR="001C1E77" w:rsidRDefault="00D02FDC">
      <w:pPr>
        <w:pStyle w:val="SectionHeading"/>
      </w:pPr>
      <w:r>
        <w:t>Education</w:t>
      </w:r>
    </w:p>
    <w:p w:rsidR="001C1E77" w:rsidRPr="00E503DD" w:rsidRDefault="00E72369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1990-1992</w:t>
      </w:r>
      <w:r w:rsidR="00D02FDC" w:rsidRPr="00E503DD">
        <w:rPr>
          <w:color w:val="83CCD8" w:themeColor="accent1" w:themeTint="99"/>
        </w:rPr>
        <w:t> </w:t>
      </w:r>
    </w:p>
    <w:p w:rsidR="00E72369" w:rsidRPr="00E503DD" w:rsidRDefault="00E72369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Mucurapo Senior comprehensive school</w:t>
      </w:r>
    </w:p>
    <w:p w:rsidR="00E72369" w:rsidRPr="00E503DD" w:rsidRDefault="00E72369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cxc o’level qualification</w:t>
      </w:r>
    </w:p>
    <w:p w:rsidR="001C1E77" w:rsidRDefault="00E72369">
      <w:pPr>
        <w:pStyle w:val="ListBullet"/>
      </w:pPr>
      <w:r>
        <w:t>Mathematics                    Grade I</w:t>
      </w:r>
    </w:p>
    <w:p w:rsidR="00E72369" w:rsidRDefault="00E72369">
      <w:pPr>
        <w:pStyle w:val="ListBullet"/>
      </w:pPr>
      <w:r>
        <w:t>English                              Grade II</w:t>
      </w:r>
    </w:p>
    <w:p w:rsidR="00E72369" w:rsidRDefault="00E72369">
      <w:pPr>
        <w:pStyle w:val="ListBullet"/>
      </w:pPr>
      <w:r>
        <w:t>Integrated Science        Grade III</w:t>
      </w:r>
    </w:p>
    <w:p w:rsidR="001C1E77" w:rsidRDefault="00E72369">
      <w:pPr>
        <w:pStyle w:val="ListBullet"/>
      </w:pPr>
      <w:r>
        <w:t>Social Studies                 Grade II</w:t>
      </w:r>
    </w:p>
    <w:p w:rsidR="001C1E77" w:rsidRDefault="00E72369">
      <w:pPr>
        <w:pStyle w:val="ListBullet"/>
      </w:pPr>
      <w:r>
        <w:t>Art                                     Grade I</w:t>
      </w:r>
    </w:p>
    <w:sdt>
      <w:sdtPr>
        <w:rPr>
          <w:caps/>
        </w:rPr>
        <w:id w:val="-1106653387"/>
      </w:sdtPr>
      <w:sdtEndPr>
        <w:rPr>
          <w:bCs w:val="0"/>
          <w:caps w:val="0"/>
        </w:rPr>
      </w:sdtEndPr>
      <w:sdtContent>
        <w:sdt>
          <w:sdtPr>
            <w:rPr>
              <w:caps/>
            </w:rPr>
            <w:id w:val="-514004892"/>
          </w:sdtPr>
          <w:sdtEndPr>
            <w:rPr>
              <w:bCs w:val="0"/>
              <w:caps w:val="0"/>
            </w:rPr>
          </w:sdtEndPr>
          <w:sdtContent>
            <w:p w:rsidR="00E473DA" w:rsidRPr="00E503DD" w:rsidRDefault="000967ED" w:rsidP="000967ED">
              <w:pPr>
                <w:pStyle w:val="Date"/>
                <w:rPr>
                  <w:color w:val="83CCD8" w:themeColor="accent1" w:themeTint="99"/>
                </w:rPr>
              </w:pPr>
              <w:r w:rsidRPr="00E503DD">
                <w:rPr>
                  <w:color w:val="83CCD8" w:themeColor="accent1" w:themeTint="99"/>
                </w:rPr>
                <w:t>1987-1992</w:t>
              </w:r>
              <w:r w:rsidR="00E473DA" w:rsidRPr="00E503DD">
                <w:rPr>
                  <w:color w:val="83CCD8" w:themeColor="accent1" w:themeTint="99"/>
                </w:rPr>
                <w:t xml:space="preserve"> D</w:t>
              </w:r>
              <w:r w:rsidR="00E503DD">
                <w:rPr>
                  <w:color w:val="83CCD8" w:themeColor="accent1" w:themeTint="99"/>
                </w:rPr>
                <w:t>iego M</w:t>
              </w:r>
              <w:r w:rsidRPr="00E503DD">
                <w:rPr>
                  <w:color w:val="83CCD8" w:themeColor="accent1" w:themeTint="99"/>
                </w:rPr>
                <w:t>artin</w:t>
              </w:r>
              <w:r w:rsidR="00D02FDC" w:rsidRPr="00E503DD">
                <w:rPr>
                  <w:color w:val="83CCD8" w:themeColor="accent1" w:themeTint="99"/>
                </w:rPr>
                <w:t> </w:t>
              </w:r>
              <w:r w:rsidR="00E473DA" w:rsidRPr="00E503DD">
                <w:rPr>
                  <w:color w:val="83CCD8" w:themeColor="accent1" w:themeTint="99"/>
                </w:rPr>
                <w:t xml:space="preserve">Junior Secondary </w:t>
              </w:r>
              <w:proofErr w:type="gramStart"/>
              <w:r w:rsidR="005657C9">
                <w:rPr>
                  <w:color w:val="83CCD8" w:themeColor="accent1" w:themeTint="99"/>
                </w:rPr>
                <w:t>School</w:t>
              </w:r>
              <w:proofErr w:type="gramEnd"/>
            </w:p>
            <w:p w:rsidR="001C1E77" w:rsidRDefault="00E473DA" w:rsidP="00C26C69">
              <w:pPr>
                <w:pStyle w:val="Date"/>
              </w:pPr>
              <w:proofErr w:type="gramStart"/>
              <w:r w:rsidRPr="00E503DD">
                <w:rPr>
                  <w:color w:val="83CCD8" w:themeColor="accent1" w:themeTint="99"/>
                </w:rPr>
                <w:t>14</w:t>
              </w:r>
              <w:proofErr w:type="gramEnd"/>
              <w:r w:rsidRPr="00E503DD">
                <w:rPr>
                  <w:color w:val="83CCD8" w:themeColor="accent1" w:themeTint="99"/>
                </w:rPr>
                <w:t xml:space="preserve"> Elementary Level subjects</w:t>
              </w:r>
            </w:p>
          </w:sdtContent>
        </w:sdt>
      </w:sdtContent>
    </w:sdt>
    <w:p w:rsidR="001C1E77" w:rsidRDefault="00E473DA">
      <w:pPr>
        <w:pStyle w:val="SectionHeading"/>
      </w:pPr>
      <w:r>
        <w:t>Courses</w:t>
      </w:r>
    </w:p>
    <w:p w:rsidR="001C1E77" w:rsidRPr="00E503DD" w:rsidRDefault="00E473DA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ytepp</w:t>
      </w:r>
    </w:p>
    <w:p w:rsidR="001C1E77" w:rsidRDefault="00E473DA" w:rsidP="00E473DA">
      <w:pPr>
        <w:pStyle w:val="ListBullet"/>
        <w:numPr>
          <w:ilvl w:val="0"/>
          <w:numId w:val="0"/>
        </w:numPr>
      </w:pPr>
      <w:r>
        <w:t>October 1992-July 1993</w:t>
      </w:r>
    </w:p>
    <w:p w:rsidR="00E473DA" w:rsidRDefault="00E473DA" w:rsidP="00E473DA">
      <w:pPr>
        <w:pStyle w:val="ListBullet"/>
        <w:numPr>
          <w:ilvl w:val="0"/>
          <w:numId w:val="0"/>
        </w:numPr>
      </w:pPr>
      <w:r>
        <w:t>Applie</w:t>
      </w:r>
      <w:r w:rsidR="00394CCB">
        <w:t>d Ar</w:t>
      </w:r>
      <w:r>
        <w:t>ts- Fashion Design</w:t>
      </w:r>
    </w:p>
    <w:p w:rsidR="00E473DA" w:rsidRPr="00E503DD" w:rsidRDefault="00E473DA">
      <w:pPr>
        <w:pStyle w:val="Subsection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ytepp</w:t>
      </w:r>
    </w:p>
    <w:p w:rsidR="001C1E77" w:rsidRDefault="00E473DA" w:rsidP="00E473DA">
      <w:pPr>
        <w:pStyle w:val="ListBullet"/>
        <w:numPr>
          <w:ilvl w:val="0"/>
          <w:numId w:val="0"/>
        </w:numPr>
      </w:pPr>
      <w:r>
        <w:t>August 1996-December 1996</w:t>
      </w:r>
    </w:p>
    <w:p w:rsidR="00E473DA" w:rsidRDefault="00E473DA" w:rsidP="00E473DA">
      <w:pPr>
        <w:pStyle w:val="ListBullet"/>
        <w:numPr>
          <w:ilvl w:val="0"/>
          <w:numId w:val="0"/>
        </w:numPr>
        <w:ind w:left="144" w:hanging="144"/>
      </w:pPr>
      <w:r>
        <w:t>Waiter/waitress Course</w:t>
      </w:r>
    </w:p>
    <w:p w:rsidR="00C26C69" w:rsidRPr="00E503DD" w:rsidRDefault="00C26C69" w:rsidP="00E473DA">
      <w:pPr>
        <w:pStyle w:val="Subsection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 xml:space="preserve">Y.M.C.A APRIL 1999- December 1999 </w:t>
      </w:r>
    </w:p>
    <w:p w:rsidR="00CC5C07" w:rsidRDefault="00CC5C07" w:rsidP="00CC5C07">
      <w:pPr>
        <w:pStyle w:val="ListBullet"/>
      </w:pPr>
      <w:r>
        <w:t>Geriatric care</w:t>
      </w:r>
    </w:p>
    <w:p w:rsidR="00C26C69" w:rsidRDefault="00C26C69" w:rsidP="00E473DA">
      <w:pPr>
        <w:pStyle w:val="Subsection"/>
      </w:pPr>
    </w:p>
    <w:p w:rsidR="00C26C69" w:rsidRPr="00E503DD" w:rsidRDefault="00C26C69" w:rsidP="00E473DA">
      <w:pPr>
        <w:pStyle w:val="Subsection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school of business &amp; computer science ltd july 2006-september 2006</w:t>
      </w:r>
    </w:p>
    <w:p w:rsidR="00C26C69" w:rsidRDefault="00CC5C07" w:rsidP="00CC5C07">
      <w:pPr>
        <w:pStyle w:val="ListBullet"/>
      </w:pPr>
      <w:r>
        <w:t xml:space="preserve"> M</w:t>
      </w:r>
      <w:r w:rsidR="00C26C69">
        <w:t>icrosoft windows 200/</w:t>
      </w:r>
      <w:proofErr w:type="spellStart"/>
      <w:r w:rsidR="00C26C69">
        <w:t>xp</w:t>
      </w:r>
      <w:proofErr w:type="spellEnd"/>
      <w:r w:rsidR="00C26C69">
        <w:t>, INTERNET, EXCEL, WORD, POWDER POINT (2003)</w:t>
      </w:r>
    </w:p>
    <w:p w:rsidR="00C26C69" w:rsidRDefault="00C26C69">
      <w:pPr>
        <w:pStyle w:val="SectionHeading"/>
      </w:pPr>
    </w:p>
    <w:p w:rsidR="00CC5C07" w:rsidRDefault="00CC5C07" w:rsidP="00CC5C07">
      <w:pPr>
        <w:pStyle w:val="SectionHeading"/>
      </w:pPr>
    </w:p>
    <w:p w:rsidR="00694B3B" w:rsidRDefault="00694B3B" w:rsidP="00CC5C07">
      <w:pPr>
        <w:pStyle w:val="SectionHeading"/>
      </w:pPr>
    </w:p>
    <w:p w:rsidR="00CC5C07" w:rsidRDefault="00D02FDC" w:rsidP="00CC5C07">
      <w:pPr>
        <w:pStyle w:val="SectionHeading"/>
      </w:pPr>
      <w:r>
        <w:lastRenderedPageBreak/>
        <w:t>Experience</w:t>
      </w:r>
    </w:p>
    <w:p w:rsidR="00D17A83" w:rsidRPr="00E503DD" w:rsidRDefault="00D17A83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pita pit as supervisor</w:t>
      </w:r>
    </w:p>
    <w:p w:rsidR="001C1E77" w:rsidRPr="00E503DD" w:rsidRDefault="00D17A83">
      <w:pPr>
        <w:pStyle w:val="Subsection"/>
        <w:spacing w:before="100"/>
        <w:rPr>
          <w:color w:val="83CCD8" w:themeColor="accent1" w:themeTint="99"/>
        </w:rPr>
      </w:pPr>
      <w:r w:rsidRPr="00E503DD">
        <w:rPr>
          <w:color w:val="83CCD8" w:themeColor="accent1" w:themeTint="99"/>
        </w:rPr>
        <w:t>october 2014-october 2015 </w:t>
      </w:r>
    </w:p>
    <w:p w:rsidR="001C1E77" w:rsidRDefault="00D17A83">
      <w:pPr>
        <w:pStyle w:val="ListBullet"/>
      </w:pPr>
      <w:r>
        <w:t>Stock taking</w:t>
      </w:r>
    </w:p>
    <w:p w:rsidR="00D17A83" w:rsidRDefault="00D17A83">
      <w:pPr>
        <w:pStyle w:val="ListBullet"/>
      </w:pPr>
      <w:r>
        <w:t>Receiving of goods</w:t>
      </w:r>
    </w:p>
    <w:p w:rsidR="00D17A83" w:rsidRDefault="00D17A83">
      <w:pPr>
        <w:pStyle w:val="ListBullet"/>
      </w:pPr>
      <w:r>
        <w:t>Balancing of cash</w:t>
      </w:r>
    </w:p>
    <w:p w:rsidR="00D17A83" w:rsidRDefault="00D17A83">
      <w:pPr>
        <w:pStyle w:val="ListBullet"/>
      </w:pPr>
      <w:r>
        <w:t>Banking</w:t>
      </w:r>
    </w:p>
    <w:p w:rsidR="00D17A83" w:rsidRDefault="00D17A83">
      <w:pPr>
        <w:pStyle w:val="ListBullet"/>
      </w:pPr>
      <w:r>
        <w:t>Open and close</w:t>
      </w:r>
    </w:p>
    <w:p w:rsidR="001E77CF" w:rsidRDefault="001E77CF">
      <w:pPr>
        <w:pStyle w:val="ListBullet"/>
      </w:pPr>
      <w:r>
        <w:t>Cashier</w:t>
      </w:r>
    </w:p>
    <w:p w:rsidR="00E503DD" w:rsidRDefault="00E503DD">
      <w:pPr>
        <w:pStyle w:val="ListBullet"/>
      </w:pPr>
      <w:r>
        <w:t>Floor Supervisor</w:t>
      </w:r>
    </w:p>
    <w:p w:rsidR="00694B3B" w:rsidRDefault="00694B3B">
      <w:pPr>
        <w:pStyle w:val="ListBullet"/>
      </w:pPr>
      <w:r>
        <w:t>Ordering of goods</w:t>
      </w:r>
    </w:p>
    <w:sdt>
      <w:sdtPr>
        <w:rPr>
          <w:b w:val="0"/>
          <w:bCs w:val="0"/>
          <w:caps w:val="0"/>
          <w:color w:val="83CCD8" w:themeColor="accent1" w:themeTint="99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83CCD8" w:themeColor="accent1" w:themeTint="99"/>
            </w:rPr>
            <w:id w:val="-1773932447"/>
          </w:sdtPr>
          <w:sdtEndPr/>
          <w:sdtContent>
            <w:p w:rsidR="001C1E77" w:rsidRPr="004745D4" w:rsidRDefault="00A66118">
              <w:pPr>
                <w:pStyle w:val="Subsection"/>
                <w:rPr>
                  <w:color w:val="83CCD8" w:themeColor="accent1" w:themeTint="99"/>
                </w:rPr>
              </w:pPr>
              <w:r>
                <w:rPr>
                  <w:color w:val="83CCD8" w:themeColor="accent1" w:themeTint="99"/>
                </w:rPr>
                <w:t>chow’s smO</w:t>
              </w:r>
              <w:r w:rsidR="00D17A83" w:rsidRPr="004745D4">
                <w:rPr>
                  <w:color w:val="83CCD8" w:themeColor="accent1" w:themeTint="99"/>
                </w:rPr>
                <w:t>ke house, tragarete rd WOODBROOK, AS supervisor/manager 6</w:t>
              </w:r>
              <w:r w:rsidR="00D17A83" w:rsidRPr="004745D4">
                <w:rPr>
                  <w:color w:val="83CCD8" w:themeColor="accent1" w:themeTint="99"/>
                  <w:vertAlign w:val="superscript"/>
                </w:rPr>
                <w:t>th</w:t>
              </w:r>
              <w:r w:rsidR="00D17A83" w:rsidRPr="004745D4">
                <w:rPr>
                  <w:color w:val="83CCD8" w:themeColor="accent1" w:themeTint="99"/>
                </w:rPr>
                <w:t xml:space="preserve"> may 2012-2014 </w:t>
              </w:r>
            </w:p>
            <w:p w:rsidR="00D17A83" w:rsidRPr="004745D4" w:rsidRDefault="00883338" w:rsidP="00CC5C0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bCs/>
                  <w:color w:val="83CCD8" w:themeColor="accent1" w:themeTint="99"/>
                </w:rPr>
              </w:pPr>
            </w:p>
          </w:sdtContent>
        </w:sdt>
      </w:sdtContent>
    </w:sdt>
    <w:p w:rsidR="001C1E77" w:rsidRDefault="00D17A83">
      <w:pPr>
        <w:pStyle w:val="ListBullet"/>
      </w:pPr>
      <w:r>
        <w:t>Ensure customer receive correct order</w:t>
      </w:r>
    </w:p>
    <w:p w:rsidR="00D17A83" w:rsidRDefault="00D17A83">
      <w:pPr>
        <w:pStyle w:val="ListBullet"/>
      </w:pPr>
      <w:r>
        <w:t>Balance cash</w:t>
      </w:r>
    </w:p>
    <w:p w:rsidR="00D17A83" w:rsidRDefault="00D17A83">
      <w:pPr>
        <w:pStyle w:val="ListBullet"/>
      </w:pPr>
      <w:r>
        <w:t>Stock sheet</w:t>
      </w:r>
    </w:p>
    <w:p w:rsidR="00D17A83" w:rsidRDefault="00D17A83">
      <w:pPr>
        <w:pStyle w:val="ListBullet"/>
      </w:pPr>
      <w:r>
        <w:t>Ensure cleaning is preformed to company standard</w:t>
      </w:r>
      <w:bookmarkStart w:id="0" w:name="_GoBack"/>
      <w:bookmarkEnd w:id="0"/>
    </w:p>
    <w:p w:rsidR="00D17A83" w:rsidRDefault="00D17A83">
      <w:pPr>
        <w:pStyle w:val="ListBullet"/>
      </w:pPr>
      <w:r>
        <w:t>Open /close</w:t>
      </w:r>
    </w:p>
    <w:p w:rsidR="00D17A83" w:rsidRDefault="00D17A83">
      <w:pPr>
        <w:pStyle w:val="ListBullet"/>
      </w:pPr>
      <w:r>
        <w:t>Ordering of stock</w:t>
      </w:r>
    </w:p>
    <w:p w:rsidR="001E77CF" w:rsidRDefault="00CC5C07" w:rsidP="001E77CF">
      <w:pPr>
        <w:pStyle w:val="ListBullet"/>
      </w:pPr>
      <w:r>
        <w:t xml:space="preserve">Payroll </w:t>
      </w:r>
    </w:p>
    <w:p w:rsidR="001E77CF" w:rsidRDefault="00E503DD" w:rsidP="001E77CF">
      <w:pPr>
        <w:pStyle w:val="ListBullet"/>
      </w:pPr>
      <w:r>
        <w:t>Cashier</w:t>
      </w:r>
    </w:p>
    <w:p w:rsidR="00E503DD" w:rsidRDefault="00E503DD" w:rsidP="001E77CF">
      <w:pPr>
        <w:pStyle w:val="ListBullet"/>
      </w:pPr>
      <w:r>
        <w:t>Floor Supervisor</w:t>
      </w:r>
    </w:p>
    <w:p w:rsidR="00E503DD" w:rsidRDefault="00E503DD" w:rsidP="001E77CF">
      <w:pPr>
        <w:pStyle w:val="ListBullet"/>
      </w:pPr>
      <w:r>
        <w:t>Inventory</w:t>
      </w:r>
    </w:p>
    <w:p w:rsidR="00CC5C07" w:rsidRPr="00CC5C07" w:rsidRDefault="00CC5C07" w:rsidP="00CC5C07"/>
    <w:p w:rsidR="00CC5C07" w:rsidRDefault="00CC5C07" w:rsidP="00CC5C07">
      <w:pPr>
        <w:pStyle w:val="Subsection"/>
      </w:pPr>
      <w:r w:rsidRPr="004745D4">
        <w:rPr>
          <w:color w:val="83CCD8" w:themeColor="accent1" w:themeTint="99"/>
        </w:rPr>
        <w:t>cielo tapas movie town-counter ATTENDANT, SEPTEMBER 2010-december 2010 (part time)</w:t>
      </w:r>
    </w:p>
    <w:p w:rsidR="00CC5C07" w:rsidRDefault="00CC5C07" w:rsidP="00CC5C07">
      <w:pPr>
        <w:pStyle w:val="ListBullet"/>
      </w:pPr>
      <w:r>
        <w:t>Preparation of meals</w:t>
      </w:r>
    </w:p>
    <w:p w:rsidR="00CC5C07" w:rsidRDefault="00CC5C07" w:rsidP="00CC5C07">
      <w:pPr>
        <w:pStyle w:val="ListBullet"/>
      </w:pPr>
      <w:r>
        <w:t>Customer service</w:t>
      </w:r>
    </w:p>
    <w:p w:rsidR="00CC5C07" w:rsidRPr="00CC5C07" w:rsidRDefault="00CC5C07" w:rsidP="00CC5C07">
      <w:pPr>
        <w:pStyle w:val="ListBullet"/>
        <w:numPr>
          <w:ilvl w:val="0"/>
          <w:numId w:val="0"/>
        </w:numPr>
        <w:ind w:left="144"/>
      </w:pPr>
    </w:p>
    <w:p w:rsidR="00D17A83" w:rsidRPr="004745D4" w:rsidRDefault="00CC5C07" w:rsidP="00CC5C07">
      <w:pPr>
        <w:pStyle w:val="Subsection"/>
        <w:rPr>
          <w:color w:val="83CCD8" w:themeColor="accent1" w:themeTint="99"/>
        </w:rPr>
      </w:pPr>
      <w:r w:rsidRPr="004745D4">
        <w:rPr>
          <w:color w:val="83CCD8" w:themeColor="accent1" w:themeTint="99"/>
        </w:rPr>
        <w:t>food express- KITCHEN ASSISTANT, september 2010-march 2010 (part time)</w:t>
      </w:r>
    </w:p>
    <w:p w:rsidR="00CC5C07" w:rsidRDefault="00CC5C07" w:rsidP="00CC5C07">
      <w:pPr>
        <w:pStyle w:val="ListBullet"/>
      </w:pPr>
      <w:r>
        <w:t>Preparation of Meals-School Feeding Programmed</w:t>
      </w:r>
    </w:p>
    <w:p w:rsidR="00CC5C07" w:rsidRDefault="00CC5C07" w:rsidP="00CC5C07">
      <w:pPr>
        <w:pStyle w:val="ListBullet"/>
      </w:pPr>
      <w:r>
        <w:t>Serving of meals</w:t>
      </w:r>
      <w:r w:rsidR="00AB5C99">
        <w:t xml:space="preserve"> – School Feeding Programmed</w:t>
      </w:r>
    </w:p>
    <w:p w:rsidR="00AB5C99" w:rsidRPr="004745D4" w:rsidRDefault="00AB5C99" w:rsidP="00AB5C99">
      <w:pPr>
        <w:pStyle w:val="Subsection"/>
        <w:rPr>
          <w:color w:val="83CCD8" w:themeColor="accent1" w:themeTint="99"/>
        </w:rPr>
      </w:pPr>
      <w:r w:rsidRPr="004745D4">
        <w:rPr>
          <w:color w:val="83CCD8" w:themeColor="accent1" w:themeTint="99"/>
        </w:rPr>
        <w:t>long time sweet hand RESTAURANT, #46 Tragarete rd-mamager 2000-2009</w:t>
      </w:r>
    </w:p>
    <w:p w:rsidR="00AB5C99" w:rsidRDefault="00AB5C99" w:rsidP="00AB5C99">
      <w:pPr>
        <w:pStyle w:val="ListBullet"/>
      </w:pPr>
      <w:r>
        <w:t>Structure roster</w:t>
      </w:r>
    </w:p>
    <w:p w:rsidR="00AB5C99" w:rsidRDefault="00AB5C99" w:rsidP="00AB5C99">
      <w:pPr>
        <w:pStyle w:val="ListBullet"/>
      </w:pPr>
      <w:r>
        <w:t>Overlook preparation of food</w:t>
      </w:r>
    </w:p>
    <w:p w:rsidR="00AB5C99" w:rsidRDefault="00AB5C99" w:rsidP="00AB5C99">
      <w:pPr>
        <w:pStyle w:val="ListBullet"/>
      </w:pPr>
      <w:r>
        <w:t>Pay roll function</w:t>
      </w:r>
    </w:p>
    <w:p w:rsidR="00AB5C99" w:rsidRDefault="00AB5C99" w:rsidP="00AB5C99">
      <w:pPr>
        <w:pStyle w:val="ListBullet"/>
      </w:pPr>
      <w:r>
        <w:t>Filing</w:t>
      </w:r>
    </w:p>
    <w:p w:rsidR="00AB5C99" w:rsidRDefault="00AB5C99" w:rsidP="00AB5C99">
      <w:pPr>
        <w:pStyle w:val="ListBullet"/>
      </w:pPr>
      <w:r>
        <w:t>Ordering of stock</w:t>
      </w:r>
    </w:p>
    <w:p w:rsidR="00694B3B" w:rsidRDefault="00694B3B" w:rsidP="00694B3B">
      <w:pPr>
        <w:pStyle w:val="ListBullet"/>
      </w:pPr>
      <w:r>
        <w:t>Cashier</w:t>
      </w:r>
    </w:p>
    <w:p w:rsidR="00394CCB" w:rsidRDefault="00694B3B" w:rsidP="00AB5C99">
      <w:pPr>
        <w:pStyle w:val="ListBullet"/>
      </w:pPr>
      <w:r>
        <w:t>Inventory</w:t>
      </w:r>
    </w:p>
    <w:p w:rsidR="00694B3B" w:rsidRDefault="00694B3B" w:rsidP="00AB5C99">
      <w:pPr>
        <w:pStyle w:val="ListBullet"/>
      </w:pPr>
      <w:r>
        <w:t>Open and Close</w:t>
      </w:r>
    </w:p>
    <w:p w:rsidR="00694B3B" w:rsidRDefault="00694B3B" w:rsidP="00AB5C99">
      <w:pPr>
        <w:pStyle w:val="ListBullet"/>
      </w:pPr>
      <w:r>
        <w:t>Banking</w:t>
      </w:r>
    </w:p>
    <w:p w:rsidR="00CC5C07" w:rsidRDefault="00AB5C99" w:rsidP="00AB5C99">
      <w:pPr>
        <w:pStyle w:val="SectionHeading"/>
      </w:pPr>
      <w:r>
        <w:lastRenderedPageBreak/>
        <w:t>References</w:t>
      </w:r>
    </w:p>
    <w:p w:rsidR="00AB5C99" w:rsidRDefault="00AB5C99" w:rsidP="00AB5C99"/>
    <w:p w:rsidR="00AB5C99" w:rsidRDefault="00AB5C99" w:rsidP="00AB5C99">
      <w:pPr>
        <w:pStyle w:val="Subsection"/>
      </w:pPr>
      <w:r>
        <w:t>MS. GAIL walters</w:t>
      </w:r>
    </w:p>
    <w:p w:rsidR="00AB5C99" w:rsidRDefault="00AB5C99" w:rsidP="00AB5C99">
      <w:pPr>
        <w:pStyle w:val="Subsection"/>
      </w:pPr>
      <w:r>
        <w:t>field trace blue basin rd</w:t>
      </w:r>
    </w:p>
    <w:p w:rsidR="00AB5C99" w:rsidRDefault="00AB5C99" w:rsidP="00AB5C99">
      <w:pPr>
        <w:pStyle w:val="Subsection"/>
      </w:pPr>
      <w:r>
        <w:t>diego martin</w:t>
      </w:r>
    </w:p>
    <w:p w:rsidR="00AB5C99" w:rsidRDefault="00AB5C99" w:rsidP="00AB5C99">
      <w:pPr>
        <w:pStyle w:val="Subsection"/>
      </w:pPr>
      <w:r>
        <w:t>inspector sure security</w:t>
      </w:r>
    </w:p>
    <w:p w:rsidR="00AB5C99" w:rsidRDefault="00AB5C99" w:rsidP="00AB5C99">
      <w:pPr>
        <w:pStyle w:val="Subsection"/>
      </w:pPr>
      <w:r>
        <w:t>#1 eastern main rd</w:t>
      </w:r>
    </w:p>
    <w:p w:rsidR="00AB5C99" w:rsidRDefault="00AB5C99" w:rsidP="00AB5C99">
      <w:pPr>
        <w:pStyle w:val="Subsection"/>
      </w:pPr>
      <w:r>
        <w:t>st. joseph</w:t>
      </w:r>
    </w:p>
    <w:p w:rsidR="00AB5C99" w:rsidRDefault="00AB5C99" w:rsidP="00AB5C99">
      <w:pPr>
        <w:pStyle w:val="Subsection"/>
      </w:pPr>
      <w:r>
        <w:t>tel: 662-1275</w:t>
      </w:r>
    </w:p>
    <w:p w:rsidR="00AB5C99" w:rsidRDefault="00AB5C99" w:rsidP="00AB5C99">
      <w:pPr>
        <w:pStyle w:val="Subsection"/>
      </w:pPr>
      <w:r>
        <w:t>cel: 731-5173</w:t>
      </w:r>
    </w:p>
    <w:p w:rsidR="00AB5C99" w:rsidRDefault="00AB5C99" w:rsidP="00AB5C99">
      <w:pPr>
        <w:pStyle w:val="Subsection"/>
      </w:pPr>
    </w:p>
    <w:p w:rsidR="00AB5C99" w:rsidRDefault="00AB5C99" w:rsidP="00AB5C99">
      <w:pPr>
        <w:pStyle w:val="Subsection"/>
      </w:pPr>
    </w:p>
    <w:p w:rsidR="00AB5C99" w:rsidRDefault="00AB5C99" w:rsidP="00AB5C99">
      <w:pPr>
        <w:pStyle w:val="Subsection"/>
      </w:pPr>
      <w:r>
        <w:t>joanne neshar</w:t>
      </w:r>
    </w:p>
    <w:p w:rsidR="00AB5C99" w:rsidRDefault="00AB5C99" w:rsidP="00AB5C99">
      <w:pPr>
        <w:pStyle w:val="Subsection"/>
      </w:pPr>
      <w:r>
        <w:t>diego martin</w:t>
      </w:r>
    </w:p>
    <w:p w:rsidR="00AB5C99" w:rsidRDefault="00AB5C99" w:rsidP="00AB5C99">
      <w:pPr>
        <w:pStyle w:val="Subsection"/>
      </w:pPr>
      <w:r>
        <w:t>human rrsource manager</w:t>
      </w:r>
    </w:p>
    <w:p w:rsidR="00AB5C99" w:rsidRDefault="00AB5C99" w:rsidP="00AB5C99">
      <w:pPr>
        <w:pStyle w:val="Subsection"/>
      </w:pPr>
      <w:r>
        <w:t>inter isle construction</w:t>
      </w:r>
      <w:r w:rsidR="00D60B42">
        <w:t xml:space="preserve"> and </w:t>
      </w:r>
    </w:p>
    <w:p w:rsidR="00D60B42" w:rsidRDefault="00D60B42" w:rsidP="00AB5C99">
      <w:pPr>
        <w:pStyle w:val="Subsection"/>
      </w:pPr>
      <w:r>
        <w:t>fabrication company ltd</w:t>
      </w:r>
    </w:p>
    <w:p w:rsidR="00D60B42" w:rsidRDefault="00D60B42" w:rsidP="00AB5C99">
      <w:pPr>
        <w:pStyle w:val="Subsection"/>
      </w:pPr>
      <w:r>
        <w:t>western main rd</w:t>
      </w:r>
    </w:p>
    <w:p w:rsidR="00D60B42" w:rsidRDefault="00D60B42" w:rsidP="00AB5C99">
      <w:pPr>
        <w:pStyle w:val="Subsection"/>
      </w:pPr>
      <w:r>
        <w:t>chaguaramas</w:t>
      </w:r>
    </w:p>
    <w:p w:rsidR="00D60B42" w:rsidRDefault="00D60B42" w:rsidP="00AB5C99">
      <w:pPr>
        <w:pStyle w:val="Subsection"/>
      </w:pPr>
      <w:r>
        <w:t>tel</w:t>
      </w:r>
      <w:r w:rsidR="00FA661E">
        <w:t>: 634</w:t>
      </w:r>
      <w:r>
        <w:t>-4229/4266/2370</w:t>
      </w:r>
    </w:p>
    <w:p w:rsidR="00AB5C99" w:rsidRDefault="00AB5C99" w:rsidP="00AB5C99">
      <w:pPr>
        <w:pStyle w:val="Subsection"/>
      </w:pPr>
    </w:p>
    <w:p w:rsidR="00AB5C99" w:rsidRPr="00AB5C99" w:rsidRDefault="00AB5C99" w:rsidP="00AB5C99">
      <w:pPr>
        <w:pStyle w:val="Subsection"/>
      </w:pPr>
    </w:p>
    <w:sectPr w:rsidR="00AB5C99" w:rsidRPr="00AB5C99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38" w:rsidRDefault="00883338">
      <w:pPr>
        <w:spacing w:after="0"/>
      </w:pPr>
      <w:r>
        <w:separator/>
      </w:r>
    </w:p>
  </w:endnote>
  <w:endnote w:type="continuationSeparator" w:id="0">
    <w:p w:rsidR="00883338" w:rsidRDefault="00883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77" w:rsidRDefault="00D02F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61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38" w:rsidRDefault="00883338">
      <w:pPr>
        <w:spacing w:after="0"/>
      </w:pPr>
      <w:r>
        <w:separator/>
      </w:r>
    </w:p>
  </w:footnote>
  <w:footnote w:type="continuationSeparator" w:id="0">
    <w:p w:rsidR="00883338" w:rsidRDefault="008833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69"/>
    <w:rsid w:val="000967ED"/>
    <w:rsid w:val="001969BA"/>
    <w:rsid w:val="001C1E77"/>
    <w:rsid w:val="001E77CF"/>
    <w:rsid w:val="00264173"/>
    <w:rsid w:val="002B7109"/>
    <w:rsid w:val="00394CCB"/>
    <w:rsid w:val="004745D4"/>
    <w:rsid w:val="004A42CD"/>
    <w:rsid w:val="005657C9"/>
    <w:rsid w:val="005864CF"/>
    <w:rsid w:val="00694B3B"/>
    <w:rsid w:val="00883338"/>
    <w:rsid w:val="00981DE3"/>
    <w:rsid w:val="009F1213"/>
    <w:rsid w:val="00A66118"/>
    <w:rsid w:val="00AB5C99"/>
    <w:rsid w:val="00C26C69"/>
    <w:rsid w:val="00CC5C07"/>
    <w:rsid w:val="00CF70B8"/>
    <w:rsid w:val="00D02FDC"/>
    <w:rsid w:val="00D17A83"/>
    <w:rsid w:val="00D60B42"/>
    <w:rsid w:val="00DA044B"/>
    <w:rsid w:val="00DB7F5C"/>
    <w:rsid w:val="00E473DA"/>
    <w:rsid w:val="00E503DD"/>
    <w:rsid w:val="00E54A95"/>
    <w:rsid w:val="00E72369"/>
    <w:rsid w:val="00F37844"/>
    <w:rsid w:val="00F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sel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E8055C5A34A859157F2936FA9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DF76C-66A3-44FF-B04E-9698C5E4D32C}"/>
      </w:docPartPr>
      <w:docPartBody>
        <w:p w:rsidR="000C193E" w:rsidRDefault="00B44F93">
          <w:pPr>
            <w:pStyle w:val="1FEE8055C5A34A859157F2936FA9D6EF"/>
          </w:pPr>
          <w:r>
            <w:t>[Your Name]</w:t>
          </w:r>
        </w:p>
      </w:docPartBody>
    </w:docPart>
    <w:docPart>
      <w:docPartPr>
        <w:name w:val="D67545A44324439892B2FAC540364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9895-691D-4B2D-9CC7-EABD41502FEE}"/>
      </w:docPartPr>
      <w:docPartBody>
        <w:p w:rsidR="000C193E" w:rsidRDefault="00B44F93">
          <w:pPr>
            <w:pStyle w:val="D67545A44324439892B2FAC54036437E"/>
          </w:pPr>
          <w:r>
            <w:t>[Address, 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0A"/>
    <w:rsid w:val="000C1815"/>
    <w:rsid w:val="000C193E"/>
    <w:rsid w:val="0041290A"/>
    <w:rsid w:val="00603B1C"/>
    <w:rsid w:val="00B228F1"/>
    <w:rsid w:val="00B44F93"/>
    <w:rsid w:val="00B91079"/>
    <w:rsid w:val="00C41977"/>
    <w:rsid w:val="00D005D0"/>
    <w:rsid w:val="00D23B1E"/>
    <w:rsid w:val="00E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EE8055C5A34A859157F2936FA9D6EF">
    <w:name w:val="1FEE8055C5A34A859157F2936FA9D6EF"/>
  </w:style>
  <w:style w:type="paragraph" w:customStyle="1" w:styleId="D67545A44324439892B2FAC54036437E">
    <w:name w:val="D67545A44324439892B2FAC54036437E"/>
  </w:style>
  <w:style w:type="paragraph" w:customStyle="1" w:styleId="ED74E6F45ACA48CBAE2C1D6896E7C625">
    <w:name w:val="ED74E6F45ACA48CBAE2C1D6896E7C625"/>
  </w:style>
  <w:style w:type="paragraph" w:customStyle="1" w:styleId="CA97781387AA4F69BDFD853AC51D8CAB">
    <w:name w:val="CA97781387AA4F69BDFD853AC51D8CAB"/>
  </w:style>
  <w:style w:type="paragraph" w:customStyle="1" w:styleId="29DE169FE08A4295AAAA24BF5C9CF627">
    <w:name w:val="29DE169FE08A4295AAAA24BF5C9CF627"/>
  </w:style>
  <w:style w:type="paragraph" w:customStyle="1" w:styleId="4015B880757B4F1B9A8AF87F518C7A0A">
    <w:name w:val="4015B880757B4F1B9A8AF87F518C7A0A"/>
  </w:style>
  <w:style w:type="paragraph" w:customStyle="1" w:styleId="585503636B544311A93A871F65BE699F">
    <w:name w:val="585503636B544311A93A871F65BE699F"/>
  </w:style>
  <w:style w:type="paragraph" w:customStyle="1" w:styleId="B19A2F5B922A40C0867FBF263C6CE1E6">
    <w:name w:val="B19A2F5B922A40C0867FBF263C6CE1E6"/>
  </w:style>
  <w:style w:type="paragraph" w:customStyle="1" w:styleId="AE6F929A55134065BCCD0B7DB2C12CE7">
    <w:name w:val="AE6F929A55134065BCCD0B7DB2C12CE7"/>
  </w:style>
  <w:style w:type="character" w:styleId="PlaceholderText">
    <w:name w:val="Placeholder Text"/>
    <w:basedOn w:val="DefaultParagraphFont"/>
    <w:uiPriority w:val="99"/>
    <w:semiHidden/>
    <w:rsid w:val="0041290A"/>
    <w:rPr>
      <w:color w:val="808080"/>
    </w:rPr>
  </w:style>
  <w:style w:type="paragraph" w:customStyle="1" w:styleId="3BBDAB2138B54DB18EAAA4E7CE2DB8FC">
    <w:name w:val="3BBDAB2138B54DB18EAAA4E7CE2DB8FC"/>
  </w:style>
  <w:style w:type="paragraph" w:customStyle="1" w:styleId="2D7535174E374C4AA1CE7914C5FBA4AD">
    <w:name w:val="2D7535174E374C4AA1CE7914C5FBA4A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76C8DE5D4954F8A981B46F61E8A80B3">
    <w:name w:val="776C8DE5D4954F8A981B46F61E8A80B3"/>
  </w:style>
  <w:style w:type="paragraph" w:customStyle="1" w:styleId="56931430AEAE4FCFB5A18F30FBFB4593">
    <w:name w:val="56931430AEAE4FCFB5A18F30FBFB4593"/>
  </w:style>
  <w:style w:type="paragraph" w:customStyle="1" w:styleId="20E1E931561D4D92AFF322974542FC7E">
    <w:name w:val="20E1E931561D4D92AFF322974542FC7E"/>
  </w:style>
  <w:style w:type="paragraph" w:customStyle="1" w:styleId="8FE23E0AFA6D452F8E0CF07A22A09A51">
    <w:name w:val="8FE23E0AFA6D452F8E0CF07A22A09A51"/>
  </w:style>
  <w:style w:type="paragraph" w:customStyle="1" w:styleId="05345531F78E4EDA902FB301D955AB5E">
    <w:name w:val="05345531F78E4EDA902FB301D955AB5E"/>
  </w:style>
  <w:style w:type="paragraph" w:customStyle="1" w:styleId="8BBDFE5559BE48418DAD23A19610F46F">
    <w:name w:val="8BBDFE5559BE48418DAD23A19610F46F"/>
  </w:style>
  <w:style w:type="paragraph" w:customStyle="1" w:styleId="597412FCFC3F4D1594AB4F73849BF678">
    <w:name w:val="597412FCFC3F4D1594AB4F73849BF678"/>
  </w:style>
  <w:style w:type="paragraph" w:customStyle="1" w:styleId="DF571E29BE5C4070B7D95F080B38A1CB">
    <w:name w:val="DF571E29BE5C4070B7D95F080B38A1CB"/>
    <w:rsid w:val="0041290A"/>
  </w:style>
  <w:style w:type="paragraph" w:customStyle="1" w:styleId="6C6A2247C21149E2A292DA5F55C414C9">
    <w:name w:val="6C6A2247C21149E2A292DA5F55C414C9"/>
    <w:rsid w:val="004129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EE8055C5A34A859157F2936FA9D6EF">
    <w:name w:val="1FEE8055C5A34A859157F2936FA9D6EF"/>
  </w:style>
  <w:style w:type="paragraph" w:customStyle="1" w:styleId="D67545A44324439892B2FAC54036437E">
    <w:name w:val="D67545A44324439892B2FAC54036437E"/>
  </w:style>
  <w:style w:type="paragraph" w:customStyle="1" w:styleId="ED74E6F45ACA48CBAE2C1D6896E7C625">
    <w:name w:val="ED74E6F45ACA48CBAE2C1D6896E7C625"/>
  </w:style>
  <w:style w:type="paragraph" w:customStyle="1" w:styleId="CA97781387AA4F69BDFD853AC51D8CAB">
    <w:name w:val="CA97781387AA4F69BDFD853AC51D8CAB"/>
  </w:style>
  <w:style w:type="paragraph" w:customStyle="1" w:styleId="29DE169FE08A4295AAAA24BF5C9CF627">
    <w:name w:val="29DE169FE08A4295AAAA24BF5C9CF627"/>
  </w:style>
  <w:style w:type="paragraph" w:customStyle="1" w:styleId="4015B880757B4F1B9A8AF87F518C7A0A">
    <w:name w:val="4015B880757B4F1B9A8AF87F518C7A0A"/>
  </w:style>
  <w:style w:type="paragraph" w:customStyle="1" w:styleId="585503636B544311A93A871F65BE699F">
    <w:name w:val="585503636B544311A93A871F65BE699F"/>
  </w:style>
  <w:style w:type="paragraph" w:customStyle="1" w:styleId="B19A2F5B922A40C0867FBF263C6CE1E6">
    <w:name w:val="B19A2F5B922A40C0867FBF263C6CE1E6"/>
  </w:style>
  <w:style w:type="paragraph" w:customStyle="1" w:styleId="AE6F929A55134065BCCD0B7DB2C12CE7">
    <w:name w:val="AE6F929A55134065BCCD0B7DB2C12CE7"/>
  </w:style>
  <w:style w:type="character" w:styleId="PlaceholderText">
    <w:name w:val="Placeholder Text"/>
    <w:basedOn w:val="DefaultParagraphFont"/>
    <w:uiPriority w:val="99"/>
    <w:semiHidden/>
    <w:rsid w:val="0041290A"/>
    <w:rPr>
      <w:color w:val="808080"/>
    </w:rPr>
  </w:style>
  <w:style w:type="paragraph" w:customStyle="1" w:styleId="3BBDAB2138B54DB18EAAA4E7CE2DB8FC">
    <w:name w:val="3BBDAB2138B54DB18EAAA4E7CE2DB8FC"/>
  </w:style>
  <w:style w:type="paragraph" w:customStyle="1" w:styleId="2D7535174E374C4AA1CE7914C5FBA4AD">
    <w:name w:val="2D7535174E374C4AA1CE7914C5FBA4A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76C8DE5D4954F8A981B46F61E8A80B3">
    <w:name w:val="776C8DE5D4954F8A981B46F61E8A80B3"/>
  </w:style>
  <w:style w:type="paragraph" w:customStyle="1" w:styleId="56931430AEAE4FCFB5A18F30FBFB4593">
    <w:name w:val="56931430AEAE4FCFB5A18F30FBFB4593"/>
  </w:style>
  <w:style w:type="paragraph" w:customStyle="1" w:styleId="20E1E931561D4D92AFF322974542FC7E">
    <w:name w:val="20E1E931561D4D92AFF322974542FC7E"/>
  </w:style>
  <w:style w:type="paragraph" w:customStyle="1" w:styleId="8FE23E0AFA6D452F8E0CF07A22A09A51">
    <w:name w:val="8FE23E0AFA6D452F8E0CF07A22A09A51"/>
  </w:style>
  <w:style w:type="paragraph" w:customStyle="1" w:styleId="05345531F78E4EDA902FB301D955AB5E">
    <w:name w:val="05345531F78E4EDA902FB301D955AB5E"/>
  </w:style>
  <w:style w:type="paragraph" w:customStyle="1" w:styleId="8BBDFE5559BE48418DAD23A19610F46F">
    <w:name w:val="8BBDFE5559BE48418DAD23A19610F46F"/>
  </w:style>
  <w:style w:type="paragraph" w:customStyle="1" w:styleId="597412FCFC3F4D1594AB4F73849BF678">
    <w:name w:val="597412FCFC3F4D1594AB4F73849BF678"/>
  </w:style>
  <w:style w:type="paragraph" w:customStyle="1" w:styleId="DF571E29BE5C4070B7D95F080B38A1CB">
    <w:name w:val="DF571E29BE5C4070B7D95F080B38A1CB"/>
    <w:rsid w:val="0041290A"/>
  </w:style>
  <w:style w:type="paragraph" w:customStyle="1" w:styleId="6C6A2247C21149E2A292DA5F55C414C9">
    <w:name w:val="6C6A2247C21149E2A292DA5F55C414C9"/>
    <w:rsid w:val="00412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 16 Mason Street Diego Martin, cell 398-9720, Email: blugintonic@outlook.com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Giselle</dc:creator>
  <cp:keywords/>
  <cp:lastModifiedBy>Giselle</cp:lastModifiedBy>
  <cp:revision>13</cp:revision>
  <dcterms:created xsi:type="dcterms:W3CDTF">2015-12-21T15:51:00Z</dcterms:created>
  <dcterms:modified xsi:type="dcterms:W3CDTF">2016-03-23T16:51:00Z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