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D5" w:rsidRDefault="008855D5"/>
    <w:sdt>
      <w:sdtPr>
        <w:alias w:val="Resume Name"/>
        <w:tag w:val="Resume Name"/>
        <w:id w:val="-1667471191"/>
        <w:placeholder>
          <w:docPart w:val="356324C5F5694D29911ADFE02510AFE0"/>
        </w:placeholder>
        <w:docPartList>
          <w:docPartGallery w:val="Quick Parts"/>
          <w:docPartCategory w:val=" Resume Name"/>
        </w:docPartList>
      </w:sdtPr>
      <w:sdtEndPr/>
      <w:sdtContent>
        <w:p w:rsidR="008855D5" w:rsidRDefault="008855D5"/>
        <w:tbl>
          <w:tblPr>
            <w:tblW w:w="5144" w:type="pct"/>
            <w:tblInd w:w="-27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950"/>
            <w:gridCol w:w="4680"/>
          </w:tblGrid>
          <w:tr w:rsidR="008855D5" w:rsidTr="006267F6">
            <w:tc>
              <w:tcPr>
                <w:tcW w:w="2570" w:type="pct"/>
              </w:tcPr>
              <w:sdt>
                <w:sdtPr>
                  <w:id w:val="26081749"/>
                  <w:placeholder>
                    <w:docPart w:val="C539DBCB20F4410796E80B56A1FC2D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855D5" w:rsidRDefault="00C977AA">
                    <w:pPr>
                      <w:pStyle w:val="PersonalName"/>
                      <w:spacing w:line="240" w:lineRule="auto"/>
                    </w:pPr>
                    <w:r>
                      <w:t>JERLANA ALCALA</w:t>
                    </w:r>
                  </w:p>
                </w:sdtContent>
              </w:sdt>
              <w:p w:rsidR="008855D5" w:rsidRPr="00C977AA" w:rsidRDefault="00C977AA">
                <w:pPr>
                  <w:pStyle w:val="NoSpacing"/>
                  <w:rPr>
                    <w:sz w:val="24"/>
                    <w:szCs w:val="24"/>
                  </w:rPr>
                </w:pPr>
                <w:r w:rsidRPr="00C977AA">
                  <w:rPr>
                    <w:sz w:val="24"/>
                    <w:szCs w:val="24"/>
                  </w:rPr>
                  <w:t>(868)682-3991 / 643-6808</w:t>
                </w:r>
              </w:p>
              <w:p w:rsidR="008855D5" w:rsidRPr="00C977AA" w:rsidRDefault="008855D5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</w:p>
              <w:p w:rsidR="008855D5" w:rsidRPr="00C977AA" w:rsidRDefault="00C977AA">
                <w:pPr>
                  <w:pStyle w:val="NoSpacing"/>
                  <w:rPr>
                    <w:sz w:val="28"/>
                    <w:szCs w:val="28"/>
                  </w:rPr>
                </w:pPr>
                <w:r w:rsidRPr="00C977AA">
                  <w:rPr>
                    <w:sz w:val="28"/>
                    <w:szCs w:val="28"/>
                  </w:rPr>
                  <w:t>#80 Fourth Street, Tumpuna Rd, Arima</w:t>
                </w:r>
              </w:p>
              <w:p w:rsidR="008855D5" w:rsidRPr="00C977AA" w:rsidRDefault="006267F6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Fedora.alcala28</w:t>
                </w:r>
                <w:r w:rsidR="00C977AA" w:rsidRPr="00C977AA">
                  <w:rPr>
                    <w:sz w:val="28"/>
                    <w:szCs w:val="28"/>
                  </w:rPr>
                  <w:t>@gmail.com</w:t>
                </w:r>
              </w:p>
              <w:p w:rsidR="008855D5" w:rsidRDefault="008855D5" w:rsidP="00C977AA">
                <w:pPr>
                  <w:pStyle w:val="NoSpacing"/>
                </w:pPr>
              </w:p>
            </w:tc>
            <w:tc>
              <w:tcPr>
                <w:tcW w:w="2430" w:type="pct"/>
              </w:tcPr>
              <w:p w:rsidR="008855D5" w:rsidRDefault="008855D5">
                <w:pPr>
                  <w:pStyle w:val="NoSpacing"/>
                  <w:jc w:val="right"/>
                </w:pPr>
              </w:p>
            </w:tc>
          </w:tr>
        </w:tbl>
        <w:p w:rsidR="006267F6" w:rsidRDefault="00D46342" w:rsidP="006267F6"/>
      </w:sdtContent>
    </w:sdt>
    <w:p w:rsidR="008855D5" w:rsidRDefault="005C01F5" w:rsidP="006267F6">
      <w:pPr>
        <w:pStyle w:val="Section"/>
      </w:pPr>
      <w:r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5C7BF3B" wp14:editId="3B001A9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855D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8855D5" w:rsidRDefault="008855D5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855D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8855D5" w:rsidRDefault="008855D5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855D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8855D5" w:rsidRDefault="008855D5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855D5" w:rsidRDefault="008855D5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855D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8855D5" w:rsidRDefault="008855D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855D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8855D5" w:rsidRDefault="008855D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855D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8855D5" w:rsidRDefault="008855D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8855D5" w:rsidRDefault="008855D5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>Objectives</w:t>
      </w:r>
    </w:p>
    <w:p w:rsidR="008855D5" w:rsidRDefault="00C977AA" w:rsidP="00C977AA">
      <w:pPr>
        <w:pStyle w:val="SubsectionText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To obtain a position with a growing organization that will allow me to contribute my acquired skills.</w:t>
      </w:r>
    </w:p>
    <w:p w:rsidR="006267F6" w:rsidRPr="00C977AA" w:rsidRDefault="006267F6" w:rsidP="00C977AA">
      <w:pPr>
        <w:pStyle w:val="SubsectionText"/>
        <w:numPr>
          <w:ilvl w:val="0"/>
          <w:numId w:val="26"/>
        </w:numPr>
        <w:rPr>
          <w:sz w:val="28"/>
          <w:szCs w:val="28"/>
        </w:rPr>
      </w:pPr>
    </w:p>
    <w:p w:rsidR="008855D5" w:rsidRDefault="005C01F5" w:rsidP="00B61355">
      <w:pPr>
        <w:pStyle w:val="Section"/>
        <w:spacing w:before="0"/>
      </w:pPr>
      <w:r>
        <w:t>Education</w:t>
      </w:r>
    </w:p>
    <w:p w:rsidR="00C977AA" w:rsidRPr="006267F6" w:rsidRDefault="00C977AA" w:rsidP="00B61355">
      <w:pPr>
        <w:rPr>
          <w:rFonts w:ascii="Times New Roman" w:hAnsi="Times New Roman"/>
          <w:sz w:val="28"/>
          <w:szCs w:val="28"/>
        </w:rPr>
      </w:pPr>
      <w:r w:rsidRPr="00C977AA">
        <w:rPr>
          <w:sz w:val="28"/>
          <w:szCs w:val="28"/>
        </w:rPr>
        <w:t xml:space="preserve">Bishop </w:t>
      </w:r>
      <w:r w:rsidRPr="006267F6">
        <w:rPr>
          <w:rFonts w:ascii="Times New Roman" w:hAnsi="Times New Roman"/>
          <w:sz w:val="28"/>
          <w:szCs w:val="28"/>
        </w:rPr>
        <w:t>Anstey High School East</w:t>
      </w:r>
      <w:r w:rsidRPr="006267F6">
        <w:rPr>
          <w:rFonts w:ascii="Times New Roman" w:hAnsi="Times New Roman"/>
        </w:rPr>
        <w:t xml:space="preserve"> – </w:t>
      </w:r>
      <w:r w:rsidRPr="006267F6">
        <w:rPr>
          <w:rFonts w:ascii="Times New Roman" w:hAnsi="Times New Roman"/>
          <w:sz w:val="28"/>
          <w:szCs w:val="28"/>
        </w:rPr>
        <w:t xml:space="preserve">2010 – </w:t>
      </w:r>
      <w:r w:rsidR="006267F6" w:rsidRPr="006267F6">
        <w:rPr>
          <w:rFonts w:ascii="Times New Roman" w:hAnsi="Times New Roman"/>
          <w:sz w:val="28"/>
          <w:szCs w:val="28"/>
        </w:rPr>
        <w:t>2015</w:t>
      </w:r>
    </w:p>
    <w:p w:rsidR="006267F6" w:rsidRPr="006267F6" w:rsidRDefault="006267F6" w:rsidP="006267F6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6267F6">
        <w:rPr>
          <w:rFonts w:ascii="Times New Roman" w:hAnsi="Times New Roman"/>
        </w:rPr>
        <w:t>FIVE  CSEC O’ LEVELS</w:t>
      </w:r>
    </w:p>
    <w:p w:rsidR="006267F6" w:rsidRPr="006267F6" w:rsidRDefault="006267F6" w:rsidP="006267F6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6267F6">
        <w:rPr>
          <w:rFonts w:ascii="Times New Roman" w:hAnsi="Times New Roman"/>
        </w:rPr>
        <w:t>CERTIFICATE OF SECONDARY LEVEL COMPLETION</w:t>
      </w:r>
    </w:p>
    <w:p w:rsidR="006267F6" w:rsidRPr="006267F6" w:rsidRDefault="006267F6" w:rsidP="006267F6">
      <w:pPr>
        <w:pStyle w:val="ListParagraph"/>
        <w:numPr>
          <w:ilvl w:val="0"/>
          <w:numId w:val="30"/>
        </w:numPr>
        <w:rPr>
          <w:rFonts w:ascii="Times New Roman" w:hAnsi="Times New Roman"/>
        </w:rPr>
      </w:pPr>
      <w:r w:rsidRPr="006267F6">
        <w:rPr>
          <w:rFonts w:ascii="Times New Roman" w:hAnsi="Times New Roman"/>
        </w:rPr>
        <w:t>CERTIFICATE OF COMMUNITY SERVICE</w:t>
      </w:r>
    </w:p>
    <w:p w:rsidR="00C977AA" w:rsidRDefault="00C977AA" w:rsidP="00B61355">
      <w:pPr>
        <w:rPr>
          <w:rFonts w:ascii="Times New Roman" w:hAnsi="Times New Roman"/>
          <w:sz w:val="28"/>
          <w:szCs w:val="28"/>
        </w:rPr>
      </w:pPr>
      <w:r w:rsidRPr="006267F6">
        <w:rPr>
          <w:rFonts w:ascii="Times New Roman" w:hAnsi="Times New Roman"/>
          <w:sz w:val="28"/>
          <w:szCs w:val="28"/>
        </w:rPr>
        <w:t>Arima Presbyterian School</w:t>
      </w:r>
      <w:r w:rsidRPr="006267F6">
        <w:rPr>
          <w:rFonts w:ascii="Times New Roman" w:hAnsi="Times New Roman"/>
        </w:rPr>
        <w:t xml:space="preserve"> – </w:t>
      </w:r>
      <w:r w:rsidRPr="006267F6">
        <w:rPr>
          <w:rFonts w:ascii="Times New Roman" w:hAnsi="Times New Roman"/>
          <w:sz w:val="28"/>
          <w:szCs w:val="28"/>
        </w:rPr>
        <w:t>2003-2010</w:t>
      </w:r>
    </w:p>
    <w:p w:rsidR="006267F6" w:rsidRPr="006267F6" w:rsidRDefault="006267F6" w:rsidP="006267F6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>CERTIFICATE OF PRIMARY LEVEL COMPLETION</w:t>
      </w:r>
    </w:p>
    <w:p w:rsidR="008855D5" w:rsidRDefault="005C01F5" w:rsidP="00B61355">
      <w:pPr>
        <w:pStyle w:val="Section"/>
        <w:spacing w:before="0" w:after="0"/>
      </w:pPr>
      <w:r>
        <w:t>Experience</w:t>
      </w:r>
    </w:p>
    <w:p w:rsidR="00B61355" w:rsidRDefault="009F0600" w:rsidP="00B61355">
      <w:pPr>
        <w:spacing w:after="0" w:line="240" w:lineRule="auto"/>
        <w:rPr>
          <w:sz w:val="28"/>
          <w:szCs w:val="28"/>
        </w:rPr>
      </w:pPr>
      <w:proofErr w:type="gramStart"/>
      <w:r w:rsidRPr="00B61355">
        <w:rPr>
          <w:b/>
          <w:sz w:val="28"/>
          <w:szCs w:val="28"/>
        </w:rPr>
        <w:t>Kisto’s Children’s Home</w:t>
      </w:r>
      <w:r w:rsidR="005C01F5" w:rsidRPr="009F0600">
        <w:rPr>
          <w:sz w:val="28"/>
          <w:szCs w:val="28"/>
        </w:rPr>
        <w:t xml:space="preserve"> | </w:t>
      </w:r>
      <w:r w:rsidRPr="009F0600">
        <w:rPr>
          <w:sz w:val="28"/>
          <w:szCs w:val="28"/>
        </w:rPr>
        <w:t>Malabar, Arima.</w:t>
      </w:r>
      <w:proofErr w:type="gramEnd"/>
    </w:p>
    <w:p w:rsidR="009F0600" w:rsidRDefault="009F0600" w:rsidP="00B61355">
      <w:pPr>
        <w:spacing w:after="0" w:line="240" w:lineRule="auto"/>
        <w:rPr>
          <w:sz w:val="28"/>
          <w:szCs w:val="28"/>
        </w:rPr>
      </w:pPr>
      <w:r w:rsidRPr="009F0600">
        <w:rPr>
          <w:sz w:val="28"/>
          <w:szCs w:val="28"/>
        </w:rPr>
        <w:t>Voluntary Work</w:t>
      </w:r>
      <w:r>
        <w:rPr>
          <w:sz w:val="28"/>
          <w:szCs w:val="28"/>
        </w:rPr>
        <w:t xml:space="preserve"> </w:t>
      </w:r>
    </w:p>
    <w:p w:rsidR="009F0600" w:rsidRDefault="009F0600" w:rsidP="00B61355">
      <w:pPr>
        <w:pStyle w:val="SubsectionText"/>
        <w:spacing w:before="0" w:after="0"/>
        <w:rPr>
          <w:sz w:val="28"/>
          <w:szCs w:val="28"/>
        </w:rPr>
      </w:pPr>
      <w:r w:rsidRPr="00B61355">
        <w:rPr>
          <w:b/>
          <w:sz w:val="28"/>
          <w:szCs w:val="28"/>
        </w:rPr>
        <w:t xml:space="preserve">Georgiana Beckles’ Nursery </w:t>
      </w:r>
      <w:proofErr w:type="gramStart"/>
      <w:r w:rsidRPr="00B61355">
        <w:rPr>
          <w:b/>
          <w:sz w:val="28"/>
          <w:szCs w:val="28"/>
        </w:rPr>
        <w:t>And</w:t>
      </w:r>
      <w:proofErr w:type="gramEnd"/>
      <w:r w:rsidRPr="00B61355">
        <w:rPr>
          <w:b/>
          <w:sz w:val="28"/>
          <w:szCs w:val="28"/>
        </w:rPr>
        <w:t xml:space="preserve"> Daycare </w:t>
      </w:r>
      <w:r>
        <w:rPr>
          <w:sz w:val="28"/>
          <w:szCs w:val="28"/>
        </w:rPr>
        <w:t>| Eastern Main Road, Arima.</w:t>
      </w:r>
    </w:p>
    <w:p w:rsidR="009F0600" w:rsidRDefault="009F0600" w:rsidP="00B61355">
      <w:pPr>
        <w:pStyle w:val="SubsectionText"/>
        <w:spacing w:before="0" w:after="0"/>
      </w:pPr>
      <w:r>
        <w:rPr>
          <w:sz w:val="28"/>
          <w:szCs w:val="28"/>
        </w:rPr>
        <w:t>Voluntary Work</w:t>
      </w:r>
    </w:p>
    <w:p w:rsidR="008855D5" w:rsidRDefault="005C01F5">
      <w:pPr>
        <w:pStyle w:val="Section"/>
      </w:pPr>
      <w:r>
        <w:t>Skills</w:t>
      </w:r>
    </w:p>
    <w:p w:rsidR="008855D5" w:rsidRDefault="009F0600" w:rsidP="00B61355">
      <w:pPr>
        <w:pStyle w:val="ListBullet"/>
        <w:spacing w:line="240" w:lineRule="auto"/>
        <w:rPr>
          <w:sz w:val="28"/>
          <w:szCs w:val="28"/>
        </w:rPr>
      </w:pPr>
      <w:r w:rsidRPr="009F0600">
        <w:rPr>
          <w:sz w:val="28"/>
          <w:szCs w:val="28"/>
        </w:rPr>
        <w:t>Computer Literacy</w:t>
      </w:r>
    </w:p>
    <w:p w:rsidR="009F0600" w:rsidRDefault="009F0600" w:rsidP="00B61355">
      <w:pPr>
        <w:pStyle w:val="ListBullet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EA7126">
        <w:rPr>
          <w:sz w:val="28"/>
          <w:szCs w:val="28"/>
        </w:rPr>
        <w:t>ulinary</w:t>
      </w:r>
      <w:r>
        <w:rPr>
          <w:sz w:val="28"/>
          <w:szCs w:val="28"/>
        </w:rPr>
        <w:t xml:space="preserve"> Course</w:t>
      </w:r>
    </w:p>
    <w:p w:rsidR="009F0600" w:rsidRDefault="009F0600" w:rsidP="00B61355">
      <w:pPr>
        <w:pStyle w:val="ListBullet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Swimming</w:t>
      </w:r>
    </w:p>
    <w:p w:rsidR="00B61355" w:rsidRDefault="00B61355" w:rsidP="006267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</w:p>
    <w:p w:rsidR="00B61355" w:rsidRPr="00B61355" w:rsidRDefault="00B61355" w:rsidP="00B61355">
      <w:pPr>
        <w:rPr>
          <w:b/>
          <w:sz w:val="28"/>
          <w:szCs w:val="28"/>
        </w:rPr>
      </w:pPr>
      <w:bookmarkStart w:id="0" w:name="_GoBack"/>
      <w:bookmarkEnd w:id="0"/>
    </w:p>
    <w:sectPr w:rsidR="00B61355" w:rsidRPr="00B61355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342" w:rsidRDefault="00D46342">
      <w:pPr>
        <w:spacing w:after="0" w:line="240" w:lineRule="auto"/>
      </w:pPr>
      <w:r>
        <w:separator/>
      </w:r>
    </w:p>
  </w:endnote>
  <w:endnote w:type="continuationSeparator" w:id="0">
    <w:p w:rsidR="00D46342" w:rsidRDefault="00D4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5D5" w:rsidRDefault="005C01F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E73EFDB" wp14:editId="40C593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6A55D4F" wp14:editId="40F998A2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855D5" w:rsidRDefault="008855D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8855D5" w:rsidRDefault="008855D5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342" w:rsidRDefault="00D46342">
      <w:pPr>
        <w:spacing w:after="0" w:line="240" w:lineRule="auto"/>
      </w:pPr>
      <w:r>
        <w:separator/>
      </w:r>
    </w:p>
  </w:footnote>
  <w:footnote w:type="continuationSeparator" w:id="0">
    <w:p w:rsidR="00D46342" w:rsidRDefault="00D46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5D5" w:rsidRDefault="005C01F5">
    <w:pPr>
      <w:pStyle w:val="Header"/>
    </w:pPr>
    <w:r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E5E88A" wp14:editId="0416EC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EB43DE3"/>
    <w:multiLevelType w:val="hybridMultilevel"/>
    <w:tmpl w:val="D506C39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15871051"/>
    <w:multiLevelType w:val="hybridMultilevel"/>
    <w:tmpl w:val="2896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A2CB6"/>
    <w:multiLevelType w:val="hybridMultilevel"/>
    <w:tmpl w:val="0818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22735"/>
    <w:multiLevelType w:val="hybridMultilevel"/>
    <w:tmpl w:val="D04C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662B9B"/>
    <w:multiLevelType w:val="hybridMultilevel"/>
    <w:tmpl w:val="3264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129DF"/>
    <w:multiLevelType w:val="hybridMultilevel"/>
    <w:tmpl w:val="A2307692"/>
    <w:lvl w:ilvl="0" w:tplc="A5D67840">
      <w:start w:val="2003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6"/>
  </w:num>
  <w:num w:numId="28">
    <w:abstractNumId w:val="5"/>
  </w:num>
  <w:num w:numId="29">
    <w:abstractNumId w:val="10"/>
  </w:num>
  <w:num w:numId="30">
    <w:abstractNumId w:val="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AA"/>
    <w:rsid w:val="005C01F5"/>
    <w:rsid w:val="006267F6"/>
    <w:rsid w:val="008855D5"/>
    <w:rsid w:val="009F0600"/>
    <w:rsid w:val="00B61355"/>
    <w:rsid w:val="00C2553D"/>
    <w:rsid w:val="00C977AA"/>
    <w:rsid w:val="00D46342"/>
    <w:rsid w:val="00D8279D"/>
    <w:rsid w:val="00E13DB0"/>
    <w:rsid w:val="00E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styleId="ListParagraph">
    <w:name w:val="List Paragraph"/>
    <w:basedOn w:val="Normal"/>
    <w:uiPriority w:val="6"/>
    <w:unhideWhenUsed/>
    <w:qFormat/>
    <w:rsid w:val="00C97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  <w:style w:type="paragraph" w:styleId="ListParagraph">
    <w:name w:val="List Paragraph"/>
    <w:basedOn w:val="Normal"/>
    <w:uiPriority w:val="6"/>
    <w:unhideWhenUsed/>
    <w:qFormat/>
    <w:rsid w:val="00C9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6324C5F5694D29911ADFE02510A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DA9B3-30F6-4D49-A308-AF772B9E7271}"/>
      </w:docPartPr>
      <w:docPartBody>
        <w:p w:rsidR="0003064B" w:rsidRDefault="0003682B">
          <w:pPr>
            <w:pStyle w:val="356324C5F5694D29911ADFE02510AFE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539DBCB20F4410796E80B56A1FC2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56C36-1F0F-4557-9587-396513BAD397}"/>
      </w:docPartPr>
      <w:docPartBody>
        <w:p w:rsidR="0003064B" w:rsidRDefault="0003682B">
          <w:pPr>
            <w:pStyle w:val="C539DBCB20F4410796E80B56A1FC2D31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2B"/>
    <w:rsid w:val="0003064B"/>
    <w:rsid w:val="0003682B"/>
    <w:rsid w:val="00415DB6"/>
    <w:rsid w:val="004A5A10"/>
    <w:rsid w:val="00C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56324C5F5694D29911ADFE02510AFE0">
    <w:name w:val="356324C5F5694D29911ADFE02510AFE0"/>
  </w:style>
  <w:style w:type="paragraph" w:customStyle="1" w:styleId="C539DBCB20F4410796E80B56A1FC2D31">
    <w:name w:val="C539DBCB20F4410796E80B56A1FC2D31"/>
  </w:style>
  <w:style w:type="paragraph" w:customStyle="1" w:styleId="E388A459E1454BB4B402AA23C0E2220D">
    <w:name w:val="E388A459E1454BB4B402AA23C0E2220D"/>
  </w:style>
  <w:style w:type="paragraph" w:customStyle="1" w:styleId="4C792A9C24514FACA23D40C1B41A9C2E">
    <w:name w:val="4C792A9C24514FACA23D40C1B41A9C2E"/>
  </w:style>
  <w:style w:type="paragraph" w:customStyle="1" w:styleId="46D2DAC20D3E4DECA4E3D9E063A3905C">
    <w:name w:val="46D2DAC20D3E4DECA4E3D9E063A3905C"/>
  </w:style>
  <w:style w:type="paragraph" w:customStyle="1" w:styleId="4FF8260188EB49F3B8711ABFECBACFE3">
    <w:name w:val="4FF8260188EB49F3B8711ABFECBACFE3"/>
  </w:style>
  <w:style w:type="paragraph" w:customStyle="1" w:styleId="30233FA1EF2946268269AFAD9C155759">
    <w:name w:val="30233FA1EF2946268269AFAD9C155759"/>
  </w:style>
  <w:style w:type="paragraph" w:customStyle="1" w:styleId="A90ACC5843D24D29BD628443A9B0B650">
    <w:name w:val="A90ACC5843D24D29BD628443A9B0B650"/>
  </w:style>
  <w:style w:type="paragraph" w:customStyle="1" w:styleId="8F2C91256E3E4DF4B242B523511ACE35">
    <w:name w:val="8F2C91256E3E4DF4B242B523511ACE35"/>
  </w:style>
  <w:style w:type="paragraph" w:customStyle="1" w:styleId="D594E394025242AEBDD5D294BAD3DE60">
    <w:name w:val="D594E394025242AEBDD5D294BAD3DE60"/>
  </w:style>
  <w:style w:type="paragraph" w:customStyle="1" w:styleId="EF9F369B2C194AEEAD8A2DFACBB47957">
    <w:name w:val="EF9F369B2C194AEEAD8A2DFACBB47957"/>
  </w:style>
  <w:style w:type="paragraph" w:customStyle="1" w:styleId="B0D2047BFD1A42F6886DF3C9AA373592">
    <w:name w:val="B0D2047BFD1A42F6886DF3C9AA373592"/>
  </w:style>
  <w:style w:type="paragraph" w:customStyle="1" w:styleId="84D2F8A73B0B4EBBB016238A1B424353">
    <w:name w:val="84D2F8A73B0B4EBBB016238A1B424353"/>
  </w:style>
  <w:style w:type="paragraph" w:customStyle="1" w:styleId="CD2CC8E2839C4A53A3A3B9C69C1229F7">
    <w:name w:val="CD2CC8E2839C4A53A3A3B9C69C1229F7"/>
  </w:style>
  <w:style w:type="paragraph" w:customStyle="1" w:styleId="B9AB099917A44DA1BADFEAEEEFB98B76">
    <w:name w:val="B9AB099917A44DA1BADFEAEEEFB98B76"/>
  </w:style>
  <w:style w:type="paragraph" w:customStyle="1" w:styleId="1C7BC59D3EBD4431A84D09A683D7CF1C">
    <w:name w:val="1C7BC59D3EBD4431A84D09A683D7CF1C"/>
  </w:style>
  <w:style w:type="paragraph" w:customStyle="1" w:styleId="D6860DE7D4AC4498A690526C7B10E7E8">
    <w:name w:val="D6860DE7D4AC4498A690526C7B10E7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56324C5F5694D29911ADFE02510AFE0">
    <w:name w:val="356324C5F5694D29911ADFE02510AFE0"/>
  </w:style>
  <w:style w:type="paragraph" w:customStyle="1" w:styleId="C539DBCB20F4410796E80B56A1FC2D31">
    <w:name w:val="C539DBCB20F4410796E80B56A1FC2D31"/>
  </w:style>
  <w:style w:type="paragraph" w:customStyle="1" w:styleId="E388A459E1454BB4B402AA23C0E2220D">
    <w:name w:val="E388A459E1454BB4B402AA23C0E2220D"/>
  </w:style>
  <w:style w:type="paragraph" w:customStyle="1" w:styleId="4C792A9C24514FACA23D40C1B41A9C2E">
    <w:name w:val="4C792A9C24514FACA23D40C1B41A9C2E"/>
  </w:style>
  <w:style w:type="paragraph" w:customStyle="1" w:styleId="46D2DAC20D3E4DECA4E3D9E063A3905C">
    <w:name w:val="46D2DAC20D3E4DECA4E3D9E063A3905C"/>
  </w:style>
  <w:style w:type="paragraph" w:customStyle="1" w:styleId="4FF8260188EB49F3B8711ABFECBACFE3">
    <w:name w:val="4FF8260188EB49F3B8711ABFECBACFE3"/>
  </w:style>
  <w:style w:type="paragraph" w:customStyle="1" w:styleId="30233FA1EF2946268269AFAD9C155759">
    <w:name w:val="30233FA1EF2946268269AFAD9C155759"/>
  </w:style>
  <w:style w:type="paragraph" w:customStyle="1" w:styleId="A90ACC5843D24D29BD628443A9B0B650">
    <w:name w:val="A90ACC5843D24D29BD628443A9B0B650"/>
  </w:style>
  <w:style w:type="paragraph" w:customStyle="1" w:styleId="8F2C91256E3E4DF4B242B523511ACE35">
    <w:name w:val="8F2C91256E3E4DF4B242B523511ACE35"/>
  </w:style>
  <w:style w:type="paragraph" w:customStyle="1" w:styleId="D594E394025242AEBDD5D294BAD3DE60">
    <w:name w:val="D594E394025242AEBDD5D294BAD3DE60"/>
  </w:style>
  <w:style w:type="paragraph" w:customStyle="1" w:styleId="EF9F369B2C194AEEAD8A2DFACBB47957">
    <w:name w:val="EF9F369B2C194AEEAD8A2DFACBB47957"/>
  </w:style>
  <w:style w:type="paragraph" w:customStyle="1" w:styleId="B0D2047BFD1A42F6886DF3C9AA373592">
    <w:name w:val="B0D2047BFD1A42F6886DF3C9AA373592"/>
  </w:style>
  <w:style w:type="paragraph" w:customStyle="1" w:styleId="84D2F8A73B0B4EBBB016238A1B424353">
    <w:name w:val="84D2F8A73B0B4EBBB016238A1B424353"/>
  </w:style>
  <w:style w:type="paragraph" w:customStyle="1" w:styleId="CD2CC8E2839C4A53A3A3B9C69C1229F7">
    <w:name w:val="CD2CC8E2839C4A53A3A3B9C69C1229F7"/>
  </w:style>
  <w:style w:type="paragraph" w:customStyle="1" w:styleId="B9AB099917A44DA1BADFEAEEEFB98B76">
    <w:name w:val="B9AB099917A44DA1BADFEAEEEFB98B76"/>
  </w:style>
  <w:style w:type="paragraph" w:customStyle="1" w:styleId="1C7BC59D3EBD4431A84D09A683D7CF1C">
    <w:name w:val="1C7BC59D3EBD4431A84D09A683D7CF1C"/>
  </w:style>
  <w:style w:type="paragraph" w:customStyle="1" w:styleId="D6860DE7D4AC4498A690526C7B10E7E8">
    <w:name w:val="D6860DE7D4AC4498A690526C7B10E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45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JERLANA ALCALA</dc:creator>
  <cp:lastModifiedBy>Home</cp:lastModifiedBy>
  <cp:revision>4</cp:revision>
  <cp:lastPrinted>2006-03-03T17:08:00Z</cp:lastPrinted>
  <dcterms:created xsi:type="dcterms:W3CDTF">2015-06-14T12:33:00Z</dcterms:created>
  <dcterms:modified xsi:type="dcterms:W3CDTF">2015-11-12T22:15:00Z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