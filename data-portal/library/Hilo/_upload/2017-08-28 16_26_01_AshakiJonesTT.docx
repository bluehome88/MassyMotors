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44"/>
        <w:gridCol w:w="22"/>
        <w:gridCol w:w="6071"/>
        <w:gridCol w:w="179"/>
        <w:gridCol w:w="2140"/>
      </w:tblGrid>
      <w:tr w:rsidR="008E18D5" w:rsidRPr="00B45F70" w:rsidTr="00E026CB">
        <w:tc>
          <w:tcPr>
            <w:tcW w:w="8856" w:type="dxa"/>
            <w:gridSpan w:val="5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075E73" w:rsidRPr="00B45F70" w:rsidRDefault="00B45F70" w:rsidP="00D15CC1">
            <w:pPr>
              <w:pStyle w:val="ContactInf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45F70">
              <w:rPr>
                <w:rFonts w:ascii="Times New Roman" w:hAnsi="Times New Roman"/>
                <w:sz w:val="24"/>
                <w:szCs w:val="24"/>
              </w:rPr>
              <w:t>Ashaki</w:t>
            </w:r>
            <w:proofErr w:type="spellEnd"/>
            <w:r w:rsidRPr="00B45F70">
              <w:rPr>
                <w:rFonts w:ascii="Times New Roman" w:hAnsi="Times New Roman"/>
                <w:sz w:val="24"/>
                <w:szCs w:val="24"/>
              </w:rPr>
              <w:t xml:space="preserve"> Jones</w:t>
            </w:r>
          </w:p>
          <w:p w:rsidR="00B45F70" w:rsidRPr="00B45F70" w:rsidRDefault="00B45F70" w:rsidP="00D15CC1">
            <w:pPr>
              <w:pStyle w:val="ContactInfo"/>
              <w:rPr>
                <w:rFonts w:ascii="Times New Roman" w:hAnsi="Times New Roman"/>
                <w:sz w:val="24"/>
                <w:szCs w:val="24"/>
              </w:rPr>
            </w:pPr>
            <w:r w:rsidRPr="00B45F70">
              <w:rPr>
                <w:rFonts w:ascii="Times New Roman" w:hAnsi="Times New Roman"/>
                <w:sz w:val="24"/>
                <w:szCs w:val="24"/>
              </w:rPr>
              <w:t xml:space="preserve">53 </w:t>
            </w:r>
            <w:proofErr w:type="spellStart"/>
            <w:r w:rsidRPr="00B45F70">
              <w:rPr>
                <w:rFonts w:ascii="Times New Roman" w:hAnsi="Times New Roman"/>
                <w:sz w:val="24"/>
                <w:szCs w:val="24"/>
              </w:rPr>
              <w:t>Poinsetta</w:t>
            </w:r>
            <w:proofErr w:type="spellEnd"/>
            <w:r w:rsidRPr="00B45F70">
              <w:rPr>
                <w:rFonts w:ascii="Times New Roman" w:hAnsi="Times New Roman"/>
                <w:sz w:val="24"/>
                <w:szCs w:val="24"/>
              </w:rPr>
              <w:t xml:space="preserve"> Lane, Pleasantville.</w:t>
            </w:r>
          </w:p>
          <w:p w:rsidR="008E18D5" w:rsidRPr="00B45F70" w:rsidRDefault="00B45F70" w:rsidP="00D15CC1">
            <w:pPr>
              <w:pStyle w:val="ContactInfo"/>
              <w:rPr>
                <w:rFonts w:ascii="Times New Roman" w:hAnsi="Times New Roman"/>
                <w:sz w:val="24"/>
                <w:szCs w:val="24"/>
              </w:rPr>
            </w:pPr>
            <w:r w:rsidRPr="00B45F70">
              <w:rPr>
                <w:rFonts w:ascii="Times New Roman" w:hAnsi="Times New Roman"/>
                <w:sz w:val="24"/>
                <w:szCs w:val="24"/>
              </w:rPr>
              <w:t>San Fernando, Trinidad</w:t>
            </w:r>
          </w:p>
          <w:sdt>
            <w:sdtPr>
              <w:rPr>
                <w:rFonts w:ascii="Times New Roman" w:hAnsi="Times New Roman"/>
                <w:sz w:val="24"/>
                <w:szCs w:val="24"/>
              </w:rPr>
              <w:alias w:val="Phone"/>
              <w:tag w:val="Phone"/>
              <w:id w:val="441245523"/>
              <w:placeholder>
                <w:docPart w:val="314DAAE3D4C34CC5AFE96046A460DB1C"/>
              </w:placeholder>
            </w:sdtPr>
            <w:sdtEndPr/>
            <w:sdtContent>
              <w:p w:rsidR="00C602B7" w:rsidRPr="00B45F70" w:rsidRDefault="00B45F70" w:rsidP="00D15CC1">
                <w:pPr>
                  <w:pStyle w:val="ContactInfo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B45F70">
                  <w:rPr>
                    <w:rFonts w:ascii="Times New Roman" w:hAnsi="Times New Roman"/>
                    <w:sz w:val="24"/>
                    <w:szCs w:val="24"/>
                  </w:rPr>
                  <w:t>1-868-657-0820</w:t>
                </w:r>
              </w:p>
            </w:sdtContent>
          </w:sdt>
          <w:p w:rsidR="00C069B4" w:rsidRPr="00B45F70" w:rsidRDefault="00B45F70" w:rsidP="00B45F70">
            <w:pPr>
              <w:pStyle w:val="ContactInfo"/>
              <w:rPr>
                <w:rFonts w:ascii="Times New Roman" w:hAnsi="Times New Roman"/>
                <w:sz w:val="24"/>
                <w:szCs w:val="24"/>
              </w:rPr>
            </w:pPr>
            <w:r w:rsidRPr="00B45F70">
              <w:rPr>
                <w:rFonts w:ascii="Times New Roman" w:hAnsi="Times New Roman"/>
                <w:sz w:val="24"/>
                <w:szCs w:val="24"/>
              </w:rPr>
              <w:t>ashakijones@gmail.com</w:t>
            </w:r>
          </w:p>
        </w:tc>
      </w:tr>
      <w:tr w:rsidR="00DE7766" w:rsidRPr="00B45F70" w:rsidTr="00E026CB">
        <w:trPr>
          <w:trHeight w:val="153"/>
        </w:trPr>
        <w:tc>
          <w:tcPr>
            <w:tcW w:w="8856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DE7766" w:rsidRPr="00B45F70" w:rsidRDefault="00D97489" w:rsidP="00DE7766">
            <w:pPr>
              <w:pStyle w:val="Heading1"/>
              <w:rPr>
                <w:rFonts w:ascii="Times New Roman" w:hAnsi="Times New Roman"/>
                <w:sz w:val="28"/>
                <w:szCs w:val="28"/>
              </w:rPr>
            </w:pPr>
            <w:r w:rsidRPr="00B45F70">
              <w:rPr>
                <w:rFonts w:ascii="Times New Roman" w:hAnsi="Times New Roman"/>
                <w:sz w:val="28"/>
                <w:szCs w:val="28"/>
              </w:rPr>
              <w:t>Objective</w:t>
            </w:r>
          </w:p>
        </w:tc>
      </w:tr>
      <w:tr w:rsidR="00DE7766" w:rsidRPr="00B45F70" w:rsidTr="00E026CB">
        <w:trPr>
          <w:trHeight w:val="152"/>
        </w:trPr>
        <w:tc>
          <w:tcPr>
            <w:tcW w:w="444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DE7766" w:rsidRPr="00B45F70" w:rsidRDefault="00DE7766" w:rsidP="00764E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412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D97489" w:rsidRDefault="00B45F70" w:rsidP="00D15CC1">
            <w:pPr>
              <w:pStyle w:val="Heading2"/>
              <w:rPr>
                <w:rFonts w:ascii="Times New Roman" w:hAnsi="Times New Roman"/>
                <w:sz w:val="24"/>
                <w:szCs w:val="24"/>
              </w:rPr>
            </w:pPr>
            <w:r w:rsidRPr="00B45F70">
              <w:rPr>
                <w:rFonts w:ascii="Times New Roman" w:hAnsi="Times New Roman"/>
                <w:sz w:val="24"/>
                <w:szCs w:val="24"/>
              </w:rPr>
              <w:t>I am seeking a competitive and challenging environment where I can serve your organization and establish an enjoyable career for myself</w:t>
            </w:r>
          </w:p>
          <w:p w:rsidR="00B45F70" w:rsidRDefault="00B45F70" w:rsidP="00B45F70"/>
          <w:tbl>
            <w:tblPr>
              <w:tblW w:w="8340" w:type="dxa"/>
              <w:tblLayout w:type="fixed"/>
              <w:tblLook w:val="0000" w:firstRow="0" w:lastRow="0" w:firstColumn="0" w:lastColumn="0" w:noHBand="0" w:noVBand="0"/>
            </w:tblPr>
            <w:tblGrid>
              <w:gridCol w:w="7924"/>
              <w:gridCol w:w="416"/>
            </w:tblGrid>
            <w:tr w:rsidR="00B45F70" w:rsidRPr="00B45F70" w:rsidTr="00B45F70">
              <w:trPr>
                <w:trHeight w:val="129"/>
              </w:trPr>
              <w:tc>
                <w:tcPr>
                  <w:tcW w:w="8340" w:type="dxa"/>
                  <w:gridSpan w:val="2"/>
                  <w:tcBorders>
                    <w:top w:val="single" w:sz="4" w:space="0" w:color="A6A6A6" w:themeColor="background1" w:themeShade="A6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:rsidR="00B45F70" w:rsidRPr="00B45F70" w:rsidRDefault="00B45F70" w:rsidP="00146F41">
                  <w:pPr>
                    <w:pStyle w:val="Heading1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Highlights</w:t>
                  </w:r>
                </w:p>
              </w:tc>
            </w:tr>
            <w:tr w:rsidR="00B45F70" w:rsidRPr="00B45F70" w:rsidTr="00E026CB">
              <w:trPr>
                <w:gridAfter w:val="1"/>
                <w:wAfter w:w="416" w:type="dxa"/>
                <w:trHeight w:val="2123"/>
              </w:trPr>
              <w:tc>
                <w:tcPr>
                  <w:tcW w:w="7924" w:type="dxa"/>
                  <w:tcBorders>
                    <w:top w:val="single" w:sz="4" w:space="0" w:color="A6A6A6" w:themeColor="background1" w:themeShade="A6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tbl>
                  <w:tblPr>
                    <w:tblW w:w="7845" w:type="dxa"/>
                    <w:tblInd w:w="2" w:type="dxa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7845"/>
                  </w:tblGrid>
                  <w:tr w:rsidR="00B45F70" w:rsidRPr="00FF0B75" w:rsidTr="00B45F70">
                    <w:trPr>
                      <w:trHeight w:val="461"/>
                    </w:trPr>
                    <w:tc>
                      <w:tcPr>
                        <w:tcW w:w="7845" w:type="dxa"/>
                        <w:tcBorders>
                          <w:top w:val="single" w:sz="4" w:space="0" w:color="A6A6A6" w:themeColor="background1" w:themeShade="A6"/>
                          <w:left w:val="nil"/>
                          <w:right w:val="nil"/>
                        </w:tcBorders>
                      </w:tcPr>
                      <w:p w:rsidR="00B45F70" w:rsidRPr="00FF0B75" w:rsidRDefault="00B45F70" w:rsidP="00B45F70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FF0B75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MS Office &amp; Excel proficient </w:t>
                        </w:r>
                      </w:p>
                      <w:p w:rsidR="00B45F70" w:rsidRPr="00FF0B75" w:rsidRDefault="00B45F70" w:rsidP="00B45F70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FF0B75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Dedicated team player </w:t>
                        </w:r>
                      </w:p>
                      <w:p w:rsidR="00B45F70" w:rsidRPr="00FF0B75" w:rsidRDefault="00B45F70" w:rsidP="00B45F70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FF0B75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Reliable and dependable</w:t>
                        </w:r>
                      </w:p>
                      <w:p w:rsidR="00B45F70" w:rsidRPr="00FF0B75" w:rsidRDefault="00B45F70" w:rsidP="00B45F70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FF0B75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Mathematical aptitude </w:t>
                        </w:r>
                      </w:p>
                      <w:p w:rsidR="00B45F70" w:rsidRPr="00FF0B75" w:rsidRDefault="00B45F70" w:rsidP="00B45F70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FF0B75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Cheerful and energetic </w:t>
                        </w:r>
                      </w:p>
                      <w:p w:rsidR="00B45F70" w:rsidRPr="00FF0B75" w:rsidRDefault="00B45F70" w:rsidP="00B45F70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FF0B75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Team leadership</w:t>
                        </w:r>
                      </w:p>
                    </w:tc>
                  </w:tr>
                </w:tbl>
                <w:p w:rsidR="00B45F70" w:rsidRPr="00B45F70" w:rsidRDefault="00B45F70" w:rsidP="00E026CB"/>
              </w:tc>
            </w:tr>
          </w:tbl>
          <w:p w:rsidR="00B45F70" w:rsidRPr="00B45F70" w:rsidRDefault="00B45F70" w:rsidP="00B45F70"/>
        </w:tc>
      </w:tr>
      <w:tr w:rsidR="00DE7766" w:rsidRPr="00B45F70" w:rsidTr="00E026CB">
        <w:trPr>
          <w:trHeight w:val="218"/>
        </w:trPr>
        <w:tc>
          <w:tcPr>
            <w:tcW w:w="8856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DE7766" w:rsidRPr="00B45F70" w:rsidRDefault="00D97489" w:rsidP="002911C8">
            <w:pPr>
              <w:pStyle w:val="Heading1"/>
              <w:rPr>
                <w:rFonts w:ascii="Times New Roman" w:hAnsi="Times New Roman"/>
                <w:sz w:val="28"/>
                <w:szCs w:val="28"/>
              </w:rPr>
            </w:pPr>
            <w:r w:rsidRPr="00B45F70">
              <w:rPr>
                <w:rFonts w:ascii="Times New Roman" w:hAnsi="Times New Roman"/>
                <w:sz w:val="28"/>
                <w:szCs w:val="28"/>
              </w:rPr>
              <w:t>Experience</w:t>
            </w:r>
          </w:p>
        </w:tc>
      </w:tr>
      <w:tr w:rsidR="006962EF" w:rsidRPr="00B45F70" w:rsidTr="00E026CB">
        <w:trPr>
          <w:trHeight w:val="180"/>
        </w:trPr>
        <w:tc>
          <w:tcPr>
            <w:tcW w:w="466" w:type="dxa"/>
            <w:gridSpan w:val="2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</w:tcPr>
          <w:p w:rsidR="006962EF" w:rsidRPr="00B45F70" w:rsidRDefault="006962EF" w:rsidP="00DE77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50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6962EF" w:rsidRPr="00B45F70" w:rsidRDefault="00B45F70" w:rsidP="00B45F70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Secretary</w:t>
            </w:r>
          </w:p>
        </w:tc>
        <w:tc>
          <w:tcPr>
            <w:tcW w:w="2140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bottom"/>
          </w:tcPr>
          <w:p w:rsidR="006962EF" w:rsidRPr="00B45F70" w:rsidRDefault="00B45F70" w:rsidP="00B45F70">
            <w:pPr>
              <w:pStyle w:val="Date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2016-2017</w:t>
            </w:r>
          </w:p>
        </w:tc>
      </w:tr>
      <w:tr w:rsidR="006962EF" w:rsidRPr="00B45F70" w:rsidTr="00E026CB">
        <w:trPr>
          <w:trHeight w:val="1098"/>
        </w:trPr>
        <w:tc>
          <w:tcPr>
            <w:tcW w:w="466" w:type="dxa"/>
            <w:gridSpan w:val="2"/>
            <w:vMerge/>
            <w:tcBorders>
              <w:left w:val="nil"/>
              <w:right w:val="nil"/>
            </w:tcBorders>
          </w:tcPr>
          <w:p w:rsidR="006962EF" w:rsidRPr="00B45F70" w:rsidRDefault="006962EF" w:rsidP="00DE77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962EF" w:rsidRPr="00B45F70" w:rsidRDefault="00B45F70" w:rsidP="00D15CC1">
            <w:pPr>
              <w:pStyle w:val="Location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Auto Wrist Body Repairs, Duncan Village, San Fernando.</w:t>
            </w:r>
          </w:p>
          <w:p w:rsidR="00B45F70" w:rsidRPr="00E026CB" w:rsidRDefault="00B45F70" w:rsidP="00B45F70">
            <w:pPr>
              <w:pStyle w:val="ListParagraph"/>
              <w:rPr>
                <w:rFonts w:ascii="Times New Roman" w:hAnsi="Times New Roman"/>
                <w:i/>
                <w:sz w:val="24"/>
                <w:szCs w:val="24"/>
              </w:rPr>
            </w:pPr>
            <w:r w:rsidRPr="00E026CB">
              <w:rPr>
                <w:rFonts w:ascii="Times New Roman" w:hAnsi="Times New Roman"/>
                <w:sz w:val="24"/>
                <w:szCs w:val="24"/>
              </w:rPr>
              <w:t>Greet customers when entering or leaving establishments.</w:t>
            </w:r>
          </w:p>
          <w:p w:rsidR="00B45F70" w:rsidRPr="00E026CB" w:rsidRDefault="00B45F70" w:rsidP="00B45F70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E026CB">
              <w:rPr>
                <w:rFonts w:ascii="Times New Roman" w:hAnsi="Times New Roman"/>
                <w:sz w:val="24"/>
                <w:szCs w:val="24"/>
              </w:rPr>
              <w:t>Accept calls and messages.</w:t>
            </w:r>
          </w:p>
          <w:p w:rsidR="00B45F70" w:rsidRPr="00E026CB" w:rsidRDefault="00B45F70" w:rsidP="00B45F70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E026CB">
              <w:rPr>
                <w:rFonts w:ascii="Times New Roman" w:hAnsi="Times New Roman"/>
                <w:sz w:val="24"/>
                <w:szCs w:val="24"/>
              </w:rPr>
              <w:t>Do invoices for service work and insurance claims.</w:t>
            </w:r>
          </w:p>
          <w:p w:rsidR="00B45F70" w:rsidRPr="00E026CB" w:rsidRDefault="00B45F70" w:rsidP="00B45F70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E026CB">
              <w:rPr>
                <w:rFonts w:ascii="Times New Roman" w:hAnsi="Times New Roman"/>
                <w:sz w:val="24"/>
                <w:szCs w:val="24"/>
              </w:rPr>
              <w:t>Handle the mail, do the filing and pay bills</w:t>
            </w:r>
          </w:p>
          <w:p w:rsidR="00B45F70" w:rsidRPr="00E026CB" w:rsidRDefault="00B45F70" w:rsidP="00B45F70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E026CB">
              <w:rPr>
                <w:rFonts w:ascii="Times New Roman" w:hAnsi="Times New Roman"/>
                <w:sz w:val="24"/>
                <w:szCs w:val="24"/>
              </w:rPr>
              <w:t>Operated a cash register to process cash, check and credit card transactions.</w:t>
            </w:r>
          </w:p>
          <w:p w:rsidR="006962EF" w:rsidRPr="00B45F70" w:rsidRDefault="00B45F70" w:rsidP="00B45F70">
            <w:pPr>
              <w:pStyle w:val="ListParagraph"/>
            </w:pPr>
            <w:r w:rsidRPr="00E026CB">
              <w:rPr>
                <w:rFonts w:ascii="Times New Roman" w:hAnsi="Times New Roman"/>
                <w:sz w:val="24"/>
                <w:szCs w:val="24"/>
              </w:rPr>
              <w:t>Built customer confidence by actively listening to their concerns and giving appropriate feedback</w:t>
            </w:r>
          </w:p>
        </w:tc>
      </w:tr>
      <w:tr w:rsidR="006962EF" w:rsidRPr="00B45F70" w:rsidTr="00E026CB">
        <w:tc>
          <w:tcPr>
            <w:tcW w:w="466" w:type="dxa"/>
            <w:gridSpan w:val="2"/>
            <w:vMerge/>
            <w:tcBorders>
              <w:left w:val="nil"/>
              <w:right w:val="nil"/>
            </w:tcBorders>
          </w:tcPr>
          <w:p w:rsidR="006962EF" w:rsidRPr="00B45F70" w:rsidRDefault="006962EF" w:rsidP="00DE77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</w:tcPr>
          <w:p w:rsidR="006962EF" w:rsidRPr="00B45F70" w:rsidRDefault="00B45F70" w:rsidP="00B45F70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Sales Associate</w:t>
            </w:r>
          </w:p>
        </w:tc>
        <w:tc>
          <w:tcPr>
            <w:tcW w:w="23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62EF" w:rsidRPr="00B45F70" w:rsidRDefault="00B45F70" w:rsidP="00B45F70">
            <w:pPr>
              <w:pStyle w:val="Date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2015-2016</w:t>
            </w:r>
          </w:p>
        </w:tc>
      </w:tr>
      <w:tr w:rsidR="006962EF" w:rsidRPr="00B45F70" w:rsidTr="00E026CB">
        <w:trPr>
          <w:trHeight w:val="1020"/>
        </w:trPr>
        <w:tc>
          <w:tcPr>
            <w:tcW w:w="466" w:type="dxa"/>
            <w:gridSpan w:val="2"/>
            <w:vMerge/>
            <w:tcBorders>
              <w:left w:val="nil"/>
              <w:right w:val="nil"/>
            </w:tcBorders>
          </w:tcPr>
          <w:p w:rsidR="006962EF" w:rsidRPr="00B45F70" w:rsidRDefault="006962EF" w:rsidP="00DE77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602B7" w:rsidRPr="00B45F70" w:rsidRDefault="00B45F70" w:rsidP="00D15CC1">
            <w:pPr>
              <w:pStyle w:val="Location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Home Depot, Primo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Secane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PA.</w:t>
            </w:r>
          </w:p>
          <w:p w:rsidR="00E026CB" w:rsidRPr="00E026CB" w:rsidRDefault="00E026CB" w:rsidP="00E026CB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E026CB">
              <w:rPr>
                <w:rFonts w:ascii="Times New Roman" w:hAnsi="Times New Roman"/>
                <w:sz w:val="24"/>
                <w:szCs w:val="24"/>
              </w:rPr>
              <w:t>Receives and processes orders for materials and merchandise.</w:t>
            </w:r>
          </w:p>
          <w:p w:rsidR="00E026CB" w:rsidRPr="00E026CB" w:rsidRDefault="00E026CB" w:rsidP="00E026CB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E026CB">
              <w:rPr>
                <w:rFonts w:ascii="Times New Roman" w:hAnsi="Times New Roman"/>
                <w:sz w:val="24"/>
                <w:szCs w:val="24"/>
              </w:rPr>
              <w:t>Track the order from the vendor to ensure timely delivery.</w:t>
            </w:r>
          </w:p>
          <w:p w:rsidR="00E026CB" w:rsidRPr="00E026CB" w:rsidRDefault="00E026CB" w:rsidP="00E026CB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E026CB">
              <w:rPr>
                <w:rFonts w:ascii="Times New Roman" w:hAnsi="Times New Roman"/>
                <w:sz w:val="24"/>
                <w:szCs w:val="24"/>
              </w:rPr>
              <w:t>When necessary, provide customer service as needed with issues such as order tracking, serial number lookups.</w:t>
            </w:r>
          </w:p>
          <w:p w:rsidR="00E026CB" w:rsidRPr="00E026CB" w:rsidRDefault="00E026CB" w:rsidP="00E026CB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E026CB">
              <w:rPr>
                <w:rFonts w:ascii="Times New Roman" w:hAnsi="Times New Roman"/>
                <w:sz w:val="24"/>
                <w:szCs w:val="24"/>
              </w:rPr>
              <w:t>Handle cash transactions with customers.</w:t>
            </w:r>
          </w:p>
          <w:p w:rsidR="00E026CB" w:rsidRPr="00E026CB" w:rsidRDefault="00E026CB" w:rsidP="00E026CB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E026CB">
              <w:rPr>
                <w:rFonts w:ascii="Times New Roman" w:hAnsi="Times New Roman"/>
                <w:sz w:val="24"/>
                <w:szCs w:val="24"/>
              </w:rPr>
              <w:lastRenderedPageBreak/>
              <w:t>Scan goods and collect payments.</w:t>
            </w:r>
          </w:p>
          <w:p w:rsidR="00E026CB" w:rsidRPr="00E026CB" w:rsidRDefault="00E026CB" w:rsidP="00E026CB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E026CB">
              <w:rPr>
                <w:rFonts w:ascii="Times New Roman" w:hAnsi="Times New Roman"/>
                <w:sz w:val="24"/>
                <w:szCs w:val="24"/>
              </w:rPr>
              <w:t>Issue receipts, refunds, change or tickets.</w:t>
            </w:r>
          </w:p>
          <w:p w:rsidR="00E026CB" w:rsidRPr="00E026CB" w:rsidRDefault="00E026CB" w:rsidP="00E026CB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E026CB">
              <w:rPr>
                <w:rFonts w:ascii="Times New Roman" w:hAnsi="Times New Roman"/>
                <w:sz w:val="24"/>
                <w:szCs w:val="24"/>
              </w:rPr>
              <w:t>Redeem stamps and coupons.</w:t>
            </w:r>
          </w:p>
          <w:p w:rsidR="00E026CB" w:rsidRPr="00E026CB" w:rsidRDefault="00E026CB" w:rsidP="00E026CB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E026CB">
              <w:rPr>
                <w:rFonts w:ascii="Times New Roman" w:hAnsi="Times New Roman"/>
                <w:sz w:val="24"/>
                <w:szCs w:val="24"/>
              </w:rPr>
              <w:t>Make sales referrals, cross-sell products and introduce new ones</w:t>
            </w:r>
          </w:p>
          <w:p w:rsidR="00E026CB" w:rsidRPr="00E026CB" w:rsidRDefault="00E026CB" w:rsidP="00E026CB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E026CB">
              <w:rPr>
                <w:rFonts w:ascii="Times New Roman" w:hAnsi="Times New Roman"/>
                <w:sz w:val="24"/>
                <w:szCs w:val="24"/>
              </w:rPr>
              <w:t>Resolve customer complaints, guide them and provide relevant information</w:t>
            </w:r>
          </w:p>
          <w:p w:rsidR="00E026CB" w:rsidRPr="00E026CB" w:rsidRDefault="00E026CB" w:rsidP="00E026CB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E026CB">
              <w:rPr>
                <w:rFonts w:ascii="Times New Roman" w:hAnsi="Times New Roman"/>
                <w:sz w:val="24"/>
                <w:szCs w:val="24"/>
              </w:rPr>
              <w:t>Greet customers when entering or leaving establishments</w:t>
            </w:r>
            <w:r w:rsidRPr="00E026C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026CB" w:rsidRPr="00E026CB" w:rsidRDefault="00E026CB" w:rsidP="00E026CB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E026CB">
              <w:rPr>
                <w:rFonts w:ascii="Times New Roman" w:hAnsi="Times New Roman"/>
                <w:sz w:val="24"/>
                <w:szCs w:val="24"/>
              </w:rPr>
              <w:t>Maintain clean and tidy checkout areas</w:t>
            </w:r>
          </w:p>
          <w:sdt>
            <w:sdtPr>
              <w:rPr>
                <w:rFonts w:ascii="Times New Roman" w:hAnsi="Times New Roman"/>
                <w:sz w:val="24"/>
                <w:szCs w:val="24"/>
              </w:rPr>
              <w:id w:val="441245862"/>
              <w:placeholder>
                <w:docPart w:val="6348D3025B5B43BDAE96C4032462B1B7"/>
              </w:placeholder>
              <w:temporary/>
              <w:showingPlcHdr/>
            </w:sdtPr>
            <w:sdtEndPr/>
            <w:sdtContent>
              <w:p w:rsidR="006962EF" w:rsidRPr="00B45F70" w:rsidRDefault="00E026CB" w:rsidP="00E026CB">
                <w:pPr>
                  <w:pStyle w:val="ListParagraph"/>
                </w:pPr>
                <w:r w:rsidRPr="00E026CB">
                  <w:rPr>
                    <w:rFonts w:ascii="Times New Roman" w:hAnsi="Times New Roman"/>
                    <w:sz w:val="24"/>
                    <w:szCs w:val="24"/>
                  </w:rPr>
                  <w:t>Implemented training course for new recruits — speeding profitability.</w:t>
                </w:r>
              </w:p>
            </w:sdtContent>
          </w:sdt>
        </w:tc>
      </w:tr>
      <w:tr w:rsidR="006962EF" w:rsidRPr="00B45F70" w:rsidTr="00E026CB">
        <w:trPr>
          <w:trHeight w:val="243"/>
        </w:trPr>
        <w:tc>
          <w:tcPr>
            <w:tcW w:w="466" w:type="dxa"/>
            <w:gridSpan w:val="2"/>
            <w:vMerge/>
            <w:tcBorders>
              <w:left w:val="nil"/>
              <w:right w:val="nil"/>
            </w:tcBorders>
          </w:tcPr>
          <w:p w:rsidR="006962EF" w:rsidRPr="00B45F70" w:rsidRDefault="006962EF" w:rsidP="00DE77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</w:tcPr>
          <w:p w:rsidR="006962EF" w:rsidRPr="00B45F70" w:rsidRDefault="00B45F70" w:rsidP="00B45F70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Manager</w:t>
            </w:r>
          </w:p>
        </w:tc>
        <w:tc>
          <w:tcPr>
            <w:tcW w:w="23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62EF" w:rsidRPr="00B45F70" w:rsidRDefault="00E026CB" w:rsidP="00E026CB">
            <w:pPr>
              <w:pStyle w:val="Date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2013-2015</w:t>
            </w:r>
          </w:p>
        </w:tc>
      </w:tr>
      <w:tr w:rsidR="006962EF" w:rsidRPr="00B45F70" w:rsidTr="00E026CB">
        <w:trPr>
          <w:trHeight w:val="510"/>
        </w:trPr>
        <w:tc>
          <w:tcPr>
            <w:tcW w:w="466" w:type="dxa"/>
            <w:gridSpan w:val="2"/>
            <w:vMerge/>
            <w:tcBorders>
              <w:left w:val="nil"/>
              <w:right w:val="nil"/>
            </w:tcBorders>
          </w:tcPr>
          <w:p w:rsidR="006962EF" w:rsidRPr="00B45F70" w:rsidRDefault="006962EF" w:rsidP="00DE77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602B7" w:rsidRPr="00B45F70" w:rsidRDefault="00E026CB" w:rsidP="00D15CC1">
            <w:pPr>
              <w:pStyle w:val="Location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Royal’s Clothing, Media, PA.</w:t>
            </w:r>
          </w:p>
          <w:p w:rsidR="00E026CB" w:rsidRPr="00E026CB" w:rsidRDefault="00E026CB" w:rsidP="00E026CB">
            <w:pPr>
              <w:pStyle w:val="ListParagraph"/>
              <w:rPr>
                <w:rFonts w:ascii="Times New Roman" w:hAnsi="Times New Roman"/>
                <w:i/>
                <w:sz w:val="24"/>
                <w:szCs w:val="24"/>
              </w:rPr>
            </w:pPr>
            <w:r w:rsidRPr="00E026CB">
              <w:rPr>
                <w:rFonts w:ascii="Times New Roman" w:hAnsi="Times New Roman"/>
                <w:sz w:val="24"/>
                <w:szCs w:val="24"/>
              </w:rPr>
              <w:t xml:space="preserve">Inventory checking </w:t>
            </w:r>
          </w:p>
          <w:p w:rsidR="00E026CB" w:rsidRPr="00E026CB" w:rsidRDefault="00E026CB" w:rsidP="00E026CB">
            <w:pPr>
              <w:pStyle w:val="ListParagraph"/>
              <w:rPr>
                <w:rFonts w:ascii="Times New Roman" w:hAnsi="Times New Roman"/>
                <w:i/>
                <w:sz w:val="24"/>
                <w:szCs w:val="24"/>
              </w:rPr>
            </w:pPr>
            <w:r w:rsidRPr="00E026CB">
              <w:rPr>
                <w:rFonts w:ascii="Times New Roman" w:hAnsi="Times New Roman"/>
                <w:sz w:val="24"/>
                <w:szCs w:val="24"/>
              </w:rPr>
              <w:t xml:space="preserve">Secures merchandise by implementing security systems and measures. </w:t>
            </w:r>
          </w:p>
          <w:p w:rsidR="00E026CB" w:rsidRPr="00E026CB" w:rsidRDefault="00E026CB" w:rsidP="00E026CB">
            <w:pPr>
              <w:pStyle w:val="ListParagraph"/>
              <w:rPr>
                <w:rFonts w:ascii="Times New Roman" w:hAnsi="Times New Roman"/>
                <w:i/>
                <w:sz w:val="24"/>
                <w:szCs w:val="24"/>
              </w:rPr>
            </w:pPr>
            <w:r w:rsidRPr="00E026CB">
              <w:rPr>
                <w:rFonts w:ascii="Times New Roman" w:hAnsi="Times New Roman"/>
                <w:sz w:val="24"/>
                <w:szCs w:val="24"/>
              </w:rPr>
              <w:t xml:space="preserve">Markets merchandise by studying advertising, sales promotion, and display plans. </w:t>
            </w:r>
          </w:p>
          <w:p w:rsidR="00E026CB" w:rsidRPr="00E026CB" w:rsidRDefault="00E026CB" w:rsidP="00E026CB">
            <w:pPr>
              <w:pStyle w:val="ListParagraph"/>
              <w:rPr>
                <w:rFonts w:ascii="Times New Roman" w:hAnsi="Times New Roman"/>
                <w:i/>
                <w:sz w:val="24"/>
                <w:szCs w:val="24"/>
              </w:rPr>
            </w:pPr>
            <w:r w:rsidRPr="00E026CB">
              <w:rPr>
                <w:rFonts w:ascii="Times New Roman" w:hAnsi="Times New Roman"/>
                <w:sz w:val="24"/>
                <w:szCs w:val="24"/>
              </w:rPr>
              <w:t xml:space="preserve">Placed special merchandise orders for customers. </w:t>
            </w:r>
          </w:p>
          <w:p w:rsidR="00E026CB" w:rsidRPr="00E026CB" w:rsidRDefault="00E026CB" w:rsidP="00E026CB">
            <w:pPr>
              <w:pStyle w:val="ListParagraph"/>
              <w:rPr>
                <w:rFonts w:ascii="Times New Roman" w:hAnsi="Times New Roman"/>
                <w:i/>
                <w:sz w:val="24"/>
                <w:szCs w:val="24"/>
              </w:rPr>
            </w:pPr>
            <w:r w:rsidRPr="00E026CB">
              <w:rPr>
                <w:rFonts w:ascii="Times New Roman" w:hAnsi="Times New Roman"/>
                <w:sz w:val="24"/>
                <w:szCs w:val="24"/>
              </w:rPr>
              <w:t xml:space="preserve">Maintained friendly and professional customer interactions. </w:t>
            </w:r>
          </w:p>
          <w:p w:rsidR="00E026CB" w:rsidRPr="00E026CB" w:rsidRDefault="00E026CB" w:rsidP="00E026CB">
            <w:pPr>
              <w:pStyle w:val="ListParagraph"/>
              <w:rPr>
                <w:rFonts w:ascii="Times New Roman" w:hAnsi="Times New Roman"/>
                <w:i/>
                <w:sz w:val="24"/>
                <w:szCs w:val="24"/>
              </w:rPr>
            </w:pPr>
            <w:r w:rsidRPr="00E026CB">
              <w:rPr>
                <w:rFonts w:ascii="Times New Roman" w:hAnsi="Times New Roman"/>
                <w:sz w:val="24"/>
                <w:szCs w:val="24"/>
              </w:rPr>
              <w:t xml:space="preserve">Ensuring that daily operations run smoothly and all daily </w:t>
            </w:r>
            <w:proofErr w:type="gramStart"/>
            <w:r w:rsidRPr="00E026CB">
              <w:rPr>
                <w:rFonts w:ascii="Times New Roman" w:hAnsi="Times New Roman"/>
                <w:sz w:val="24"/>
                <w:szCs w:val="24"/>
              </w:rPr>
              <w:t>task</w:t>
            </w:r>
            <w:proofErr w:type="gramEnd"/>
            <w:r w:rsidRPr="00E026CB">
              <w:rPr>
                <w:rFonts w:ascii="Times New Roman" w:hAnsi="Times New Roman"/>
                <w:sz w:val="24"/>
                <w:szCs w:val="24"/>
              </w:rPr>
              <w:t xml:space="preserve"> completed.</w:t>
            </w:r>
          </w:p>
          <w:p w:rsidR="00E026CB" w:rsidRPr="00E026CB" w:rsidRDefault="00E026CB" w:rsidP="00E026CB">
            <w:pPr>
              <w:pStyle w:val="ListParagraph"/>
              <w:rPr>
                <w:rFonts w:ascii="Times New Roman" w:hAnsi="Times New Roman"/>
                <w:i/>
                <w:sz w:val="24"/>
                <w:szCs w:val="24"/>
              </w:rPr>
            </w:pPr>
            <w:r w:rsidRPr="00E026CB">
              <w:rPr>
                <w:rFonts w:ascii="Times New Roman" w:hAnsi="Times New Roman"/>
                <w:sz w:val="24"/>
                <w:szCs w:val="24"/>
              </w:rPr>
              <w:t>Handling transactions with customers.</w:t>
            </w:r>
          </w:p>
          <w:p w:rsidR="006962EF" w:rsidRPr="00E026CB" w:rsidRDefault="00E026CB" w:rsidP="00E026CB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 w:rsidRPr="00E026CB">
              <w:rPr>
                <w:rFonts w:ascii="Times New Roman" w:hAnsi="Times New Roman"/>
                <w:sz w:val="24"/>
                <w:szCs w:val="24"/>
              </w:rPr>
              <w:t>Maintaining a clean and tidy environment for customers.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id w:val="441245949"/>
                <w:placeholder>
                  <w:docPart w:val="91DAEF5E3F244CA083E0AB9ABED70B65"/>
                </w:placeholder>
                <w:temporary/>
                <w:showingPlcHdr/>
              </w:sdtPr>
              <w:sdtEndPr/>
              <w:sdtContent>
                <w:r w:rsidRPr="00E026CB">
                  <w:rPr>
                    <w:rFonts w:ascii="Times New Roman" w:hAnsi="Times New Roman"/>
                    <w:sz w:val="24"/>
                    <w:szCs w:val="24"/>
                  </w:rPr>
                  <w:t>Tripled division revenues for each sales associate.</w:t>
                </w:r>
              </w:sdtContent>
            </w:sdt>
          </w:p>
          <w:p w:rsidR="006962EF" w:rsidRPr="00E026CB" w:rsidRDefault="006962EF" w:rsidP="00E026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62EF" w:rsidRPr="00B45F70" w:rsidTr="00E026CB">
        <w:trPr>
          <w:trHeight w:val="255"/>
        </w:trPr>
        <w:tc>
          <w:tcPr>
            <w:tcW w:w="466" w:type="dxa"/>
            <w:gridSpan w:val="2"/>
            <w:vMerge/>
            <w:tcBorders>
              <w:left w:val="nil"/>
              <w:right w:val="nil"/>
            </w:tcBorders>
          </w:tcPr>
          <w:p w:rsidR="006962EF" w:rsidRPr="00B45F70" w:rsidRDefault="006962EF" w:rsidP="00DE77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71" w:type="dxa"/>
            <w:tcBorders>
              <w:top w:val="nil"/>
              <w:left w:val="nil"/>
              <w:bottom w:val="nil"/>
              <w:right w:val="nil"/>
            </w:tcBorders>
          </w:tcPr>
          <w:p w:rsidR="006962EF" w:rsidRPr="00B45F70" w:rsidRDefault="00E026CB" w:rsidP="00E026CB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Front Desk Clerk</w:t>
            </w:r>
          </w:p>
        </w:tc>
        <w:tc>
          <w:tcPr>
            <w:tcW w:w="23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962EF" w:rsidRPr="00B45F70" w:rsidRDefault="00E026CB" w:rsidP="00E026CB">
            <w:pPr>
              <w:pStyle w:val="Date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2012-2013</w:t>
            </w:r>
          </w:p>
        </w:tc>
      </w:tr>
      <w:tr w:rsidR="006962EF" w:rsidRPr="00B45F70" w:rsidTr="00E026CB">
        <w:trPr>
          <w:trHeight w:val="255"/>
        </w:trPr>
        <w:tc>
          <w:tcPr>
            <w:tcW w:w="466" w:type="dxa"/>
            <w:gridSpan w:val="2"/>
            <w:vMerge/>
            <w:tcBorders>
              <w:left w:val="nil"/>
              <w:bottom w:val="single" w:sz="4" w:space="0" w:color="A6A6A6" w:themeColor="background1" w:themeShade="A6"/>
              <w:right w:val="nil"/>
            </w:tcBorders>
          </w:tcPr>
          <w:p w:rsidR="006962EF" w:rsidRPr="00B45F70" w:rsidRDefault="006962EF" w:rsidP="00DE77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90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C602B7" w:rsidRPr="00B45F70" w:rsidRDefault="00E026CB" w:rsidP="00D15CC1">
            <w:pPr>
              <w:pStyle w:val="Location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All Care Dental, Germantown, PA.</w:t>
            </w:r>
          </w:p>
          <w:p w:rsidR="00E026CB" w:rsidRPr="00E026CB" w:rsidRDefault="00E026CB" w:rsidP="00E026CB">
            <w:pPr>
              <w:pStyle w:val="ListParagraph"/>
              <w:rPr>
                <w:rFonts w:ascii="Times New Roman" w:hAnsi="Times New Roman"/>
                <w:i/>
                <w:sz w:val="24"/>
                <w:szCs w:val="24"/>
              </w:rPr>
            </w:pPr>
            <w:r w:rsidRPr="00E026CB">
              <w:rPr>
                <w:rFonts w:ascii="Times New Roman" w:hAnsi="Times New Roman"/>
                <w:sz w:val="24"/>
                <w:szCs w:val="24"/>
              </w:rPr>
              <w:t>Maintain files and records so they remain updated and easily accessible</w:t>
            </w:r>
          </w:p>
          <w:p w:rsidR="00E026CB" w:rsidRPr="00E026CB" w:rsidRDefault="00E026CB" w:rsidP="00E026CB">
            <w:pPr>
              <w:pStyle w:val="ListParagraph"/>
              <w:rPr>
                <w:rFonts w:ascii="Times New Roman" w:hAnsi="Times New Roman"/>
                <w:i/>
                <w:sz w:val="24"/>
                <w:szCs w:val="24"/>
              </w:rPr>
            </w:pPr>
            <w:r w:rsidRPr="00E026CB">
              <w:rPr>
                <w:rFonts w:ascii="Times New Roman" w:hAnsi="Times New Roman"/>
                <w:sz w:val="24"/>
                <w:szCs w:val="24"/>
              </w:rPr>
              <w:t>Sort and distribute incoming mail and prepare outgoing mail (envelopes, packages, etc.)</w:t>
            </w:r>
          </w:p>
          <w:p w:rsidR="00E026CB" w:rsidRPr="00E026CB" w:rsidRDefault="00E026CB" w:rsidP="00E026CB">
            <w:pPr>
              <w:pStyle w:val="ListParagraph"/>
              <w:rPr>
                <w:rFonts w:ascii="Times New Roman" w:hAnsi="Times New Roman"/>
                <w:i/>
                <w:sz w:val="24"/>
                <w:szCs w:val="24"/>
              </w:rPr>
            </w:pPr>
            <w:r w:rsidRPr="00E026CB">
              <w:rPr>
                <w:rFonts w:ascii="Times New Roman" w:hAnsi="Times New Roman"/>
                <w:sz w:val="24"/>
                <w:szCs w:val="24"/>
              </w:rPr>
              <w:t>Answer the phone to take messages or redirect calls to appropriate colleagues.</w:t>
            </w:r>
          </w:p>
          <w:p w:rsidR="00E026CB" w:rsidRPr="00E026CB" w:rsidRDefault="00E026CB" w:rsidP="00E026CB">
            <w:pPr>
              <w:pStyle w:val="ListParagraph"/>
              <w:rPr>
                <w:rFonts w:ascii="Times New Roman" w:hAnsi="Times New Roman"/>
                <w:i/>
                <w:sz w:val="24"/>
                <w:szCs w:val="24"/>
              </w:rPr>
            </w:pPr>
            <w:r w:rsidRPr="00E026CB">
              <w:rPr>
                <w:rFonts w:ascii="Times New Roman" w:hAnsi="Times New Roman"/>
                <w:sz w:val="24"/>
                <w:szCs w:val="24"/>
              </w:rPr>
              <w:t>Utilize office appliances such as photocopier, printers etc. and computers for word processing, spreadsheet creation etc.</w:t>
            </w:r>
          </w:p>
          <w:p w:rsidR="00E026CB" w:rsidRPr="00E026CB" w:rsidRDefault="00E026CB" w:rsidP="00E026CB">
            <w:pPr>
              <w:pStyle w:val="ListParagraph"/>
              <w:rPr>
                <w:rFonts w:ascii="Times New Roman" w:hAnsi="Times New Roman"/>
                <w:i/>
                <w:sz w:val="24"/>
                <w:szCs w:val="24"/>
              </w:rPr>
            </w:pPr>
            <w:r w:rsidRPr="00E026CB">
              <w:rPr>
                <w:rFonts w:ascii="Times New Roman" w:hAnsi="Times New Roman"/>
                <w:sz w:val="24"/>
                <w:szCs w:val="24"/>
              </w:rPr>
              <w:t>Undertake basic bookkeeping tasks and issue invoices, checks etc.</w:t>
            </w:r>
          </w:p>
          <w:p w:rsidR="00E026CB" w:rsidRPr="00E026CB" w:rsidRDefault="00E026CB" w:rsidP="00E026CB">
            <w:pPr>
              <w:pStyle w:val="ListParagraph"/>
              <w:rPr>
                <w:rFonts w:ascii="Times New Roman" w:hAnsi="Times New Roman"/>
                <w:i/>
                <w:sz w:val="24"/>
                <w:szCs w:val="24"/>
              </w:rPr>
            </w:pPr>
            <w:r w:rsidRPr="00E026CB">
              <w:rPr>
                <w:rFonts w:ascii="Times New Roman" w:hAnsi="Times New Roman"/>
                <w:sz w:val="24"/>
                <w:szCs w:val="24"/>
              </w:rPr>
              <w:t>Take minutes of meetings and dictations.</w:t>
            </w:r>
          </w:p>
          <w:p w:rsidR="00E026CB" w:rsidRPr="00E026CB" w:rsidRDefault="00E026CB" w:rsidP="00E026CB">
            <w:pPr>
              <w:pStyle w:val="ListParagraph"/>
              <w:rPr>
                <w:rFonts w:ascii="Times New Roman" w:hAnsi="Times New Roman"/>
                <w:i/>
                <w:sz w:val="24"/>
                <w:szCs w:val="24"/>
              </w:rPr>
            </w:pPr>
            <w:r w:rsidRPr="00E026CB">
              <w:rPr>
                <w:rFonts w:ascii="Times New Roman" w:hAnsi="Times New Roman"/>
                <w:sz w:val="24"/>
                <w:szCs w:val="24"/>
              </w:rPr>
              <w:t>Assist in office management and organization procedures.</w:t>
            </w:r>
          </w:p>
          <w:p w:rsidR="006962EF" w:rsidRPr="00B45F70" w:rsidRDefault="00E026CB" w:rsidP="00E026CB">
            <w:pPr>
              <w:pStyle w:val="ListParagraph"/>
            </w:pPr>
            <w:r w:rsidRPr="00E026CB">
              <w:rPr>
                <w:rFonts w:ascii="Times New Roman" w:hAnsi="Times New Roman"/>
                <w:sz w:val="24"/>
                <w:szCs w:val="24"/>
              </w:rPr>
              <w:t>Monitor stocks of office supplies (paper clips, stationery etc.) and report when there are shortages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962EF" w:rsidRPr="00B45F70" w:rsidTr="00E026CB">
        <w:trPr>
          <w:trHeight w:val="255"/>
        </w:trPr>
        <w:tc>
          <w:tcPr>
            <w:tcW w:w="8856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6962EF" w:rsidRPr="00B45F70" w:rsidRDefault="006962EF" w:rsidP="006962EF">
            <w:pPr>
              <w:pStyle w:val="Heading1"/>
              <w:rPr>
                <w:rFonts w:ascii="Times New Roman" w:hAnsi="Times New Roman"/>
                <w:sz w:val="28"/>
                <w:szCs w:val="28"/>
              </w:rPr>
            </w:pPr>
            <w:r w:rsidRPr="00B45F70">
              <w:rPr>
                <w:rFonts w:ascii="Times New Roman" w:hAnsi="Times New Roman"/>
                <w:sz w:val="28"/>
                <w:szCs w:val="28"/>
              </w:rPr>
              <w:lastRenderedPageBreak/>
              <w:t>Education</w:t>
            </w:r>
          </w:p>
        </w:tc>
      </w:tr>
      <w:tr w:rsidR="00E026CB" w:rsidRPr="00B45F70" w:rsidTr="00E026CB">
        <w:trPr>
          <w:trHeight w:val="255"/>
        </w:trPr>
        <w:tc>
          <w:tcPr>
            <w:tcW w:w="466" w:type="dxa"/>
            <w:gridSpan w:val="2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</w:tcPr>
          <w:p w:rsidR="00E026CB" w:rsidRPr="00FF0B75" w:rsidRDefault="00E026CB" w:rsidP="00146F4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71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E026CB" w:rsidRPr="00FF0B75" w:rsidRDefault="00E026CB" w:rsidP="00146F41">
            <w:pPr>
              <w:pStyle w:val="Title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Robert E.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Lamberton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High School</w:t>
            </w:r>
            <w:r w:rsidR="0037267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372679">
              <w:rPr>
                <w:rFonts w:ascii="Times New Roman" w:hAnsi="Times New Roman"/>
                <w:sz w:val="24"/>
                <w:szCs w:val="24"/>
              </w:rPr>
              <w:t>Phila</w:t>
            </w:r>
            <w:proofErr w:type="spellEnd"/>
            <w:r w:rsidR="00372679">
              <w:rPr>
                <w:rFonts w:ascii="Times New Roman" w:hAnsi="Times New Roman"/>
                <w:sz w:val="24"/>
                <w:szCs w:val="24"/>
              </w:rPr>
              <w:t>, PA.</w:t>
            </w:r>
            <w:proofErr w:type="gramEnd"/>
          </w:p>
        </w:tc>
        <w:tc>
          <w:tcPr>
            <w:tcW w:w="2319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bottom"/>
          </w:tcPr>
          <w:p w:rsidR="00E026CB" w:rsidRPr="00FF0B75" w:rsidRDefault="00E026CB" w:rsidP="00146F41">
            <w:pPr>
              <w:pStyle w:val="Date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2007-2009</w:t>
            </w:r>
          </w:p>
        </w:tc>
      </w:tr>
      <w:tr w:rsidR="00E026CB" w:rsidRPr="00B45F70" w:rsidTr="00E026CB">
        <w:trPr>
          <w:trHeight w:val="255"/>
        </w:trPr>
        <w:tc>
          <w:tcPr>
            <w:tcW w:w="466" w:type="dxa"/>
            <w:gridSpan w:val="2"/>
            <w:vMerge/>
            <w:tcBorders>
              <w:left w:val="nil"/>
              <w:bottom w:val="single" w:sz="4" w:space="0" w:color="A6A6A6" w:themeColor="background1" w:themeShade="A6"/>
              <w:right w:val="nil"/>
            </w:tcBorders>
          </w:tcPr>
          <w:p w:rsidR="00E026CB" w:rsidRPr="00B45F70" w:rsidRDefault="00E026CB" w:rsidP="006962E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90" w:type="dxa"/>
            <w:gridSpan w:val="3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</w:tcPr>
          <w:p w:rsidR="00E026CB" w:rsidRPr="00FF0B75" w:rsidRDefault="00E026CB" w:rsidP="00146F41">
            <w:pPr>
              <w:rPr>
                <w:rFonts w:ascii="Times New Roman" w:hAnsi="Times New Roman"/>
                <w:sz w:val="24"/>
                <w:szCs w:val="24"/>
              </w:rPr>
            </w:pPr>
            <w:r w:rsidRPr="00FF0B75">
              <w:rPr>
                <w:rFonts w:ascii="Times New Roman" w:hAnsi="Times New Roman"/>
                <w:sz w:val="24"/>
                <w:szCs w:val="24"/>
              </w:rPr>
              <w:t>High School Diploma</w:t>
            </w:r>
          </w:p>
          <w:p w:rsidR="00E026CB" w:rsidRPr="00FF0B75" w:rsidRDefault="00E026CB" w:rsidP="00146F41">
            <w:pPr>
              <w:rPr>
                <w:rFonts w:ascii="Times New Roman" w:hAnsi="Times New Roman"/>
                <w:sz w:val="24"/>
                <w:szCs w:val="24"/>
              </w:rPr>
            </w:pPr>
            <w:r w:rsidRPr="00FF0B75">
              <w:rPr>
                <w:rFonts w:ascii="Times New Roman" w:hAnsi="Times New Roman"/>
                <w:sz w:val="24"/>
                <w:szCs w:val="24"/>
              </w:rPr>
              <w:t>Philadelphia, PA, United States</w:t>
            </w:r>
          </w:p>
          <w:p w:rsidR="00E026CB" w:rsidRPr="00FF0B75" w:rsidRDefault="00E026CB" w:rsidP="00146F41">
            <w:pPr>
              <w:rPr>
                <w:rFonts w:ascii="Times New Roman" w:hAnsi="Times New Roman"/>
                <w:sz w:val="24"/>
                <w:szCs w:val="24"/>
              </w:rPr>
            </w:pPr>
            <w:r w:rsidRPr="00FF0B75">
              <w:rPr>
                <w:rFonts w:ascii="Times New Roman" w:hAnsi="Times New Roman"/>
                <w:sz w:val="24"/>
                <w:szCs w:val="24"/>
              </w:rPr>
              <w:t xml:space="preserve">Honor Roll Student </w:t>
            </w:r>
          </w:p>
          <w:p w:rsidR="00E026CB" w:rsidRPr="00FF0B75" w:rsidRDefault="00E026CB" w:rsidP="00146F41">
            <w:pPr>
              <w:rPr>
                <w:rFonts w:ascii="Times New Roman" w:hAnsi="Times New Roman"/>
                <w:sz w:val="24"/>
                <w:szCs w:val="24"/>
              </w:rPr>
            </w:pPr>
            <w:r w:rsidRPr="00FF0B75">
              <w:rPr>
                <w:rFonts w:ascii="Times New Roman" w:hAnsi="Times New Roman"/>
                <w:sz w:val="24"/>
                <w:szCs w:val="24"/>
              </w:rPr>
              <w:t xml:space="preserve">Coursework in Marketing and Advertising </w:t>
            </w:r>
          </w:p>
          <w:p w:rsidR="00E026CB" w:rsidRPr="00FF0B75" w:rsidRDefault="00E026CB" w:rsidP="00146F41">
            <w:pPr>
              <w:rPr>
                <w:rFonts w:ascii="Times New Roman" w:hAnsi="Times New Roman"/>
                <w:sz w:val="24"/>
                <w:szCs w:val="24"/>
              </w:rPr>
            </w:pPr>
            <w:r w:rsidRPr="00FF0B75">
              <w:rPr>
                <w:rFonts w:ascii="Times New Roman" w:hAnsi="Times New Roman"/>
                <w:sz w:val="24"/>
                <w:szCs w:val="24"/>
              </w:rPr>
              <w:t xml:space="preserve">Recipient of Principal's Award </w:t>
            </w:r>
          </w:p>
          <w:p w:rsidR="00E026CB" w:rsidRPr="00FF0B75" w:rsidRDefault="00E026CB" w:rsidP="00146F41">
            <w:pPr>
              <w:rPr>
                <w:rFonts w:ascii="Times New Roman" w:hAnsi="Times New Roman"/>
                <w:sz w:val="24"/>
                <w:szCs w:val="24"/>
              </w:rPr>
            </w:pPr>
            <w:r w:rsidRPr="00FF0B75">
              <w:rPr>
                <w:rFonts w:ascii="Times New Roman" w:hAnsi="Times New Roman"/>
                <w:sz w:val="24"/>
                <w:szCs w:val="24"/>
              </w:rPr>
              <w:t xml:space="preserve">Recipient of the Frank Sullivan Relations Award  </w:t>
            </w:r>
          </w:p>
          <w:p w:rsidR="00E026CB" w:rsidRPr="00FF0B75" w:rsidRDefault="00E026CB" w:rsidP="00146F41">
            <w:pPr>
              <w:rPr>
                <w:rFonts w:ascii="Times New Roman" w:hAnsi="Times New Roman"/>
                <w:sz w:val="24"/>
                <w:szCs w:val="24"/>
              </w:rPr>
            </w:pPr>
            <w:r w:rsidRPr="00FF0B75">
              <w:rPr>
                <w:rFonts w:ascii="Times New Roman" w:hAnsi="Times New Roman"/>
                <w:sz w:val="24"/>
                <w:szCs w:val="24"/>
              </w:rPr>
              <w:t xml:space="preserve">Recipient of the Frank Sullivan Relations Award </w:t>
            </w:r>
          </w:p>
          <w:p w:rsidR="00E026CB" w:rsidRPr="00FF0B75" w:rsidRDefault="00E026CB" w:rsidP="00146F41">
            <w:pPr>
              <w:rPr>
                <w:rFonts w:ascii="Times New Roman" w:hAnsi="Times New Roman"/>
                <w:sz w:val="24"/>
                <w:szCs w:val="24"/>
              </w:rPr>
            </w:pPr>
            <w:r w:rsidRPr="00FF0B75">
              <w:rPr>
                <w:rFonts w:ascii="Times New Roman" w:hAnsi="Times New Roman"/>
                <w:sz w:val="24"/>
                <w:szCs w:val="24"/>
              </w:rPr>
              <w:t xml:space="preserve">Recipient of the Certificate of Outstanding Achievement in </w:t>
            </w:r>
            <w:proofErr w:type="spellStart"/>
            <w:r w:rsidRPr="00FF0B75">
              <w:rPr>
                <w:rFonts w:ascii="Times New Roman" w:hAnsi="Times New Roman"/>
                <w:sz w:val="24"/>
                <w:szCs w:val="24"/>
              </w:rPr>
              <w:t>A.P.Calculus</w:t>
            </w:r>
            <w:proofErr w:type="spellEnd"/>
            <w:r w:rsidRPr="00FF0B7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E026CB" w:rsidRPr="00FF0B75" w:rsidRDefault="00E026CB" w:rsidP="00146F41">
            <w:pPr>
              <w:rPr>
                <w:rFonts w:ascii="Times New Roman" w:hAnsi="Times New Roman"/>
                <w:sz w:val="24"/>
                <w:szCs w:val="24"/>
              </w:rPr>
            </w:pPr>
            <w:r w:rsidRPr="00FF0B75">
              <w:rPr>
                <w:rFonts w:ascii="Times New Roman" w:hAnsi="Times New Roman"/>
                <w:sz w:val="24"/>
                <w:szCs w:val="24"/>
              </w:rPr>
              <w:t xml:space="preserve">Recipient of the Certificate of Outstanding Achievement in AP. English </w:t>
            </w:r>
          </w:p>
          <w:p w:rsidR="00E026CB" w:rsidRPr="00FF0B75" w:rsidRDefault="00E026CB" w:rsidP="00146F41">
            <w:pPr>
              <w:rPr>
                <w:rFonts w:ascii="Times New Roman" w:hAnsi="Times New Roman"/>
                <w:sz w:val="24"/>
                <w:szCs w:val="24"/>
              </w:rPr>
            </w:pPr>
            <w:r w:rsidRPr="00FF0B75">
              <w:rPr>
                <w:rFonts w:ascii="Times New Roman" w:hAnsi="Times New Roman"/>
                <w:sz w:val="24"/>
                <w:szCs w:val="24"/>
              </w:rPr>
              <w:t xml:space="preserve">Recipient of the Certificate of Outstanding Achievement in Art </w:t>
            </w:r>
          </w:p>
          <w:p w:rsidR="00E026CB" w:rsidRDefault="00E026CB" w:rsidP="00146F41">
            <w:pPr>
              <w:rPr>
                <w:rFonts w:ascii="Times New Roman" w:hAnsi="Times New Roman"/>
                <w:sz w:val="24"/>
                <w:szCs w:val="24"/>
              </w:rPr>
            </w:pPr>
            <w:r w:rsidRPr="00FF0B75">
              <w:rPr>
                <w:rFonts w:ascii="Times New Roman" w:hAnsi="Times New Roman"/>
                <w:sz w:val="24"/>
                <w:szCs w:val="24"/>
              </w:rPr>
              <w:t>Recipient of the Certificate of Outstanding Achievement in Spanish</w:t>
            </w:r>
          </w:p>
          <w:p w:rsidR="00E026CB" w:rsidRDefault="00E026CB" w:rsidP="00146F4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026CB" w:rsidRPr="00FF0B75" w:rsidRDefault="00E026CB" w:rsidP="00146F4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F0B75">
              <w:rPr>
                <w:rFonts w:ascii="Times New Roman" w:hAnsi="Times New Roman"/>
                <w:b/>
                <w:sz w:val="24"/>
                <w:szCs w:val="24"/>
              </w:rPr>
              <w:t>Penn State University - Media, PA, United States</w:t>
            </w:r>
          </w:p>
          <w:p w:rsidR="00E026CB" w:rsidRDefault="00E026CB" w:rsidP="00146F41">
            <w:pPr>
              <w:rPr>
                <w:rFonts w:ascii="Times New Roman" w:hAnsi="Times New Roman"/>
                <w:sz w:val="24"/>
                <w:szCs w:val="24"/>
              </w:rPr>
            </w:pPr>
            <w:r w:rsidRPr="00FF0B75">
              <w:rPr>
                <w:rFonts w:ascii="Times New Roman" w:hAnsi="Times New Roman"/>
                <w:sz w:val="24"/>
                <w:szCs w:val="24"/>
              </w:rPr>
              <w:t>Completion Pending: Chemical &amp; Computer Engineering</w:t>
            </w:r>
          </w:p>
          <w:p w:rsidR="00372679" w:rsidRDefault="00372679" w:rsidP="00146F4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72679" w:rsidRDefault="00372679" w:rsidP="00146F4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Southern New Hampshire University – Manchester, NH. United States</w:t>
            </w:r>
          </w:p>
          <w:p w:rsidR="00372679" w:rsidRPr="00372679" w:rsidRDefault="00372679" w:rsidP="00146F4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Currently Attending Online: Information Technology.</w:t>
            </w:r>
          </w:p>
          <w:p w:rsidR="00E026CB" w:rsidRDefault="00E026CB" w:rsidP="00E026C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026CB" w:rsidRDefault="00E026CB" w:rsidP="00E026C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026CB" w:rsidRDefault="00E026CB" w:rsidP="00E026C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026CB" w:rsidRDefault="00E026CB" w:rsidP="00E026C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026CB" w:rsidRDefault="00E026CB" w:rsidP="00E026C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026CB" w:rsidRDefault="00E026CB" w:rsidP="00E026C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026CB" w:rsidRDefault="00E026CB" w:rsidP="00E026C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026CB" w:rsidRDefault="00E026CB" w:rsidP="00E026C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026CB" w:rsidRDefault="00E026CB" w:rsidP="00E026C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026CB" w:rsidRDefault="00E026CB" w:rsidP="00E026C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026CB" w:rsidRDefault="00E026CB" w:rsidP="00E026C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026CB" w:rsidRDefault="00E026CB" w:rsidP="00E026C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026CB" w:rsidRDefault="00E026CB" w:rsidP="00E026C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026CB" w:rsidRDefault="00E026CB" w:rsidP="00E026C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026CB" w:rsidRDefault="00E026CB" w:rsidP="00E026C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026CB" w:rsidRDefault="00E026CB" w:rsidP="00E026C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372679" w:rsidRPr="00E026CB" w:rsidRDefault="00372679" w:rsidP="00E026CB">
            <w:pPr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962EF" w:rsidRPr="00B45F70" w:rsidTr="00E026CB">
        <w:trPr>
          <w:trHeight w:val="255"/>
        </w:trPr>
        <w:tc>
          <w:tcPr>
            <w:tcW w:w="8856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6962EF" w:rsidRPr="00B45F70" w:rsidRDefault="00E026CB" w:rsidP="006962EF">
            <w:pPr>
              <w:pStyle w:val="Heading1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4"/>
              </w:rPr>
              <w:lastRenderedPageBreak/>
              <w:t>References</w:t>
            </w:r>
          </w:p>
        </w:tc>
      </w:tr>
      <w:tr w:rsidR="006962EF" w:rsidRPr="00B45F70" w:rsidTr="00E026CB">
        <w:trPr>
          <w:trHeight w:val="255"/>
        </w:trPr>
        <w:tc>
          <w:tcPr>
            <w:tcW w:w="466" w:type="dxa"/>
            <w:gridSpan w:val="2"/>
            <w:tcBorders>
              <w:top w:val="single" w:sz="4" w:space="0" w:color="A6A6A6" w:themeColor="background1" w:themeShade="A6"/>
              <w:left w:val="nil"/>
              <w:right w:val="nil"/>
            </w:tcBorders>
          </w:tcPr>
          <w:p w:rsidR="006962EF" w:rsidRPr="00B45F70" w:rsidRDefault="006962EF" w:rsidP="006962E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90" w:type="dxa"/>
            <w:gridSpan w:val="3"/>
            <w:tcBorders>
              <w:top w:val="single" w:sz="4" w:space="0" w:color="A6A6A6" w:themeColor="background1" w:themeShade="A6"/>
              <w:left w:val="nil"/>
              <w:right w:val="nil"/>
            </w:tcBorders>
          </w:tcPr>
          <w:p w:rsidR="00E026CB" w:rsidRPr="00E800A7" w:rsidRDefault="00E026CB" w:rsidP="00E026CB">
            <w:pPr>
              <w:pStyle w:val="Heading2"/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</w:rPr>
            </w:pPr>
            <w:r w:rsidRPr="00E800A7">
              <w:rPr>
                <w:rFonts w:ascii="Times New Roman" w:hAnsi="Times New Roman"/>
                <w:sz w:val="24"/>
                <w:szCs w:val="24"/>
              </w:rPr>
              <w:t>Tristen Chandler-</w:t>
            </w:r>
            <w:proofErr w:type="spellStart"/>
            <w:r w:rsidRPr="00E800A7">
              <w:rPr>
                <w:rFonts w:ascii="Times New Roman" w:hAnsi="Times New Roman"/>
                <w:sz w:val="24"/>
                <w:szCs w:val="24"/>
              </w:rPr>
              <w:t>Tywang</w:t>
            </w:r>
            <w:proofErr w:type="spellEnd"/>
          </w:p>
          <w:p w:rsidR="00E026CB" w:rsidRPr="00E800A7" w:rsidRDefault="00E026CB" w:rsidP="00E026CB">
            <w:pPr>
              <w:pStyle w:val="Heading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Pr="00E800A7">
              <w:rPr>
                <w:rFonts w:ascii="Times New Roman" w:hAnsi="Times New Roman"/>
                <w:sz w:val="24"/>
                <w:szCs w:val="24"/>
              </w:rPr>
              <w:t>Clerk</w:t>
            </w:r>
          </w:p>
          <w:p w:rsidR="00E026CB" w:rsidRPr="00E800A7" w:rsidRDefault="00E026CB" w:rsidP="00E026CB">
            <w:pPr>
              <w:pStyle w:val="Heading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Pr="00E800A7">
              <w:rPr>
                <w:rFonts w:ascii="Times New Roman" w:hAnsi="Times New Roman"/>
                <w:sz w:val="24"/>
                <w:szCs w:val="24"/>
              </w:rPr>
              <w:t xml:space="preserve">South West Regional Health Authorities </w:t>
            </w:r>
          </w:p>
          <w:p w:rsidR="00E026CB" w:rsidRPr="00E800A7" w:rsidRDefault="00E026CB" w:rsidP="00E026CB">
            <w:pPr>
              <w:pStyle w:val="Heading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E800A7">
              <w:rPr>
                <w:rFonts w:ascii="Times New Roman" w:hAnsi="Times New Roman"/>
                <w:sz w:val="24"/>
                <w:szCs w:val="24"/>
              </w:rPr>
              <w:t>Marabella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</w:p>
          <w:p w:rsidR="00E026CB" w:rsidRPr="00E800A7" w:rsidRDefault="00E026CB" w:rsidP="00E026CB">
            <w:pPr>
              <w:pStyle w:val="Heading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Pr="00E800A7">
              <w:rPr>
                <w:rFonts w:ascii="Times New Roman" w:hAnsi="Times New Roman"/>
                <w:sz w:val="24"/>
                <w:szCs w:val="24"/>
              </w:rPr>
              <w:t xml:space="preserve">Trinidad, W.I. </w:t>
            </w:r>
          </w:p>
          <w:p w:rsidR="00E026CB" w:rsidRDefault="00E026CB" w:rsidP="00E026CB">
            <w:pPr>
              <w:pStyle w:val="Heading2"/>
              <w:ind w:left="704"/>
              <w:rPr>
                <w:rFonts w:ascii="Times New Roman" w:hAnsi="Times New Roman"/>
                <w:sz w:val="24"/>
                <w:szCs w:val="24"/>
              </w:rPr>
            </w:pPr>
            <w:r w:rsidRPr="00E800A7">
              <w:rPr>
                <w:rFonts w:ascii="Times New Roman" w:hAnsi="Times New Roman"/>
                <w:sz w:val="24"/>
                <w:szCs w:val="24"/>
              </w:rPr>
              <w:t>(868)-483-2272</w:t>
            </w:r>
          </w:p>
          <w:p w:rsidR="00E026CB" w:rsidRDefault="00E026CB" w:rsidP="00E026CB"/>
          <w:p w:rsidR="00E026CB" w:rsidRPr="00E800A7" w:rsidRDefault="00E026CB" w:rsidP="00E026CB">
            <w:pPr>
              <w:pStyle w:val="Heading2"/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Alyssa Dorner</w:t>
            </w:r>
          </w:p>
          <w:p w:rsidR="00E026CB" w:rsidRPr="00E800A7" w:rsidRDefault="00E026CB" w:rsidP="00E026CB">
            <w:pPr>
              <w:pStyle w:val="Heading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Pr="00E800A7">
              <w:rPr>
                <w:rFonts w:ascii="Times New Roman" w:hAnsi="Times New Roman"/>
                <w:sz w:val="24"/>
                <w:szCs w:val="24"/>
              </w:rPr>
              <w:t>Clerk</w:t>
            </w:r>
          </w:p>
          <w:p w:rsidR="00E026CB" w:rsidRPr="00E800A7" w:rsidRDefault="00E026CB" w:rsidP="00E026CB">
            <w:pPr>
              <w:pStyle w:val="Heading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/>
                <w:sz w:val="24"/>
                <w:szCs w:val="24"/>
              </w:rPr>
              <w:t>Hall Mark</w:t>
            </w:r>
            <w:r w:rsidRPr="00E800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Inc.</w:t>
            </w:r>
          </w:p>
          <w:p w:rsidR="00E026CB" w:rsidRPr="00E800A7" w:rsidRDefault="00E026CB" w:rsidP="00E026CB">
            <w:pPr>
              <w:pStyle w:val="Heading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Madeliene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026CB" w:rsidRPr="00E800A7" w:rsidRDefault="00E026CB" w:rsidP="00E026CB">
            <w:pPr>
              <w:pStyle w:val="Heading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Pr="00E800A7">
              <w:rPr>
                <w:rFonts w:ascii="Times New Roman" w:hAnsi="Times New Roman"/>
                <w:sz w:val="24"/>
                <w:szCs w:val="24"/>
              </w:rPr>
              <w:t xml:space="preserve">Trinidad, W.I. </w:t>
            </w:r>
          </w:p>
          <w:p w:rsidR="00E026CB" w:rsidRPr="00E026CB" w:rsidRDefault="00E026CB" w:rsidP="00E026CB">
            <w:pPr>
              <w:tabs>
                <w:tab w:val="left" w:pos="698"/>
              </w:tabs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Pr="00E026CB">
              <w:rPr>
                <w:rFonts w:ascii="Times New Roman" w:hAnsi="Times New Roman"/>
                <w:sz w:val="24"/>
                <w:szCs w:val="24"/>
              </w:rPr>
              <w:t>(868) 324-0568</w:t>
            </w:r>
          </w:p>
          <w:p w:rsidR="006962EF" w:rsidRDefault="006962EF" w:rsidP="00D15CC1">
            <w:pPr>
              <w:pStyle w:val="Heading2"/>
              <w:rPr>
                <w:rFonts w:ascii="Times New Roman" w:hAnsi="Times New Roman"/>
                <w:sz w:val="24"/>
                <w:szCs w:val="24"/>
              </w:rPr>
            </w:pPr>
          </w:p>
          <w:p w:rsidR="00E026CB" w:rsidRPr="00E800A7" w:rsidRDefault="00E026CB" w:rsidP="00E026CB">
            <w:pPr>
              <w:pStyle w:val="Heading2"/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Karen Alexander</w:t>
            </w:r>
          </w:p>
          <w:p w:rsidR="00E026CB" w:rsidRPr="00E800A7" w:rsidRDefault="00E026CB" w:rsidP="00E026CB">
            <w:pPr>
              <w:pStyle w:val="Heading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Pr="00E800A7">
              <w:rPr>
                <w:rFonts w:ascii="Times New Roman" w:hAnsi="Times New Roman"/>
                <w:sz w:val="24"/>
                <w:szCs w:val="24"/>
              </w:rPr>
              <w:t>Clerk</w:t>
            </w:r>
          </w:p>
          <w:p w:rsidR="00E026CB" w:rsidRPr="00E800A7" w:rsidRDefault="00E026CB" w:rsidP="00E026CB">
            <w:pPr>
              <w:pStyle w:val="Heading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/>
                <w:sz w:val="24"/>
                <w:szCs w:val="24"/>
              </w:rPr>
              <w:t>National Insurance Board</w:t>
            </w:r>
            <w:r w:rsidRPr="00E800A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E026CB" w:rsidRPr="00E800A7" w:rsidRDefault="00E026CB" w:rsidP="00E026CB">
            <w:pPr>
              <w:pStyle w:val="Heading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/>
                <w:sz w:val="24"/>
                <w:szCs w:val="24"/>
              </w:rPr>
              <w:t>San Fernando.</w:t>
            </w:r>
          </w:p>
          <w:p w:rsidR="00E026CB" w:rsidRPr="00E800A7" w:rsidRDefault="00E026CB" w:rsidP="00E026CB">
            <w:pPr>
              <w:pStyle w:val="Heading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Pr="00E800A7">
              <w:rPr>
                <w:rFonts w:ascii="Times New Roman" w:hAnsi="Times New Roman"/>
                <w:sz w:val="24"/>
                <w:szCs w:val="24"/>
              </w:rPr>
              <w:t xml:space="preserve">Trinidad, W.I. </w:t>
            </w:r>
          </w:p>
          <w:p w:rsidR="00E026CB" w:rsidRPr="00E800A7" w:rsidRDefault="00E026CB" w:rsidP="00E026CB">
            <w:pPr>
              <w:pStyle w:val="Heading2"/>
              <w:ind w:left="704"/>
              <w:rPr>
                <w:rFonts w:ascii="Times New Roman" w:hAnsi="Times New Roman"/>
                <w:sz w:val="24"/>
                <w:szCs w:val="24"/>
              </w:rPr>
            </w:pPr>
            <w:r w:rsidRPr="00E800A7">
              <w:rPr>
                <w:rFonts w:ascii="Times New Roman" w:hAnsi="Times New Roman"/>
                <w:sz w:val="24"/>
                <w:szCs w:val="24"/>
              </w:rPr>
              <w:t>(868)-</w:t>
            </w:r>
            <w:r>
              <w:rPr>
                <w:rFonts w:ascii="Times New Roman" w:hAnsi="Times New Roman"/>
                <w:sz w:val="24"/>
                <w:szCs w:val="24"/>
              </w:rPr>
              <w:t>293-5456</w:t>
            </w:r>
          </w:p>
          <w:p w:rsidR="00E026CB" w:rsidRPr="00E026CB" w:rsidRDefault="00E026CB" w:rsidP="00E026CB"/>
        </w:tc>
      </w:tr>
    </w:tbl>
    <w:p w:rsidR="008E18D5" w:rsidRPr="00DE7766" w:rsidRDefault="00E026CB" w:rsidP="00DE7766">
      <w:r>
        <w:tab/>
      </w:r>
    </w:p>
    <w:sectPr w:rsidR="008E18D5" w:rsidRPr="00DE7766" w:rsidSect="00BD64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8E078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C7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1F6ED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5A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E1A69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91A28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81CFE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EC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ECA0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C6E3B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07D36B06"/>
    <w:multiLevelType w:val="hybridMultilevel"/>
    <w:tmpl w:val="482C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AD83501"/>
    <w:multiLevelType w:val="hybridMultilevel"/>
    <w:tmpl w:val="6EFA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>
    <w:nsid w:val="1EAB4CC5"/>
    <w:multiLevelType w:val="hybridMultilevel"/>
    <w:tmpl w:val="3D345D2A"/>
    <w:lvl w:ilvl="0" w:tplc="79623D56">
      <w:start w:val="1"/>
      <w:numFmt w:val="bullet"/>
      <w:pStyle w:val="ListParagraph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7E4215A"/>
    <w:multiLevelType w:val="hybridMultilevel"/>
    <w:tmpl w:val="6554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99843D5"/>
    <w:multiLevelType w:val="hybridMultilevel"/>
    <w:tmpl w:val="9558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121805"/>
    <w:multiLevelType w:val="hybridMultilevel"/>
    <w:tmpl w:val="69404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0">
    <w:nsid w:val="76EC0688"/>
    <w:multiLevelType w:val="hybridMultilevel"/>
    <w:tmpl w:val="958C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21"/>
  </w:num>
  <w:num w:numId="2">
    <w:abstractNumId w:val="16"/>
  </w:num>
  <w:num w:numId="3">
    <w:abstractNumId w:val="10"/>
  </w:num>
  <w:num w:numId="4">
    <w:abstractNumId w:val="13"/>
  </w:num>
  <w:num w:numId="5">
    <w:abstractNumId w:val="14"/>
  </w:num>
  <w:num w:numId="6">
    <w:abstractNumId w:val="19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8"/>
  </w:num>
  <w:num w:numId="18">
    <w:abstractNumId w:val="20"/>
  </w:num>
  <w:num w:numId="19">
    <w:abstractNumId w:val="11"/>
  </w:num>
  <w:num w:numId="20">
    <w:abstractNumId w:val="12"/>
  </w:num>
  <w:num w:numId="21">
    <w:abstractNumId w:val="1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F70"/>
    <w:rsid w:val="000022EB"/>
    <w:rsid w:val="00075E73"/>
    <w:rsid w:val="000F344A"/>
    <w:rsid w:val="002911C8"/>
    <w:rsid w:val="00301257"/>
    <w:rsid w:val="00361AFB"/>
    <w:rsid w:val="00372679"/>
    <w:rsid w:val="00374E86"/>
    <w:rsid w:val="003B69DA"/>
    <w:rsid w:val="00482BC7"/>
    <w:rsid w:val="006962EF"/>
    <w:rsid w:val="006E2432"/>
    <w:rsid w:val="00764E06"/>
    <w:rsid w:val="00790D50"/>
    <w:rsid w:val="007A2F12"/>
    <w:rsid w:val="008E18D5"/>
    <w:rsid w:val="0090731C"/>
    <w:rsid w:val="00907793"/>
    <w:rsid w:val="00A04957"/>
    <w:rsid w:val="00A07D6A"/>
    <w:rsid w:val="00B45F70"/>
    <w:rsid w:val="00B54803"/>
    <w:rsid w:val="00BD64C1"/>
    <w:rsid w:val="00C069B4"/>
    <w:rsid w:val="00C302EE"/>
    <w:rsid w:val="00C602B7"/>
    <w:rsid w:val="00CD22BE"/>
    <w:rsid w:val="00D15CC1"/>
    <w:rsid w:val="00D673BD"/>
    <w:rsid w:val="00D720EA"/>
    <w:rsid w:val="00D97489"/>
    <w:rsid w:val="00DE7766"/>
    <w:rsid w:val="00E026CB"/>
    <w:rsid w:val="00E33FCE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5CC1"/>
    <w:pPr>
      <w:spacing w:after="40" w:line="264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A04957"/>
    <w:pPr>
      <w:spacing w:before="100" w:after="100" w:line="240" w:lineRule="auto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nhideWhenUsed/>
    <w:qFormat/>
    <w:rsid w:val="00D15CC1"/>
    <w:pPr>
      <w:spacing w:before="120" w:after="120" w:line="240" w:lineRule="auto"/>
      <w:outlineLvl w:val="1"/>
    </w:pPr>
  </w:style>
  <w:style w:type="paragraph" w:styleId="Heading3">
    <w:name w:val="heading 3"/>
    <w:basedOn w:val="Normal"/>
    <w:next w:val="Normal"/>
    <w:semiHidden/>
    <w:unhideWhenUsed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DE7766"/>
    <w:rPr>
      <w:rFonts w:cs="Tahoma"/>
    </w:rPr>
  </w:style>
  <w:style w:type="paragraph" w:styleId="ListParagraph">
    <w:name w:val="List Paragraph"/>
    <w:basedOn w:val="Normal"/>
    <w:uiPriority w:val="34"/>
    <w:qFormat/>
    <w:rsid w:val="00A04957"/>
    <w:pPr>
      <w:numPr>
        <w:numId w:val="5"/>
      </w:numPr>
      <w:spacing w:before="40" w:after="120" w:line="288" w:lineRule="auto"/>
      <w:contextualSpacing/>
    </w:pPr>
  </w:style>
  <w:style w:type="paragraph" w:customStyle="1" w:styleId="Dates">
    <w:name w:val="Dates"/>
    <w:basedOn w:val="Normal"/>
    <w:qFormat/>
    <w:rsid w:val="00D15CC1"/>
    <w:pPr>
      <w:jc w:val="right"/>
    </w:pPr>
  </w:style>
  <w:style w:type="paragraph" w:customStyle="1" w:styleId="Location">
    <w:name w:val="Location"/>
    <w:basedOn w:val="Normal"/>
    <w:link w:val="LocationChar"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ContactInfo">
    <w:name w:val="Contact Info"/>
    <w:basedOn w:val="Normal"/>
    <w:qFormat/>
    <w:rsid w:val="00D15CC1"/>
    <w:pPr>
      <w:spacing w:after="200" w:line="276" w:lineRule="auto"/>
      <w:contextualSpacing/>
    </w:pPr>
  </w:style>
  <w:style w:type="paragraph" w:styleId="Title">
    <w:name w:val="Title"/>
    <w:basedOn w:val="Normal"/>
    <w:link w:val="TitleChar"/>
    <w:qFormat/>
    <w:rsid w:val="00C602B7"/>
    <w:pPr>
      <w:spacing w:before="160"/>
    </w:pPr>
    <w:rPr>
      <w:b/>
    </w:rPr>
  </w:style>
  <w:style w:type="character" w:customStyle="1" w:styleId="TitleChar">
    <w:name w:val="Title Char"/>
    <w:basedOn w:val="DefaultParagraphFont"/>
    <w:link w:val="Title"/>
    <w:rsid w:val="00C602B7"/>
    <w:rPr>
      <w:rFonts w:asciiTheme="minorHAnsi" w:hAnsiTheme="minorHAnsi"/>
      <w:b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602B7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E026CB"/>
    <w:rPr>
      <w:rFonts w:asciiTheme="minorHAnsi" w:hAnsiTheme="minorHAnsi"/>
      <w:spacing w:val="1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5CC1"/>
    <w:pPr>
      <w:spacing w:after="40" w:line="264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A04957"/>
    <w:pPr>
      <w:spacing w:before="100" w:after="100" w:line="240" w:lineRule="auto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nhideWhenUsed/>
    <w:qFormat/>
    <w:rsid w:val="00D15CC1"/>
    <w:pPr>
      <w:spacing w:before="120" w:after="120" w:line="240" w:lineRule="auto"/>
      <w:outlineLvl w:val="1"/>
    </w:pPr>
  </w:style>
  <w:style w:type="paragraph" w:styleId="Heading3">
    <w:name w:val="heading 3"/>
    <w:basedOn w:val="Normal"/>
    <w:next w:val="Normal"/>
    <w:semiHidden/>
    <w:unhideWhenUsed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DE7766"/>
    <w:rPr>
      <w:rFonts w:cs="Tahoma"/>
    </w:rPr>
  </w:style>
  <w:style w:type="paragraph" w:styleId="ListParagraph">
    <w:name w:val="List Paragraph"/>
    <w:basedOn w:val="Normal"/>
    <w:uiPriority w:val="34"/>
    <w:qFormat/>
    <w:rsid w:val="00A04957"/>
    <w:pPr>
      <w:numPr>
        <w:numId w:val="5"/>
      </w:numPr>
      <w:spacing w:before="40" w:after="120" w:line="288" w:lineRule="auto"/>
      <w:contextualSpacing/>
    </w:pPr>
  </w:style>
  <w:style w:type="paragraph" w:customStyle="1" w:styleId="Dates">
    <w:name w:val="Dates"/>
    <w:basedOn w:val="Normal"/>
    <w:qFormat/>
    <w:rsid w:val="00D15CC1"/>
    <w:pPr>
      <w:jc w:val="right"/>
    </w:pPr>
  </w:style>
  <w:style w:type="paragraph" w:customStyle="1" w:styleId="Location">
    <w:name w:val="Location"/>
    <w:basedOn w:val="Normal"/>
    <w:link w:val="LocationChar"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ContactInfo">
    <w:name w:val="Contact Info"/>
    <w:basedOn w:val="Normal"/>
    <w:qFormat/>
    <w:rsid w:val="00D15CC1"/>
    <w:pPr>
      <w:spacing w:after="200" w:line="276" w:lineRule="auto"/>
      <w:contextualSpacing/>
    </w:pPr>
  </w:style>
  <w:style w:type="paragraph" w:styleId="Title">
    <w:name w:val="Title"/>
    <w:basedOn w:val="Normal"/>
    <w:link w:val="TitleChar"/>
    <w:qFormat/>
    <w:rsid w:val="00C602B7"/>
    <w:pPr>
      <w:spacing w:before="160"/>
    </w:pPr>
    <w:rPr>
      <w:b/>
    </w:rPr>
  </w:style>
  <w:style w:type="character" w:customStyle="1" w:styleId="TitleChar">
    <w:name w:val="Title Char"/>
    <w:basedOn w:val="DefaultParagraphFont"/>
    <w:link w:val="Title"/>
    <w:rsid w:val="00C602B7"/>
    <w:rPr>
      <w:rFonts w:asciiTheme="minorHAnsi" w:hAnsiTheme="minorHAnsi"/>
      <w:b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602B7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E026CB"/>
    <w:rPr>
      <w:rFonts w:asciiTheme="minorHAnsi" w:hAnsiTheme="minorHAnsi"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AppData\Roaming\Microsoft\Templates\MS_Prof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4DAAE3D4C34CC5AFE96046A460D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5A90D-ADCB-4AAB-9159-19F5D2C2625B}"/>
      </w:docPartPr>
      <w:docPartBody>
        <w:p w:rsidR="00000000" w:rsidRDefault="00F34A4F">
          <w:pPr>
            <w:pStyle w:val="314DAAE3D4C34CC5AFE96046A460DB1C"/>
          </w:pPr>
          <w:r w:rsidRPr="00C602B7">
            <w:t>[phone]</w:t>
          </w:r>
        </w:p>
      </w:docPartBody>
    </w:docPart>
    <w:docPart>
      <w:docPartPr>
        <w:name w:val="6348D3025B5B43BDAE96C4032462B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61538-7C49-4A38-AB85-15DD82E60FB9}"/>
      </w:docPartPr>
      <w:docPartBody>
        <w:p w:rsidR="00000000" w:rsidRDefault="00F34A4F">
          <w:pPr>
            <w:pStyle w:val="6348D3025B5B43BDAE96C4032462B1B7"/>
          </w:pPr>
          <w:r w:rsidRPr="00D97489">
            <w:t>Implemented training course for new recruits — speeding profitability.</w:t>
          </w:r>
        </w:p>
      </w:docPartBody>
    </w:docPart>
    <w:docPart>
      <w:docPartPr>
        <w:name w:val="91DAEF5E3F244CA083E0AB9ABED70B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1A66D-3364-4B12-A407-6D7797AD3F49}"/>
      </w:docPartPr>
      <w:docPartBody>
        <w:p w:rsidR="00000000" w:rsidRDefault="00F34A4F">
          <w:pPr>
            <w:pStyle w:val="91DAEF5E3F244CA083E0AB9ABED70B65"/>
          </w:pPr>
          <w:r>
            <w:t xml:space="preserve">Tripled division revenues </w:t>
          </w:r>
          <w:r>
            <w:t>for each sales associate.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A4F"/>
    <w:rsid w:val="00F3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4EB74177954169BF367354F757ECA9">
    <w:name w:val="8B4EB74177954169BF367354F757ECA9"/>
  </w:style>
  <w:style w:type="paragraph" w:customStyle="1" w:styleId="8BB76C57E7944664B3FAFF9C7F737546">
    <w:name w:val="8BB76C57E7944664B3FAFF9C7F737546"/>
  </w:style>
  <w:style w:type="paragraph" w:customStyle="1" w:styleId="D8FFC3E920B247A390D37033A9083151">
    <w:name w:val="D8FFC3E920B247A390D37033A9083151"/>
  </w:style>
  <w:style w:type="paragraph" w:customStyle="1" w:styleId="314DAAE3D4C34CC5AFE96046A460DB1C">
    <w:name w:val="314DAAE3D4C34CC5AFE96046A460DB1C"/>
  </w:style>
  <w:style w:type="paragraph" w:customStyle="1" w:styleId="5188E4FEBDBA43A4A0F1A10482638E25">
    <w:name w:val="5188E4FEBDBA43A4A0F1A10482638E25"/>
  </w:style>
  <w:style w:type="paragraph" w:customStyle="1" w:styleId="DEA98847DB744A42A0680E8B3A00A846">
    <w:name w:val="DEA98847DB744A42A0680E8B3A00A846"/>
  </w:style>
  <w:style w:type="paragraph" w:customStyle="1" w:styleId="1BEFBFFEDCDA488D9EDFFFCC8F9A7892">
    <w:name w:val="1BEFBFFEDCDA488D9EDFFFCC8F9A7892"/>
  </w:style>
  <w:style w:type="paragraph" w:customStyle="1" w:styleId="CDCEF7725EE046B9927D76CDE924B253">
    <w:name w:val="CDCEF7725EE046B9927D76CDE924B253"/>
  </w:style>
  <w:style w:type="paragraph" w:customStyle="1" w:styleId="70F37899132447B199E887793572CA82">
    <w:name w:val="70F37899132447B199E887793572CA82"/>
  </w:style>
  <w:style w:type="paragraph" w:customStyle="1" w:styleId="7F9C9635F521408390FAD14CA5A1E885">
    <w:name w:val="7F9C9635F521408390FAD14CA5A1E885"/>
  </w:style>
  <w:style w:type="paragraph" w:customStyle="1" w:styleId="53416A5E96FE45178D37028E0DB0A933">
    <w:name w:val="53416A5E96FE45178D37028E0DB0A933"/>
  </w:style>
  <w:style w:type="paragraph" w:customStyle="1" w:styleId="1257EBDDFD5146A08740B5C1B75E0083">
    <w:name w:val="1257EBDDFD5146A08740B5C1B75E0083"/>
  </w:style>
  <w:style w:type="paragraph" w:customStyle="1" w:styleId="B822A6A8A4454A899ABCCAF783E195C9">
    <w:name w:val="B822A6A8A4454A899ABCCAF783E195C9"/>
  </w:style>
  <w:style w:type="paragraph" w:customStyle="1" w:styleId="824A8F7D81644595904055C01B2DC50D">
    <w:name w:val="824A8F7D81644595904055C01B2DC50D"/>
  </w:style>
  <w:style w:type="paragraph" w:customStyle="1" w:styleId="5C582487A2034B9C96A224CAB020D64F">
    <w:name w:val="5C582487A2034B9C96A224CAB020D64F"/>
  </w:style>
  <w:style w:type="paragraph" w:customStyle="1" w:styleId="881AF5379ED34E5CAE2B1AE813238EBC">
    <w:name w:val="881AF5379ED34E5CAE2B1AE813238EBC"/>
  </w:style>
  <w:style w:type="paragraph" w:customStyle="1" w:styleId="85D8C2EC2EA34FB19A0829BCC803C216">
    <w:name w:val="85D8C2EC2EA34FB19A0829BCC803C216"/>
  </w:style>
  <w:style w:type="paragraph" w:customStyle="1" w:styleId="6348D3025B5B43BDAE96C4032462B1B7">
    <w:name w:val="6348D3025B5B43BDAE96C4032462B1B7"/>
  </w:style>
  <w:style w:type="paragraph" w:customStyle="1" w:styleId="81847F2A0041421A9AB5B99F5BE6C1A0">
    <w:name w:val="81847F2A0041421A9AB5B99F5BE6C1A0"/>
  </w:style>
  <w:style w:type="paragraph" w:customStyle="1" w:styleId="0836FD1C8B2F4853B6B8FD31AB7DB006">
    <w:name w:val="0836FD1C8B2F4853B6B8FD31AB7DB006"/>
  </w:style>
  <w:style w:type="paragraph" w:customStyle="1" w:styleId="6C6B771C136B41F38AC2AADA7D269169">
    <w:name w:val="6C6B771C136B41F38AC2AADA7D269169"/>
  </w:style>
  <w:style w:type="paragraph" w:customStyle="1" w:styleId="73B021190EDA449382E8D1E7F8DCD5E2">
    <w:name w:val="73B021190EDA449382E8D1E7F8DCD5E2"/>
  </w:style>
  <w:style w:type="paragraph" w:customStyle="1" w:styleId="91DAEF5E3F244CA083E0AB9ABED70B65">
    <w:name w:val="91DAEF5E3F244CA083E0AB9ABED70B65"/>
  </w:style>
  <w:style w:type="paragraph" w:customStyle="1" w:styleId="A32C1896B69044F0A1EEDD234A8898FF">
    <w:name w:val="A32C1896B69044F0A1EEDD234A8898FF"/>
  </w:style>
  <w:style w:type="paragraph" w:customStyle="1" w:styleId="E85B3EFE210140D7884202E76835A1FA">
    <w:name w:val="E85B3EFE210140D7884202E76835A1FA"/>
  </w:style>
  <w:style w:type="paragraph" w:customStyle="1" w:styleId="D370E69424EE442C878A35B5AC5047C9">
    <w:name w:val="D370E69424EE442C878A35B5AC5047C9"/>
  </w:style>
  <w:style w:type="paragraph" w:customStyle="1" w:styleId="4453DB93E96142F49C4385CEF66248DD">
    <w:name w:val="4453DB93E96142F49C4385CEF66248DD"/>
  </w:style>
  <w:style w:type="paragraph" w:customStyle="1" w:styleId="BA4D6245792B4620939B678AAEED78B2">
    <w:name w:val="BA4D6245792B4620939B678AAEED78B2"/>
  </w:style>
  <w:style w:type="paragraph" w:customStyle="1" w:styleId="74446D728ADE4019A11D9DE8C8AB85B7">
    <w:name w:val="74446D728ADE4019A11D9DE8C8AB85B7"/>
  </w:style>
  <w:style w:type="paragraph" w:customStyle="1" w:styleId="4CAE5D53226149E18C03F6B117F10718">
    <w:name w:val="4CAE5D53226149E18C03F6B117F10718"/>
  </w:style>
  <w:style w:type="paragraph" w:customStyle="1" w:styleId="D17346A2180A4BFCBB95E488AC3FC547">
    <w:name w:val="D17346A2180A4BFCBB95E488AC3FC547"/>
  </w:style>
  <w:style w:type="paragraph" w:customStyle="1" w:styleId="02425BDAA9A74AECB1AE55FF0357CC5C">
    <w:name w:val="02425BDAA9A74AECB1AE55FF0357CC5C"/>
  </w:style>
  <w:style w:type="paragraph" w:customStyle="1" w:styleId="5CF58CD681974120970252B13CBFF597">
    <w:name w:val="5CF58CD681974120970252B13CBFF597"/>
  </w:style>
  <w:style w:type="paragraph" w:customStyle="1" w:styleId="3DC21E918DFE42D8845B09C05AC8BB36">
    <w:name w:val="3DC21E918DFE42D8845B09C05AC8BB36"/>
  </w:style>
  <w:style w:type="paragraph" w:customStyle="1" w:styleId="911E261D90E045AF85C22FA50269B1CC">
    <w:name w:val="911E261D90E045AF85C22FA50269B1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4EB74177954169BF367354F757ECA9">
    <w:name w:val="8B4EB74177954169BF367354F757ECA9"/>
  </w:style>
  <w:style w:type="paragraph" w:customStyle="1" w:styleId="8BB76C57E7944664B3FAFF9C7F737546">
    <w:name w:val="8BB76C57E7944664B3FAFF9C7F737546"/>
  </w:style>
  <w:style w:type="paragraph" w:customStyle="1" w:styleId="D8FFC3E920B247A390D37033A9083151">
    <w:name w:val="D8FFC3E920B247A390D37033A9083151"/>
  </w:style>
  <w:style w:type="paragraph" w:customStyle="1" w:styleId="314DAAE3D4C34CC5AFE96046A460DB1C">
    <w:name w:val="314DAAE3D4C34CC5AFE96046A460DB1C"/>
  </w:style>
  <w:style w:type="paragraph" w:customStyle="1" w:styleId="5188E4FEBDBA43A4A0F1A10482638E25">
    <w:name w:val="5188E4FEBDBA43A4A0F1A10482638E25"/>
  </w:style>
  <w:style w:type="paragraph" w:customStyle="1" w:styleId="DEA98847DB744A42A0680E8B3A00A846">
    <w:name w:val="DEA98847DB744A42A0680E8B3A00A846"/>
  </w:style>
  <w:style w:type="paragraph" w:customStyle="1" w:styleId="1BEFBFFEDCDA488D9EDFFFCC8F9A7892">
    <w:name w:val="1BEFBFFEDCDA488D9EDFFFCC8F9A7892"/>
  </w:style>
  <w:style w:type="paragraph" w:customStyle="1" w:styleId="CDCEF7725EE046B9927D76CDE924B253">
    <w:name w:val="CDCEF7725EE046B9927D76CDE924B253"/>
  </w:style>
  <w:style w:type="paragraph" w:customStyle="1" w:styleId="70F37899132447B199E887793572CA82">
    <w:name w:val="70F37899132447B199E887793572CA82"/>
  </w:style>
  <w:style w:type="paragraph" w:customStyle="1" w:styleId="7F9C9635F521408390FAD14CA5A1E885">
    <w:name w:val="7F9C9635F521408390FAD14CA5A1E885"/>
  </w:style>
  <w:style w:type="paragraph" w:customStyle="1" w:styleId="53416A5E96FE45178D37028E0DB0A933">
    <w:name w:val="53416A5E96FE45178D37028E0DB0A933"/>
  </w:style>
  <w:style w:type="paragraph" w:customStyle="1" w:styleId="1257EBDDFD5146A08740B5C1B75E0083">
    <w:name w:val="1257EBDDFD5146A08740B5C1B75E0083"/>
  </w:style>
  <w:style w:type="paragraph" w:customStyle="1" w:styleId="B822A6A8A4454A899ABCCAF783E195C9">
    <w:name w:val="B822A6A8A4454A899ABCCAF783E195C9"/>
  </w:style>
  <w:style w:type="paragraph" w:customStyle="1" w:styleId="824A8F7D81644595904055C01B2DC50D">
    <w:name w:val="824A8F7D81644595904055C01B2DC50D"/>
  </w:style>
  <w:style w:type="paragraph" w:customStyle="1" w:styleId="5C582487A2034B9C96A224CAB020D64F">
    <w:name w:val="5C582487A2034B9C96A224CAB020D64F"/>
  </w:style>
  <w:style w:type="paragraph" w:customStyle="1" w:styleId="881AF5379ED34E5CAE2B1AE813238EBC">
    <w:name w:val="881AF5379ED34E5CAE2B1AE813238EBC"/>
  </w:style>
  <w:style w:type="paragraph" w:customStyle="1" w:styleId="85D8C2EC2EA34FB19A0829BCC803C216">
    <w:name w:val="85D8C2EC2EA34FB19A0829BCC803C216"/>
  </w:style>
  <w:style w:type="paragraph" w:customStyle="1" w:styleId="6348D3025B5B43BDAE96C4032462B1B7">
    <w:name w:val="6348D3025B5B43BDAE96C4032462B1B7"/>
  </w:style>
  <w:style w:type="paragraph" w:customStyle="1" w:styleId="81847F2A0041421A9AB5B99F5BE6C1A0">
    <w:name w:val="81847F2A0041421A9AB5B99F5BE6C1A0"/>
  </w:style>
  <w:style w:type="paragraph" w:customStyle="1" w:styleId="0836FD1C8B2F4853B6B8FD31AB7DB006">
    <w:name w:val="0836FD1C8B2F4853B6B8FD31AB7DB006"/>
  </w:style>
  <w:style w:type="paragraph" w:customStyle="1" w:styleId="6C6B771C136B41F38AC2AADA7D269169">
    <w:name w:val="6C6B771C136B41F38AC2AADA7D269169"/>
  </w:style>
  <w:style w:type="paragraph" w:customStyle="1" w:styleId="73B021190EDA449382E8D1E7F8DCD5E2">
    <w:name w:val="73B021190EDA449382E8D1E7F8DCD5E2"/>
  </w:style>
  <w:style w:type="paragraph" w:customStyle="1" w:styleId="91DAEF5E3F244CA083E0AB9ABED70B65">
    <w:name w:val="91DAEF5E3F244CA083E0AB9ABED70B65"/>
  </w:style>
  <w:style w:type="paragraph" w:customStyle="1" w:styleId="A32C1896B69044F0A1EEDD234A8898FF">
    <w:name w:val="A32C1896B69044F0A1EEDD234A8898FF"/>
  </w:style>
  <w:style w:type="paragraph" w:customStyle="1" w:styleId="E85B3EFE210140D7884202E76835A1FA">
    <w:name w:val="E85B3EFE210140D7884202E76835A1FA"/>
  </w:style>
  <w:style w:type="paragraph" w:customStyle="1" w:styleId="D370E69424EE442C878A35B5AC5047C9">
    <w:name w:val="D370E69424EE442C878A35B5AC5047C9"/>
  </w:style>
  <w:style w:type="paragraph" w:customStyle="1" w:styleId="4453DB93E96142F49C4385CEF66248DD">
    <w:name w:val="4453DB93E96142F49C4385CEF66248DD"/>
  </w:style>
  <w:style w:type="paragraph" w:customStyle="1" w:styleId="BA4D6245792B4620939B678AAEED78B2">
    <w:name w:val="BA4D6245792B4620939B678AAEED78B2"/>
  </w:style>
  <w:style w:type="paragraph" w:customStyle="1" w:styleId="74446D728ADE4019A11D9DE8C8AB85B7">
    <w:name w:val="74446D728ADE4019A11D9DE8C8AB85B7"/>
  </w:style>
  <w:style w:type="paragraph" w:customStyle="1" w:styleId="4CAE5D53226149E18C03F6B117F10718">
    <w:name w:val="4CAE5D53226149E18C03F6B117F10718"/>
  </w:style>
  <w:style w:type="paragraph" w:customStyle="1" w:styleId="D17346A2180A4BFCBB95E488AC3FC547">
    <w:name w:val="D17346A2180A4BFCBB95E488AC3FC547"/>
  </w:style>
  <w:style w:type="paragraph" w:customStyle="1" w:styleId="02425BDAA9A74AECB1AE55FF0357CC5C">
    <w:name w:val="02425BDAA9A74AECB1AE55FF0357CC5C"/>
  </w:style>
  <w:style w:type="paragraph" w:customStyle="1" w:styleId="5CF58CD681974120970252B13CBFF597">
    <w:name w:val="5CF58CD681974120970252B13CBFF597"/>
  </w:style>
  <w:style w:type="paragraph" w:customStyle="1" w:styleId="3DC21E918DFE42D8845B09C05AC8BB36">
    <w:name w:val="3DC21E918DFE42D8845B09C05AC8BB36"/>
  </w:style>
  <w:style w:type="paragraph" w:customStyle="1" w:styleId="911E261D90E045AF85C22FA50269B1CC">
    <w:name w:val="911E261D90E045AF85C22FA50269B1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919AAAC-7518-47BA-A93D-D0CBE27391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MS_ProfResume</Template>
  <TotalTime>22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manager resume (Professional design)</vt:lpstr>
    </vt:vector>
  </TitlesOfParts>
  <Company>Microsoft</Company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manager resume (Professional design)</dc:title>
  <dc:creator>dawn</dc:creator>
  <cp:lastModifiedBy>dawn</cp:lastModifiedBy>
  <cp:revision>1</cp:revision>
  <cp:lastPrinted>2004-02-02T15:44:00Z</cp:lastPrinted>
  <dcterms:created xsi:type="dcterms:W3CDTF">2017-08-28T20:39:00Z</dcterms:created>
  <dcterms:modified xsi:type="dcterms:W3CDTF">2017-08-28T21:06:00Z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TC063695121033</vt:lpwstr>
  </property>
</Properties>
</file>