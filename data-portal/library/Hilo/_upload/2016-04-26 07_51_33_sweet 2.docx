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650"/>
      </w:tblGrid>
      <w:tr w:rsidR="00D22492" w:rsidTr="00C76570">
        <w:trPr>
          <w:trHeight w:val="198"/>
          <w:jc w:val="center"/>
        </w:trPr>
        <w:tc>
          <w:tcPr>
            <w:tcW w:w="2430" w:type="dxa"/>
            <w:tcBorders>
              <w:right w:val="single" w:sz="4" w:space="0" w:color="auto"/>
            </w:tcBorders>
          </w:tcPr>
          <w:p w:rsidR="00D22492" w:rsidRPr="006D1746" w:rsidRDefault="008D0098" w:rsidP="008D0098">
            <w:pPr>
              <w:pStyle w:val="YourName"/>
            </w:pPr>
            <w:r>
              <w:t>Isaac Perkins</w:t>
            </w: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D22492" w:rsidRDefault="00D22492" w:rsidP="00AE6C5D">
            <w:pPr>
              <w:ind w:left="0"/>
            </w:pPr>
          </w:p>
        </w:tc>
      </w:tr>
      <w:tr w:rsidR="00FA2A27">
        <w:trPr>
          <w:jc w:val="center"/>
        </w:trPr>
        <w:tc>
          <w:tcPr>
            <w:tcW w:w="2430" w:type="dxa"/>
            <w:vMerge w:val="restart"/>
            <w:tcBorders>
              <w:right w:val="single" w:sz="4" w:space="0" w:color="auto"/>
            </w:tcBorders>
          </w:tcPr>
          <w:p w:rsidR="006D1746" w:rsidRPr="006D1746" w:rsidRDefault="002D1E40" w:rsidP="008D0098">
            <w:pPr>
              <w:pStyle w:val="ContactInfo"/>
            </w:pPr>
            <w:r>
              <w:t xml:space="preserve"> </w:t>
            </w:r>
            <w:r w:rsidR="00053081">
              <w:t xml:space="preserve">  </w:t>
            </w:r>
            <w:r w:rsidR="00AE6C5D">
              <w:t xml:space="preserve"> </w:t>
            </w:r>
            <w:r w:rsidR="00610181">
              <w:t xml:space="preserve">    </w:t>
            </w:r>
            <w:r w:rsidR="008D0098">
              <w:t xml:space="preserve">Upper Seventh Avenue </w:t>
            </w:r>
            <w:proofErr w:type="spellStart"/>
            <w:r w:rsidR="008D0098">
              <w:t>Malick</w:t>
            </w:r>
            <w:proofErr w:type="spellEnd"/>
          </w:p>
          <w:p w:rsidR="006D1746" w:rsidRPr="006D1746" w:rsidRDefault="008D0098" w:rsidP="002E7C0B">
            <w:pPr>
              <w:pStyle w:val="ContactInfo"/>
            </w:pPr>
            <w:r>
              <w:t>760-4432</w:t>
            </w:r>
          </w:p>
          <w:p w:rsidR="00FA2A27" w:rsidRDefault="008D0098" w:rsidP="008D0098">
            <w:pPr>
              <w:pStyle w:val="ContactInfo"/>
            </w:pPr>
            <w:r>
              <w:t>Gamesuspect008@hotmail.com</w:t>
            </w: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FA2A27" w:rsidRDefault="00A90B63" w:rsidP="00D22492">
            <w:pPr>
              <w:pStyle w:val="Objective"/>
            </w:pPr>
            <w:r>
              <w:t>Obj</w:t>
            </w:r>
            <w:r w:rsidR="00FA2A27" w:rsidRPr="00C45A69">
              <w:t>ective</w:t>
            </w:r>
          </w:p>
          <w:p w:rsidR="00FA2A27" w:rsidRDefault="008D0098" w:rsidP="008D0098">
            <w:r>
              <w:t>To obtain a position in an organization where I can maximize my communication skills and will enable me to use my organizational skills and ability to work well with people</w:t>
            </w:r>
          </w:p>
        </w:tc>
      </w:tr>
      <w:tr w:rsidR="00FA2A27" w:rsidRPr="00254782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Pr="00254782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FA2A27" w:rsidRPr="004E1511" w:rsidRDefault="002D1E40" w:rsidP="00FA2A27">
            <w:pPr>
              <w:pStyle w:val="Heading1"/>
            </w:pPr>
            <w:r>
              <w:t>Work History</w:t>
            </w:r>
          </w:p>
        </w:tc>
      </w:tr>
      <w:tr w:rsidR="00FA2A27" w:rsidTr="00C76570">
        <w:trPr>
          <w:trHeight w:val="351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2D1E40" w:rsidRDefault="002D1E40" w:rsidP="002D1E40">
            <w:pPr>
              <w:ind w:left="0"/>
            </w:pPr>
          </w:p>
        </w:tc>
      </w:tr>
      <w:tr w:rsidR="00FA2A2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67"/>
              <w:placeholder>
                <w:docPart w:val="A5B61FE7A3F74E8BBD4CCCA1D0469C24"/>
              </w:placeholder>
            </w:sdtPr>
            <w:sdtEndPr/>
            <w:sdtContent>
              <w:p w:rsidR="00312CDC" w:rsidRPr="00B77328" w:rsidRDefault="00B80071" w:rsidP="00312CDC">
                <w:pPr>
                  <w:pStyle w:val="Heading2"/>
                </w:pPr>
                <w:r>
                  <w:t>February 9 2009 to November 16 2013</w:t>
                </w:r>
              </w:p>
            </w:sdtContent>
          </w:sdt>
          <w:p w:rsidR="00312CDC" w:rsidRPr="00D22492" w:rsidRDefault="00B80071" w:rsidP="002D1E40">
            <w:pPr>
              <w:pStyle w:val="ListParagraph"/>
            </w:pPr>
            <w:r>
              <w:t>Excellent stores</w:t>
            </w:r>
          </w:p>
          <w:p w:rsidR="00312CDC" w:rsidRDefault="00B80071" w:rsidP="00312CDC">
            <w:pPr>
              <w:pStyle w:val="ListParagraph"/>
            </w:pPr>
            <w:r>
              <w:t>3-5 Fre</w:t>
            </w:r>
            <w:r w:rsidR="005911A0">
              <w:t>derick street P.O.S</w:t>
            </w:r>
          </w:p>
          <w:p w:rsidR="00610181" w:rsidRDefault="005911A0" w:rsidP="002D1E40">
            <w:pPr>
              <w:pStyle w:val="ListParagraph"/>
            </w:pPr>
            <w:r>
              <w:t>Porter</w:t>
            </w:r>
            <w:r w:rsidR="000130F7">
              <w:t>/Carpark Attendant</w:t>
            </w:r>
          </w:p>
        </w:tc>
      </w:tr>
      <w:tr w:rsidR="00FA2A27" w:rsidTr="00C76570">
        <w:trPr>
          <w:trHeight w:val="2268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312CDC" w:rsidRPr="00B77328" w:rsidRDefault="005911A0" w:rsidP="005911A0">
            <w:pPr>
              <w:pStyle w:val="Heading2"/>
              <w:ind w:left="0"/>
            </w:pPr>
            <w:r>
              <w:t xml:space="preserve">   November 18</w:t>
            </w:r>
            <w:r w:rsidR="00610181">
              <w:t xml:space="preserve"> 2013</w:t>
            </w:r>
            <w:r w:rsidR="00F727C8">
              <w:t xml:space="preserve"> to February 26 2015</w:t>
            </w:r>
            <w:r>
              <w:t xml:space="preserve"> </w:t>
            </w:r>
          </w:p>
          <w:p w:rsidR="00312CDC" w:rsidRPr="00D22492" w:rsidRDefault="005911A0" w:rsidP="00312CDC">
            <w:pPr>
              <w:pStyle w:val="ListParagraph"/>
            </w:pPr>
            <w:proofErr w:type="spellStart"/>
            <w:r>
              <w:t>Hadco</w:t>
            </w:r>
            <w:proofErr w:type="spellEnd"/>
            <w:r>
              <w:t xml:space="preserve"> Ltd</w:t>
            </w:r>
          </w:p>
          <w:p w:rsidR="00312CDC" w:rsidRDefault="005911A0" w:rsidP="00312CDC">
            <w:pPr>
              <w:pStyle w:val="ListParagraph"/>
            </w:pP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Bhagoutie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Tr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San Juan, San Juan</w:t>
            </w:r>
          </w:p>
          <w:p w:rsidR="00610181" w:rsidRDefault="005911A0" w:rsidP="004A66B4">
            <w:pPr>
              <w:pStyle w:val="ListParagraph"/>
            </w:pPr>
            <w:r>
              <w:t>Warehouse Atten</w:t>
            </w:r>
            <w:r w:rsidR="00610181">
              <w:t>dant</w:t>
            </w:r>
          </w:p>
          <w:p w:rsidR="00D66A9C" w:rsidRDefault="00D66A9C" w:rsidP="00D66A9C">
            <w:r>
              <w:t xml:space="preserve">September </w:t>
            </w:r>
            <w:r w:rsidR="002D1E40">
              <w:t>2015 to March 31 2016</w:t>
            </w:r>
          </w:p>
          <w:p w:rsidR="002D1E40" w:rsidRDefault="002D1E40" w:rsidP="002D1E40">
            <w:pPr>
              <w:pStyle w:val="ListParagraph"/>
            </w:pPr>
            <w:r>
              <w:t xml:space="preserve">A.S </w:t>
            </w:r>
            <w:proofErr w:type="spellStart"/>
            <w:r>
              <w:t>Bryden</w:t>
            </w:r>
            <w:proofErr w:type="spellEnd"/>
            <w:r>
              <w:t xml:space="preserve"> and Son</w:t>
            </w:r>
          </w:p>
          <w:p w:rsidR="002D1E40" w:rsidRDefault="00C76570" w:rsidP="00C76570">
            <w:pPr>
              <w:pStyle w:val="ListParagraph"/>
            </w:pPr>
            <w:r w:rsidRPr="00C76570">
              <w:t>#1 Ibis Avenue, San Juan</w:t>
            </w:r>
          </w:p>
          <w:p w:rsidR="00C76570" w:rsidRDefault="00C76570" w:rsidP="00C76570">
            <w:pPr>
              <w:pStyle w:val="ListParagraph"/>
            </w:pPr>
            <w:r>
              <w:t>Warehouse Attendant</w:t>
            </w:r>
            <w:bookmarkStart w:id="0" w:name="_GoBack"/>
            <w:bookmarkEnd w:id="0"/>
          </w:p>
          <w:p w:rsidR="002D1E40" w:rsidRDefault="002D1E40" w:rsidP="00D66A9C">
            <w:r>
              <w:t xml:space="preserve">    </w:t>
            </w:r>
          </w:p>
        </w:tc>
      </w:tr>
      <w:tr w:rsidR="00FA2A2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FA2A27" w:rsidRPr="00BF4546" w:rsidRDefault="00610181" w:rsidP="00FA2A27">
            <w:pPr>
              <w:pStyle w:val="Heading1"/>
            </w:pPr>
            <w:r>
              <w:t xml:space="preserve"> </w:t>
            </w:r>
            <w:r w:rsidRPr="00BF4546">
              <w:t>Education</w:t>
            </w:r>
          </w:p>
        </w:tc>
      </w:tr>
      <w:tr w:rsidR="00FA2A2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610181" w:rsidRDefault="000401D8" w:rsidP="00D22492">
            <w:r>
              <w:t xml:space="preserve">, </w:t>
            </w:r>
            <w:sdt>
              <w:sdtPr>
                <w:id w:val="34977510"/>
                <w:placeholder>
                  <w:docPart w:val="52E7DCD18F8E460683A0592ED34ED679"/>
                </w:placeholder>
              </w:sdtPr>
              <w:sdtEndPr/>
              <w:sdtContent>
                <w:proofErr w:type="spellStart"/>
                <w:r w:rsidR="00610181">
                  <w:t>Septerber</w:t>
                </w:r>
                <w:proofErr w:type="spellEnd"/>
                <w:r w:rsidR="00610181">
                  <w:t xml:space="preserve"> 2001 to </w:t>
                </w:r>
                <w:proofErr w:type="spellStart"/>
                <w:r w:rsidR="00610181">
                  <w:t>july</w:t>
                </w:r>
                <w:proofErr w:type="spellEnd"/>
                <w:r w:rsidR="00610181">
                  <w:t xml:space="preserve"> 2004</w:t>
                </w:r>
              </w:sdtContent>
            </w:sdt>
            <w:r>
              <w:t xml:space="preserve">, </w:t>
            </w:r>
          </w:p>
          <w:p w:rsidR="00610181" w:rsidRDefault="00610181" w:rsidP="00D22492">
            <w:r>
              <w:t xml:space="preserve">  </w:t>
            </w:r>
            <w:proofErr w:type="spellStart"/>
            <w:r>
              <w:t>Barataria</w:t>
            </w:r>
            <w:proofErr w:type="spellEnd"/>
            <w:r>
              <w:t xml:space="preserve"> Junior Secondary School</w:t>
            </w:r>
            <w:r w:rsidR="00B77328">
              <w:t>,</w:t>
            </w:r>
          </w:p>
          <w:p w:rsidR="00AE6C5D" w:rsidRDefault="00610181" w:rsidP="00D22492">
            <w:r>
              <w:t xml:space="preserve">  Special Awards in </w:t>
            </w:r>
            <w:r w:rsidR="00AE6C5D">
              <w:t>English</w:t>
            </w:r>
          </w:p>
          <w:p w:rsidR="000130F7" w:rsidRDefault="000130F7" w:rsidP="00D22492"/>
          <w:p w:rsidR="00AE6C5D" w:rsidRDefault="00AE6C5D" w:rsidP="00312CDC">
            <w:r>
              <w:t xml:space="preserve">  September 2004 to </w:t>
            </w:r>
            <w:proofErr w:type="spellStart"/>
            <w:r>
              <w:t>july</w:t>
            </w:r>
            <w:proofErr w:type="spellEnd"/>
            <w:r>
              <w:t xml:space="preserve"> 2006</w:t>
            </w:r>
          </w:p>
          <w:p w:rsidR="00AE6C5D" w:rsidRDefault="00AE6C5D" w:rsidP="00312CDC">
            <w:r>
              <w:t xml:space="preserve">  </w:t>
            </w:r>
            <w:proofErr w:type="spellStart"/>
            <w:r>
              <w:t>Malick</w:t>
            </w:r>
            <w:proofErr w:type="spellEnd"/>
            <w:r>
              <w:t xml:space="preserve"> Secondary Comprehensive School</w:t>
            </w:r>
          </w:p>
          <w:p w:rsidR="00AE6C5D" w:rsidRDefault="00AE6C5D" w:rsidP="00312CDC">
            <w:r>
              <w:t xml:space="preserve">  Machine Shop</w:t>
            </w:r>
          </w:p>
          <w:p w:rsidR="00FA2A27" w:rsidRDefault="004A66B4" w:rsidP="004A66B4">
            <w:r>
              <w:t xml:space="preserve">  Applied Science</w:t>
            </w:r>
          </w:p>
        </w:tc>
      </w:tr>
      <w:tr w:rsidR="00FA2A27" w:rsidTr="004A66B4">
        <w:trPr>
          <w:trHeight w:val="621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FA2A27" w:rsidRPr="00BF4546" w:rsidRDefault="00B77328" w:rsidP="00FA2A27">
            <w:pPr>
              <w:pStyle w:val="Heading1"/>
            </w:pPr>
            <w:r w:rsidRPr="00BF4546">
              <w:t>Education</w:t>
            </w:r>
            <w:r w:rsidR="00610181">
              <w:t xml:space="preserve"> Professional Profile</w:t>
            </w:r>
          </w:p>
        </w:tc>
      </w:tr>
      <w:tr w:rsidR="00FA2A2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B77328" w:rsidRDefault="004A66B4" w:rsidP="00D22492">
            <w:r>
              <w:t>2006 to 2007</w:t>
            </w:r>
            <w:r w:rsidR="00B77328">
              <w:t xml:space="preserve">  </w:t>
            </w:r>
          </w:p>
          <w:p w:rsidR="004A66B4" w:rsidRDefault="004A66B4" w:rsidP="00D22492">
            <w:r>
              <w:t>MIC HYPE</w:t>
            </w:r>
          </w:p>
          <w:p w:rsidR="00B77328" w:rsidRPr="00B77328" w:rsidRDefault="000130F7" w:rsidP="00D22492">
            <w:pPr>
              <w:pStyle w:val="ListParagraph"/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Century Drive,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Trincity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Industrial Estate,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Macoya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</w:p>
          <w:p w:rsidR="00FA2A27" w:rsidRPr="003641D4" w:rsidRDefault="004A66B4" w:rsidP="004A66B4">
            <w:pPr>
              <w:pStyle w:val="ListParagraph"/>
            </w:pPr>
            <w:r>
              <w:t>Carpentry And Welding</w:t>
            </w:r>
          </w:p>
        </w:tc>
      </w:tr>
      <w:tr w:rsidR="00BB645A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BB645A" w:rsidRDefault="00BB645A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BB645A" w:rsidRPr="00BF4546" w:rsidRDefault="00BB645A" w:rsidP="00BB645A">
            <w:pPr>
              <w:pStyle w:val="Heading1"/>
            </w:pPr>
            <w:r>
              <w:t>References</w:t>
            </w:r>
          </w:p>
        </w:tc>
      </w:tr>
      <w:tr w:rsidR="00BB645A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:rsidR="00BB645A" w:rsidRDefault="00BB645A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:rsidR="00BB645A" w:rsidRDefault="00D66A9C" w:rsidP="000130F7">
            <w:pPr>
              <w:ind w:left="0"/>
            </w:pPr>
            <w:r>
              <w:t xml:space="preserve">   Ava </w:t>
            </w:r>
            <w:proofErr w:type="spellStart"/>
            <w:r>
              <w:t>gail</w:t>
            </w:r>
            <w:proofErr w:type="spellEnd"/>
            <w:r>
              <w:t xml:space="preserve"> </w:t>
            </w:r>
            <w:proofErr w:type="spellStart"/>
            <w:r>
              <w:t>Pesnell</w:t>
            </w:r>
            <w:proofErr w:type="spellEnd"/>
            <w:r w:rsidR="000130F7">
              <w:t xml:space="preserve">    </w:t>
            </w:r>
            <w:r w:rsidR="00053081">
              <w:t xml:space="preserve">   Roderick</w:t>
            </w:r>
            <w:r>
              <w:t xml:space="preserve"> Pierre        Maria </w:t>
            </w:r>
            <w:proofErr w:type="spellStart"/>
            <w:r>
              <w:t>Balkissoon</w:t>
            </w:r>
            <w:proofErr w:type="spellEnd"/>
          </w:p>
          <w:p w:rsidR="000130F7" w:rsidRPr="003641D4" w:rsidRDefault="00D66A9C" w:rsidP="000130F7">
            <w:pPr>
              <w:ind w:left="0"/>
            </w:pPr>
            <w:r>
              <w:t xml:space="preserve">   706-4782</w:t>
            </w:r>
            <w:r w:rsidR="000130F7">
              <w:t xml:space="preserve">              </w:t>
            </w:r>
            <w:r>
              <w:t xml:space="preserve">    </w:t>
            </w:r>
            <w:r w:rsidR="000130F7">
              <w:t>786</w:t>
            </w:r>
            <w:r w:rsidR="00053081">
              <w:t xml:space="preserve">-2818                 </w:t>
            </w:r>
            <w:r>
              <w:t>294-2906</w:t>
            </w:r>
          </w:p>
        </w:tc>
      </w:tr>
    </w:tbl>
    <w:p w:rsidR="00312CDC" w:rsidRDefault="00312CDC" w:rsidP="00312CDC">
      <w:pPr>
        <w:ind w:left="0"/>
      </w:pPr>
    </w:p>
    <w:sectPr w:rsidR="00312CDC" w:rsidSect="00574DEF">
      <w:headerReference w:type="first" r:id="rId9"/>
      <w:pgSz w:w="12240" w:h="15840"/>
      <w:pgMar w:top="1008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915" w:rsidRDefault="00D14915">
      <w:r>
        <w:separator/>
      </w:r>
    </w:p>
  </w:endnote>
  <w:endnote w:type="continuationSeparator" w:id="0">
    <w:p w:rsidR="00D14915" w:rsidRDefault="00D1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915" w:rsidRDefault="00D14915">
      <w:r>
        <w:separator/>
      </w:r>
    </w:p>
  </w:footnote>
  <w:footnote w:type="continuationSeparator" w:id="0">
    <w:p w:rsidR="00D14915" w:rsidRDefault="00D14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92" w:rsidRDefault="00D22492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601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606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D83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3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90280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CED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06B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D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1CD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48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57A0EB40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80"/>
    <w:rsid w:val="000130F7"/>
    <w:rsid w:val="000401D8"/>
    <w:rsid w:val="00053081"/>
    <w:rsid w:val="000F4FCF"/>
    <w:rsid w:val="001002B1"/>
    <w:rsid w:val="00105DD8"/>
    <w:rsid w:val="00115EBD"/>
    <w:rsid w:val="001E4493"/>
    <w:rsid w:val="00290A37"/>
    <w:rsid w:val="002D1E40"/>
    <w:rsid w:val="002E7C0B"/>
    <w:rsid w:val="00312CDC"/>
    <w:rsid w:val="003A2BF3"/>
    <w:rsid w:val="003C700A"/>
    <w:rsid w:val="004072B1"/>
    <w:rsid w:val="004A66B4"/>
    <w:rsid w:val="004E2AA5"/>
    <w:rsid w:val="004F5FBF"/>
    <w:rsid w:val="00574DEF"/>
    <w:rsid w:val="0058554D"/>
    <w:rsid w:val="005911A0"/>
    <w:rsid w:val="005918C3"/>
    <w:rsid w:val="005F731A"/>
    <w:rsid w:val="00610181"/>
    <w:rsid w:val="00646965"/>
    <w:rsid w:val="0067667D"/>
    <w:rsid w:val="006D1746"/>
    <w:rsid w:val="00761508"/>
    <w:rsid w:val="008474CD"/>
    <w:rsid w:val="0085170A"/>
    <w:rsid w:val="008B1272"/>
    <w:rsid w:val="008C75BD"/>
    <w:rsid w:val="008D0098"/>
    <w:rsid w:val="008D7D4C"/>
    <w:rsid w:val="008F6EBC"/>
    <w:rsid w:val="0093551F"/>
    <w:rsid w:val="00946BF4"/>
    <w:rsid w:val="00964F56"/>
    <w:rsid w:val="009B45E1"/>
    <w:rsid w:val="009C4504"/>
    <w:rsid w:val="00A85F1C"/>
    <w:rsid w:val="00A90B63"/>
    <w:rsid w:val="00AE6C5D"/>
    <w:rsid w:val="00B77328"/>
    <w:rsid w:val="00B80071"/>
    <w:rsid w:val="00BB645A"/>
    <w:rsid w:val="00C44742"/>
    <w:rsid w:val="00C45A69"/>
    <w:rsid w:val="00C55D6A"/>
    <w:rsid w:val="00C76570"/>
    <w:rsid w:val="00CD362E"/>
    <w:rsid w:val="00D14915"/>
    <w:rsid w:val="00D15422"/>
    <w:rsid w:val="00D22492"/>
    <w:rsid w:val="00D66A9C"/>
    <w:rsid w:val="00E45E1A"/>
    <w:rsid w:val="00E83C80"/>
    <w:rsid w:val="00F1730E"/>
    <w:rsid w:val="00F31C5A"/>
    <w:rsid w:val="00F727C8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AppData\Roaming\Microsoft\Templates\Functional%20resume%20(Vertic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1FE7A3F74E8BBD4CCCA1D0469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7ADD-013B-4999-B264-CCBC4625C8EF}"/>
      </w:docPartPr>
      <w:docPartBody>
        <w:p w:rsidR="00B0130E" w:rsidRDefault="008326D1">
          <w:pPr>
            <w:pStyle w:val="A5B61FE7A3F74E8BBD4CCCA1D0469C24"/>
          </w:pPr>
          <w:r>
            <w:t>[Field or Area of Accomplishment]</w:t>
          </w:r>
        </w:p>
      </w:docPartBody>
    </w:docPart>
    <w:docPart>
      <w:docPartPr>
        <w:name w:val="52E7DCD18F8E460683A0592ED34ED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B48A8-5BDC-4C18-9F0F-B27473C3DF80}"/>
      </w:docPartPr>
      <w:docPartBody>
        <w:p w:rsidR="00B0130E" w:rsidRDefault="008326D1">
          <w:pPr>
            <w:pStyle w:val="52E7DCD18F8E460683A0592ED34ED679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D1"/>
    <w:rsid w:val="00466B04"/>
    <w:rsid w:val="004D749E"/>
    <w:rsid w:val="007B7074"/>
    <w:rsid w:val="008326D1"/>
    <w:rsid w:val="00B0130E"/>
    <w:rsid w:val="00B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E3110CEE24B92B12434A85952A336">
    <w:name w:val="1B4E3110CEE24B92B12434A85952A336"/>
  </w:style>
  <w:style w:type="paragraph" w:customStyle="1" w:styleId="5130187CA54F4FAD8E7862ECF441333B">
    <w:name w:val="5130187CA54F4FAD8E7862ECF441333B"/>
  </w:style>
  <w:style w:type="paragraph" w:customStyle="1" w:styleId="35D3A316C6D74A7E875460420764DD1F">
    <w:name w:val="35D3A316C6D74A7E875460420764DD1F"/>
  </w:style>
  <w:style w:type="paragraph" w:customStyle="1" w:styleId="717C7998ED334C57B6C6E0192CEF3043">
    <w:name w:val="717C7998ED334C57B6C6E0192CEF3043"/>
  </w:style>
  <w:style w:type="paragraph" w:customStyle="1" w:styleId="4A538BDE16394EF29DBF6CE4139AF398">
    <w:name w:val="4A538BDE16394EF29DBF6CE4139AF398"/>
  </w:style>
  <w:style w:type="paragraph" w:customStyle="1" w:styleId="2EDFA553929343359DEF32C895560E73">
    <w:name w:val="2EDFA553929343359DEF32C895560E73"/>
  </w:style>
  <w:style w:type="paragraph" w:customStyle="1" w:styleId="9737508A66634C8BAE4DB4018798365E">
    <w:name w:val="9737508A66634C8BAE4DB4018798365E"/>
  </w:style>
  <w:style w:type="paragraph" w:customStyle="1" w:styleId="FBE9A95C52184C5A9A797060E9442B91">
    <w:name w:val="FBE9A95C52184C5A9A797060E9442B91"/>
  </w:style>
  <w:style w:type="paragraph" w:customStyle="1" w:styleId="6A21357CCF144B74B4A6490321D7F71F">
    <w:name w:val="6A21357CCF144B74B4A6490321D7F71F"/>
  </w:style>
  <w:style w:type="paragraph" w:customStyle="1" w:styleId="7C310FC5F296429EB82D02E4133EEFD2">
    <w:name w:val="7C310FC5F296429EB82D02E4133EEFD2"/>
  </w:style>
  <w:style w:type="paragraph" w:customStyle="1" w:styleId="A5B61FE7A3F74E8BBD4CCCA1D0469C24">
    <w:name w:val="A5B61FE7A3F74E8BBD4CCCA1D0469C24"/>
  </w:style>
  <w:style w:type="paragraph" w:customStyle="1" w:styleId="6C1AE4284C0B444BA0817958F8B6313A">
    <w:name w:val="6C1AE4284C0B444BA0817958F8B6313A"/>
  </w:style>
  <w:style w:type="paragraph" w:customStyle="1" w:styleId="4DBCEAC2C4AD4BE2A6E329E59009D195">
    <w:name w:val="4DBCEAC2C4AD4BE2A6E329E59009D195"/>
  </w:style>
  <w:style w:type="paragraph" w:customStyle="1" w:styleId="4DACBD2E01C34385BC2AF21C2F078DCC">
    <w:name w:val="4DACBD2E01C34385BC2AF21C2F078DCC"/>
  </w:style>
  <w:style w:type="paragraph" w:customStyle="1" w:styleId="01BBD71F52BD4130B1EDFFCB94BD3A3D">
    <w:name w:val="01BBD71F52BD4130B1EDFFCB94BD3A3D"/>
  </w:style>
  <w:style w:type="paragraph" w:customStyle="1" w:styleId="74B77C735E964A3CAD78B877CF240805">
    <w:name w:val="74B77C735E964A3CAD78B877CF240805"/>
  </w:style>
  <w:style w:type="paragraph" w:customStyle="1" w:styleId="C367E3A4DB364C7B825D61AF49D61299">
    <w:name w:val="C367E3A4DB364C7B825D61AF49D61299"/>
  </w:style>
  <w:style w:type="paragraph" w:customStyle="1" w:styleId="A8516B16C8F74F39B9612752926882B7">
    <w:name w:val="A8516B16C8F74F39B9612752926882B7"/>
  </w:style>
  <w:style w:type="paragraph" w:customStyle="1" w:styleId="86EEC8374F2F4C69910E85C8A728EA5B">
    <w:name w:val="86EEC8374F2F4C69910E85C8A728EA5B"/>
  </w:style>
  <w:style w:type="paragraph" w:customStyle="1" w:styleId="C78700779FF343A8A72E911AE5B9D377">
    <w:name w:val="C78700779FF343A8A72E911AE5B9D377"/>
  </w:style>
  <w:style w:type="paragraph" w:customStyle="1" w:styleId="7F525CA58EE14554B79FE57704736D11">
    <w:name w:val="7F525CA58EE14554B79FE57704736D11"/>
  </w:style>
  <w:style w:type="paragraph" w:customStyle="1" w:styleId="16F3CB1AF7F04CF3BC9233F395490529">
    <w:name w:val="16F3CB1AF7F04CF3BC9233F395490529"/>
  </w:style>
  <w:style w:type="paragraph" w:customStyle="1" w:styleId="C447FBFB82754C1AB49D5E3F9ECB456A">
    <w:name w:val="C447FBFB82754C1AB49D5E3F9ECB456A"/>
  </w:style>
  <w:style w:type="paragraph" w:customStyle="1" w:styleId="52E7DCD18F8E460683A0592ED34ED679">
    <w:name w:val="52E7DCD18F8E460683A0592ED34ED679"/>
  </w:style>
  <w:style w:type="paragraph" w:customStyle="1" w:styleId="08A6F573D0F448D288B7AF02230B9C01">
    <w:name w:val="08A6F573D0F448D288B7AF02230B9C01"/>
  </w:style>
  <w:style w:type="paragraph" w:customStyle="1" w:styleId="DD9A7EB734504A63AADD9DD94AA75500">
    <w:name w:val="DD9A7EB734504A63AADD9DD94AA75500"/>
  </w:style>
  <w:style w:type="paragraph" w:customStyle="1" w:styleId="7D79A51C935A4536926C2DCA7B7FA953">
    <w:name w:val="7D79A51C935A4536926C2DCA7B7FA953"/>
  </w:style>
  <w:style w:type="paragraph" w:customStyle="1" w:styleId="2E360DF37A654CAE800E2AC2E82BC9FC">
    <w:name w:val="2E360DF37A654CAE800E2AC2E82BC9FC"/>
  </w:style>
  <w:style w:type="paragraph" w:customStyle="1" w:styleId="DA04AEB8FC30491AA31481BD41E6B9EC">
    <w:name w:val="DA04AEB8FC30491AA31481BD41E6B9EC"/>
  </w:style>
  <w:style w:type="paragraph" w:customStyle="1" w:styleId="4704589BFE234A159943F5E4326FBF24">
    <w:name w:val="4704589BFE234A159943F5E4326FBF24"/>
  </w:style>
  <w:style w:type="paragraph" w:customStyle="1" w:styleId="A9D797A8ADD14A9B82E56536858C5E8B">
    <w:name w:val="A9D797A8ADD14A9B82E56536858C5E8B"/>
  </w:style>
  <w:style w:type="paragraph" w:customStyle="1" w:styleId="DEBED7E62D7244E6899EF0A0F49CFCC7">
    <w:name w:val="DEBED7E62D7244E6899EF0A0F49CFCC7"/>
  </w:style>
  <w:style w:type="paragraph" w:customStyle="1" w:styleId="D0E1571B862D4AAE852CC5E6F93DF83F">
    <w:name w:val="D0E1571B862D4AAE852CC5E6F93DF83F"/>
  </w:style>
  <w:style w:type="paragraph" w:customStyle="1" w:styleId="AC5C59E8D8034EDC9220D33DD120CA4D">
    <w:name w:val="AC5C59E8D8034EDC9220D33DD120CA4D"/>
  </w:style>
  <w:style w:type="paragraph" w:customStyle="1" w:styleId="F39FAC4C63C4425FB4B799D460106895">
    <w:name w:val="F39FAC4C63C4425FB4B799D460106895"/>
  </w:style>
  <w:style w:type="paragraph" w:customStyle="1" w:styleId="4FB7044F3ED547839933A54EAB21329E">
    <w:name w:val="4FB7044F3ED547839933A54EAB21329E"/>
  </w:style>
  <w:style w:type="paragraph" w:customStyle="1" w:styleId="0A78CBA6F04343FBB5A392A3AF766E00">
    <w:name w:val="0A78CBA6F04343FBB5A392A3AF766E00"/>
  </w:style>
  <w:style w:type="paragraph" w:customStyle="1" w:styleId="300068CF61C94410BB6871449B5E1CC6">
    <w:name w:val="300068CF61C94410BB6871449B5E1CC6"/>
  </w:style>
  <w:style w:type="paragraph" w:customStyle="1" w:styleId="DE644BC5A2FA4FAA8164BCDC5FC77952">
    <w:name w:val="DE644BC5A2FA4FAA8164BCDC5FC77952"/>
  </w:style>
  <w:style w:type="paragraph" w:customStyle="1" w:styleId="0121A6D012184995A5207C5E564A5954">
    <w:name w:val="0121A6D012184995A5207C5E564A5954"/>
  </w:style>
  <w:style w:type="paragraph" w:customStyle="1" w:styleId="A83CC41BAE6D44CC849D08B4E45E2711">
    <w:name w:val="A83CC41BAE6D44CC849D08B4E45E2711"/>
  </w:style>
  <w:style w:type="paragraph" w:customStyle="1" w:styleId="102D7927627C4CECAD5553484B2D75AE">
    <w:name w:val="102D7927627C4CECAD5553484B2D75AE"/>
  </w:style>
  <w:style w:type="paragraph" w:customStyle="1" w:styleId="64023D5AB4C84B778884279CB12B81E3">
    <w:name w:val="64023D5AB4C84B778884279CB12B81E3"/>
  </w:style>
  <w:style w:type="paragraph" w:customStyle="1" w:styleId="8CD6429E2D1647F6BD94B5D7D99D95A2">
    <w:name w:val="8CD6429E2D1647F6BD94B5D7D99D95A2"/>
  </w:style>
  <w:style w:type="paragraph" w:customStyle="1" w:styleId="0C9E7C494B6347E2B325F20513FCDD0A">
    <w:name w:val="0C9E7C494B6347E2B325F20513FCDD0A"/>
  </w:style>
  <w:style w:type="paragraph" w:customStyle="1" w:styleId="FDDAADBE09324920B53D0D8AA8F80A8E">
    <w:name w:val="FDDAADBE09324920B53D0D8AA8F80A8E"/>
  </w:style>
  <w:style w:type="paragraph" w:customStyle="1" w:styleId="AA6C92F6CEBA40658ED215B620D09A4F">
    <w:name w:val="AA6C92F6CEBA40658ED215B620D09A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E3110CEE24B92B12434A85952A336">
    <w:name w:val="1B4E3110CEE24B92B12434A85952A336"/>
  </w:style>
  <w:style w:type="paragraph" w:customStyle="1" w:styleId="5130187CA54F4FAD8E7862ECF441333B">
    <w:name w:val="5130187CA54F4FAD8E7862ECF441333B"/>
  </w:style>
  <w:style w:type="paragraph" w:customStyle="1" w:styleId="35D3A316C6D74A7E875460420764DD1F">
    <w:name w:val="35D3A316C6D74A7E875460420764DD1F"/>
  </w:style>
  <w:style w:type="paragraph" w:customStyle="1" w:styleId="717C7998ED334C57B6C6E0192CEF3043">
    <w:name w:val="717C7998ED334C57B6C6E0192CEF3043"/>
  </w:style>
  <w:style w:type="paragraph" w:customStyle="1" w:styleId="4A538BDE16394EF29DBF6CE4139AF398">
    <w:name w:val="4A538BDE16394EF29DBF6CE4139AF398"/>
  </w:style>
  <w:style w:type="paragraph" w:customStyle="1" w:styleId="2EDFA553929343359DEF32C895560E73">
    <w:name w:val="2EDFA553929343359DEF32C895560E73"/>
  </w:style>
  <w:style w:type="paragraph" w:customStyle="1" w:styleId="9737508A66634C8BAE4DB4018798365E">
    <w:name w:val="9737508A66634C8BAE4DB4018798365E"/>
  </w:style>
  <w:style w:type="paragraph" w:customStyle="1" w:styleId="FBE9A95C52184C5A9A797060E9442B91">
    <w:name w:val="FBE9A95C52184C5A9A797060E9442B91"/>
  </w:style>
  <w:style w:type="paragraph" w:customStyle="1" w:styleId="6A21357CCF144B74B4A6490321D7F71F">
    <w:name w:val="6A21357CCF144B74B4A6490321D7F71F"/>
  </w:style>
  <w:style w:type="paragraph" w:customStyle="1" w:styleId="7C310FC5F296429EB82D02E4133EEFD2">
    <w:name w:val="7C310FC5F296429EB82D02E4133EEFD2"/>
  </w:style>
  <w:style w:type="paragraph" w:customStyle="1" w:styleId="A5B61FE7A3F74E8BBD4CCCA1D0469C24">
    <w:name w:val="A5B61FE7A3F74E8BBD4CCCA1D0469C24"/>
  </w:style>
  <w:style w:type="paragraph" w:customStyle="1" w:styleId="6C1AE4284C0B444BA0817958F8B6313A">
    <w:name w:val="6C1AE4284C0B444BA0817958F8B6313A"/>
  </w:style>
  <w:style w:type="paragraph" w:customStyle="1" w:styleId="4DBCEAC2C4AD4BE2A6E329E59009D195">
    <w:name w:val="4DBCEAC2C4AD4BE2A6E329E59009D195"/>
  </w:style>
  <w:style w:type="paragraph" w:customStyle="1" w:styleId="4DACBD2E01C34385BC2AF21C2F078DCC">
    <w:name w:val="4DACBD2E01C34385BC2AF21C2F078DCC"/>
  </w:style>
  <w:style w:type="paragraph" w:customStyle="1" w:styleId="01BBD71F52BD4130B1EDFFCB94BD3A3D">
    <w:name w:val="01BBD71F52BD4130B1EDFFCB94BD3A3D"/>
  </w:style>
  <w:style w:type="paragraph" w:customStyle="1" w:styleId="74B77C735E964A3CAD78B877CF240805">
    <w:name w:val="74B77C735E964A3CAD78B877CF240805"/>
  </w:style>
  <w:style w:type="paragraph" w:customStyle="1" w:styleId="C367E3A4DB364C7B825D61AF49D61299">
    <w:name w:val="C367E3A4DB364C7B825D61AF49D61299"/>
  </w:style>
  <w:style w:type="paragraph" w:customStyle="1" w:styleId="A8516B16C8F74F39B9612752926882B7">
    <w:name w:val="A8516B16C8F74F39B9612752926882B7"/>
  </w:style>
  <w:style w:type="paragraph" w:customStyle="1" w:styleId="86EEC8374F2F4C69910E85C8A728EA5B">
    <w:name w:val="86EEC8374F2F4C69910E85C8A728EA5B"/>
  </w:style>
  <w:style w:type="paragraph" w:customStyle="1" w:styleId="C78700779FF343A8A72E911AE5B9D377">
    <w:name w:val="C78700779FF343A8A72E911AE5B9D377"/>
  </w:style>
  <w:style w:type="paragraph" w:customStyle="1" w:styleId="7F525CA58EE14554B79FE57704736D11">
    <w:name w:val="7F525CA58EE14554B79FE57704736D11"/>
  </w:style>
  <w:style w:type="paragraph" w:customStyle="1" w:styleId="16F3CB1AF7F04CF3BC9233F395490529">
    <w:name w:val="16F3CB1AF7F04CF3BC9233F395490529"/>
  </w:style>
  <w:style w:type="paragraph" w:customStyle="1" w:styleId="C447FBFB82754C1AB49D5E3F9ECB456A">
    <w:name w:val="C447FBFB82754C1AB49D5E3F9ECB456A"/>
  </w:style>
  <w:style w:type="paragraph" w:customStyle="1" w:styleId="52E7DCD18F8E460683A0592ED34ED679">
    <w:name w:val="52E7DCD18F8E460683A0592ED34ED679"/>
  </w:style>
  <w:style w:type="paragraph" w:customStyle="1" w:styleId="08A6F573D0F448D288B7AF02230B9C01">
    <w:name w:val="08A6F573D0F448D288B7AF02230B9C01"/>
  </w:style>
  <w:style w:type="paragraph" w:customStyle="1" w:styleId="DD9A7EB734504A63AADD9DD94AA75500">
    <w:name w:val="DD9A7EB734504A63AADD9DD94AA75500"/>
  </w:style>
  <w:style w:type="paragraph" w:customStyle="1" w:styleId="7D79A51C935A4536926C2DCA7B7FA953">
    <w:name w:val="7D79A51C935A4536926C2DCA7B7FA953"/>
  </w:style>
  <w:style w:type="paragraph" w:customStyle="1" w:styleId="2E360DF37A654CAE800E2AC2E82BC9FC">
    <w:name w:val="2E360DF37A654CAE800E2AC2E82BC9FC"/>
  </w:style>
  <w:style w:type="paragraph" w:customStyle="1" w:styleId="DA04AEB8FC30491AA31481BD41E6B9EC">
    <w:name w:val="DA04AEB8FC30491AA31481BD41E6B9EC"/>
  </w:style>
  <w:style w:type="paragraph" w:customStyle="1" w:styleId="4704589BFE234A159943F5E4326FBF24">
    <w:name w:val="4704589BFE234A159943F5E4326FBF24"/>
  </w:style>
  <w:style w:type="paragraph" w:customStyle="1" w:styleId="A9D797A8ADD14A9B82E56536858C5E8B">
    <w:name w:val="A9D797A8ADD14A9B82E56536858C5E8B"/>
  </w:style>
  <w:style w:type="paragraph" w:customStyle="1" w:styleId="DEBED7E62D7244E6899EF0A0F49CFCC7">
    <w:name w:val="DEBED7E62D7244E6899EF0A0F49CFCC7"/>
  </w:style>
  <w:style w:type="paragraph" w:customStyle="1" w:styleId="D0E1571B862D4AAE852CC5E6F93DF83F">
    <w:name w:val="D0E1571B862D4AAE852CC5E6F93DF83F"/>
  </w:style>
  <w:style w:type="paragraph" w:customStyle="1" w:styleId="AC5C59E8D8034EDC9220D33DD120CA4D">
    <w:name w:val="AC5C59E8D8034EDC9220D33DD120CA4D"/>
  </w:style>
  <w:style w:type="paragraph" w:customStyle="1" w:styleId="F39FAC4C63C4425FB4B799D460106895">
    <w:name w:val="F39FAC4C63C4425FB4B799D460106895"/>
  </w:style>
  <w:style w:type="paragraph" w:customStyle="1" w:styleId="4FB7044F3ED547839933A54EAB21329E">
    <w:name w:val="4FB7044F3ED547839933A54EAB21329E"/>
  </w:style>
  <w:style w:type="paragraph" w:customStyle="1" w:styleId="0A78CBA6F04343FBB5A392A3AF766E00">
    <w:name w:val="0A78CBA6F04343FBB5A392A3AF766E00"/>
  </w:style>
  <w:style w:type="paragraph" w:customStyle="1" w:styleId="300068CF61C94410BB6871449B5E1CC6">
    <w:name w:val="300068CF61C94410BB6871449B5E1CC6"/>
  </w:style>
  <w:style w:type="paragraph" w:customStyle="1" w:styleId="DE644BC5A2FA4FAA8164BCDC5FC77952">
    <w:name w:val="DE644BC5A2FA4FAA8164BCDC5FC77952"/>
  </w:style>
  <w:style w:type="paragraph" w:customStyle="1" w:styleId="0121A6D012184995A5207C5E564A5954">
    <w:name w:val="0121A6D012184995A5207C5E564A5954"/>
  </w:style>
  <w:style w:type="paragraph" w:customStyle="1" w:styleId="A83CC41BAE6D44CC849D08B4E45E2711">
    <w:name w:val="A83CC41BAE6D44CC849D08B4E45E2711"/>
  </w:style>
  <w:style w:type="paragraph" w:customStyle="1" w:styleId="102D7927627C4CECAD5553484B2D75AE">
    <w:name w:val="102D7927627C4CECAD5553484B2D75AE"/>
  </w:style>
  <w:style w:type="paragraph" w:customStyle="1" w:styleId="64023D5AB4C84B778884279CB12B81E3">
    <w:name w:val="64023D5AB4C84B778884279CB12B81E3"/>
  </w:style>
  <w:style w:type="paragraph" w:customStyle="1" w:styleId="8CD6429E2D1647F6BD94B5D7D99D95A2">
    <w:name w:val="8CD6429E2D1647F6BD94B5D7D99D95A2"/>
  </w:style>
  <w:style w:type="paragraph" w:customStyle="1" w:styleId="0C9E7C494B6347E2B325F20513FCDD0A">
    <w:name w:val="0C9E7C494B6347E2B325F20513FCDD0A"/>
  </w:style>
  <w:style w:type="paragraph" w:customStyle="1" w:styleId="FDDAADBE09324920B53D0D8AA8F80A8E">
    <w:name w:val="FDDAADBE09324920B53D0D8AA8F80A8E"/>
  </w:style>
  <w:style w:type="paragraph" w:customStyle="1" w:styleId="AA6C92F6CEBA40658ED215B620D09A4F">
    <w:name w:val="AA6C92F6CEBA40658ED215B620D09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D16011-CE0A-4E2D-AC45-CC5E353C1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(Vertical design)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(Vertical design)</vt:lpstr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(Vertical design)</dc:title>
  <dc:creator>ISAAC</dc:creator>
  <cp:lastModifiedBy>ISAAC</cp:lastModifiedBy>
  <cp:revision>2</cp:revision>
  <dcterms:created xsi:type="dcterms:W3CDTF">2016-04-21T12:28:00Z</dcterms:created>
  <dcterms:modified xsi:type="dcterms:W3CDTF">2016-04-21T12:28:00Z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TC062851841033</vt:lpwstr>
  </property>
</Properties>
</file>