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rsidTr="00E941EF">
        <w:tc>
          <w:tcPr>
            <w:tcW w:w="3023" w:type="dxa"/>
          </w:tcPr>
          <w:sdt>
            <w:sdtPr>
              <w:alias w:val="Your Name:"/>
              <w:tag w:val="Your Name:"/>
              <w:id w:val="-1220516334"/>
              <w:placeholder>
                <w:docPart w:val="F53E8629C1154F23B06501188DBD612C"/>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5152F2" w:rsidRDefault="00643C60" w:rsidP="003856C9">
                <w:pPr>
                  <w:pStyle w:val="Heading1"/>
                </w:pPr>
                <w:r>
                  <w:t>Jesse Bernard</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r w:rsidRPr="005674AC">
                    <w:rPr>
                      <w:noProof/>
                      <w:lang w:val="en-TT" w:eastAsia="en-TT"/>
                    </w:rPr>
                    <mc:AlternateContent>
                      <mc:Choice Requires="wpg">
                        <w:drawing>
                          <wp:inline distT="0" distB="0" distL="0" distR="0" wp14:anchorId="43A65B63" wp14:editId="600CB3FA">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B7A1D63"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643C60" w:rsidP="00643C60">
                  <w:pPr>
                    <w:pStyle w:val="Heading3"/>
                  </w:pPr>
                  <w:r>
                    <w:t>BERNARD.JESSE.D@GMAIL.COM</w:t>
                  </w:r>
                </w:p>
              </w:tc>
            </w:tr>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r w:rsidRPr="005674AC">
                    <w:rPr>
                      <w:noProof/>
                      <w:lang w:val="en-TT" w:eastAsia="en-TT"/>
                    </w:rPr>
                    <mc:AlternateContent>
                      <mc:Choice Requires="wpg">
                        <w:drawing>
                          <wp:inline distT="0" distB="0" distL="0" distR="0" wp14:anchorId="0E94870A" wp14:editId="730D448D">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B1BBC32"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643C60" w:rsidP="00643C60">
                  <w:pPr>
                    <w:pStyle w:val="Heading3"/>
                  </w:pPr>
                  <w:r>
                    <w:t>1-868-385-6811</w:t>
                  </w:r>
                </w:p>
              </w:tc>
            </w:tr>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p>
              </w:tc>
            </w:tr>
            <w:tr w:rsidR="00441EB9" w:rsidRPr="005152F2" w:rsidTr="0043426C">
              <w:tc>
                <w:tcPr>
                  <w:tcW w:w="3023" w:type="dxa"/>
                  <w:tcBorders>
                    <w:top w:val="nil"/>
                    <w:bottom w:val="nil"/>
                  </w:tcBorders>
                  <w:tcMar>
                    <w:top w:w="115" w:type="dxa"/>
                    <w:bottom w:w="0" w:type="dxa"/>
                  </w:tcMar>
                </w:tcPr>
                <w:p w:rsidR="00441EB9" w:rsidRDefault="00441EB9" w:rsidP="00643C60">
                  <w:pPr>
                    <w:pStyle w:val="Heading3"/>
                    <w:jc w:val="both"/>
                  </w:pPr>
                </w:p>
              </w:tc>
            </w:tr>
            <w:tr w:rsidR="00441EB9" w:rsidRPr="005152F2" w:rsidTr="00F56435">
              <w:tc>
                <w:tcPr>
                  <w:tcW w:w="3023" w:type="dxa"/>
                  <w:tcBorders>
                    <w:top w:val="nil"/>
                    <w:bottom w:val="nil"/>
                  </w:tcBorders>
                  <w:tcMar>
                    <w:top w:w="288" w:type="dxa"/>
                    <w:bottom w:w="374" w:type="dxa"/>
                  </w:tcMar>
                </w:tcPr>
                <w:p w:rsidR="00441EB9" w:rsidRPr="00441EB9" w:rsidRDefault="00441EB9" w:rsidP="00643C60">
                  <w:pPr>
                    <w:pStyle w:val="Heading3"/>
                    <w:jc w:val="both"/>
                    <w:rPr>
                      <w:rFonts w:asciiTheme="minorHAnsi" w:eastAsiaTheme="minorHAnsi" w:hAnsiTheme="minorHAnsi" w:cstheme="minorBidi"/>
                      <w:szCs w:val="18"/>
                    </w:rPr>
                  </w:pPr>
                </w:p>
              </w:tc>
            </w:tr>
            <w:tr w:rsidR="005A7E57" w:rsidRPr="005152F2" w:rsidTr="00F56435">
              <w:tc>
                <w:tcPr>
                  <w:tcW w:w="3023" w:type="dxa"/>
                  <w:tcMar>
                    <w:top w:w="374" w:type="dxa"/>
                    <w:bottom w:w="115" w:type="dxa"/>
                  </w:tcMar>
                </w:tcPr>
                <w:p w:rsidR="002C77B9" w:rsidRDefault="00EA2760" w:rsidP="002C77B9">
                  <w:pPr>
                    <w:pStyle w:val="Heading3"/>
                  </w:pPr>
                  <w:sdt>
                    <w:sdtPr>
                      <w:alias w:val="Objective:"/>
                      <w:tag w:val="Objective:"/>
                      <w:id w:val="319159961"/>
                      <w:placeholder>
                        <w:docPart w:val="06DD85945C71417DA1274BB9FCE93F78"/>
                      </w:placeholder>
                      <w:temporary/>
                      <w:showingPlcHdr/>
                      <w15:appearance w15:val="hidden"/>
                    </w:sdtPr>
                    <w:sdtEndPr/>
                    <w:sdtContent>
                      <w:r w:rsidR="002B7747">
                        <w:t>Objective</w:t>
                      </w:r>
                    </w:sdtContent>
                  </w:sdt>
                </w:p>
                <w:p w:rsidR="005A7E57" w:rsidRDefault="00616FF4" w:rsidP="00616FF4">
                  <w:pPr>
                    <w:pStyle w:val="GraphicElement"/>
                  </w:pPr>
                  <w:r>
                    <w:rPr>
                      <w:lang w:val="en-TT" w:eastAsia="en-TT"/>
                    </w:rPr>
                    <mc:AlternateContent>
                      <mc:Choice Requires="wps">
                        <w:drawing>
                          <wp:inline distT="0" distB="0" distL="0" distR="0" wp14:anchorId="0AAC4397" wp14:editId="0DA9A14B">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00CB55"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anchorlock/>
                          </v:line>
                        </w:pict>
                      </mc:Fallback>
                    </mc:AlternateContent>
                  </w:r>
                </w:p>
                <w:p w:rsidR="005A7E57" w:rsidRDefault="00643C60" w:rsidP="00643C60">
                  <w:r>
                    <w:t>To obtained an internship at one of the most respected companies in Trinidad and Tobago in order to develop myself in the corporate sector.</w:t>
                  </w:r>
                </w:p>
              </w:tc>
            </w:tr>
            <w:tr w:rsidR="00463463" w:rsidRPr="005152F2" w:rsidTr="00F56435">
              <w:tc>
                <w:tcPr>
                  <w:tcW w:w="3023" w:type="dxa"/>
                  <w:tcMar>
                    <w:top w:w="374" w:type="dxa"/>
                    <w:bottom w:w="115" w:type="dxa"/>
                  </w:tcMar>
                </w:tcPr>
                <w:p w:rsidR="005A7E57" w:rsidRDefault="00EA2760" w:rsidP="0043426C">
                  <w:pPr>
                    <w:pStyle w:val="Heading3"/>
                  </w:pPr>
                  <w:sdt>
                    <w:sdtPr>
                      <w:alias w:val="Skills:"/>
                      <w:tag w:val="Skills:"/>
                      <w:id w:val="1490835561"/>
                      <w:placeholder>
                        <w:docPart w:val="8605230806EA490C8C4E501A784B4C0C"/>
                      </w:placeholder>
                      <w:temporary/>
                      <w:showingPlcHdr/>
                      <w15:appearance w15:val="hidden"/>
                    </w:sdtPr>
                    <w:sdtEndPr/>
                    <w:sdtContent>
                      <w:r w:rsidR="007B2F5C">
                        <w:t>Skills</w:t>
                      </w:r>
                    </w:sdtContent>
                  </w:sdt>
                </w:p>
                <w:p w:rsidR="00616FF4" w:rsidRPr="005A7E57" w:rsidRDefault="00616FF4" w:rsidP="00616FF4">
                  <w:pPr>
                    <w:pStyle w:val="GraphicElement"/>
                  </w:pPr>
                  <w:r>
                    <w:rPr>
                      <w:lang w:val="en-TT" w:eastAsia="en-TT"/>
                    </w:rPr>
                    <mc:AlternateContent>
                      <mc:Choice Requires="wps">
                        <w:drawing>
                          <wp:inline distT="0" distB="0" distL="0" distR="0" wp14:anchorId="45A925AD" wp14:editId="05173CF0">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2DBAA3"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Kv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de+ir8sBAADqAwAADgAAAAAAAAAA&#10;AAAAAAAuAgAAZHJzL2Uyb0RvYy54bWxQSwECLQAUAAYACAAAACEAGz5YGdkAAAABAQAADwAAAAAA&#10;AAAAAAAAAAAlBAAAZHJzL2Rvd25yZXYueG1sUEsFBgAAAAAEAAQA8wAAACsFAAAAAA==&#10;" strokecolor="#37b6ae [3204]" strokeweight="1pt">
                            <v:stroke joinstyle="miter"/>
                            <w10:anchorlock/>
                          </v:line>
                        </w:pict>
                      </mc:Fallback>
                    </mc:AlternateContent>
                  </w:r>
                </w:p>
                <w:p w:rsidR="00643C60" w:rsidRDefault="00643C60" w:rsidP="00643C60">
                  <w:r>
                    <w:t>Proficient in Microsoft Word, Excel, PowerPoint and Access.</w:t>
                  </w:r>
                </w:p>
                <w:p w:rsidR="00643C60" w:rsidRDefault="00643C60" w:rsidP="00643C60">
                  <w:r>
                    <w:t>Moderately proficient in Microsoft Publisher and Visio as well as graphic designing software like GIMP and Adobe Photoshop CS6.</w:t>
                  </w:r>
                </w:p>
                <w:p w:rsidR="00463463" w:rsidRDefault="00643C60" w:rsidP="00643C60">
                  <w:r>
                    <w:lastRenderedPageBreak/>
                    <w:t xml:space="preserve"> Knowledge of basic troubleshooting of equipment such as printers, photocopying machines, computers among others.</w:t>
                  </w:r>
                </w:p>
                <w:p w:rsidR="00643C60" w:rsidRPr="005152F2" w:rsidRDefault="00643C60" w:rsidP="00643C60">
                  <w:r>
                    <w:t>Highly skill in binding and photocopying of documents from small to very large.</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8F6337" w:rsidTr="00396369">
              <w:trPr>
                <w:trHeight w:val="4104"/>
              </w:trPr>
              <w:tc>
                <w:tcPr>
                  <w:tcW w:w="5191" w:type="dxa"/>
                  <w:tcMar>
                    <w:left w:w="115" w:type="dxa"/>
                    <w:bottom w:w="374" w:type="dxa"/>
                    <w:right w:w="115" w:type="dxa"/>
                  </w:tcMar>
                </w:tcPr>
                <w:p w:rsidR="008F6337" w:rsidRPr="005152F2" w:rsidRDefault="00EA2760" w:rsidP="008F6337">
                  <w:pPr>
                    <w:pStyle w:val="Heading2"/>
                  </w:pPr>
                  <w:sdt>
                    <w:sdtPr>
                      <w:alias w:val="Experience:"/>
                      <w:tag w:val="Experience:"/>
                      <w:id w:val="1217937480"/>
                      <w:placeholder>
                        <w:docPart w:val="92FFEDBE61B64F8DBCED035CC46DF097"/>
                      </w:placeholder>
                      <w:temporary/>
                      <w:showingPlcHdr/>
                      <w15:appearance w15:val="hidden"/>
                    </w:sdtPr>
                    <w:sdtEndPr/>
                    <w:sdtContent>
                      <w:r w:rsidR="003053D9" w:rsidRPr="005152F2">
                        <w:t>Experience</w:t>
                      </w:r>
                    </w:sdtContent>
                  </w:sdt>
                </w:p>
                <w:p w:rsidR="008F6337" w:rsidRPr="0043426C" w:rsidRDefault="006614F8" w:rsidP="002B3890">
                  <w:pPr>
                    <w:pStyle w:val="Heading4"/>
                  </w:pPr>
                  <w:r>
                    <w:t>CLERICAL ASSISTANT/fyzabad anglican secondary school</w:t>
                  </w:r>
                </w:p>
                <w:p w:rsidR="008F6337" w:rsidRPr="005152F2" w:rsidRDefault="006614F8" w:rsidP="008F6337">
                  <w:pPr>
                    <w:pStyle w:val="Heading5"/>
                  </w:pPr>
                  <w:r>
                    <w:t>14</w:t>
                  </w:r>
                  <w:r w:rsidRPr="006614F8">
                    <w:rPr>
                      <w:vertAlign w:val="superscript"/>
                    </w:rPr>
                    <w:t>th</w:t>
                  </w:r>
                  <w:r>
                    <w:t xml:space="preserve"> November, 2014 – 8</w:t>
                  </w:r>
                  <w:r w:rsidRPr="006614F8">
                    <w:rPr>
                      <w:vertAlign w:val="superscript"/>
                    </w:rPr>
                    <w:t>th</w:t>
                  </w:r>
                  <w:r>
                    <w:t xml:space="preserve"> July, 2016</w:t>
                  </w:r>
                </w:p>
                <w:p w:rsidR="00731BB3" w:rsidRDefault="00D26CC6" w:rsidP="00731BB3">
                  <w:r>
                    <w:t xml:space="preserve">As a Clerical Assistant, I was </w:t>
                  </w:r>
                  <w:r w:rsidR="00731BB3">
                    <w:t>mainly responsible in providing support and assistant to both Clerk III as well as the Clerk I/Typist in the execution of their duties. Some responsibilities include: handling and forwarding of correspondence to various departments and administration, providing assistance to parents and students in any issues that may arise, answering phone calls and forward it to relevant personnel’s, handling of various office equipment including (but not limited to) fax machine, lithograph mac</w:t>
                  </w:r>
                  <w:r w:rsidR="0006637E">
                    <w:t>hine, photocopying machine etc., f</w:t>
                  </w:r>
                  <w:r w:rsidR="00AD537C">
                    <w:t>iling as well as data entries.</w:t>
                  </w:r>
                </w:p>
                <w:p w:rsidR="007B2F5C" w:rsidRPr="0043426C" w:rsidRDefault="00731BB3" w:rsidP="0043426C">
                  <w:pPr>
                    <w:pStyle w:val="Heading4"/>
                  </w:pPr>
                  <w:r>
                    <w:t>C</w:t>
                  </w:r>
                  <w:r w:rsidR="00AD537C">
                    <w:t>LERICAL ASSISTant/daleem general contracting limited</w:t>
                  </w:r>
                </w:p>
                <w:p w:rsidR="007B2F5C" w:rsidRPr="005152F2" w:rsidRDefault="00AD537C" w:rsidP="007B2F5C">
                  <w:pPr>
                    <w:pStyle w:val="Heading5"/>
                  </w:pPr>
                  <w:r>
                    <w:t>1</w:t>
                  </w:r>
                  <w:r>
                    <w:rPr>
                      <w:vertAlign w:val="superscript"/>
                    </w:rPr>
                    <w:t xml:space="preserve">st </w:t>
                  </w:r>
                  <w:r>
                    <w:t>October 2014 – 31</w:t>
                  </w:r>
                  <w:r w:rsidRPr="00AD537C">
                    <w:rPr>
                      <w:vertAlign w:val="superscript"/>
                    </w:rPr>
                    <w:t>st</w:t>
                  </w:r>
                  <w:r>
                    <w:t xml:space="preserve"> October, 2014</w:t>
                  </w:r>
                </w:p>
                <w:p w:rsidR="008F6337" w:rsidRDefault="00AD537C" w:rsidP="00AD537C">
                  <w:r>
                    <w:t>Due to my background in Information Technology, I was place in charge of revising and redesigning their company’s profile by giving it a more modern and easy to read look, redesigning various company flyers as well as being a database administrator for the company’s database which I was able to partly achieve until my termination.</w:t>
                  </w:r>
                </w:p>
              </w:tc>
            </w:tr>
            <w:tr w:rsidR="008F6337" w:rsidTr="00396369">
              <w:trPr>
                <w:trHeight w:val="3672"/>
              </w:trPr>
              <w:tc>
                <w:tcPr>
                  <w:tcW w:w="5191" w:type="dxa"/>
                  <w:tcMar>
                    <w:left w:w="115" w:type="dxa"/>
                    <w:bottom w:w="374" w:type="dxa"/>
                    <w:right w:w="115" w:type="dxa"/>
                  </w:tcMar>
                </w:tcPr>
                <w:p w:rsidR="008F6337" w:rsidRPr="005152F2" w:rsidRDefault="00EA2760" w:rsidP="008F6337">
                  <w:pPr>
                    <w:pStyle w:val="Heading2"/>
                  </w:pPr>
                  <w:sdt>
                    <w:sdtPr>
                      <w:alias w:val="Education:"/>
                      <w:tag w:val="Education:"/>
                      <w:id w:val="1349516922"/>
                      <w:placeholder>
                        <w:docPart w:val="F8586D730C484C458BAFCE51415C78BF"/>
                      </w:placeholder>
                      <w:temporary/>
                      <w:showingPlcHdr/>
                      <w15:appearance w15:val="hidden"/>
                    </w:sdtPr>
                    <w:sdtEndPr/>
                    <w:sdtContent>
                      <w:r w:rsidR="003053D9" w:rsidRPr="005152F2">
                        <w:t>Education</w:t>
                      </w:r>
                    </w:sdtContent>
                  </w:sdt>
                </w:p>
                <w:p w:rsidR="007B2F5C" w:rsidRPr="0043426C" w:rsidRDefault="00AD537C" w:rsidP="002B3890">
                  <w:pPr>
                    <w:pStyle w:val="Heading4"/>
                  </w:pPr>
                  <w:r>
                    <w:t xml:space="preserve">2017/ MICROSOFT </w:t>
                  </w:r>
                  <w:r>
                    <w:t>Campus</w:t>
                  </w:r>
                  <w:r>
                    <w:t xml:space="preserve"> OFFICE SPECIALIST –</w:t>
                  </w:r>
                  <w:r w:rsidR="00717D19">
                    <w:t xml:space="preserve"> ACCESS</w:t>
                  </w:r>
                </w:p>
                <w:p w:rsidR="00717D19" w:rsidRPr="00717D19" w:rsidRDefault="00AD537C" w:rsidP="000B5C2B">
                  <w:pPr>
                    <w:pStyle w:val="Heading5"/>
                  </w:pPr>
                  <w:r>
                    <w:t>University of the West Indies, St. Augustine Campus</w:t>
                  </w:r>
                </w:p>
                <w:p w:rsidR="008F6337" w:rsidRDefault="00AD537C" w:rsidP="00AD537C">
                  <w:r>
                    <w:t>Achieving a passing score of 820 as part of their co-curricular courses’ offering.</w:t>
                  </w:r>
                </w:p>
                <w:p w:rsidR="00AD537C" w:rsidRDefault="00AD537C" w:rsidP="00AD537C"/>
                <w:p w:rsidR="00AD537C" w:rsidRPr="0043426C" w:rsidRDefault="00717D19" w:rsidP="00AD537C">
                  <w:pPr>
                    <w:pStyle w:val="Heading4"/>
                  </w:pPr>
                  <w:r>
                    <w:t>2015/ CARIBBEAN ADVANCE PROFICIENCY EXAMINATION</w:t>
                  </w:r>
                </w:p>
                <w:p w:rsidR="00717D19" w:rsidRPr="00717D19" w:rsidRDefault="00717D19" w:rsidP="000B5C2B">
                  <w:pPr>
                    <w:pStyle w:val="Heading5"/>
                  </w:pPr>
                  <w:r>
                    <w:t>Private Candidate</w:t>
                  </w:r>
                </w:p>
                <w:p w:rsidR="00AD537C" w:rsidRDefault="00717D19" w:rsidP="00AD537C">
                  <w:r>
                    <w:t>Information Technology (Unit 2) – Grade I</w:t>
                  </w:r>
                </w:p>
                <w:p w:rsidR="00717D19" w:rsidRPr="0043426C" w:rsidRDefault="00717D19" w:rsidP="00717D19">
                  <w:pPr>
                    <w:pStyle w:val="Heading4"/>
                  </w:pPr>
                  <w:r>
                    <w:lastRenderedPageBreak/>
                    <w:t>2014</w:t>
                  </w:r>
                  <w:r>
                    <w:t xml:space="preserve">/ </w:t>
                  </w:r>
                  <w:r>
                    <w:t>CARIBBEAN ADVANCED PROFICIENCY EXAMINATIONS</w:t>
                  </w:r>
                </w:p>
                <w:p w:rsidR="00717D19" w:rsidRPr="00717D19" w:rsidRDefault="00717D19" w:rsidP="000B5C2B">
                  <w:pPr>
                    <w:pStyle w:val="Heading5"/>
                  </w:pPr>
                  <w:proofErr w:type="spellStart"/>
                  <w:r>
                    <w:t>Fyzabad</w:t>
                  </w:r>
                  <w:proofErr w:type="spellEnd"/>
                  <w:r>
                    <w:t xml:space="preserve"> Anglican Secondary School</w:t>
                  </w:r>
                </w:p>
                <w:p w:rsidR="00717D19" w:rsidRDefault="00717D19" w:rsidP="00AD537C">
                  <w:r>
                    <w:t>Biology (Unit 2) – Grade IV</w:t>
                  </w:r>
                </w:p>
                <w:p w:rsidR="00717D19" w:rsidRDefault="00717D19" w:rsidP="00AD537C">
                  <w:r>
                    <w:t>Caribbean Studies – Grade III</w:t>
                  </w:r>
                </w:p>
                <w:p w:rsidR="00717D19" w:rsidRDefault="00717D19" w:rsidP="00AD537C">
                  <w:r>
                    <w:t>Chemistry (Unit 1) – Grade III</w:t>
                  </w:r>
                </w:p>
                <w:p w:rsidR="00717D19" w:rsidRDefault="00717D19" w:rsidP="00AD537C">
                  <w:r>
                    <w:t>Chemistry (Unit 2) – Grade III</w:t>
                  </w:r>
                </w:p>
                <w:p w:rsidR="00717D19" w:rsidRDefault="00717D19" w:rsidP="00AD537C">
                  <w:r>
                    <w:t>Environmental Science (Unit 2) – Grade II</w:t>
                  </w:r>
                </w:p>
                <w:p w:rsidR="00717D19" w:rsidRPr="0043426C" w:rsidRDefault="00717D19" w:rsidP="00717D19">
                  <w:pPr>
                    <w:pStyle w:val="Heading4"/>
                  </w:pPr>
                  <w:r>
                    <w:t>2013</w:t>
                  </w:r>
                  <w:r>
                    <w:t>/ CARIBBEAN ADVANCED PROFICIENCY EXAMINATIONS</w:t>
                  </w:r>
                </w:p>
                <w:p w:rsidR="00717D19" w:rsidRPr="00717D19" w:rsidRDefault="00717D19" w:rsidP="000B5C2B">
                  <w:pPr>
                    <w:pStyle w:val="Heading5"/>
                  </w:pPr>
                  <w:proofErr w:type="spellStart"/>
                  <w:r>
                    <w:t>Fyzabad</w:t>
                  </w:r>
                  <w:proofErr w:type="spellEnd"/>
                  <w:r>
                    <w:t xml:space="preserve"> Anglican Secondary School</w:t>
                  </w:r>
                </w:p>
                <w:p w:rsidR="00717D19" w:rsidRDefault="00717D19" w:rsidP="00AD537C">
                  <w:r>
                    <w:t>Biology (Unit 1) – Grade II</w:t>
                  </w:r>
                </w:p>
                <w:p w:rsidR="00717D19" w:rsidRDefault="00717D19" w:rsidP="00AD537C">
                  <w:r>
                    <w:t>Chemistry (Unit 1) – Grade V</w:t>
                  </w:r>
                </w:p>
                <w:p w:rsidR="00717D19" w:rsidRDefault="00717D19" w:rsidP="00AD537C">
                  <w:r>
                    <w:t>Communication Studies – Grade IV</w:t>
                  </w:r>
                </w:p>
                <w:p w:rsidR="00717D19" w:rsidRDefault="00717D19" w:rsidP="00AD537C">
                  <w:r>
                    <w:t>Environmental Science – Grade II</w:t>
                  </w:r>
                </w:p>
                <w:p w:rsidR="00717D19" w:rsidRPr="0043426C" w:rsidRDefault="00717D19" w:rsidP="000B5C2B">
                  <w:pPr>
                    <w:pStyle w:val="Heading4"/>
                  </w:pPr>
                  <w:r>
                    <w:t>2013</w:t>
                  </w:r>
                  <w:r>
                    <w:t>/ CARIBBEAN ADVANCED PROFICIENCY EXAMINATIONS</w:t>
                  </w:r>
                </w:p>
                <w:p w:rsidR="000B5C2B" w:rsidRPr="000B5C2B" w:rsidRDefault="000B5C2B" w:rsidP="000B5C2B">
                  <w:pPr>
                    <w:pStyle w:val="Heading5"/>
                  </w:pPr>
                  <w:r>
                    <w:t>Private Candidate</w:t>
                  </w:r>
                </w:p>
                <w:p w:rsidR="00717D19" w:rsidRDefault="000B5C2B" w:rsidP="00AD537C">
                  <w:r>
                    <w:t>Information Technology (Unit 1) – Grade III</w:t>
                  </w:r>
                </w:p>
                <w:p w:rsidR="000B5C2B" w:rsidRDefault="000B5C2B" w:rsidP="00AD537C"/>
                <w:p w:rsidR="000B5C2B" w:rsidRPr="0043426C" w:rsidRDefault="000B5C2B" w:rsidP="000B5C2B">
                  <w:pPr>
                    <w:pStyle w:val="Heading4"/>
                  </w:pPr>
                  <w:r>
                    <w:t>2013</w:t>
                  </w:r>
                  <w:r>
                    <w:t xml:space="preserve">/ CARIBBEAN </w:t>
                  </w:r>
                  <w:r>
                    <w:t>seconadry education certificate</w:t>
                  </w:r>
                </w:p>
                <w:p w:rsidR="000B5C2B" w:rsidRPr="000B5C2B" w:rsidRDefault="000B5C2B" w:rsidP="000B5C2B">
                  <w:pPr>
                    <w:pStyle w:val="Heading5"/>
                  </w:pPr>
                  <w:proofErr w:type="spellStart"/>
                  <w:r>
                    <w:t>Fyzabad</w:t>
                  </w:r>
                  <w:proofErr w:type="spellEnd"/>
                  <w:r>
                    <w:t xml:space="preserve"> Anglican Secondary School</w:t>
                  </w:r>
                </w:p>
                <w:p w:rsidR="000B5C2B" w:rsidRDefault="000B5C2B" w:rsidP="00AD537C">
                  <w:r>
                    <w:t>English A – Grade I</w:t>
                  </w:r>
                </w:p>
                <w:p w:rsidR="000B5C2B" w:rsidRDefault="000B5C2B" w:rsidP="00AD537C"/>
                <w:p w:rsidR="000B5C2B" w:rsidRPr="0043426C" w:rsidRDefault="000B5C2B" w:rsidP="000B5C2B">
                  <w:pPr>
                    <w:pStyle w:val="Heading4"/>
                  </w:pPr>
                  <w:r>
                    <w:t>2012</w:t>
                  </w:r>
                  <w:r>
                    <w:t xml:space="preserve">/ CARIBBEAN </w:t>
                  </w:r>
                  <w:r>
                    <w:t>secondary education certificate</w:t>
                  </w:r>
                </w:p>
                <w:p w:rsidR="000B5C2B" w:rsidRPr="000B5C2B" w:rsidRDefault="000B5C2B" w:rsidP="000B5C2B">
                  <w:pPr>
                    <w:pStyle w:val="Heading5"/>
                  </w:pPr>
                  <w:proofErr w:type="spellStart"/>
                  <w:r>
                    <w:t>Fyzabad</w:t>
                  </w:r>
                  <w:proofErr w:type="spellEnd"/>
                  <w:r>
                    <w:t xml:space="preserve"> Anglican Secondary School</w:t>
                  </w:r>
                </w:p>
                <w:p w:rsidR="00AD537C" w:rsidRDefault="000B5C2B" w:rsidP="000B5C2B">
                  <w:r>
                    <w:t>Biology – Grade II</w:t>
                  </w:r>
                </w:p>
                <w:p w:rsidR="000B5C2B" w:rsidRDefault="000B5C2B" w:rsidP="000B5C2B">
                  <w:r>
                    <w:t>Chemistry – Grade I</w:t>
                  </w:r>
                </w:p>
                <w:p w:rsidR="000B5C2B" w:rsidRDefault="000B5C2B" w:rsidP="000B5C2B">
                  <w:r>
                    <w:t>English A – Grade III</w:t>
                  </w:r>
                </w:p>
                <w:p w:rsidR="000B5C2B" w:rsidRDefault="000B5C2B" w:rsidP="000B5C2B">
                  <w:r>
                    <w:t>Information Technology – Grade I</w:t>
                  </w:r>
                </w:p>
                <w:p w:rsidR="000B5C2B" w:rsidRDefault="000B5C2B" w:rsidP="000B5C2B">
                  <w:r>
                    <w:t>Mathematics – Grade II</w:t>
                  </w:r>
                </w:p>
                <w:p w:rsidR="000B5C2B" w:rsidRDefault="000B5C2B" w:rsidP="000B5C2B">
                  <w:r>
                    <w:lastRenderedPageBreak/>
                    <w:t>Physics – Grade II</w:t>
                  </w:r>
                </w:p>
                <w:p w:rsidR="000B5C2B" w:rsidRDefault="000B5C2B" w:rsidP="000B5C2B">
                  <w:r>
                    <w:t>Social Studies – Grade II</w:t>
                  </w:r>
                </w:p>
                <w:p w:rsidR="000B5C2B" w:rsidRDefault="000B5C2B" w:rsidP="000B5C2B">
                  <w:r>
                    <w:t>Spanish – Grade III</w:t>
                  </w:r>
                </w:p>
              </w:tc>
            </w:tr>
            <w:tr w:rsidR="008F6337" w:rsidTr="00B85871">
              <w:tc>
                <w:tcPr>
                  <w:tcW w:w="5191" w:type="dxa"/>
                </w:tcPr>
                <w:p w:rsidR="008F6337" w:rsidRPr="005152F2" w:rsidRDefault="00EA2760" w:rsidP="008F6337">
                  <w:pPr>
                    <w:pStyle w:val="Heading2"/>
                  </w:pPr>
                  <w:sdt>
                    <w:sdtPr>
                      <w:alias w:val="Volunteer Experience or Leadership:"/>
                      <w:tag w:val="Volunteer Experience or Leadership:"/>
                      <w:id w:val="-1093778966"/>
                      <w:placeholder>
                        <w:docPart w:val="84F0B2EA0FC8465CA95F179C38EADB4F"/>
                      </w:placeholder>
                      <w:temporary/>
                      <w:showingPlcHdr/>
                      <w15:appearance w15:val="hidden"/>
                    </w:sdtPr>
                    <w:sdtEndPr/>
                    <w:sdtContent>
                      <w:r w:rsidR="003053D9" w:rsidRPr="005152F2">
                        <w:t>Volunteer Experience or Leadership</w:t>
                      </w:r>
                    </w:sdtContent>
                  </w:sdt>
                </w:p>
                <w:p w:rsidR="008F6337" w:rsidRDefault="000B5C2B" w:rsidP="000B5C2B">
                  <w:r>
                    <w:t xml:space="preserve">Head Boy and School’s Prefect of </w:t>
                  </w:r>
                  <w:proofErr w:type="spellStart"/>
                  <w:r>
                    <w:t>Fyzabad</w:t>
                  </w:r>
                  <w:proofErr w:type="spellEnd"/>
                  <w:r>
                    <w:t xml:space="preserve"> Anglican Secondary School 2013-2014</w:t>
                  </w:r>
                </w:p>
                <w:p w:rsidR="000B5C2B" w:rsidRDefault="000B5C2B" w:rsidP="000B5C2B">
                  <w:r>
                    <w:t>President of the Act of Kindness Club 2013-2014</w:t>
                  </w:r>
                </w:p>
                <w:p w:rsidR="000B5C2B" w:rsidRDefault="000B5C2B" w:rsidP="000B5C2B">
                  <w:r>
                    <w:t xml:space="preserve">Public Relations Officer for </w:t>
                  </w:r>
                  <w:proofErr w:type="spellStart"/>
                  <w:r>
                    <w:t>Fyzabad</w:t>
                  </w:r>
                  <w:proofErr w:type="spellEnd"/>
                  <w:r>
                    <w:t xml:space="preserve"> Anglican Secondary School’s RBC Young Leaders 2011/2012</w:t>
                  </w:r>
                </w:p>
                <w:p w:rsidR="000B5C2B" w:rsidRDefault="00933F2C" w:rsidP="000B5C2B">
                  <w:r>
                    <w:t>Member of Habitat for Humanity Campus Chapter 2016 to present</w:t>
                  </w:r>
                </w:p>
                <w:p w:rsidR="00933F2C" w:rsidRDefault="00933F2C" w:rsidP="000B5C2B">
                  <w:r>
                    <w:t>Department of Computing and Information Technology’s Staff/Student Liaison</w:t>
                  </w:r>
                  <w:bookmarkStart w:id="0" w:name="_GoBack"/>
                  <w:bookmarkEnd w:id="0"/>
                  <w:r>
                    <w:t xml:space="preserve"> Committee Member for two semesters.</w:t>
                  </w:r>
                </w:p>
              </w:tc>
            </w:tr>
          </w:tbl>
          <w:p w:rsidR="008F6337" w:rsidRPr="005152F2" w:rsidRDefault="008F6337" w:rsidP="003856C9"/>
        </w:tc>
      </w:tr>
    </w:tbl>
    <w:p w:rsidR="00E941EF" w:rsidRPr="000B5C2B" w:rsidRDefault="00E941EF" w:rsidP="0019561F">
      <w:pPr>
        <w:pStyle w:val="NoSpacing"/>
        <w:rPr>
          <w:lang w:val="en-TT"/>
        </w:rPr>
      </w:pPr>
    </w:p>
    <w:sectPr w:rsidR="00E941EF" w:rsidRPr="000B5C2B" w:rsidSect="00FE20E6">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760" w:rsidRDefault="00EA2760" w:rsidP="003856C9">
      <w:pPr>
        <w:spacing w:after="0" w:line="240" w:lineRule="auto"/>
      </w:pPr>
      <w:r>
        <w:separator/>
      </w:r>
    </w:p>
  </w:endnote>
  <w:endnote w:type="continuationSeparator" w:id="0">
    <w:p w:rsidR="00EA2760" w:rsidRDefault="00EA2760"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rsidP="007803B7">
    <w:pPr>
      <w:pStyle w:val="Footer"/>
    </w:pPr>
    <w:r w:rsidRPr="00DC79BB">
      <w:rPr>
        <w:noProof/>
        <w:lang w:val="en-TT" w:eastAsia="en-TT"/>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CB34D1B"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933F2C">
          <w:rPr>
            <w:noProof/>
          </w:rPr>
          <w:t>3</w:t>
        </w:r>
        <w:r w:rsidR="001765FE">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FE" w:rsidRDefault="00DC79BB">
    <w:pPr>
      <w:pStyle w:val="Footer"/>
    </w:pPr>
    <w:r w:rsidRPr="00DC79BB">
      <w:rPr>
        <w:noProof/>
        <w:lang w:val="en-TT" w:eastAsia="en-TT"/>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2692C76"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760" w:rsidRDefault="00EA2760" w:rsidP="003856C9">
      <w:pPr>
        <w:spacing w:after="0" w:line="240" w:lineRule="auto"/>
      </w:pPr>
      <w:r>
        <w:separator/>
      </w:r>
    </w:p>
  </w:footnote>
  <w:footnote w:type="continuationSeparator" w:id="0">
    <w:p w:rsidR="00EA2760" w:rsidRDefault="00EA2760" w:rsidP="00385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pPr>
      <w:pStyle w:val="Header"/>
    </w:pPr>
    <w:r w:rsidRPr="00DC79BB">
      <w:rPr>
        <w:noProof/>
        <w:lang w:val="en-TT" w:eastAsia="en-TT"/>
      </w:rPr>
      <mc:AlternateContent>
        <mc:Choice Requires="wpg">
          <w:drawing>
            <wp:anchor distT="0" distB="0" distL="114300" distR="114300" simplePos="0" relativeHeight="251665408" behindDoc="0" locked="1" layoutInCell="1" allowOverlap="1" wp14:anchorId="1D5A909B" wp14:editId="366A4906">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987A42E"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BB" w:rsidRDefault="00DC79BB">
    <w:pPr>
      <w:pStyle w:val="Header"/>
    </w:pPr>
    <w:r w:rsidRPr="00DC79BB">
      <w:rPr>
        <w:noProof/>
        <w:lang w:val="en-TT" w:eastAsia="en-TT"/>
      </w:rPr>
      <mc:AlternateContent>
        <mc:Choice Requires="wpg">
          <w:drawing>
            <wp:anchor distT="0" distB="0" distL="114300" distR="114300" simplePos="0" relativeHeight="251663360" behindDoc="0" locked="1" layoutInCell="1" allowOverlap="1" wp14:anchorId="0D479137" wp14:editId="0D9AA62D">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79BDFCD"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60"/>
    <w:rsid w:val="00052BE1"/>
    <w:rsid w:val="0006637E"/>
    <w:rsid w:val="0007412A"/>
    <w:rsid w:val="000B5C2B"/>
    <w:rsid w:val="0010199E"/>
    <w:rsid w:val="001765FE"/>
    <w:rsid w:val="0019561F"/>
    <w:rsid w:val="001B32D2"/>
    <w:rsid w:val="00293B83"/>
    <w:rsid w:val="002A3621"/>
    <w:rsid w:val="002B3890"/>
    <w:rsid w:val="002B7747"/>
    <w:rsid w:val="002C77B9"/>
    <w:rsid w:val="002F485A"/>
    <w:rsid w:val="003053D9"/>
    <w:rsid w:val="003856C9"/>
    <w:rsid w:val="00396369"/>
    <w:rsid w:val="003F4D31"/>
    <w:rsid w:val="0043426C"/>
    <w:rsid w:val="00441EB9"/>
    <w:rsid w:val="00463463"/>
    <w:rsid w:val="00473EF8"/>
    <w:rsid w:val="004760E5"/>
    <w:rsid w:val="004D22BB"/>
    <w:rsid w:val="005152F2"/>
    <w:rsid w:val="00534E4E"/>
    <w:rsid w:val="00551D35"/>
    <w:rsid w:val="00557019"/>
    <w:rsid w:val="005674AC"/>
    <w:rsid w:val="005A1E51"/>
    <w:rsid w:val="005A7E57"/>
    <w:rsid w:val="00616FF4"/>
    <w:rsid w:val="00643C60"/>
    <w:rsid w:val="006614F8"/>
    <w:rsid w:val="006A3CE7"/>
    <w:rsid w:val="00717D19"/>
    <w:rsid w:val="00731BB3"/>
    <w:rsid w:val="00743379"/>
    <w:rsid w:val="007803B7"/>
    <w:rsid w:val="007B2F5C"/>
    <w:rsid w:val="007C5F05"/>
    <w:rsid w:val="00832043"/>
    <w:rsid w:val="00832F81"/>
    <w:rsid w:val="008C7CA2"/>
    <w:rsid w:val="008F6337"/>
    <w:rsid w:val="00933F2C"/>
    <w:rsid w:val="00A42F91"/>
    <w:rsid w:val="00AD537C"/>
    <w:rsid w:val="00AF1258"/>
    <w:rsid w:val="00B01E52"/>
    <w:rsid w:val="00B550FC"/>
    <w:rsid w:val="00B85871"/>
    <w:rsid w:val="00B93310"/>
    <w:rsid w:val="00BC1F18"/>
    <w:rsid w:val="00BD2E58"/>
    <w:rsid w:val="00BF6BAB"/>
    <w:rsid w:val="00C007A5"/>
    <w:rsid w:val="00C4403A"/>
    <w:rsid w:val="00CE6306"/>
    <w:rsid w:val="00D11C4D"/>
    <w:rsid w:val="00D26CC6"/>
    <w:rsid w:val="00D5067A"/>
    <w:rsid w:val="00DC79BB"/>
    <w:rsid w:val="00E34D58"/>
    <w:rsid w:val="00E941EF"/>
    <w:rsid w:val="00EA2760"/>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F5F57C-4CA1-4E4A-9C37-A12DAB7E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20Bernard\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3E8629C1154F23B06501188DBD612C"/>
        <w:category>
          <w:name w:val="General"/>
          <w:gallery w:val="placeholder"/>
        </w:category>
        <w:types>
          <w:type w:val="bbPlcHdr"/>
        </w:types>
        <w:behaviors>
          <w:behavior w:val="content"/>
        </w:behaviors>
        <w:guid w:val="{6CFDD84C-ED09-4A46-89C0-CE3FB3CFE3A7}"/>
      </w:docPartPr>
      <w:docPartBody>
        <w:p w:rsidR="00000000" w:rsidRDefault="00EE47A6">
          <w:pPr>
            <w:pStyle w:val="F53E8629C1154F23B06501188DBD612C"/>
          </w:pPr>
          <w:r w:rsidRPr="005152F2">
            <w:t>Your Name</w:t>
          </w:r>
        </w:p>
      </w:docPartBody>
    </w:docPart>
    <w:docPart>
      <w:docPartPr>
        <w:name w:val="06DD85945C71417DA1274BB9FCE93F78"/>
        <w:category>
          <w:name w:val="General"/>
          <w:gallery w:val="placeholder"/>
        </w:category>
        <w:types>
          <w:type w:val="bbPlcHdr"/>
        </w:types>
        <w:behaviors>
          <w:behavior w:val="content"/>
        </w:behaviors>
        <w:guid w:val="{B357E642-7B00-4CCC-9FDB-1CF8B809A50C}"/>
      </w:docPartPr>
      <w:docPartBody>
        <w:p w:rsidR="00000000" w:rsidRDefault="00EE47A6">
          <w:pPr>
            <w:pStyle w:val="06DD85945C71417DA1274BB9FCE93F78"/>
          </w:pPr>
          <w:r>
            <w:t>Objective</w:t>
          </w:r>
        </w:p>
      </w:docPartBody>
    </w:docPart>
    <w:docPart>
      <w:docPartPr>
        <w:name w:val="8605230806EA490C8C4E501A784B4C0C"/>
        <w:category>
          <w:name w:val="General"/>
          <w:gallery w:val="placeholder"/>
        </w:category>
        <w:types>
          <w:type w:val="bbPlcHdr"/>
        </w:types>
        <w:behaviors>
          <w:behavior w:val="content"/>
        </w:behaviors>
        <w:guid w:val="{2C05A670-CE34-4B90-894A-2D9DD392FB41}"/>
      </w:docPartPr>
      <w:docPartBody>
        <w:p w:rsidR="00000000" w:rsidRDefault="00EE47A6">
          <w:pPr>
            <w:pStyle w:val="8605230806EA490C8C4E501A784B4C0C"/>
          </w:pPr>
          <w:r>
            <w:t>Skills</w:t>
          </w:r>
        </w:p>
      </w:docPartBody>
    </w:docPart>
    <w:docPart>
      <w:docPartPr>
        <w:name w:val="92FFEDBE61B64F8DBCED035CC46DF097"/>
        <w:category>
          <w:name w:val="General"/>
          <w:gallery w:val="placeholder"/>
        </w:category>
        <w:types>
          <w:type w:val="bbPlcHdr"/>
        </w:types>
        <w:behaviors>
          <w:behavior w:val="content"/>
        </w:behaviors>
        <w:guid w:val="{51B851D3-A86D-4CE4-BEA3-477CC57E3D2E}"/>
      </w:docPartPr>
      <w:docPartBody>
        <w:p w:rsidR="00000000" w:rsidRDefault="00EE47A6">
          <w:pPr>
            <w:pStyle w:val="92FFEDBE61B64F8DBCED035CC46DF097"/>
          </w:pPr>
          <w:r w:rsidRPr="005152F2">
            <w:t>Experience</w:t>
          </w:r>
        </w:p>
      </w:docPartBody>
    </w:docPart>
    <w:docPart>
      <w:docPartPr>
        <w:name w:val="F8586D730C484C458BAFCE51415C78BF"/>
        <w:category>
          <w:name w:val="General"/>
          <w:gallery w:val="placeholder"/>
        </w:category>
        <w:types>
          <w:type w:val="bbPlcHdr"/>
        </w:types>
        <w:behaviors>
          <w:behavior w:val="content"/>
        </w:behaviors>
        <w:guid w:val="{256076A9-ACDB-4F43-A78D-73B6E536D5AA}"/>
      </w:docPartPr>
      <w:docPartBody>
        <w:p w:rsidR="00000000" w:rsidRDefault="00EE47A6">
          <w:pPr>
            <w:pStyle w:val="F8586D730C484C458BAFCE51415C78BF"/>
          </w:pPr>
          <w:r w:rsidRPr="005152F2">
            <w:t>Education</w:t>
          </w:r>
        </w:p>
      </w:docPartBody>
    </w:docPart>
    <w:docPart>
      <w:docPartPr>
        <w:name w:val="84F0B2EA0FC8465CA95F179C38EADB4F"/>
        <w:category>
          <w:name w:val="General"/>
          <w:gallery w:val="placeholder"/>
        </w:category>
        <w:types>
          <w:type w:val="bbPlcHdr"/>
        </w:types>
        <w:behaviors>
          <w:behavior w:val="content"/>
        </w:behaviors>
        <w:guid w:val="{CA8BA3E5-92FD-45E5-8673-E4C569DB82C1}"/>
      </w:docPartPr>
      <w:docPartBody>
        <w:p w:rsidR="00000000" w:rsidRDefault="00EE47A6">
          <w:pPr>
            <w:pStyle w:val="84F0B2EA0FC8465CA95F179C38EADB4F"/>
          </w:pPr>
          <w:r w:rsidRPr="005152F2">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A6"/>
    <w:rsid w:val="00EE47A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3E8629C1154F23B06501188DBD612C">
    <w:name w:val="F53E8629C1154F23B06501188DBD612C"/>
  </w:style>
  <w:style w:type="paragraph" w:customStyle="1" w:styleId="1736336E1E34462DBBCD5113FD5685D0">
    <w:name w:val="1736336E1E34462DBBCD5113FD5685D0"/>
  </w:style>
  <w:style w:type="paragraph" w:customStyle="1" w:styleId="238ED088F4E9410EA0E422ADBD193C2B">
    <w:name w:val="238ED088F4E9410EA0E422ADBD193C2B"/>
  </w:style>
  <w:style w:type="paragraph" w:customStyle="1" w:styleId="6C487F84B91A4C2C8520AAA3147A3DBB">
    <w:name w:val="6C487F84B91A4C2C8520AAA3147A3DBB"/>
  </w:style>
  <w:style w:type="paragraph" w:customStyle="1" w:styleId="02BB6B116E224FFF8E136485A67400DC">
    <w:name w:val="02BB6B116E224FFF8E136485A67400DC"/>
  </w:style>
  <w:style w:type="paragraph" w:customStyle="1" w:styleId="06DD85945C71417DA1274BB9FCE93F78">
    <w:name w:val="06DD85945C71417DA1274BB9FCE93F78"/>
  </w:style>
  <w:style w:type="paragraph" w:customStyle="1" w:styleId="745BD9BCE17B48EFBA3A90C7F988F519">
    <w:name w:val="745BD9BCE17B48EFBA3A90C7F988F519"/>
  </w:style>
  <w:style w:type="paragraph" w:customStyle="1" w:styleId="8605230806EA490C8C4E501A784B4C0C">
    <w:name w:val="8605230806EA490C8C4E501A784B4C0C"/>
  </w:style>
  <w:style w:type="paragraph" w:customStyle="1" w:styleId="4E21724CF4274D6B90DFC78C7CA0FEC9">
    <w:name w:val="4E21724CF4274D6B90DFC78C7CA0FEC9"/>
  </w:style>
  <w:style w:type="paragraph" w:customStyle="1" w:styleId="92FFEDBE61B64F8DBCED035CC46DF097">
    <w:name w:val="92FFEDBE61B64F8DBCED035CC46DF097"/>
  </w:style>
  <w:style w:type="paragraph" w:customStyle="1" w:styleId="D9AADE997B824B56BED072B5CC22C1A0">
    <w:name w:val="D9AADE997B824B56BED072B5CC22C1A0"/>
  </w:style>
  <w:style w:type="paragraph" w:customStyle="1" w:styleId="5FECDCEC2E7F4A56918D448100A37FD7">
    <w:name w:val="5FECDCEC2E7F4A56918D448100A37FD7"/>
  </w:style>
  <w:style w:type="paragraph" w:customStyle="1" w:styleId="E6808AEA20EB4E658C957B76E5A5DDD7">
    <w:name w:val="E6808AEA20EB4E658C957B76E5A5DDD7"/>
  </w:style>
  <w:style w:type="paragraph" w:customStyle="1" w:styleId="8437872A99D645A1A9A5EB1AFA29C89C">
    <w:name w:val="8437872A99D645A1A9A5EB1AFA29C89C"/>
  </w:style>
  <w:style w:type="paragraph" w:customStyle="1" w:styleId="5DDC9509D6094948AA2102B5E6460EA1">
    <w:name w:val="5DDC9509D6094948AA2102B5E6460EA1"/>
  </w:style>
  <w:style w:type="paragraph" w:customStyle="1" w:styleId="22373E296DAE4F6D8A01528F25B56590">
    <w:name w:val="22373E296DAE4F6D8A01528F25B56590"/>
  </w:style>
  <w:style w:type="paragraph" w:customStyle="1" w:styleId="F8586D730C484C458BAFCE51415C78BF">
    <w:name w:val="F8586D730C484C458BAFCE51415C78BF"/>
  </w:style>
  <w:style w:type="paragraph" w:customStyle="1" w:styleId="413381ABE07B4688B28CB25F7FA47EF3">
    <w:name w:val="413381ABE07B4688B28CB25F7FA47EF3"/>
  </w:style>
  <w:style w:type="paragraph" w:customStyle="1" w:styleId="ABFBDA41529046808E4C97FC33477EEB">
    <w:name w:val="ABFBDA41529046808E4C97FC33477EEB"/>
  </w:style>
  <w:style w:type="paragraph" w:customStyle="1" w:styleId="3A5F610528C54633B329E0A80EDF69DE">
    <w:name w:val="3A5F610528C54633B329E0A80EDF69DE"/>
  </w:style>
  <w:style w:type="paragraph" w:customStyle="1" w:styleId="84F0B2EA0FC8465CA95F179C38EADB4F">
    <w:name w:val="84F0B2EA0FC8465CA95F179C38EADB4F"/>
  </w:style>
  <w:style w:type="paragraph" w:customStyle="1" w:styleId="40A9ADA3A88844BFB6264D334557D9A6">
    <w:name w:val="40A9ADA3A88844BFB6264D334557D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Template>
  <TotalTime>125</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Bernard</dc:creator>
  <cp:keywords/>
  <dc:description/>
  <cp:lastModifiedBy>Jesse Bernard</cp:lastModifiedBy>
  <cp:revision>1</cp:revision>
  <dcterms:created xsi:type="dcterms:W3CDTF">2017-04-10T15:45:00Z</dcterms:created>
  <dcterms:modified xsi:type="dcterms:W3CDTF">2017-04-10T21:54:00Z</dcterms:modified>
</cp:coreProperties>
</file>