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010" w:rsidRDefault="00BC30EF">
      <w:pPr>
        <w:pStyle w:val="Name"/>
      </w:pPr>
      <w:r>
        <w:t>Oneka john</w:t>
      </w:r>
    </w:p>
    <w:p w:rsidR="00252010" w:rsidRDefault="00BC30EF">
      <w:pPr>
        <w:pStyle w:val="ContactInfo"/>
      </w:pPr>
      <w:r>
        <w:t>2905Garfeild Blackman Blvd</w:t>
      </w:r>
      <w:r w:rsidR="00150ECA">
        <w:t>,</w:t>
      </w:r>
    </w:p>
    <w:p w:rsidR="00150ECA" w:rsidRDefault="00150ECA">
      <w:pPr>
        <w:pStyle w:val="ContactInfo"/>
      </w:pPr>
      <w:r>
        <w:t>Phase 3,</w:t>
      </w:r>
    </w:p>
    <w:p w:rsidR="00150ECA" w:rsidRDefault="00150ECA">
      <w:pPr>
        <w:pStyle w:val="ContactInfo"/>
      </w:pPr>
      <w:r>
        <w:t xml:space="preserve">La </w:t>
      </w:r>
      <w:proofErr w:type="spellStart"/>
      <w:r w:rsidR="00CB74AF">
        <w:t>Horquetta</w:t>
      </w:r>
      <w:proofErr w:type="spellEnd"/>
      <w:r w:rsidR="00CB74AF">
        <w:t>,</w:t>
      </w:r>
    </w:p>
    <w:p w:rsidR="00150ECA" w:rsidRDefault="00150ECA">
      <w:pPr>
        <w:pStyle w:val="ContactInfo"/>
      </w:pPr>
      <w:r>
        <w:t>Arima.</w:t>
      </w:r>
    </w:p>
    <w:p w:rsidR="00150ECA" w:rsidRDefault="000F65D8">
      <w:pPr>
        <w:pStyle w:val="ContactInfo"/>
      </w:pPr>
      <w:hyperlink r:id="rId8" w:history="1">
        <w:r w:rsidR="00150ECA" w:rsidRPr="00F0226D">
          <w:rPr>
            <w:rStyle w:val="Hyperlink"/>
          </w:rPr>
          <w:t>Crissy21john@gmail.com</w:t>
        </w:r>
      </w:hyperlink>
    </w:p>
    <w:p w:rsidR="00150ECA" w:rsidRDefault="00755415">
      <w:pPr>
        <w:pStyle w:val="ContactInfo"/>
      </w:pPr>
      <w:r>
        <w:t>3082450 / 7177904</w:t>
      </w:r>
    </w:p>
    <w:p w:rsidR="00252010" w:rsidRDefault="00643FBE">
      <w:pPr>
        <w:pStyle w:val="Heading1"/>
      </w:pPr>
      <w:r>
        <w:t>Skills</w:t>
      </w:r>
    </w:p>
    <w:p w:rsidR="00252010" w:rsidRDefault="0073199B">
      <w:pPr>
        <w:spacing w:after="180"/>
      </w:pPr>
      <w:r>
        <w:t>C</w:t>
      </w:r>
      <w:r w:rsidR="00DB25E9">
        <w:t>omputer literate</w:t>
      </w:r>
    </w:p>
    <w:p w:rsidR="0073199B" w:rsidRDefault="00E05D67">
      <w:pPr>
        <w:spacing w:after="180"/>
      </w:pPr>
      <w:r>
        <w:t xml:space="preserve">Digital/ Manual </w:t>
      </w:r>
      <w:r w:rsidR="003D46E7">
        <w:t>cashing</w:t>
      </w:r>
    </w:p>
    <w:p w:rsidR="00252010" w:rsidRDefault="00643FBE">
      <w:pPr>
        <w:pStyle w:val="Heading1"/>
      </w:pPr>
      <w:r>
        <w:t xml:space="preserve">Tertiary </w:t>
      </w:r>
      <w:r w:rsidR="00CE7F5D">
        <w:t>Education</w:t>
      </w:r>
    </w:p>
    <w:p w:rsidR="00252010" w:rsidRDefault="009B683C">
      <w:pPr>
        <w:pStyle w:val="Heading2"/>
      </w:pPr>
      <w:r>
        <w:t>School of Practical Accountings</w:t>
      </w:r>
    </w:p>
    <w:p w:rsidR="00252010" w:rsidRDefault="00E2710C">
      <w:r>
        <w:t>Certif</w:t>
      </w:r>
      <w:r w:rsidR="006D48E8">
        <w:t>icate of</w:t>
      </w:r>
      <w:r w:rsidR="00176F22">
        <w:t xml:space="preserve"> Occupational </w:t>
      </w:r>
      <w:r w:rsidR="003D46E7">
        <w:t>safety</w:t>
      </w:r>
      <w:r w:rsidR="00AB7A89">
        <w:t>, Health, Security</w:t>
      </w:r>
      <w:r w:rsidR="002E4A30">
        <w:t xml:space="preserve"> and Quality Course in accordance with Osh Act</w:t>
      </w:r>
      <w:r w:rsidR="003D46E7">
        <w:t xml:space="preserve"> of Trinidad </w:t>
      </w:r>
      <w:r w:rsidR="00CB74AF">
        <w:t>and</w:t>
      </w:r>
      <w:r w:rsidR="003D46E7">
        <w:t xml:space="preserve"> Tobago</w:t>
      </w:r>
      <w:r w:rsidR="00BC5061">
        <w:t xml:space="preserve">                                                                </w:t>
      </w:r>
      <w:r w:rsidR="00CB74AF">
        <w:t xml:space="preserve"> </w:t>
      </w:r>
      <w:r w:rsidR="001644D9">
        <w:t>March 2016</w:t>
      </w:r>
    </w:p>
    <w:p w:rsidR="001644D9" w:rsidRDefault="001644D9">
      <w:r>
        <w:t>Certificate</w:t>
      </w:r>
      <w:r w:rsidR="00E1780E">
        <w:t xml:space="preserve"> of participation Human Resource</w:t>
      </w:r>
      <w:r w:rsidR="00433F04">
        <w:t xml:space="preserve"> Management             </w:t>
      </w:r>
      <w:r w:rsidR="00CB74AF">
        <w:t xml:space="preserve">   </w:t>
      </w:r>
      <w:r w:rsidR="00433F04">
        <w:t xml:space="preserve">  May 2016</w:t>
      </w:r>
    </w:p>
    <w:p w:rsidR="00433F04" w:rsidRPr="00FC4958" w:rsidRDefault="00162E79">
      <w:pPr>
        <w:rPr>
          <w:b/>
          <w:i/>
        </w:rPr>
      </w:pPr>
      <w:r>
        <w:rPr>
          <w:b/>
        </w:rPr>
        <w:t>Cipriani Collage of Labo</w:t>
      </w:r>
      <w:r w:rsidRPr="00FC4958">
        <w:rPr>
          <w:b/>
          <w:i/>
        </w:rPr>
        <w:t>ur and Co-</w:t>
      </w:r>
      <w:r w:rsidR="00A32037" w:rsidRPr="00FC4958">
        <w:rPr>
          <w:b/>
          <w:i/>
        </w:rPr>
        <w:t>operative Studies</w:t>
      </w:r>
    </w:p>
    <w:p w:rsidR="00A32037" w:rsidRPr="00BF2AAB" w:rsidRDefault="00BF2AAB">
      <w:r>
        <w:t>Cert</w:t>
      </w:r>
      <w:r w:rsidR="001B27DB">
        <w:t xml:space="preserve">ificate of Occupational </w:t>
      </w:r>
      <w:r w:rsidR="004F0445">
        <w:t>Safety</w:t>
      </w:r>
      <w:r w:rsidR="001B27DB">
        <w:t xml:space="preserve"> &amp; Health                                         </w:t>
      </w:r>
      <w:r w:rsidR="00CB74AF">
        <w:t xml:space="preserve">  </w:t>
      </w:r>
      <w:r w:rsidR="001B27DB">
        <w:t xml:space="preserve"> </w:t>
      </w:r>
      <w:r w:rsidR="005D460B">
        <w:t>July 2011</w:t>
      </w:r>
    </w:p>
    <w:p w:rsidR="005B25D9" w:rsidRDefault="005B25D9">
      <w:pPr>
        <w:rPr>
          <w:b/>
          <w:i/>
        </w:rPr>
      </w:pPr>
    </w:p>
    <w:p w:rsidR="005472E9" w:rsidRDefault="00906851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Secondary Education</w:t>
      </w:r>
    </w:p>
    <w:p w:rsidR="00561B50" w:rsidRPr="00561B50" w:rsidRDefault="00561B50">
      <w:pPr>
        <w:rPr>
          <w:sz w:val="24"/>
          <w:szCs w:val="24"/>
        </w:rPr>
      </w:pPr>
      <w:r>
        <w:rPr>
          <w:sz w:val="24"/>
          <w:szCs w:val="24"/>
        </w:rPr>
        <w:t xml:space="preserve">Curepe Junior Secondary School                                                    </w:t>
      </w:r>
      <w:r w:rsidR="005A0774">
        <w:rPr>
          <w:sz w:val="24"/>
          <w:szCs w:val="24"/>
        </w:rPr>
        <w:t>2005-2007</w:t>
      </w:r>
    </w:p>
    <w:p w:rsidR="00C06C34" w:rsidRDefault="007C1D9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San Juan North Secondary School     </w:t>
      </w:r>
      <w:r w:rsidR="00C637EC">
        <w:rPr>
          <w:color w:val="000000" w:themeColor="text1"/>
          <w:sz w:val="28"/>
          <w:szCs w:val="28"/>
        </w:rPr>
        <w:t xml:space="preserve">               </w:t>
      </w:r>
      <w:r w:rsidR="005A0774">
        <w:rPr>
          <w:color w:val="000000" w:themeColor="text1"/>
          <w:sz w:val="28"/>
          <w:szCs w:val="28"/>
        </w:rPr>
        <w:t xml:space="preserve">              </w:t>
      </w:r>
      <w:r w:rsidR="00C637E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2008-2010</w:t>
      </w:r>
    </w:p>
    <w:p w:rsidR="00B43CEF" w:rsidRDefault="009B133A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Subjects</w:t>
      </w:r>
      <w:r w:rsidR="001C502B">
        <w:rPr>
          <w:b/>
          <w:color w:val="000000" w:themeColor="text1"/>
          <w:sz w:val="28"/>
          <w:szCs w:val="28"/>
        </w:rPr>
        <w:t xml:space="preserve">                                               Grades</w:t>
      </w:r>
    </w:p>
    <w:p w:rsidR="001C502B" w:rsidRDefault="0047463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English A                                                3</w:t>
      </w:r>
    </w:p>
    <w:p w:rsidR="00474635" w:rsidRDefault="0047463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Social Studies                                        3</w:t>
      </w:r>
    </w:p>
    <w:p w:rsidR="00474635" w:rsidRDefault="0041534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POB                                                        4</w:t>
      </w:r>
    </w:p>
    <w:p w:rsidR="0041534F" w:rsidRPr="001C502B" w:rsidRDefault="0041534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Mathematics         </w:t>
      </w:r>
      <w:r w:rsidR="00CB74AF">
        <w:rPr>
          <w:color w:val="000000" w:themeColor="text1"/>
          <w:sz w:val="28"/>
          <w:szCs w:val="28"/>
        </w:rPr>
        <w:t xml:space="preserve">                               </w:t>
      </w:r>
      <w:r>
        <w:rPr>
          <w:color w:val="000000" w:themeColor="text1"/>
          <w:sz w:val="28"/>
          <w:szCs w:val="28"/>
        </w:rPr>
        <w:t>5</w:t>
      </w:r>
    </w:p>
    <w:p w:rsidR="009B133A" w:rsidRPr="00712886" w:rsidRDefault="009B133A">
      <w:pPr>
        <w:rPr>
          <w:b/>
          <w:color w:val="000000" w:themeColor="text1"/>
          <w:sz w:val="24"/>
          <w:szCs w:val="24"/>
        </w:rPr>
      </w:pPr>
    </w:p>
    <w:p w:rsidR="00FB23A4" w:rsidRPr="003747AA" w:rsidRDefault="00FB23A4">
      <w:pPr>
        <w:rPr>
          <w:color w:val="000000" w:themeColor="text1"/>
          <w:sz w:val="28"/>
          <w:szCs w:val="28"/>
        </w:rPr>
      </w:pPr>
    </w:p>
    <w:p w:rsidR="00252010" w:rsidRDefault="000F65D8" w:rsidP="00CB74AF">
      <w:pPr>
        <w:pStyle w:val="Heading1"/>
        <w:spacing w:line="240" w:lineRule="auto"/>
      </w:pPr>
      <w:sdt>
        <w:sdtPr>
          <w:id w:val="617349259"/>
          <w:placeholder>
            <w:docPart w:val="1306DFBE15710A429644492B8A8706B8"/>
          </w:placeholder>
          <w:temporary/>
          <w:showingPlcHdr/>
        </w:sdtPr>
        <w:sdtEndPr/>
        <w:sdtContent>
          <w:r w:rsidR="00F04BBA">
            <w:t>Experience</w:t>
          </w:r>
        </w:sdtContent>
      </w:sdt>
    </w:p>
    <w:p w:rsidR="00CB74AF" w:rsidRDefault="005D1852" w:rsidP="00CB74AF">
      <w:pPr>
        <w:pStyle w:val="Heading2"/>
        <w:spacing w:line="240" w:lineRule="auto"/>
        <w:jc w:val="both"/>
        <w:rPr>
          <w:i w:val="0"/>
        </w:rPr>
      </w:pPr>
      <w:r>
        <w:rPr>
          <w:i w:val="0"/>
        </w:rPr>
        <w:t xml:space="preserve"> </w:t>
      </w:r>
      <w:r w:rsidR="00CB74AF">
        <w:rPr>
          <w:i w:val="0"/>
        </w:rPr>
        <w:t>Total Image &amp; Twin Isle                                              Feb-Dec 2017</w:t>
      </w:r>
    </w:p>
    <w:p w:rsidR="00CB74AF" w:rsidRPr="00CB74AF" w:rsidRDefault="00CB74AF" w:rsidP="00CB74AF">
      <w:pPr>
        <w:spacing w:line="240" w:lineRule="auto"/>
        <w:rPr>
          <w:sz w:val="26"/>
          <w:szCs w:val="26"/>
        </w:rPr>
      </w:pPr>
      <w:r w:rsidRPr="00CB74AF">
        <w:rPr>
          <w:b/>
        </w:rPr>
        <w:t xml:space="preserve">   </w:t>
      </w:r>
      <w:r w:rsidRPr="00CB74AF">
        <w:rPr>
          <w:sz w:val="26"/>
          <w:szCs w:val="26"/>
        </w:rPr>
        <w:t xml:space="preserve">Receptionist </w:t>
      </w:r>
    </w:p>
    <w:p w:rsidR="00804733" w:rsidRPr="00804733" w:rsidRDefault="005D1852" w:rsidP="00CB74AF">
      <w:pPr>
        <w:pStyle w:val="Heading2"/>
        <w:spacing w:line="240" w:lineRule="auto"/>
        <w:rPr>
          <w:i w:val="0"/>
        </w:rPr>
      </w:pPr>
      <w:r>
        <w:rPr>
          <w:i w:val="0"/>
        </w:rPr>
        <w:t>Assarion</w:t>
      </w:r>
      <w:r w:rsidR="00BA2008">
        <w:rPr>
          <w:i w:val="0"/>
        </w:rPr>
        <w:t>’s</w:t>
      </w:r>
      <w:r w:rsidR="00CB74AF">
        <w:rPr>
          <w:i w:val="0"/>
        </w:rPr>
        <w:t xml:space="preserve"> Senior Citizens</w:t>
      </w:r>
      <w:r w:rsidR="00E01364">
        <w:rPr>
          <w:i w:val="0"/>
        </w:rPr>
        <w:t xml:space="preserve"> Home</w:t>
      </w:r>
      <w:r w:rsidR="00DB0BDB">
        <w:rPr>
          <w:i w:val="0"/>
        </w:rPr>
        <w:t xml:space="preserve">                                </w:t>
      </w:r>
      <w:r w:rsidR="009E20A7">
        <w:rPr>
          <w:i w:val="0"/>
        </w:rPr>
        <w:t xml:space="preserve">   </w:t>
      </w:r>
      <w:r w:rsidR="00DB0BDB">
        <w:rPr>
          <w:i w:val="0"/>
        </w:rPr>
        <w:t xml:space="preserve"> </w:t>
      </w:r>
      <w:r w:rsidR="00804733">
        <w:rPr>
          <w:i w:val="0"/>
        </w:rPr>
        <w:t>Aug-Dec</w:t>
      </w:r>
    </w:p>
    <w:p w:rsidR="000E04E0" w:rsidRDefault="00CB74AF" w:rsidP="00CB74AF">
      <w:pPr>
        <w:pStyle w:val="Heading2"/>
        <w:spacing w:line="240" w:lineRule="auto"/>
        <w:rPr>
          <w:b w:val="0"/>
          <w:i w:val="0"/>
        </w:rPr>
      </w:pPr>
      <w:r>
        <w:rPr>
          <w:b w:val="0"/>
          <w:i w:val="0"/>
        </w:rPr>
        <w:t>Geriatric</w:t>
      </w:r>
      <w:r w:rsidR="000E04E0">
        <w:rPr>
          <w:b w:val="0"/>
          <w:i w:val="0"/>
        </w:rPr>
        <w:t xml:space="preserve"> Nurse</w:t>
      </w:r>
    </w:p>
    <w:p w:rsidR="00252010" w:rsidRPr="00F45B87" w:rsidRDefault="00F45B87" w:rsidP="00CB74AF">
      <w:pPr>
        <w:pStyle w:val="Heading2"/>
        <w:spacing w:line="240" w:lineRule="auto"/>
        <w:rPr>
          <w:i w:val="0"/>
        </w:rPr>
      </w:pPr>
      <w:r>
        <w:rPr>
          <w:i w:val="0"/>
        </w:rPr>
        <w:t xml:space="preserve">Public Transport Service </w:t>
      </w:r>
      <w:r w:rsidR="00CB74AF">
        <w:rPr>
          <w:i w:val="0"/>
        </w:rPr>
        <w:t>Corporation</w:t>
      </w:r>
      <w:r w:rsidR="00804733">
        <w:rPr>
          <w:i w:val="0"/>
        </w:rPr>
        <w:t xml:space="preserve">                        </w:t>
      </w:r>
      <w:r w:rsidR="009E20A7">
        <w:rPr>
          <w:i w:val="0"/>
        </w:rPr>
        <w:t xml:space="preserve">    </w:t>
      </w:r>
      <w:r w:rsidR="00CB74AF">
        <w:rPr>
          <w:i w:val="0"/>
        </w:rPr>
        <w:t xml:space="preserve"> </w:t>
      </w:r>
      <w:r w:rsidR="00EB3496">
        <w:rPr>
          <w:i w:val="0"/>
        </w:rPr>
        <w:t>2011-</w:t>
      </w:r>
      <w:r w:rsidR="00A85C98">
        <w:rPr>
          <w:i w:val="0"/>
        </w:rPr>
        <w:t>201</w:t>
      </w:r>
      <w:r w:rsidR="00CA2AFA">
        <w:rPr>
          <w:i w:val="0"/>
        </w:rPr>
        <w:t>6</w:t>
      </w:r>
    </w:p>
    <w:p w:rsidR="00252010" w:rsidRDefault="0062636F" w:rsidP="00CB74AF">
      <w:pPr>
        <w:pStyle w:val="Heading3"/>
        <w:spacing w:line="240" w:lineRule="auto"/>
        <w:rPr>
          <w:i w:val="0"/>
        </w:rPr>
      </w:pPr>
      <w:r>
        <w:rPr>
          <w:i w:val="0"/>
        </w:rPr>
        <w:t>Property Protection Officer</w:t>
      </w:r>
    </w:p>
    <w:p w:rsidR="005C399D" w:rsidRDefault="00B76292" w:rsidP="00CB74AF">
      <w:pPr>
        <w:spacing w:line="240" w:lineRule="auto"/>
      </w:pPr>
      <w:r>
        <w:t>(Assigned to time management department)</w:t>
      </w:r>
    </w:p>
    <w:p w:rsidR="00CA2AFA" w:rsidRDefault="005C15D0" w:rsidP="00CB74AF">
      <w:pPr>
        <w:spacing w:line="240" w:lineRule="auto"/>
        <w:rPr>
          <w:b/>
          <w:sz w:val="24"/>
          <w:szCs w:val="24"/>
        </w:rPr>
      </w:pPr>
      <w:r>
        <w:t xml:space="preserve">Eldamo </w:t>
      </w:r>
      <w:r w:rsidR="00101EF6">
        <w:t>Services (</w:t>
      </w:r>
      <w:r w:rsidR="005D1852">
        <w:t>differently</w:t>
      </w:r>
      <w:r w:rsidR="00101EF6">
        <w:t xml:space="preserve"> able busses)</w:t>
      </w:r>
    </w:p>
    <w:p w:rsidR="00CA2AFA" w:rsidRDefault="00CA2AFA" w:rsidP="00CB74A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Rituals Coffee House</w:t>
      </w:r>
      <w:r w:rsidR="00DA4045">
        <w:rPr>
          <w:b/>
          <w:sz w:val="24"/>
          <w:szCs w:val="24"/>
        </w:rPr>
        <w:t xml:space="preserve"> Crown Point </w:t>
      </w:r>
      <w:r w:rsidR="00162255">
        <w:rPr>
          <w:b/>
          <w:sz w:val="24"/>
          <w:szCs w:val="24"/>
        </w:rPr>
        <w:t>Tobago</w:t>
      </w:r>
      <w:r w:rsidR="00DA4045">
        <w:rPr>
          <w:b/>
          <w:sz w:val="24"/>
          <w:szCs w:val="24"/>
        </w:rPr>
        <w:t xml:space="preserve">           </w:t>
      </w:r>
      <w:r w:rsidR="006D3EF4">
        <w:rPr>
          <w:b/>
          <w:sz w:val="24"/>
          <w:szCs w:val="24"/>
        </w:rPr>
        <w:t xml:space="preserve">                                        </w:t>
      </w:r>
      <w:r w:rsidR="009E20A7">
        <w:rPr>
          <w:b/>
          <w:sz w:val="24"/>
          <w:szCs w:val="24"/>
        </w:rPr>
        <w:t xml:space="preserve">      </w:t>
      </w:r>
      <w:r w:rsidR="00D747BE">
        <w:rPr>
          <w:b/>
          <w:sz w:val="24"/>
          <w:szCs w:val="24"/>
        </w:rPr>
        <w:t>2011</w:t>
      </w:r>
    </w:p>
    <w:p w:rsidR="007D7BA3" w:rsidRDefault="007D7BA3" w:rsidP="00CB74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Cashier</w:t>
      </w:r>
    </w:p>
    <w:p w:rsidR="004517E0" w:rsidRDefault="00186818" w:rsidP="00CB74A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Penn</w:t>
      </w:r>
      <w:r w:rsidR="00D93365">
        <w:rPr>
          <w:b/>
          <w:sz w:val="24"/>
          <w:szCs w:val="24"/>
        </w:rPr>
        <w:t xml:space="preserve">y Savers </w:t>
      </w:r>
      <w:r w:rsidR="000D6A63">
        <w:rPr>
          <w:b/>
          <w:sz w:val="24"/>
          <w:szCs w:val="24"/>
        </w:rPr>
        <w:t xml:space="preserve">Supermarket </w:t>
      </w:r>
      <w:r w:rsidR="00844F33">
        <w:rPr>
          <w:b/>
          <w:sz w:val="24"/>
          <w:szCs w:val="24"/>
        </w:rPr>
        <w:t>Tobago</w:t>
      </w:r>
      <w:r w:rsidR="000D6A63">
        <w:rPr>
          <w:b/>
          <w:sz w:val="24"/>
          <w:szCs w:val="24"/>
        </w:rPr>
        <w:t xml:space="preserve">                                                               </w:t>
      </w:r>
      <w:r w:rsidR="00315C79">
        <w:rPr>
          <w:b/>
          <w:sz w:val="24"/>
          <w:szCs w:val="24"/>
        </w:rPr>
        <w:t>2010-2011</w:t>
      </w:r>
    </w:p>
    <w:p w:rsidR="00315C79" w:rsidRDefault="00315C79" w:rsidP="00CB74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Cashier</w:t>
      </w:r>
    </w:p>
    <w:p w:rsidR="00315C79" w:rsidRDefault="00315C79" w:rsidP="00CB74A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Penny Savers Drug Store</w:t>
      </w:r>
      <w:r w:rsidR="00844F33">
        <w:rPr>
          <w:b/>
          <w:sz w:val="24"/>
          <w:szCs w:val="24"/>
        </w:rPr>
        <w:t xml:space="preserve"> Tobago                                                                  </w:t>
      </w:r>
      <w:r w:rsidR="009E20A7">
        <w:rPr>
          <w:b/>
          <w:sz w:val="24"/>
          <w:szCs w:val="24"/>
        </w:rPr>
        <w:t xml:space="preserve"> 2010-2011</w:t>
      </w:r>
    </w:p>
    <w:p w:rsidR="00C74C1C" w:rsidRDefault="00801FFD" w:rsidP="00CB74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Supervisor</w:t>
      </w:r>
    </w:p>
    <w:p w:rsidR="00801FFD" w:rsidRDefault="00EE621E" w:rsidP="00CB74A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</w:t>
      </w:r>
      <w:r w:rsidR="00EF29C7">
        <w:rPr>
          <w:b/>
          <w:sz w:val="24"/>
          <w:szCs w:val="24"/>
        </w:rPr>
        <w:t>nemployment</w:t>
      </w:r>
      <w:r w:rsidR="001820F9">
        <w:rPr>
          <w:b/>
          <w:sz w:val="24"/>
          <w:szCs w:val="24"/>
        </w:rPr>
        <w:t xml:space="preserve"> Relief Program Parlatuvier Tobago</w:t>
      </w:r>
      <w:r w:rsidR="006D6708">
        <w:rPr>
          <w:b/>
          <w:sz w:val="24"/>
          <w:szCs w:val="24"/>
        </w:rPr>
        <w:t xml:space="preserve">                                      2010-2011</w:t>
      </w:r>
    </w:p>
    <w:p w:rsidR="006D6708" w:rsidRPr="006D6708" w:rsidRDefault="006D6708" w:rsidP="00CB74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Checker</w:t>
      </w:r>
    </w:p>
    <w:p w:rsidR="00252010" w:rsidRDefault="00252010"/>
    <w:p w:rsidR="00D52568" w:rsidRDefault="00D52568" w:rsidP="00AC58B4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R</w:t>
      </w:r>
      <w:r w:rsidR="00457EFC">
        <w:rPr>
          <w:b/>
          <w:sz w:val="24"/>
          <w:szCs w:val="24"/>
        </w:rPr>
        <w:t>eferances</w:t>
      </w:r>
    </w:p>
    <w:p w:rsidR="00252010" w:rsidRDefault="000F095A">
      <w:r>
        <w:t>Ricar</w:t>
      </w:r>
      <w:r w:rsidR="0060276E">
        <w:t>do M</w:t>
      </w:r>
      <w:r>
        <w:t>itchell</w:t>
      </w:r>
    </w:p>
    <w:p w:rsidR="0060276E" w:rsidRDefault="00F77583">
      <w:r>
        <w:t>Sgt T&amp;T Defence Force</w:t>
      </w:r>
    </w:p>
    <w:p w:rsidR="00F77583" w:rsidRDefault="00F77583">
      <w:r>
        <w:t>2</w:t>
      </w:r>
      <w:r w:rsidR="00EC46BA">
        <w:t>713 Colvin Patrick Lane,</w:t>
      </w:r>
    </w:p>
    <w:p w:rsidR="00EC46BA" w:rsidRDefault="00D06F78">
      <w:r>
        <w:t>Phase 3,</w:t>
      </w:r>
    </w:p>
    <w:p w:rsidR="00D06F78" w:rsidRDefault="00D06F78">
      <w:r>
        <w:t>La Horquetta.</w:t>
      </w:r>
    </w:p>
    <w:p w:rsidR="00D06F78" w:rsidRDefault="00AD6B4B">
      <w:r>
        <w:t>CONTACT: 6432293</w:t>
      </w:r>
    </w:p>
    <w:p w:rsidR="00F86FF3" w:rsidRDefault="00F86FF3"/>
    <w:p w:rsidR="00F86FF3" w:rsidRDefault="00F86FF3">
      <w:r>
        <w:t>Carlton Jackson</w:t>
      </w:r>
    </w:p>
    <w:p w:rsidR="00AF0B97" w:rsidRDefault="001A60D2">
      <w:r>
        <w:t>Station Supervisor 11</w:t>
      </w:r>
    </w:p>
    <w:p w:rsidR="00D122DF" w:rsidRDefault="00D122DF"/>
    <w:p w:rsidR="00D122DF" w:rsidRDefault="00D122DF">
      <w:r>
        <w:t xml:space="preserve">School </w:t>
      </w:r>
      <w:r w:rsidR="00CB74AF">
        <w:t>Transport Services</w:t>
      </w:r>
    </w:p>
    <w:p w:rsidR="0044758E" w:rsidRDefault="0044758E">
      <w:r>
        <w:t>CONTACT</w:t>
      </w:r>
      <w:r w:rsidR="00CB74AF">
        <w:t>: 6835768</w:t>
      </w:r>
    </w:p>
    <w:sectPr w:rsidR="0044758E">
      <w:headerReference w:type="default" r:id="rId9"/>
      <w:footerReference w:type="default" r:id="rId10"/>
      <w:headerReference w:type="first" r:id="rId11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5D8" w:rsidRDefault="000F65D8">
      <w:pPr>
        <w:spacing w:after="0" w:line="240" w:lineRule="auto"/>
      </w:pPr>
      <w:r>
        <w:separator/>
      </w:r>
    </w:p>
  </w:endnote>
  <w:endnote w:type="continuationSeparator" w:id="0">
    <w:p w:rsidR="000F65D8" w:rsidRDefault="000F6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2010" w:rsidRDefault="00F04B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74A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5D8" w:rsidRDefault="000F65D8">
      <w:pPr>
        <w:spacing w:after="0" w:line="240" w:lineRule="auto"/>
      </w:pPr>
      <w:r>
        <w:separator/>
      </w:r>
    </w:p>
  </w:footnote>
  <w:footnote w:type="continuationSeparator" w:id="0">
    <w:p w:rsidR="000F65D8" w:rsidRDefault="000F6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010" w:rsidRDefault="00F04BBA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D7F21B1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010" w:rsidRDefault="00F04BBA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81D220A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0EF"/>
    <w:rsid w:val="0002118A"/>
    <w:rsid w:val="00081FD1"/>
    <w:rsid w:val="000C252B"/>
    <w:rsid w:val="000D6A63"/>
    <w:rsid w:val="000E04E0"/>
    <w:rsid w:val="000F095A"/>
    <w:rsid w:val="000F65D8"/>
    <w:rsid w:val="00101EF6"/>
    <w:rsid w:val="00107DD9"/>
    <w:rsid w:val="00150ECA"/>
    <w:rsid w:val="00156253"/>
    <w:rsid w:val="00162255"/>
    <w:rsid w:val="00162E79"/>
    <w:rsid w:val="001644D9"/>
    <w:rsid w:val="00176F22"/>
    <w:rsid w:val="001820F9"/>
    <w:rsid w:val="00186818"/>
    <w:rsid w:val="001A60D2"/>
    <w:rsid w:val="001B27DB"/>
    <w:rsid w:val="001C502B"/>
    <w:rsid w:val="00252010"/>
    <w:rsid w:val="00290DD5"/>
    <w:rsid w:val="002B27F8"/>
    <w:rsid w:val="002E4A30"/>
    <w:rsid w:val="00315C79"/>
    <w:rsid w:val="003747AA"/>
    <w:rsid w:val="003D46E7"/>
    <w:rsid w:val="0041534F"/>
    <w:rsid w:val="00433F04"/>
    <w:rsid w:val="00444021"/>
    <w:rsid w:val="0044758E"/>
    <w:rsid w:val="004517E0"/>
    <w:rsid w:val="00457EFC"/>
    <w:rsid w:val="00472EDB"/>
    <w:rsid w:val="00474635"/>
    <w:rsid w:val="00480CFF"/>
    <w:rsid w:val="00495F6B"/>
    <w:rsid w:val="004F0445"/>
    <w:rsid w:val="005472E9"/>
    <w:rsid w:val="00561B50"/>
    <w:rsid w:val="005A0774"/>
    <w:rsid w:val="005B25D9"/>
    <w:rsid w:val="005C15D0"/>
    <w:rsid w:val="005C399D"/>
    <w:rsid w:val="005D1852"/>
    <w:rsid w:val="005D460B"/>
    <w:rsid w:val="0060276E"/>
    <w:rsid w:val="0062636F"/>
    <w:rsid w:val="00643FBE"/>
    <w:rsid w:val="006D3EF4"/>
    <w:rsid w:val="006D48E8"/>
    <w:rsid w:val="006D6708"/>
    <w:rsid w:val="00712886"/>
    <w:rsid w:val="0073199B"/>
    <w:rsid w:val="00755415"/>
    <w:rsid w:val="007C1D91"/>
    <w:rsid w:val="007D7BA3"/>
    <w:rsid w:val="00801FFD"/>
    <w:rsid w:val="00804733"/>
    <w:rsid w:val="00844F33"/>
    <w:rsid w:val="0085789D"/>
    <w:rsid w:val="008B38B0"/>
    <w:rsid w:val="00906851"/>
    <w:rsid w:val="009318BA"/>
    <w:rsid w:val="00964C0D"/>
    <w:rsid w:val="009B133A"/>
    <w:rsid w:val="009B683C"/>
    <w:rsid w:val="009E20A7"/>
    <w:rsid w:val="00A24EDE"/>
    <w:rsid w:val="00A32037"/>
    <w:rsid w:val="00A340A5"/>
    <w:rsid w:val="00A85C98"/>
    <w:rsid w:val="00AB7A89"/>
    <w:rsid w:val="00AC3AAF"/>
    <w:rsid w:val="00AC58B4"/>
    <w:rsid w:val="00AD6B4B"/>
    <w:rsid w:val="00AF0B97"/>
    <w:rsid w:val="00B43CEF"/>
    <w:rsid w:val="00B47247"/>
    <w:rsid w:val="00B667A1"/>
    <w:rsid w:val="00B752E3"/>
    <w:rsid w:val="00B76292"/>
    <w:rsid w:val="00BA2008"/>
    <w:rsid w:val="00BC30EF"/>
    <w:rsid w:val="00BC5061"/>
    <w:rsid w:val="00BC7D52"/>
    <w:rsid w:val="00BF2AAB"/>
    <w:rsid w:val="00C06C34"/>
    <w:rsid w:val="00C50079"/>
    <w:rsid w:val="00C637EC"/>
    <w:rsid w:val="00C74C1C"/>
    <w:rsid w:val="00C83343"/>
    <w:rsid w:val="00CA2AFA"/>
    <w:rsid w:val="00CB74AF"/>
    <w:rsid w:val="00CE7F5D"/>
    <w:rsid w:val="00CF2376"/>
    <w:rsid w:val="00D06F78"/>
    <w:rsid w:val="00D122DF"/>
    <w:rsid w:val="00D416BC"/>
    <w:rsid w:val="00D52568"/>
    <w:rsid w:val="00D747BE"/>
    <w:rsid w:val="00D93365"/>
    <w:rsid w:val="00DA4045"/>
    <w:rsid w:val="00DB0BDB"/>
    <w:rsid w:val="00DB25E9"/>
    <w:rsid w:val="00E01364"/>
    <w:rsid w:val="00E05D67"/>
    <w:rsid w:val="00E1780E"/>
    <w:rsid w:val="00E24B8A"/>
    <w:rsid w:val="00E2710C"/>
    <w:rsid w:val="00EB3496"/>
    <w:rsid w:val="00EC46BA"/>
    <w:rsid w:val="00EE621E"/>
    <w:rsid w:val="00EF29C7"/>
    <w:rsid w:val="00F04BBA"/>
    <w:rsid w:val="00F45B87"/>
    <w:rsid w:val="00F77583"/>
    <w:rsid w:val="00F86FF3"/>
    <w:rsid w:val="00FB23A4"/>
    <w:rsid w:val="00FC4958"/>
    <w:rsid w:val="00FE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150ECA"/>
    <w:rPr>
      <w:color w:val="3D859C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150ECA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4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150ECA"/>
    <w:rPr>
      <w:color w:val="3D859C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150ECA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4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issy21john@gmail.com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ariah\Downloads\%7bDE479292-9A08-3F42-8030-69BDE5DE4CA2%7dtf5000203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06DFBE15710A429644492B8A870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E1E8C-6B67-254D-9FA8-0CFE9E12FF6B}"/>
      </w:docPartPr>
      <w:docPartBody>
        <w:p w:rsidR="00BD69B3" w:rsidRDefault="002A7288">
          <w:pPr>
            <w:pStyle w:val="1306DFBE15710A429644492B8A8706B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288"/>
    <w:rsid w:val="002A7288"/>
    <w:rsid w:val="00BD69B3"/>
    <w:rsid w:val="00CD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9EE231AAA1074790FB9688D9DC7717">
    <w:name w:val="BB9EE231AAA1074790FB9688D9DC7717"/>
  </w:style>
  <w:style w:type="paragraph" w:customStyle="1" w:styleId="823E1930EEED0C44A1862C1EE77A90D0">
    <w:name w:val="823E1930EEED0C44A1862C1EE77A90D0"/>
  </w:style>
  <w:style w:type="paragraph" w:customStyle="1" w:styleId="03ECEEDAA67C3044BD0A63C22AC30469">
    <w:name w:val="03ECEEDAA67C3044BD0A63C22AC30469"/>
  </w:style>
  <w:style w:type="paragraph" w:customStyle="1" w:styleId="F8E572BE31BF254EA7C2749A06643217">
    <w:name w:val="F8E572BE31BF254EA7C2749A06643217"/>
  </w:style>
  <w:style w:type="paragraph" w:customStyle="1" w:styleId="04249EE54AB6F04C966A14C4F87D72FB">
    <w:name w:val="04249EE54AB6F04C966A14C4F87D72FB"/>
  </w:style>
  <w:style w:type="paragraph" w:customStyle="1" w:styleId="60F9A8F54628474D9C9006D4B8C28321">
    <w:name w:val="60F9A8F54628474D9C9006D4B8C28321"/>
  </w:style>
  <w:style w:type="paragraph" w:customStyle="1" w:styleId="038202FFC3CBE34F89A006114EF80D6F">
    <w:name w:val="038202FFC3CBE34F89A006114EF80D6F"/>
  </w:style>
  <w:style w:type="paragraph" w:customStyle="1" w:styleId="1306DFBE15710A429644492B8A8706B8">
    <w:name w:val="1306DFBE15710A429644492B8A8706B8"/>
  </w:style>
  <w:style w:type="paragraph" w:customStyle="1" w:styleId="691FA0816357FE4F87BDB01B7C7C3F0D">
    <w:name w:val="691FA0816357FE4F87BDB01B7C7C3F0D"/>
  </w:style>
  <w:style w:type="paragraph" w:customStyle="1" w:styleId="56DDA7E4DD422E43AC6ACDD649286523">
    <w:name w:val="56DDA7E4DD422E43AC6ACDD649286523"/>
  </w:style>
  <w:style w:type="paragraph" w:customStyle="1" w:styleId="4C8C935BAD73CF48ABC6E41152C5A287">
    <w:name w:val="4C8C935BAD73CF48ABC6E41152C5A287"/>
  </w:style>
  <w:style w:type="paragraph" w:customStyle="1" w:styleId="12CB3829F1B1804C9F51D8F790E94343">
    <w:name w:val="12CB3829F1B1804C9F51D8F790E94343"/>
  </w:style>
  <w:style w:type="paragraph" w:customStyle="1" w:styleId="D6199A1CE9014843BFB9BCD38D1995DD">
    <w:name w:val="D6199A1CE9014843BFB9BCD38D1995DD"/>
  </w:style>
  <w:style w:type="paragraph" w:customStyle="1" w:styleId="AB5F15306C32F640A5DCCA11E0CF0DE0">
    <w:name w:val="AB5F15306C32F640A5DCCA11E0CF0DE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9EE231AAA1074790FB9688D9DC7717">
    <w:name w:val="BB9EE231AAA1074790FB9688D9DC7717"/>
  </w:style>
  <w:style w:type="paragraph" w:customStyle="1" w:styleId="823E1930EEED0C44A1862C1EE77A90D0">
    <w:name w:val="823E1930EEED0C44A1862C1EE77A90D0"/>
  </w:style>
  <w:style w:type="paragraph" w:customStyle="1" w:styleId="03ECEEDAA67C3044BD0A63C22AC30469">
    <w:name w:val="03ECEEDAA67C3044BD0A63C22AC30469"/>
  </w:style>
  <w:style w:type="paragraph" w:customStyle="1" w:styleId="F8E572BE31BF254EA7C2749A06643217">
    <w:name w:val="F8E572BE31BF254EA7C2749A06643217"/>
  </w:style>
  <w:style w:type="paragraph" w:customStyle="1" w:styleId="04249EE54AB6F04C966A14C4F87D72FB">
    <w:name w:val="04249EE54AB6F04C966A14C4F87D72FB"/>
  </w:style>
  <w:style w:type="paragraph" w:customStyle="1" w:styleId="60F9A8F54628474D9C9006D4B8C28321">
    <w:name w:val="60F9A8F54628474D9C9006D4B8C28321"/>
  </w:style>
  <w:style w:type="paragraph" w:customStyle="1" w:styleId="038202FFC3CBE34F89A006114EF80D6F">
    <w:name w:val="038202FFC3CBE34F89A006114EF80D6F"/>
  </w:style>
  <w:style w:type="paragraph" w:customStyle="1" w:styleId="1306DFBE15710A429644492B8A8706B8">
    <w:name w:val="1306DFBE15710A429644492B8A8706B8"/>
  </w:style>
  <w:style w:type="paragraph" w:customStyle="1" w:styleId="691FA0816357FE4F87BDB01B7C7C3F0D">
    <w:name w:val="691FA0816357FE4F87BDB01B7C7C3F0D"/>
  </w:style>
  <w:style w:type="paragraph" w:customStyle="1" w:styleId="56DDA7E4DD422E43AC6ACDD649286523">
    <w:name w:val="56DDA7E4DD422E43AC6ACDD649286523"/>
  </w:style>
  <w:style w:type="paragraph" w:customStyle="1" w:styleId="4C8C935BAD73CF48ABC6E41152C5A287">
    <w:name w:val="4C8C935BAD73CF48ABC6E41152C5A287"/>
  </w:style>
  <w:style w:type="paragraph" w:customStyle="1" w:styleId="12CB3829F1B1804C9F51D8F790E94343">
    <w:name w:val="12CB3829F1B1804C9F51D8F790E94343"/>
  </w:style>
  <w:style w:type="paragraph" w:customStyle="1" w:styleId="D6199A1CE9014843BFB9BCD38D1995DD">
    <w:name w:val="D6199A1CE9014843BFB9BCD38D1995DD"/>
  </w:style>
  <w:style w:type="paragraph" w:customStyle="1" w:styleId="AB5F15306C32F640A5DCCA11E0CF0DE0">
    <w:name w:val="AB5F15306C32F640A5DCCA11E0CF0D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{DE479292-9A08-3F42-8030-69BDE5DE4CA2}tf50002038</Template>
  <TotalTime>10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crissy21john@gmail.com</dc:creator>
  <cp:keywords/>
  <dc:description/>
  <cp:lastModifiedBy>Gmariah</cp:lastModifiedBy>
  <cp:revision>3</cp:revision>
  <dcterms:created xsi:type="dcterms:W3CDTF">2017-01-17T08:36:00Z</dcterms:created>
  <dcterms:modified xsi:type="dcterms:W3CDTF">2018-03-06T17:40:00Z</dcterms:modified>
</cp:coreProperties>
</file>