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86A45" w14:textId="77777777" w:rsidR="008115E5" w:rsidRDefault="006B0D48">
      <w:pPr>
        <w:pStyle w:val="Name"/>
      </w:pPr>
      <w:r>
        <w:rPr>
          <w:lang w:val="en-US"/>
        </w:rPr>
        <w:t>ushabel Flanders -martin</w:t>
      </w:r>
    </w:p>
    <w:p w14:paraId="399197B5" w14:textId="7FBA7383" w:rsidR="008115E5" w:rsidRDefault="008D777A">
      <w:pPr>
        <w:pStyle w:val="ContactInfo"/>
      </w:pPr>
      <w:r>
        <w:rPr>
          <w:lang w:val="en-US"/>
        </w:rPr>
        <w:t>231</w:t>
      </w:r>
      <w:r w:rsidR="009E5C49">
        <w:rPr>
          <w:lang w:val="en-US"/>
        </w:rPr>
        <w:t xml:space="preserve"> Dove Avenue couva</w:t>
      </w:r>
    </w:p>
    <w:p w14:paraId="1E208125" w14:textId="12E5318D" w:rsidR="00E27BF3" w:rsidRDefault="00E27BF3">
      <w:pPr>
        <w:pStyle w:val="ContactInfo"/>
        <w:rPr>
          <w:lang w:val="en-US"/>
        </w:rPr>
      </w:pPr>
      <w:hyperlink r:id="rId8" w:history="1">
        <w:r w:rsidRPr="00EB0986">
          <w:rPr>
            <w:rStyle w:val="Hyperlink"/>
            <w:lang w:val="en-US"/>
          </w:rPr>
          <w:t>Tel:321-8324</w:t>
        </w:r>
      </w:hyperlink>
    </w:p>
    <w:p w14:paraId="6BD62F65" w14:textId="60413115" w:rsidR="00E27BF3" w:rsidRDefault="00FE0FD5">
      <w:pPr>
        <w:pStyle w:val="ContactInfo"/>
        <w:rPr>
          <w:lang w:val="en-US"/>
        </w:rPr>
      </w:pPr>
      <w:r>
        <w:rPr>
          <w:lang w:val="en-US"/>
        </w:rPr>
        <w:t>Email:</w:t>
      </w:r>
      <w:r w:rsidR="00455C05">
        <w:rPr>
          <w:lang w:val="en-US"/>
        </w:rPr>
        <w:t>ushabelflanders@hotmail.com</w:t>
      </w:r>
    </w:p>
    <w:p w14:paraId="50441E09" w14:textId="1165EC89" w:rsidR="00455C05" w:rsidRPr="00E27BF3" w:rsidRDefault="00455C05">
      <w:pPr>
        <w:pStyle w:val="ContactInfo"/>
        <w:rPr>
          <w:lang w:val="en-US"/>
        </w:rPr>
      </w:pPr>
      <w:r>
        <w:rPr>
          <w:lang w:val="en-US"/>
        </w:rPr>
        <w:t>Age:26</w:t>
      </w:r>
    </w:p>
    <w:p w14:paraId="2175CEE7" w14:textId="45D75D9E" w:rsidR="008115E5" w:rsidRDefault="009A377E">
      <w:pPr>
        <w:pStyle w:val="Heading1"/>
      </w:pPr>
      <w:r>
        <w:rPr>
          <w:lang w:val="en-US"/>
        </w:rPr>
        <w:t xml:space="preserve">Objective </w:t>
      </w:r>
    </w:p>
    <w:p w14:paraId="3F8F26B8" w14:textId="5AA7F56E" w:rsidR="008115E5" w:rsidRPr="000C32FE" w:rsidRDefault="0084220C">
      <w:pPr>
        <w:rPr>
          <w:i/>
        </w:rPr>
      </w:pPr>
      <w:r>
        <w:rPr>
          <w:i/>
          <w:lang w:val="en-US"/>
        </w:rPr>
        <w:t xml:space="preserve">To obtain a position </w:t>
      </w:r>
      <w:r w:rsidR="00CB48A0">
        <w:rPr>
          <w:i/>
          <w:lang w:val="en-US"/>
        </w:rPr>
        <w:t xml:space="preserve">as cake </w:t>
      </w:r>
      <w:r w:rsidR="00321582">
        <w:rPr>
          <w:i/>
          <w:lang w:val="en-US"/>
        </w:rPr>
        <w:t>decorator, to</w:t>
      </w:r>
      <w:r w:rsidR="00CE57C2">
        <w:rPr>
          <w:i/>
          <w:lang w:val="en-US"/>
        </w:rPr>
        <w:t xml:space="preserve"> express my skills and experience </w:t>
      </w:r>
      <w:r w:rsidR="00561A7A">
        <w:rPr>
          <w:i/>
          <w:lang w:val="en-US"/>
        </w:rPr>
        <w:t xml:space="preserve">at your well established </w:t>
      </w:r>
      <w:r w:rsidR="00F47F64">
        <w:rPr>
          <w:i/>
          <w:lang w:val="en-US"/>
        </w:rPr>
        <w:t>organization.</w:t>
      </w:r>
    </w:p>
    <w:sdt>
      <w:sdtPr>
        <w:id w:val="1728489637"/>
        <w:placeholder>
          <w:docPart w:val="D17483A1423C473E9AEFB7E95ED20A3A"/>
        </w:placeholder>
        <w:temporary/>
        <w:showingPlcHdr/>
        <w15:appearance w15:val="hidden"/>
      </w:sdtPr>
      <w:sdtEndPr/>
      <w:sdtContent>
        <w:p w14:paraId="71CD4086" w14:textId="77777777" w:rsidR="008115E5" w:rsidRDefault="00691927">
          <w:pPr>
            <w:pStyle w:val="Heading1"/>
          </w:pPr>
          <w:r>
            <w:t>Experience</w:t>
          </w:r>
        </w:p>
      </w:sdtContent>
    </w:sdt>
    <w:sdt>
      <w:sdtPr>
        <w:id w:val="1922449927"/>
        <w:placeholder>
          <w:docPart w:val="AC6C1F7189B946AB8E7FC8AF74CEF0DF"/>
        </w:placeholder>
        <w:temporary/>
        <w:showingPlcHdr/>
        <w15:appearance w15:val="hidden"/>
      </w:sdtPr>
      <w:sdtEndPr/>
      <w:sdtContent>
        <w:p w14:paraId="6A315328" w14:textId="77777777" w:rsidR="008115E5" w:rsidRDefault="00691927">
          <w:r>
            <w:t>Name of Employer</w:t>
          </w:r>
        </w:p>
      </w:sdtContent>
    </w:sdt>
    <w:p w14:paraId="015016C1" w14:textId="07DE000B" w:rsidR="008115E5" w:rsidRDefault="00553F7F">
      <w:pPr>
        <w:rPr>
          <w:lang w:val="en-US"/>
        </w:rPr>
      </w:pPr>
      <w:r>
        <w:rPr>
          <w:lang w:val="en-US"/>
        </w:rPr>
        <w:t>Waitress at Touch</w:t>
      </w:r>
      <w:r w:rsidR="00F47F64">
        <w:rPr>
          <w:lang w:val="en-US"/>
        </w:rPr>
        <w:t xml:space="preserve"> and </w:t>
      </w:r>
      <w:r>
        <w:rPr>
          <w:lang w:val="en-US"/>
        </w:rPr>
        <w:t>Taste</w:t>
      </w:r>
      <w:r w:rsidR="00C024F1">
        <w:rPr>
          <w:lang w:val="en-US"/>
        </w:rPr>
        <w:t xml:space="preserve"> restaurants and lounge </w:t>
      </w:r>
      <w:r w:rsidR="0006652E">
        <w:rPr>
          <w:lang w:val="en-US"/>
        </w:rPr>
        <w:t>2012-20</w:t>
      </w:r>
      <w:r w:rsidR="00B57C72">
        <w:rPr>
          <w:lang w:val="en-US"/>
        </w:rPr>
        <w:t>13</w:t>
      </w:r>
    </w:p>
    <w:p w14:paraId="63F5EDB1" w14:textId="75BEFCD7" w:rsidR="00B57C72" w:rsidRDefault="00026AB6">
      <w:pPr>
        <w:rPr>
          <w:lang w:val="en-US"/>
        </w:rPr>
      </w:pPr>
      <w:r>
        <w:rPr>
          <w:lang w:val="en-US"/>
        </w:rPr>
        <w:t>Waitress at Salsa</w:t>
      </w:r>
      <w:r w:rsidR="00B57C72">
        <w:rPr>
          <w:lang w:val="en-US"/>
        </w:rPr>
        <w:t xml:space="preserve"> </w:t>
      </w:r>
      <w:r>
        <w:rPr>
          <w:lang w:val="en-US"/>
        </w:rPr>
        <w:t xml:space="preserve">Casino </w:t>
      </w:r>
      <w:r w:rsidR="002E1896">
        <w:rPr>
          <w:lang w:val="en-US"/>
        </w:rPr>
        <w:t>*2014 8</w:t>
      </w:r>
      <w:r w:rsidR="005020D4">
        <w:rPr>
          <w:lang w:val="en-US"/>
        </w:rPr>
        <w:t xml:space="preserve">months </w:t>
      </w:r>
    </w:p>
    <w:p w14:paraId="46CA8BBB" w14:textId="2D046BEF" w:rsidR="005020D4" w:rsidRDefault="005020D4">
      <w:pPr>
        <w:rPr>
          <w:lang w:val="en-US"/>
        </w:rPr>
      </w:pPr>
      <w:r>
        <w:rPr>
          <w:lang w:val="en-US"/>
        </w:rPr>
        <w:t xml:space="preserve">Jta supermarket </w:t>
      </w:r>
      <w:r w:rsidR="00564AB3">
        <w:rPr>
          <w:lang w:val="en-US"/>
        </w:rPr>
        <w:t>bakery attendant</w:t>
      </w:r>
      <w:r w:rsidR="00786BEF">
        <w:rPr>
          <w:lang w:val="en-US"/>
        </w:rPr>
        <w:t xml:space="preserve">\cake </w:t>
      </w:r>
      <w:r w:rsidR="000B1626">
        <w:rPr>
          <w:lang w:val="en-US"/>
        </w:rPr>
        <w:t xml:space="preserve">decorator. </w:t>
      </w:r>
      <w:r w:rsidR="00A4198D">
        <w:rPr>
          <w:lang w:val="en-US"/>
        </w:rPr>
        <w:t>Present</w:t>
      </w:r>
      <w:r w:rsidR="000B1626">
        <w:rPr>
          <w:lang w:val="en-US"/>
        </w:rPr>
        <w:t xml:space="preserve"> job</w:t>
      </w:r>
    </w:p>
    <w:p w14:paraId="35DF3F5A" w14:textId="66C86047" w:rsidR="008115E5" w:rsidRDefault="00D32AFE" w:rsidP="00BE53D1">
      <w:r>
        <w:rPr>
          <w:lang w:val="en-US"/>
        </w:rPr>
        <w:t xml:space="preserve">One year experience in cake </w:t>
      </w:r>
      <w:r w:rsidR="00D605D4">
        <w:rPr>
          <w:lang w:val="en-US"/>
        </w:rPr>
        <w:t>décor</w:t>
      </w:r>
      <w:r w:rsidR="00134D19">
        <w:rPr>
          <w:lang w:val="en-US"/>
        </w:rPr>
        <w:t>.</w:t>
      </w:r>
      <w:r w:rsidR="00D605D4">
        <w:rPr>
          <w:lang w:val="en-US"/>
        </w:rPr>
        <w:t xml:space="preserve"> </w:t>
      </w:r>
    </w:p>
    <w:p w14:paraId="7B870B56" w14:textId="227B350D" w:rsidR="008115E5" w:rsidRDefault="00DE701E" w:rsidP="00D605D4">
      <w:pPr>
        <w:pStyle w:val="Heading1"/>
        <w:rPr>
          <w:lang w:val="en-US"/>
        </w:rPr>
      </w:pPr>
      <w:sdt>
        <w:sdtPr>
          <w:id w:val="720946933"/>
          <w:placeholder>
            <w:docPart w:val="990355A42B5E48D188683E52EE361D7C"/>
          </w:placeholder>
          <w:temporary/>
          <w:showingPlcHdr/>
          <w15:appearance w15:val="hidden"/>
        </w:sdtPr>
        <w:sdtEndPr/>
        <w:sdtContent>
          <w:r w:rsidR="00691927">
            <w:t>Education</w:t>
          </w:r>
        </w:sdtContent>
      </w:sdt>
    </w:p>
    <w:p w14:paraId="144611FF" w14:textId="228BF228" w:rsidR="00436E20" w:rsidRDefault="00803183" w:rsidP="00776284">
      <w:pPr>
        <w:rPr>
          <w:lang w:val="en-US"/>
        </w:rPr>
      </w:pPr>
      <w:r>
        <w:rPr>
          <w:lang w:val="en-US"/>
        </w:rPr>
        <w:t xml:space="preserve">Attended </w:t>
      </w:r>
      <w:r w:rsidR="003B2266">
        <w:rPr>
          <w:lang w:val="en-US"/>
        </w:rPr>
        <w:t>Lon</w:t>
      </w:r>
      <w:r w:rsidR="00780DEC">
        <w:rPr>
          <w:lang w:val="en-US"/>
        </w:rPr>
        <w:t>g</w:t>
      </w:r>
      <w:r w:rsidR="003B2266">
        <w:rPr>
          <w:lang w:val="en-US"/>
        </w:rPr>
        <w:t>denville</w:t>
      </w:r>
      <w:r w:rsidR="00780DEC">
        <w:rPr>
          <w:lang w:val="en-US"/>
        </w:rPr>
        <w:t xml:space="preserve"> </w:t>
      </w:r>
      <w:r w:rsidR="00287D52">
        <w:rPr>
          <w:lang w:val="en-US"/>
        </w:rPr>
        <w:t>Presbyterian</w:t>
      </w:r>
      <w:r w:rsidR="003B2266">
        <w:rPr>
          <w:lang w:val="en-US"/>
        </w:rPr>
        <w:t xml:space="preserve"> Primary School</w:t>
      </w:r>
      <w:r w:rsidR="007A48A3">
        <w:rPr>
          <w:lang w:val="en-US"/>
        </w:rPr>
        <w:t xml:space="preserve"> </w:t>
      </w:r>
      <w:r w:rsidR="00436E20">
        <w:rPr>
          <w:lang w:val="en-US"/>
        </w:rPr>
        <w:t>1999-2004</w:t>
      </w:r>
    </w:p>
    <w:p w14:paraId="7D46DC37" w14:textId="12A1D1EA" w:rsidR="00776284" w:rsidRDefault="00436E20" w:rsidP="00776284">
      <w:pPr>
        <w:rPr>
          <w:lang w:val="en-US"/>
        </w:rPr>
      </w:pPr>
      <w:r>
        <w:rPr>
          <w:lang w:val="en-US"/>
        </w:rPr>
        <w:t>Carap</w:t>
      </w:r>
      <w:r w:rsidR="00332327">
        <w:rPr>
          <w:lang w:val="en-US"/>
        </w:rPr>
        <w:t>ich</w:t>
      </w:r>
      <w:r w:rsidR="00BC7B86">
        <w:rPr>
          <w:lang w:val="en-US"/>
        </w:rPr>
        <w:t>a</w:t>
      </w:r>
      <w:r w:rsidR="00332327">
        <w:rPr>
          <w:lang w:val="en-US"/>
        </w:rPr>
        <w:t xml:space="preserve">ima </w:t>
      </w:r>
      <w:r w:rsidR="00287D52">
        <w:rPr>
          <w:lang w:val="en-US"/>
        </w:rPr>
        <w:t xml:space="preserve"> </w:t>
      </w:r>
      <w:r w:rsidR="00332327">
        <w:rPr>
          <w:lang w:val="en-US"/>
        </w:rPr>
        <w:t xml:space="preserve">west Secondary school </w:t>
      </w:r>
      <w:r w:rsidR="00AA0114">
        <w:rPr>
          <w:lang w:val="en-US"/>
        </w:rPr>
        <w:t>2004-2009</w:t>
      </w:r>
    </w:p>
    <w:p w14:paraId="02B747E6" w14:textId="770E60D7" w:rsidR="005E69E1" w:rsidRDefault="0027023E" w:rsidP="00776284">
      <w:pPr>
        <w:rPr>
          <w:lang w:val="en-US"/>
        </w:rPr>
      </w:pPr>
      <w:r>
        <w:rPr>
          <w:lang w:val="en-US"/>
        </w:rPr>
        <w:t xml:space="preserve">Graduated </w:t>
      </w:r>
    </w:p>
    <w:p w14:paraId="21D80396" w14:textId="4E547279" w:rsidR="0027023E" w:rsidRDefault="0027023E" w:rsidP="00776284">
      <w:pPr>
        <w:rPr>
          <w:lang w:val="en-US"/>
        </w:rPr>
      </w:pPr>
      <w:r>
        <w:rPr>
          <w:lang w:val="en-US"/>
        </w:rPr>
        <w:t xml:space="preserve">CXC subjects studied: </w:t>
      </w:r>
      <w:r w:rsidR="00445101">
        <w:rPr>
          <w:lang w:val="en-US"/>
        </w:rPr>
        <w:t>Math's, English, Principle O</w:t>
      </w:r>
      <w:r w:rsidR="00B533C6">
        <w:rPr>
          <w:lang w:val="en-US"/>
        </w:rPr>
        <w:t xml:space="preserve">f Business, </w:t>
      </w:r>
      <w:r w:rsidR="00062032">
        <w:rPr>
          <w:lang w:val="en-US"/>
        </w:rPr>
        <w:t xml:space="preserve">Principle Of </w:t>
      </w:r>
      <w:r w:rsidR="00D73805">
        <w:rPr>
          <w:lang w:val="en-US"/>
        </w:rPr>
        <w:t xml:space="preserve"> Accounts </w:t>
      </w:r>
      <w:r w:rsidR="00062032">
        <w:rPr>
          <w:lang w:val="en-US"/>
        </w:rPr>
        <w:t xml:space="preserve">,Social </w:t>
      </w:r>
      <w:r w:rsidR="00D73805">
        <w:rPr>
          <w:lang w:val="en-US"/>
        </w:rPr>
        <w:t>Studies</w:t>
      </w:r>
      <w:r w:rsidR="00CC103F">
        <w:rPr>
          <w:lang w:val="en-US"/>
        </w:rPr>
        <w:t>,</w:t>
      </w:r>
      <w:r w:rsidR="00B93722">
        <w:rPr>
          <w:lang w:val="en-US"/>
        </w:rPr>
        <w:t xml:space="preserve"> </w:t>
      </w:r>
      <w:r w:rsidR="00E12837">
        <w:rPr>
          <w:lang w:val="en-US"/>
        </w:rPr>
        <w:t>Information Technology</w:t>
      </w:r>
      <w:r w:rsidR="004B609C">
        <w:rPr>
          <w:lang w:val="en-US"/>
        </w:rPr>
        <w:t xml:space="preserve"> </w:t>
      </w:r>
    </w:p>
    <w:p w14:paraId="461B7E24" w14:textId="6FBF5766" w:rsidR="00920E93" w:rsidRDefault="00920E93" w:rsidP="00776284">
      <w:pPr>
        <w:rPr>
          <w:lang w:val="en-US"/>
        </w:rPr>
      </w:pPr>
      <w:r>
        <w:rPr>
          <w:lang w:val="en-US"/>
        </w:rPr>
        <w:t xml:space="preserve">English A grade </w:t>
      </w:r>
      <w:r w:rsidR="00021EBB">
        <w:rPr>
          <w:lang w:val="en-US"/>
        </w:rPr>
        <w:t>4</w:t>
      </w:r>
    </w:p>
    <w:p w14:paraId="74655D75" w14:textId="0637884D" w:rsidR="00021EBB" w:rsidRDefault="00021EBB" w:rsidP="00776284">
      <w:pPr>
        <w:rPr>
          <w:lang w:val="en-US"/>
        </w:rPr>
      </w:pPr>
      <w:r>
        <w:rPr>
          <w:lang w:val="en-US"/>
        </w:rPr>
        <w:t xml:space="preserve">Principle Of Business grade </w:t>
      </w:r>
      <w:r w:rsidR="00CE6CCE">
        <w:rPr>
          <w:lang w:val="en-US"/>
        </w:rPr>
        <w:t>3</w:t>
      </w:r>
    </w:p>
    <w:p w14:paraId="0A4E7747" w14:textId="3EA374BB" w:rsidR="008115E5" w:rsidRPr="002F78B0" w:rsidRDefault="00CE6CCE" w:rsidP="002F78B0">
      <w:pPr>
        <w:rPr>
          <w:lang w:val="en-US"/>
        </w:rPr>
      </w:pPr>
      <w:r>
        <w:rPr>
          <w:lang w:val="en-US"/>
        </w:rPr>
        <w:t xml:space="preserve">Currently </w:t>
      </w:r>
      <w:r w:rsidR="00A54AA5">
        <w:rPr>
          <w:lang w:val="en-US"/>
        </w:rPr>
        <w:t xml:space="preserve">resitting Cxc math's, </w:t>
      </w:r>
      <w:r w:rsidR="00672AD2">
        <w:rPr>
          <w:lang w:val="en-US"/>
        </w:rPr>
        <w:t xml:space="preserve">English and Human and social biology. </w:t>
      </w:r>
      <w:r w:rsidR="00AE3B77">
        <w:rPr>
          <w:lang w:val="en-US"/>
        </w:rPr>
        <w:t>M</w:t>
      </w:r>
      <w:r w:rsidR="008D5C07">
        <w:rPr>
          <w:lang w:val="en-US"/>
        </w:rPr>
        <w:t>ay/June 2</w:t>
      </w:r>
      <w:r w:rsidR="00C826C8">
        <w:rPr>
          <w:lang w:val="en-US"/>
        </w:rPr>
        <w:t>01</w:t>
      </w:r>
      <w:r w:rsidR="00724237">
        <w:rPr>
          <w:lang w:val="en-US"/>
        </w:rPr>
        <w:t>6</w:t>
      </w:r>
      <w:r w:rsidR="007111DF">
        <w:rPr>
          <w:lang w:val="en-US"/>
        </w:rPr>
        <w:t>.</w:t>
      </w:r>
      <w:bookmarkStart w:id="0" w:name="_GoBack"/>
      <w:bookmarkEnd w:id="0"/>
    </w:p>
    <w:sectPr w:rsidR="008115E5" w:rsidRPr="002F78B0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DD683" w14:textId="77777777" w:rsidR="00DE701E" w:rsidRDefault="00DE701E">
      <w:r>
        <w:separator/>
      </w:r>
    </w:p>
  </w:endnote>
  <w:endnote w:type="continuationSeparator" w:id="0">
    <w:p w14:paraId="0D01B91F" w14:textId="77777777" w:rsidR="00DE701E" w:rsidRDefault="00DE7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C443" w14:textId="1206609F"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826C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2251E" w14:textId="77777777" w:rsidR="00DE701E" w:rsidRDefault="00DE701E">
      <w:r>
        <w:separator/>
      </w:r>
    </w:p>
  </w:footnote>
  <w:footnote w:type="continuationSeparator" w:id="0">
    <w:p w14:paraId="04FF19E4" w14:textId="77777777" w:rsidR="00DE701E" w:rsidRDefault="00DE7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A84A0" w14:textId="77777777" w:rsidR="008115E5" w:rsidRDefault="00691927"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7FE85C4" wp14:editId="3A5E797C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F673E3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5A9A9" w14:textId="77777777" w:rsidR="008115E5" w:rsidRDefault="00691927"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567563F" wp14:editId="7864A4A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0E4901" w14:textId="77777777"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567563F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80E4901" w14:textId="77777777"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48"/>
    <w:rsid w:val="00021EBB"/>
    <w:rsid w:val="00026AB6"/>
    <w:rsid w:val="00062032"/>
    <w:rsid w:val="0006652E"/>
    <w:rsid w:val="000B1626"/>
    <w:rsid w:val="000C32FE"/>
    <w:rsid w:val="000F6193"/>
    <w:rsid w:val="00134D19"/>
    <w:rsid w:val="001D1460"/>
    <w:rsid w:val="0027023E"/>
    <w:rsid w:val="00287D52"/>
    <w:rsid w:val="002E1896"/>
    <w:rsid w:val="002F78B0"/>
    <w:rsid w:val="00321582"/>
    <w:rsid w:val="00332327"/>
    <w:rsid w:val="003A62C3"/>
    <w:rsid w:val="003B2266"/>
    <w:rsid w:val="00436E20"/>
    <w:rsid w:val="00445101"/>
    <w:rsid w:val="00455C05"/>
    <w:rsid w:val="004B609C"/>
    <w:rsid w:val="005020D4"/>
    <w:rsid w:val="00553F7F"/>
    <w:rsid w:val="00561A7A"/>
    <w:rsid w:val="00564AB3"/>
    <w:rsid w:val="005C2F88"/>
    <w:rsid w:val="005E69E1"/>
    <w:rsid w:val="00672AD2"/>
    <w:rsid w:val="006804AE"/>
    <w:rsid w:val="00691927"/>
    <w:rsid w:val="006B0D48"/>
    <w:rsid w:val="006B320B"/>
    <w:rsid w:val="007111DF"/>
    <w:rsid w:val="00724237"/>
    <w:rsid w:val="00776284"/>
    <w:rsid w:val="00780DEC"/>
    <w:rsid w:val="00786BEF"/>
    <w:rsid w:val="007A48A3"/>
    <w:rsid w:val="00803183"/>
    <w:rsid w:val="008115E5"/>
    <w:rsid w:val="0084220C"/>
    <w:rsid w:val="008D5C07"/>
    <w:rsid w:val="008D777A"/>
    <w:rsid w:val="00920E93"/>
    <w:rsid w:val="009A377E"/>
    <w:rsid w:val="009E5C49"/>
    <w:rsid w:val="00A04734"/>
    <w:rsid w:val="00A4198D"/>
    <w:rsid w:val="00A54AA5"/>
    <w:rsid w:val="00A70700"/>
    <w:rsid w:val="00AA0114"/>
    <w:rsid w:val="00AE3B77"/>
    <w:rsid w:val="00B533C6"/>
    <w:rsid w:val="00B57C72"/>
    <w:rsid w:val="00B93722"/>
    <w:rsid w:val="00BC7B86"/>
    <w:rsid w:val="00BE53D1"/>
    <w:rsid w:val="00BF5D15"/>
    <w:rsid w:val="00C024F1"/>
    <w:rsid w:val="00C826C8"/>
    <w:rsid w:val="00CB48A0"/>
    <w:rsid w:val="00CC103F"/>
    <w:rsid w:val="00CC225E"/>
    <w:rsid w:val="00CE57C2"/>
    <w:rsid w:val="00CE6CCE"/>
    <w:rsid w:val="00D32AFE"/>
    <w:rsid w:val="00D605D4"/>
    <w:rsid w:val="00D73805"/>
    <w:rsid w:val="00DE701E"/>
    <w:rsid w:val="00DF4CF9"/>
    <w:rsid w:val="00E12837"/>
    <w:rsid w:val="00E27BF3"/>
    <w:rsid w:val="00F11882"/>
    <w:rsid w:val="00F47F64"/>
    <w:rsid w:val="00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EED94"/>
  <w15:chartTrackingRefBased/>
  <w15:docId w15:val="{2E19E940-6A49-484E-A7E9-2A2E06DA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E27BF3"/>
    <w:rPr>
      <w:color w:val="53C3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321-8324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0A0E98B-802A-4C5C-9DAB-9838F8EA55AD%7dtf1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483A1423C473E9AEFB7E95ED20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5880B-EC67-400B-BFC8-F4903B732C0F}"/>
      </w:docPartPr>
      <w:docPartBody>
        <w:p w:rsidR="00000000" w:rsidRDefault="005D70C6">
          <w:pPr>
            <w:pStyle w:val="D17483A1423C473E9AEFB7E95ED20A3A"/>
          </w:pPr>
          <w:r>
            <w:t>Experience</w:t>
          </w:r>
        </w:p>
      </w:docPartBody>
    </w:docPart>
    <w:docPart>
      <w:docPartPr>
        <w:name w:val="AC6C1F7189B946AB8E7FC8AF74CEF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0166F-5C0A-461E-8100-34481F6149C7}"/>
      </w:docPartPr>
      <w:docPartBody>
        <w:p w:rsidR="00000000" w:rsidRDefault="005D70C6">
          <w:pPr>
            <w:pStyle w:val="AC6C1F7189B946AB8E7FC8AF74CEF0DF"/>
          </w:pPr>
          <w:r>
            <w:t>Name of Employer</w:t>
          </w:r>
        </w:p>
      </w:docPartBody>
    </w:docPart>
    <w:docPart>
      <w:docPartPr>
        <w:name w:val="990355A42B5E48D188683E52EE361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9FA1D-0F22-4223-9C58-DBFA2DDDE3E5}"/>
      </w:docPartPr>
      <w:docPartBody>
        <w:p w:rsidR="00000000" w:rsidRDefault="005D70C6">
          <w:pPr>
            <w:pStyle w:val="990355A42B5E48D188683E52EE361D7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C6"/>
    <w:rsid w:val="005D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7AFDA3B8AE49B6A71E9518FC781021">
    <w:name w:val="0B7AFDA3B8AE49B6A71E9518FC781021"/>
  </w:style>
  <w:style w:type="paragraph" w:customStyle="1" w:styleId="F311A51BBD814B9D989B9462FAE6079B">
    <w:name w:val="F311A51BBD814B9D989B9462FAE6079B"/>
  </w:style>
  <w:style w:type="paragraph" w:customStyle="1" w:styleId="A0EAECBCEB1A41E1B02FBA06988FB990">
    <w:name w:val="A0EAECBCEB1A41E1B02FBA06988FB990"/>
  </w:style>
  <w:style w:type="paragraph" w:customStyle="1" w:styleId="54285464A2DF4D13A994E5CC4F58462C">
    <w:name w:val="54285464A2DF4D13A994E5CC4F58462C"/>
  </w:style>
  <w:style w:type="paragraph" w:customStyle="1" w:styleId="D17483A1423C473E9AEFB7E95ED20A3A">
    <w:name w:val="D17483A1423C473E9AEFB7E95ED20A3A"/>
  </w:style>
  <w:style w:type="paragraph" w:customStyle="1" w:styleId="AC6C1F7189B946AB8E7FC8AF74CEF0DF">
    <w:name w:val="AC6C1F7189B946AB8E7FC8AF74CEF0DF"/>
  </w:style>
  <w:style w:type="paragraph" w:customStyle="1" w:styleId="E3E91E34227E42D7B0078614601761B0">
    <w:name w:val="E3E91E34227E42D7B0078614601761B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9ACFB5D6D02D4C67ACB608FE3F04EFE3">
    <w:name w:val="9ACFB5D6D02D4C67ACB608FE3F04EFE3"/>
  </w:style>
  <w:style w:type="paragraph" w:customStyle="1" w:styleId="990355A42B5E48D188683E52EE361D7C">
    <w:name w:val="990355A42B5E48D188683E52EE361D7C"/>
  </w:style>
  <w:style w:type="paragraph" w:customStyle="1" w:styleId="50BFDD3317E049D0924D986E32752FC3">
    <w:name w:val="50BFDD3317E049D0924D986E32752FC3"/>
  </w:style>
  <w:style w:type="paragraph" w:customStyle="1" w:styleId="48B95127F1BB4071AFBEFEF606180DD2">
    <w:name w:val="48B95127F1BB4071AFBEFEF606180DD2"/>
  </w:style>
  <w:style w:type="paragraph" w:customStyle="1" w:styleId="5E2C40F7990F41E1BCEA6E76D15B9BA8">
    <w:name w:val="5E2C40F7990F41E1BCEA6E76D15B9B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F2B5D-4317-49E5-9769-397C9A64E69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{50A0E98B-802A-4C5C-9DAB-9838F8EA55AD}tf10002018.dotx</Template>
  <TotalTime>95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ushabel flanders</dc:creator>
  <cp:keywords/>
  <dc:description/>
  <cp:lastModifiedBy>ushabel flanders</cp:lastModifiedBy>
  <cp:revision>72</cp:revision>
  <dcterms:created xsi:type="dcterms:W3CDTF">2016-05-23T15:55:00Z</dcterms:created>
  <dcterms:modified xsi:type="dcterms:W3CDTF">2016-05-23T17:30:00Z</dcterms:modified>
</cp:coreProperties>
</file>