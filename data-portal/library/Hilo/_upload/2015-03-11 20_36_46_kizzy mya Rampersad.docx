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Author"/>
        <w:tag w:val=""/>
        <w:id w:val="1246310863"/>
        <w:placeholder>
          <w:docPart w:val="E9A5C035B15D46888D69878055553E3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AB662C" w:rsidRDefault="00F77A69">
          <w:pPr>
            <w:pStyle w:val="Title"/>
          </w:pPr>
          <w:r>
            <w:t>kizzy mya Rampersad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657"/>
        <w:gridCol w:w="7415"/>
      </w:tblGrid>
      <w:tr w:rsidR="00AB662C" w:rsidTr="00AB66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AB662C" w:rsidRDefault="00AB662C"/>
        </w:tc>
        <w:tc>
          <w:tcPr>
            <w:tcW w:w="4087" w:type="pct"/>
          </w:tcPr>
          <w:p w:rsidR="00AB662C" w:rsidRDefault="00AB662C"/>
        </w:tc>
      </w:tr>
      <w:tr w:rsidR="00AB662C" w:rsidTr="00AB662C">
        <w:tc>
          <w:tcPr>
            <w:tcW w:w="913" w:type="pct"/>
          </w:tcPr>
          <w:p w:rsidR="00AB662C" w:rsidRDefault="00AB662C"/>
        </w:tc>
        <w:tc>
          <w:tcPr>
            <w:tcW w:w="4087" w:type="pct"/>
          </w:tcPr>
          <w:p w:rsidR="00AB662C" w:rsidRDefault="00F77A69" w:rsidP="00F77A69">
            <w:pPr>
              <w:pStyle w:val="ContactInfo"/>
            </w:pPr>
            <w:r>
              <w:t xml:space="preserve">31 Abercromby street, st.joseph </w:t>
            </w:r>
            <w:r w:rsidR="0078100B">
              <w:t> </w:t>
            </w:r>
            <w:r w:rsidR="0078100B">
              <w:rPr>
                <w:color w:val="A6A6A6" w:themeColor="background1" w:themeShade="A6"/>
              </w:rPr>
              <w:t>|</w:t>
            </w:r>
            <w:r w:rsidR="0078100B">
              <w:t> </w:t>
            </w:r>
            <w:r>
              <w:t>868-332-2444</w:t>
            </w:r>
            <w:r w:rsidR="0078100B">
              <w:t> </w:t>
            </w:r>
            <w:r w:rsidR="0078100B">
              <w:rPr>
                <w:color w:val="A6A6A6" w:themeColor="background1" w:themeShade="A6"/>
              </w:rPr>
              <w:t>|</w:t>
            </w:r>
            <w:r w:rsidR="0078100B">
              <w:t> </w:t>
            </w:r>
            <w:r>
              <w:t>michelleagbe@yahoo.com</w:t>
            </w:r>
          </w:p>
        </w:tc>
      </w:tr>
    </w:tbl>
    <w:p w:rsidR="00AB662C" w:rsidRDefault="0078100B">
      <w:pPr>
        <w:pStyle w:val="SectionHeading"/>
      </w:pPr>
      <w:r>
        <w:t>Summary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ummary"/>
      </w:tblPr>
      <w:tblGrid>
        <w:gridCol w:w="1657"/>
        <w:gridCol w:w="7415"/>
      </w:tblGrid>
      <w:tr w:rsidR="00AB662C" w:rsidTr="00AB66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AB662C" w:rsidRDefault="00AB662C"/>
        </w:tc>
        <w:tc>
          <w:tcPr>
            <w:tcW w:w="4087" w:type="pct"/>
          </w:tcPr>
          <w:p w:rsidR="00AB662C" w:rsidRDefault="00AB662C"/>
        </w:tc>
      </w:tr>
      <w:tr w:rsidR="00AB662C" w:rsidTr="00AB662C">
        <w:tc>
          <w:tcPr>
            <w:tcW w:w="913" w:type="pct"/>
          </w:tcPr>
          <w:p w:rsidR="00AB662C" w:rsidRDefault="00AB662C"/>
        </w:tc>
        <w:tc>
          <w:tcPr>
            <w:tcW w:w="4087" w:type="pct"/>
          </w:tcPr>
          <w:p w:rsidR="00AB662C" w:rsidRDefault="00F77A69" w:rsidP="00F77A69">
            <w:r>
              <w:t>To do my very best</w:t>
            </w:r>
          </w:p>
        </w:tc>
      </w:tr>
    </w:tbl>
    <w:p w:rsidR="00AB662C" w:rsidRDefault="0078100B">
      <w:pPr>
        <w:pStyle w:val="SectionHeading"/>
      </w:pPr>
      <w:r>
        <w:t>Computer Skills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kills"/>
      </w:tblPr>
      <w:tblGrid>
        <w:gridCol w:w="1657"/>
        <w:gridCol w:w="7415"/>
      </w:tblGrid>
      <w:tr w:rsidR="00AB662C" w:rsidTr="00AB66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AB662C" w:rsidRDefault="00AB662C"/>
        </w:tc>
        <w:tc>
          <w:tcPr>
            <w:tcW w:w="4087" w:type="pct"/>
          </w:tcPr>
          <w:p w:rsidR="00AB662C" w:rsidRDefault="00AB662C"/>
        </w:tc>
      </w:tr>
      <w:tr w:rsidR="00AB662C" w:rsidTr="00AB662C">
        <w:tc>
          <w:tcPr>
            <w:tcW w:w="913" w:type="pct"/>
          </w:tcPr>
          <w:p w:rsidR="00AB662C" w:rsidRDefault="00AB662C"/>
        </w:tc>
        <w:tc>
          <w:tcPr>
            <w:tcW w:w="4087" w:type="pct"/>
          </w:tcPr>
          <w:p w:rsidR="00AB662C" w:rsidRDefault="0078100B">
            <w:pPr>
              <w:pStyle w:val="Subsection"/>
            </w:pPr>
            <w:r>
              <w:t>Languages</w:t>
            </w:r>
          </w:p>
          <w:p w:rsidR="00AB662C" w:rsidRDefault="00F77A69" w:rsidP="00F77A69">
            <w:pPr>
              <w:pStyle w:val="ListBullet"/>
            </w:pPr>
            <w:r>
              <w:t>English</w:t>
            </w:r>
          </w:p>
        </w:tc>
      </w:tr>
      <w:sdt>
        <w:sdtPr>
          <w:id w:val="1857463929"/>
          <w15:repeatingSection/>
        </w:sdtPr>
        <w:sdtEndPr/>
        <w:sdtContent>
          <w:sdt>
            <w:sdtPr>
              <w:id w:val="2011181661"/>
              <w:placeholder>
                <w:docPart w:val="CA858BBBF1B6468C9FFF58E3EE2A09CD"/>
              </w:placeholder>
              <w15:repeatingSectionItem/>
            </w:sdtPr>
            <w:sdtEndPr/>
            <w:sdtContent>
              <w:tr w:rsidR="00AB662C" w:rsidTr="00AB662C">
                <w:tc>
                  <w:tcPr>
                    <w:tcW w:w="913" w:type="pct"/>
                  </w:tcPr>
                  <w:p w:rsidR="00AB662C" w:rsidRDefault="00AB662C"/>
                </w:tc>
                <w:tc>
                  <w:tcPr>
                    <w:tcW w:w="4087" w:type="pct"/>
                  </w:tcPr>
                  <w:p w:rsidR="00AB662C" w:rsidRDefault="0078100B">
                    <w:pPr>
                      <w:pStyle w:val="Subsection"/>
                    </w:pPr>
                    <w:r>
                      <w:t>Software</w:t>
                    </w:r>
                  </w:p>
                  <w:p w:rsidR="00AB662C" w:rsidRDefault="00F77A69" w:rsidP="00F77A69">
                    <w:pPr>
                      <w:pStyle w:val="ListBullet"/>
                    </w:pPr>
                    <w:r>
                      <w:t>Secondary School level</w:t>
                    </w:r>
                  </w:p>
                </w:tc>
              </w:tr>
            </w:sdtContent>
          </w:sdt>
        </w:sdtContent>
      </w:sdt>
    </w:tbl>
    <w:p w:rsidR="00AB662C" w:rsidRDefault="0078100B">
      <w:pPr>
        <w:pStyle w:val="SectionHeading"/>
      </w:pPr>
      <w:r>
        <w:t>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657"/>
        <w:gridCol w:w="7415"/>
      </w:tblGrid>
      <w:tr w:rsidR="00AB662C" w:rsidTr="00AB66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AB662C" w:rsidRDefault="00AB662C">
            <w:pPr>
              <w:spacing w:line="240" w:lineRule="auto"/>
            </w:pPr>
          </w:p>
        </w:tc>
        <w:tc>
          <w:tcPr>
            <w:tcW w:w="4087" w:type="pct"/>
          </w:tcPr>
          <w:p w:rsidR="00AB662C" w:rsidRDefault="00AB662C">
            <w:pPr>
              <w:spacing w:line="240" w:lineRule="auto"/>
            </w:pPr>
          </w:p>
        </w:tc>
      </w:tr>
      <w:tr w:rsidR="00AB662C" w:rsidTr="00AB662C">
        <w:tc>
          <w:tcPr>
            <w:tcW w:w="913" w:type="pct"/>
          </w:tcPr>
          <w:p w:rsidR="00AB662C" w:rsidRDefault="00F77A69" w:rsidP="00F77A69">
            <w:pPr>
              <w:pStyle w:val="Date"/>
            </w:pPr>
            <w:r>
              <w:t>01/08/2013</w:t>
            </w:r>
          </w:p>
        </w:tc>
        <w:tc>
          <w:tcPr>
            <w:tcW w:w="4087" w:type="pct"/>
          </w:tcPr>
          <w:p w:rsidR="00AB662C" w:rsidRDefault="00F77A69">
            <w:pPr>
              <w:pStyle w:val="Subsection"/>
            </w:pPr>
            <w:r>
              <w:t>Trainee</w:t>
            </w:r>
            <w:r w:rsidR="0078100B">
              <w:t>,  </w:t>
            </w:r>
            <w:r>
              <w:rPr>
                <w:rStyle w:val="Emphasis"/>
              </w:rPr>
              <w:t>MR.BIGGS</w:t>
            </w:r>
          </w:p>
          <w:p w:rsidR="00AB662C" w:rsidRDefault="00F77A69" w:rsidP="00F77A69">
            <w:pPr>
              <w:pStyle w:val="ListBullet"/>
            </w:pPr>
            <w:r>
              <w:t>Reception Clerk</w:t>
            </w:r>
          </w:p>
          <w:p w:rsidR="00F77A69" w:rsidRDefault="00F77A69" w:rsidP="00F77A69">
            <w:pPr>
              <w:pStyle w:val="ListBullet"/>
            </w:pPr>
            <w:r>
              <w:t>Kitchen Assistant</w:t>
            </w:r>
          </w:p>
          <w:p w:rsidR="00F77A69" w:rsidRDefault="00F77A69" w:rsidP="00F77A69">
            <w:pPr>
              <w:pStyle w:val="ListBullet"/>
              <w:numPr>
                <w:ilvl w:val="0"/>
                <w:numId w:val="0"/>
              </w:numPr>
              <w:ind w:left="101"/>
            </w:pPr>
          </w:p>
        </w:tc>
      </w:tr>
      <w:sdt>
        <w:sdtPr>
          <w:rPr>
            <w:color w:val="595959" w:themeColor="text1" w:themeTint="A6"/>
          </w:rPr>
          <w:id w:val="-1144189173"/>
          <w15:repeatingSection/>
        </w:sdtPr>
        <w:sdtEndPr/>
        <w:sdtContent>
          <w:sdt>
            <w:sdtPr>
              <w:rPr>
                <w:color w:val="595959" w:themeColor="text1" w:themeTint="A6"/>
              </w:rPr>
              <w:id w:val="-693077924"/>
              <w:placeholder>
                <w:docPart w:val="CA858BBBF1B6468C9FFF58E3EE2A09CD"/>
              </w:placeholder>
              <w15:repeatingSectionItem/>
            </w:sdtPr>
            <w:sdtEndPr/>
            <w:sdtContent>
              <w:tr w:rsidR="00AB662C" w:rsidTr="00AB662C">
                <w:tc>
                  <w:tcPr>
                    <w:tcW w:w="913" w:type="pct"/>
                  </w:tcPr>
                  <w:p w:rsidR="00AB662C" w:rsidRDefault="00F77A69" w:rsidP="00F77A69">
                    <w:pPr>
                      <w:pStyle w:val="Date"/>
                    </w:pPr>
                    <w:r>
                      <w:t>01/08/2014</w:t>
                    </w:r>
                  </w:p>
                </w:tc>
                <w:tc>
                  <w:tcPr>
                    <w:tcW w:w="4087" w:type="pct"/>
                  </w:tcPr>
                  <w:p w:rsidR="00AB662C" w:rsidRDefault="00F77A69">
                    <w:pPr>
                      <w:pStyle w:val="Subsection"/>
                    </w:pPr>
                    <w:r>
                      <w:t>Assistant</w:t>
                    </w:r>
                    <w:r w:rsidR="0078100B">
                      <w:t>,  </w:t>
                    </w:r>
                    <w:r>
                      <w:rPr>
                        <w:rStyle w:val="Emphasis"/>
                      </w:rPr>
                      <w:t>Clerk</w:t>
                    </w:r>
                  </w:p>
                  <w:p w:rsidR="0079163F" w:rsidRDefault="0079163F" w:rsidP="0079163F">
                    <w:pPr>
                      <w:pStyle w:val="ListBullet"/>
                    </w:pPr>
                    <w:r>
                      <w:t>Received calls</w:t>
                    </w:r>
                  </w:p>
                  <w:p w:rsidR="0079163F" w:rsidRDefault="0079163F" w:rsidP="0079163F">
                    <w:pPr>
                      <w:pStyle w:val="ListBullet"/>
                    </w:pPr>
                    <w:r>
                      <w:t>Contact customers</w:t>
                    </w:r>
                  </w:p>
                  <w:p w:rsidR="001F59CB" w:rsidRDefault="0079163F" w:rsidP="0079163F">
                    <w:pPr>
                      <w:pStyle w:val="ListBullet"/>
                    </w:pPr>
                    <w:r>
                      <w:t>Assist. Chef</w:t>
                    </w:r>
                  </w:p>
                  <w:p w:rsidR="00AB662C" w:rsidRDefault="001F59CB" w:rsidP="0079163F">
                    <w:pPr>
                      <w:pStyle w:val="ListBullet"/>
                    </w:pPr>
                    <w:r>
                      <w:t>Cashier</w:t>
                    </w:r>
                  </w:p>
                </w:tc>
                <w:bookmarkStart w:id="0" w:name="_GoBack"/>
                <w:bookmarkEnd w:id="0"/>
              </w:tr>
            </w:sdtContent>
          </w:sdt>
        </w:sdtContent>
      </w:sdt>
    </w:tbl>
    <w:p w:rsidR="00AB662C" w:rsidRDefault="0078100B">
      <w:pPr>
        <w:pStyle w:val="SectionHeading"/>
      </w:pPr>
      <w:r>
        <w:t>Education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657"/>
        <w:gridCol w:w="7415"/>
      </w:tblGrid>
      <w:tr w:rsidR="00AB662C" w:rsidTr="00AB66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AB662C" w:rsidRDefault="00AB662C">
            <w:pPr>
              <w:spacing w:line="240" w:lineRule="auto"/>
            </w:pPr>
          </w:p>
        </w:tc>
        <w:tc>
          <w:tcPr>
            <w:tcW w:w="4087" w:type="pct"/>
          </w:tcPr>
          <w:p w:rsidR="00AB662C" w:rsidRDefault="00AB662C">
            <w:pPr>
              <w:spacing w:line="240" w:lineRule="auto"/>
            </w:pPr>
          </w:p>
        </w:tc>
      </w:tr>
      <w:tr w:rsidR="00AB662C" w:rsidTr="00AB662C">
        <w:tc>
          <w:tcPr>
            <w:tcW w:w="913" w:type="pct"/>
          </w:tcPr>
          <w:p w:rsidR="00AB662C" w:rsidRDefault="001C7354" w:rsidP="001C7354">
            <w:pPr>
              <w:pStyle w:val="Date"/>
            </w:pPr>
            <w:r>
              <w:t>01/09/10-06/07/12</w:t>
            </w:r>
          </w:p>
        </w:tc>
        <w:tc>
          <w:tcPr>
            <w:tcW w:w="4087" w:type="pct"/>
          </w:tcPr>
          <w:p w:rsidR="00AB662C" w:rsidRDefault="001C7354" w:rsidP="001C7354">
            <w:pPr>
              <w:pStyle w:val="Subsection"/>
            </w:pPr>
            <w:r>
              <w:t>Secondary level 1-2</w:t>
            </w:r>
            <w:r w:rsidR="0078100B">
              <w:t>,  </w:t>
            </w:r>
            <w:r>
              <w:rPr>
                <w:rStyle w:val="Emphasis"/>
              </w:rPr>
              <w:t>St. Charles High School</w:t>
            </w:r>
          </w:p>
        </w:tc>
      </w:tr>
      <w:sdt>
        <w:sdtPr>
          <w:id w:val="1945648944"/>
          <w15:repeatingSection/>
        </w:sdtPr>
        <w:sdtEndPr/>
        <w:sdtContent>
          <w:sdt>
            <w:sdtPr>
              <w:id w:val="1768577862"/>
              <w:placeholder>
                <w:docPart w:val="CA858BBBF1B6468C9FFF58E3EE2A09CD"/>
              </w:placeholder>
              <w15:repeatingSectionItem/>
            </w:sdtPr>
            <w:sdtEndPr/>
            <w:sdtContent>
              <w:tr w:rsidR="00AB662C" w:rsidTr="00AB662C">
                <w:tc>
                  <w:tcPr>
                    <w:tcW w:w="913" w:type="pct"/>
                  </w:tcPr>
                  <w:p w:rsidR="00AB662C" w:rsidRDefault="001C7354" w:rsidP="001C7354">
                    <w:pPr>
                      <w:pStyle w:val="Date"/>
                    </w:pPr>
                    <w:r>
                      <w:t xml:space="preserve">01/09/12-06/07/14 </w:t>
                    </w:r>
                  </w:p>
                </w:tc>
                <w:tc>
                  <w:tcPr>
                    <w:tcW w:w="4087" w:type="pct"/>
                  </w:tcPr>
                  <w:p w:rsidR="00AB662C" w:rsidRDefault="001C7354" w:rsidP="001C7354">
                    <w:pPr>
                      <w:pStyle w:val="Subsection"/>
                    </w:pPr>
                    <w:r>
                      <w:t>Secondary level 3-4</w:t>
                    </w:r>
                    <w:r w:rsidR="0078100B">
                      <w:t>,  </w:t>
                    </w:r>
                    <w:r>
                      <w:rPr>
                        <w:rStyle w:val="Emphasis"/>
                      </w:rPr>
                      <w:t>San Fernando Secondary School</w:t>
                    </w:r>
                  </w:p>
                </w:tc>
              </w:tr>
            </w:sdtContent>
          </w:sdt>
          <w:sdt>
            <w:sdtPr>
              <w:id w:val="1211776398"/>
              <w:placeholder>
                <w:docPart w:val="054DD8929485443EBE4B09D5381422A6"/>
              </w:placeholder>
              <w15:repeatingSectionItem/>
            </w:sdtPr>
            <w:sdtEndPr/>
            <w:sdtContent>
              <w:tr w:rsidR="001C7354" w:rsidTr="00AB662C">
                <w:tc>
                  <w:tcPr>
                    <w:tcW w:w="913" w:type="pct"/>
                  </w:tcPr>
                  <w:p w:rsidR="001C7354" w:rsidRDefault="001C7354" w:rsidP="001C7354">
                    <w:pPr>
                      <w:pStyle w:val="Date"/>
                    </w:pPr>
                    <w:r>
                      <w:t xml:space="preserve">01/09/14-present </w:t>
                    </w:r>
                  </w:p>
                </w:tc>
                <w:tc>
                  <w:tcPr>
                    <w:tcW w:w="4087" w:type="pct"/>
                  </w:tcPr>
                  <w:p w:rsidR="001C7354" w:rsidRDefault="001C7354" w:rsidP="001C7354">
                    <w:pPr>
                      <w:pStyle w:val="Subsection"/>
                    </w:pPr>
                    <w:r>
                      <w:t>Secondary level 5,  </w:t>
                    </w:r>
                    <w:r>
                      <w:rPr>
                        <w:rStyle w:val="Emphasis"/>
                      </w:rPr>
                      <w:t>St. Augustine Secondary School Evening Classes</w:t>
                    </w:r>
                  </w:p>
                </w:tc>
              </w:tr>
            </w:sdtContent>
          </w:sdt>
        </w:sdtContent>
      </w:sdt>
    </w:tbl>
    <w:p w:rsidR="00AB662C" w:rsidRDefault="00AB662C"/>
    <w:sectPr w:rsidR="00AB662C">
      <w:footerReference w:type="default" r:id="rId8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B5E" w:rsidRDefault="00053B5E">
      <w:pPr>
        <w:spacing w:after="0"/>
      </w:pPr>
      <w:r>
        <w:separator/>
      </w:r>
    </w:p>
    <w:p w:rsidR="00053B5E" w:rsidRDefault="00053B5E"/>
  </w:endnote>
  <w:endnote w:type="continuationSeparator" w:id="0">
    <w:p w:rsidR="00053B5E" w:rsidRDefault="00053B5E">
      <w:pPr>
        <w:spacing w:after="0"/>
      </w:pPr>
      <w:r>
        <w:continuationSeparator/>
      </w:r>
    </w:p>
    <w:p w:rsidR="00053B5E" w:rsidRDefault="00053B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62C" w:rsidRDefault="0078100B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B5E" w:rsidRDefault="00053B5E">
      <w:pPr>
        <w:spacing w:after="0"/>
      </w:pPr>
      <w:r>
        <w:separator/>
      </w:r>
    </w:p>
    <w:p w:rsidR="00053B5E" w:rsidRDefault="00053B5E"/>
  </w:footnote>
  <w:footnote w:type="continuationSeparator" w:id="0">
    <w:p w:rsidR="00053B5E" w:rsidRDefault="00053B5E">
      <w:pPr>
        <w:spacing w:after="0"/>
      </w:pPr>
      <w:r>
        <w:continuationSeparator/>
      </w:r>
    </w:p>
    <w:p w:rsidR="00053B5E" w:rsidRDefault="00053B5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A69"/>
    <w:rsid w:val="00053B5E"/>
    <w:rsid w:val="001C7354"/>
    <w:rsid w:val="001F59CB"/>
    <w:rsid w:val="0078100B"/>
    <w:rsid w:val="0079163F"/>
    <w:rsid w:val="00AB662C"/>
    <w:rsid w:val="00F7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612C6-F71B-4986-93F7-CE265586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lle.Rampersad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A5C035B15D46888D69878055553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D8C98-0F6D-46BA-8341-DF7D139A54E7}"/>
      </w:docPartPr>
      <w:docPartBody>
        <w:p w:rsidR="00AB4476" w:rsidRDefault="00070493">
          <w:pPr>
            <w:pStyle w:val="E9A5C035B15D46888D69878055553E34"/>
          </w:pPr>
          <w:r>
            <w:t>[Your Name]</w:t>
          </w:r>
        </w:p>
      </w:docPartBody>
    </w:docPart>
    <w:docPart>
      <w:docPartPr>
        <w:name w:val="CA858BBBF1B6468C9FFF58E3EE2A0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495333-34AF-4982-9FF8-FAD8D58CB16B}"/>
      </w:docPartPr>
      <w:docPartBody>
        <w:p w:rsidR="00AB4476" w:rsidRDefault="00070493">
          <w:pPr>
            <w:pStyle w:val="CA858BBBF1B6468C9FFF58E3EE2A09C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54DD8929485443EBE4B09D538142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7086C-F051-4FF4-95DC-9E7160DA8C01}"/>
      </w:docPartPr>
      <w:docPartBody>
        <w:p w:rsidR="00AB4476" w:rsidRDefault="00104A72" w:rsidP="00104A72">
          <w:pPr>
            <w:pStyle w:val="054DD8929485443EBE4B09D5381422A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A72"/>
    <w:rsid w:val="00070493"/>
    <w:rsid w:val="00104A72"/>
    <w:rsid w:val="007D0D4D"/>
    <w:rsid w:val="00AB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A5C035B15D46888D69878055553E34">
    <w:name w:val="E9A5C035B15D46888D69878055553E34"/>
  </w:style>
  <w:style w:type="paragraph" w:customStyle="1" w:styleId="8791C9C9CFF042CFA5A8E7D1FD739AA2">
    <w:name w:val="8791C9C9CFF042CFA5A8E7D1FD739AA2"/>
  </w:style>
  <w:style w:type="paragraph" w:customStyle="1" w:styleId="54828E12F1944C56B3F0E723CC072B28">
    <w:name w:val="54828E12F1944C56B3F0E723CC072B28"/>
  </w:style>
  <w:style w:type="paragraph" w:customStyle="1" w:styleId="D613913F8DEC46B8A37F2BE4CE2F782A">
    <w:name w:val="D613913F8DEC46B8A37F2BE4CE2F782A"/>
  </w:style>
  <w:style w:type="paragraph" w:customStyle="1" w:styleId="59A4198BB22643899B1F5E484E2E496F">
    <w:name w:val="59A4198BB22643899B1F5E484E2E496F"/>
  </w:style>
  <w:style w:type="paragraph" w:customStyle="1" w:styleId="1A99071F1C2B4CE8BD5CAA5829E02674">
    <w:name w:val="1A99071F1C2B4CE8BD5CAA5829E02674"/>
  </w:style>
  <w:style w:type="character" w:styleId="PlaceholderText">
    <w:name w:val="Placeholder Text"/>
    <w:basedOn w:val="DefaultParagraphFont"/>
    <w:uiPriority w:val="99"/>
    <w:semiHidden/>
    <w:rsid w:val="00104A72"/>
    <w:rPr>
      <w:color w:val="808080"/>
    </w:rPr>
  </w:style>
  <w:style w:type="paragraph" w:customStyle="1" w:styleId="CA858BBBF1B6468C9FFF58E3EE2A09CD">
    <w:name w:val="CA858BBBF1B6468C9FFF58E3EE2A09CD"/>
  </w:style>
  <w:style w:type="paragraph" w:customStyle="1" w:styleId="B7EE30948840455FBB40F669638357B8">
    <w:name w:val="B7EE30948840455FBB40F669638357B8"/>
  </w:style>
  <w:style w:type="paragraph" w:customStyle="1" w:styleId="AE55193EB46E4FD1B047980D0BA5635D">
    <w:name w:val="AE55193EB46E4FD1B047980D0BA5635D"/>
  </w:style>
  <w:style w:type="paragraph" w:customStyle="1" w:styleId="A237409D65C74AD69A53A506125D4AA0">
    <w:name w:val="A237409D65C74AD69A53A506125D4AA0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465A6D98BFEF411397485F98145C38C6">
    <w:name w:val="465A6D98BFEF411397485F98145C38C6"/>
  </w:style>
  <w:style w:type="paragraph" w:customStyle="1" w:styleId="20232D2E48F64757A2B4FB4AC1D9C77F">
    <w:name w:val="20232D2E48F64757A2B4FB4AC1D9C77F"/>
  </w:style>
  <w:style w:type="paragraph" w:customStyle="1" w:styleId="8B36F37549D64E958999F9BE6B377063">
    <w:name w:val="8B36F37549D64E958999F9BE6B377063"/>
  </w:style>
  <w:style w:type="paragraph" w:customStyle="1" w:styleId="AFF9ED1866474CB3BE4883AD25F44D84">
    <w:name w:val="AFF9ED1866474CB3BE4883AD25F44D84"/>
  </w:style>
  <w:style w:type="paragraph" w:customStyle="1" w:styleId="054DD8929485443EBE4B09D5381422A6">
    <w:name w:val="054DD8929485443EBE4B09D5381422A6"/>
    <w:rsid w:val="00104A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45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kizzy mya Rampersad</dc:creator>
  <cp:keywords/>
  <cp:lastModifiedBy>Michelle Rampersad</cp:lastModifiedBy>
  <cp:revision>4</cp:revision>
  <dcterms:created xsi:type="dcterms:W3CDTF">2015-03-11T19:51:00Z</dcterms:created>
  <dcterms:modified xsi:type="dcterms:W3CDTF">2015-03-11T20:36:00Z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