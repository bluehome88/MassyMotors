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/>
      </w:tblPr>
      <w:tblGrid>
        <w:gridCol w:w="10080"/>
      </w:tblGrid>
      <w:tr w:rsidR="001851A9" w:rsidTr="00426195">
        <w:trPr>
          <w:trHeight w:val="256"/>
          <w:jc w:val="center"/>
        </w:trPr>
        <w:tc>
          <w:tcPr>
            <w:tcW w:w="10080" w:type="dxa"/>
          </w:tcPr>
          <w:p w:rsidR="001851A9" w:rsidRDefault="003C5499">
            <w:pPr>
              <w:pStyle w:val="SectionTitle"/>
            </w:pPr>
            <w:sdt>
              <w:sdtPr>
                <w:id w:val="1481961"/>
                <w:placeholder>
                  <w:docPart w:val="370DE4F29C3645D9A51397AC891347BA"/>
                </w:placeholder>
                <w:showingPlcHdr/>
              </w:sdtPr>
              <w:sdtContent>
                <w:r w:rsidR="005C23F7">
                  <w:t>Objectives</w:t>
                </w:r>
              </w:sdtContent>
            </w:sdt>
          </w:p>
        </w:tc>
      </w:tr>
      <w:tr w:rsidR="001851A9" w:rsidRPr="003F51EC" w:rsidTr="00426195">
        <w:trPr>
          <w:trHeight w:val="257"/>
          <w:jc w:val="center"/>
        </w:trPr>
        <w:tc>
          <w:tcPr>
            <w:tcW w:w="10080" w:type="dxa"/>
          </w:tcPr>
          <w:p w:rsidR="00C542B6" w:rsidRPr="00FB6295" w:rsidRDefault="00C542B6" w:rsidP="00C542B6">
            <w:pPr>
              <w:rPr>
                <w:rFonts w:ascii="Palatino Linotype" w:hAnsi="Palatino Linotype"/>
              </w:rPr>
            </w:pPr>
            <w:r w:rsidRPr="00FB6295">
              <w:rPr>
                <w:rFonts w:ascii="Palatino Linotype" w:hAnsi="Palatino Linotype"/>
              </w:rPr>
              <w:t>To launch a career in Psychology and Social Services by gaining valuable work experience, while significantly contributing to the achievement of an organization goals.</w:t>
            </w:r>
          </w:p>
          <w:p w:rsidR="001851A9" w:rsidRPr="003F51EC" w:rsidRDefault="001851A9" w:rsidP="00C542B6">
            <w:pPr>
              <w:pStyle w:val="Sectiondetails"/>
            </w:pPr>
          </w:p>
        </w:tc>
      </w:tr>
      <w:tr w:rsidR="00AA1866" w:rsidRPr="00AA1866" w:rsidTr="00426195">
        <w:trPr>
          <w:trHeight w:val="227"/>
          <w:jc w:val="center"/>
        </w:trPr>
        <w:tc>
          <w:tcPr>
            <w:tcW w:w="10080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426195">
        <w:trPr>
          <w:trHeight w:val="227"/>
          <w:jc w:val="center"/>
        </w:trPr>
        <w:sdt>
          <w:sdtPr>
            <w:id w:val="1482146"/>
            <w:placeholder>
              <w:docPart w:val="65902BB94BA8445ABAEF4FE7990E8354"/>
            </w:placeholder>
            <w:showingPlcHdr/>
          </w:sdtPr>
          <w:sdtContent>
            <w:tc>
              <w:tcPr>
                <w:tcW w:w="10080" w:type="dxa"/>
              </w:tcPr>
              <w:p w:rsidR="001851A9" w:rsidRDefault="005C23F7">
                <w:pPr>
                  <w:pStyle w:val="SectionTitle"/>
                </w:pPr>
                <w:r>
                  <w:t>Experience</w:t>
                </w:r>
              </w:p>
            </w:tc>
          </w:sdtContent>
        </w:sdt>
      </w:tr>
      <w:tr w:rsidR="001851A9" w:rsidRPr="003F51EC" w:rsidTr="00426195">
        <w:trPr>
          <w:trHeight w:val="239"/>
          <w:jc w:val="center"/>
        </w:trPr>
        <w:tc>
          <w:tcPr>
            <w:tcW w:w="10080" w:type="dxa"/>
          </w:tcPr>
          <w:p w:rsidR="001851A9" w:rsidRPr="003F51EC" w:rsidRDefault="003C5499" w:rsidP="00426195">
            <w:pPr>
              <w:pStyle w:val="Sectiondetails"/>
              <w:numPr>
                <w:ilvl w:val="0"/>
                <w:numId w:val="6"/>
              </w:numPr>
              <w:ind w:left="270" w:hanging="270"/>
            </w:pPr>
            <w:sdt>
              <w:sdtPr>
                <w:id w:val="1482295"/>
                <w:placeholder>
                  <w:docPart w:val="434E8C9E5F9049729198B48F0431E13C"/>
                </w:placeholder>
              </w:sdtPr>
              <w:sdtContent>
                <w:r w:rsidR="008F7A89">
                  <w:t>Year of Employment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1482301"/>
                <w:placeholder>
                  <w:docPart w:val="4A5D61535C054F8FB37E34479AD6EFB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F7A89">
                  <w:t>2009</w:t>
                </w:r>
              </w:sdtContent>
            </w:sdt>
          </w:p>
        </w:tc>
      </w:tr>
      <w:tr w:rsidR="001851A9" w:rsidRPr="003F51EC" w:rsidTr="00426195">
        <w:trPr>
          <w:trHeight w:val="223"/>
          <w:jc w:val="center"/>
        </w:trPr>
        <w:tc>
          <w:tcPr>
            <w:tcW w:w="10080" w:type="dxa"/>
          </w:tcPr>
          <w:p w:rsidR="001851A9" w:rsidRPr="003F51EC" w:rsidRDefault="003C5499" w:rsidP="00426195">
            <w:pPr>
              <w:pStyle w:val="Sectiondetails"/>
              <w:ind w:left="270"/>
            </w:pPr>
            <w:sdt>
              <w:sdtPr>
                <w:id w:val="1482321"/>
                <w:placeholder>
                  <w:docPart w:val="508C8CCFD40943178FE4F8556ACC1DD2"/>
                </w:placeholder>
              </w:sdtPr>
              <w:sdtContent>
                <w:proofErr w:type="spellStart"/>
                <w:r w:rsidR="008F7A89">
                  <w:t>Naparima</w:t>
                </w:r>
                <w:proofErr w:type="spellEnd"/>
                <w:r w:rsidR="008F7A89">
                  <w:t xml:space="preserve"> College </w:t>
                </w:r>
                <w:r w:rsidR="00426195">
                  <w:t>– San Fernando</w:t>
                </w:r>
              </w:sdtContent>
            </w:sdt>
            <w:r w:rsidR="005C23F7" w:rsidRPr="003F51EC">
              <w:t xml:space="preserve"> </w:t>
            </w:r>
          </w:p>
        </w:tc>
      </w:tr>
      <w:tr w:rsidR="001851A9" w:rsidRPr="003F51EC" w:rsidTr="00426195">
        <w:trPr>
          <w:trHeight w:val="403"/>
          <w:jc w:val="center"/>
        </w:trPr>
        <w:sdt>
          <w:sdtPr>
            <w:id w:val="1482412"/>
            <w:placeholder>
              <w:docPart w:val="76166FEE9F894B99821223FF48FEE2C5"/>
            </w:placeholder>
          </w:sdtPr>
          <w:sdtContent>
            <w:tc>
              <w:tcPr>
                <w:tcW w:w="10080" w:type="dxa"/>
              </w:tcPr>
              <w:p w:rsidR="001851A9" w:rsidRPr="003F51EC" w:rsidRDefault="00426195" w:rsidP="00426195">
                <w:pPr>
                  <w:pStyle w:val="Sectiondetails"/>
                  <w:ind w:left="270"/>
                </w:pPr>
                <w:r w:rsidRPr="008F7A89">
                  <w:rPr>
                    <w:b/>
                    <w:sz w:val="24"/>
                    <w:szCs w:val="24"/>
                  </w:rPr>
                  <w:t>Clerical Assistant</w:t>
                </w:r>
              </w:p>
            </w:tc>
          </w:sdtContent>
        </w:sdt>
      </w:tr>
      <w:tr w:rsidR="00426195" w:rsidTr="00426195">
        <w:trPr>
          <w:trHeight w:val="227"/>
          <w:jc w:val="center"/>
        </w:trPr>
        <w:tc>
          <w:tcPr>
            <w:tcW w:w="10080" w:type="dxa"/>
          </w:tcPr>
          <w:p w:rsidR="00426195" w:rsidRDefault="00426195" w:rsidP="00191DD9">
            <w:pPr>
              <w:pStyle w:val="SectionTitle"/>
            </w:pPr>
          </w:p>
        </w:tc>
      </w:tr>
      <w:tr w:rsidR="00426195" w:rsidRPr="003F51EC" w:rsidTr="00426195">
        <w:trPr>
          <w:trHeight w:val="239"/>
          <w:jc w:val="center"/>
        </w:trPr>
        <w:tc>
          <w:tcPr>
            <w:tcW w:w="10080" w:type="dxa"/>
          </w:tcPr>
          <w:p w:rsidR="00426195" w:rsidRPr="003F51EC" w:rsidRDefault="00426195" w:rsidP="00426195">
            <w:pPr>
              <w:pStyle w:val="Sectiondetails"/>
              <w:numPr>
                <w:ilvl w:val="0"/>
                <w:numId w:val="6"/>
              </w:numPr>
              <w:ind w:left="270" w:hanging="270"/>
            </w:pPr>
            <w:sdt>
              <w:sdtPr>
                <w:id w:val="1534509"/>
                <w:placeholder>
                  <w:docPart w:val="A0221708C9C34047B77818EF03293DB1"/>
                </w:placeholder>
              </w:sdtPr>
              <w:sdtContent>
                <w:r>
                  <w:t>Year of Employment</w:t>
                </w:r>
              </w:sdtContent>
            </w:sdt>
            <w:r w:rsidRPr="003F51EC">
              <w:t xml:space="preserve">  </w:t>
            </w:r>
            <w:sdt>
              <w:sdtPr>
                <w:id w:val="1534510"/>
                <w:placeholder>
                  <w:docPart w:val="FD3ACA84B47448398BC3A9A03CED79F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2009</w:t>
                </w:r>
              </w:sdtContent>
            </w:sdt>
          </w:p>
        </w:tc>
      </w:tr>
      <w:tr w:rsidR="00426195" w:rsidRPr="003F51EC" w:rsidTr="00426195">
        <w:trPr>
          <w:trHeight w:val="223"/>
          <w:jc w:val="center"/>
        </w:trPr>
        <w:tc>
          <w:tcPr>
            <w:tcW w:w="10080" w:type="dxa"/>
          </w:tcPr>
          <w:p w:rsidR="00426195" w:rsidRPr="003F51EC" w:rsidRDefault="00426195" w:rsidP="00426195">
            <w:pPr>
              <w:pStyle w:val="Sectiondetails"/>
              <w:ind w:left="270"/>
            </w:pPr>
            <w:sdt>
              <w:sdtPr>
                <w:id w:val="1534511"/>
                <w:placeholder>
                  <w:docPart w:val="C9B6575051E34714ACA05E7DF1243D06"/>
                </w:placeholder>
              </w:sdtPr>
              <w:sdtContent>
                <w:r>
                  <w:t>St. Joseph’s Convent</w:t>
                </w:r>
                <w:r>
                  <w:t xml:space="preserve"> – San Fernando</w:t>
                </w:r>
              </w:sdtContent>
            </w:sdt>
            <w:r w:rsidRPr="003F51EC">
              <w:t xml:space="preserve"> </w:t>
            </w:r>
          </w:p>
        </w:tc>
      </w:tr>
      <w:tr w:rsidR="00426195" w:rsidRPr="003F51EC" w:rsidTr="00426195">
        <w:trPr>
          <w:trHeight w:val="403"/>
          <w:jc w:val="center"/>
        </w:trPr>
        <w:sdt>
          <w:sdtPr>
            <w:id w:val="1534512"/>
            <w:placeholder>
              <w:docPart w:val="A8AD2A5D567B490B93B82FF78C5CC77F"/>
            </w:placeholder>
          </w:sdtPr>
          <w:sdtContent>
            <w:tc>
              <w:tcPr>
                <w:tcW w:w="10080" w:type="dxa"/>
              </w:tcPr>
              <w:p w:rsidR="00426195" w:rsidRPr="003F51EC" w:rsidRDefault="00426195" w:rsidP="00426195">
                <w:pPr>
                  <w:pStyle w:val="Sectiondetails"/>
                  <w:ind w:left="270"/>
                </w:pPr>
                <w:r w:rsidRPr="008F7A89">
                  <w:rPr>
                    <w:b/>
                    <w:sz w:val="24"/>
                    <w:szCs w:val="24"/>
                  </w:rPr>
                  <w:t>Clerical Assistant</w:t>
                </w:r>
              </w:p>
            </w:tc>
          </w:sdtContent>
        </w:sdt>
      </w:tr>
      <w:tr w:rsidR="00426195" w:rsidTr="00426195">
        <w:trPr>
          <w:trHeight w:val="227"/>
          <w:jc w:val="center"/>
        </w:trPr>
        <w:tc>
          <w:tcPr>
            <w:tcW w:w="10080" w:type="dxa"/>
          </w:tcPr>
          <w:p w:rsidR="00426195" w:rsidRDefault="00426195" w:rsidP="00191DD9">
            <w:pPr>
              <w:pStyle w:val="SectionTitle"/>
            </w:pPr>
          </w:p>
        </w:tc>
      </w:tr>
      <w:tr w:rsidR="00426195" w:rsidRPr="003F51EC" w:rsidTr="00426195">
        <w:trPr>
          <w:trHeight w:val="239"/>
          <w:jc w:val="center"/>
        </w:trPr>
        <w:tc>
          <w:tcPr>
            <w:tcW w:w="10080" w:type="dxa"/>
          </w:tcPr>
          <w:p w:rsidR="00426195" w:rsidRPr="003F51EC" w:rsidRDefault="00426195" w:rsidP="00426195">
            <w:pPr>
              <w:pStyle w:val="Sectiondetails"/>
              <w:numPr>
                <w:ilvl w:val="0"/>
                <w:numId w:val="6"/>
              </w:numPr>
              <w:ind w:left="270" w:hanging="270"/>
            </w:pPr>
            <w:sdt>
              <w:sdtPr>
                <w:id w:val="1534519"/>
                <w:placeholder>
                  <w:docPart w:val="B3A3BE26D5374E33AE3E43A162DE8D2E"/>
                </w:placeholder>
              </w:sdtPr>
              <w:sdtContent>
                <w:r>
                  <w:t>Year of Employment</w:t>
                </w:r>
              </w:sdtContent>
            </w:sdt>
            <w:r w:rsidRPr="003F51EC">
              <w:t xml:space="preserve">  </w:t>
            </w:r>
            <w:sdt>
              <w:sdtPr>
                <w:id w:val="1534520"/>
                <w:placeholder>
                  <w:docPart w:val="FCA597E61E904E1CBCAA77BF49C4304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2008</w:t>
                </w:r>
              </w:sdtContent>
            </w:sdt>
          </w:p>
        </w:tc>
      </w:tr>
      <w:tr w:rsidR="00426195" w:rsidRPr="003F51EC" w:rsidTr="00426195">
        <w:trPr>
          <w:trHeight w:val="223"/>
          <w:jc w:val="center"/>
        </w:trPr>
        <w:tc>
          <w:tcPr>
            <w:tcW w:w="10080" w:type="dxa"/>
          </w:tcPr>
          <w:p w:rsidR="00426195" w:rsidRPr="003F51EC" w:rsidRDefault="00426195" w:rsidP="00426195">
            <w:pPr>
              <w:pStyle w:val="Sectiondetails"/>
              <w:ind w:left="270"/>
            </w:pPr>
            <w:sdt>
              <w:sdtPr>
                <w:id w:val="1534521"/>
                <w:placeholder>
                  <w:docPart w:val="D8E320D9B47B4280A9AEA669EECFB52C"/>
                </w:placeholder>
              </w:sdtPr>
              <w:sdtContent>
                <w:proofErr w:type="spellStart"/>
                <w:r>
                  <w:t>Naparima</w:t>
                </w:r>
                <w:proofErr w:type="spellEnd"/>
                <w:r>
                  <w:t xml:space="preserve"> College – San Fernando</w:t>
                </w:r>
              </w:sdtContent>
            </w:sdt>
            <w:r w:rsidRPr="003F51EC">
              <w:t xml:space="preserve"> </w:t>
            </w:r>
          </w:p>
        </w:tc>
      </w:tr>
      <w:tr w:rsidR="00426195" w:rsidRPr="003F51EC" w:rsidTr="00426195">
        <w:trPr>
          <w:trHeight w:val="403"/>
          <w:jc w:val="center"/>
        </w:trPr>
        <w:sdt>
          <w:sdtPr>
            <w:id w:val="1534522"/>
            <w:placeholder>
              <w:docPart w:val="881F6D8EF9D546349A255756A86AD1ED"/>
            </w:placeholder>
          </w:sdtPr>
          <w:sdtContent>
            <w:tc>
              <w:tcPr>
                <w:tcW w:w="10080" w:type="dxa"/>
              </w:tcPr>
              <w:p w:rsidR="00426195" w:rsidRPr="003F51EC" w:rsidRDefault="00426195" w:rsidP="00426195">
                <w:pPr>
                  <w:pStyle w:val="Sectiondetails"/>
                  <w:ind w:left="270"/>
                </w:pPr>
                <w:r w:rsidRPr="008F7A89">
                  <w:rPr>
                    <w:b/>
                    <w:sz w:val="24"/>
                    <w:szCs w:val="24"/>
                  </w:rPr>
                  <w:t>Clerical Assistant</w:t>
                </w:r>
              </w:p>
            </w:tc>
          </w:sdtContent>
        </w:sdt>
      </w:tr>
      <w:tr w:rsidR="00426195" w:rsidTr="00426195">
        <w:trPr>
          <w:trHeight w:val="227"/>
          <w:jc w:val="center"/>
        </w:trPr>
        <w:tc>
          <w:tcPr>
            <w:tcW w:w="10080" w:type="dxa"/>
          </w:tcPr>
          <w:p w:rsidR="00426195" w:rsidRDefault="00426195" w:rsidP="00426195">
            <w:pPr>
              <w:pStyle w:val="SectionTitle"/>
            </w:pPr>
          </w:p>
        </w:tc>
      </w:tr>
      <w:tr w:rsidR="00426195" w:rsidRPr="003F51EC" w:rsidTr="00426195">
        <w:trPr>
          <w:trHeight w:val="239"/>
          <w:jc w:val="center"/>
        </w:trPr>
        <w:tc>
          <w:tcPr>
            <w:tcW w:w="10080" w:type="dxa"/>
          </w:tcPr>
          <w:p w:rsidR="00426195" w:rsidRPr="003F51EC" w:rsidRDefault="00426195" w:rsidP="00426195">
            <w:pPr>
              <w:pStyle w:val="Sectiondetails"/>
              <w:numPr>
                <w:ilvl w:val="0"/>
                <w:numId w:val="6"/>
              </w:numPr>
              <w:ind w:left="270" w:hanging="270"/>
            </w:pPr>
            <w:sdt>
              <w:sdtPr>
                <w:id w:val="1534524"/>
                <w:placeholder>
                  <w:docPart w:val="4C618960FA17491593F8A4F94C71118D"/>
                </w:placeholder>
              </w:sdtPr>
              <w:sdtContent>
                <w:r>
                  <w:t>Year of Employment</w:t>
                </w:r>
              </w:sdtContent>
            </w:sdt>
            <w:r w:rsidRPr="003F51EC">
              <w:t xml:space="preserve">  </w:t>
            </w:r>
            <w:sdt>
              <w:sdtPr>
                <w:id w:val="1534525"/>
                <w:placeholder>
                  <w:docPart w:val="862A8367F57248C7A86AB4DEFA03724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2001</w:t>
                </w:r>
              </w:sdtContent>
            </w:sdt>
          </w:p>
        </w:tc>
      </w:tr>
      <w:tr w:rsidR="00426195" w:rsidRPr="003F51EC" w:rsidTr="00426195">
        <w:trPr>
          <w:trHeight w:val="223"/>
          <w:jc w:val="center"/>
        </w:trPr>
        <w:tc>
          <w:tcPr>
            <w:tcW w:w="10080" w:type="dxa"/>
          </w:tcPr>
          <w:p w:rsidR="00426195" w:rsidRPr="003F51EC" w:rsidRDefault="00426195" w:rsidP="00426195">
            <w:pPr>
              <w:pStyle w:val="Sectiondetails"/>
              <w:ind w:left="270"/>
            </w:pPr>
            <w:sdt>
              <w:sdtPr>
                <w:id w:val="1534526"/>
                <w:placeholder>
                  <w:docPart w:val="7A6138B5C6E94CF1956536000E4F4364"/>
                </w:placeholder>
              </w:sdtPr>
              <w:sdtContent>
                <w:r>
                  <w:t>RIK Book World</w:t>
                </w:r>
                <w:r>
                  <w:t xml:space="preserve"> – San Fernando</w:t>
                </w:r>
              </w:sdtContent>
            </w:sdt>
            <w:r w:rsidRPr="003F51EC">
              <w:t xml:space="preserve"> </w:t>
            </w:r>
          </w:p>
        </w:tc>
      </w:tr>
      <w:tr w:rsidR="00426195" w:rsidRPr="003F51EC" w:rsidTr="00426195">
        <w:trPr>
          <w:trHeight w:val="403"/>
          <w:jc w:val="center"/>
        </w:trPr>
        <w:sdt>
          <w:sdtPr>
            <w:id w:val="1534527"/>
            <w:placeholder>
              <w:docPart w:val="5DEF0F56D3E1413B885E99E05537B21E"/>
            </w:placeholder>
          </w:sdtPr>
          <w:sdtContent>
            <w:tc>
              <w:tcPr>
                <w:tcW w:w="10080" w:type="dxa"/>
              </w:tcPr>
              <w:p w:rsidR="00426195" w:rsidRPr="003F51EC" w:rsidRDefault="00426195" w:rsidP="00426195">
                <w:pPr>
                  <w:pStyle w:val="Sectiondetails"/>
                  <w:ind w:left="270"/>
                </w:pPr>
                <w:r>
                  <w:rPr>
                    <w:b/>
                    <w:sz w:val="24"/>
                    <w:szCs w:val="24"/>
                  </w:rPr>
                  <w:t>Temporary Sales Clerk</w:t>
                </w:r>
              </w:p>
            </w:tc>
          </w:sdtContent>
        </w:sdt>
      </w:tr>
      <w:tr w:rsidR="001851A9" w:rsidTr="00426195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Default="001851A9" w:rsidP="00AA1866">
            <w:pPr>
              <w:pStyle w:val="Sectiondetails"/>
            </w:pPr>
          </w:p>
          <w:p w:rsidR="003A0D2C" w:rsidRPr="00AA1866" w:rsidRDefault="003A0D2C" w:rsidP="00AA1866">
            <w:pPr>
              <w:pStyle w:val="Sectiondetails"/>
            </w:pPr>
          </w:p>
        </w:tc>
      </w:tr>
      <w:tr w:rsidR="001851A9" w:rsidTr="00426195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sdt>
          <w:sdtPr>
            <w:id w:val="1483710"/>
            <w:placeholder>
              <w:docPart w:val="767D76E141664D298DC253C4EAD5A7E3"/>
            </w:placeholder>
          </w:sdtPr>
          <w:sdtContent>
            <w:sdt>
              <w:sdtPr>
                <w:id w:val="1534586"/>
                <w:placeholder>
                  <w:docPart w:val="167EAE28CC5F451084D1418E4EE3B5F9"/>
                </w:placeholder>
                <w:showingPlcHdr/>
              </w:sdtPr>
              <w:sdtEndPr/>
              <w:sdtContent>
                <w:tc>
                  <w:tcPr>
                    <w:tcW w:w="10080" w:type="dxa"/>
                  </w:tcPr>
                  <w:p w:rsidR="001851A9" w:rsidRDefault="003A0D2C">
                    <w:pPr>
                      <w:pStyle w:val="SectionTitle"/>
                      <w:rPr>
                        <w:rStyle w:val="SectionTitleChar"/>
                      </w:rPr>
                    </w:pPr>
                    <w:r>
                      <w:t>Academic Education</w:t>
                    </w:r>
                  </w:p>
                </w:tc>
              </w:sdtContent>
            </w:sdt>
          </w:sdtContent>
        </w:sdt>
      </w:tr>
      <w:tr w:rsidR="003A0D2C" w:rsidRPr="00AA1866" w:rsidTr="00426195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3A0D2C" w:rsidRDefault="003A0D2C" w:rsidP="00AA1866">
            <w:pPr>
              <w:pStyle w:val="Sectiondetails"/>
            </w:pPr>
          </w:p>
          <w:p w:rsidR="003A0D2C" w:rsidRDefault="003A0D2C" w:rsidP="00AA1866">
            <w:pPr>
              <w:pStyle w:val="Sectiondetails"/>
            </w:pPr>
            <w:r>
              <w:t>2012 to 2013</w:t>
            </w:r>
          </w:p>
          <w:p w:rsidR="003A0D2C" w:rsidRPr="00AA1866" w:rsidRDefault="003A0D2C" w:rsidP="00AA1866">
            <w:pPr>
              <w:pStyle w:val="Sectiondetails"/>
            </w:pPr>
            <w:r>
              <w:t>Caribbean Examinations Council (CXC)</w:t>
            </w:r>
          </w:p>
        </w:tc>
      </w:tr>
      <w:tr w:rsidR="003A0D2C" w:rsidRPr="00AA1866" w:rsidTr="00426195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3A0D2C" w:rsidRDefault="003A0D2C" w:rsidP="003A0D2C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Human and Social Biology – Grade 3</w:t>
            </w:r>
          </w:p>
          <w:p w:rsidR="00507CFE" w:rsidRDefault="00507CFE" w:rsidP="00507CFE">
            <w:pPr>
              <w:pStyle w:val="Sectiondetails"/>
            </w:pPr>
          </w:p>
          <w:p w:rsidR="00507CFE" w:rsidRDefault="00507CFE" w:rsidP="00507CFE">
            <w:pPr>
              <w:pStyle w:val="Sectiondetails"/>
            </w:pPr>
            <w:r>
              <w:t>2010 to 2011</w:t>
            </w:r>
          </w:p>
          <w:p w:rsidR="00507CFE" w:rsidRDefault="00507CFE" w:rsidP="00507CFE">
            <w:pPr>
              <w:pStyle w:val="Sectiondetails"/>
            </w:pPr>
            <w:r>
              <w:t>Caribbean Examinations Council (CXC)</w:t>
            </w:r>
          </w:p>
          <w:p w:rsidR="00507CFE" w:rsidRDefault="00507CFE" w:rsidP="00507CFE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English Language – Grade 2</w:t>
            </w:r>
          </w:p>
          <w:p w:rsidR="00A0662D" w:rsidRDefault="00A0662D" w:rsidP="00A0662D">
            <w:pPr>
              <w:pStyle w:val="Sectiondetails"/>
            </w:pPr>
          </w:p>
          <w:p w:rsidR="00A0662D" w:rsidRDefault="00A0662D" w:rsidP="00A0662D">
            <w:pPr>
              <w:pStyle w:val="Sectiondetails"/>
            </w:pPr>
            <w:r>
              <w:t>1999 to 2000</w:t>
            </w:r>
          </w:p>
          <w:p w:rsidR="00A0662D" w:rsidRDefault="00A0662D" w:rsidP="00A0662D">
            <w:pPr>
              <w:pStyle w:val="Sectiondetails"/>
            </w:pPr>
            <w:r>
              <w:t>St. Kevin’s College</w:t>
            </w:r>
          </w:p>
          <w:p w:rsidR="00A0662D" w:rsidRDefault="00A0662D" w:rsidP="00A0662D">
            <w:pPr>
              <w:pStyle w:val="Sectiondetails"/>
            </w:pPr>
            <w:r>
              <w:t>Caribbean Examinations Council (CXC)</w:t>
            </w:r>
          </w:p>
          <w:p w:rsidR="00A0662D" w:rsidRDefault="00A0662D" w:rsidP="00A0662D">
            <w:pPr>
              <w:pStyle w:val="Sectiondetails"/>
              <w:numPr>
                <w:ilvl w:val="0"/>
                <w:numId w:val="7"/>
              </w:numPr>
              <w:ind w:left="252" w:hanging="270"/>
            </w:pPr>
            <w:r>
              <w:t>Principles of Accounts – Grade 3</w:t>
            </w:r>
          </w:p>
          <w:p w:rsidR="00A0662D" w:rsidRDefault="00A0662D" w:rsidP="00A0662D">
            <w:pPr>
              <w:pStyle w:val="Sectiondetails"/>
              <w:numPr>
                <w:ilvl w:val="0"/>
                <w:numId w:val="7"/>
              </w:numPr>
              <w:ind w:left="252" w:hanging="270"/>
            </w:pPr>
            <w:r>
              <w:t>Principles of Business – Grade 3</w:t>
            </w:r>
          </w:p>
          <w:p w:rsidR="00507CFE" w:rsidRDefault="00507CFE" w:rsidP="00507CFE">
            <w:pPr>
              <w:pStyle w:val="Sectiondetails"/>
            </w:pPr>
          </w:p>
          <w:p w:rsidR="00A145AF" w:rsidRDefault="00A145AF" w:rsidP="00507CFE">
            <w:pPr>
              <w:pStyle w:val="Sectiondetails"/>
            </w:pPr>
          </w:p>
          <w:p w:rsidR="00A145AF" w:rsidRDefault="00A145AF" w:rsidP="00507CFE">
            <w:pPr>
              <w:pStyle w:val="Sectiondetails"/>
            </w:pPr>
          </w:p>
          <w:p w:rsidR="00A0662D" w:rsidRDefault="00A0662D" w:rsidP="00507CFE">
            <w:pPr>
              <w:pStyle w:val="Sectiondetails"/>
            </w:pPr>
            <w:r>
              <w:lastRenderedPageBreak/>
              <w:t>1991 to 1998</w:t>
            </w:r>
          </w:p>
          <w:p w:rsidR="00A0662D" w:rsidRDefault="00A0662D" w:rsidP="00507CFE">
            <w:pPr>
              <w:pStyle w:val="Sectiondetails"/>
            </w:pPr>
            <w:r>
              <w:t>Open Bible High School</w:t>
            </w:r>
          </w:p>
          <w:p w:rsidR="00A0662D" w:rsidRDefault="00A0662D" w:rsidP="00507CFE">
            <w:pPr>
              <w:pStyle w:val="Sectiondetails"/>
            </w:pPr>
            <w:r>
              <w:t>Caribbean Examinations Council (CXC)</w:t>
            </w:r>
          </w:p>
          <w:p w:rsidR="00A0662D" w:rsidRDefault="00A0662D" w:rsidP="00A145AF">
            <w:pPr>
              <w:pStyle w:val="Sectiondetails"/>
              <w:numPr>
                <w:ilvl w:val="0"/>
                <w:numId w:val="9"/>
              </w:numPr>
              <w:ind w:left="252" w:hanging="252"/>
            </w:pPr>
            <w:r>
              <w:t>Caribbean History – Grade 2</w:t>
            </w:r>
          </w:p>
          <w:p w:rsidR="00A0662D" w:rsidRDefault="00A0662D" w:rsidP="00A145AF">
            <w:pPr>
              <w:pStyle w:val="Sectiondetails"/>
              <w:numPr>
                <w:ilvl w:val="0"/>
                <w:numId w:val="9"/>
              </w:numPr>
              <w:ind w:left="252" w:hanging="252"/>
            </w:pPr>
            <w:r>
              <w:t>Office Procedures – Grade 3</w:t>
            </w:r>
          </w:p>
          <w:p w:rsidR="00A0662D" w:rsidRDefault="00A0662D" w:rsidP="00A145AF">
            <w:pPr>
              <w:pStyle w:val="Sectiondetails"/>
              <w:numPr>
                <w:ilvl w:val="0"/>
                <w:numId w:val="9"/>
              </w:numPr>
              <w:ind w:left="252" w:hanging="252"/>
            </w:pPr>
            <w:r>
              <w:t>Social Studies – Grade 3</w:t>
            </w:r>
          </w:p>
          <w:p w:rsidR="00A0662D" w:rsidRDefault="00A0662D" w:rsidP="00507CFE">
            <w:pPr>
              <w:pStyle w:val="Sectiondetails"/>
            </w:pPr>
          </w:p>
          <w:p w:rsidR="00507CFE" w:rsidRDefault="00507CFE" w:rsidP="00507CFE">
            <w:pPr>
              <w:pStyle w:val="Sectiondetails"/>
            </w:pPr>
          </w:p>
          <w:p w:rsidR="00507CFE" w:rsidRPr="00507CFE" w:rsidRDefault="00507CFE" w:rsidP="00507CFE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507CFE">
              <w:rPr>
                <w:rFonts w:asciiTheme="majorHAnsi" w:hAnsiTheme="majorHAnsi"/>
                <w:b/>
                <w:sz w:val="26"/>
                <w:szCs w:val="26"/>
              </w:rPr>
              <w:t>Development Programs</w:t>
            </w:r>
          </w:p>
          <w:p w:rsidR="00A0662D" w:rsidRDefault="00A0662D" w:rsidP="00507CFE">
            <w:pPr>
              <w:pStyle w:val="Sectiondetails"/>
            </w:pPr>
          </w:p>
          <w:p w:rsidR="00507CFE" w:rsidRDefault="00507CFE" w:rsidP="00507CFE">
            <w:pPr>
              <w:pStyle w:val="Sectiondetails"/>
            </w:pPr>
            <w:r>
              <w:t>2009 to 2010</w:t>
            </w:r>
          </w:p>
          <w:p w:rsidR="00507CFE" w:rsidRDefault="00507CFE" w:rsidP="00507CFE">
            <w:pPr>
              <w:pStyle w:val="Sectiondetails"/>
            </w:pPr>
            <w:r>
              <w:t>Institute of Tertiary Tutors</w:t>
            </w:r>
          </w:p>
          <w:p w:rsidR="00507CFE" w:rsidRDefault="00507CFE" w:rsidP="00507CFE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 xml:space="preserve">Basic Psychology </w:t>
            </w:r>
          </w:p>
          <w:p w:rsidR="00507CFE" w:rsidRDefault="00507CFE" w:rsidP="00507CFE">
            <w:pPr>
              <w:pStyle w:val="Sectiondetails"/>
            </w:pPr>
          </w:p>
          <w:p w:rsidR="00507CFE" w:rsidRDefault="00507CFE" w:rsidP="00507CFE">
            <w:pPr>
              <w:pStyle w:val="Sectiondetails"/>
            </w:pPr>
            <w:r>
              <w:t>2008</w:t>
            </w:r>
          </w:p>
          <w:p w:rsidR="00507CFE" w:rsidRDefault="00507CFE" w:rsidP="00507CFE">
            <w:pPr>
              <w:pStyle w:val="Sectiondetails"/>
            </w:pPr>
            <w:r>
              <w:t>Youth Training &amp; Employment Partnership Program</w:t>
            </w:r>
          </w:p>
          <w:p w:rsidR="00507CFE" w:rsidRDefault="00507CFE" w:rsidP="00A145AF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Photography</w:t>
            </w:r>
          </w:p>
          <w:p w:rsidR="00507CFE" w:rsidRDefault="00507CFE" w:rsidP="00A145AF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Micro Entrepreneurship</w:t>
            </w:r>
          </w:p>
          <w:p w:rsidR="00507CFE" w:rsidRDefault="00507CFE" w:rsidP="00A145AF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Career Enhancement</w:t>
            </w:r>
          </w:p>
          <w:p w:rsidR="00507CFE" w:rsidRDefault="00507CFE" w:rsidP="00507CFE">
            <w:pPr>
              <w:pStyle w:val="Sectiondetails"/>
            </w:pPr>
          </w:p>
          <w:p w:rsidR="00507CFE" w:rsidRDefault="00507CFE" w:rsidP="00507CFE">
            <w:pPr>
              <w:pStyle w:val="Sectiondetails"/>
            </w:pPr>
            <w:r>
              <w:t>2007</w:t>
            </w:r>
          </w:p>
          <w:p w:rsidR="00507CFE" w:rsidRDefault="00507CFE" w:rsidP="00507CFE">
            <w:pPr>
              <w:pStyle w:val="Sectiondetails"/>
            </w:pPr>
            <w:r>
              <w:t>Youth Training &amp; Employment Partnership Program</w:t>
            </w:r>
          </w:p>
          <w:p w:rsidR="00507CFE" w:rsidRDefault="00507CFE" w:rsidP="00A145AF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Photography</w:t>
            </w:r>
          </w:p>
          <w:p w:rsidR="00507CFE" w:rsidRDefault="00507CFE" w:rsidP="00A145AF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Micro Entrepreneurship</w:t>
            </w:r>
          </w:p>
          <w:p w:rsidR="00507CFE" w:rsidRDefault="00507CFE" w:rsidP="00A145AF">
            <w:pPr>
              <w:pStyle w:val="Sectiondetails"/>
              <w:numPr>
                <w:ilvl w:val="0"/>
                <w:numId w:val="7"/>
              </w:numPr>
              <w:ind w:left="252" w:hanging="252"/>
            </w:pPr>
            <w:r>
              <w:t>Career Enhancement</w:t>
            </w:r>
          </w:p>
          <w:p w:rsidR="00A0662D" w:rsidRDefault="00A0662D" w:rsidP="00A0662D">
            <w:pPr>
              <w:pStyle w:val="Sectiondetails"/>
            </w:pPr>
          </w:p>
          <w:p w:rsidR="00A0662D" w:rsidRDefault="00A0662D" w:rsidP="00A0662D">
            <w:pPr>
              <w:pStyle w:val="Sectiondetails"/>
            </w:pPr>
            <w:r>
              <w:t>2006</w:t>
            </w:r>
          </w:p>
          <w:p w:rsidR="00A0662D" w:rsidRDefault="00A0662D" w:rsidP="00A0662D">
            <w:pPr>
              <w:pStyle w:val="Sectiondetails"/>
            </w:pPr>
            <w:r>
              <w:t>UWI School of Continuing Studies</w:t>
            </w:r>
          </w:p>
          <w:p w:rsidR="00A0662D" w:rsidRDefault="00A0662D" w:rsidP="00A145AF">
            <w:pPr>
              <w:pStyle w:val="Sectiondetails"/>
              <w:numPr>
                <w:ilvl w:val="0"/>
                <w:numId w:val="8"/>
              </w:numPr>
              <w:ind w:left="252" w:hanging="252"/>
            </w:pPr>
            <w:r>
              <w:t>Photography I – Grade B</w:t>
            </w:r>
          </w:p>
          <w:p w:rsidR="00A0662D" w:rsidRDefault="00A0662D" w:rsidP="00A0662D">
            <w:pPr>
              <w:pStyle w:val="Sectiondetails"/>
            </w:pPr>
          </w:p>
          <w:p w:rsidR="00A0662D" w:rsidRDefault="00A0662D" w:rsidP="00A0662D">
            <w:pPr>
              <w:pStyle w:val="Sectiondetails"/>
            </w:pPr>
            <w:r>
              <w:t>2001 to 2002</w:t>
            </w:r>
          </w:p>
          <w:p w:rsidR="00A0662D" w:rsidRDefault="00A0662D" w:rsidP="00A0662D">
            <w:pPr>
              <w:pStyle w:val="Sectiondetails"/>
            </w:pPr>
            <w:r>
              <w:t>Institute of Tertiary Tutors</w:t>
            </w:r>
          </w:p>
          <w:p w:rsidR="00A0662D" w:rsidRDefault="00A0662D" w:rsidP="00A145AF">
            <w:pPr>
              <w:pStyle w:val="Sectiondetails"/>
              <w:numPr>
                <w:ilvl w:val="0"/>
                <w:numId w:val="8"/>
              </w:numPr>
              <w:ind w:left="252" w:hanging="252"/>
            </w:pPr>
            <w:r>
              <w:t>Basic Computer Literacy</w:t>
            </w:r>
          </w:p>
          <w:p w:rsidR="00A0662D" w:rsidRDefault="00A0662D" w:rsidP="00A145AF">
            <w:pPr>
              <w:pStyle w:val="Sectiondetails"/>
              <w:numPr>
                <w:ilvl w:val="0"/>
                <w:numId w:val="8"/>
              </w:numPr>
              <w:ind w:left="252" w:hanging="252"/>
            </w:pPr>
            <w:r>
              <w:t>Advanced Computer Literacy</w:t>
            </w:r>
          </w:p>
          <w:p w:rsidR="00A0662D" w:rsidRPr="00AF7149" w:rsidRDefault="00A0662D" w:rsidP="00A0662D">
            <w:pPr>
              <w:pStyle w:val="Sectiondetails"/>
              <w:rPr>
                <w:sz w:val="20"/>
                <w:szCs w:val="20"/>
              </w:rPr>
            </w:pPr>
          </w:p>
          <w:p w:rsidR="00AF7149" w:rsidRPr="00AA1866" w:rsidRDefault="00AF7149" w:rsidP="00A0662D">
            <w:pPr>
              <w:pStyle w:val="Sectiondetails"/>
            </w:pPr>
          </w:p>
        </w:tc>
      </w:tr>
      <w:tr w:rsidR="003A0D2C" w:rsidRPr="00AA1866" w:rsidTr="00426195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3A0D2C" w:rsidRDefault="00A145AF" w:rsidP="00AA1866">
            <w:pPr>
              <w:pStyle w:val="Sectiondetails"/>
              <w:rPr>
                <w:rFonts w:asciiTheme="majorHAnsi" w:hAnsiTheme="majorHAnsi"/>
                <w:b/>
                <w:sz w:val="26"/>
                <w:szCs w:val="26"/>
              </w:rPr>
            </w:pPr>
            <w:r w:rsidRPr="00A145AF">
              <w:rPr>
                <w:rFonts w:asciiTheme="majorHAnsi" w:hAnsiTheme="majorHAnsi"/>
                <w:b/>
                <w:sz w:val="26"/>
                <w:szCs w:val="26"/>
              </w:rPr>
              <w:lastRenderedPageBreak/>
              <w:t>Interests</w:t>
            </w:r>
          </w:p>
          <w:p w:rsidR="00A145AF" w:rsidRPr="00AF7149" w:rsidRDefault="00A145AF" w:rsidP="00AA1866">
            <w:pPr>
              <w:pStyle w:val="Sectiondetails"/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A145AF" w:rsidRDefault="00A145AF" w:rsidP="00A145AF">
            <w:pPr>
              <w:pStyle w:val="Sectiondetails"/>
              <w:numPr>
                <w:ilvl w:val="0"/>
                <w:numId w:val="10"/>
              </w:numPr>
              <w:ind w:left="252" w:hanging="270"/>
            </w:pPr>
            <w:r>
              <w:t>Writing</w:t>
            </w:r>
          </w:p>
          <w:p w:rsidR="00A145AF" w:rsidRDefault="00A145AF" w:rsidP="00A145AF">
            <w:pPr>
              <w:pStyle w:val="Sectiondetails"/>
              <w:numPr>
                <w:ilvl w:val="0"/>
                <w:numId w:val="10"/>
              </w:numPr>
              <w:ind w:left="252" w:hanging="270"/>
            </w:pPr>
            <w:r>
              <w:t>Music</w:t>
            </w:r>
          </w:p>
          <w:p w:rsidR="00A145AF" w:rsidRDefault="00A145AF" w:rsidP="00A145AF">
            <w:pPr>
              <w:pStyle w:val="Sectiondetails"/>
              <w:numPr>
                <w:ilvl w:val="0"/>
                <w:numId w:val="10"/>
              </w:numPr>
              <w:ind w:left="252" w:hanging="270"/>
            </w:pPr>
            <w:r>
              <w:t>Corresponding</w:t>
            </w:r>
          </w:p>
          <w:p w:rsidR="00A145AF" w:rsidRDefault="00A145AF" w:rsidP="00A145AF">
            <w:pPr>
              <w:pStyle w:val="Sectiondetails"/>
              <w:ind w:left="720"/>
            </w:pPr>
          </w:p>
          <w:p w:rsidR="00A145AF" w:rsidRPr="00AA1866" w:rsidRDefault="00A145AF" w:rsidP="00A145AF">
            <w:pPr>
              <w:pStyle w:val="Sectiondetails"/>
            </w:pPr>
          </w:p>
        </w:tc>
      </w:tr>
      <w:tr w:rsidR="003A0D2C" w:rsidTr="00426195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sdt>
            <w:sdtPr>
              <w:id w:val="1484071"/>
              <w:placeholder>
                <w:docPart w:val="AEE1D6E4FE4A49E0AC617671329F2ACC"/>
              </w:placeholder>
              <w:showingPlcHdr/>
            </w:sdtPr>
            <w:sdtContent>
              <w:p w:rsidR="003A0D2C" w:rsidRDefault="003A0D2C">
                <w:pPr>
                  <w:pStyle w:val="SectionTitle"/>
                </w:pPr>
                <w:r>
                  <w:t>References</w:t>
                </w:r>
              </w:p>
            </w:sdtContent>
          </w:sdt>
          <w:sdt>
            <w:sdtPr>
              <w:rPr>
                <w:rStyle w:val="SectiondetailsChar"/>
              </w:rPr>
              <w:id w:val="1484101"/>
              <w:placeholder>
                <w:docPart w:val="BB58AA98B1884AF88EE213843A418C90"/>
              </w:placeholder>
            </w:sdtPr>
            <w:sdtEndPr>
              <w:rPr>
                <w:rStyle w:val="DefaultParagraphFont"/>
              </w:rPr>
            </w:sdtEndPr>
            <w:sdtContent>
              <w:p w:rsidR="00A145AF" w:rsidRDefault="00A145AF" w:rsidP="00A145AF">
                <w:pPr>
                  <w:pStyle w:val="Sectiondetails"/>
                  <w:numPr>
                    <w:ilvl w:val="0"/>
                    <w:numId w:val="11"/>
                  </w:numPr>
                  <w:ind w:left="252" w:hanging="252"/>
                  <w:rPr>
                    <w:rStyle w:val="SectiondetailsChar"/>
                  </w:rPr>
                </w:pPr>
                <w:r>
                  <w:rPr>
                    <w:rStyle w:val="SectiondetailsChar"/>
                  </w:rPr>
                  <w:t xml:space="preserve">Susan </w:t>
                </w:r>
                <w:proofErr w:type="spellStart"/>
                <w:r>
                  <w:rPr>
                    <w:rStyle w:val="SectiondetailsChar"/>
                  </w:rPr>
                  <w:t>Seepersad</w:t>
                </w:r>
                <w:proofErr w:type="spellEnd"/>
                <w:r>
                  <w:rPr>
                    <w:rStyle w:val="SectiondetailsChar"/>
                  </w:rPr>
                  <w:t xml:space="preserve"> (Mrs.) – 787-2266</w:t>
                </w:r>
              </w:p>
              <w:p w:rsidR="003A0D2C" w:rsidRDefault="00A145AF" w:rsidP="00A145AF">
                <w:pPr>
                  <w:pStyle w:val="Sectiondetails"/>
                  <w:numPr>
                    <w:ilvl w:val="0"/>
                    <w:numId w:val="11"/>
                  </w:numPr>
                  <w:ind w:left="252" w:hanging="252"/>
                </w:pPr>
                <w:r>
                  <w:t>Ann Marie Homer (Mrs.) – 656-1562</w:t>
                </w:r>
              </w:p>
            </w:sdtContent>
          </w:sdt>
        </w:tc>
      </w:tr>
    </w:tbl>
    <w:p w:rsidR="001851A9" w:rsidRDefault="001851A9" w:rsidP="00AF7149"/>
    <w:sectPr w:rsidR="001851A9" w:rsidSect="00F75756">
      <w:headerReference w:type="default" r:id="rId8"/>
      <w:footerReference w:type="default" r:id="rId9"/>
      <w:headerReference w:type="first" r:id="rId10"/>
      <w:pgSz w:w="12240" w:h="15840" w:code="1"/>
      <w:pgMar w:top="1872" w:right="720" w:bottom="1080" w:left="720" w:header="810" w:footer="629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2B6" w:rsidRDefault="00C542B6">
      <w:pPr>
        <w:spacing w:after="0" w:line="240" w:lineRule="auto"/>
      </w:pPr>
      <w:r>
        <w:separator/>
      </w:r>
    </w:p>
  </w:endnote>
  <w:endnote w:type="continuationSeparator" w:id="0">
    <w:p w:rsidR="00C542B6" w:rsidRDefault="00C5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7519"/>
      <w:docPartObj>
        <w:docPartGallery w:val="Page Numbers (Bottom of Page)"/>
        <w:docPartUnique/>
      </w:docPartObj>
    </w:sdtPr>
    <w:sdtContent>
      <w:p w:rsidR="001851A9" w:rsidRDefault="003C5499" w:rsidP="00AA1866">
        <w:pPr>
          <w:pStyle w:val="Footer"/>
          <w:jc w:val="right"/>
        </w:pPr>
        <w:fldSimple w:instr=" PAGE   \* MERGEFORMAT ">
          <w:r w:rsidR="00F75756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2B6" w:rsidRDefault="00C542B6">
      <w:pPr>
        <w:spacing w:after="0" w:line="240" w:lineRule="auto"/>
      </w:pPr>
      <w:r>
        <w:separator/>
      </w:r>
    </w:p>
  </w:footnote>
  <w:footnote w:type="continuationSeparator" w:id="0">
    <w:p w:rsidR="00C542B6" w:rsidRDefault="00C5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3C5499" w:rsidP="00A145AF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E8E7FD763C5049AAA4370B25BF321F58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A145AF">
                <w:rPr>
                  <w:rStyle w:val="NameChar"/>
                </w:rPr>
                <w:t>Kavita</w:t>
              </w:r>
              <w:proofErr w:type="spellEnd"/>
              <w:r w:rsidR="00A145AF">
                <w:rPr>
                  <w:rStyle w:val="NameChar"/>
                </w:rPr>
                <w:t xml:space="preserve"> </w:t>
              </w:r>
              <w:proofErr w:type="spellStart"/>
              <w:r w:rsidR="00A145AF">
                <w:rPr>
                  <w:rStyle w:val="NameChar"/>
                </w:rPr>
                <w:t>Ramlogan</w:t>
              </w:r>
              <w:proofErr w:type="spellEnd"/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3C5499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FD0941D7F89F42F29F3A74E2FABF4E40"/>
              </w:placeholder>
            </w:sdtPr>
            <w:sdtEndPr>
              <w:rPr>
                <w:rStyle w:val="DefaultParagraphFont"/>
              </w:rPr>
            </w:sdtEndPr>
            <w:sdtContent>
              <w:r w:rsidR="00A145AF">
                <w:rPr>
                  <w:rStyle w:val="ContactInfoChar"/>
                </w:rPr>
                <w:t>LP#5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B702A15C1EC14CD39CDF6110C23F0B24"/>
              </w:placeholder>
            </w:sdtPr>
            <w:sdtEndPr>
              <w:rPr>
                <w:rStyle w:val="DefaultParagraphFont"/>
              </w:rPr>
            </w:sdtEndPr>
            <w:sdtContent>
              <w:r w:rsidR="00A145AF">
                <w:rPr>
                  <w:rStyle w:val="ContactInfoChar"/>
                </w:rPr>
                <w:t xml:space="preserve">Ralph </w:t>
              </w:r>
              <w:proofErr w:type="spellStart"/>
              <w:r w:rsidR="00A145AF">
                <w:rPr>
                  <w:rStyle w:val="ContactInfoChar"/>
                </w:rPr>
                <w:t>Narine</w:t>
              </w:r>
              <w:proofErr w:type="spellEnd"/>
              <w:r w:rsidR="00A145AF">
                <w:rPr>
                  <w:rStyle w:val="ContactInfoChar"/>
                </w:rPr>
                <w:t xml:space="preserve"> Trace, Harris Village, South </w:t>
              </w:r>
              <w:proofErr w:type="spellStart"/>
              <w:r w:rsidR="00A145AF">
                <w:rPr>
                  <w:rStyle w:val="ContactInfoChar"/>
                </w:rPr>
                <w:t>Oropouche</w:t>
              </w:r>
              <w:proofErr w:type="spellEnd"/>
            </w:sdtContent>
          </w:sdt>
          <w:r w:rsidR="00AA1866" w:rsidRPr="00AA1866">
            <w:t xml:space="preserve"> </w:t>
          </w:r>
        </w:p>
        <w:p w:rsidR="00AA1866" w:rsidRPr="00AA1866" w:rsidRDefault="003C5499" w:rsidP="00A145AF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EA92E51031804FAA9245C87CCFAE61C8"/>
              </w:placeholder>
            </w:sdtPr>
            <w:sdtEndPr>
              <w:rPr>
                <w:rStyle w:val="DefaultParagraphFont"/>
              </w:rPr>
            </w:sdtEndPr>
            <w:sdtContent>
              <w:r w:rsidR="00A145AF">
                <w:rPr>
                  <w:rStyle w:val="ContactInfoChar"/>
                </w:rPr>
                <w:t>Krsramlogan_35@hotmail.com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0C43E2EC16614AFE8E37DF42F6707874"/>
              </w:placeholder>
            </w:sdtPr>
            <w:sdtEndPr>
              <w:rPr>
                <w:rStyle w:val="DefaultParagraphFont"/>
              </w:rPr>
            </w:sdtEndPr>
            <w:sdtContent>
              <w:r w:rsidR="00A145AF">
                <w:rPr>
                  <w:rStyle w:val="ContactInfoChar"/>
                </w:rPr>
                <w:t xml:space="preserve"> 340-9395</w:t>
              </w:r>
            </w:sdtContent>
          </w:sdt>
        </w:p>
      </w:tc>
    </w:tr>
  </w:tbl>
  <w:p w:rsidR="00AA1866" w:rsidRDefault="00AA1866" w:rsidP="00AF71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3C5499" w:rsidP="00C542B6">
          <w:pPr>
            <w:pStyle w:val="Name"/>
          </w:pPr>
          <w:r>
            <w:pict>
              <v:shape id="_x0000_s2059" style="position:absolute;left:0;text-align:left;margin-left:-29.65pt;margin-top:-29.7pt;width:556.9pt;height:79.2pt;z-index:-251655168" coordsize="11256,1584" o:regroupid="1" path="m,1584hdc,815,,46,,46hbc,46,5628,46,11256,46hdc9439,210,7442,498,4282,249hhc1122,,606,888,,1584hdxe" fillcolor="#95b3d7 [1940]" stroked="f">
                <v:fill opacity="44564f" color2="fill lighten(0)" rotate="t" method="linear sigma" focus="100%" type="gradient"/>
                <v:path arrowok="t"/>
              </v:shape>
            </w:pict>
          </w:r>
          <w:r>
            <w:pict>
              <v:shape id="_x0000_s2058" style="position:absolute;left:0;text-align:left;margin-left:-4.4pt;margin-top:-47.75pt;width:563.1pt;height:101.5pt;z-index:-251656192" coordsize="11262,2153" o:regroupid="1" path="m,2153hdc1292,,4221,923,6683,886hhc9145,849,10355,561,11262,455hde" filled="f" strokecolor="#fbd4b4 [1305]">
                <v:path arrowok="t"/>
              </v:shape>
            </w:pict>
          </w:r>
          <w:sdt>
            <w:sdtPr>
              <w:rPr>
                <w:rStyle w:val="NameChar"/>
              </w:rPr>
              <w:id w:val="7187520"/>
              <w:placeholder>
                <w:docPart w:val="8BEADE5AB70444238C293A7C1DFA8B2E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C542B6">
                <w:rPr>
                  <w:rStyle w:val="NameChar"/>
                </w:rPr>
                <w:t>Kavita</w:t>
              </w:r>
              <w:proofErr w:type="spellEnd"/>
              <w:r w:rsidR="00C542B6">
                <w:rPr>
                  <w:rStyle w:val="NameChar"/>
                </w:rPr>
                <w:t xml:space="preserve"> </w:t>
              </w:r>
              <w:proofErr w:type="spellStart"/>
              <w:r w:rsidR="00C542B6">
                <w:rPr>
                  <w:rStyle w:val="NameChar"/>
                </w:rPr>
                <w:t>Ramlogan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3C5499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66BDD23363D344D194FAAC382E9DABE6"/>
              </w:placeholder>
            </w:sdtPr>
            <w:sdtEndPr>
              <w:rPr>
                <w:rStyle w:val="DefaultParagraphFont"/>
              </w:rPr>
            </w:sdtEndPr>
            <w:sdtContent>
              <w:r w:rsidR="00C542B6">
                <w:rPr>
                  <w:rStyle w:val="ContactInfoChar"/>
                </w:rPr>
                <w:t>LP#5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9250CC770EA14997B4897EEC0E5419A7"/>
              </w:placeholder>
            </w:sdtPr>
            <w:sdtEndPr>
              <w:rPr>
                <w:rStyle w:val="DefaultParagraphFont"/>
              </w:rPr>
            </w:sdtEndPr>
            <w:sdtContent>
              <w:r w:rsidR="00C542B6">
                <w:rPr>
                  <w:rStyle w:val="ContactInfoChar"/>
                </w:rPr>
                <w:t xml:space="preserve">Ralph </w:t>
              </w:r>
              <w:proofErr w:type="spellStart"/>
              <w:r w:rsidR="00C542B6">
                <w:rPr>
                  <w:rStyle w:val="ContactInfoChar"/>
                </w:rPr>
                <w:t>Narine</w:t>
              </w:r>
              <w:proofErr w:type="spellEnd"/>
              <w:r w:rsidR="00C542B6">
                <w:rPr>
                  <w:rStyle w:val="ContactInfoChar"/>
                </w:rPr>
                <w:t xml:space="preserve"> Trace, Harris Village, South </w:t>
              </w:r>
              <w:proofErr w:type="spellStart"/>
              <w:r w:rsidR="00C542B6">
                <w:rPr>
                  <w:rStyle w:val="ContactInfoChar"/>
                </w:rPr>
                <w:t>Oropouche</w:t>
              </w:r>
              <w:proofErr w:type="spellEnd"/>
            </w:sdtContent>
          </w:sdt>
          <w:r w:rsidR="005C23F7" w:rsidRPr="00AA1866">
            <w:t xml:space="preserve"> </w:t>
          </w:r>
        </w:p>
        <w:p w:rsidR="001851A9" w:rsidRPr="00AA1866" w:rsidRDefault="003C5499" w:rsidP="00C542B6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C542B6">
                <w:rPr>
                  <w:rStyle w:val="ContactInfoChar"/>
                </w:rPr>
                <w:t>Krsramlogan_35@hotmail.com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  <w:placeholder>
                    <w:docPart w:val="9FF8718B7A124A659537592C8C1C10AF"/>
                  </w:placeholder>
                </w:sdtPr>
                <w:sdtEndPr>
                  <w:rPr>
                    <w:rStyle w:val="DefaultParagraphFont"/>
                  </w:rPr>
                </w:sdtEndPr>
                <w:sdtContent>
                  <w:r w:rsidR="00C542B6">
                    <w:rPr>
                      <w:rStyle w:val="ContactInfoChar"/>
                    </w:rPr>
                    <w:t xml:space="preserve">  340-9395</w:t>
                  </w:r>
                </w:sdtContent>
              </w:sdt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E554B"/>
    <w:multiLevelType w:val="hybridMultilevel"/>
    <w:tmpl w:val="BF48D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F2757"/>
    <w:multiLevelType w:val="hybridMultilevel"/>
    <w:tmpl w:val="F7700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73745"/>
    <w:multiLevelType w:val="hybridMultilevel"/>
    <w:tmpl w:val="2C089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23584"/>
    <w:multiLevelType w:val="hybridMultilevel"/>
    <w:tmpl w:val="24E84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53711"/>
    <w:multiLevelType w:val="hybridMultilevel"/>
    <w:tmpl w:val="1D72F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F34AF"/>
    <w:multiLevelType w:val="hybridMultilevel"/>
    <w:tmpl w:val="4028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100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8F7A89"/>
    <w:rsid w:val="000F4408"/>
    <w:rsid w:val="001851A9"/>
    <w:rsid w:val="0028107D"/>
    <w:rsid w:val="00290FB4"/>
    <w:rsid w:val="003A0D2C"/>
    <w:rsid w:val="003C5499"/>
    <w:rsid w:val="003F51EC"/>
    <w:rsid w:val="003F7CDE"/>
    <w:rsid w:val="00426195"/>
    <w:rsid w:val="00507CFE"/>
    <w:rsid w:val="005C23F7"/>
    <w:rsid w:val="008F7A89"/>
    <w:rsid w:val="00913F13"/>
    <w:rsid w:val="00A0662D"/>
    <w:rsid w:val="00A11C70"/>
    <w:rsid w:val="00A145AF"/>
    <w:rsid w:val="00AA1866"/>
    <w:rsid w:val="00AF7149"/>
    <w:rsid w:val="00B47CA7"/>
    <w:rsid w:val="00C542B6"/>
    <w:rsid w:val="00D96883"/>
    <w:rsid w:val="00F7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18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e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0DE4F29C3645D9A51397AC89134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FC5B-D544-46FC-B6FB-B471BE2809FB}"/>
      </w:docPartPr>
      <w:docPartBody>
        <w:p w:rsidR="00000000" w:rsidRDefault="00B936A4">
          <w:pPr>
            <w:pStyle w:val="370DE4F29C3645D9A51397AC891347BA"/>
          </w:pPr>
          <w:r>
            <w:t>Objectives</w:t>
          </w:r>
        </w:p>
      </w:docPartBody>
    </w:docPart>
    <w:docPart>
      <w:docPartPr>
        <w:name w:val="65902BB94BA8445ABAEF4FE7990E8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A4752-2309-47E7-9017-49D3A2319241}"/>
      </w:docPartPr>
      <w:docPartBody>
        <w:p w:rsidR="00000000" w:rsidRDefault="00B936A4">
          <w:pPr>
            <w:pStyle w:val="65902BB94BA8445ABAEF4FE7990E8354"/>
          </w:pPr>
          <w:r>
            <w:t>Experience</w:t>
          </w:r>
        </w:p>
      </w:docPartBody>
    </w:docPart>
    <w:docPart>
      <w:docPartPr>
        <w:name w:val="434E8C9E5F9049729198B48F0431E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1B819-69C6-4146-AE82-3DD209014EFE}"/>
      </w:docPartPr>
      <w:docPartBody>
        <w:p w:rsidR="00000000" w:rsidRDefault="00B936A4">
          <w:pPr>
            <w:pStyle w:val="434E8C9E5F9049729198B48F0431E13C"/>
          </w:pPr>
          <w:r w:rsidRPr="003F51EC">
            <w:t>Date of Employment :</w:t>
          </w:r>
        </w:p>
      </w:docPartBody>
    </w:docPart>
    <w:docPart>
      <w:docPartPr>
        <w:name w:val="4A5D61535C054F8FB37E34479AD6E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7ED89-DC96-4628-B0D0-57AAC521648D}"/>
      </w:docPartPr>
      <w:docPartBody>
        <w:p w:rsidR="00000000" w:rsidRDefault="00B936A4">
          <w:pPr>
            <w:pStyle w:val="4A5D61535C054F8FB37E34479AD6EFB6"/>
          </w:pPr>
          <w:r w:rsidRPr="003F51EC">
            <w:t>Date</w:t>
          </w:r>
        </w:p>
      </w:docPartBody>
    </w:docPart>
    <w:docPart>
      <w:docPartPr>
        <w:name w:val="508C8CCFD40943178FE4F8556ACC1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6DD9F-BA54-4089-8E21-1453DB6F60E6}"/>
      </w:docPartPr>
      <w:docPartBody>
        <w:p w:rsidR="00000000" w:rsidRDefault="00B936A4">
          <w:pPr>
            <w:pStyle w:val="508C8CCFD40943178FE4F8556ACC1DD2"/>
          </w:pPr>
          <w:r w:rsidRPr="003F51EC">
            <w:t>Company name</w:t>
          </w:r>
        </w:p>
      </w:docPartBody>
    </w:docPart>
    <w:docPart>
      <w:docPartPr>
        <w:name w:val="767D76E141664D298DC253C4EAD5A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FF6-2913-47EE-AB6D-9B10D6FE9A27}"/>
      </w:docPartPr>
      <w:docPartBody>
        <w:p w:rsidR="00000000" w:rsidRDefault="00B936A4">
          <w:pPr>
            <w:pStyle w:val="767D76E141664D298DC253C4EAD5A7E3"/>
          </w:pPr>
          <w:r>
            <w:t>Professional Education</w:t>
          </w:r>
        </w:p>
      </w:docPartBody>
    </w:docPart>
    <w:docPart>
      <w:docPartPr>
        <w:name w:val="E8E7FD763C5049AAA4370B25BF32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C33E4-2EFA-4B45-80D9-464025C93DE8}"/>
      </w:docPartPr>
      <w:docPartBody>
        <w:p w:rsidR="00000000" w:rsidRDefault="00B936A4">
          <w:pPr>
            <w:pStyle w:val="E8E7FD763C5049AAA4370B25BF321F58"/>
          </w:pPr>
          <w:r w:rsidRPr="00AA1866">
            <w:rPr>
              <w:rStyle w:val="NameChar"/>
            </w:rPr>
            <w:t>[</w:t>
          </w:r>
          <w:r w:rsidRPr="00AA1866">
            <w:t>Your Name]</w:t>
          </w:r>
        </w:p>
      </w:docPartBody>
    </w:docPart>
    <w:docPart>
      <w:docPartPr>
        <w:name w:val="FD0941D7F89F42F29F3A74E2FABF4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36CE-88A2-46A4-BF3C-045E937488AB}"/>
      </w:docPartPr>
      <w:docPartBody>
        <w:p w:rsidR="00000000" w:rsidRDefault="00B936A4">
          <w:pPr>
            <w:pStyle w:val="FD0941D7F89F42F29F3A74E2FABF4E40"/>
          </w:pPr>
          <w:r w:rsidRPr="00AA1866">
            <w:rPr>
              <w:rStyle w:val="ContactInfoChar"/>
            </w:rPr>
            <w:t>[</w:t>
          </w:r>
          <w:r w:rsidRPr="00AA1866">
            <w:t>Street Address]</w:t>
          </w:r>
        </w:p>
      </w:docPartBody>
    </w:docPart>
    <w:docPart>
      <w:docPartPr>
        <w:name w:val="B702A15C1EC14CD39CDF6110C23F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28D0-902E-4CE3-B467-BA62DFAB5CDE}"/>
      </w:docPartPr>
      <w:docPartBody>
        <w:p w:rsidR="00000000" w:rsidRDefault="00B936A4">
          <w:pPr>
            <w:pStyle w:val="B702A15C1EC14CD39CDF6110C23F0B24"/>
          </w:pPr>
          <w:r w:rsidRPr="00AA1866">
            <w:rPr>
              <w:rStyle w:val="ContactInfoChar"/>
            </w:rPr>
            <w:t>[</w:t>
          </w:r>
          <w:r w:rsidRPr="00AA1866">
            <w:t>City, ST  ZIP Code]</w:t>
          </w:r>
        </w:p>
      </w:docPartBody>
    </w:docPart>
    <w:docPart>
      <w:docPartPr>
        <w:name w:val="EA92E51031804FAA9245C87CCFAE6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05C26-5026-42F8-BF42-3D77FBCDCF22}"/>
      </w:docPartPr>
      <w:docPartBody>
        <w:p w:rsidR="00000000" w:rsidRDefault="00B936A4">
          <w:pPr>
            <w:pStyle w:val="EA92E51031804FAA9245C87CCFAE61C8"/>
          </w:pPr>
          <w:r>
            <w:rPr>
              <w:rStyle w:val="PlaceholderText"/>
            </w:rPr>
            <w:t>Job responsibility/achievement</w:t>
          </w:r>
        </w:p>
      </w:docPartBody>
    </w:docPart>
    <w:docPart>
      <w:docPartPr>
        <w:name w:val="0C43E2EC16614AFE8E37DF42F6707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3079D-5C84-4140-B5EB-19EC11E1F838}"/>
      </w:docPartPr>
      <w:docPartBody>
        <w:p w:rsidR="00000000" w:rsidRDefault="00B936A4">
          <w:pPr>
            <w:pStyle w:val="0C43E2EC16614AFE8E37DF42F6707874"/>
          </w:pPr>
          <w:r w:rsidRPr="00AA1866">
            <w:rPr>
              <w:rStyle w:val="ContactInfoChar"/>
            </w:rPr>
            <w:t>[</w:t>
          </w:r>
          <w:r w:rsidRPr="00AA1866">
            <w:t>Website]</w:t>
          </w:r>
        </w:p>
      </w:docPartBody>
    </w:docPart>
    <w:docPart>
      <w:docPartPr>
        <w:name w:val="8BEADE5AB70444238C293A7C1DFA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1C37-45CE-4EA8-BF22-A084AD2E309B}"/>
      </w:docPartPr>
      <w:docPartBody>
        <w:p w:rsidR="00000000" w:rsidRDefault="00B936A4">
          <w:pPr>
            <w:pStyle w:val="8BEADE5AB70444238C293A7C1DFA8B2E"/>
          </w:pPr>
          <w:r w:rsidRPr="00AA1866">
            <w:rPr>
              <w:rStyle w:val="NameChar"/>
            </w:rPr>
            <w:t>[</w:t>
          </w:r>
          <w:r w:rsidRPr="00AA1866">
            <w:t>Your Name]</w:t>
          </w:r>
        </w:p>
      </w:docPartBody>
    </w:docPart>
    <w:docPart>
      <w:docPartPr>
        <w:name w:val="66BDD23363D344D194FAAC382E9DA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5044-B4E9-42BD-B257-486F2CD4D072}"/>
      </w:docPartPr>
      <w:docPartBody>
        <w:p w:rsidR="00000000" w:rsidRDefault="00B936A4">
          <w:pPr>
            <w:pStyle w:val="66BDD23363D344D194FAAC382E9DABE6"/>
          </w:pPr>
          <w:r w:rsidRPr="00AA1866">
            <w:rPr>
              <w:rStyle w:val="ContactInfoChar"/>
            </w:rPr>
            <w:t>[</w:t>
          </w:r>
          <w:r w:rsidRPr="00AA1866">
            <w:t>Street Address]</w:t>
          </w:r>
        </w:p>
      </w:docPartBody>
    </w:docPart>
    <w:docPart>
      <w:docPartPr>
        <w:name w:val="9250CC770EA14997B4897EEC0E54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F3F9-2A04-4CFC-A1F2-AD9A9FE7EC8A}"/>
      </w:docPartPr>
      <w:docPartBody>
        <w:p w:rsidR="00000000" w:rsidRDefault="00B936A4">
          <w:pPr>
            <w:pStyle w:val="9250CC770EA14997B4897EEC0E5419A7"/>
          </w:pPr>
          <w:r w:rsidRPr="00AA1866">
            <w:rPr>
              <w:rStyle w:val="ContactInfoChar"/>
            </w:rPr>
            <w:t>[</w:t>
          </w:r>
          <w:r w:rsidRPr="00AA1866">
            <w:t>City, ST  ZIP Code]</w:t>
          </w:r>
        </w:p>
      </w:docPartBody>
    </w:docPart>
    <w:docPart>
      <w:docPartPr>
        <w:name w:val="9FF8718B7A124A659537592C8C1C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9F9C-9095-4634-A206-E0BA1E6A4013}"/>
      </w:docPartPr>
      <w:docPartBody>
        <w:p w:rsidR="00000000" w:rsidRDefault="00B936A4" w:rsidP="00B936A4">
          <w:pPr>
            <w:pStyle w:val="9FF8718B7A124A659537592C8C1C10AF"/>
          </w:pPr>
          <w:r w:rsidRPr="00AA1866">
            <w:rPr>
              <w:rStyle w:val="ContactInfoChar"/>
            </w:rPr>
            <w:t>[</w:t>
          </w:r>
          <w:r w:rsidRPr="00AA1866">
            <w:t>Phone]</w:t>
          </w:r>
        </w:p>
      </w:docPartBody>
    </w:docPart>
    <w:docPart>
      <w:docPartPr>
        <w:name w:val="76166FEE9F894B99821223FF48FEE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BF58D-04FB-4320-8920-59E5AE55BE8C}"/>
      </w:docPartPr>
      <w:docPartBody>
        <w:p w:rsidR="00000000" w:rsidRDefault="00B936A4" w:rsidP="00B936A4">
          <w:pPr>
            <w:pStyle w:val="76166FEE9F894B99821223FF48FEE2C5"/>
          </w:pPr>
          <w:r>
            <w:t>Job Title</w:t>
          </w:r>
        </w:p>
      </w:docPartBody>
    </w:docPart>
    <w:docPart>
      <w:docPartPr>
        <w:name w:val="A0221708C9C34047B77818EF03293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8EE45-02E4-41D7-8D96-B7952F79FE99}"/>
      </w:docPartPr>
      <w:docPartBody>
        <w:p w:rsidR="00000000" w:rsidRDefault="00B936A4" w:rsidP="00B936A4">
          <w:pPr>
            <w:pStyle w:val="A0221708C9C34047B77818EF03293DB1"/>
          </w:pPr>
          <w:r w:rsidRPr="003F51EC">
            <w:t>Date of Employment :</w:t>
          </w:r>
        </w:p>
      </w:docPartBody>
    </w:docPart>
    <w:docPart>
      <w:docPartPr>
        <w:name w:val="FD3ACA84B47448398BC3A9A03CED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D83E4-A550-4BDB-909E-21CDF9E29D13}"/>
      </w:docPartPr>
      <w:docPartBody>
        <w:p w:rsidR="00000000" w:rsidRDefault="00B936A4" w:rsidP="00B936A4">
          <w:pPr>
            <w:pStyle w:val="FD3ACA84B47448398BC3A9A03CED79F7"/>
          </w:pPr>
          <w:r w:rsidRPr="003F51EC">
            <w:t>Date</w:t>
          </w:r>
        </w:p>
      </w:docPartBody>
    </w:docPart>
    <w:docPart>
      <w:docPartPr>
        <w:name w:val="C9B6575051E34714ACA05E7DF1243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27EF0-5459-419D-9784-4CB016928794}"/>
      </w:docPartPr>
      <w:docPartBody>
        <w:p w:rsidR="00000000" w:rsidRDefault="00B936A4" w:rsidP="00B936A4">
          <w:pPr>
            <w:pStyle w:val="C9B6575051E34714ACA05E7DF1243D06"/>
          </w:pPr>
          <w:r w:rsidRPr="003F51EC">
            <w:t>Company name</w:t>
          </w:r>
        </w:p>
      </w:docPartBody>
    </w:docPart>
    <w:docPart>
      <w:docPartPr>
        <w:name w:val="A8AD2A5D567B490B93B82FF78C5CC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F917C-0C58-4360-8666-2CFCD89ECB34}"/>
      </w:docPartPr>
      <w:docPartBody>
        <w:p w:rsidR="00000000" w:rsidRDefault="00B936A4" w:rsidP="00B936A4">
          <w:pPr>
            <w:pStyle w:val="A8AD2A5D567B490B93B82FF78C5CC77F"/>
          </w:pPr>
          <w:r>
            <w:t>Job Title</w:t>
          </w:r>
        </w:p>
      </w:docPartBody>
    </w:docPart>
    <w:docPart>
      <w:docPartPr>
        <w:name w:val="B3A3BE26D5374E33AE3E43A162DE8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20D4-5168-4176-84F4-DE90981AF1DD}"/>
      </w:docPartPr>
      <w:docPartBody>
        <w:p w:rsidR="00000000" w:rsidRDefault="00B936A4" w:rsidP="00B936A4">
          <w:pPr>
            <w:pStyle w:val="B3A3BE26D5374E33AE3E43A162DE8D2E"/>
          </w:pPr>
          <w:r w:rsidRPr="003F51EC">
            <w:t>Date of Employment :</w:t>
          </w:r>
        </w:p>
      </w:docPartBody>
    </w:docPart>
    <w:docPart>
      <w:docPartPr>
        <w:name w:val="FCA597E61E904E1CBCAA77BF49C43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6BEE9-95C4-4054-9FB2-9F28F3D6C75D}"/>
      </w:docPartPr>
      <w:docPartBody>
        <w:p w:rsidR="00000000" w:rsidRDefault="00B936A4" w:rsidP="00B936A4">
          <w:pPr>
            <w:pStyle w:val="FCA597E61E904E1CBCAA77BF49C43045"/>
          </w:pPr>
          <w:r w:rsidRPr="003F51EC">
            <w:t>Date</w:t>
          </w:r>
        </w:p>
      </w:docPartBody>
    </w:docPart>
    <w:docPart>
      <w:docPartPr>
        <w:name w:val="D8E320D9B47B4280A9AEA669EECFB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5B4E7-E476-4E81-B9AE-55AF7C402D1C}"/>
      </w:docPartPr>
      <w:docPartBody>
        <w:p w:rsidR="00000000" w:rsidRDefault="00B936A4" w:rsidP="00B936A4">
          <w:pPr>
            <w:pStyle w:val="D8E320D9B47B4280A9AEA669EECFB52C"/>
          </w:pPr>
          <w:r w:rsidRPr="003F51EC">
            <w:t>Company name</w:t>
          </w:r>
        </w:p>
      </w:docPartBody>
    </w:docPart>
    <w:docPart>
      <w:docPartPr>
        <w:name w:val="881F6D8EF9D546349A255756A86AD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938C4-67B9-44F0-871D-BA4693892814}"/>
      </w:docPartPr>
      <w:docPartBody>
        <w:p w:rsidR="00000000" w:rsidRDefault="00B936A4" w:rsidP="00B936A4">
          <w:pPr>
            <w:pStyle w:val="881F6D8EF9D546349A255756A86AD1ED"/>
          </w:pPr>
          <w:r>
            <w:t>Job Title</w:t>
          </w:r>
        </w:p>
      </w:docPartBody>
    </w:docPart>
    <w:docPart>
      <w:docPartPr>
        <w:name w:val="4C618960FA17491593F8A4F94C711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08E59-D9AD-4F84-8EBE-A511F4937982}"/>
      </w:docPartPr>
      <w:docPartBody>
        <w:p w:rsidR="00000000" w:rsidRDefault="00B936A4" w:rsidP="00B936A4">
          <w:pPr>
            <w:pStyle w:val="4C618960FA17491593F8A4F94C71118D"/>
          </w:pPr>
          <w:r w:rsidRPr="003F51EC">
            <w:t>Date of Employment :</w:t>
          </w:r>
        </w:p>
      </w:docPartBody>
    </w:docPart>
    <w:docPart>
      <w:docPartPr>
        <w:name w:val="862A8367F57248C7A86AB4DEFA03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9C5A5-D2DA-4404-BECA-4C410538BCE1}"/>
      </w:docPartPr>
      <w:docPartBody>
        <w:p w:rsidR="00000000" w:rsidRDefault="00B936A4" w:rsidP="00B936A4">
          <w:pPr>
            <w:pStyle w:val="862A8367F57248C7A86AB4DEFA037249"/>
          </w:pPr>
          <w:r w:rsidRPr="003F51EC">
            <w:t>Date</w:t>
          </w:r>
        </w:p>
      </w:docPartBody>
    </w:docPart>
    <w:docPart>
      <w:docPartPr>
        <w:name w:val="7A6138B5C6E94CF1956536000E4F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D98C-7861-4951-9C42-31F5058A68AB}"/>
      </w:docPartPr>
      <w:docPartBody>
        <w:p w:rsidR="00000000" w:rsidRDefault="00B936A4" w:rsidP="00B936A4">
          <w:pPr>
            <w:pStyle w:val="7A6138B5C6E94CF1956536000E4F4364"/>
          </w:pPr>
          <w:r w:rsidRPr="003F51EC">
            <w:t>Company name</w:t>
          </w:r>
        </w:p>
      </w:docPartBody>
    </w:docPart>
    <w:docPart>
      <w:docPartPr>
        <w:name w:val="5DEF0F56D3E1413B885E99E05537B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FBA26-6539-4096-8EA7-76B5832B29F0}"/>
      </w:docPartPr>
      <w:docPartBody>
        <w:p w:rsidR="00000000" w:rsidRDefault="00B936A4" w:rsidP="00B936A4">
          <w:pPr>
            <w:pStyle w:val="5DEF0F56D3E1413B885E99E05537B21E"/>
          </w:pPr>
          <w:r>
            <w:t>Job Title</w:t>
          </w:r>
        </w:p>
      </w:docPartBody>
    </w:docPart>
    <w:docPart>
      <w:docPartPr>
        <w:name w:val="167EAE28CC5F451084D1418E4EE3B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D3E70-ED5D-4294-B1EE-0267D7A1F217}"/>
      </w:docPartPr>
      <w:docPartBody>
        <w:p w:rsidR="00000000" w:rsidRDefault="00B936A4" w:rsidP="00B936A4">
          <w:pPr>
            <w:pStyle w:val="167EAE28CC5F451084D1418E4EE3B5F9"/>
          </w:pPr>
          <w:r>
            <w:t>Academic Education</w:t>
          </w:r>
        </w:p>
      </w:docPartBody>
    </w:docPart>
    <w:docPart>
      <w:docPartPr>
        <w:name w:val="AEE1D6E4FE4A49E0AC617671329F2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FB420-10CD-4EB2-9B52-77E1D17A9599}"/>
      </w:docPartPr>
      <w:docPartBody>
        <w:p w:rsidR="00000000" w:rsidRDefault="00B936A4" w:rsidP="00B936A4">
          <w:pPr>
            <w:pStyle w:val="AEE1D6E4FE4A49E0AC617671329F2ACC"/>
          </w:pPr>
          <w:r>
            <w:t>References</w:t>
          </w:r>
        </w:p>
      </w:docPartBody>
    </w:docPart>
    <w:docPart>
      <w:docPartPr>
        <w:name w:val="BB58AA98B1884AF88EE213843A418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D10DF-D5E1-4DE2-AD18-D8942086D563}"/>
      </w:docPartPr>
      <w:docPartBody>
        <w:p w:rsidR="00000000" w:rsidRDefault="00B936A4" w:rsidP="00B936A4">
          <w:pPr>
            <w:pStyle w:val="BB58AA98B1884AF88EE213843A418C90"/>
          </w:pPr>
          <w:r>
            <w:t>References are available on requests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6A4"/>
    <w:rsid w:val="00B9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0DE4F29C3645D9A51397AC891347BA">
    <w:name w:val="370DE4F29C3645D9A51397AC891347BA"/>
  </w:style>
  <w:style w:type="paragraph" w:customStyle="1" w:styleId="543FADA068F64E3C96BB475F4BE7CF73">
    <w:name w:val="543FADA068F64E3C96BB475F4BE7CF73"/>
  </w:style>
  <w:style w:type="paragraph" w:customStyle="1" w:styleId="65902BB94BA8445ABAEF4FE7990E8354">
    <w:name w:val="65902BB94BA8445ABAEF4FE7990E8354"/>
  </w:style>
  <w:style w:type="paragraph" w:customStyle="1" w:styleId="434E8C9E5F9049729198B48F0431E13C">
    <w:name w:val="434E8C9E5F9049729198B48F0431E13C"/>
  </w:style>
  <w:style w:type="paragraph" w:customStyle="1" w:styleId="4A5D61535C054F8FB37E34479AD6EFB6">
    <w:name w:val="4A5D61535C054F8FB37E34479AD6EFB6"/>
  </w:style>
  <w:style w:type="paragraph" w:customStyle="1" w:styleId="508C8CCFD40943178FE4F8556ACC1DD2">
    <w:name w:val="508C8CCFD40943178FE4F8556ACC1DD2"/>
  </w:style>
  <w:style w:type="paragraph" w:customStyle="1" w:styleId="352BAB8B71B14C53995F883FE8D0D855">
    <w:name w:val="352BAB8B71B14C53995F883FE8D0D855"/>
  </w:style>
  <w:style w:type="paragraph" w:customStyle="1" w:styleId="9A00715FAF7B43AEA8AA1763993F6DC2">
    <w:name w:val="9A00715FAF7B43AEA8AA1763993F6DC2"/>
  </w:style>
  <w:style w:type="paragraph" w:customStyle="1" w:styleId="EBD0CCB7BC584EA9B79B595BAC8D14CA">
    <w:name w:val="EBD0CCB7BC584EA9B79B595BAC8D14CA"/>
  </w:style>
  <w:style w:type="paragraph" w:customStyle="1" w:styleId="7DE5400303A949B19D98C8B82F8D703B">
    <w:name w:val="7DE5400303A949B19D98C8B82F8D703B"/>
  </w:style>
  <w:style w:type="paragraph" w:customStyle="1" w:styleId="14CF432715634C398E7D870311CF234F">
    <w:name w:val="14CF432715634C398E7D870311CF234F"/>
  </w:style>
  <w:style w:type="paragraph" w:customStyle="1" w:styleId="0B06DAF660334391867619CB6D061ABC">
    <w:name w:val="0B06DAF660334391867619CB6D061ABC"/>
  </w:style>
  <w:style w:type="paragraph" w:customStyle="1" w:styleId="AB882B4A32EF4248936D0E99A62B14CA">
    <w:name w:val="AB882B4A32EF4248936D0E99A62B14CA"/>
  </w:style>
  <w:style w:type="paragraph" w:customStyle="1" w:styleId="FAB3D5FA1A514FA8958D07BCF0A39B92">
    <w:name w:val="FAB3D5FA1A514FA8958D07BCF0A39B92"/>
  </w:style>
  <w:style w:type="paragraph" w:customStyle="1" w:styleId="5B5904CE864549A49C0BC1C44DF7A7D1">
    <w:name w:val="5B5904CE864549A49C0BC1C44DF7A7D1"/>
  </w:style>
  <w:style w:type="paragraph" w:customStyle="1" w:styleId="46606167CBF44276AD3C15F92B43C573">
    <w:name w:val="46606167CBF44276AD3C15F92B43C573"/>
  </w:style>
  <w:style w:type="paragraph" w:customStyle="1" w:styleId="8830717B41E94AC6958B5A58693B634D">
    <w:name w:val="8830717B41E94AC6958B5A58693B634D"/>
  </w:style>
  <w:style w:type="paragraph" w:customStyle="1" w:styleId="F809097748C6443686614DCB8ECCB060">
    <w:name w:val="F809097748C6443686614DCB8ECCB060"/>
  </w:style>
  <w:style w:type="paragraph" w:customStyle="1" w:styleId="412533D38FDF4998ABA75897FAFFA8D4">
    <w:name w:val="412533D38FDF4998ABA75897FAFFA8D4"/>
  </w:style>
  <w:style w:type="paragraph" w:customStyle="1" w:styleId="687CF60986CA4D4A8B16832D671D0B50">
    <w:name w:val="687CF60986CA4D4A8B16832D671D0B50"/>
  </w:style>
  <w:style w:type="paragraph" w:customStyle="1" w:styleId="BDD6EE69E11A43CDB5EBF0A9A48D5345">
    <w:name w:val="BDD6EE69E11A43CDB5EBF0A9A48D5345"/>
  </w:style>
  <w:style w:type="paragraph" w:customStyle="1" w:styleId="B2846100167E40A699587559A3579D1F">
    <w:name w:val="B2846100167E40A699587559A3579D1F"/>
  </w:style>
  <w:style w:type="paragraph" w:customStyle="1" w:styleId="6E8AF79CEB344193A9DD1BD3A2FA944B">
    <w:name w:val="6E8AF79CEB344193A9DD1BD3A2FA944B"/>
  </w:style>
  <w:style w:type="paragraph" w:customStyle="1" w:styleId="8B04563C33424D099E1AC27D41C72186">
    <w:name w:val="8B04563C33424D099E1AC27D41C72186"/>
  </w:style>
  <w:style w:type="paragraph" w:customStyle="1" w:styleId="8CEE464E98764A0DBF911441241E1AE7">
    <w:name w:val="8CEE464E98764A0DBF911441241E1AE7"/>
  </w:style>
  <w:style w:type="paragraph" w:customStyle="1" w:styleId="4607B7D4099848DA839E28C891322685">
    <w:name w:val="4607B7D4099848DA839E28C891322685"/>
  </w:style>
  <w:style w:type="paragraph" w:customStyle="1" w:styleId="2F2AFA038BC54AE2AAD555E72EE72446">
    <w:name w:val="2F2AFA038BC54AE2AAD555E72EE72446"/>
  </w:style>
  <w:style w:type="paragraph" w:customStyle="1" w:styleId="747786A79F564FC89BCF2536021FE04F">
    <w:name w:val="747786A79F564FC89BCF2536021FE04F"/>
  </w:style>
  <w:style w:type="paragraph" w:customStyle="1" w:styleId="9102EB17BDA14CF0AB19A1F097000D2F">
    <w:name w:val="9102EB17BDA14CF0AB19A1F097000D2F"/>
  </w:style>
  <w:style w:type="paragraph" w:customStyle="1" w:styleId="993F50CB6FE94FC0A168D0C706A1EE9A">
    <w:name w:val="993F50CB6FE94FC0A168D0C706A1EE9A"/>
  </w:style>
  <w:style w:type="paragraph" w:customStyle="1" w:styleId="006EA2CAC40146FFB6CFA56672B083BC">
    <w:name w:val="006EA2CAC40146FFB6CFA56672B083BC"/>
  </w:style>
  <w:style w:type="paragraph" w:customStyle="1" w:styleId="6403C7C97234423BB05D9292BD367098">
    <w:name w:val="6403C7C97234423BB05D9292BD367098"/>
  </w:style>
  <w:style w:type="paragraph" w:customStyle="1" w:styleId="F9B93F62EB18424FAC70D9FF38ADD511">
    <w:name w:val="F9B93F62EB18424FAC70D9FF38ADD511"/>
  </w:style>
  <w:style w:type="paragraph" w:customStyle="1" w:styleId="A28830BC77B24A1DB3BE18AD94CD6F54">
    <w:name w:val="A28830BC77B24A1DB3BE18AD94CD6F54"/>
  </w:style>
  <w:style w:type="paragraph" w:customStyle="1" w:styleId="5272AA59D5A8426C8037BFCFC25E07B3">
    <w:name w:val="5272AA59D5A8426C8037BFCFC25E07B3"/>
  </w:style>
  <w:style w:type="paragraph" w:customStyle="1" w:styleId="D0139E5F298047558F0B33A72B27A8CE">
    <w:name w:val="D0139E5F298047558F0B33A72B27A8CE"/>
  </w:style>
  <w:style w:type="paragraph" w:customStyle="1" w:styleId="9151F7915F044281A0EEE84A3590B23B">
    <w:name w:val="9151F7915F044281A0EEE84A3590B23B"/>
  </w:style>
  <w:style w:type="paragraph" w:customStyle="1" w:styleId="6025DDFDD3F940B9B96469B87608C327">
    <w:name w:val="6025DDFDD3F940B9B96469B87608C327"/>
  </w:style>
  <w:style w:type="paragraph" w:customStyle="1" w:styleId="767D76E141664D298DC253C4EAD5A7E3">
    <w:name w:val="767D76E141664D298DC253C4EAD5A7E3"/>
  </w:style>
  <w:style w:type="paragraph" w:customStyle="1" w:styleId="C67AFB60421243C59764572C358618D2">
    <w:name w:val="C67AFB60421243C59764572C358618D2"/>
  </w:style>
  <w:style w:type="paragraph" w:customStyle="1" w:styleId="DB8D2263109F4AC88CF03335293D78D2">
    <w:name w:val="DB8D2263109F4AC88CF03335293D78D2"/>
  </w:style>
  <w:style w:type="paragraph" w:customStyle="1" w:styleId="17CC5E912B9044C793D5F6862E62962F">
    <w:name w:val="17CC5E912B9044C793D5F6862E62962F"/>
  </w:style>
  <w:style w:type="paragraph" w:customStyle="1" w:styleId="4CFD6D469A554D21BED0100E0C045C9B">
    <w:name w:val="4CFD6D469A554D21BED0100E0C045C9B"/>
  </w:style>
  <w:style w:type="paragraph" w:customStyle="1" w:styleId="494EE606D13D4F93860CF9865EEB3EA1">
    <w:name w:val="494EE606D13D4F93860CF9865EEB3EA1"/>
  </w:style>
  <w:style w:type="paragraph" w:customStyle="1" w:styleId="4A6ABAC46E9543AE99CB999340FC757E">
    <w:name w:val="4A6ABAC46E9543AE99CB999340FC757E"/>
  </w:style>
  <w:style w:type="paragraph" w:customStyle="1" w:styleId="8048FB3105E241B3B559BA48D85DB464">
    <w:name w:val="8048FB3105E241B3B559BA48D85DB464"/>
  </w:style>
  <w:style w:type="paragraph" w:customStyle="1" w:styleId="827385F4CAFA42FD9D746131FC926FB9">
    <w:name w:val="827385F4CAFA42FD9D746131FC926FB9"/>
  </w:style>
  <w:style w:type="paragraph" w:customStyle="1" w:styleId="88859A7589EB4FF2B301AB1A0F936CED">
    <w:name w:val="88859A7589EB4FF2B301AB1A0F936CED"/>
  </w:style>
  <w:style w:type="paragraph" w:customStyle="1" w:styleId="7850556A8FA24F7B9669CDDBEA76EBDA">
    <w:name w:val="7850556A8FA24F7B9669CDDBEA76EBDA"/>
  </w:style>
  <w:style w:type="paragraph" w:customStyle="1" w:styleId="F095B35F865D4DBC8ABD82FBD4A649F8">
    <w:name w:val="F095B35F865D4DBC8ABD82FBD4A649F8"/>
  </w:style>
  <w:style w:type="paragraph" w:customStyle="1" w:styleId="8F39AA7B471643DF86E8BC48AC9ABB5E">
    <w:name w:val="8F39AA7B471643DF86E8BC48AC9ABB5E"/>
  </w:style>
  <w:style w:type="paragraph" w:customStyle="1" w:styleId="829BEC486A934D5DB88EF81ACE2C2DFF">
    <w:name w:val="829BEC486A934D5DB88EF81ACE2C2DFF"/>
  </w:style>
  <w:style w:type="paragraph" w:customStyle="1" w:styleId="1FFD191F40C34915AB2A956FCBD3D6B3">
    <w:name w:val="1FFD191F40C34915AB2A956FCBD3D6B3"/>
  </w:style>
  <w:style w:type="paragraph" w:customStyle="1" w:styleId="3A289D0A40B04FBB9D2836FCADD7089D">
    <w:name w:val="3A289D0A40B04FBB9D2836FCADD7089D"/>
  </w:style>
  <w:style w:type="paragraph" w:customStyle="1" w:styleId="A5BDA91F6A9849F8ADA25B0265BB2B62">
    <w:name w:val="A5BDA91F6A9849F8ADA25B0265BB2B62"/>
  </w:style>
  <w:style w:type="paragraph" w:customStyle="1" w:styleId="95DDBBAC4B4242B58308273A307752A1">
    <w:name w:val="95DDBBAC4B4242B58308273A307752A1"/>
  </w:style>
  <w:style w:type="paragraph" w:customStyle="1" w:styleId="E24D45156903493D8A5AE94E3374BA86">
    <w:name w:val="E24D45156903493D8A5AE94E3374BA86"/>
  </w:style>
  <w:style w:type="paragraph" w:customStyle="1" w:styleId="9FA0DAE3812A406AA0B3C81210D4C60B">
    <w:name w:val="9FA0DAE3812A406AA0B3C81210D4C60B"/>
  </w:style>
  <w:style w:type="paragraph" w:customStyle="1" w:styleId="EAEF92A3960C4BABAAB857FA278299A9">
    <w:name w:val="EAEF92A3960C4BABAAB857FA278299A9"/>
  </w:style>
  <w:style w:type="paragraph" w:customStyle="1" w:styleId="3CC947511EFF43948B37CB45BDBFFD3B">
    <w:name w:val="3CC947511EFF43948B37CB45BDBFFD3B"/>
  </w:style>
  <w:style w:type="paragraph" w:customStyle="1" w:styleId="Name">
    <w:name w:val="Name"/>
    <w:link w:val="NameChar"/>
    <w:qFormat/>
    <w:rsid w:val="00B936A4"/>
    <w:pPr>
      <w:spacing w:after="0" w:line="240" w:lineRule="auto"/>
      <w:jc w:val="right"/>
    </w:pPr>
    <w:rPr>
      <w:rFonts w:eastAsiaTheme="min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936A4"/>
    <w:rPr>
      <w:rFonts w:eastAsiaTheme="minorHAnsi"/>
      <w:b/>
      <w:color w:val="984806" w:themeColor="accent6" w:themeShade="80"/>
      <w:sz w:val="32"/>
    </w:rPr>
  </w:style>
  <w:style w:type="paragraph" w:customStyle="1" w:styleId="E8E7FD763C5049AAA4370B25BF321F58">
    <w:name w:val="E8E7FD763C5049AAA4370B25BF321F58"/>
  </w:style>
  <w:style w:type="paragraph" w:customStyle="1" w:styleId="ContactInfo">
    <w:name w:val="Contact Info"/>
    <w:link w:val="ContactInfoChar"/>
    <w:qFormat/>
    <w:rsid w:val="00B936A4"/>
    <w:pPr>
      <w:jc w:val="right"/>
    </w:pPr>
    <w:rPr>
      <w:rFonts w:eastAsiaTheme="minorHAnsi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rsid w:val="00B936A4"/>
    <w:rPr>
      <w:rFonts w:eastAsiaTheme="minorHAnsi"/>
      <w:color w:val="0D0D0D" w:themeColor="text1" w:themeTint="F2"/>
      <w:sz w:val="24"/>
    </w:rPr>
  </w:style>
  <w:style w:type="paragraph" w:customStyle="1" w:styleId="FD0941D7F89F42F29F3A74E2FABF4E40">
    <w:name w:val="FD0941D7F89F42F29F3A74E2FABF4E40"/>
  </w:style>
  <w:style w:type="paragraph" w:customStyle="1" w:styleId="B702A15C1EC14CD39CDF6110C23F0B24">
    <w:name w:val="B702A15C1EC14CD39CDF6110C23F0B24"/>
  </w:style>
  <w:style w:type="paragraph" w:customStyle="1" w:styleId="0F980EF1D35242B8A5010C4CC0EA691D">
    <w:name w:val="0F980EF1D35242B8A5010C4CC0EA691D"/>
  </w:style>
  <w:style w:type="character" w:styleId="PlaceholderText">
    <w:name w:val="Placeholder Text"/>
    <w:basedOn w:val="DefaultParagraphFont"/>
    <w:uiPriority w:val="99"/>
    <w:semiHidden/>
    <w:rsid w:val="00B936A4"/>
    <w:rPr>
      <w:color w:val="808080"/>
    </w:rPr>
  </w:style>
  <w:style w:type="paragraph" w:customStyle="1" w:styleId="EA92E51031804FAA9245C87CCFAE61C8">
    <w:name w:val="EA92E51031804FAA9245C87CCFAE61C8"/>
  </w:style>
  <w:style w:type="paragraph" w:customStyle="1" w:styleId="0C43E2EC16614AFE8E37DF42F6707874">
    <w:name w:val="0C43E2EC16614AFE8E37DF42F6707874"/>
  </w:style>
  <w:style w:type="paragraph" w:customStyle="1" w:styleId="8BEADE5AB70444238C293A7C1DFA8B2E">
    <w:name w:val="8BEADE5AB70444238C293A7C1DFA8B2E"/>
  </w:style>
  <w:style w:type="paragraph" w:customStyle="1" w:styleId="66BDD23363D344D194FAAC382E9DABE6">
    <w:name w:val="66BDD23363D344D194FAAC382E9DABE6"/>
  </w:style>
  <w:style w:type="paragraph" w:customStyle="1" w:styleId="9250CC770EA14997B4897EEC0E5419A7">
    <w:name w:val="9250CC770EA14997B4897EEC0E5419A7"/>
  </w:style>
  <w:style w:type="paragraph" w:customStyle="1" w:styleId="B6AEFDD832974A9DB87D9275460E8C28">
    <w:name w:val="B6AEFDD832974A9DB87D9275460E8C28"/>
  </w:style>
  <w:style w:type="paragraph" w:customStyle="1" w:styleId="80330E154F9F4DED9AD5AFD8941DE38D">
    <w:name w:val="80330E154F9F4DED9AD5AFD8941DE38D"/>
    <w:rsid w:val="00B936A4"/>
  </w:style>
  <w:style w:type="paragraph" w:customStyle="1" w:styleId="8CB1358B0AE94114ACCB76CA45438307">
    <w:name w:val="8CB1358B0AE94114ACCB76CA45438307"/>
    <w:rsid w:val="00B936A4"/>
  </w:style>
  <w:style w:type="paragraph" w:customStyle="1" w:styleId="9FF8718B7A124A659537592C8C1C10AF">
    <w:name w:val="9FF8718B7A124A659537592C8C1C10AF"/>
    <w:rsid w:val="00B936A4"/>
  </w:style>
  <w:style w:type="paragraph" w:customStyle="1" w:styleId="4120BEB655694F518AEFCE2ADFDFE063">
    <w:name w:val="4120BEB655694F518AEFCE2ADFDFE063"/>
    <w:rsid w:val="00B936A4"/>
  </w:style>
  <w:style w:type="paragraph" w:customStyle="1" w:styleId="95B36E270D794CB48A44A55C915A8033">
    <w:name w:val="95B36E270D794CB48A44A55C915A8033"/>
    <w:rsid w:val="00B936A4"/>
  </w:style>
  <w:style w:type="paragraph" w:customStyle="1" w:styleId="507509F9132542D6AAA50E0880460D7A">
    <w:name w:val="507509F9132542D6AAA50E0880460D7A"/>
    <w:rsid w:val="00B936A4"/>
  </w:style>
  <w:style w:type="paragraph" w:customStyle="1" w:styleId="59A2721F432644E08B0F6895236D9864">
    <w:name w:val="59A2721F432644E08B0F6895236D9864"/>
    <w:rsid w:val="00B936A4"/>
  </w:style>
  <w:style w:type="paragraph" w:customStyle="1" w:styleId="B1FCA6DB354646079631B3C00D9424E4">
    <w:name w:val="B1FCA6DB354646079631B3C00D9424E4"/>
    <w:rsid w:val="00B936A4"/>
  </w:style>
  <w:style w:type="paragraph" w:customStyle="1" w:styleId="51FDA68149F44989BD4805482633082F">
    <w:name w:val="51FDA68149F44989BD4805482633082F"/>
    <w:rsid w:val="00B936A4"/>
  </w:style>
  <w:style w:type="paragraph" w:customStyle="1" w:styleId="9F6F4B8ABC434B2F9B7D8611C0D57844">
    <w:name w:val="9F6F4B8ABC434B2F9B7D8611C0D57844"/>
    <w:rsid w:val="00B936A4"/>
  </w:style>
  <w:style w:type="paragraph" w:customStyle="1" w:styleId="2E75A9632A284405A17EAF8342958363">
    <w:name w:val="2E75A9632A284405A17EAF8342958363"/>
    <w:rsid w:val="00B936A4"/>
  </w:style>
  <w:style w:type="paragraph" w:customStyle="1" w:styleId="4BF1CF3479D9440CA44C3D3E8BF600C0">
    <w:name w:val="4BF1CF3479D9440CA44C3D3E8BF600C0"/>
    <w:rsid w:val="00B936A4"/>
  </w:style>
  <w:style w:type="paragraph" w:customStyle="1" w:styleId="EA32FD6A302448578914E95EB69ECA21">
    <w:name w:val="EA32FD6A302448578914E95EB69ECA21"/>
    <w:rsid w:val="00B936A4"/>
  </w:style>
  <w:style w:type="paragraph" w:customStyle="1" w:styleId="4657CF1FA7274F2F8AB34FF65B6CDBB9">
    <w:name w:val="4657CF1FA7274F2F8AB34FF65B6CDBB9"/>
    <w:rsid w:val="00B936A4"/>
  </w:style>
  <w:style w:type="paragraph" w:customStyle="1" w:styleId="1932C063D1D54C25B50E69645EC252C6">
    <w:name w:val="1932C063D1D54C25B50E69645EC252C6"/>
    <w:rsid w:val="00B936A4"/>
  </w:style>
  <w:style w:type="paragraph" w:customStyle="1" w:styleId="DBBAFED8B2334BDF94E5ECF298E85DA8">
    <w:name w:val="DBBAFED8B2334BDF94E5ECF298E85DA8"/>
    <w:rsid w:val="00B936A4"/>
  </w:style>
  <w:style w:type="paragraph" w:customStyle="1" w:styleId="DC3612977BF347E7BA78D5A52931B4D8">
    <w:name w:val="DC3612977BF347E7BA78D5A52931B4D8"/>
    <w:rsid w:val="00B936A4"/>
  </w:style>
  <w:style w:type="paragraph" w:customStyle="1" w:styleId="2A5986620ADA465B91BB159AEEB4B1CB">
    <w:name w:val="2A5986620ADA465B91BB159AEEB4B1CB"/>
    <w:rsid w:val="00B936A4"/>
  </w:style>
  <w:style w:type="paragraph" w:customStyle="1" w:styleId="DEB4B476C23A46C2B71BDE9A2DAA9CD4">
    <w:name w:val="DEB4B476C23A46C2B71BDE9A2DAA9CD4"/>
    <w:rsid w:val="00B936A4"/>
  </w:style>
  <w:style w:type="paragraph" w:customStyle="1" w:styleId="D4ACCA744AF445259A2762E8A06928AF">
    <w:name w:val="D4ACCA744AF445259A2762E8A06928AF"/>
    <w:rsid w:val="00B936A4"/>
  </w:style>
  <w:style w:type="paragraph" w:customStyle="1" w:styleId="20CC79BDC4984DA6BD73F71AF6D6CC78">
    <w:name w:val="20CC79BDC4984DA6BD73F71AF6D6CC78"/>
    <w:rsid w:val="00B936A4"/>
  </w:style>
  <w:style w:type="paragraph" w:customStyle="1" w:styleId="A273E09345E7413F9A8810E406AC5A69">
    <w:name w:val="A273E09345E7413F9A8810E406AC5A69"/>
    <w:rsid w:val="00B936A4"/>
  </w:style>
  <w:style w:type="paragraph" w:customStyle="1" w:styleId="ADE0BE54255744ABA2913E2D269A260C">
    <w:name w:val="ADE0BE54255744ABA2913E2D269A260C"/>
    <w:rsid w:val="00B936A4"/>
  </w:style>
  <w:style w:type="paragraph" w:customStyle="1" w:styleId="28AA2C1542A249868D37BDE28243A5AC">
    <w:name w:val="28AA2C1542A249868D37BDE28243A5AC"/>
    <w:rsid w:val="00B936A4"/>
  </w:style>
  <w:style w:type="paragraph" w:customStyle="1" w:styleId="45104AD3E47C4175B0DB8EB3022644B9">
    <w:name w:val="45104AD3E47C4175B0DB8EB3022644B9"/>
    <w:rsid w:val="00B936A4"/>
  </w:style>
  <w:style w:type="paragraph" w:customStyle="1" w:styleId="D09EF37F83C748119BE611A35DDED6FF">
    <w:name w:val="D09EF37F83C748119BE611A35DDED6FF"/>
    <w:rsid w:val="00B936A4"/>
  </w:style>
  <w:style w:type="paragraph" w:customStyle="1" w:styleId="142AD4E1CE6F4D4C810A4DC09AABA5FC">
    <w:name w:val="142AD4E1CE6F4D4C810A4DC09AABA5FC"/>
    <w:rsid w:val="00B936A4"/>
  </w:style>
  <w:style w:type="paragraph" w:customStyle="1" w:styleId="3E94C157D8E24348A4628019B06979BC">
    <w:name w:val="3E94C157D8E24348A4628019B06979BC"/>
    <w:rsid w:val="00B936A4"/>
  </w:style>
  <w:style w:type="paragraph" w:customStyle="1" w:styleId="FC0F013AEC5944129A99AF7FFC66E12E">
    <w:name w:val="FC0F013AEC5944129A99AF7FFC66E12E"/>
    <w:rsid w:val="00B936A4"/>
  </w:style>
  <w:style w:type="paragraph" w:customStyle="1" w:styleId="7FB9E0B0F11F4176A1EA681395D7A504">
    <w:name w:val="7FB9E0B0F11F4176A1EA681395D7A504"/>
    <w:rsid w:val="00B936A4"/>
  </w:style>
  <w:style w:type="paragraph" w:customStyle="1" w:styleId="5736904A2FC14A39888654B5B978A966">
    <w:name w:val="5736904A2FC14A39888654B5B978A966"/>
    <w:rsid w:val="00B936A4"/>
  </w:style>
  <w:style w:type="paragraph" w:customStyle="1" w:styleId="FC362C45E6B74C339884602DE3E0CE88">
    <w:name w:val="FC362C45E6B74C339884602DE3E0CE88"/>
    <w:rsid w:val="00B936A4"/>
  </w:style>
  <w:style w:type="paragraph" w:customStyle="1" w:styleId="DF1B6AB0AB7E4DF9961E1E48B1975FD3">
    <w:name w:val="DF1B6AB0AB7E4DF9961E1E48B1975FD3"/>
    <w:rsid w:val="00B936A4"/>
  </w:style>
  <w:style w:type="paragraph" w:customStyle="1" w:styleId="2C7CAE3B436F42C5A76DE448D0025125">
    <w:name w:val="2C7CAE3B436F42C5A76DE448D0025125"/>
    <w:rsid w:val="00B936A4"/>
  </w:style>
  <w:style w:type="paragraph" w:customStyle="1" w:styleId="7BECB48E50E84BD4B016A5CF906FD989">
    <w:name w:val="7BECB48E50E84BD4B016A5CF906FD989"/>
    <w:rsid w:val="00B936A4"/>
  </w:style>
  <w:style w:type="paragraph" w:customStyle="1" w:styleId="F624CEA2F8CC47A686E95A413CC9D4AF">
    <w:name w:val="F624CEA2F8CC47A686E95A413CC9D4AF"/>
    <w:rsid w:val="00B936A4"/>
  </w:style>
  <w:style w:type="paragraph" w:customStyle="1" w:styleId="71F30409A7024D74B3B4B3067C0201E4">
    <w:name w:val="71F30409A7024D74B3B4B3067C0201E4"/>
    <w:rsid w:val="00B936A4"/>
  </w:style>
  <w:style w:type="paragraph" w:customStyle="1" w:styleId="338A64975B244026BC93E40BD2878C27">
    <w:name w:val="338A64975B244026BC93E40BD2878C27"/>
    <w:rsid w:val="00B936A4"/>
  </w:style>
  <w:style w:type="paragraph" w:customStyle="1" w:styleId="E558292274CC4C52BA5708A841B58865">
    <w:name w:val="E558292274CC4C52BA5708A841B58865"/>
    <w:rsid w:val="00B936A4"/>
  </w:style>
  <w:style w:type="paragraph" w:customStyle="1" w:styleId="8FB0C2D84EC64F41A3978859B32EBB79">
    <w:name w:val="8FB0C2D84EC64F41A3978859B32EBB79"/>
    <w:rsid w:val="00B936A4"/>
  </w:style>
  <w:style w:type="paragraph" w:customStyle="1" w:styleId="3FBC03CFDED3461D8E7C82A2948C152C">
    <w:name w:val="3FBC03CFDED3461D8E7C82A2948C152C"/>
    <w:rsid w:val="00B936A4"/>
  </w:style>
  <w:style w:type="paragraph" w:customStyle="1" w:styleId="8F8DA07A341448C692D37777591EF498">
    <w:name w:val="8F8DA07A341448C692D37777591EF498"/>
    <w:rsid w:val="00B936A4"/>
  </w:style>
  <w:style w:type="paragraph" w:customStyle="1" w:styleId="5B3FEDE99BB848A08D20C7EFE55F2119">
    <w:name w:val="5B3FEDE99BB848A08D20C7EFE55F2119"/>
    <w:rsid w:val="00B936A4"/>
  </w:style>
  <w:style w:type="paragraph" w:customStyle="1" w:styleId="41C2EB6FF2E14C9A8B8A15B314700B01">
    <w:name w:val="41C2EB6FF2E14C9A8B8A15B314700B01"/>
    <w:rsid w:val="00B936A4"/>
  </w:style>
  <w:style w:type="paragraph" w:customStyle="1" w:styleId="B3717D7A6F5F4DFD8F89D0ED438A5E3C">
    <w:name w:val="B3717D7A6F5F4DFD8F89D0ED438A5E3C"/>
    <w:rsid w:val="00B936A4"/>
  </w:style>
  <w:style w:type="paragraph" w:customStyle="1" w:styleId="CF59FE734DED41F289035874B576B119">
    <w:name w:val="CF59FE734DED41F289035874B576B119"/>
    <w:rsid w:val="00B936A4"/>
  </w:style>
  <w:style w:type="paragraph" w:customStyle="1" w:styleId="B57C54B9F5394555B67A8E8E253F662C">
    <w:name w:val="B57C54B9F5394555B67A8E8E253F662C"/>
    <w:rsid w:val="00B936A4"/>
  </w:style>
  <w:style w:type="paragraph" w:customStyle="1" w:styleId="102C0613E533449F817238098BF04555">
    <w:name w:val="102C0613E533449F817238098BF04555"/>
    <w:rsid w:val="00B936A4"/>
  </w:style>
  <w:style w:type="paragraph" w:customStyle="1" w:styleId="F0C4FBC5F5D8423EA524DBD85CA8CD6D">
    <w:name w:val="F0C4FBC5F5D8423EA524DBD85CA8CD6D"/>
    <w:rsid w:val="00B936A4"/>
  </w:style>
  <w:style w:type="paragraph" w:customStyle="1" w:styleId="A464B331257E48509658D5748440600A">
    <w:name w:val="A464B331257E48509658D5748440600A"/>
    <w:rsid w:val="00B936A4"/>
  </w:style>
  <w:style w:type="paragraph" w:customStyle="1" w:styleId="09BE5BD6B16442119B7C62EAB8C72722">
    <w:name w:val="09BE5BD6B16442119B7C62EAB8C72722"/>
    <w:rsid w:val="00B936A4"/>
  </w:style>
  <w:style w:type="paragraph" w:customStyle="1" w:styleId="C989CBCA6712482C812025FAFBF96738">
    <w:name w:val="C989CBCA6712482C812025FAFBF96738"/>
    <w:rsid w:val="00B936A4"/>
  </w:style>
  <w:style w:type="paragraph" w:customStyle="1" w:styleId="8C096BF8630A4281A7C6DE3AD23085D3">
    <w:name w:val="8C096BF8630A4281A7C6DE3AD23085D3"/>
    <w:rsid w:val="00B936A4"/>
  </w:style>
  <w:style w:type="paragraph" w:customStyle="1" w:styleId="4D65F822C0934DC1B1DC529F9B955846">
    <w:name w:val="4D65F822C0934DC1B1DC529F9B955846"/>
    <w:rsid w:val="00B936A4"/>
  </w:style>
  <w:style w:type="paragraph" w:customStyle="1" w:styleId="CC12F5736A7D4E7DBCC3182C9AB213FC">
    <w:name w:val="CC12F5736A7D4E7DBCC3182C9AB213FC"/>
    <w:rsid w:val="00B936A4"/>
  </w:style>
  <w:style w:type="paragraph" w:customStyle="1" w:styleId="FFD1494D2032401D9972239CBDD33CF9">
    <w:name w:val="FFD1494D2032401D9972239CBDD33CF9"/>
    <w:rsid w:val="00B936A4"/>
  </w:style>
  <w:style w:type="paragraph" w:customStyle="1" w:styleId="A4921981814845F19454A7F003857A51">
    <w:name w:val="A4921981814845F19454A7F003857A51"/>
    <w:rsid w:val="00B936A4"/>
  </w:style>
  <w:style w:type="paragraph" w:customStyle="1" w:styleId="38BFC3DDDB644116803B49AA3D114FF5">
    <w:name w:val="38BFC3DDDB644116803B49AA3D114FF5"/>
    <w:rsid w:val="00B936A4"/>
  </w:style>
  <w:style w:type="paragraph" w:customStyle="1" w:styleId="542087DFDAF24797807BF09A4C88B020">
    <w:name w:val="542087DFDAF24797807BF09A4C88B020"/>
    <w:rsid w:val="00B936A4"/>
  </w:style>
  <w:style w:type="paragraph" w:customStyle="1" w:styleId="4B42ED21886E4E38A2E5A59915D31E5F">
    <w:name w:val="4B42ED21886E4E38A2E5A59915D31E5F"/>
    <w:rsid w:val="00B936A4"/>
  </w:style>
  <w:style w:type="paragraph" w:customStyle="1" w:styleId="33D34C56DF4A4823AE11D8AD7D273A8F">
    <w:name w:val="33D34C56DF4A4823AE11D8AD7D273A8F"/>
    <w:rsid w:val="00B936A4"/>
  </w:style>
  <w:style w:type="paragraph" w:customStyle="1" w:styleId="34078C03F24149C58519CFFC3BD9F9A6">
    <w:name w:val="34078C03F24149C58519CFFC3BD9F9A6"/>
    <w:rsid w:val="00B936A4"/>
  </w:style>
  <w:style w:type="paragraph" w:customStyle="1" w:styleId="FEDD831C81B54554A13ECDB33224DE66">
    <w:name w:val="FEDD831C81B54554A13ECDB33224DE66"/>
    <w:rsid w:val="00B936A4"/>
  </w:style>
  <w:style w:type="paragraph" w:customStyle="1" w:styleId="DCA81E9CEDE54B5D97845A0BD0D09CEC">
    <w:name w:val="DCA81E9CEDE54B5D97845A0BD0D09CEC"/>
    <w:rsid w:val="00B936A4"/>
  </w:style>
  <w:style w:type="paragraph" w:customStyle="1" w:styleId="F8508BAE82144A9CB03357740A89C46A">
    <w:name w:val="F8508BAE82144A9CB03357740A89C46A"/>
    <w:rsid w:val="00B936A4"/>
  </w:style>
  <w:style w:type="paragraph" w:customStyle="1" w:styleId="764C236D030E4B93964AED674E91F21F">
    <w:name w:val="764C236D030E4B93964AED674E91F21F"/>
    <w:rsid w:val="00B936A4"/>
  </w:style>
  <w:style w:type="paragraph" w:customStyle="1" w:styleId="54105AC28EEE402987A6649B36C211B1">
    <w:name w:val="54105AC28EEE402987A6649B36C211B1"/>
    <w:rsid w:val="00B936A4"/>
  </w:style>
  <w:style w:type="paragraph" w:customStyle="1" w:styleId="08A36F78DA134C40A4E2949BCD5D5220">
    <w:name w:val="08A36F78DA134C40A4E2949BCD5D5220"/>
    <w:rsid w:val="00B936A4"/>
  </w:style>
  <w:style w:type="paragraph" w:customStyle="1" w:styleId="F9FCD666D14E402487FC2381990542D8">
    <w:name w:val="F9FCD666D14E402487FC2381990542D8"/>
    <w:rsid w:val="00B936A4"/>
  </w:style>
  <w:style w:type="paragraph" w:customStyle="1" w:styleId="C68BCAE94C8E4F51BBA45F6CB187EDCF">
    <w:name w:val="C68BCAE94C8E4F51BBA45F6CB187EDCF"/>
    <w:rsid w:val="00B936A4"/>
  </w:style>
  <w:style w:type="paragraph" w:customStyle="1" w:styleId="71603773ED7E41FFAC4D87C9FACA5F19">
    <w:name w:val="71603773ED7E41FFAC4D87C9FACA5F19"/>
    <w:rsid w:val="00B936A4"/>
  </w:style>
  <w:style w:type="paragraph" w:customStyle="1" w:styleId="DBBD2AD313D04BD29F30BDC7AF81F46F">
    <w:name w:val="DBBD2AD313D04BD29F30BDC7AF81F46F"/>
    <w:rsid w:val="00B936A4"/>
  </w:style>
  <w:style w:type="paragraph" w:customStyle="1" w:styleId="23690C70AC7849099D0DE6CD326D5199">
    <w:name w:val="23690C70AC7849099D0DE6CD326D5199"/>
    <w:rsid w:val="00B936A4"/>
  </w:style>
  <w:style w:type="paragraph" w:customStyle="1" w:styleId="D2D01495259246B680011F8DD0989917">
    <w:name w:val="D2D01495259246B680011F8DD0989917"/>
    <w:rsid w:val="00B936A4"/>
  </w:style>
  <w:style w:type="paragraph" w:customStyle="1" w:styleId="A86355A54DCA49EAA58DC3F2AAB89AFD">
    <w:name w:val="A86355A54DCA49EAA58DC3F2AAB89AFD"/>
    <w:rsid w:val="00B936A4"/>
  </w:style>
  <w:style w:type="paragraph" w:customStyle="1" w:styleId="DC726592432A40689F2290B92B3038C0">
    <w:name w:val="DC726592432A40689F2290B92B3038C0"/>
    <w:rsid w:val="00B936A4"/>
  </w:style>
  <w:style w:type="paragraph" w:customStyle="1" w:styleId="AAE6D5012EFC4EF8A009927670D0A83F">
    <w:name w:val="AAE6D5012EFC4EF8A009927670D0A83F"/>
    <w:rsid w:val="00B936A4"/>
  </w:style>
  <w:style w:type="paragraph" w:customStyle="1" w:styleId="CE00D78C4A8243F0AF319CFBBC8D5BCB">
    <w:name w:val="CE00D78C4A8243F0AF319CFBBC8D5BCB"/>
    <w:rsid w:val="00B936A4"/>
  </w:style>
  <w:style w:type="paragraph" w:customStyle="1" w:styleId="8E7BD5C307DD4FD49B8F083E41CCB390">
    <w:name w:val="8E7BD5C307DD4FD49B8F083E41CCB390"/>
    <w:rsid w:val="00B936A4"/>
  </w:style>
  <w:style w:type="paragraph" w:customStyle="1" w:styleId="905D904811954A9E877C555C79E46C15">
    <w:name w:val="905D904811954A9E877C555C79E46C15"/>
    <w:rsid w:val="00B936A4"/>
  </w:style>
  <w:style w:type="paragraph" w:customStyle="1" w:styleId="73D1C285C0444B70A4A7DBD6DB49761D">
    <w:name w:val="73D1C285C0444B70A4A7DBD6DB49761D"/>
    <w:rsid w:val="00B936A4"/>
  </w:style>
  <w:style w:type="paragraph" w:customStyle="1" w:styleId="5CA6D1D7EE0644A4B7BE1F6C3A255452">
    <w:name w:val="5CA6D1D7EE0644A4B7BE1F6C3A255452"/>
    <w:rsid w:val="00B936A4"/>
  </w:style>
  <w:style w:type="paragraph" w:customStyle="1" w:styleId="581C0B4F6DF14FD39D3511F219D0E6C2">
    <w:name w:val="581C0B4F6DF14FD39D3511F219D0E6C2"/>
    <w:rsid w:val="00B936A4"/>
  </w:style>
  <w:style w:type="paragraph" w:customStyle="1" w:styleId="9DA8C000CF974D41BF06EF9BB3AC60C4">
    <w:name w:val="9DA8C000CF974D41BF06EF9BB3AC60C4"/>
    <w:rsid w:val="00B936A4"/>
  </w:style>
  <w:style w:type="paragraph" w:customStyle="1" w:styleId="A2FFB82D691443FC8E65BD4A125858C2">
    <w:name w:val="A2FFB82D691443FC8E65BD4A125858C2"/>
    <w:rsid w:val="00B936A4"/>
  </w:style>
  <w:style w:type="paragraph" w:customStyle="1" w:styleId="519F3A0616444326BF6BA68C2F8D4298">
    <w:name w:val="519F3A0616444326BF6BA68C2F8D4298"/>
    <w:rsid w:val="00B936A4"/>
  </w:style>
  <w:style w:type="paragraph" w:customStyle="1" w:styleId="D8C6EFCA9F0F475EBF7A79082054FC47">
    <w:name w:val="D8C6EFCA9F0F475EBF7A79082054FC47"/>
    <w:rsid w:val="00B936A4"/>
  </w:style>
  <w:style w:type="paragraph" w:customStyle="1" w:styleId="B4BDEE09A19C43A1A2502DED8C2AEDD1">
    <w:name w:val="B4BDEE09A19C43A1A2502DED8C2AEDD1"/>
    <w:rsid w:val="00B936A4"/>
  </w:style>
  <w:style w:type="paragraph" w:customStyle="1" w:styleId="5EA8EBE6B3BA47B9ABA863784ED60930">
    <w:name w:val="5EA8EBE6B3BA47B9ABA863784ED60930"/>
    <w:rsid w:val="00B936A4"/>
  </w:style>
  <w:style w:type="paragraph" w:customStyle="1" w:styleId="45EC9BA3B55F4AE9AFB242A93E883BED">
    <w:name w:val="45EC9BA3B55F4AE9AFB242A93E883BED"/>
    <w:rsid w:val="00B936A4"/>
  </w:style>
  <w:style w:type="paragraph" w:customStyle="1" w:styleId="1BA8F19F70844616A2BF01309C9E2C4D">
    <w:name w:val="1BA8F19F70844616A2BF01309C9E2C4D"/>
    <w:rsid w:val="00B936A4"/>
  </w:style>
  <w:style w:type="paragraph" w:customStyle="1" w:styleId="860821B07F234BBBA384DCF4A1661040">
    <w:name w:val="860821B07F234BBBA384DCF4A1661040"/>
    <w:rsid w:val="00B936A4"/>
  </w:style>
  <w:style w:type="paragraph" w:customStyle="1" w:styleId="19EE72A3E6534D19A4BB94B95792988D">
    <w:name w:val="19EE72A3E6534D19A4BB94B95792988D"/>
    <w:rsid w:val="00B936A4"/>
  </w:style>
  <w:style w:type="paragraph" w:customStyle="1" w:styleId="5B145F3BC2704A98B71C4D3B47FB85A2">
    <w:name w:val="5B145F3BC2704A98B71C4D3B47FB85A2"/>
    <w:rsid w:val="00B936A4"/>
  </w:style>
  <w:style w:type="paragraph" w:customStyle="1" w:styleId="7B41D8F9AF764BE1916C241AB5B5DF8F">
    <w:name w:val="7B41D8F9AF764BE1916C241AB5B5DF8F"/>
    <w:rsid w:val="00B936A4"/>
  </w:style>
  <w:style w:type="paragraph" w:customStyle="1" w:styleId="A6B4E9BD62A54E899B647DF4F6B5C5F0">
    <w:name w:val="A6B4E9BD62A54E899B647DF4F6B5C5F0"/>
    <w:rsid w:val="00B936A4"/>
  </w:style>
  <w:style w:type="paragraph" w:customStyle="1" w:styleId="93B5424CE6174BD4986C03F20C9321AC">
    <w:name w:val="93B5424CE6174BD4986C03F20C9321AC"/>
    <w:rsid w:val="00B936A4"/>
  </w:style>
  <w:style w:type="paragraph" w:customStyle="1" w:styleId="09280B463D154EFB853FE7327242283B">
    <w:name w:val="09280B463D154EFB853FE7327242283B"/>
    <w:rsid w:val="00B936A4"/>
  </w:style>
  <w:style w:type="paragraph" w:customStyle="1" w:styleId="E87E138B9E6D44328E35EE265A3CFCBB">
    <w:name w:val="E87E138B9E6D44328E35EE265A3CFCBB"/>
    <w:rsid w:val="00B936A4"/>
  </w:style>
  <w:style w:type="paragraph" w:customStyle="1" w:styleId="9EF745287BC3400CBE4774A227E96541">
    <w:name w:val="9EF745287BC3400CBE4774A227E96541"/>
    <w:rsid w:val="00B936A4"/>
  </w:style>
  <w:style w:type="paragraph" w:customStyle="1" w:styleId="EDD21E6975D54FC38D6D4BE1D151547E">
    <w:name w:val="EDD21E6975D54FC38D6D4BE1D151547E"/>
    <w:rsid w:val="00B936A4"/>
  </w:style>
  <w:style w:type="paragraph" w:customStyle="1" w:styleId="E38E246FF187418C8C54EBEBAFEA600B">
    <w:name w:val="E38E246FF187418C8C54EBEBAFEA600B"/>
    <w:rsid w:val="00B936A4"/>
  </w:style>
  <w:style w:type="paragraph" w:customStyle="1" w:styleId="B7ADBC62903F4D59AACC7A39AF506525">
    <w:name w:val="B7ADBC62903F4D59AACC7A39AF506525"/>
    <w:rsid w:val="00B936A4"/>
  </w:style>
  <w:style w:type="paragraph" w:customStyle="1" w:styleId="069719A8F97D467AA8100460FD13DAC2">
    <w:name w:val="069719A8F97D467AA8100460FD13DAC2"/>
    <w:rsid w:val="00B936A4"/>
  </w:style>
  <w:style w:type="paragraph" w:customStyle="1" w:styleId="6A677618F087483CA83138AF3381D3A5">
    <w:name w:val="6A677618F087483CA83138AF3381D3A5"/>
    <w:rsid w:val="00B936A4"/>
  </w:style>
  <w:style w:type="paragraph" w:customStyle="1" w:styleId="3D007766B5CE4F63B448F8486CF52328">
    <w:name w:val="3D007766B5CE4F63B448F8486CF52328"/>
    <w:rsid w:val="00B936A4"/>
  </w:style>
  <w:style w:type="paragraph" w:customStyle="1" w:styleId="2844107BB59E453790C5A75108DA2B02">
    <w:name w:val="2844107BB59E453790C5A75108DA2B02"/>
    <w:rsid w:val="00B936A4"/>
  </w:style>
  <w:style w:type="paragraph" w:customStyle="1" w:styleId="CA146B95EF5244F4AC7BB9658C075D31">
    <w:name w:val="CA146B95EF5244F4AC7BB9658C075D31"/>
    <w:rsid w:val="00B936A4"/>
  </w:style>
  <w:style w:type="paragraph" w:customStyle="1" w:styleId="141D6E90CED5474383353457CA3E5714">
    <w:name w:val="141D6E90CED5474383353457CA3E5714"/>
    <w:rsid w:val="00B936A4"/>
  </w:style>
  <w:style w:type="paragraph" w:customStyle="1" w:styleId="5BCF9DF42AFC4BD38A5D2D4BB15878B3">
    <w:name w:val="5BCF9DF42AFC4BD38A5D2D4BB15878B3"/>
    <w:rsid w:val="00B936A4"/>
  </w:style>
  <w:style w:type="paragraph" w:customStyle="1" w:styleId="411862B175DC498A96825C45BBB610B9">
    <w:name w:val="411862B175DC498A96825C45BBB610B9"/>
    <w:rsid w:val="00B936A4"/>
  </w:style>
  <w:style w:type="paragraph" w:customStyle="1" w:styleId="0F521C296F43414FBB687496FBC0F322">
    <w:name w:val="0F521C296F43414FBB687496FBC0F322"/>
    <w:rsid w:val="00B936A4"/>
  </w:style>
  <w:style w:type="paragraph" w:customStyle="1" w:styleId="EFB5F4C2B1E042F38F26785DB109AC32">
    <w:name w:val="EFB5F4C2B1E042F38F26785DB109AC32"/>
    <w:rsid w:val="00B936A4"/>
  </w:style>
  <w:style w:type="paragraph" w:customStyle="1" w:styleId="FAE62ADDEE4643B19C2810E2168FE990">
    <w:name w:val="FAE62ADDEE4643B19C2810E2168FE990"/>
    <w:rsid w:val="00B936A4"/>
  </w:style>
  <w:style w:type="paragraph" w:customStyle="1" w:styleId="9287789ADE4D4C2AA3ED4DF6F35D920B">
    <w:name w:val="9287789ADE4D4C2AA3ED4DF6F35D920B"/>
    <w:rsid w:val="00B936A4"/>
  </w:style>
  <w:style w:type="paragraph" w:customStyle="1" w:styleId="F7691DBA0697451797E83B10016BBB69">
    <w:name w:val="F7691DBA0697451797E83B10016BBB69"/>
    <w:rsid w:val="00B936A4"/>
  </w:style>
  <w:style w:type="paragraph" w:customStyle="1" w:styleId="6EC109B92134423684002D647D4DC76D">
    <w:name w:val="6EC109B92134423684002D647D4DC76D"/>
    <w:rsid w:val="00B936A4"/>
  </w:style>
  <w:style w:type="paragraph" w:customStyle="1" w:styleId="EAA7BDFBDDCB44E7AB3E254B094FDE7E">
    <w:name w:val="EAA7BDFBDDCB44E7AB3E254B094FDE7E"/>
    <w:rsid w:val="00B936A4"/>
  </w:style>
  <w:style w:type="paragraph" w:customStyle="1" w:styleId="3EB2F42B11364B879F274AC6DFE03E90">
    <w:name w:val="3EB2F42B11364B879F274AC6DFE03E90"/>
    <w:rsid w:val="00B936A4"/>
  </w:style>
  <w:style w:type="paragraph" w:customStyle="1" w:styleId="BE0E031D23164EA4ACF406FEED528D9E">
    <w:name w:val="BE0E031D23164EA4ACF406FEED528D9E"/>
    <w:rsid w:val="00B936A4"/>
  </w:style>
  <w:style w:type="paragraph" w:customStyle="1" w:styleId="79721ED03591424BAE1C4F09BD7A1675">
    <w:name w:val="79721ED03591424BAE1C4F09BD7A1675"/>
    <w:rsid w:val="00B936A4"/>
  </w:style>
  <w:style w:type="paragraph" w:customStyle="1" w:styleId="3A4F63403204436FBAFCD6674D3F2D34">
    <w:name w:val="3A4F63403204436FBAFCD6674D3F2D34"/>
    <w:rsid w:val="00B936A4"/>
  </w:style>
  <w:style w:type="paragraph" w:customStyle="1" w:styleId="12CEA1C5B4E94AABB7D175D72CC88E6D">
    <w:name w:val="12CEA1C5B4E94AABB7D175D72CC88E6D"/>
    <w:rsid w:val="00B936A4"/>
  </w:style>
  <w:style w:type="paragraph" w:customStyle="1" w:styleId="2BD9BE9E57F24CFAA43E83579CC4E611">
    <w:name w:val="2BD9BE9E57F24CFAA43E83579CC4E611"/>
    <w:rsid w:val="00B936A4"/>
  </w:style>
  <w:style w:type="paragraph" w:customStyle="1" w:styleId="A435B7DCAD5349FFB90FD33BC85E5479">
    <w:name w:val="A435B7DCAD5349FFB90FD33BC85E5479"/>
    <w:rsid w:val="00B936A4"/>
  </w:style>
  <w:style w:type="paragraph" w:customStyle="1" w:styleId="4C83C23D00D842CDA48F8226D33F7B97">
    <w:name w:val="4C83C23D00D842CDA48F8226D33F7B97"/>
    <w:rsid w:val="00B936A4"/>
  </w:style>
  <w:style w:type="paragraph" w:customStyle="1" w:styleId="C25C2AEAD083445895F27081DE6A37B9">
    <w:name w:val="C25C2AEAD083445895F27081DE6A37B9"/>
    <w:rsid w:val="00B936A4"/>
  </w:style>
  <w:style w:type="paragraph" w:customStyle="1" w:styleId="BF6A3483E3FF4195A1542585497A8CB3">
    <w:name w:val="BF6A3483E3FF4195A1542585497A8CB3"/>
    <w:rsid w:val="00B936A4"/>
  </w:style>
  <w:style w:type="paragraph" w:customStyle="1" w:styleId="800754D028194A65BF0F400F69B81DFC">
    <w:name w:val="800754D028194A65BF0F400F69B81DFC"/>
    <w:rsid w:val="00B936A4"/>
  </w:style>
  <w:style w:type="paragraph" w:customStyle="1" w:styleId="2A635B16C4B041158696A99B42A6B533">
    <w:name w:val="2A635B16C4B041158696A99B42A6B533"/>
    <w:rsid w:val="00B936A4"/>
  </w:style>
  <w:style w:type="paragraph" w:customStyle="1" w:styleId="B3DB1A06AFE64244A298D43BE3DBB863">
    <w:name w:val="B3DB1A06AFE64244A298D43BE3DBB863"/>
    <w:rsid w:val="00B936A4"/>
  </w:style>
  <w:style w:type="paragraph" w:customStyle="1" w:styleId="6F53BCF0959B4A8BA522013EDF440BB0">
    <w:name w:val="6F53BCF0959B4A8BA522013EDF440BB0"/>
    <w:rsid w:val="00B936A4"/>
  </w:style>
  <w:style w:type="paragraph" w:customStyle="1" w:styleId="23E8A6975D96408DB27DB6FF1143FDB3">
    <w:name w:val="23E8A6975D96408DB27DB6FF1143FDB3"/>
    <w:rsid w:val="00B936A4"/>
  </w:style>
  <w:style w:type="paragraph" w:customStyle="1" w:styleId="2B7C82C0B608478F8AF951EE2B2E8739">
    <w:name w:val="2B7C82C0B608478F8AF951EE2B2E8739"/>
    <w:rsid w:val="00B936A4"/>
  </w:style>
  <w:style w:type="paragraph" w:customStyle="1" w:styleId="06530843C81241EDBFCB76A61FC4CBB2">
    <w:name w:val="06530843C81241EDBFCB76A61FC4CBB2"/>
    <w:rsid w:val="00B936A4"/>
  </w:style>
  <w:style w:type="paragraph" w:customStyle="1" w:styleId="7BA6FD6664C8453B9A23C6A8A4738682">
    <w:name w:val="7BA6FD6664C8453B9A23C6A8A4738682"/>
    <w:rsid w:val="00B936A4"/>
  </w:style>
  <w:style w:type="paragraph" w:customStyle="1" w:styleId="57E1E39EB4A74796B2F54824CF3555DC">
    <w:name w:val="57E1E39EB4A74796B2F54824CF3555DC"/>
    <w:rsid w:val="00B936A4"/>
  </w:style>
  <w:style w:type="paragraph" w:customStyle="1" w:styleId="0A4634CB6D994B9CA13861BEEB41E473">
    <w:name w:val="0A4634CB6D994B9CA13861BEEB41E473"/>
    <w:rsid w:val="00B936A4"/>
  </w:style>
  <w:style w:type="paragraph" w:customStyle="1" w:styleId="28C91FC292CC42739629EA914DD46B48">
    <w:name w:val="28C91FC292CC42739629EA914DD46B48"/>
    <w:rsid w:val="00B936A4"/>
  </w:style>
  <w:style w:type="paragraph" w:customStyle="1" w:styleId="2EB7D3B17DB34246A5B29777F1634F72">
    <w:name w:val="2EB7D3B17DB34246A5B29777F1634F72"/>
    <w:rsid w:val="00B936A4"/>
  </w:style>
  <w:style w:type="paragraph" w:customStyle="1" w:styleId="9132656786A64CADAE5ACFDFA6552ABC">
    <w:name w:val="9132656786A64CADAE5ACFDFA6552ABC"/>
    <w:rsid w:val="00B936A4"/>
  </w:style>
  <w:style w:type="paragraph" w:customStyle="1" w:styleId="25ACC1B36303438B9D58D18741B42C47">
    <w:name w:val="25ACC1B36303438B9D58D18741B42C47"/>
    <w:rsid w:val="00B936A4"/>
  </w:style>
  <w:style w:type="paragraph" w:customStyle="1" w:styleId="75ECB489DF4446D2957C2818BCC7C916">
    <w:name w:val="75ECB489DF4446D2957C2818BCC7C916"/>
    <w:rsid w:val="00B936A4"/>
  </w:style>
  <w:style w:type="paragraph" w:customStyle="1" w:styleId="D3300504E7024FE2986457427083DF93">
    <w:name w:val="D3300504E7024FE2986457427083DF93"/>
    <w:rsid w:val="00B936A4"/>
  </w:style>
  <w:style w:type="paragraph" w:customStyle="1" w:styleId="621038596878433386FCA71FF26CE171">
    <w:name w:val="621038596878433386FCA71FF26CE171"/>
    <w:rsid w:val="00B936A4"/>
  </w:style>
  <w:style w:type="paragraph" w:customStyle="1" w:styleId="C8805DF1425641428B09639059DF1301">
    <w:name w:val="C8805DF1425641428B09639059DF1301"/>
    <w:rsid w:val="00B936A4"/>
  </w:style>
  <w:style w:type="paragraph" w:customStyle="1" w:styleId="58C0E9163C1F4DFC9BAC8D6844C6CC07">
    <w:name w:val="58C0E9163C1F4DFC9BAC8D6844C6CC07"/>
    <w:rsid w:val="00B936A4"/>
  </w:style>
  <w:style w:type="paragraph" w:customStyle="1" w:styleId="CAF45885D79D41D48EB7066EA5B45492">
    <w:name w:val="CAF45885D79D41D48EB7066EA5B45492"/>
    <w:rsid w:val="00B936A4"/>
  </w:style>
  <w:style w:type="paragraph" w:customStyle="1" w:styleId="182432A460064C0EA05274BE5E0CD4E0">
    <w:name w:val="182432A460064C0EA05274BE5E0CD4E0"/>
    <w:rsid w:val="00B936A4"/>
  </w:style>
  <w:style w:type="paragraph" w:customStyle="1" w:styleId="7DDF0B8F4FEE42F8BCD3B0EB19628D8A">
    <w:name w:val="7DDF0B8F4FEE42F8BCD3B0EB19628D8A"/>
    <w:rsid w:val="00B936A4"/>
  </w:style>
  <w:style w:type="paragraph" w:customStyle="1" w:styleId="61F9CACBE1BA42DF932C1C9399ADE6EE">
    <w:name w:val="61F9CACBE1BA42DF932C1C9399ADE6EE"/>
    <w:rsid w:val="00B936A4"/>
  </w:style>
  <w:style w:type="paragraph" w:customStyle="1" w:styleId="F7D1532C7575426BB9EFC2C9C551FC34">
    <w:name w:val="F7D1532C7575426BB9EFC2C9C551FC34"/>
    <w:rsid w:val="00B936A4"/>
  </w:style>
  <w:style w:type="paragraph" w:customStyle="1" w:styleId="5D3ACA1DB937418B87AA22A61E9F8DF6">
    <w:name w:val="5D3ACA1DB937418B87AA22A61E9F8DF6"/>
    <w:rsid w:val="00B936A4"/>
  </w:style>
  <w:style w:type="paragraph" w:customStyle="1" w:styleId="03FDE74100FB4A179C4455A8223EE2BD">
    <w:name w:val="03FDE74100FB4A179C4455A8223EE2BD"/>
    <w:rsid w:val="00B936A4"/>
  </w:style>
  <w:style w:type="paragraph" w:customStyle="1" w:styleId="17C0C13C741C434FACEF0703ACFC9415">
    <w:name w:val="17C0C13C741C434FACEF0703ACFC9415"/>
    <w:rsid w:val="00B936A4"/>
  </w:style>
  <w:style w:type="paragraph" w:customStyle="1" w:styleId="E47AFF82151A4287B2509D188CE69D9F">
    <w:name w:val="E47AFF82151A4287B2509D188CE69D9F"/>
    <w:rsid w:val="00B936A4"/>
  </w:style>
  <w:style w:type="paragraph" w:customStyle="1" w:styleId="2FC069D540A64CF098B8BD66F2187F5B">
    <w:name w:val="2FC069D540A64CF098B8BD66F2187F5B"/>
    <w:rsid w:val="00B936A4"/>
  </w:style>
  <w:style w:type="paragraph" w:customStyle="1" w:styleId="3F683C6D09824BF69C70CA79C2510EFC">
    <w:name w:val="3F683C6D09824BF69C70CA79C2510EFC"/>
    <w:rsid w:val="00B936A4"/>
  </w:style>
  <w:style w:type="paragraph" w:customStyle="1" w:styleId="39C4B142117C4A779FCEA12C4ABFBFDA">
    <w:name w:val="39C4B142117C4A779FCEA12C4ABFBFDA"/>
    <w:rsid w:val="00B936A4"/>
  </w:style>
  <w:style w:type="paragraph" w:customStyle="1" w:styleId="97CB4AA40C4E460B87BC5BECF5B5EF76">
    <w:name w:val="97CB4AA40C4E460B87BC5BECF5B5EF76"/>
    <w:rsid w:val="00B936A4"/>
  </w:style>
  <w:style w:type="paragraph" w:customStyle="1" w:styleId="F9A813F8A9994D6C9EC517EC7B250968">
    <w:name w:val="F9A813F8A9994D6C9EC517EC7B250968"/>
    <w:rsid w:val="00B936A4"/>
  </w:style>
  <w:style w:type="paragraph" w:customStyle="1" w:styleId="48DC67CB4050485DA95B03AC82465271">
    <w:name w:val="48DC67CB4050485DA95B03AC82465271"/>
    <w:rsid w:val="00B936A4"/>
  </w:style>
  <w:style w:type="paragraph" w:customStyle="1" w:styleId="29B6B3AFD2B44C7DA662156DCF49EC4E">
    <w:name w:val="29B6B3AFD2B44C7DA662156DCF49EC4E"/>
    <w:rsid w:val="00B936A4"/>
  </w:style>
  <w:style w:type="paragraph" w:customStyle="1" w:styleId="76166FEE9F894B99821223FF48FEE2C5">
    <w:name w:val="76166FEE9F894B99821223FF48FEE2C5"/>
    <w:rsid w:val="00B936A4"/>
  </w:style>
  <w:style w:type="paragraph" w:customStyle="1" w:styleId="F6D7574708F84E2A83A0BA4227733A9B">
    <w:name w:val="F6D7574708F84E2A83A0BA4227733A9B"/>
    <w:rsid w:val="00B936A4"/>
  </w:style>
  <w:style w:type="paragraph" w:customStyle="1" w:styleId="A0221708C9C34047B77818EF03293DB1">
    <w:name w:val="A0221708C9C34047B77818EF03293DB1"/>
    <w:rsid w:val="00B936A4"/>
  </w:style>
  <w:style w:type="paragraph" w:customStyle="1" w:styleId="FD3ACA84B47448398BC3A9A03CED79F7">
    <w:name w:val="FD3ACA84B47448398BC3A9A03CED79F7"/>
    <w:rsid w:val="00B936A4"/>
  </w:style>
  <w:style w:type="paragraph" w:customStyle="1" w:styleId="C9B6575051E34714ACA05E7DF1243D06">
    <w:name w:val="C9B6575051E34714ACA05E7DF1243D06"/>
    <w:rsid w:val="00B936A4"/>
  </w:style>
  <w:style w:type="paragraph" w:customStyle="1" w:styleId="A8AD2A5D567B490B93B82FF78C5CC77F">
    <w:name w:val="A8AD2A5D567B490B93B82FF78C5CC77F"/>
    <w:rsid w:val="00B936A4"/>
  </w:style>
  <w:style w:type="paragraph" w:customStyle="1" w:styleId="08D8C6B3D05E4F739207FB35A13BF05F">
    <w:name w:val="08D8C6B3D05E4F739207FB35A13BF05F"/>
    <w:rsid w:val="00B936A4"/>
  </w:style>
  <w:style w:type="paragraph" w:customStyle="1" w:styleId="B3A3BE26D5374E33AE3E43A162DE8D2E">
    <w:name w:val="B3A3BE26D5374E33AE3E43A162DE8D2E"/>
    <w:rsid w:val="00B936A4"/>
  </w:style>
  <w:style w:type="paragraph" w:customStyle="1" w:styleId="FCA597E61E904E1CBCAA77BF49C43045">
    <w:name w:val="FCA597E61E904E1CBCAA77BF49C43045"/>
    <w:rsid w:val="00B936A4"/>
  </w:style>
  <w:style w:type="paragraph" w:customStyle="1" w:styleId="D8E320D9B47B4280A9AEA669EECFB52C">
    <w:name w:val="D8E320D9B47B4280A9AEA669EECFB52C"/>
    <w:rsid w:val="00B936A4"/>
  </w:style>
  <w:style w:type="paragraph" w:customStyle="1" w:styleId="881F6D8EF9D546349A255756A86AD1ED">
    <w:name w:val="881F6D8EF9D546349A255756A86AD1ED"/>
    <w:rsid w:val="00B936A4"/>
  </w:style>
  <w:style w:type="paragraph" w:customStyle="1" w:styleId="9E913BE420FF498CA23FAFE7873F274C">
    <w:name w:val="9E913BE420FF498CA23FAFE7873F274C"/>
    <w:rsid w:val="00B936A4"/>
  </w:style>
  <w:style w:type="paragraph" w:customStyle="1" w:styleId="4C618960FA17491593F8A4F94C71118D">
    <w:name w:val="4C618960FA17491593F8A4F94C71118D"/>
    <w:rsid w:val="00B936A4"/>
  </w:style>
  <w:style w:type="paragraph" w:customStyle="1" w:styleId="862A8367F57248C7A86AB4DEFA037249">
    <w:name w:val="862A8367F57248C7A86AB4DEFA037249"/>
    <w:rsid w:val="00B936A4"/>
  </w:style>
  <w:style w:type="paragraph" w:customStyle="1" w:styleId="7A6138B5C6E94CF1956536000E4F4364">
    <w:name w:val="7A6138B5C6E94CF1956536000E4F4364"/>
    <w:rsid w:val="00B936A4"/>
  </w:style>
  <w:style w:type="paragraph" w:customStyle="1" w:styleId="5DEF0F56D3E1413B885E99E05537B21E">
    <w:name w:val="5DEF0F56D3E1413B885E99E05537B21E"/>
    <w:rsid w:val="00B936A4"/>
  </w:style>
  <w:style w:type="paragraph" w:customStyle="1" w:styleId="167EAE28CC5F451084D1418E4EE3B5F9">
    <w:name w:val="167EAE28CC5F451084D1418E4EE3B5F9"/>
    <w:rsid w:val="00B936A4"/>
  </w:style>
  <w:style w:type="paragraph" w:customStyle="1" w:styleId="F6A27714F502450B8957C3FB968D2C6E">
    <w:name w:val="F6A27714F502450B8957C3FB968D2C6E"/>
    <w:rsid w:val="00B936A4"/>
  </w:style>
  <w:style w:type="paragraph" w:customStyle="1" w:styleId="8B5FDAA7061D45FA87EA1E10B8005913">
    <w:name w:val="8B5FDAA7061D45FA87EA1E10B8005913"/>
    <w:rsid w:val="00B936A4"/>
  </w:style>
  <w:style w:type="paragraph" w:customStyle="1" w:styleId="5371B0BD16444A519E746F2687C6AF57">
    <w:name w:val="5371B0BD16444A519E746F2687C6AF57"/>
    <w:rsid w:val="00B936A4"/>
  </w:style>
  <w:style w:type="paragraph" w:customStyle="1" w:styleId="A2C2B17F41BB43949D11B0980B58739B">
    <w:name w:val="A2C2B17F41BB43949D11B0980B58739B"/>
    <w:rsid w:val="00B936A4"/>
  </w:style>
  <w:style w:type="paragraph" w:customStyle="1" w:styleId="7D3CF760F27B445BBD488D3F793AA9E2">
    <w:name w:val="7D3CF760F27B445BBD488D3F793AA9E2"/>
    <w:rsid w:val="00B936A4"/>
  </w:style>
  <w:style w:type="paragraph" w:customStyle="1" w:styleId="DAD168BB07A04E5FB8F8316C9E2B4756">
    <w:name w:val="DAD168BB07A04E5FB8F8316C9E2B4756"/>
    <w:rsid w:val="00B936A4"/>
  </w:style>
  <w:style w:type="paragraph" w:customStyle="1" w:styleId="D4C2D292EE574976B514DDF4821A7A89">
    <w:name w:val="D4C2D292EE574976B514DDF4821A7A89"/>
    <w:rsid w:val="00B936A4"/>
  </w:style>
  <w:style w:type="paragraph" w:customStyle="1" w:styleId="367DCD0C64F241088D18CE05DA6F72A6">
    <w:name w:val="367DCD0C64F241088D18CE05DA6F72A6"/>
    <w:rsid w:val="00B936A4"/>
  </w:style>
  <w:style w:type="paragraph" w:customStyle="1" w:styleId="5E80FDF0807C448FB2A8E1F2AD7E93E7">
    <w:name w:val="5E80FDF0807C448FB2A8E1F2AD7E93E7"/>
    <w:rsid w:val="00B936A4"/>
  </w:style>
  <w:style w:type="paragraph" w:customStyle="1" w:styleId="91B084C3207744BDA80B6972E04F8D2B">
    <w:name w:val="91B084C3207744BDA80B6972E04F8D2B"/>
    <w:rsid w:val="00B936A4"/>
  </w:style>
  <w:style w:type="paragraph" w:customStyle="1" w:styleId="268CDDE03F704723941F7045D01540E9">
    <w:name w:val="268CDDE03F704723941F7045D01540E9"/>
    <w:rsid w:val="00B936A4"/>
  </w:style>
  <w:style w:type="paragraph" w:customStyle="1" w:styleId="097F070127A94F4B8BA3E40653893769">
    <w:name w:val="097F070127A94F4B8BA3E40653893769"/>
    <w:rsid w:val="00B936A4"/>
  </w:style>
  <w:style w:type="paragraph" w:customStyle="1" w:styleId="0DE31E1689E44C44A2D756E5CF8D840C">
    <w:name w:val="0DE31E1689E44C44A2D756E5CF8D840C"/>
    <w:rsid w:val="00B936A4"/>
  </w:style>
  <w:style w:type="paragraph" w:customStyle="1" w:styleId="8B9FFA25E5574860A760EBDE916FE96F">
    <w:name w:val="8B9FFA25E5574860A760EBDE916FE96F"/>
    <w:rsid w:val="00B936A4"/>
  </w:style>
  <w:style w:type="paragraph" w:customStyle="1" w:styleId="1B76C71E52094E13AF469FAEDFB7A8C7">
    <w:name w:val="1B76C71E52094E13AF469FAEDFB7A8C7"/>
    <w:rsid w:val="00B936A4"/>
  </w:style>
  <w:style w:type="paragraph" w:customStyle="1" w:styleId="79BF4FB287E74AFC9C7CB0F0676D5FB2">
    <w:name w:val="79BF4FB287E74AFC9C7CB0F0676D5FB2"/>
    <w:rsid w:val="00B936A4"/>
  </w:style>
  <w:style w:type="paragraph" w:customStyle="1" w:styleId="214E875CF77844A6B47F4A52068E352C">
    <w:name w:val="214E875CF77844A6B47F4A52068E352C"/>
    <w:rsid w:val="00B936A4"/>
  </w:style>
  <w:style w:type="paragraph" w:customStyle="1" w:styleId="EC8BA9161D5A4D019DB6ED7BF82E7D63">
    <w:name w:val="EC8BA9161D5A4D019DB6ED7BF82E7D63"/>
    <w:rsid w:val="00B936A4"/>
  </w:style>
  <w:style w:type="paragraph" w:customStyle="1" w:styleId="DCB0114D9796431FA560892D45619688">
    <w:name w:val="DCB0114D9796431FA560892D45619688"/>
    <w:rsid w:val="00B936A4"/>
  </w:style>
  <w:style w:type="paragraph" w:customStyle="1" w:styleId="B5E9F8CD102D46ECA9985CD0BA532348">
    <w:name w:val="B5E9F8CD102D46ECA9985CD0BA532348"/>
    <w:rsid w:val="00B936A4"/>
  </w:style>
  <w:style w:type="paragraph" w:customStyle="1" w:styleId="B3D3235E412147FD8A67706F72AD47C2">
    <w:name w:val="B3D3235E412147FD8A67706F72AD47C2"/>
    <w:rsid w:val="00B936A4"/>
  </w:style>
  <w:style w:type="paragraph" w:customStyle="1" w:styleId="1E711701529C4B0EA21A47B40B2BD46F">
    <w:name w:val="1E711701529C4B0EA21A47B40B2BD46F"/>
    <w:rsid w:val="00B936A4"/>
  </w:style>
  <w:style w:type="paragraph" w:customStyle="1" w:styleId="3E4001461FE149399F0A119BF275A8E9">
    <w:name w:val="3E4001461FE149399F0A119BF275A8E9"/>
    <w:rsid w:val="00B936A4"/>
  </w:style>
  <w:style w:type="paragraph" w:customStyle="1" w:styleId="6F8609AA220449FB8B25DCF6CE34CD0F">
    <w:name w:val="6F8609AA220449FB8B25DCF6CE34CD0F"/>
    <w:rsid w:val="00B936A4"/>
  </w:style>
  <w:style w:type="paragraph" w:customStyle="1" w:styleId="F00CA8D82A09451E8EC92EE75CA153B9">
    <w:name w:val="F00CA8D82A09451E8EC92EE75CA153B9"/>
    <w:rsid w:val="00B936A4"/>
  </w:style>
  <w:style w:type="paragraph" w:customStyle="1" w:styleId="1693CB3D880A4F5AA3B5D0FFAFB23321">
    <w:name w:val="1693CB3D880A4F5AA3B5D0FFAFB23321"/>
    <w:rsid w:val="00B936A4"/>
  </w:style>
  <w:style w:type="paragraph" w:customStyle="1" w:styleId="7D7BC947A8CA4B6896BC2AFC9BE703D3">
    <w:name w:val="7D7BC947A8CA4B6896BC2AFC9BE703D3"/>
    <w:rsid w:val="00B936A4"/>
  </w:style>
  <w:style w:type="paragraph" w:customStyle="1" w:styleId="3FC71848A56E42AEBD3E3BF11EFC91A4">
    <w:name w:val="3FC71848A56E42AEBD3E3BF11EFC91A4"/>
    <w:rsid w:val="00B936A4"/>
  </w:style>
  <w:style w:type="paragraph" w:customStyle="1" w:styleId="B164BEEC2B8C4FB2A003BA404DA6B730">
    <w:name w:val="B164BEEC2B8C4FB2A003BA404DA6B730"/>
    <w:rsid w:val="00B936A4"/>
  </w:style>
  <w:style w:type="paragraph" w:customStyle="1" w:styleId="E89B24C4ABA749C89438713E5D7DC59A">
    <w:name w:val="E89B24C4ABA749C89438713E5D7DC59A"/>
    <w:rsid w:val="00B936A4"/>
  </w:style>
  <w:style w:type="paragraph" w:customStyle="1" w:styleId="6043CF0916454867A573097ED501532E">
    <w:name w:val="6043CF0916454867A573097ED501532E"/>
    <w:rsid w:val="00B936A4"/>
  </w:style>
  <w:style w:type="paragraph" w:customStyle="1" w:styleId="43CA5EE73F2A4DB8B5A98D92D91A5BE1">
    <w:name w:val="43CA5EE73F2A4DB8B5A98D92D91A5BE1"/>
    <w:rsid w:val="00B936A4"/>
  </w:style>
  <w:style w:type="paragraph" w:customStyle="1" w:styleId="44CAB80CE7DB4AC092984F316118C8A3">
    <w:name w:val="44CAB80CE7DB4AC092984F316118C8A3"/>
    <w:rsid w:val="00B936A4"/>
  </w:style>
  <w:style w:type="paragraph" w:customStyle="1" w:styleId="91DBFE28437F4974A0F7B6A90393246C">
    <w:name w:val="91DBFE28437F4974A0F7B6A90393246C"/>
    <w:rsid w:val="00B936A4"/>
  </w:style>
  <w:style w:type="paragraph" w:customStyle="1" w:styleId="248288DA69984418A6AC91D00D672C94">
    <w:name w:val="248288DA69984418A6AC91D00D672C94"/>
    <w:rsid w:val="00B936A4"/>
  </w:style>
  <w:style w:type="paragraph" w:customStyle="1" w:styleId="E7679FEFF5B74C1B997CF1DCF4BC8D4F">
    <w:name w:val="E7679FEFF5B74C1B997CF1DCF4BC8D4F"/>
    <w:rsid w:val="00B936A4"/>
  </w:style>
  <w:style w:type="paragraph" w:customStyle="1" w:styleId="320CD9028B49442297E54930DA63A753">
    <w:name w:val="320CD9028B49442297E54930DA63A753"/>
    <w:rsid w:val="00B936A4"/>
  </w:style>
  <w:style w:type="paragraph" w:customStyle="1" w:styleId="A56C641A73604E20BAC8F3B850A06D38">
    <w:name w:val="A56C641A73604E20BAC8F3B850A06D38"/>
    <w:rsid w:val="00B936A4"/>
  </w:style>
  <w:style w:type="paragraph" w:customStyle="1" w:styleId="15E2E8F165284CB48D2FBE34C480B6CC">
    <w:name w:val="15E2E8F165284CB48D2FBE34C480B6CC"/>
    <w:rsid w:val="00B936A4"/>
  </w:style>
  <w:style w:type="paragraph" w:customStyle="1" w:styleId="2D414D20B6EC43B6AA4C4C101E7111BE">
    <w:name w:val="2D414D20B6EC43B6AA4C4C101E7111BE"/>
    <w:rsid w:val="00B936A4"/>
  </w:style>
  <w:style w:type="paragraph" w:customStyle="1" w:styleId="AEE1D6E4FE4A49E0AC617671329F2ACC">
    <w:name w:val="AEE1D6E4FE4A49E0AC617671329F2ACC"/>
    <w:rsid w:val="00B936A4"/>
  </w:style>
  <w:style w:type="paragraph" w:customStyle="1" w:styleId="BB58AA98B1884AF88EE213843A418C90">
    <w:name w:val="BB58AA98B1884AF88EE213843A418C90"/>
    <w:rsid w:val="00B936A4"/>
  </w:style>
  <w:style w:type="paragraph" w:customStyle="1" w:styleId="EAF5C3F924C444E18BF903A543588064">
    <w:name w:val="EAF5C3F924C444E18BF903A543588064"/>
    <w:rsid w:val="00B936A4"/>
  </w:style>
  <w:style w:type="paragraph" w:customStyle="1" w:styleId="5B8AA2094402403FA4E5DB7C6F292722">
    <w:name w:val="5B8AA2094402403FA4E5DB7C6F292722"/>
    <w:rsid w:val="00B936A4"/>
  </w:style>
  <w:style w:type="paragraph" w:customStyle="1" w:styleId="56C51A3755444252A94803DC0A817E3D">
    <w:name w:val="56C51A3755444252A94803DC0A817E3D"/>
    <w:rsid w:val="00B936A4"/>
  </w:style>
  <w:style w:type="paragraph" w:customStyle="1" w:styleId="7CC61C017F8643E3B299733B620FE96D">
    <w:name w:val="7CC61C017F8643E3B299733B620FE96D"/>
    <w:rsid w:val="00B936A4"/>
  </w:style>
  <w:style w:type="paragraph" w:customStyle="1" w:styleId="78517087120A4B3FB756FD482B8C6BD4">
    <w:name w:val="78517087120A4B3FB756FD482B8C6BD4"/>
    <w:rsid w:val="00B936A4"/>
  </w:style>
  <w:style w:type="paragraph" w:customStyle="1" w:styleId="34A023855EEA4B6D9C6BE82F57A1B43B">
    <w:name w:val="34A023855EEA4B6D9C6BE82F57A1B43B"/>
    <w:rsid w:val="00B936A4"/>
  </w:style>
  <w:style w:type="paragraph" w:customStyle="1" w:styleId="2DAF1B4AE9A34FADB576DF98EC2606ED">
    <w:name w:val="2DAF1B4AE9A34FADB576DF98EC2606ED"/>
    <w:rsid w:val="00B936A4"/>
  </w:style>
  <w:style w:type="paragraph" w:customStyle="1" w:styleId="8A37369A98B642A39F33E4AF4743C38E">
    <w:name w:val="8A37369A98B642A39F33E4AF4743C38E"/>
    <w:rsid w:val="00B936A4"/>
  </w:style>
  <w:style w:type="paragraph" w:customStyle="1" w:styleId="AF53ADA23177441BAB54F4FE22828010">
    <w:name w:val="AF53ADA23177441BAB54F4FE22828010"/>
    <w:rsid w:val="00B936A4"/>
  </w:style>
  <w:style w:type="paragraph" w:customStyle="1" w:styleId="8C0AD32ABAE04D1AA7F621116A3144EA">
    <w:name w:val="8C0AD32ABAE04D1AA7F621116A3144EA"/>
    <w:rsid w:val="00B936A4"/>
  </w:style>
  <w:style w:type="paragraph" w:customStyle="1" w:styleId="B60300EDE35F4CAD99DE9F1C62202184">
    <w:name w:val="B60300EDE35F4CAD99DE9F1C62202184"/>
    <w:rsid w:val="00B936A4"/>
  </w:style>
  <w:style w:type="paragraph" w:customStyle="1" w:styleId="2C1B1AF36A43466C847960CF23966FE0">
    <w:name w:val="2C1B1AF36A43466C847960CF23966FE0"/>
    <w:rsid w:val="00B936A4"/>
  </w:style>
  <w:style w:type="paragraph" w:customStyle="1" w:styleId="EE52FF4B261C43D69F9ABBDF289D87AF">
    <w:name w:val="EE52FF4B261C43D69F9ABBDF289D87AF"/>
    <w:rsid w:val="00B936A4"/>
  </w:style>
  <w:style w:type="paragraph" w:customStyle="1" w:styleId="22C7CCCE75B64307BB16E27A5338B1D0">
    <w:name w:val="22C7CCCE75B64307BB16E27A5338B1D0"/>
    <w:rsid w:val="00B936A4"/>
  </w:style>
  <w:style w:type="paragraph" w:customStyle="1" w:styleId="380CFAA829AF4969A2361AC4984312D0">
    <w:name w:val="380CFAA829AF4969A2361AC4984312D0"/>
    <w:rsid w:val="00B936A4"/>
  </w:style>
  <w:style w:type="paragraph" w:customStyle="1" w:styleId="334030A8354740039436EF88F7D0E590">
    <w:name w:val="334030A8354740039436EF88F7D0E590"/>
    <w:rsid w:val="00B936A4"/>
  </w:style>
  <w:style w:type="paragraph" w:customStyle="1" w:styleId="DCBEF341332E49F6A4BC638BF2EEFD37">
    <w:name w:val="DCBEF341332E49F6A4BC638BF2EEFD37"/>
    <w:rsid w:val="00B936A4"/>
  </w:style>
  <w:style w:type="paragraph" w:customStyle="1" w:styleId="7138FEC25B8E46999CD1D78988866BC5">
    <w:name w:val="7138FEC25B8E46999CD1D78988866BC5"/>
    <w:rsid w:val="00B936A4"/>
  </w:style>
  <w:style w:type="paragraph" w:customStyle="1" w:styleId="60273189E8EC4FD89F52AD1D25114159">
    <w:name w:val="60273189E8EC4FD89F52AD1D25114159"/>
    <w:rsid w:val="00B936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Joanne Forbes-Ramkissoon</dc:creator>
  <cp:lastModifiedBy>Joanne Forbes-Ramkissoon</cp:lastModifiedBy>
  <cp:revision>2</cp:revision>
  <dcterms:created xsi:type="dcterms:W3CDTF">2014-05-07T00:56:00Z</dcterms:created>
  <dcterms:modified xsi:type="dcterms:W3CDTF">2014-05-07T00:56:00Z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