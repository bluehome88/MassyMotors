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D4" w:rsidRPr="00FF1F78" w:rsidRDefault="00FE1BD4" w:rsidP="007E799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FF1F78">
        <w:rPr>
          <w:rFonts w:ascii="Times New Roman" w:hAnsi="Times New Roman"/>
          <w:sz w:val="24"/>
          <w:szCs w:val="24"/>
        </w:rPr>
        <w:t>Jeneva</w:t>
      </w:r>
      <w:proofErr w:type="spellEnd"/>
      <w:r w:rsidRPr="00FF1F78">
        <w:rPr>
          <w:rFonts w:ascii="Times New Roman" w:hAnsi="Times New Roman"/>
          <w:sz w:val="24"/>
          <w:szCs w:val="24"/>
        </w:rPr>
        <w:t xml:space="preserve"> Garvin</w:t>
      </w:r>
    </w:p>
    <w:p w:rsidR="00FE1BD4" w:rsidRPr="00FF1F78" w:rsidRDefault="00FE1BD4" w:rsidP="007E7996">
      <w:pPr>
        <w:pStyle w:val="NoSpacing"/>
        <w:rPr>
          <w:rFonts w:ascii="Times New Roman" w:hAnsi="Times New Roman"/>
          <w:sz w:val="24"/>
          <w:szCs w:val="24"/>
        </w:rPr>
      </w:pPr>
      <w:r w:rsidRPr="00FF1F78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>5</w:t>
      </w:r>
      <w:r w:rsidRPr="00FF1F78">
        <w:rPr>
          <w:rFonts w:ascii="Times New Roman" w:hAnsi="Times New Roman"/>
          <w:sz w:val="24"/>
          <w:szCs w:val="24"/>
        </w:rPr>
        <w:t xml:space="preserve"> Marjorie Street,</w:t>
      </w:r>
    </w:p>
    <w:p w:rsidR="00FE1BD4" w:rsidRDefault="00FE1BD4" w:rsidP="007E7996">
      <w:pPr>
        <w:pStyle w:val="NoSpacing"/>
        <w:rPr>
          <w:rFonts w:ascii="Times New Roman" w:hAnsi="Times New Roman"/>
          <w:sz w:val="24"/>
          <w:szCs w:val="24"/>
        </w:rPr>
      </w:pPr>
      <w:r w:rsidRPr="00FF1F78">
        <w:rPr>
          <w:rFonts w:ascii="Times New Roman" w:hAnsi="Times New Roman"/>
          <w:sz w:val="24"/>
          <w:szCs w:val="24"/>
        </w:rPr>
        <w:t>La Romaine.</w:t>
      </w:r>
    </w:p>
    <w:p w:rsidR="007E7996" w:rsidRDefault="007E7996" w:rsidP="00FE1BD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E7996" w:rsidRDefault="007E7996" w:rsidP="00FE1BD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E7996" w:rsidRDefault="007E7996" w:rsidP="00FE1BD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90F37" w:rsidRPr="00FF1F78" w:rsidRDefault="00490F37" w:rsidP="00FE1BD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C737A" w:rsidRDefault="004C737A" w:rsidP="00FE1BD4">
      <w:pPr>
        <w:pStyle w:val="NoSpacing"/>
        <w:tabs>
          <w:tab w:val="left" w:pos="1189"/>
        </w:tabs>
        <w:jc w:val="both"/>
        <w:rPr>
          <w:rFonts w:ascii="Times New Roman" w:hAnsi="Times New Roman"/>
          <w:sz w:val="24"/>
          <w:szCs w:val="24"/>
        </w:rPr>
      </w:pPr>
    </w:p>
    <w:p w:rsidR="00FE1BD4" w:rsidRPr="00FF1F78" w:rsidRDefault="00FE1BD4" w:rsidP="00FE1BD4">
      <w:pPr>
        <w:pStyle w:val="NoSpacing"/>
        <w:tabs>
          <w:tab w:val="left" w:pos="1189"/>
        </w:tabs>
        <w:jc w:val="both"/>
        <w:rPr>
          <w:rFonts w:ascii="Times New Roman" w:hAnsi="Times New Roman"/>
          <w:sz w:val="24"/>
          <w:szCs w:val="24"/>
        </w:rPr>
      </w:pPr>
      <w:r w:rsidRPr="00FF1F78">
        <w:rPr>
          <w:rFonts w:ascii="Times New Roman" w:hAnsi="Times New Roman"/>
          <w:sz w:val="24"/>
          <w:szCs w:val="24"/>
        </w:rPr>
        <w:tab/>
      </w:r>
    </w:p>
    <w:p w:rsidR="00FE1BD4" w:rsidRDefault="00FE1BD4" w:rsidP="00FE1BD4">
      <w:pPr>
        <w:jc w:val="both"/>
        <w:rPr>
          <w:rFonts w:ascii="Times New Roman" w:hAnsi="Times New Roman"/>
          <w:sz w:val="24"/>
          <w:szCs w:val="24"/>
        </w:rPr>
      </w:pPr>
      <w:r w:rsidRPr="00FF1F78">
        <w:rPr>
          <w:rFonts w:ascii="Times New Roman" w:hAnsi="Times New Roman"/>
          <w:sz w:val="24"/>
          <w:szCs w:val="24"/>
        </w:rPr>
        <w:t>TO WHOM IT MAY CONCERN</w:t>
      </w:r>
    </w:p>
    <w:p w:rsidR="00FE1BD4" w:rsidRPr="00FF1F78" w:rsidRDefault="00FE1BD4" w:rsidP="00FE1BD4">
      <w:pPr>
        <w:jc w:val="both"/>
        <w:rPr>
          <w:rFonts w:ascii="Times New Roman" w:hAnsi="Times New Roman"/>
          <w:sz w:val="24"/>
          <w:szCs w:val="24"/>
        </w:rPr>
      </w:pPr>
    </w:p>
    <w:p w:rsidR="00FE1BD4" w:rsidRDefault="00FE1BD4" w:rsidP="00FE1BD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Sir/Madam,</w:t>
      </w:r>
    </w:p>
    <w:p w:rsidR="00843FF6" w:rsidRDefault="00F35C47" w:rsidP="00FE1BD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wish to submit my application for</w:t>
      </w:r>
      <w:r w:rsidR="00610A8D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610A8D">
        <w:rPr>
          <w:rFonts w:ascii="Times New Roman" w:hAnsi="Times New Roman"/>
          <w:sz w:val="24"/>
          <w:szCs w:val="24"/>
        </w:rPr>
        <w:t>Pharmacy Assistant</w:t>
      </w:r>
      <w:r w:rsidR="004C57B4">
        <w:rPr>
          <w:rFonts w:ascii="Times New Roman" w:hAnsi="Times New Roman"/>
          <w:sz w:val="24"/>
          <w:szCs w:val="24"/>
        </w:rPr>
        <w:t xml:space="preserve"> position within your institution.</w:t>
      </w:r>
    </w:p>
    <w:p w:rsidR="00FE1BD4" w:rsidRPr="00FF1F78" w:rsidRDefault="00FE1BD4" w:rsidP="00FE1BD4">
      <w:pPr>
        <w:jc w:val="both"/>
        <w:rPr>
          <w:rFonts w:ascii="Times New Roman" w:hAnsi="Times New Roman"/>
          <w:sz w:val="24"/>
          <w:szCs w:val="24"/>
        </w:rPr>
      </w:pPr>
      <w:r w:rsidRPr="00FF1F78">
        <w:rPr>
          <w:rFonts w:ascii="Times New Roman" w:hAnsi="Times New Roman"/>
          <w:sz w:val="24"/>
          <w:szCs w:val="24"/>
        </w:rPr>
        <w:t xml:space="preserve">I’m </w:t>
      </w:r>
      <w:r w:rsidR="007F7952">
        <w:rPr>
          <w:rFonts w:ascii="Times New Roman" w:hAnsi="Times New Roman"/>
          <w:sz w:val="24"/>
          <w:szCs w:val="24"/>
        </w:rPr>
        <w:t>currently attending</w:t>
      </w:r>
      <w:r>
        <w:rPr>
          <w:rFonts w:ascii="Times New Roman" w:hAnsi="Times New Roman"/>
          <w:sz w:val="24"/>
          <w:szCs w:val="24"/>
        </w:rPr>
        <w:t xml:space="preserve"> the University of</w:t>
      </w:r>
      <w:r w:rsidR="007F7952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Southern Caribbean</w:t>
      </w:r>
      <w:r w:rsidR="007F7952">
        <w:rPr>
          <w:rFonts w:ascii="Times New Roman" w:hAnsi="Times New Roman"/>
          <w:sz w:val="24"/>
          <w:szCs w:val="24"/>
        </w:rPr>
        <w:t>.</w:t>
      </w:r>
    </w:p>
    <w:p w:rsidR="00FE1BD4" w:rsidRPr="00FF1F78" w:rsidRDefault="00FE1BD4" w:rsidP="00FE1BD4">
      <w:pPr>
        <w:jc w:val="both"/>
        <w:rPr>
          <w:rFonts w:ascii="Times New Roman" w:hAnsi="Times New Roman"/>
          <w:sz w:val="24"/>
          <w:szCs w:val="24"/>
        </w:rPr>
      </w:pPr>
      <w:r w:rsidRPr="00FF1F78">
        <w:rPr>
          <w:rFonts w:ascii="Times New Roman" w:hAnsi="Times New Roman"/>
          <w:sz w:val="24"/>
          <w:szCs w:val="24"/>
        </w:rPr>
        <w:t xml:space="preserve">I‘ve had the opportunity to provide personal care for persons in need and I’m very enthusiastic to be employed by your institution. </w:t>
      </w:r>
      <w:r>
        <w:rPr>
          <w:rFonts w:ascii="Times New Roman" w:hAnsi="Times New Roman"/>
          <w:sz w:val="24"/>
          <w:szCs w:val="24"/>
        </w:rPr>
        <w:t xml:space="preserve">My dedication and </w:t>
      </w:r>
      <w:r w:rsidRPr="00FF1F78">
        <w:rPr>
          <w:rFonts w:ascii="Times New Roman" w:hAnsi="Times New Roman"/>
          <w:sz w:val="24"/>
          <w:szCs w:val="24"/>
        </w:rPr>
        <w:t>vigor a</w:t>
      </w:r>
      <w:r>
        <w:rPr>
          <w:rFonts w:ascii="Times New Roman" w:hAnsi="Times New Roman"/>
          <w:sz w:val="24"/>
          <w:szCs w:val="24"/>
        </w:rPr>
        <w:t xml:space="preserve">s a </w:t>
      </w:r>
      <w:r w:rsidRPr="00FF1F78">
        <w:rPr>
          <w:rFonts w:ascii="Times New Roman" w:hAnsi="Times New Roman"/>
          <w:sz w:val="24"/>
          <w:szCs w:val="24"/>
        </w:rPr>
        <w:t xml:space="preserve">hard worker </w:t>
      </w:r>
      <w:r>
        <w:rPr>
          <w:rFonts w:ascii="Times New Roman" w:hAnsi="Times New Roman"/>
          <w:sz w:val="24"/>
          <w:szCs w:val="24"/>
        </w:rPr>
        <w:t xml:space="preserve">is a testament of my commitment to execute my duties </w:t>
      </w:r>
      <w:r w:rsidR="007A3266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>professional. T</w:t>
      </w:r>
      <w:r w:rsidRPr="00FF1F78">
        <w:rPr>
          <w:rFonts w:ascii="Times New Roman" w:hAnsi="Times New Roman"/>
          <w:sz w:val="24"/>
          <w:szCs w:val="24"/>
        </w:rPr>
        <w:t xml:space="preserve">he knowledge </w:t>
      </w:r>
      <w:r>
        <w:rPr>
          <w:rFonts w:ascii="Times New Roman" w:hAnsi="Times New Roman"/>
          <w:sz w:val="24"/>
          <w:szCs w:val="24"/>
        </w:rPr>
        <w:t xml:space="preserve">and experience I have gained in the sphere of patient care and customer service has prepared me for the position to which I am applying. </w:t>
      </w:r>
      <w:r w:rsidRPr="00FF1F78">
        <w:rPr>
          <w:rFonts w:ascii="Times New Roman" w:hAnsi="Times New Roman"/>
          <w:sz w:val="24"/>
          <w:szCs w:val="24"/>
        </w:rPr>
        <w:t xml:space="preserve"> I can be a </w:t>
      </w:r>
      <w:r>
        <w:rPr>
          <w:rFonts w:ascii="Times New Roman" w:hAnsi="Times New Roman"/>
          <w:sz w:val="24"/>
          <w:szCs w:val="24"/>
        </w:rPr>
        <w:t>great asset to your institution if given the opportunity.</w:t>
      </w:r>
    </w:p>
    <w:p w:rsidR="00FE1BD4" w:rsidRPr="00FF1F78" w:rsidRDefault="00FE1BD4" w:rsidP="00FE1BD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Attached is a copy of</w:t>
      </w:r>
      <w:r w:rsidRPr="00FF1F78">
        <w:rPr>
          <w:rFonts w:ascii="Times New Roman" w:hAnsi="Times New Roman"/>
          <w:sz w:val="24"/>
          <w:szCs w:val="24"/>
        </w:rPr>
        <w:t xml:space="preserve"> my resume </w:t>
      </w:r>
      <w:r>
        <w:rPr>
          <w:rFonts w:ascii="Times New Roman" w:hAnsi="Times New Roman"/>
          <w:sz w:val="24"/>
          <w:szCs w:val="24"/>
        </w:rPr>
        <w:t xml:space="preserve">which </w:t>
      </w:r>
      <w:r w:rsidRPr="00FF1F78">
        <w:rPr>
          <w:rFonts w:ascii="Times New Roman" w:hAnsi="Times New Roman"/>
          <w:sz w:val="24"/>
          <w:szCs w:val="24"/>
        </w:rPr>
        <w:t>outlines the details of my qualifications and experience.  References will be available upon request.</w:t>
      </w:r>
    </w:p>
    <w:p w:rsidR="00FE1BD4" w:rsidRDefault="00FE1BD4" w:rsidP="00FE1BD4">
      <w:pPr>
        <w:jc w:val="both"/>
        <w:rPr>
          <w:rFonts w:ascii="Times New Roman" w:hAnsi="Times New Roman"/>
          <w:sz w:val="24"/>
          <w:szCs w:val="24"/>
        </w:rPr>
      </w:pPr>
      <w:r w:rsidRPr="00FF1F78">
        <w:rPr>
          <w:rFonts w:ascii="Times New Roman" w:hAnsi="Times New Roman"/>
          <w:sz w:val="24"/>
          <w:szCs w:val="24"/>
        </w:rPr>
        <w:t>I am available for an interview at your conv</w:t>
      </w:r>
      <w:r>
        <w:rPr>
          <w:rFonts w:ascii="Times New Roman" w:hAnsi="Times New Roman"/>
          <w:sz w:val="24"/>
          <w:szCs w:val="24"/>
        </w:rPr>
        <w:t>enience at the numbers provided.</w:t>
      </w:r>
    </w:p>
    <w:p w:rsidR="00B34071" w:rsidRDefault="00B34071" w:rsidP="00FE1BD4">
      <w:pPr>
        <w:jc w:val="both"/>
        <w:rPr>
          <w:rFonts w:ascii="Times New Roman" w:hAnsi="Times New Roman"/>
          <w:sz w:val="24"/>
          <w:szCs w:val="24"/>
        </w:rPr>
      </w:pPr>
    </w:p>
    <w:p w:rsidR="00B34071" w:rsidRDefault="00B34071" w:rsidP="00FE1BD4">
      <w:pPr>
        <w:jc w:val="both"/>
        <w:rPr>
          <w:rFonts w:ascii="Times New Roman" w:hAnsi="Times New Roman"/>
          <w:sz w:val="24"/>
          <w:szCs w:val="24"/>
        </w:rPr>
      </w:pPr>
    </w:p>
    <w:p w:rsidR="00B34071" w:rsidRDefault="00B34071" w:rsidP="00FE1BD4">
      <w:pPr>
        <w:jc w:val="both"/>
        <w:rPr>
          <w:rFonts w:ascii="Times New Roman" w:hAnsi="Times New Roman"/>
          <w:sz w:val="24"/>
          <w:szCs w:val="24"/>
        </w:rPr>
      </w:pPr>
    </w:p>
    <w:p w:rsidR="00B34071" w:rsidRPr="00FF1F78" w:rsidRDefault="00B34071" w:rsidP="00FE1BD4">
      <w:pPr>
        <w:jc w:val="both"/>
        <w:rPr>
          <w:rFonts w:ascii="Times New Roman" w:hAnsi="Times New Roman"/>
          <w:sz w:val="24"/>
          <w:szCs w:val="24"/>
        </w:rPr>
      </w:pPr>
    </w:p>
    <w:p w:rsidR="00FE1BD4" w:rsidRPr="00FF1F78" w:rsidRDefault="00FE1BD4" w:rsidP="00FE1BD4">
      <w:pPr>
        <w:jc w:val="both"/>
        <w:rPr>
          <w:rFonts w:ascii="Times New Roman" w:hAnsi="Times New Roman"/>
          <w:sz w:val="24"/>
          <w:szCs w:val="24"/>
        </w:rPr>
      </w:pPr>
    </w:p>
    <w:p w:rsidR="00FE1BD4" w:rsidRPr="00FF1F78" w:rsidRDefault="00FE1BD4" w:rsidP="00FE1BD4">
      <w:pPr>
        <w:jc w:val="both"/>
        <w:rPr>
          <w:rFonts w:ascii="Times New Roman" w:hAnsi="Times New Roman"/>
          <w:sz w:val="24"/>
          <w:szCs w:val="24"/>
        </w:rPr>
      </w:pPr>
    </w:p>
    <w:p w:rsidR="00FE1BD4" w:rsidRPr="00FF1F78" w:rsidRDefault="00FE1BD4" w:rsidP="00FE1BD4">
      <w:pPr>
        <w:jc w:val="both"/>
        <w:rPr>
          <w:rFonts w:ascii="Times New Roman" w:hAnsi="Times New Roman"/>
          <w:sz w:val="24"/>
          <w:szCs w:val="24"/>
        </w:rPr>
      </w:pPr>
      <w:r w:rsidRPr="00FF1F78">
        <w:rPr>
          <w:rFonts w:ascii="Times New Roman" w:hAnsi="Times New Roman"/>
          <w:sz w:val="24"/>
          <w:szCs w:val="24"/>
        </w:rPr>
        <w:t>Yours Respectfully,</w:t>
      </w:r>
    </w:p>
    <w:p w:rsidR="00FE1BD4" w:rsidRDefault="00FE1BD4" w:rsidP="00FE1BD4">
      <w:pPr>
        <w:jc w:val="both"/>
        <w:rPr>
          <w:rFonts w:ascii="Times New Roman" w:hAnsi="Times New Roman"/>
          <w:sz w:val="24"/>
          <w:szCs w:val="24"/>
        </w:rPr>
      </w:pPr>
    </w:p>
    <w:p w:rsidR="00FE1BD4" w:rsidRDefault="00FE1BD4" w:rsidP="00FE1BD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JENEVA GARVIN</w:t>
      </w:r>
    </w:p>
    <w:p w:rsidR="00707AD1" w:rsidRDefault="00707AD1" w:rsidP="00F56C3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8053B" w:rsidRDefault="0058053B" w:rsidP="00F56C3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B622C" w:rsidRPr="00F56C31" w:rsidRDefault="003E3CD8" w:rsidP="00F56C3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56C31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JENEVA GARVIN</w:t>
      </w:r>
    </w:p>
    <w:p w:rsidR="00F56C31" w:rsidRPr="00F56C31" w:rsidRDefault="00F56C31" w:rsidP="00F56C3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3CD8" w:rsidRPr="002E1CA3" w:rsidRDefault="00671CDF" w:rsidP="00F56C3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E3CD8" w:rsidRPr="002E1CA3">
        <w:rPr>
          <w:rFonts w:ascii="Times New Roman" w:hAnsi="Times New Roman" w:cs="Times New Roman"/>
          <w:sz w:val="24"/>
          <w:szCs w:val="24"/>
        </w:rPr>
        <w:t>5 MARJORIE STREET – LA ROMAINE</w:t>
      </w:r>
    </w:p>
    <w:p w:rsidR="003E3CD8" w:rsidRPr="002E1CA3" w:rsidRDefault="003E3CD8" w:rsidP="00F56C3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t>CELL</w:t>
      </w:r>
      <w:r w:rsidRPr="002E1CA3">
        <w:rPr>
          <w:rFonts w:ascii="Times New Roman" w:hAnsi="Times New Roman" w:cs="Times New Roman"/>
          <w:sz w:val="24"/>
          <w:szCs w:val="24"/>
        </w:rPr>
        <w:t xml:space="preserve"> –</w:t>
      </w:r>
      <w:r w:rsidR="00843FF6">
        <w:rPr>
          <w:rFonts w:ascii="Times New Roman" w:hAnsi="Times New Roman" w:cs="Times New Roman"/>
          <w:sz w:val="24"/>
          <w:szCs w:val="24"/>
        </w:rPr>
        <w:t xml:space="preserve"> </w:t>
      </w:r>
      <w:r w:rsidR="007E7996">
        <w:rPr>
          <w:rFonts w:ascii="Times New Roman" w:hAnsi="Times New Roman" w:cs="Times New Roman"/>
          <w:sz w:val="24"/>
          <w:szCs w:val="24"/>
        </w:rPr>
        <w:t>313 -5761/</w:t>
      </w:r>
      <w:r w:rsidRPr="002E1CA3">
        <w:rPr>
          <w:rFonts w:ascii="Times New Roman" w:hAnsi="Times New Roman" w:cs="Times New Roman"/>
          <w:sz w:val="24"/>
          <w:szCs w:val="24"/>
        </w:rPr>
        <w:t xml:space="preserve">382 </w:t>
      </w:r>
      <w:r w:rsidR="004A4332" w:rsidRPr="002E1CA3">
        <w:rPr>
          <w:rFonts w:ascii="Times New Roman" w:hAnsi="Times New Roman" w:cs="Times New Roman"/>
          <w:sz w:val="24"/>
          <w:szCs w:val="24"/>
        </w:rPr>
        <w:t>–</w:t>
      </w:r>
      <w:r w:rsidRPr="002E1CA3">
        <w:rPr>
          <w:rFonts w:ascii="Times New Roman" w:hAnsi="Times New Roman" w:cs="Times New Roman"/>
          <w:sz w:val="24"/>
          <w:szCs w:val="24"/>
        </w:rPr>
        <w:t xml:space="preserve"> 8777</w:t>
      </w:r>
    </w:p>
    <w:p w:rsidR="004A4332" w:rsidRPr="002E1CA3" w:rsidRDefault="004A4332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t>EMAIL</w:t>
      </w:r>
      <w:r w:rsidRPr="002E1CA3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6" w:history="1">
        <w:r w:rsidR="00671CDF" w:rsidRPr="00655959">
          <w:rPr>
            <w:rStyle w:val="Hyperlink"/>
            <w:rFonts w:ascii="Times New Roman" w:hAnsi="Times New Roman" w:cs="Times New Roman"/>
            <w:sz w:val="24"/>
            <w:szCs w:val="24"/>
          </w:rPr>
          <w:t>jenevagarvin@live.com</w:t>
        </w:r>
      </w:hyperlink>
    </w:p>
    <w:p w:rsidR="004A4332" w:rsidRPr="00F56C31" w:rsidRDefault="004A4332" w:rsidP="004A433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6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 w:rsidR="00993276" w:rsidRPr="00F56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</w:t>
      </w:r>
      <w:r w:rsidR="002E1CA3" w:rsidRPr="00F56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</w:t>
      </w:r>
    </w:p>
    <w:p w:rsidR="00F56C31" w:rsidRPr="00F56C31" w:rsidRDefault="00F56C31" w:rsidP="004A433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4332" w:rsidRDefault="004A4332" w:rsidP="00F56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C31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7B5C7F" w:rsidRPr="002E1CA3" w:rsidRDefault="007B5C7F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(SECONDARY SCHOOL)</w:t>
      </w:r>
    </w:p>
    <w:p w:rsidR="007B5C7F" w:rsidRPr="002E1CA3" w:rsidRDefault="007B5C7F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LA ROMAINE HIGH SCHOOL</w:t>
      </w:r>
    </w:p>
    <w:p w:rsidR="007B5C7F" w:rsidRDefault="007B5C7F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E1CA3">
        <w:rPr>
          <w:rFonts w:ascii="Times New Roman" w:hAnsi="Times New Roman" w:cs="Times New Roman"/>
          <w:sz w:val="24"/>
          <w:szCs w:val="24"/>
        </w:rPr>
        <w:t>ENGLISH 1, SOCIAL STUDIES 2, INFORMATION TECHNOLOGY 3, PRINCIPLES OF BUSINESS 3, PRINCIPLES OF ACCOUNTS 3.</w:t>
      </w:r>
      <w:proofErr w:type="gramEnd"/>
      <w:r w:rsidR="00610A8D">
        <w:rPr>
          <w:rFonts w:ascii="Times New Roman" w:hAnsi="Times New Roman" w:cs="Times New Roman"/>
          <w:sz w:val="24"/>
          <w:szCs w:val="24"/>
        </w:rPr>
        <w:t xml:space="preserve"> MATHEMATICS (AWAITING RESULTS)</w:t>
      </w:r>
      <w:bookmarkStart w:id="0" w:name="_GoBack"/>
      <w:bookmarkEnd w:id="0"/>
    </w:p>
    <w:p w:rsidR="007F7952" w:rsidRPr="007F7952" w:rsidRDefault="007F7952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7952">
        <w:rPr>
          <w:rFonts w:ascii="Times New Roman" w:hAnsi="Times New Roman" w:cs="Times New Roman"/>
          <w:b/>
          <w:sz w:val="24"/>
          <w:szCs w:val="24"/>
        </w:rPr>
        <w:t>(TERTIARY)</w:t>
      </w:r>
    </w:p>
    <w:p w:rsidR="00D6279C" w:rsidRDefault="00D6279C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="007F7952">
        <w:rPr>
          <w:rFonts w:ascii="Times New Roman" w:hAnsi="Times New Roman" w:cs="Times New Roman"/>
          <w:sz w:val="24"/>
          <w:szCs w:val="24"/>
        </w:rPr>
        <w:t>CURRENTLY ATTENDING THE UNIVERSITY OF THE SOUTHERN CARIBBEAN PURS</w:t>
      </w:r>
      <w:r>
        <w:rPr>
          <w:rFonts w:ascii="Times New Roman" w:hAnsi="Times New Roman" w:cs="Times New Roman"/>
          <w:sz w:val="24"/>
          <w:szCs w:val="24"/>
        </w:rPr>
        <w:t>U</w:t>
      </w:r>
      <w:r w:rsidR="007F7952">
        <w:rPr>
          <w:rFonts w:ascii="Times New Roman" w:hAnsi="Times New Roman" w:cs="Times New Roman"/>
          <w:sz w:val="24"/>
          <w:szCs w:val="24"/>
        </w:rPr>
        <w:t xml:space="preserve">ING </w:t>
      </w:r>
    </w:p>
    <w:p w:rsidR="007F7952" w:rsidRDefault="007F7952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843FF6">
        <w:rPr>
          <w:rFonts w:ascii="Times New Roman" w:hAnsi="Times New Roman" w:cs="Times New Roman"/>
          <w:sz w:val="24"/>
          <w:szCs w:val="24"/>
        </w:rPr>
        <w:t>BACHELORS IN</w:t>
      </w:r>
      <w:r>
        <w:rPr>
          <w:rFonts w:ascii="Times New Roman" w:hAnsi="Times New Roman" w:cs="Times New Roman"/>
          <w:sz w:val="24"/>
          <w:szCs w:val="24"/>
        </w:rPr>
        <w:t xml:space="preserve"> NURSING</w:t>
      </w:r>
    </w:p>
    <w:p w:rsidR="006322FB" w:rsidRDefault="006322FB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</w:p>
    <w:p w:rsidR="006322FB" w:rsidRDefault="006322FB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AMT – AMERICAN MEDICAL TECHNOLOGIST PURSUING </w:t>
      </w:r>
    </w:p>
    <w:p w:rsidR="006322FB" w:rsidRDefault="006322FB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CERTIFICATE IN PHLEBOTOMY</w:t>
      </w:r>
    </w:p>
    <w:p w:rsidR="00707AD1" w:rsidRPr="002E1CA3" w:rsidRDefault="00707AD1" w:rsidP="00F56C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C7F" w:rsidRPr="00F56C31" w:rsidRDefault="007B5C7F" w:rsidP="00F56C3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6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…………………………………………………………………………………………………………………………………………………………</w:t>
      </w:r>
      <w:r w:rsidR="002E1CA3" w:rsidRPr="00F56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</w:t>
      </w:r>
    </w:p>
    <w:p w:rsidR="007B5C7F" w:rsidRDefault="007B5C7F" w:rsidP="00F56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C31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843FF6" w:rsidRDefault="00843FF6" w:rsidP="00F56C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 in CPR/ First Aid</w:t>
      </w:r>
    </w:p>
    <w:p w:rsidR="00843FF6" w:rsidRPr="00843FF6" w:rsidRDefault="00843FF6" w:rsidP="00F56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79F" w:rsidRDefault="00CC779F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BALLOON DECORATION</w:t>
      </w:r>
    </w:p>
    <w:p w:rsidR="00CC779F" w:rsidRDefault="00CC779F" w:rsidP="00F56C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5E7F" w:rsidRDefault="00345E7F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C7F" w:rsidRPr="00CC779F" w:rsidRDefault="00210FCA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9F">
        <w:rPr>
          <w:rFonts w:ascii="Times New Roman" w:hAnsi="Times New Roman" w:cs="Times New Roman"/>
          <w:b/>
          <w:sz w:val="24"/>
          <w:szCs w:val="24"/>
        </w:rPr>
        <w:lastRenderedPageBreak/>
        <w:t>YTEPP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 xml:space="preserve">COMPUTER </w:t>
      </w:r>
      <w:r w:rsidR="00CC779F" w:rsidRPr="002E1CA3">
        <w:rPr>
          <w:rFonts w:ascii="Times New Roman" w:hAnsi="Times New Roman" w:cs="Times New Roman"/>
          <w:sz w:val="24"/>
          <w:szCs w:val="24"/>
        </w:rPr>
        <w:t>LITERACY (</w:t>
      </w:r>
      <w:r w:rsidRPr="002E1CA3">
        <w:rPr>
          <w:rFonts w:ascii="Times New Roman" w:hAnsi="Times New Roman" w:cs="Times New Roman"/>
          <w:sz w:val="24"/>
          <w:szCs w:val="24"/>
        </w:rPr>
        <w:t>AWAITING CERTIFICATE)</w:t>
      </w:r>
    </w:p>
    <w:p w:rsidR="00F56C31" w:rsidRPr="00F56C31" w:rsidRDefault="00993276" w:rsidP="004A4332">
      <w:pPr>
        <w:rPr>
          <w:rFonts w:ascii="Times New Roman" w:hAnsi="Times New Roman" w:cs="Times New Roman"/>
          <w:b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</w:t>
      </w:r>
      <w:r w:rsidR="002E1CA3" w:rsidRPr="00F56C31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</w:t>
      </w:r>
    </w:p>
    <w:p w:rsidR="00993276" w:rsidRDefault="00F56C31" w:rsidP="00F56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C31">
        <w:rPr>
          <w:rFonts w:ascii="Times New Roman" w:hAnsi="Times New Roman" w:cs="Times New Roman"/>
          <w:b/>
          <w:sz w:val="28"/>
          <w:szCs w:val="28"/>
        </w:rPr>
        <w:t>W</w:t>
      </w:r>
      <w:r w:rsidR="00993276" w:rsidRPr="00F56C31">
        <w:rPr>
          <w:rFonts w:ascii="Times New Roman" w:hAnsi="Times New Roman" w:cs="Times New Roman"/>
          <w:b/>
          <w:sz w:val="28"/>
          <w:szCs w:val="28"/>
        </w:rPr>
        <w:t>ORK EXPERIENCE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t>ON THE JOB TRAINING (OJT)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LA ROMAINE ROMAN CATHOLIC PRIMARY SCHOOL</w:t>
      </w:r>
    </w:p>
    <w:p w:rsidR="00993276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POSITION HELD: ASSISTANT TEACGER</w:t>
      </w:r>
    </w:p>
    <w:p w:rsidR="00B37D6A" w:rsidRDefault="00B37D6A" w:rsidP="00F56C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7D6A" w:rsidRPr="00CC779F" w:rsidRDefault="00CC779F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9F">
        <w:rPr>
          <w:rFonts w:ascii="Times New Roman" w:hAnsi="Times New Roman" w:cs="Times New Roman"/>
          <w:b/>
          <w:sz w:val="24"/>
          <w:szCs w:val="24"/>
        </w:rPr>
        <w:t>JTA SUPERMARKET LTD</w:t>
      </w:r>
    </w:p>
    <w:p w:rsidR="00CC779F" w:rsidRDefault="00CC779F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CROSSING</w:t>
      </w:r>
    </w:p>
    <w:p w:rsidR="00CC779F" w:rsidRDefault="00CC779F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HELD: CASHIER</w:t>
      </w:r>
    </w:p>
    <w:p w:rsidR="007F7952" w:rsidRPr="002E1CA3" w:rsidRDefault="007F7952" w:rsidP="00F56C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276" w:rsidRPr="00F56C31" w:rsidRDefault="00993276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t>MT. PARAN HOME FOR THE AGE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DUNCAN VILLAGE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POSITION HELD: STUDENT NURSE (GERIATRIC)</w:t>
      </w:r>
    </w:p>
    <w:p w:rsidR="007F7952" w:rsidRDefault="007F7952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276" w:rsidRPr="00F56C31" w:rsidRDefault="00993276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t>WEST PORT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GULF VIEW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LA ROMAINE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POSITION HELD: SALES CLERK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276" w:rsidRPr="00F56C31" w:rsidRDefault="00993276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t>CATWALK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GULF VIEW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LA ROMAINE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POSITION HELD: SALES CLERK</w:t>
      </w:r>
    </w:p>
    <w:p w:rsidR="00993276" w:rsidRPr="002E1CA3" w:rsidRDefault="00993276" w:rsidP="004A4332">
      <w:pPr>
        <w:rPr>
          <w:rFonts w:ascii="Times New Roman" w:hAnsi="Times New Roman" w:cs="Times New Roman"/>
          <w:sz w:val="24"/>
          <w:szCs w:val="24"/>
        </w:rPr>
      </w:pPr>
    </w:p>
    <w:p w:rsidR="00345E7F" w:rsidRDefault="00345E7F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276" w:rsidRPr="00F56C31" w:rsidRDefault="00993276" w:rsidP="00F56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lastRenderedPageBreak/>
        <w:t>HOME GOURMET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MARABELLA</w:t>
      </w:r>
    </w:p>
    <w:p w:rsidR="002E1CA3" w:rsidRPr="002E1CA3" w:rsidRDefault="002E1CA3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SAN FERNANDO</w:t>
      </w:r>
    </w:p>
    <w:p w:rsidR="002E1CA3" w:rsidRDefault="002E1CA3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POSITION H</w:t>
      </w:r>
      <w:r w:rsidR="00CC779F">
        <w:rPr>
          <w:rFonts w:ascii="Times New Roman" w:hAnsi="Times New Roman" w:cs="Times New Roman"/>
          <w:sz w:val="24"/>
          <w:szCs w:val="24"/>
        </w:rPr>
        <w:t>ELD: KITCHEN ASSISTANT/ WAITRESS</w:t>
      </w:r>
    </w:p>
    <w:p w:rsidR="00F56C31" w:rsidRPr="00F56C31" w:rsidRDefault="00F56C31" w:rsidP="004A4332">
      <w:pPr>
        <w:rPr>
          <w:rFonts w:ascii="Times New Roman" w:hAnsi="Times New Roman" w:cs="Times New Roman"/>
          <w:b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1CA3" w:rsidRPr="002E1CA3" w:rsidRDefault="002E1CA3" w:rsidP="004A4332">
      <w:pPr>
        <w:rPr>
          <w:rFonts w:ascii="Times New Roman" w:hAnsi="Times New Roman" w:cs="Times New Roman"/>
          <w:sz w:val="24"/>
          <w:szCs w:val="24"/>
        </w:rPr>
      </w:pPr>
    </w:p>
    <w:p w:rsidR="002E1CA3" w:rsidRPr="00F56C31" w:rsidRDefault="002E1CA3" w:rsidP="00F56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C31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2E1CA3" w:rsidRPr="002E1CA3" w:rsidRDefault="002E1CA3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SINGING, DANCING, LISTENING TO MUSIC, READING, SPORTS</w:t>
      </w:r>
    </w:p>
    <w:p w:rsidR="002E1CA3" w:rsidRPr="00F56C31" w:rsidRDefault="00F56C31" w:rsidP="004A4332">
      <w:pPr>
        <w:rPr>
          <w:rFonts w:ascii="Times New Roman" w:hAnsi="Times New Roman" w:cs="Times New Roman"/>
          <w:b/>
          <w:sz w:val="24"/>
          <w:szCs w:val="24"/>
        </w:rPr>
      </w:pPr>
      <w:r w:rsidRPr="00F56C31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1CA3" w:rsidRDefault="002E1CA3" w:rsidP="004A4332">
      <w:pPr>
        <w:rPr>
          <w:rFonts w:ascii="Times New Roman" w:hAnsi="Times New Roman" w:cs="Times New Roman"/>
          <w:sz w:val="24"/>
          <w:szCs w:val="24"/>
        </w:rPr>
      </w:pPr>
    </w:p>
    <w:p w:rsidR="007F7952" w:rsidRDefault="007F7952" w:rsidP="004A4332">
      <w:pPr>
        <w:rPr>
          <w:rFonts w:ascii="Times New Roman" w:hAnsi="Times New Roman" w:cs="Times New Roman"/>
          <w:sz w:val="24"/>
          <w:szCs w:val="24"/>
        </w:rPr>
      </w:pPr>
    </w:p>
    <w:p w:rsidR="002E1CA3" w:rsidRPr="00F56C31" w:rsidRDefault="002E1CA3" w:rsidP="00F56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C31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2E1CA3" w:rsidRPr="00F56C31" w:rsidRDefault="002E1CA3" w:rsidP="00F56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CA3" w:rsidRPr="002E1CA3" w:rsidRDefault="00B34071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YVETTE</w:t>
      </w:r>
      <w:r w:rsidR="002E1CA3" w:rsidRPr="002E1CA3">
        <w:rPr>
          <w:rFonts w:ascii="Times New Roman" w:hAnsi="Times New Roman" w:cs="Times New Roman"/>
          <w:sz w:val="24"/>
          <w:szCs w:val="24"/>
        </w:rPr>
        <w:t xml:space="preserve"> GEORGE</w:t>
      </w:r>
    </w:p>
    <w:p w:rsidR="002E1CA3" w:rsidRPr="002E1CA3" w:rsidRDefault="00B34071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SCHOOL TEACHER</w:t>
      </w:r>
    </w:p>
    <w:p w:rsidR="002E1CA3" w:rsidRPr="002E1CA3" w:rsidRDefault="00B34071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FORTIN</w:t>
      </w:r>
    </w:p>
    <w:p w:rsidR="002E1CA3" w:rsidRPr="00D6279C" w:rsidRDefault="00B34071" w:rsidP="00F56C31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361-3295</w:t>
      </w:r>
    </w:p>
    <w:p w:rsidR="007F7952" w:rsidRPr="00D6279C" w:rsidRDefault="007F7952" w:rsidP="00F56C31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:rsidR="007F7952" w:rsidRPr="00D6279C" w:rsidRDefault="007F7952" w:rsidP="00F56C31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:rsidR="002E1CA3" w:rsidRPr="00D6279C" w:rsidRDefault="002E1CA3" w:rsidP="00F56C31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 w:rsidRPr="00D6279C">
        <w:rPr>
          <w:rFonts w:ascii="Times New Roman" w:hAnsi="Times New Roman" w:cs="Times New Roman"/>
          <w:sz w:val="24"/>
          <w:szCs w:val="24"/>
          <w:lang w:val="es-VE"/>
        </w:rPr>
        <w:t xml:space="preserve">DONNA DE </w:t>
      </w:r>
      <w:proofErr w:type="gramStart"/>
      <w:r w:rsidRPr="00D6279C">
        <w:rPr>
          <w:rFonts w:ascii="Times New Roman" w:hAnsi="Times New Roman" w:cs="Times New Roman"/>
          <w:sz w:val="24"/>
          <w:szCs w:val="24"/>
          <w:lang w:val="es-VE"/>
        </w:rPr>
        <w:t>MAS</w:t>
      </w:r>
      <w:proofErr w:type="gramEnd"/>
    </w:p>
    <w:p w:rsidR="002E1CA3" w:rsidRPr="00D6279C" w:rsidRDefault="002E1CA3" w:rsidP="00F56C31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 w:rsidRPr="00D6279C">
        <w:rPr>
          <w:rFonts w:ascii="Times New Roman" w:hAnsi="Times New Roman" w:cs="Times New Roman"/>
          <w:sz w:val="24"/>
          <w:szCs w:val="24"/>
          <w:lang w:val="es-VE"/>
        </w:rPr>
        <w:t>HERBAL LIFE COACH</w:t>
      </w:r>
    </w:p>
    <w:p w:rsidR="002E1CA3" w:rsidRPr="002E1CA3" w:rsidRDefault="002E1CA3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PALO SECO</w:t>
      </w:r>
    </w:p>
    <w:p w:rsidR="002E1CA3" w:rsidRPr="002E1CA3" w:rsidRDefault="002E1CA3" w:rsidP="00F56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CA3">
        <w:rPr>
          <w:rFonts w:ascii="Times New Roman" w:hAnsi="Times New Roman" w:cs="Times New Roman"/>
          <w:sz w:val="24"/>
          <w:szCs w:val="24"/>
        </w:rPr>
        <w:t>322-2448</w:t>
      </w:r>
    </w:p>
    <w:p w:rsidR="00993276" w:rsidRPr="002E1CA3" w:rsidRDefault="00993276" w:rsidP="00F56C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276" w:rsidRPr="002E1CA3" w:rsidRDefault="00993276" w:rsidP="004A4332">
      <w:pPr>
        <w:rPr>
          <w:rFonts w:ascii="Times New Roman" w:hAnsi="Times New Roman" w:cs="Times New Roman"/>
          <w:sz w:val="24"/>
          <w:szCs w:val="24"/>
        </w:rPr>
      </w:pPr>
    </w:p>
    <w:p w:rsidR="00993276" w:rsidRPr="002E1CA3" w:rsidRDefault="00993276" w:rsidP="004A4332">
      <w:pPr>
        <w:rPr>
          <w:rFonts w:ascii="Times New Roman" w:hAnsi="Times New Roman" w:cs="Times New Roman"/>
          <w:sz w:val="24"/>
          <w:szCs w:val="24"/>
        </w:rPr>
      </w:pPr>
    </w:p>
    <w:sectPr w:rsidR="00993276" w:rsidRPr="002E1CA3" w:rsidSect="00E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3E3CD8"/>
    <w:rsid w:val="00072E99"/>
    <w:rsid w:val="000A70B3"/>
    <w:rsid w:val="000B7F87"/>
    <w:rsid w:val="00210FCA"/>
    <w:rsid w:val="002534F6"/>
    <w:rsid w:val="002E1CA3"/>
    <w:rsid w:val="00336FBB"/>
    <w:rsid w:val="00345E7F"/>
    <w:rsid w:val="003C5C98"/>
    <w:rsid w:val="003E3CD8"/>
    <w:rsid w:val="00490F37"/>
    <w:rsid w:val="004A4332"/>
    <w:rsid w:val="004C57B4"/>
    <w:rsid w:val="004C737A"/>
    <w:rsid w:val="004D0E5F"/>
    <w:rsid w:val="004F5BEF"/>
    <w:rsid w:val="004F7EAC"/>
    <w:rsid w:val="00503D56"/>
    <w:rsid w:val="00510115"/>
    <w:rsid w:val="00565F52"/>
    <w:rsid w:val="0058053B"/>
    <w:rsid w:val="005A071F"/>
    <w:rsid w:val="00610A8D"/>
    <w:rsid w:val="006322FB"/>
    <w:rsid w:val="00662B04"/>
    <w:rsid w:val="00671CDF"/>
    <w:rsid w:val="006C7181"/>
    <w:rsid w:val="00707AD1"/>
    <w:rsid w:val="0072003D"/>
    <w:rsid w:val="007A3266"/>
    <w:rsid w:val="007B5C7F"/>
    <w:rsid w:val="007C74A6"/>
    <w:rsid w:val="007E7996"/>
    <w:rsid w:val="007F7952"/>
    <w:rsid w:val="008360CF"/>
    <w:rsid w:val="00843FF6"/>
    <w:rsid w:val="008A6715"/>
    <w:rsid w:val="008B0378"/>
    <w:rsid w:val="00941380"/>
    <w:rsid w:val="00955C47"/>
    <w:rsid w:val="00993276"/>
    <w:rsid w:val="00AB66E5"/>
    <w:rsid w:val="00AC7FEB"/>
    <w:rsid w:val="00AE4D0D"/>
    <w:rsid w:val="00B23F2A"/>
    <w:rsid w:val="00B34071"/>
    <w:rsid w:val="00B37D6A"/>
    <w:rsid w:val="00B41D90"/>
    <w:rsid w:val="00BA066B"/>
    <w:rsid w:val="00C05244"/>
    <w:rsid w:val="00C30F89"/>
    <w:rsid w:val="00CC779F"/>
    <w:rsid w:val="00D6279C"/>
    <w:rsid w:val="00EB622C"/>
    <w:rsid w:val="00F20645"/>
    <w:rsid w:val="00F35C47"/>
    <w:rsid w:val="00F56C31"/>
    <w:rsid w:val="00F637AF"/>
    <w:rsid w:val="00F8703A"/>
    <w:rsid w:val="00FC0D8C"/>
    <w:rsid w:val="00FC0DB8"/>
    <w:rsid w:val="00FC5002"/>
    <w:rsid w:val="00FE1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43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433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nevagarvin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5AA1B20-C5F1-49FA-B3CF-EBAAB3B5CB97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631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</dc:creator>
  <cp:lastModifiedBy>test</cp:lastModifiedBy>
  <cp:revision>40</cp:revision>
  <dcterms:created xsi:type="dcterms:W3CDTF">2014-06-16T22:05:00Z</dcterms:created>
  <dcterms:modified xsi:type="dcterms:W3CDTF">2018-02-15T15:56:00Z</dcterms:modified>
</cp:coreProperties>
</file>